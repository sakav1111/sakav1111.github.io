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A4F19" w14:textId="77777777" w:rsidR="00971FE8" w:rsidRDefault="00971FE8" w:rsidP="00971FE8">
      <w:pPr>
        <w:pStyle w:val="Heading1"/>
      </w:pPr>
      <w:r>
        <w:t>Accounts</w:t>
      </w:r>
    </w:p>
    <w:p w14:paraId="72D92362" w14:textId="77777777" w:rsidR="00971FE8" w:rsidRDefault="00971FE8" w:rsidP="00971FE8">
      <w:pPr>
        <w:pStyle w:val="Output"/>
      </w:pPr>
      <w:proofErr w:type="spellStart"/>
      <w:r>
        <w:t>Github</w:t>
      </w:r>
      <w:proofErr w:type="spellEnd"/>
      <w:r>
        <w:t xml:space="preserve"> </w:t>
      </w:r>
      <w:r>
        <w:tab/>
        <w:t xml:space="preserve">: </w:t>
      </w:r>
      <w:proofErr w:type="spellStart"/>
      <w:r>
        <w:t>satyakaveti@G</w:t>
      </w:r>
      <w:proofErr w:type="spellEnd"/>
      <w:r>
        <w:t xml:space="preserve"> / S@17</w:t>
      </w:r>
    </w:p>
    <w:p w14:paraId="0F2F5460" w14:textId="77777777" w:rsidR="00971FE8" w:rsidRDefault="00971FE8" w:rsidP="00971FE8">
      <w:pPr>
        <w:pStyle w:val="Output"/>
      </w:pPr>
      <w:r>
        <w:t xml:space="preserve">GitLab </w:t>
      </w:r>
      <w:r>
        <w:tab/>
        <w:t xml:space="preserve">: </w:t>
      </w:r>
      <w:proofErr w:type="spellStart"/>
      <w:r>
        <w:t>satyacodes@h</w:t>
      </w:r>
      <w:proofErr w:type="spellEnd"/>
      <w:r>
        <w:t xml:space="preserve"> / S@17</w:t>
      </w:r>
      <w:r>
        <w:tab/>
      </w:r>
    </w:p>
    <w:p w14:paraId="25C49E66" w14:textId="77777777" w:rsidR="00971FE8" w:rsidRDefault="00971FE8" w:rsidP="00971FE8">
      <w:pPr>
        <w:pStyle w:val="Output"/>
      </w:pPr>
      <w:r>
        <w:t>GoDaddy</w:t>
      </w:r>
      <w:r>
        <w:tab/>
        <w:t xml:space="preserve">: </w:t>
      </w:r>
      <w:proofErr w:type="spellStart"/>
      <w:r>
        <w:t>satyacodes@h</w:t>
      </w:r>
      <w:proofErr w:type="spellEnd"/>
      <w:r>
        <w:t xml:space="preserve"> / S@17</w:t>
      </w:r>
    </w:p>
    <w:p w14:paraId="5C53891F" w14:textId="766DC862" w:rsidR="00971FE8" w:rsidRDefault="00971FE8" w:rsidP="00971FE8">
      <w:pPr>
        <w:pStyle w:val="Output"/>
      </w:pPr>
      <w:proofErr w:type="spellStart"/>
      <w:r>
        <w:t>CloudFlare</w:t>
      </w:r>
      <w:proofErr w:type="spellEnd"/>
      <w:r w:rsidR="006D1F47">
        <w:tab/>
      </w:r>
      <w:r>
        <w:t>:</w:t>
      </w:r>
      <w:r w:rsidR="006D1F47">
        <w:t xml:space="preserve"> </w:t>
      </w:r>
      <w:proofErr w:type="spellStart"/>
      <w:r>
        <w:t>satyacodes@h</w:t>
      </w:r>
      <w:proofErr w:type="spellEnd"/>
      <w:r>
        <w:t xml:space="preserve"> / S@17</w:t>
      </w:r>
    </w:p>
    <w:p w14:paraId="6CAD619E" w14:textId="5286DAB7" w:rsidR="00E6263E" w:rsidRDefault="00E6263E" w:rsidP="00971FE8">
      <w:pPr>
        <w:pStyle w:val="Output"/>
      </w:pPr>
    </w:p>
    <w:p w14:paraId="1A81831D" w14:textId="516D8DC0" w:rsidR="00E6263E" w:rsidRDefault="00E6263E" w:rsidP="00971FE8">
      <w:pPr>
        <w:pStyle w:val="Output"/>
      </w:pPr>
      <w:proofErr w:type="spellStart"/>
      <w:r>
        <w:t>javaend</w:t>
      </w:r>
      <w:proofErr w:type="spellEnd"/>
      <w:r>
        <w:t xml:space="preserve"> – </w:t>
      </w:r>
      <w:proofErr w:type="spellStart"/>
      <w:r>
        <w:t>bigrock</w:t>
      </w:r>
      <w:proofErr w:type="spellEnd"/>
      <w:r>
        <w:t xml:space="preserve"> – </w:t>
      </w:r>
      <w:proofErr w:type="spellStart"/>
      <w:r>
        <w:t>satyakav@g</w:t>
      </w:r>
      <w:proofErr w:type="spellEnd"/>
    </w:p>
    <w:p w14:paraId="6A3D2762" w14:textId="471CCF44" w:rsidR="00971FE8" w:rsidRDefault="00971FE8" w:rsidP="00971FE8">
      <w:pPr>
        <w:pStyle w:val="Output"/>
      </w:pPr>
    </w:p>
    <w:p w14:paraId="27884992" w14:textId="77777777" w:rsidR="000F3D4E" w:rsidRDefault="000F3D4E" w:rsidP="00971FE8"/>
    <w:p w14:paraId="3A7A0D00" w14:textId="708ADF00" w:rsidR="000F3D4E" w:rsidRDefault="000F3D4E" w:rsidP="00971FE8"/>
    <w:p w14:paraId="3686E5CA" w14:textId="77777777" w:rsidR="00A00F47" w:rsidRDefault="00A00F47" w:rsidP="00A00F47">
      <w:pPr>
        <w:pStyle w:val="Heading1"/>
      </w:pPr>
      <w:r>
        <w:t xml:space="preserve">Sync GitHub GitLab </w:t>
      </w:r>
    </w:p>
    <w:p w14:paraId="702A4E92" w14:textId="77777777" w:rsidR="00A00F47" w:rsidRDefault="00A00F47" w:rsidP="00A00F47">
      <w:pPr>
        <w:pStyle w:val="NormalWeb"/>
        <w:shd w:val="clear" w:color="auto" w:fill="FFFFFF"/>
        <w:spacing w:before="105" w:beforeAutospacing="0" w:after="105" w:afterAutospacing="0" w:line="330" w:lineRule="atLeast"/>
        <w:rPr>
          <w:rFonts w:ascii="Segoe UI" w:hAnsi="Segoe UI" w:cs="Segoe UI"/>
          <w:color w:val="1F1F1F"/>
          <w:sz w:val="23"/>
          <w:szCs w:val="23"/>
        </w:rPr>
      </w:pPr>
      <w:r>
        <w:rPr>
          <w:rFonts w:ascii="Segoe UI" w:hAnsi="Segoe UI" w:cs="Segoe UI"/>
          <w:color w:val="1F1F1F"/>
          <w:sz w:val="23"/>
          <w:szCs w:val="23"/>
        </w:rPr>
        <w:t>To set up a mirror from GitLab to GitHub, you need to follow these steps:</w:t>
      </w:r>
    </w:p>
    <w:p w14:paraId="22152F3A" w14:textId="77777777" w:rsidR="00A00F47" w:rsidRDefault="00A00F47" w:rsidP="00A00F4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0" w:lineRule="atLeast"/>
        <w:ind w:left="0"/>
        <w:rPr>
          <w:rFonts w:cs="Segoe UI"/>
          <w:color w:val="1F1F1F"/>
          <w:sz w:val="23"/>
          <w:szCs w:val="23"/>
        </w:rPr>
      </w:pPr>
      <w:r>
        <w:rPr>
          <w:rFonts w:cs="Segoe UI"/>
          <w:color w:val="1F1F1F"/>
          <w:sz w:val="23"/>
          <w:szCs w:val="23"/>
        </w:rPr>
        <w:t>Create a </w:t>
      </w:r>
      <w:hyperlink r:id="rId10" w:history="1">
        <w:r>
          <w:rPr>
            <w:rStyle w:val="Hyperlink"/>
            <w:rFonts w:cs="Segoe UI"/>
            <w:color w:val="1B69B6"/>
            <w:sz w:val="23"/>
            <w:szCs w:val="23"/>
          </w:rPr>
          <w:t>GitHub personal access token</w:t>
        </w:r>
      </w:hyperlink>
      <w:r>
        <w:rPr>
          <w:rFonts w:cs="Segoe UI"/>
          <w:color w:val="1F1F1F"/>
          <w:sz w:val="23"/>
          <w:szCs w:val="23"/>
        </w:rPr>
        <w:t> with the </w:t>
      </w:r>
      <w:proofErr w:type="spellStart"/>
      <w:r>
        <w:rPr>
          <w:rStyle w:val="HTMLCode"/>
          <w:rFonts w:ascii="Consolas" w:eastAsiaTheme="majorEastAsia" w:hAnsi="Consolas"/>
          <w:color w:val="5F8341"/>
        </w:rPr>
        <w:t>public_repo</w:t>
      </w:r>
      <w:proofErr w:type="spellEnd"/>
      <w:r>
        <w:rPr>
          <w:rFonts w:cs="Segoe UI"/>
          <w:color w:val="1F1F1F"/>
          <w:sz w:val="23"/>
          <w:szCs w:val="23"/>
        </w:rPr>
        <w:t> box checked.</w:t>
      </w:r>
    </w:p>
    <w:p w14:paraId="21C18509" w14:textId="77777777" w:rsidR="00A00F47" w:rsidRPr="004923F9" w:rsidRDefault="00A00F47" w:rsidP="00A00F47">
      <w:pPr>
        <w:shd w:val="clear" w:color="auto" w:fill="FFFFFF"/>
        <w:spacing w:before="100" w:beforeAutospacing="1" w:after="0" w:line="330" w:lineRule="atLeast"/>
        <w:rPr>
          <w:rFonts w:cs="Segoe UI"/>
          <w:color w:val="1F1F1F"/>
          <w:sz w:val="23"/>
          <w:szCs w:val="23"/>
        </w:rPr>
      </w:pPr>
      <w:r w:rsidRPr="004923F9">
        <w:rPr>
          <w:rFonts w:cs="Segoe UI"/>
          <w:b/>
          <w:bCs/>
          <w:color w:val="1F1F1F"/>
          <w:sz w:val="23"/>
          <w:szCs w:val="23"/>
        </w:rPr>
        <w:t>Creating GitHub token</w:t>
      </w:r>
    </w:p>
    <w:p w14:paraId="18197041" w14:textId="77777777" w:rsidR="00A00F47" w:rsidRPr="004923F9" w:rsidRDefault="00A00F47" w:rsidP="00A00F47">
      <w:pPr>
        <w:shd w:val="clear" w:color="auto" w:fill="FFFFFF"/>
        <w:spacing w:before="100" w:beforeAutospacing="1" w:after="100" w:afterAutospacing="1" w:line="330" w:lineRule="atLeast"/>
        <w:rPr>
          <w:rFonts w:cs="Segoe UI"/>
          <w:color w:val="1F1F1F"/>
          <w:sz w:val="23"/>
          <w:szCs w:val="23"/>
        </w:rPr>
      </w:pPr>
      <w:r w:rsidRPr="004923F9">
        <w:rPr>
          <w:rFonts w:cs="Segoe UI"/>
          <w:color w:val="1F1F1F"/>
          <w:sz w:val="23"/>
          <w:szCs w:val="23"/>
        </w:rPr>
        <w:t>Profile &gt; Settings &gt; Developer settings &gt; Personal access tokens &gt; Generate New &gt; Select the scopes, or permissions</w:t>
      </w:r>
      <w:r>
        <w:rPr>
          <w:rFonts w:cs="Segoe UI"/>
          <w:color w:val="1F1F1F"/>
          <w:sz w:val="23"/>
          <w:szCs w:val="23"/>
        </w:rPr>
        <w:t>(</w:t>
      </w:r>
      <w:proofErr w:type="spellStart"/>
      <w:r>
        <w:rPr>
          <w:rStyle w:val="HTMLCode"/>
          <w:rFonts w:ascii="Consolas" w:eastAsiaTheme="majorEastAsia" w:hAnsi="Consolas"/>
          <w:color w:val="5F8341"/>
        </w:rPr>
        <w:t>public_repo</w:t>
      </w:r>
      <w:proofErr w:type="spellEnd"/>
      <w:r>
        <w:rPr>
          <w:rFonts w:cs="Segoe UI"/>
          <w:color w:val="1F1F1F"/>
          <w:sz w:val="23"/>
          <w:szCs w:val="23"/>
        </w:rPr>
        <w:t xml:space="preserve">  </w:t>
      </w:r>
      <w:proofErr w:type="spellStart"/>
      <w:r>
        <w:rPr>
          <w:rFonts w:cs="Segoe UI"/>
          <w:color w:val="1F1F1F"/>
          <w:sz w:val="23"/>
          <w:szCs w:val="23"/>
        </w:rPr>
        <w:t>cheked</w:t>
      </w:r>
      <w:proofErr w:type="spellEnd"/>
      <w:r>
        <w:rPr>
          <w:rFonts w:cs="Segoe UI"/>
          <w:color w:val="1F1F1F"/>
          <w:sz w:val="23"/>
          <w:szCs w:val="23"/>
        </w:rPr>
        <w:t>)</w:t>
      </w:r>
      <w:r w:rsidRPr="004923F9">
        <w:rPr>
          <w:rFonts w:cs="Segoe UI"/>
          <w:color w:val="1F1F1F"/>
          <w:sz w:val="23"/>
          <w:szCs w:val="23"/>
        </w:rPr>
        <w:t xml:space="preserve"> &gt;Generate</w:t>
      </w:r>
    </w:p>
    <w:p w14:paraId="22F43A1E" w14:textId="77777777" w:rsidR="00A00F47" w:rsidRDefault="00A00F47" w:rsidP="00A00F47">
      <w:pPr>
        <w:shd w:val="clear" w:color="auto" w:fill="FFFFFF"/>
        <w:spacing w:before="100" w:beforeAutospacing="1" w:after="100" w:afterAutospacing="1" w:line="330" w:lineRule="atLeast"/>
        <w:rPr>
          <w:rFonts w:cs="Segoe UI"/>
          <w:color w:val="1F1F1F"/>
          <w:sz w:val="23"/>
          <w:szCs w:val="23"/>
        </w:rPr>
      </w:pPr>
      <w:r w:rsidRPr="004923F9">
        <w:rPr>
          <w:rFonts w:cs="Segoe UI"/>
          <w:color w:val="1F1F1F"/>
          <w:sz w:val="23"/>
          <w:szCs w:val="23"/>
        </w:rPr>
        <w:t>copy the token to your clipboard</w:t>
      </w:r>
      <w:r>
        <w:rPr>
          <w:rFonts w:cs="Segoe UI"/>
          <w:color w:val="1F1F1F"/>
          <w:sz w:val="23"/>
          <w:szCs w:val="23"/>
        </w:rPr>
        <w:t xml:space="preserve"> : **************************</w:t>
      </w:r>
    </w:p>
    <w:p w14:paraId="0E6655D6" w14:textId="77777777" w:rsidR="00A00F47" w:rsidRDefault="00A00F47" w:rsidP="00A00F47">
      <w:pPr>
        <w:shd w:val="clear" w:color="auto" w:fill="FFFFFF"/>
        <w:spacing w:before="100" w:beforeAutospacing="1" w:after="100" w:afterAutospacing="1" w:line="330" w:lineRule="atLeast"/>
        <w:rPr>
          <w:rFonts w:cs="Segoe UI"/>
          <w:color w:val="1F1F1F"/>
          <w:sz w:val="23"/>
          <w:szCs w:val="23"/>
        </w:rPr>
      </w:pPr>
    </w:p>
    <w:p w14:paraId="06F7AA6B" w14:textId="77777777" w:rsidR="00A00F47" w:rsidRDefault="00A00F47" w:rsidP="00A00F4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0" w:lineRule="atLeast"/>
        <w:ind w:left="0"/>
        <w:rPr>
          <w:rFonts w:cs="Segoe UI"/>
          <w:color w:val="1F1F1F"/>
          <w:sz w:val="23"/>
          <w:szCs w:val="23"/>
        </w:rPr>
      </w:pPr>
      <w:r>
        <w:rPr>
          <w:rFonts w:cs="Segoe UI"/>
          <w:color w:val="1F1F1F"/>
          <w:sz w:val="23"/>
          <w:szCs w:val="23"/>
        </w:rPr>
        <w:t>Fill in the </w:t>
      </w:r>
      <w:r>
        <w:rPr>
          <w:rStyle w:val="Strong"/>
          <w:rFonts w:cs="Segoe UI"/>
          <w:color w:val="1F1F1F"/>
          <w:sz w:val="23"/>
          <w:szCs w:val="23"/>
        </w:rPr>
        <w:t>Git repository URL</w:t>
      </w:r>
      <w:r>
        <w:rPr>
          <w:rFonts w:cs="Segoe UI"/>
          <w:color w:val="1F1F1F"/>
          <w:sz w:val="23"/>
          <w:szCs w:val="23"/>
        </w:rPr>
        <w:t> field using this format: </w:t>
      </w:r>
      <w:hyperlink r:id="rId11" w:history="1">
        <w:r w:rsidRPr="00E6728B">
          <w:rPr>
            <w:rStyle w:val="Hyperlink"/>
            <w:rFonts w:ascii="Consolas" w:eastAsiaTheme="majorEastAsia" w:hAnsi="Consolas" w:cs="Courier New"/>
          </w:rPr>
          <w:t>https://&lt;your_github_username&gt;@github.com/&lt;your_github_group or username&gt;/&lt;</w:t>
        </w:r>
        <w:proofErr w:type="spellStart"/>
        <w:r w:rsidRPr="00E6728B">
          <w:rPr>
            <w:rStyle w:val="Hyperlink"/>
            <w:rFonts w:ascii="Consolas" w:eastAsiaTheme="majorEastAsia" w:hAnsi="Consolas" w:cs="Courier New"/>
          </w:rPr>
          <w:t>your_github_project</w:t>
        </w:r>
        <w:proofErr w:type="spellEnd"/>
        <w:r w:rsidRPr="00E6728B">
          <w:rPr>
            <w:rStyle w:val="Hyperlink"/>
            <w:rFonts w:ascii="Consolas" w:eastAsiaTheme="majorEastAsia" w:hAnsi="Consolas" w:cs="Courier New"/>
          </w:rPr>
          <w:t>&gt;.git</w:t>
        </w:r>
      </w:hyperlink>
      <w:r>
        <w:rPr>
          <w:rFonts w:cs="Segoe UI"/>
          <w:color w:val="1F1F1F"/>
          <w:sz w:val="23"/>
          <w:szCs w:val="23"/>
        </w:rPr>
        <w:t>.</w:t>
      </w:r>
    </w:p>
    <w:p w14:paraId="66517CC5" w14:textId="77777777" w:rsidR="00A00F47" w:rsidRDefault="00A00F47" w:rsidP="00A00F47">
      <w:pPr>
        <w:pStyle w:val="Output"/>
      </w:pPr>
      <w:r w:rsidRPr="004923F9">
        <w:t>https://</w:t>
      </w:r>
      <w:r>
        <w:t>smlcodes</w:t>
      </w:r>
      <w:r w:rsidRPr="004923F9">
        <w:t>@github.com/</w:t>
      </w:r>
      <w:r>
        <w:t>smlcodes</w:t>
      </w:r>
      <w:r w:rsidRPr="004923F9">
        <w:t>/</w:t>
      </w:r>
      <w:r>
        <w:t>springmvc</w:t>
      </w:r>
      <w:r w:rsidRPr="004923F9">
        <w:t>.git</w:t>
      </w:r>
    </w:p>
    <w:p w14:paraId="5F2C90B8" w14:textId="77777777" w:rsidR="00A00F47" w:rsidRPr="0034271C" w:rsidRDefault="00A00F47" w:rsidP="00A00F47">
      <w:pPr>
        <w:rPr>
          <w:rFonts w:cs="Segoe UI"/>
          <w:color w:val="1F1F1F"/>
          <w:sz w:val="23"/>
          <w:szCs w:val="23"/>
        </w:rPr>
      </w:pPr>
      <w:r>
        <w:rPr>
          <w:rFonts w:cs="Segoe UI"/>
          <w:color w:val="1F1F1F"/>
          <w:sz w:val="23"/>
          <w:szCs w:val="23"/>
        </w:rPr>
        <w:t>Cross Check By hitting above URL in browser</w:t>
      </w:r>
    </w:p>
    <w:p w14:paraId="4BB8C60C" w14:textId="77777777" w:rsidR="00A00F47" w:rsidRDefault="00A00F47" w:rsidP="00A00F47">
      <w:pPr>
        <w:shd w:val="clear" w:color="auto" w:fill="FFFFFF"/>
        <w:spacing w:before="100" w:beforeAutospacing="1" w:after="100" w:afterAutospacing="1" w:line="330" w:lineRule="atLeast"/>
        <w:rPr>
          <w:rFonts w:cs="Segoe UI"/>
          <w:color w:val="1F1F1F"/>
          <w:sz w:val="23"/>
          <w:szCs w:val="23"/>
        </w:rPr>
      </w:pPr>
    </w:p>
    <w:p w14:paraId="0A92A715" w14:textId="77777777" w:rsidR="00A00F47" w:rsidRDefault="00A00F47" w:rsidP="00A00F4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0" w:lineRule="atLeast"/>
        <w:ind w:left="0"/>
        <w:rPr>
          <w:rFonts w:cs="Segoe UI"/>
          <w:color w:val="1F1F1F"/>
          <w:sz w:val="23"/>
          <w:szCs w:val="23"/>
        </w:rPr>
      </w:pPr>
      <w:r>
        <w:rPr>
          <w:rFonts w:cs="Segoe UI"/>
          <w:color w:val="1F1F1F"/>
          <w:sz w:val="23"/>
          <w:szCs w:val="23"/>
        </w:rPr>
        <w:t>Fill in </w:t>
      </w:r>
      <w:r>
        <w:rPr>
          <w:rStyle w:val="Strong"/>
          <w:rFonts w:cs="Segoe UI"/>
          <w:color w:val="1F1F1F"/>
          <w:sz w:val="23"/>
          <w:szCs w:val="23"/>
        </w:rPr>
        <w:t>Password</w:t>
      </w:r>
      <w:r>
        <w:rPr>
          <w:rFonts w:cs="Segoe UI"/>
          <w:color w:val="1F1F1F"/>
          <w:sz w:val="23"/>
          <w:szCs w:val="23"/>
        </w:rPr>
        <w:t> field with your GitHub personal access token.</w:t>
      </w:r>
    </w:p>
    <w:p w14:paraId="3720999C" w14:textId="77777777" w:rsidR="00A00F47" w:rsidRDefault="00A00F47" w:rsidP="00A00F47">
      <w:pPr>
        <w:shd w:val="clear" w:color="auto" w:fill="FFFFFF"/>
        <w:spacing w:before="100" w:beforeAutospacing="1" w:after="100" w:afterAutospacing="1" w:line="330" w:lineRule="atLeast"/>
        <w:rPr>
          <w:rFonts w:cs="Segoe UI"/>
          <w:color w:val="1F1F1F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3FA7D1A0" wp14:editId="2421B068">
            <wp:extent cx="5943600" cy="31896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CC5C" w14:textId="77777777" w:rsidR="00A00F47" w:rsidRDefault="00A00F47" w:rsidP="00A00F4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0" w:lineRule="atLeast"/>
        <w:ind w:left="0"/>
        <w:rPr>
          <w:rFonts w:cs="Segoe UI"/>
          <w:color w:val="1F1F1F"/>
          <w:sz w:val="23"/>
          <w:szCs w:val="23"/>
        </w:rPr>
      </w:pPr>
      <w:r>
        <w:rPr>
          <w:rFonts w:cs="Segoe UI"/>
          <w:color w:val="1F1F1F"/>
          <w:sz w:val="23"/>
          <w:szCs w:val="23"/>
        </w:rPr>
        <w:t>Click the </w:t>
      </w:r>
      <w:r>
        <w:rPr>
          <w:rStyle w:val="Strong"/>
          <w:rFonts w:cs="Segoe UI"/>
          <w:color w:val="1F1F1F"/>
          <w:sz w:val="23"/>
          <w:szCs w:val="23"/>
        </w:rPr>
        <w:t>Mirror repository</w:t>
      </w:r>
      <w:r>
        <w:rPr>
          <w:rFonts w:cs="Segoe UI"/>
          <w:color w:val="1F1F1F"/>
          <w:sz w:val="23"/>
          <w:szCs w:val="23"/>
        </w:rPr>
        <w:t> button.</w:t>
      </w:r>
    </w:p>
    <w:p w14:paraId="57F9EBB1" w14:textId="77777777" w:rsidR="00A00F47" w:rsidRDefault="00A00F47" w:rsidP="00A00F47">
      <w:pPr>
        <w:pStyle w:val="NormalWeb"/>
        <w:shd w:val="clear" w:color="auto" w:fill="FFFFFF"/>
        <w:spacing w:before="105" w:beforeAutospacing="0" w:after="105" w:afterAutospacing="0" w:line="330" w:lineRule="atLeast"/>
        <w:rPr>
          <w:rFonts w:ascii="Segoe UI" w:hAnsi="Segoe UI" w:cs="Segoe UI"/>
          <w:color w:val="1F1F1F"/>
          <w:sz w:val="23"/>
          <w:szCs w:val="23"/>
        </w:rPr>
      </w:pPr>
      <w:r>
        <w:rPr>
          <w:rFonts w:ascii="Segoe UI" w:hAnsi="Segoe UI" w:cs="Segoe UI"/>
          <w:color w:val="1F1F1F"/>
          <w:sz w:val="23"/>
          <w:szCs w:val="23"/>
        </w:rPr>
        <w:t>The mirrored repository will be listed. For example, </w:t>
      </w:r>
      <w:r>
        <w:rPr>
          <w:rStyle w:val="HTMLCode"/>
          <w:rFonts w:ascii="Consolas" w:eastAsiaTheme="majorEastAsia" w:hAnsi="Consolas"/>
          <w:color w:val="5F8341"/>
        </w:rPr>
        <w:t>https://*****:*****@github.com/&lt;your_github_group&gt;/&lt;your_github_project&gt;.git</w:t>
      </w:r>
      <w:r>
        <w:rPr>
          <w:rFonts w:ascii="Segoe UI" w:hAnsi="Segoe UI" w:cs="Segoe UI"/>
          <w:color w:val="1F1F1F"/>
          <w:sz w:val="23"/>
          <w:szCs w:val="23"/>
        </w:rPr>
        <w:t>.</w:t>
      </w:r>
    </w:p>
    <w:p w14:paraId="29D3D253" w14:textId="77777777" w:rsidR="00A00F47" w:rsidRDefault="00A00F47" w:rsidP="00A00F47">
      <w:pPr>
        <w:pStyle w:val="NormalWeb"/>
        <w:shd w:val="clear" w:color="auto" w:fill="FFFFFF"/>
        <w:spacing w:before="105" w:beforeAutospacing="0" w:after="105" w:afterAutospacing="0" w:line="330" w:lineRule="atLeast"/>
        <w:rPr>
          <w:rFonts w:ascii="Segoe UI" w:hAnsi="Segoe UI" w:cs="Segoe UI"/>
          <w:color w:val="1F1F1F"/>
          <w:sz w:val="23"/>
          <w:szCs w:val="23"/>
        </w:rPr>
      </w:pPr>
      <w:r>
        <w:rPr>
          <w:rFonts w:ascii="Segoe UI" w:hAnsi="Segoe UI" w:cs="Segoe UI"/>
          <w:color w:val="1F1F1F"/>
          <w:sz w:val="23"/>
          <w:szCs w:val="23"/>
        </w:rPr>
        <w:t>The repository will push soon. To force a push, click the appropriate button</w:t>
      </w:r>
    </w:p>
    <w:p w14:paraId="3E3878A5" w14:textId="77777777" w:rsidR="00A00F47" w:rsidRDefault="00A00F47" w:rsidP="00A00F47">
      <w:r>
        <w:rPr>
          <w:noProof/>
        </w:rPr>
        <w:drawing>
          <wp:inline distT="0" distB="0" distL="0" distR="0" wp14:anchorId="3B7951FC" wp14:editId="384AFFF9">
            <wp:extent cx="5943600" cy="123063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91827" w14:textId="77777777" w:rsidR="00A00F47" w:rsidRDefault="00A00F47" w:rsidP="00A00F47"/>
    <w:p w14:paraId="1BA04B37" w14:textId="77777777" w:rsidR="00A00F47" w:rsidRDefault="00A00F47" w:rsidP="00A00F47"/>
    <w:p w14:paraId="6F72358C" w14:textId="77777777" w:rsidR="00A00F47" w:rsidRDefault="00A00F47" w:rsidP="00A00F47"/>
    <w:p w14:paraId="0B7D4163" w14:textId="77777777" w:rsidR="00A00F47" w:rsidRDefault="0096674F" w:rsidP="00A00F47">
      <w:hyperlink r:id="rId14" w:history="1">
        <w:r w:rsidR="00A00F47">
          <w:rPr>
            <w:rStyle w:val="Hyperlink"/>
          </w:rPr>
          <w:t>https://docs.gitlab.com/ee/user/project/repository/repository_mirroring.html</w:t>
        </w:r>
      </w:hyperlink>
    </w:p>
    <w:p w14:paraId="5F421A73" w14:textId="77777777" w:rsidR="00A00F47" w:rsidRDefault="0096674F" w:rsidP="00A00F47">
      <w:hyperlink r:id="rId15" w:history="1">
        <w:r w:rsidR="00A00F47">
          <w:rPr>
            <w:rStyle w:val="Hyperlink"/>
          </w:rPr>
          <w:t>https://docs.gitlab.com/ee/user/project/repository/repository_mirroring.html</w:t>
        </w:r>
      </w:hyperlink>
    </w:p>
    <w:p w14:paraId="05FDA36B" w14:textId="77777777" w:rsidR="00A00F47" w:rsidRDefault="00A00F47" w:rsidP="00A00F47"/>
    <w:p w14:paraId="1A99FF4F" w14:textId="20E43A5D" w:rsidR="00A00F47" w:rsidRDefault="00A00F47" w:rsidP="00971FE8"/>
    <w:p w14:paraId="6E9FD241" w14:textId="77777777" w:rsidR="00A00F47" w:rsidRDefault="00A00F47" w:rsidP="00971FE8"/>
    <w:p w14:paraId="0FD14FE7" w14:textId="77777777" w:rsidR="000F3D4E" w:rsidRDefault="000F3D4E" w:rsidP="000F3D4E">
      <w:pPr>
        <w:pStyle w:val="Heading1"/>
      </w:pPr>
      <w:r>
        <w:t xml:space="preserve">GitHub - </w:t>
      </w:r>
      <w:r w:rsidRPr="00032C39">
        <w:t>Custom Domain</w:t>
      </w:r>
      <w:r>
        <w:t xml:space="preserve"> Configuration</w:t>
      </w:r>
    </w:p>
    <w:p w14:paraId="6BF2FB66" w14:textId="77777777" w:rsidR="000F3D4E" w:rsidRDefault="000F3D4E" w:rsidP="000F3D4E"/>
    <w:p w14:paraId="63A377E1" w14:textId="77777777" w:rsidR="000F3D4E" w:rsidRDefault="000F3D4E" w:rsidP="000F3D4E">
      <w:pPr>
        <w:pStyle w:val="Heading2"/>
      </w:pPr>
      <w:r>
        <w:t>GitHub Pages Configuration</w:t>
      </w:r>
    </w:p>
    <w:p w14:paraId="113AEE73" w14:textId="77777777" w:rsidR="000F3D4E" w:rsidRPr="001E3B28" w:rsidRDefault="000F3D4E" w:rsidP="000F3D4E">
      <w:pPr>
        <w:spacing w:after="0"/>
        <w:rPr>
          <w:b/>
          <w:bCs/>
        </w:rPr>
      </w:pPr>
      <w:r w:rsidRPr="001E3B28">
        <w:rPr>
          <w:b/>
          <w:bCs/>
        </w:rPr>
        <w:t>Create Your Website</w:t>
      </w:r>
    </w:p>
    <w:p w14:paraId="1CDA60FC" w14:textId="77777777" w:rsidR="000F3D4E" w:rsidRDefault="000F3D4E" w:rsidP="000F3D4E">
      <w:r w:rsidRPr="001E3B28">
        <w:t>Once you’ve </w:t>
      </w:r>
      <w:hyperlink r:id="rId16" w:tgtFrame="_blank" w:history="1">
        <w:r w:rsidRPr="001E3B28">
          <w:rPr>
            <w:rStyle w:val="Hyperlink"/>
          </w:rPr>
          <w:t>signed in</w:t>
        </w:r>
      </w:hyperlink>
      <w:r w:rsidRPr="001E3B28">
        <w:t>, you’ll create a new repository to get started.</w:t>
      </w:r>
    </w:p>
    <w:p w14:paraId="00C767A9" w14:textId="77777777" w:rsidR="000F3D4E" w:rsidRDefault="000F3D4E" w:rsidP="000F3D4E"/>
    <w:p w14:paraId="7CE07623" w14:textId="77777777" w:rsidR="000F3D4E" w:rsidRDefault="000F3D4E" w:rsidP="000F3D4E">
      <w:pPr>
        <w:spacing w:after="0"/>
      </w:pPr>
      <w:r w:rsidRPr="00205D9E">
        <w:rPr>
          <w:b/>
          <w:bCs/>
        </w:rPr>
        <w:t>Provide Repository Name</w:t>
      </w:r>
      <w:r>
        <w:t xml:space="preserve">, </w:t>
      </w:r>
    </w:p>
    <w:p w14:paraId="4A212250" w14:textId="77777777" w:rsidR="000F3D4E" w:rsidRDefault="000F3D4E" w:rsidP="000F3D4E">
      <w:pPr>
        <w:spacing w:after="0"/>
      </w:pPr>
      <w:r>
        <w:t>it must be a proper GitHub domain:</w:t>
      </w:r>
    </w:p>
    <w:p w14:paraId="742E3758" w14:textId="77777777" w:rsidR="000F3D4E" w:rsidRDefault="000F3D4E" w:rsidP="000F3D4E">
      <w:pPr>
        <w:pStyle w:val="Output"/>
      </w:pPr>
      <w:r>
        <w:t>Syntax</w:t>
      </w:r>
    </w:p>
    <w:p w14:paraId="2C0E1478" w14:textId="77777777" w:rsidR="000F3D4E" w:rsidRDefault="000F3D4E" w:rsidP="000F3D4E">
      <w:pPr>
        <w:pStyle w:val="Output"/>
      </w:pPr>
      <w:r>
        <w:t>&lt;username&gt;.github.io</w:t>
      </w:r>
    </w:p>
    <w:p w14:paraId="33340FD8" w14:textId="77777777" w:rsidR="000F3D4E" w:rsidRDefault="000F3D4E" w:rsidP="000F3D4E">
      <w:pPr>
        <w:pStyle w:val="Output"/>
      </w:pPr>
    </w:p>
    <w:p w14:paraId="6F50998C" w14:textId="77777777" w:rsidR="000F3D4E" w:rsidRDefault="000F3D4E" w:rsidP="000F3D4E">
      <w:pPr>
        <w:pStyle w:val="Output"/>
      </w:pPr>
      <w:r>
        <w:t>Example</w:t>
      </w:r>
    </w:p>
    <w:p w14:paraId="021F8607" w14:textId="77777777" w:rsidR="000F3D4E" w:rsidRDefault="000F3D4E" w:rsidP="000F3D4E">
      <w:pPr>
        <w:pStyle w:val="Output"/>
      </w:pPr>
      <w:r>
        <w:t>satyacodes.github.io</w:t>
      </w:r>
    </w:p>
    <w:p w14:paraId="0E6558E4" w14:textId="77777777" w:rsidR="000F3D4E" w:rsidRDefault="000F3D4E" w:rsidP="000F3D4E">
      <w:pPr>
        <w:pStyle w:val="Output"/>
      </w:pPr>
    </w:p>
    <w:p w14:paraId="610FEBF5" w14:textId="77777777" w:rsidR="000F3D4E" w:rsidRDefault="000F3D4E" w:rsidP="000F3D4E">
      <w:pPr>
        <w:pStyle w:val="Output"/>
      </w:pPr>
      <w:r>
        <w:t>#must be Public Repository</w:t>
      </w:r>
    </w:p>
    <w:p w14:paraId="3ADC11A3" w14:textId="77777777" w:rsidR="000F3D4E" w:rsidRDefault="000F3D4E" w:rsidP="000F3D4E"/>
    <w:p w14:paraId="279D68D1" w14:textId="77777777" w:rsidR="000F3D4E" w:rsidRDefault="000F3D4E" w:rsidP="000F3D4E"/>
    <w:p w14:paraId="5CCAE228" w14:textId="77777777" w:rsidR="000F3D4E" w:rsidRPr="00FB10DC" w:rsidRDefault="000F3D4E" w:rsidP="000F3D4E">
      <w:pPr>
        <w:spacing w:after="0"/>
        <w:rPr>
          <w:b/>
          <w:bCs/>
        </w:rPr>
      </w:pPr>
      <w:r w:rsidRPr="00FB10DC">
        <w:rPr>
          <w:b/>
          <w:bCs/>
        </w:rPr>
        <w:t>To Change Username</w:t>
      </w:r>
    </w:p>
    <w:p w14:paraId="6E52F644" w14:textId="77777777" w:rsidR="000F3D4E" w:rsidRDefault="000F3D4E" w:rsidP="000F3D4E">
      <w:pPr>
        <w:pStyle w:val="ListParagraph"/>
        <w:numPr>
          <w:ilvl w:val="0"/>
          <w:numId w:val="7"/>
        </w:numPr>
      </w:pPr>
      <w:r>
        <w:t xml:space="preserve">In the upper-right corner &gt; </w:t>
      </w:r>
      <w:r w:rsidRPr="00DB411F">
        <w:rPr>
          <w:b/>
          <w:bCs/>
        </w:rPr>
        <w:t>click your profile photo</w:t>
      </w:r>
      <w:r>
        <w:t xml:space="preserve"> &gt; then click </w:t>
      </w:r>
      <w:r w:rsidRPr="00DB411F">
        <w:rPr>
          <w:b/>
          <w:bCs/>
        </w:rPr>
        <w:t>Settings</w:t>
      </w:r>
      <w:r>
        <w:t>.</w:t>
      </w:r>
    </w:p>
    <w:p w14:paraId="7FBE7174" w14:textId="77777777" w:rsidR="000F3D4E" w:rsidRDefault="000F3D4E" w:rsidP="000F3D4E">
      <w:pPr>
        <w:pStyle w:val="ListParagraph"/>
        <w:numPr>
          <w:ilvl w:val="0"/>
          <w:numId w:val="7"/>
        </w:numPr>
      </w:pPr>
      <w:r>
        <w:t xml:space="preserve">In the left sidebar, click </w:t>
      </w:r>
      <w:r w:rsidRPr="00DB411F">
        <w:rPr>
          <w:b/>
          <w:bCs/>
        </w:rPr>
        <w:t>Account settings</w:t>
      </w:r>
      <w:r>
        <w:t>.</w:t>
      </w:r>
    </w:p>
    <w:p w14:paraId="48137EEE" w14:textId="77777777" w:rsidR="000F3D4E" w:rsidRDefault="000F3D4E" w:rsidP="000F3D4E">
      <w:pPr>
        <w:pStyle w:val="ListParagraph"/>
        <w:numPr>
          <w:ilvl w:val="0"/>
          <w:numId w:val="7"/>
        </w:numPr>
      </w:pPr>
      <w:r>
        <w:t>In the "</w:t>
      </w:r>
      <w:r w:rsidRPr="00DB411F">
        <w:rPr>
          <w:b/>
          <w:bCs/>
        </w:rPr>
        <w:t>Change username</w:t>
      </w:r>
      <w:r>
        <w:t>" section, click Change username.</w:t>
      </w:r>
    </w:p>
    <w:p w14:paraId="2EF939D1" w14:textId="77777777" w:rsidR="000F3D4E" w:rsidRDefault="000F3D4E" w:rsidP="000F3D4E">
      <w:r>
        <w:rPr>
          <w:noProof/>
        </w:rPr>
        <w:drawing>
          <wp:inline distT="0" distB="0" distL="0" distR="0" wp14:anchorId="192926D3" wp14:editId="5AC32CF1">
            <wp:extent cx="5943600" cy="2546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DA19" w14:textId="77777777" w:rsidR="000F3D4E" w:rsidRDefault="000F3D4E" w:rsidP="000F3D4E"/>
    <w:p w14:paraId="6F5ABC62" w14:textId="77777777" w:rsidR="000F3D4E" w:rsidRDefault="000F3D4E" w:rsidP="000F3D4E"/>
    <w:p w14:paraId="06F9EA80" w14:textId="77777777" w:rsidR="000F3D4E" w:rsidRPr="005A6F21" w:rsidRDefault="000F3D4E" w:rsidP="000F3D4E">
      <w:pPr>
        <w:spacing w:after="0"/>
        <w:rPr>
          <w:b/>
          <w:bCs/>
        </w:rPr>
      </w:pPr>
      <w:r w:rsidRPr="005A6F21">
        <w:rPr>
          <w:b/>
          <w:bCs/>
        </w:rPr>
        <w:t>Configure Theme</w:t>
      </w:r>
    </w:p>
    <w:p w14:paraId="3CA5DD62" w14:textId="77777777" w:rsidR="000F3D4E" w:rsidRDefault="000F3D4E" w:rsidP="000F3D4E">
      <w:r>
        <w:t>Repository &gt; Settings &gt; GitHub Pages Section &gt; Choose a theme</w:t>
      </w:r>
    </w:p>
    <w:p w14:paraId="422ACADF" w14:textId="77777777" w:rsidR="000F3D4E" w:rsidRDefault="000F3D4E" w:rsidP="000F3D4E">
      <w:r>
        <w:rPr>
          <w:noProof/>
        </w:rPr>
        <w:drawing>
          <wp:inline distT="0" distB="0" distL="0" distR="0" wp14:anchorId="0C9FED8D" wp14:editId="6E68DF16">
            <wp:extent cx="5943600" cy="241871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B7C8" w14:textId="77777777" w:rsidR="000F3D4E" w:rsidRPr="001E3B28" w:rsidRDefault="000F3D4E" w:rsidP="000F3D4E">
      <w:r>
        <w:t>Commit Changes.</w:t>
      </w:r>
    </w:p>
    <w:p w14:paraId="1C586DA4" w14:textId="77777777" w:rsidR="000F3D4E" w:rsidRDefault="000F3D4E" w:rsidP="000F3D4E"/>
    <w:p w14:paraId="0772FB55" w14:textId="77777777" w:rsidR="000F3D4E" w:rsidRDefault="000F3D4E" w:rsidP="000F3D4E">
      <w:pPr>
        <w:pStyle w:val="Heading2"/>
      </w:pPr>
      <w:r>
        <w:t>GitHub Custom Domain Configuration</w:t>
      </w:r>
    </w:p>
    <w:p w14:paraId="61209BAE" w14:textId="77777777" w:rsidR="000F3D4E" w:rsidRDefault="000F3D4E" w:rsidP="000F3D4E"/>
    <w:p w14:paraId="3B015E11" w14:textId="77777777" w:rsidR="000F3D4E" w:rsidRPr="005E74CC" w:rsidRDefault="000F3D4E" w:rsidP="000F3D4E">
      <w:pPr>
        <w:spacing w:after="0"/>
        <w:rPr>
          <w:b/>
          <w:bCs/>
        </w:rPr>
      </w:pPr>
      <w:r w:rsidRPr="005E74CC">
        <w:rPr>
          <w:b/>
          <w:bCs/>
        </w:rPr>
        <w:t>Add custom domain</w:t>
      </w:r>
    </w:p>
    <w:p w14:paraId="3E8295AE" w14:textId="77777777" w:rsidR="000F3D4E" w:rsidRDefault="000F3D4E" w:rsidP="000F3D4E">
      <w:pPr>
        <w:pStyle w:val="Consoles"/>
      </w:pPr>
      <w:r>
        <w:t>Go to Repository &gt; Setting &gt; GitHub pages Section &gt; Custom Domain : Enter Domain (Tick : Enforce HTTPS)</w:t>
      </w:r>
    </w:p>
    <w:p w14:paraId="32B51671" w14:textId="77777777" w:rsidR="000F3D4E" w:rsidRDefault="000F3D4E" w:rsidP="000F3D4E">
      <w:r>
        <w:rPr>
          <w:noProof/>
        </w:rPr>
        <w:lastRenderedPageBreak/>
        <w:drawing>
          <wp:inline distT="0" distB="0" distL="0" distR="0" wp14:anchorId="484336EB" wp14:editId="559EACD0">
            <wp:extent cx="5943600" cy="50018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ACBE8" w14:textId="77777777" w:rsidR="000F3D4E" w:rsidRDefault="000F3D4E" w:rsidP="000F3D4E"/>
    <w:p w14:paraId="4CDD81D6" w14:textId="77777777" w:rsidR="000F3D4E" w:rsidRDefault="000F3D4E" w:rsidP="000F3D4E">
      <w:pPr>
        <w:pStyle w:val="Heading2"/>
      </w:pPr>
      <w:r>
        <w:t>GitHub Cloudflare Configuration</w:t>
      </w:r>
    </w:p>
    <w:p w14:paraId="68CAC090" w14:textId="77777777" w:rsidR="000F3D4E" w:rsidRDefault="000F3D4E" w:rsidP="000F3D4E">
      <w:r>
        <w:t xml:space="preserve">GitHub </w:t>
      </w:r>
      <w:r>
        <w:sym w:font="Wingdings" w:char="F0E0"/>
      </w:r>
      <w:r>
        <w:t xml:space="preserve"> Cloudflare  </w:t>
      </w:r>
      <w:r>
        <w:sym w:font="Wingdings" w:char="F0E0"/>
      </w:r>
      <w:r>
        <w:t xml:space="preserve"> GoDaddy </w:t>
      </w:r>
    </w:p>
    <w:p w14:paraId="454A3BA3" w14:textId="77777777" w:rsidR="000F3D4E" w:rsidRDefault="000F3D4E" w:rsidP="000F3D4E"/>
    <w:p w14:paraId="4BDEC890" w14:textId="77777777" w:rsidR="000F3D4E" w:rsidRDefault="000F3D4E" w:rsidP="000F3D4E">
      <w:pPr>
        <w:pStyle w:val="Heading3"/>
      </w:pPr>
      <w:r>
        <w:t>GitHub to Cloudflare</w:t>
      </w:r>
    </w:p>
    <w:p w14:paraId="3CC108D1" w14:textId="77777777" w:rsidR="000F3D4E" w:rsidRDefault="000F3D4E" w:rsidP="000F3D4E">
      <w:r>
        <w:t>Login to Cloudflare &gt; Add Site : satya.com &gt; Select Plan : It will scan the DNS records.</w:t>
      </w:r>
    </w:p>
    <w:p w14:paraId="547BFEDC" w14:textId="77777777" w:rsidR="000F3D4E" w:rsidRDefault="000F3D4E" w:rsidP="000F3D4E">
      <w:pPr>
        <w:rPr>
          <w:noProof/>
        </w:rPr>
      </w:pPr>
      <w:r>
        <w:lastRenderedPageBreak/>
        <w:t>It will Navigate to DNS Entries Page</w:t>
      </w:r>
      <w:r w:rsidRPr="00EA548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358806D" wp14:editId="3543BFC6">
            <wp:extent cx="5943600" cy="3753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D1BF5" w14:textId="77777777" w:rsidR="000F3D4E" w:rsidRDefault="000F3D4E" w:rsidP="000F3D4E"/>
    <w:p w14:paraId="2A565E45" w14:textId="77777777" w:rsidR="000F3D4E" w:rsidRPr="000F758F" w:rsidRDefault="000F3D4E" w:rsidP="000F3D4E">
      <w:pPr>
        <w:spacing w:after="0"/>
        <w:rPr>
          <w:b/>
          <w:bCs/>
        </w:rPr>
      </w:pPr>
      <w:r w:rsidRPr="000F758F">
        <w:rPr>
          <w:b/>
          <w:bCs/>
        </w:rPr>
        <w:t xml:space="preserve">DNS – A Records Entry </w:t>
      </w:r>
    </w:p>
    <w:p w14:paraId="4E6B55DB" w14:textId="77777777" w:rsidR="000F3D4E" w:rsidRDefault="000F3D4E" w:rsidP="000F3D4E">
      <w:r>
        <w:t xml:space="preserve">In this step, we inform Cloudflare to point "our domain to the </w:t>
      </w:r>
      <w:proofErr w:type="spellStart"/>
      <w:r>
        <w:t>Github</w:t>
      </w:r>
      <w:proofErr w:type="spellEnd"/>
      <w:r>
        <w:t xml:space="preserve"> Pages server" using two A Record DNS entry:</w:t>
      </w:r>
    </w:p>
    <w:p w14:paraId="06C995C4" w14:textId="77777777" w:rsidR="000F3D4E" w:rsidRDefault="000F3D4E" w:rsidP="000F3D4E">
      <w:pPr>
        <w:spacing w:after="0"/>
      </w:pPr>
      <w:r w:rsidRPr="00001299">
        <w:rPr>
          <w:b/>
          <w:bCs/>
        </w:rPr>
        <w:t xml:space="preserve">A </w:t>
      </w:r>
      <w:r>
        <w:t>name Records : GitHub DNS Servers</w:t>
      </w:r>
    </w:p>
    <w:p w14:paraId="7E83468F" w14:textId="77777777" w:rsidR="000F3D4E" w:rsidRDefault="000F3D4E" w:rsidP="000F3D4E">
      <w:pPr>
        <w:pStyle w:val="Output"/>
      </w:pPr>
      <w:r>
        <w:t>192.30.252.153</w:t>
      </w:r>
    </w:p>
    <w:p w14:paraId="0D36CB4C" w14:textId="77777777" w:rsidR="000F3D4E" w:rsidRDefault="000F3D4E" w:rsidP="000F3D4E">
      <w:pPr>
        <w:pStyle w:val="Output"/>
      </w:pPr>
      <w:r>
        <w:t>192.30.252.154</w:t>
      </w:r>
    </w:p>
    <w:p w14:paraId="0A21D317" w14:textId="77777777" w:rsidR="000F3D4E" w:rsidRDefault="000F3D4E" w:rsidP="000F3D4E"/>
    <w:p w14:paraId="4EABE0D6" w14:textId="77777777" w:rsidR="000F3D4E" w:rsidRDefault="000F3D4E" w:rsidP="000F3D4E">
      <w:r>
        <w:rPr>
          <w:noProof/>
        </w:rPr>
        <w:drawing>
          <wp:inline distT="0" distB="0" distL="0" distR="0" wp14:anchorId="0320D12C" wp14:editId="1D0527FA">
            <wp:extent cx="5943600" cy="23793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D5686" w14:textId="77777777" w:rsidR="000F3D4E" w:rsidRPr="00060609" w:rsidRDefault="000F3D4E" w:rsidP="000F3D4E">
      <w:pPr>
        <w:spacing w:after="0"/>
        <w:rPr>
          <w:b/>
          <w:bCs/>
        </w:rPr>
      </w:pPr>
      <w:r w:rsidRPr="00060609">
        <w:rPr>
          <w:b/>
          <w:bCs/>
        </w:rPr>
        <w:lastRenderedPageBreak/>
        <w:t>CNAME record DNS entry:</w:t>
      </w:r>
    </w:p>
    <w:p w14:paraId="704D11EB" w14:textId="77777777" w:rsidR="000F3D4E" w:rsidRDefault="000F3D4E" w:rsidP="000F3D4E">
      <w:r>
        <w:t>which will point your subdomain(www) to your apex domain(@).</w:t>
      </w:r>
    </w:p>
    <w:p w14:paraId="57B549E6" w14:textId="77777777" w:rsidR="000F3D4E" w:rsidRDefault="000F3D4E" w:rsidP="000F3D4E">
      <w:r>
        <w:rPr>
          <w:noProof/>
        </w:rPr>
        <w:drawing>
          <wp:inline distT="0" distB="0" distL="0" distR="0" wp14:anchorId="69DB74FE" wp14:editId="23241695">
            <wp:extent cx="5943600" cy="7372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0DB30" w14:textId="77777777" w:rsidR="000F3D4E" w:rsidRDefault="000F3D4E" w:rsidP="000F3D4E"/>
    <w:p w14:paraId="2D45AA16" w14:textId="77777777" w:rsidR="000F3D4E" w:rsidRDefault="000F3D4E" w:rsidP="000F3D4E">
      <w:r>
        <w:t xml:space="preserve">Finally, </w:t>
      </w:r>
      <w:r w:rsidRPr="00204F64">
        <w:t xml:space="preserve">DNS records for </w:t>
      </w:r>
      <w:r>
        <w:t>Your domain looks like</w:t>
      </w:r>
      <w:r>
        <w:rPr>
          <w:noProof/>
        </w:rPr>
        <w:drawing>
          <wp:inline distT="0" distB="0" distL="0" distR="0" wp14:anchorId="3A831198" wp14:editId="5146C84A">
            <wp:extent cx="5943600" cy="16059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EC2D" w14:textId="77777777" w:rsidR="000F3D4E" w:rsidRDefault="000F3D4E" w:rsidP="000F3D4E"/>
    <w:p w14:paraId="2663608D" w14:textId="77777777" w:rsidR="000F3D4E" w:rsidRDefault="000F3D4E" w:rsidP="000F3D4E"/>
    <w:p w14:paraId="4D7BD1C5" w14:textId="77777777" w:rsidR="000F3D4E" w:rsidRDefault="000F3D4E" w:rsidP="000F3D4E">
      <w:pPr>
        <w:pStyle w:val="Heading3"/>
      </w:pPr>
      <w:r>
        <w:t>Cloudflare to GoDaddy</w:t>
      </w:r>
    </w:p>
    <w:p w14:paraId="222B5686" w14:textId="77777777" w:rsidR="000F3D4E" w:rsidRPr="000F758F" w:rsidRDefault="000F3D4E" w:rsidP="000F3D4E">
      <w:pPr>
        <w:spacing w:after="0"/>
        <w:rPr>
          <w:b/>
          <w:bCs/>
        </w:rPr>
      </w:pPr>
      <w:r w:rsidRPr="000F758F">
        <w:rPr>
          <w:b/>
          <w:bCs/>
        </w:rPr>
        <w:t>Get Cloudflare Name Servers</w:t>
      </w:r>
    </w:p>
    <w:p w14:paraId="73A311FE" w14:textId="77777777" w:rsidR="000F3D4E" w:rsidRDefault="000F3D4E" w:rsidP="000F3D4E">
      <w:r>
        <w:t>To use Cloudflare, ensure your authoritative DNS servers, or nameservers have been changed. These are your assigned Cloudflare nameservers.</w:t>
      </w:r>
    </w:p>
    <w:p w14:paraId="51F629C5" w14:textId="77777777" w:rsidR="000F3D4E" w:rsidRDefault="000F3D4E" w:rsidP="000F3D4E">
      <w:pPr>
        <w:pStyle w:val="Output"/>
      </w:pPr>
      <w:r>
        <w:t>Type</w:t>
      </w:r>
      <w:r>
        <w:tab/>
        <w:t>Value</w:t>
      </w:r>
    </w:p>
    <w:p w14:paraId="6BAD4501" w14:textId="77777777" w:rsidR="000F3D4E" w:rsidRDefault="000F3D4E" w:rsidP="000F3D4E">
      <w:pPr>
        <w:pStyle w:val="Output"/>
      </w:pPr>
      <w:r>
        <w:t>NS</w:t>
      </w:r>
      <w:r>
        <w:tab/>
        <w:t>arya.ns.cloudflare.com</w:t>
      </w:r>
    </w:p>
    <w:p w14:paraId="713D1A6A" w14:textId="77777777" w:rsidR="000F3D4E" w:rsidRDefault="000F3D4E" w:rsidP="000F3D4E">
      <w:pPr>
        <w:pStyle w:val="Output"/>
      </w:pPr>
      <w:r>
        <w:t>NS</w:t>
      </w:r>
      <w:r>
        <w:tab/>
        <w:t>elmo.ns.cloudflare.com</w:t>
      </w:r>
    </w:p>
    <w:p w14:paraId="502B59CE" w14:textId="77777777" w:rsidR="000F3D4E" w:rsidRDefault="000F3D4E" w:rsidP="000F3D4E"/>
    <w:p w14:paraId="2A211312" w14:textId="77777777" w:rsidR="000F3D4E" w:rsidRDefault="000F3D4E" w:rsidP="000F3D4E"/>
    <w:p w14:paraId="51E56E35" w14:textId="77777777" w:rsidR="000F3D4E" w:rsidRPr="006A1C61" w:rsidRDefault="000F3D4E" w:rsidP="000F3D4E">
      <w:pPr>
        <w:spacing w:after="0"/>
        <w:rPr>
          <w:b/>
          <w:bCs/>
        </w:rPr>
      </w:pPr>
      <w:r w:rsidRPr="006A1C61">
        <w:rPr>
          <w:b/>
          <w:bCs/>
        </w:rPr>
        <w:t>Update in GoDaddy Name Servers</w:t>
      </w:r>
    </w:p>
    <w:p w14:paraId="69C1CAD5" w14:textId="77777777" w:rsidR="000F3D4E" w:rsidRDefault="000F3D4E" w:rsidP="000F3D4E">
      <w:r w:rsidRPr="006A1C61">
        <w:t>Login to GoDaddy &gt; Product &gt; Domain Tab : DNS</w:t>
      </w:r>
    </w:p>
    <w:p w14:paraId="4A8F3694" w14:textId="77777777" w:rsidR="000F3D4E" w:rsidRDefault="000F3D4E" w:rsidP="000F3D4E">
      <w:r>
        <w:rPr>
          <w:noProof/>
        </w:rPr>
        <w:lastRenderedPageBreak/>
        <w:drawing>
          <wp:inline distT="0" distB="0" distL="0" distR="0" wp14:anchorId="237E9115" wp14:editId="49909012">
            <wp:extent cx="5943600" cy="35445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DA680" w14:textId="77777777" w:rsidR="000F3D4E" w:rsidRDefault="000F3D4E" w:rsidP="000F3D4E">
      <w:r>
        <w:t>Update Cloudflare nameservers</w:t>
      </w:r>
      <w:r w:rsidRPr="007805B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F3DA48" wp14:editId="2B09CA88">
            <wp:extent cx="5943600" cy="26892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97B6E" w14:textId="77777777" w:rsidR="000F3D4E" w:rsidRDefault="000F3D4E" w:rsidP="000F3D4E">
      <w:r>
        <w:rPr>
          <w:noProof/>
        </w:rPr>
        <w:t>That’s it. Access Website Now</w:t>
      </w:r>
    </w:p>
    <w:p w14:paraId="38E0F969" w14:textId="77777777" w:rsidR="000F3D4E" w:rsidRDefault="000F3D4E" w:rsidP="000F3D4E"/>
    <w:p w14:paraId="29CD11CE" w14:textId="77777777" w:rsidR="000F3D4E" w:rsidRDefault="000F3D4E" w:rsidP="000F3D4E">
      <w:pPr>
        <w:pStyle w:val="Heading2"/>
      </w:pPr>
      <w:r>
        <w:t>Ref.</w:t>
      </w:r>
    </w:p>
    <w:p w14:paraId="3B30CB73" w14:textId="77777777" w:rsidR="000F3D4E" w:rsidRDefault="0096674F" w:rsidP="000F3D4E">
      <w:hyperlink r:id="rId26" w:history="1">
        <w:r w:rsidR="000F3D4E">
          <w:rPr>
            <w:rStyle w:val="Hyperlink"/>
          </w:rPr>
          <w:t>https://guides.github.com/features/pages/</w:t>
        </w:r>
      </w:hyperlink>
    </w:p>
    <w:p w14:paraId="59F9DCC8" w14:textId="77777777" w:rsidR="000F3D4E" w:rsidRDefault="0096674F" w:rsidP="000F3D4E">
      <w:hyperlink r:id="rId27" w:history="1">
        <w:r w:rsidR="000F3D4E" w:rsidRPr="00234F75">
          <w:rPr>
            <w:rStyle w:val="Hyperlink"/>
          </w:rPr>
          <w:t>https://www.freecodecamp.org/news/an-illustrated-guide-for-setting-up-your-website-using-github-cloudflare-5a7a11ca9465/</w:t>
        </w:r>
      </w:hyperlink>
    </w:p>
    <w:p w14:paraId="6197D4F9" w14:textId="77777777" w:rsidR="000F3D4E" w:rsidRDefault="000F3D4E" w:rsidP="000F3D4E"/>
    <w:p w14:paraId="18D23903" w14:textId="77777777" w:rsidR="000F3D4E" w:rsidRDefault="000F3D4E" w:rsidP="000F3D4E">
      <w:pPr>
        <w:pStyle w:val="Heading1"/>
      </w:pPr>
      <w:r>
        <w:t>GitLab – Custom Domain Configuration</w:t>
      </w:r>
    </w:p>
    <w:p w14:paraId="53E1F8C9" w14:textId="77777777" w:rsidR="000F3D4E" w:rsidRDefault="000F3D4E" w:rsidP="000F3D4E"/>
    <w:p w14:paraId="1F1228EA" w14:textId="77777777" w:rsidR="000F3D4E" w:rsidRDefault="000F3D4E" w:rsidP="000F3D4E">
      <w:pPr>
        <w:pStyle w:val="Heading2"/>
      </w:pPr>
      <w:r w:rsidRPr="00410CC0">
        <w:t>GitLab</w:t>
      </w:r>
      <w:r>
        <w:t xml:space="preserve"> Pages Configuration</w:t>
      </w:r>
    </w:p>
    <w:p w14:paraId="16B85015" w14:textId="77777777" w:rsidR="000F3D4E" w:rsidRPr="00263DA6" w:rsidRDefault="000F3D4E" w:rsidP="000F3D4E">
      <w:pPr>
        <w:spacing w:after="0"/>
        <w:rPr>
          <w:b/>
          <w:bCs/>
        </w:rPr>
      </w:pPr>
      <w:r w:rsidRPr="00263DA6">
        <w:rPr>
          <w:b/>
          <w:bCs/>
        </w:rPr>
        <w:t>Create Project</w:t>
      </w:r>
    </w:p>
    <w:p w14:paraId="37E4FC83" w14:textId="77777777" w:rsidR="000F3D4E" w:rsidRDefault="000F3D4E" w:rsidP="000F3D4E">
      <w:r>
        <w:t>Project name must be : &lt;username&gt;.gitlab.io</w:t>
      </w:r>
    </w:p>
    <w:p w14:paraId="66B800FC" w14:textId="77777777" w:rsidR="000F3D4E" w:rsidRDefault="000F3D4E" w:rsidP="000F3D4E"/>
    <w:p w14:paraId="3C0AA3C1" w14:textId="77777777" w:rsidR="000F3D4E" w:rsidRDefault="000F3D4E" w:rsidP="000F3D4E">
      <w:pPr>
        <w:spacing w:after="0"/>
      </w:pPr>
      <w:r>
        <w:rPr>
          <w:b/>
          <w:bCs/>
        </w:rPr>
        <w:t>Create Pages &amp;</w:t>
      </w:r>
      <w:r w:rsidRPr="00256590">
        <w:rPr>
          <w:b/>
          <w:bCs/>
        </w:rPr>
        <w:t xml:space="preserve"> domain</w:t>
      </w:r>
      <w:r w:rsidRPr="00256590">
        <w:t> </w:t>
      </w:r>
    </w:p>
    <w:p w14:paraId="7F3905A4" w14:textId="77777777" w:rsidR="000F3D4E" w:rsidRDefault="000F3D4E" w:rsidP="000F3D4E">
      <w:r w:rsidRPr="00256590">
        <w:t>Navigate to your project’s </w:t>
      </w:r>
      <w:r w:rsidRPr="00256590">
        <w:rPr>
          <w:b/>
          <w:bCs/>
        </w:rPr>
        <w:t>Setting &gt; Pages</w:t>
      </w:r>
      <w:r w:rsidRPr="00256590">
        <w:t> and click </w:t>
      </w:r>
      <w:r w:rsidRPr="00256590">
        <w:rPr>
          <w:b/>
          <w:bCs/>
        </w:rPr>
        <w:t>+ New domain</w:t>
      </w:r>
      <w:r w:rsidRPr="00256590">
        <w:t> to add your custom domain to GitLab</w:t>
      </w:r>
    </w:p>
    <w:p w14:paraId="499A5F4F" w14:textId="77777777" w:rsidR="000F3D4E" w:rsidRDefault="000F3D4E" w:rsidP="000F3D4E">
      <w:r>
        <w:rPr>
          <w:noProof/>
        </w:rPr>
        <w:drawing>
          <wp:inline distT="0" distB="0" distL="0" distR="0" wp14:anchorId="31AB9D19" wp14:editId="1FB68BD2">
            <wp:extent cx="5943600" cy="2406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47EB" w14:textId="77777777" w:rsidR="000F3D4E" w:rsidRDefault="000F3D4E" w:rsidP="000F3D4E"/>
    <w:p w14:paraId="439EE3A1" w14:textId="77777777" w:rsidR="000F3D4E" w:rsidRDefault="000F3D4E" w:rsidP="000F3D4E">
      <w:r>
        <w:rPr>
          <w:noProof/>
        </w:rPr>
        <w:lastRenderedPageBreak/>
        <w:drawing>
          <wp:inline distT="0" distB="0" distL="0" distR="0" wp14:anchorId="391EB28F" wp14:editId="69B4E56C">
            <wp:extent cx="5731510" cy="34874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F687C" w14:textId="77777777" w:rsidR="000F3D4E" w:rsidRDefault="000F3D4E" w:rsidP="000F3D4E">
      <w:r>
        <w:rPr>
          <w:noProof/>
        </w:rPr>
        <w:drawing>
          <wp:inline distT="0" distB="0" distL="0" distR="0" wp14:anchorId="5BD25964" wp14:editId="2FBC4684">
            <wp:extent cx="5943600" cy="25742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84473" w14:textId="77777777" w:rsidR="000F3D4E" w:rsidRDefault="000F3D4E" w:rsidP="000F3D4E"/>
    <w:p w14:paraId="1356BCBB" w14:textId="77777777" w:rsidR="000F3D4E" w:rsidRDefault="000F3D4E" w:rsidP="000F3D4E">
      <w:pPr>
        <w:pStyle w:val="Heading2"/>
      </w:pPr>
      <w:r w:rsidRPr="00410CC0">
        <w:t>GitLab</w:t>
      </w:r>
      <w:r>
        <w:t xml:space="preserve"> Cloudflare Configuration</w:t>
      </w:r>
    </w:p>
    <w:p w14:paraId="01931A52" w14:textId="77777777" w:rsidR="000F3D4E" w:rsidRDefault="000F3D4E" w:rsidP="000F3D4E">
      <w:r>
        <w:t>Login to Cloudflare &gt; Add Site : satya.com &gt; Select Plan : It will scan the DNS records. It will Navigate to DNS Entries Page</w:t>
      </w:r>
    </w:p>
    <w:p w14:paraId="03655ABD" w14:textId="77777777" w:rsidR="000F3D4E" w:rsidRDefault="000F3D4E" w:rsidP="000F3D4E">
      <w:r>
        <w:t>Please configure DNS Records as mentioned in GitLab. You can get those details by:</w:t>
      </w:r>
    </w:p>
    <w:p w14:paraId="6256B8CF" w14:textId="77777777" w:rsidR="000F3D4E" w:rsidRDefault="000F3D4E" w:rsidP="000F3D4E">
      <w:pPr>
        <w:rPr>
          <w:noProof/>
        </w:rPr>
      </w:pPr>
      <w:r w:rsidRPr="008E234B">
        <w:rPr>
          <w:b/>
          <w:bCs/>
        </w:rPr>
        <w:lastRenderedPageBreak/>
        <w:t>Javaend.gitlab.io &gt; Settings &gt; Pages &gt; Domains (1): EDIT</w:t>
      </w:r>
      <w:r w:rsidRPr="008E234B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EA1316" wp14:editId="02EB2ABB">
            <wp:extent cx="5943600" cy="10134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CD2B8" w14:textId="77777777" w:rsidR="000F3D4E" w:rsidRPr="008E234B" w:rsidRDefault="000F3D4E" w:rsidP="000F3D4E">
      <w:pPr>
        <w:rPr>
          <w:b/>
          <w:bCs/>
        </w:rPr>
      </w:pPr>
      <w:r>
        <w:rPr>
          <w:noProof/>
        </w:rPr>
        <w:drawing>
          <wp:inline distT="0" distB="0" distL="0" distR="0" wp14:anchorId="12D30574" wp14:editId="4484EB7D">
            <wp:extent cx="5943600" cy="25196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CBE8E" w14:textId="77777777" w:rsidR="000F3D4E" w:rsidRDefault="000F3D4E" w:rsidP="000F3D4E"/>
    <w:p w14:paraId="2096FBAB" w14:textId="77777777" w:rsidR="000F3D4E" w:rsidRDefault="000F3D4E" w:rsidP="000F3D4E"/>
    <w:p w14:paraId="5B419DCB" w14:textId="77777777" w:rsidR="000F3D4E" w:rsidRPr="00077053" w:rsidRDefault="000F3D4E" w:rsidP="000F3D4E">
      <w:r w:rsidRPr="00077053">
        <w:t>Root domains (example.com) require:</w:t>
      </w:r>
    </w:p>
    <w:p w14:paraId="7F4F6A4E" w14:textId="77777777" w:rsidR="000F3D4E" w:rsidRDefault="000F3D4E" w:rsidP="000F3D4E">
      <w:pPr>
        <w:numPr>
          <w:ilvl w:val="0"/>
          <w:numId w:val="6"/>
        </w:numPr>
        <w:spacing w:after="160" w:line="259" w:lineRule="auto"/>
      </w:pPr>
      <w:r w:rsidRPr="00077053">
        <w:t>A </w:t>
      </w:r>
      <w:hyperlink r:id="rId33" w:anchor="a-record" w:history="1">
        <w:r w:rsidRPr="00077053">
          <w:rPr>
            <w:rStyle w:val="Hyperlink"/>
          </w:rPr>
          <w:t>DNS A record</w:t>
        </w:r>
      </w:hyperlink>
      <w:r w:rsidRPr="00077053">
        <w:t> pointing your domain to the Pages server.</w:t>
      </w:r>
    </w:p>
    <w:p w14:paraId="24AE3251" w14:textId="77777777" w:rsidR="000F3D4E" w:rsidRDefault="000F3D4E" w:rsidP="000F3D4E">
      <w:pPr>
        <w:ind w:left="720"/>
      </w:pPr>
      <w:r w:rsidRPr="00077053">
        <w:t>satyacodes.com CNAME satyacodes.gitlab.io.</w:t>
      </w:r>
    </w:p>
    <w:p w14:paraId="49CD0A31" w14:textId="77777777" w:rsidR="000F3D4E" w:rsidRPr="00077053" w:rsidRDefault="000F3D4E" w:rsidP="000F3D4E">
      <w:pPr>
        <w:ind w:left="720"/>
      </w:pPr>
    </w:p>
    <w:p w14:paraId="5A0CDF8D" w14:textId="77777777" w:rsidR="000F3D4E" w:rsidRDefault="000F3D4E" w:rsidP="000F3D4E">
      <w:pPr>
        <w:numPr>
          <w:ilvl w:val="0"/>
          <w:numId w:val="6"/>
        </w:numPr>
        <w:spacing w:after="160" w:line="259" w:lineRule="auto"/>
      </w:pPr>
      <w:r w:rsidRPr="00077053">
        <w:t>A </w:t>
      </w:r>
      <w:hyperlink r:id="rId34" w:anchor="txt-record" w:history="1">
        <w:r w:rsidRPr="00077053">
          <w:rPr>
            <w:rStyle w:val="Hyperlink"/>
          </w:rPr>
          <w:t>TXT record</w:t>
        </w:r>
      </w:hyperlink>
      <w:r w:rsidRPr="00077053">
        <w:t> to verify your domain’s ownership.</w:t>
      </w:r>
    </w:p>
    <w:p w14:paraId="3AE917B0" w14:textId="77777777" w:rsidR="000F3D4E" w:rsidRDefault="000F3D4E" w:rsidP="000F3D4E">
      <w:pPr>
        <w:ind w:left="720"/>
      </w:pPr>
      <w:r w:rsidRPr="00077053">
        <w:t xml:space="preserve">_gitlab-pages-verification-code.satyacodes.com TXT </w:t>
      </w:r>
      <w:proofErr w:type="spellStart"/>
      <w:r w:rsidRPr="00077053">
        <w:t>gitlab</w:t>
      </w:r>
      <w:proofErr w:type="spellEnd"/>
      <w:r w:rsidRPr="00077053">
        <w:t>-pages-verification-code=18226802e19b611120e034aca755362c</w:t>
      </w:r>
    </w:p>
    <w:p w14:paraId="1B3E9142" w14:textId="77777777" w:rsidR="000F3D4E" w:rsidRPr="00077053" w:rsidRDefault="000F3D4E" w:rsidP="000F3D4E"/>
    <w:p w14:paraId="4A574E0B" w14:textId="77777777" w:rsidR="000F3D4E" w:rsidRPr="00614606" w:rsidRDefault="000F3D4E" w:rsidP="000F3D4E"/>
    <w:p w14:paraId="1259D743" w14:textId="77777777" w:rsidR="000F3D4E" w:rsidRDefault="000F3D4E" w:rsidP="000F3D4E">
      <w:r>
        <w:rPr>
          <w:noProof/>
        </w:rPr>
        <w:lastRenderedPageBreak/>
        <w:drawing>
          <wp:inline distT="0" distB="0" distL="0" distR="0" wp14:anchorId="3A4AFBAB" wp14:editId="69A5A01E">
            <wp:extent cx="5731510" cy="21215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3E1F6" w14:textId="77777777" w:rsidR="000F3D4E" w:rsidRDefault="000F3D4E" w:rsidP="000F3D4E"/>
    <w:p w14:paraId="79204BD1" w14:textId="77777777" w:rsidR="000F3D4E" w:rsidRDefault="000F3D4E" w:rsidP="000F3D4E">
      <w:r>
        <w:t>To Build Jekyll we bust configure CICD, use below code for example</w:t>
      </w:r>
    </w:p>
    <w:p w14:paraId="67098CA1" w14:textId="77777777" w:rsidR="000F3D4E" w:rsidRPr="00C120B1" w:rsidRDefault="000F3D4E" w:rsidP="000F3D4E">
      <w:pPr>
        <w:pStyle w:val="Output"/>
      </w:pPr>
      <w:r w:rsidRPr="00C120B1">
        <w:t>#.</w:t>
      </w:r>
      <w:proofErr w:type="spellStart"/>
      <w:r w:rsidRPr="00C120B1">
        <w:t>gitlab-ci.yml</w:t>
      </w:r>
      <w:proofErr w:type="spellEnd"/>
    </w:p>
    <w:p w14:paraId="7464F87E" w14:textId="77777777" w:rsidR="000F3D4E" w:rsidRPr="00C120B1" w:rsidRDefault="000F3D4E" w:rsidP="000F3D4E">
      <w:pPr>
        <w:pStyle w:val="Output"/>
      </w:pPr>
      <w:r w:rsidRPr="00C120B1">
        <w:t>image: ruby:2.6.5</w:t>
      </w:r>
    </w:p>
    <w:p w14:paraId="609DEB37" w14:textId="77777777" w:rsidR="000F3D4E" w:rsidRPr="00C120B1" w:rsidRDefault="000F3D4E" w:rsidP="000F3D4E">
      <w:pPr>
        <w:pStyle w:val="Output"/>
      </w:pPr>
    </w:p>
    <w:p w14:paraId="2555771F" w14:textId="77777777" w:rsidR="000F3D4E" w:rsidRPr="00C120B1" w:rsidRDefault="000F3D4E" w:rsidP="000F3D4E">
      <w:pPr>
        <w:pStyle w:val="Output"/>
      </w:pPr>
      <w:r w:rsidRPr="00C120B1">
        <w:t># add bundle cache to 'vendor' for speeding up builds</w:t>
      </w:r>
    </w:p>
    <w:p w14:paraId="5AC7A771" w14:textId="77777777" w:rsidR="000F3D4E" w:rsidRPr="00C120B1" w:rsidRDefault="000F3D4E" w:rsidP="000F3D4E">
      <w:pPr>
        <w:pStyle w:val="Output"/>
      </w:pPr>
      <w:r w:rsidRPr="00C120B1">
        <w:t>cache:</w:t>
      </w:r>
    </w:p>
    <w:p w14:paraId="386F8952" w14:textId="77777777" w:rsidR="000F3D4E" w:rsidRPr="00C120B1" w:rsidRDefault="000F3D4E" w:rsidP="000F3D4E">
      <w:pPr>
        <w:pStyle w:val="Output"/>
      </w:pPr>
      <w:r w:rsidRPr="00C120B1">
        <w:t xml:space="preserve">  paths:</w:t>
      </w:r>
    </w:p>
    <w:p w14:paraId="29F3DE84" w14:textId="77777777" w:rsidR="000F3D4E" w:rsidRPr="00C120B1" w:rsidRDefault="000F3D4E" w:rsidP="000F3D4E">
      <w:pPr>
        <w:pStyle w:val="Output"/>
      </w:pPr>
      <w:r w:rsidRPr="00C120B1">
        <w:t xml:space="preserve">   - vendor/</w:t>
      </w:r>
    </w:p>
    <w:p w14:paraId="0BAC2B9F" w14:textId="77777777" w:rsidR="000F3D4E" w:rsidRPr="00C120B1" w:rsidRDefault="000F3D4E" w:rsidP="000F3D4E">
      <w:pPr>
        <w:pStyle w:val="Output"/>
      </w:pPr>
      <w:proofErr w:type="spellStart"/>
      <w:r w:rsidRPr="00C120B1">
        <w:t>before_script</w:t>
      </w:r>
      <w:proofErr w:type="spellEnd"/>
      <w:r w:rsidRPr="00C120B1">
        <w:t>:</w:t>
      </w:r>
    </w:p>
    <w:p w14:paraId="6712390B" w14:textId="77777777" w:rsidR="000F3D4E" w:rsidRPr="00C120B1" w:rsidRDefault="000F3D4E" w:rsidP="000F3D4E">
      <w:pPr>
        <w:pStyle w:val="Output"/>
      </w:pPr>
      <w:r w:rsidRPr="00C120B1">
        <w:t xml:space="preserve">         - bundle install path vendor</w:t>
      </w:r>
    </w:p>
    <w:p w14:paraId="4123435F" w14:textId="77777777" w:rsidR="000F3D4E" w:rsidRPr="00C120B1" w:rsidRDefault="000F3D4E" w:rsidP="000F3D4E">
      <w:pPr>
        <w:pStyle w:val="Output"/>
      </w:pPr>
      <w:r w:rsidRPr="00C120B1">
        <w:t># the 'pages' job will deploy and build your site to the 'public' path</w:t>
      </w:r>
    </w:p>
    <w:p w14:paraId="00DC6E54" w14:textId="77777777" w:rsidR="000F3D4E" w:rsidRPr="00C120B1" w:rsidRDefault="000F3D4E" w:rsidP="000F3D4E">
      <w:pPr>
        <w:pStyle w:val="Output"/>
      </w:pPr>
      <w:r w:rsidRPr="00C120B1">
        <w:t>pages:</w:t>
      </w:r>
    </w:p>
    <w:p w14:paraId="238145B0" w14:textId="77777777" w:rsidR="000F3D4E" w:rsidRPr="00C120B1" w:rsidRDefault="000F3D4E" w:rsidP="000F3D4E">
      <w:pPr>
        <w:pStyle w:val="Output"/>
      </w:pPr>
      <w:r w:rsidRPr="00C120B1">
        <w:t xml:space="preserve">  stage: deploy</w:t>
      </w:r>
    </w:p>
    <w:p w14:paraId="315B3B1E" w14:textId="77777777" w:rsidR="000F3D4E" w:rsidRPr="00C120B1" w:rsidRDefault="000F3D4E" w:rsidP="000F3D4E">
      <w:pPr>
        <w:pStyle w:val="Output"/>
      </w:pPr>
      <w:r w:rsidRPr="00C120B1">
        <w:t xml:space="preserve">  script:</w:t>
      </w:r>
    </w:p>
    <w:p w14:paraId="13F7CC80" w14:textId="77777777" w:rsidR="000F3D4E" w:rsidRPr="00C120B1" w:rsidRDefault="000F3D4E" w:rsidP="000F3D4E">
      <w:pPr>
        <w:pStyle w:val="Output"/>
      </w:pPr>
      <w:r w:rsidRPr="00C120B1">
        <w:t xml:space="preserve">   - bundle exec </w:t>
      </w:r>
      <w:proofErr w:type="spellStart"/>
      <w:r w:rsidRPr="00C120B1">
        <w:t>jekyll</w:t>
      </w:r>
      <w:proofErr w:type="spellEnd"/>
      <w:r w:rsidRPr="00C120B1">
        <w:t xml:space="preserve"> build -d public/</w:t>
      </w:r>
    </w:p>
    <w:p w14:paraId="246CF71F" w14:textId="77777777" w:rsidR="000F3D4E" w:rsidRPr="00C120B1" w:rsidRDefault="000F3D4E" w:rsidP="000F3D4E">
      <w:pPr>
        <w:pStyle w:val="Output"/>
      </w:pPr>
      <w:r w:rsidRPr="00C120B1">
        <w:t xml:space="preserve">  artifacts:</w:t>
      </w:r>
    </w:p>
    <w:p w14:paraId="03512D54" w14:textId="77777777" w:rsidR="000F3D4E" w:rsidRPr="00C120B1" w:rsidRDefault="000F3D4E" w:rsidP="000F3D4E">
      <w:pPr>
        <w:pStyle w:val="Output"/>
      </w:pPr>
      <w:r w:rsidRPr="00C120B1">
        <w:t xml:space="preserve">     paths:</w:t>
      </w:r>
    </w:p>
    <w:p w14:paraId="5C44AF2A" w14:textId="77777777" w:rsidR="000F3D4E" w:rsidRPr="00C120B1" w:rsidRDefault="000F3D4E" w:rsidP="000F3D4E">
      <w:pPr>
        <w:pStyle w:val="Output"/>
      </w:pPr>
      <w:r w:rsidRPr="00C120B1">
        <w:t xml:space="preserve">       - public</w:t>
      </w:r>
    </w:p>
    <w:p w14:paraId="5200D6EE" w14:textId="77777777" w:rsidR="000F3D4E" w:rsidRPr="00C120B1" w:rsidRDefault="000F3D4E" w:rsidP="000F3D4E">
      <w:pPr>
        <w:pStyle w:val="Output"/>
      </w:pPr>
      <w:r w:rsidRPr="00C120B1">
        <w:t xml:space="preserve">  only:</w:t>
      </w:r>
    </w:p>
    <w:p w14:paraId="05425A81" w14:textId="77777777" w:rsidR="000F3D4E" w:rsidRDefault="000F3D4E" w:rsidP="000F3D4E">
      <w:pPr>
        <w:pStyle w:val="Output"/>
      </w:pPr>
      <w:r w:rsidRPr="00C120B1">
        <w:t xml:space="preserve">   - master # this job will affect only the 'master' branch</w:t>
      </w:r>
    </w:p>
    <w:p w14:paraId="5D96CBDF" w14:textId="77777777" w:rsidR="000F3D4E" w:rsidRDefault="000F3D4E" w:rsidP="000F3D4E"/>
    <w:p w14:paraId="7D180F03" w14:textId="77777777" w:rsidR="000F3D4E" w:rsidRDefault="000F3D4E" w:rsidP="000F3D4E"/>
    <w:p w14:paraId="1F04E09A" w14:textId="77777777" w:rsidR="000F3D4E" w:rsidRPr="00BF3DD1" w:rsidRDefault="000F3D4E" w:rsidP="000F3D4E">
      <w:r>
        <w:object w:dxaOrig="1508" w:dyaOrig="983" w14:anchorId="775195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36" o:title=""/>
          </v:shape>
          <o:OLEObject Type="Embed" ProgID="Package" ShapeID="_x0000_i1025" DrawAspect="Icon" ObjectID="_1646554466" r:id="rId37"/>
        </w:object>
      </w:r>
    </w:p>
    <w:p w14:paraId="78448410" w14:textId="77777777" w:rsidR="00812D6B" w:rsidRDefault="00812D6B" w:rsidP="00971FE8"/>
    <w:p w14:paraId="390611D2" w14:textId="3949F36D" w:rsidR="00812D6B" w:rsidRDefault="00812D6B" w:rsidP="00971FE8"/>
    <w:p w14:paraId="650C6115" w14:textId="26F53D38" w:rsidR="00415133" w:rsidRDefault="00415133" w:rsidP="00971FE8"/>
    <w:p w14:paraId="293A57F9" w14:textId="3AA0AF85" w:rsidR="00415133" w:rsidRDefault="00415133" w:rsidP="00415133">
      <w:pPr>
        <w:pStyle w:val="Heading1"/>
      </w:pPr>
      <w:r>
        <w:lastRenderedPageBreak/>
        <w:t>Errors and Sol</w:t>
      </w:r>
    </w:p>
    <w:p w14:paraId="417A4AD2" w14:textId="77147B1D" w:rsidR="00415133" w:rsidRPr="00415133" w:rsidRDefault="00415133" w:rsidP="00415133">
      <w:pPr>
        <w:pStyle w:val="Heading2"/>
      </w:pPr>
      <w:r w:rsidRPr="00415133">
        <w:t>Escaping double curly braces inside a markdown code block in Jekyll</w:t>
      </w:r>
    </w:p>
    <w:p w14:paraId="3B2E3820" w14:textId="368EB648" w:rsidR="00415133" w:rsidRDefault="00CE040C" w:rsidP="00415133">
      <w:r w:rsidRPr="00CE040C">
        <w:t>Escaping double curly braces inside a markdown code block in Jekyll</w:t>
      </w:r>
    </w:p>
    <w:p w14:paraId="6068C054" w14:textId="77777777" w:rsidR="00D01293" w:rsidRPr="00D01293" w:rsidRDefault="00D01293" w:rsidP="00D01293">
      <w:pPr>
        <w:rPr>
          <w:rFonts w:ascii="Consolas" w:eastAsia="Times New Roman" w:hAnsi="Consolas" w:cs="Courier New"/>
          <w:color w:val="242729"/>
          <w:bdr w:val="none" w:sz="0" w:space="0" w:color="auto" w:frame="1"/>
          <w:lang w:eastAsia="en-US"/>
        </w:rPr>
      </w:pPr>
      <w:r w:rsidRPr="00D01293">
        <w:rPr>
          <w:rFonts w:ascii="Consolas" w:eastAsia="Times New Roman" w:hAnsi="Consolas" w:cs="Courier New"/>
          <w:color w:val="242729"/>
          <w:bdr w:val="none" w:sz="0" w:space="0" w:color="auto" w:frame="1"/>
          <w:lang w:eastAsia="en-US"/>
        </w:rPr>
        <w:t>You're looking for the {% raw %} tag.</w:t>
      </w:r>
    </w:p>
    <w:p w14:paraId="2DA73F7E" w14:textId="77777777" w:rsidR="00D01293" w:rsidRPr="00D01293" w:rsidRDefault="00D01293" w:rsidP="00D01293">
      <w:pPr>
        <w:rPr>
          <w:rFonts w:ascii="Consolas" w:eastAsia="Times New Roman" w:hAnsi="Consolas" w:cs="Courier New"/>
          <w:color w:val="242729"/>
          <w:bdr w:val="none" w:sz="0" w:space="0" w:color="auto" w:frame="1"/>
          <w:lang w:eastAsia="en-US"/>
        </w:rPr>
      </w:pPr>
      <w:r w:rsidRPr="00D01293">
        <w:rPr>
          <w:rFonts w:ascii="Consolas" w:eastAsia="Times New Roman" w:hAnsi="Consolas" w:cs="Courier New"/>
          <w:color w:val="242729"/>
          <w:bdr w:val="none" w:sz="0" w:space="0" w:color="auto" w:frame="1"/>
          <w:lang w:eastAsia="en-US"/>
        </w:rPr>
        <w:t>{% raw %}</w:t>
      </w:r>
    </w:p>
    <w:p w14:paraId="043B8A9C" w14:textId="77777777" w:rsidR="00D01293" w:rsidRPr="00D01293" w:rsidRDefault="00D01293" w:rsidP="00D01293">
      <w:pPr>
        <w:rPr>
          <w:rFonts w:ascii="Consolas" w:eastAsia="Times New Roman" w:hAnsi="Consolas" w:cs="Courier New"/>
          <w:color w:val="242729"/>
          <w:bdr w:val="none" w:sz="0" w:space="0" w:color="auto" w:frame="1"/>
          <w:lang w:eastAsia="en-US"/>
        </w:rPr>
      </w:pPr>
      <w:r w:rsidRPr="00D01293">
        <w:rPr>
          <w:rFonts w:ascii="Consolas" w:eastAsia="Times New Roman" w:hAnsi="Consolas" w:cs="Courier New"/>
          <w:color w:val="242729"/>
          <w:bdr w:val="none" w:sz="0" w:space="0" w:color="auto" w:frame="1"/>
          <w:lang w:eastAsia="en-US"/>
        </w:rPr>
        <w:t>Hello, my name is {{name}}.</w:t>
      </w:r>
    </w:p>
    <w:p w14:paraId="7B41413C" w14:textId="77777777" w:rsidR="00D01293" w:rsidRPr="00D01293" w:rsidRDefault="00D01293" w:rsidP="00D01293">
      <w:pPr>
        <w:rPr>
          <w:rFonts w:ascii="Consolas" w:eastAsia="Times New Roman" w:hAnsi="Consolas" w:cs="Courier New"/>
          <w:color w:val="242729"/>
          <w:bdr w:val="none" w:sz="0" w:space="0" w:color="auto" w:frame="1"/>
          <w:lang w:eastAsia="en-US"/>
        </w:rPr>
      </w:pPr>
      <w:r w:rsidRPr="00D01293">
        <w:rPr>
          <w:rFonts w:ascii="Consolas" w:eastAsia="Times New Roman" w:hAnsi="Consolas" w:cs="Courier New"/>
          <w:color w:val="242729"/>
          <w:bdr w:val="none" w:sz="0" w:space="0" w:color="auto" w:frame="1"/>
          <w:lang w:eastAsia="en-US"/>
        </w:rPr>
        <w:t xml:space="preserve">{% </w:t>
      </w:r>
      <w:proofErr w:type="spellStart"/>
      <w:r w:rsidRPr="00D01293">
        <w:rPr>
          <w:rFonts w:ascii="Consolas" w:eastAsia="Times New Roman" w:hAnsi="Consolas" w:cs="Courier New"/>
          <w:color w:val="242729"/>
          <w:bdr w:val="none" w:sz="0" w:space="0" w:color="auto" w:frame="1"/>
          <w:lang w:eastAsia="en-US"/>
        </w:rPr>
        <w:t>endraw</w:t>
      </w:r>
      <w:proofErr w:type="spellEnd"/>
      <w:r w:rsidRPr="00D01293">
        <w:rPr>
          <w:rFonts w:ascii="Consolas" w:eastAsia="Times New Roman" w:hAnsi="Consolas" w:cs="Courier New"/>
          <w:color w:val="242729"/>
          <w:bdr w:val="none" w:sz="0" w:space="0" w:color="auto" w:frame="1"/>
          <w:lang w:eastAsia="en-US"/>
        </w:rPr>
        <w:t xml:space="preserve"> %}</w:t>
      </w:r>
    </w:p>
    <w:p w14:paraId="6F315E2F" w14:textId="77777777" w:rsidR="00415133" w:rsidRPr="00415133" w:rsidRDefault="00415133" w:rsidP="00415133">
      <w:bookmarkStart w:id="0" w:name="_GoBack"/>
      <w:bookmarkEnd w:id="0"/>
    </w:p>
    <w:p w14:paraId="48184BF9" w14:textId="67275E5B" w:rsidR="00415133" w:rsidRDefault="00415133" w:rsidP="00971FE8"/>
    <w:p w14:paraId="6C5BAD29" w14:textId="77777777" w:rsidR="00415133" w:rsidRDefault="00415133" w:rsidP="00971FE8"/>
    <w:p w14:paraId="7C09F948" w14:textId="77777777" w:rsidR="00812D6B" w:rsidRDefault="00812D6B" w:rsidP="00971FE8"/>
    <w:p w14:paraId="7F45621E" w14:textId="034CA1E6" w:rsidR="00812D6B" w:rsidRDefault="00812D6B" w:rsidP="00812D6B">
      <w:pPr>
        <w:pStyle w:val="Heading1"/>
      </w:pPr>
      <w:proofErr w:type="spellStart"/>
      <w:r>
        <w:t>Tutorialsl</w:t>
      </w:r>
      <w:proofErr w:type="spellEnd"/>
    </w:p>
    <w:p w14:paraId="25141319" w14:textId="77777777" w:rsidR="00812D6B" w:rsidRDefault="00812D6B" w:rsidP="00812D6B"/>
    <w:p w14:paraId="0E2D6B05" w14:textId="77777777" w:rsidR="00812D6B" w:rsidRDefault="00812D6B" w:rsidP="00812D6B">
      <w:r>
        <w:t xml:space="preserve"> 1.Open word, Change Headings to H1.</w:t>
      </w:r>
    </w:p>
    <w:p w14:paraId="7F6F567C" w14:textId="77777777" w:rsidR="00812D6B" w:rsidRDefault="00812D6B" w:rsidP="00812D6B">
      <w:r>
        <w:t xml:space="preserve">  - Remove , if two headings are there </w:t>
      </w:r>
      <w:proofErr w:type="spellStart"/>
      <w:r>
        <w:t>nextr</w:t>
      </w:r>
      <w:proofErr w:type="spellEnd"/>
      <w:r>
        <w:t xml:space="preserve"> to next</w:t>
      </w:r>
    </w:p>
    <w:p w14:paraId="6D55D1AC" w14:textId="77777777" w:rsidR="00812D6B" w:rsidRDefault="00812D6B" w:rsidP="00812D6B">
      <w:r>
        <w:t xml:space="preserve"> - Remove , If any special. chars in Heading. remove them</w:t>
      </w:r>
    </w:p>
    <w:p w14:paraId="1059B2CA" w14:textId="77777777" w:rsidR="00812D6B" w:rsidRDefault="00812D6B" w:rsidP="00812D6B">
      <w:r>
        <w:t xml:space="preserve">  </w:t>
      </w:r>
    </w:p>
    <w:p w14:paraId="5C2CBA3C" w14:textId="77777777" w:rsidR="00812D6B" w:rsidRDefault="00812D6B" w:rsidP="00812D6B">
      <w:r>
        <w:t xml:space="preserve">  </w:t>
      </w:r>
    </w:p>
    <w:p w14:paraId="3AF17B3F" w14:textId="77777777" w:rsidR="00812D6B" w:rsidRDefault="00812D6B" w:rsidP="00812D6B">
      <w:r>
        <w:t xml:space="preserve"> 2. </w:t>
      </w:r>
      <w:proofErr w:type="spellStart"/>
      <w:r>
        <w:t>Kutools</w:t>
      </w:r>
      <w:proofErr w:type="spellEnd"/>
      <w:r>
        <w:t xml:space="preserve"> Plus &gt; Split &gt; select heading1</w:t>
      </w:r>
    </w:p>
    <w:p w14:paraId="5D11E57E" w14:textId="77777777" w:rsidR="00812D6B" w:rsidRDefault="00812D6B" w:rsidP="00812D6B">
      <w:r>
        <w:t xml:space="preserve"> (if </w:t>
      </w:r>
      <w:proofErr w:type="spellStart"/>
      <w:r>
        <w:t>any thing</w:t>
      </w:r>
      <w:proofErr w:type="spellEnd"/>
      <w:r>
        <w:t xml:space="preserve"> Break, Open word from that </w:t>
      </w:r>
      <w:proofErr w:type="spellStart"/>
      <w:r>
        <w:t>pertclular</w:t>
      </w:r>
      <w:proofErr w:type="spellEnd"/>
      <w:r>
        <w:t xml:space="preserve"> heading &amp; Split again, </w:t>
      </w:r>
    </w:p>
    <w:p w14:paraId="129E092A" w14:textId="77777777" w:rsidR="00812D6B" w:rsidRDefault="00812D6B" w:rsidP="00812D6B">
      <w:r>
        <w:t xml:space="preserve"> - it occurs when if two headings are there </w:t>
      </w:r>
      <w:proofErr w:type="spellStart"/>
      <w:r>
        <w:t>nextr</w:t>
      </w:r>
      <w:proofErr w:type="spellEnd"/>
      <w:r>
        <w:t xml:space="preserve"> to next</w:t>
      </w:r>
    </w:p>
    <w:p w14:paraId="53D2436F" w14:textId="77777777" w:rsidR="00812D6B" w:rsidRDefault="00812D6B" w:rsidP="00812D6B">
      <w:r>
        <w:t xml:space="preserve"> - If any special. chars in Heading. remove them</w:t>
      </w:r>
    </w:p>
    <w:p w14:paraId="4471D57C" w14:textId="77777777" w:rsidR="00812D6B" w:rsidRDefault="00812D6B" w:rsidP="00812D6B">
      <w:r>
        <w:t xml:space="preserve">  </w:t>
      </w:r>
    </w:p>
    <w:p w14:paraId="5E17DFEB" w14:textId="77777777" w:rsidR="00812D6B" w:rsidRDefault="00812D6B" w:rsidP="00812D6B">
      <w:r>
        <w:t xml:space="preserve">  </w:t>
      </w:r>
    </w:p>
    <w:p w14:paraId="54F62D76" w14:textId="77777777" w:rsidR="00812D6B" w:rsidRDefault="00812D6B" w:rsidP="00812D6B">
      <w:r>
        <w:lastRenderedPageBreak/>
        <w:t xml:space="preserve">  3.After Split complete save them as .md using </w:t>
      </w:r>
      <w:proofErr w:type="spellStart"/>
      <w:r>
        <w:t>WordBreakData</w:t>
      </w:r>
      <w:proofErr w:type="spellEnd"/>
    </w:p>
    <w:p w14:paraId="033AE1B6" w14:textId="77777777" w:rsidR="00812D6B" w:rsidRDefault="00812D6B" w:rsidP="00812D6B">
      <w:r>
        <w:t xml:space="preserve">  </w:t>
      </w:r>
    </w:p>
    <w:p w14:paraId="04F1AE6E" w14:textId="77777777" w:rsidR="00812D6B" w:rsidRDefault="00812D6B" w:rsidP="00812D6B">
      <w:r>
        <w:t xml:space="preserve">  4.Once save done, copy .md files to a </w:t>
      </w:r>
      <w:proofErr w:type="spellStart"/>
      <w:r>
        <w:t>seperate</w:t>
      </w:r>
      <w:proofErr w:type="spellEnd"/>
      <w:r>
        <w:t xml:space="preserve"> folder &amp; Run below command for "file names"</w:t>
      </w:r>
    </w:p>
    <w:p w14:paraId="46BD64FD" w14:textId="77777777" w:rsidR="00812D6B" w:rsidRDefault="00812D6B" w:rsidP="00812D6B">
      <w:r>
        <w:t xml:space="preserve"> Display Folder content in Tree Format</w:t>
      </w:r>
    </w:p>
    <w:p w14:paraId="6AD82320" w14:textId="77777777" w:rsidR="00812D6B" w:rsidRDefault="00812D6B" w:rsidP="00812D6B">
      <w:r>
        <w:t xml:space="preserve">    </w:t>
      </w:r>
      <w:proofErr w:type="spellStart"/>
      <w:r>
        <w:t>dir</w:t>
      </w:r>
      <w:proofErr w:type="spellEnd"/>
      <w:r>
        <w:t xml:space="preserve"> /s /b /</w:t>
      </w:r>
      <w:proofErr w:type="spellStart"/>
      <w:r>
        <w:t>o:gn</w:t>
      </w:r>
      <w:proofErr w:type="spellEnd"/>
      <w:r>
        <w:t>&gt;list.txt</w:t>
      </w:r>
    </w:p>
    <w:p w14:paraId="00C882C2" w14:textId="77777777" w:rsidR="00812D6B" w:rsidRDefault="00812D6B" w:rsidP="00812D6B">
      <w:r>
        <w:tab/>
      </w:r>
    </w:p>
    <w:p w14:paraId="274CF0F8" w14:textId="77777777" w:rsidR="00812D6B" w:rsidRDefault="00812D6B" w:rsidP="00812D6B">
      <w:r>
        <w:t xml:space="preserve"> 5.open list.txt replace .md with nothing</w:t>
      </w:r>
    </w:p>
    <w:p w14:paraId="4DC51F2E" w14:textId="77777777" w:rsidR="00812D6B" w:rsidRDefault="00812D6B" w:rsidP="00812D6B">
      <w:r>
        <w:t xml:space="preserve"> </w:t>
      </w:r>
    </w:p>
    <w:p w14:paraId="1E49F8D3" w14:textId="77777777" w:rsidR="00812D6B" w:rsidRDefault="00812D6B" w:rsidP="00812D6B">
      <w:r>
        <w:t xml:space="preserve"> 6.arrage filenames by numbers order.</w:t>
      </w:r>
    </w:p>
    <w:p w14:paraId="16DB6F00" w14:textId="77777777" w:rsidR="00812D6B" w:rsidRDefault="00812D6B" w:rsidP="00812D6B">
      <w:r>
        <w:t xml:space="preserve"> </w:t>
      </w:r>
    </w:p>
    <w:p w14:paraId="7B3E1D40" w14:textId="77777777" w:rsidR="00812D6B" w:rsidRDefault="00812D6B" w:rsidP="00812D6B">
      <w:r>
        <w:t xml:space="preserve"> 7.Change in FileNames.java - </w:t>
      </w:r>
      <w:r>
        <w:tab/>
        <w:t xml:space="preserve"> </w:t>
      </w:r>
      <w:proofErr w:type="spellStart"/>
      <w:r>
        <w:t>folder,category</w:t>
      </w:r>
      <w:proofErr w:type="spellEnd"/>
      <w:r>
        <w:t>, tag, meta before running java file</w:t>
      </w:r>
    </w:p>
    <w:p w14:paraId="18F520AE" w14:textId="77777777" w:rsidR="00812D6B" w:rsidRDefault="00812D6B" w:rsidP="00812D6B">
      <w:r>
        <w:t xml:space="preserve"> </w:t>
      </w:r>
    </w:p>
    <w:p w14:paraId="0EF37394" w14:textId="77777777" w:rsidR="00812D6B" w:rsidRDefault="00812D6B" w:rsidP="00812D6B">
      <w:r>
        <w:t xml:space="preserve"> 8.Make sure FileNames.java &amp; list.txt in same folder - Run Java File</w:t>
      </w:r>
    </w:p>
    <w:p w14:paraId="2CA5A95E" w14:textId="77777777" w:rsidR="00812D6B" w:rsidRDefault="00812D6B" w:rsidP="00812D6B">
      <w:r>
        <w:t xml:space="preserve"> </w:t>
      </w:r>
    </w:p>
    <w:p w14:paraId="6A5F4241" w14:textId="77777777" w:rsidR="00812D6B" w:rsidRDefault="00812D6B" w:rsidP="00812D6B">
      <w:r>
        <w:t xml:space="preserve"> 9.open Generated navigation.txt &amp; post.txt - Make sure URL's are same in Both files.</w:t>
      </w:r>
    </w:p>
    <w:p w14:paraId="637D9FE9" w14:textId="77777777" w:rsidR="00812D6B" w:rsidRDefault="00812D6B" w:rsidP="00812D6B">
      <w:r>
        <w:t xml:space="preserve"> </w:t>
      </w:r>
    </w:p>
    <w:p w14:paraId="656CA7DA" w14:textId="77777777" w:rsidR="00812D6B" w:rsidRDefault="00812D6B" w:rsidP="00812D6B">
      <w:r>
        <w:t xml:space="preserve"> 10.follow </w:t>
      </w:r>
      <w:proofErr w:type="spellStart"/>
      <w:r>
        <w:t>commndline</w:t>
      </w:r>
      <w:proofErr w:type="spellEnd"/>
      <w:r>
        <w:t xml:space="preserve"> output to Create Menu for Tutorials</w:t>
      </w:r>
    </w:p>
    <w:p w14:paraId="147039DA" w14:textId="77777777" w:rsidR="00812D6B" w:rsidRDefault="00812D6B" w:rsidP="00812D6B">
      <w:r>
        <w:tab/>
        <w:t>_</w:t>
      </w:r>
      <w:proofErr w:type="spellStart"/>
      <w:r>
        <w:t>config.yaml</w:t>
      </w:r>
      <w:proofErr w:type="spellEnd"/>
      <w:r>
        <w:t xml:space="preserve"> location ----&gt; {</w:t>
      </w:r>
      <w:proofErr w:type="spellStart"/>
      <w:r>
        <w:t>root_folder</w:t>
      </w:r>
      <w:proofErr w:type="spellEnd"/>
      <w:r>
        <w:t>}/_</w:t>
      </w:r>
      <w:proofErr w:type="spellStart"/>
      <w:r>
        <w:t>config.yml</w:t>
      </w:r>
      <w:proofErr w:type="spellEnd"/>
    </w:p>
    <w:p w14:paraId="4BA38752" w14:textId="30682A00" w:rsidR="00812D6B" w:rsidRPr="00812D6B" w:rsidRDefault="00812D6B" w:rsidP="00812D6B">
      <w:r>
        <w:tab/>
        <w:t xml:space="preserve"> </w:t>
      </w:r>
      <w:proofErr w:type="spellStart"/>
      <w:r>
        <w:t>navigation.yaml</w:t>
      </w:r>
      <w:proofErr w:type="spellEnd"/>
      <w:r>
        <w:t xml:space="preserve"> ---------&gt; {</w:t>
      </w:r>
      <w:proofErr w:type="spellStart"/>
      <w:r>
        <w:t>root_folder</w:t>
      </w:r>
      <w:proofErr w:type="spellEnd"/>
      <w:r>
        <w:t>}/_data/</w:t>
      </w:r>
      <w:proofErr w:type="spellStart"/>
      <w:r>
        <w:t>navigation.yaml</w:t>
      </w:r>
      <w:proofErr w:type="spellEnd"/>
    </w:p>
    <w:p w14:paraId="4E4AA9EB" w14:textId="77777777" w:rsidR="00812D6B" w:rsidRDefault="00812D6B" w:rsidP="00971FE8"/>
    <w:p w14:paraId="3748366D" w14:textId="23D21A60" w:rsidR="00971FE8" w:rsidRDefault="00971FE8" w:rsidP="00971FE8">
      <w:r>
        <w:br/>
      </w:r>
    </w:p>
    <w:p w14:paraId="4E6AC90B" w14:textId="5815CEDD" w:rsidR="005D13EE" w:rsidRDefault="005D13EE" w:rsidP="005D13EE">
      <w:pPr>
        <w:pStyle w:val="Heading1"/>
      </w:pPr>
      <w:proofErr w:type="spellStart"/>
      <w:r>
        <w:t>tEXt</w:t>
      </w:r>
      <w:proofErr w:type="spellEnd"/>
      <w:r>
        <w:t xml:space="preserve"> Theme </w:t>
      </w:r>
      <w:proofErr w:type="spellStart"/>
      <w:r>
        <w:t>Confihuration</w:t>
      </w:r>
      <w:proofErr w:type="spellEnd"/>
    </w:p>
    <w:p w14:paraId="71AF8A87" w14:textId="77777777" w:rsidR="005D13EE" w:rsidRDefault="005D13EE" w:rsidP="005D13EE"/>
    <w:p w14:paraId="76624D95" w14:textId="77777777" w:rsidR="005D13EE" w:rsidRDefault="005D13EE" w:rsidP="005D13EE"/>
    <w:p w14:paraId="344746BD" w14:textId="40C9764C" w:rsidR="005D13EE" w:rsidRDefault="005D13EE" w:rsidP="005D13EE"/>
    <w:p w14:paraId="2D719302" w14:textId="563B8039" w:rsidR="005D13EE" w:rsidRDefault="005D13EE" w:rsidP="003D5356">
      <w:pPr>
        <w:pStyle w:val="Heading2"/>
      </w:pPr>
      <w:r>
        <w:t>1.heading &lt;h1&gt; Java Script</w:t>
      </w:r>
    </w:p>
    <w:p w14:paraId="79217F1A" w14:textId="576D902D" w:rsidR="005D13EE" w:rsidRDefault="005D13EE" w:rsidP="005D13EE"/>
    <w:p w14:paraId="1515FE4F" w14:textId="77777777" w:rsidR="005D13EE" w:rsidRDefault="005D13EE" w:rsidP="003D5356">
      <w:pPr>
        <w:pStyle w:val="Output"/>
      </w:pPr>
      <w:r>
        <w:t>_layouts\artcles.html</w:t>
      </w:r>
    </w:p>
    <w:p w14:paraId="07C9EBE7" w14:textId="77777777" w:rsidR="005D13EE" w:rsidRDefault="005D13EE" w:rsidP="003D5356">
      <w:pPr>
        <w:pStyle w:val="Output"/>
      </w:pPr>
    </w:p>
    <w:p w14:paraId="686BB02B" w14:textId="77777777" w:rsidR="005D13EE" w:rsidRDefault="005D13EE" w:rsidP="003D5356">
      <w:pPr>
        <w:pStyle w:val="Output"/>
      </w:pPr>
    </w:p>
    <w:p w14:paraId="065244C1" w14:textId="77777777" w:rsidR="005D13EE" w:rsidRDefault="005D13EE" w:rsidP="003D5356">
      <w:pPr>
        <w:pStyle w:val="Output"/>
      </w:pPr>
      <w:proofErr w:type="spellStart"/>
      <w:r>
        <w:t>document.onreadystatechange</w:t>
      </w:r>
      <w:proofErr w:type="spellEnd"/>
      <w:r>
        <w:t xml:space="preserve"> = function(){</w:t>
      </w:r>
    </w:p>
    <w:p w14:paraId="1D245F81" w14:textId="2140DFF2" w:rsidR="005D13EE" w:rsidRDefault="005D13EE" w:rsidP="003D5356">
      <w:pPr>
        <w:pStyle w:val="Output"/>
      </w:pPr>
      <w:r>
        <w:t xml:space="preserve">     if(</w:t>
      </w:r>
      <w:proofErr w:type="spellStart"/>
      <w:r>
        <w:t>document.readyState</w:t>
      </w:r>
      <w:proofErr w:type="spellEnd"/>
      <w:r>
        <w:t xml:space="preserve">  'complete'){</w:t>
      </w:r>
    </w:p>
    <w:p w14:paraId="1770A4F8" w14:textId="77777777" w:rsidR="005D13EE" w:rsidRDefault="005D13EE" w:rsidP="003D5356">
      <w:pPr>
        <w:pStyle w:val="Output"/>
      </w:pPr>
      <w:r>
        <w:t xml:space="preserve">         /*code here*/</w:t>
      </w:r>
    </w:p>
    <w:p w14:paraId="57756E0C" w14:textId="77777777" w:rsidR="005D13EE" w:rsidRDefault="005D13EE" w:rsidP="003D5356">
      <w:pPr>
        <w:pStyle w:val="Output"/>
      </w:pPr>
      <w:r>
        <w:tab/>
      </w:r>
      <w:r>
        <w:tab/>
        <w:t xml:space="preserve"> alert('</w:t>
      </w:r>
      <w:proofErr w:type="spellStart"/>
      <w:r>
        <w:t>onreadystatechange</w:t>
      </w:r>
      <w:proofErr w:type="spellEnd"/>
      <w:r>
        <w:t xml:space="preserve"> </w:t>
      </w:r>
      <w:proofErr w:type="spellStart"/>
      <w:r>
        <w:t>comled</w:t>
      </w:r>
      <w:proofErr w:type="spellEnd"/>
      <w:r>
        <w:t xml:space="preserve"> ... start .......');</w:t>
      </w:r>
    </w:p>
    <w:p w14:paraId="4F0BA5CA" w14:textId="77777777" w:rsidR="005D13EE" w:rsidRDefault="005D13EE" w:rsidP="003D5356">
      <w:pPr>
        <w:pStyle w:val="Output"/>
      </w:pPr>
      <w:r>
        <w:t>document.getElementsByClassName('article__header')[0].style.visibility = 'none';</w:t>
      </w:r>
    </w:p>
    <w:p w14:paraId="0CE411A6" w14:textId="77777777" w:rsidR="005D13EE" w:rsidRDefault="005D13EE" w:rsidP="003D5356">
      <w:pPr>
        <w:pStyle w:val="Output"/>
      </w:pPr>
      <w:r>
        <w:t>document.getElementsByClassName('article__info')[0].style.visibility = 'none';</w:t>
      </w:r>
    </w:p>
    <w:p w14:paraId="2485C9EC" w14:textId="77777777" w:rsidR="005D13EE" w:rsidRDefault="005D13EE" w:rsidP="003D5356">
      <w:pPr>
        <w:pStyle w:val="Output"/>
      </w:pPr>
      <w:r>
        <w:t>alert('</w:t>
      </w:r>
      <w:proofErr w:type="spellStart"/>
      <w:r>
        <w:t>onreadystatechange</w:t>
      </w:r>
      <w:proofErr w:type="spellEnd"/>
      <w:r>
        <w:t xml:space="preserve"> </w:t>
      </w:r>
      <w:proofErr w:type="spellStart"/>
      <w:r>
        <w:t>comled</w:t>
      </w:r>
      <w:proofErr w:type="spellEnd"/>
      <w:r>
        <w:t xml:space="preserve"> ... end .......');</w:t>
      </w:r>
    </w:p>
    <w:p w14:paraId="3BA03A8D" w14:textId="77777777" w:rsidR="005D13EE" w:rsidRDefault="005D13EE" w:rsidP="003D5356">
      <w:pPr>
        <w:pStyle w:val="Output"/>
      </w:pPr>
      <w:r>
        <w:t xml:space="preserve">     }</w:t>
      </w:r>
    </w:p>
    <w:p w14:paraId="0CF30892" w14:textId="77777777" w:rsidR="005D13EE" w:rsidRDefault="005D13EE" w:rsidP="003D5356">
      <w:pPr>
        <w:pStyle w:val="Output"/>
      </w:pPr>
      <w:r>
        <w:t>}</w:t>
      </w:r>
    </w:p>
    <w:p w14:paraId="629C783E" w14:textId="77777777" w:rsidR="005D13EE" w:rsidRDefault="005D13EE" w:rsidP="003D5356">
      <w:pPr>
        <w:pStyle w:val="Output"/>
      </w:pPr>
    </w:p>
    <w:p w14:paraId="27BDCD00" w14:textId="77777777" w:rsidR="005D13EE" w:rsidRDefault="005D13EE" w:rsidP="003D5356">
      <w:pPr>
        <w:pStyle w:val="Output"/>
      </w:pPr>
    </w:p>
    <w:p w14:paraId="376E30BF" w14:textId="77777777" w:rsidR="005D13EE" w:rsidRDefault="005D13EE" w:rsidP="003D5356">
      <w:pPr>
        <w:pStyle w:val="Output"/>
      </w:pPr>
      <w:proofErr w:type="spellStart"/>
      <w:r>
        <w:t>document.onload</w:t>
      </w:r>
      <w:proofErr w:type="spellEnd"/>
      <w:r>
        <w:t xml:space="preserve"> = function(){</w:t>
      </w:r>
    </w:p>
    <w:p w14:paraId="1950EEA0" w14:textId="77777777" w:rsidR="005D13EE" w:rsidRDefault="005D13EE" w:rsidP="003D5356">
      <w:pPr>
        <w:pStyle w:val="Output"/>
      </w:pPr>
      <w:r>
        <w:t xml:space="preserve">alert('load </w:t>
      </w:r>
      <w:proofErr w:type="spellStart"/>
      <w:r>
        <w:t>comled</w:t>
      </w:r>
      <w:proofErr w:type="spellEnd"/>
      <w:r>
        <w:t xml:space="preserve"> ... start .......');</w:t>
      </w:r>
    </w:p>
    <w:p w14:paraId="50DF1E6E" w14:textId="77777777" w:rsidR="005D13EE" w:rsidRDefault="005D13EE" w:rsidP="003D5356">
      <w:pPr>
        <w:pStyle w:val="Output"/>
      </w:pPr>
      <w:r>
        <w:t>document.getElementsByClassName('article__header')[0].style.visibility = 'none';</w:t>
      </w:r>
    </w:p>
    <w:p w14:paraId="1A9F458B" w14:textId="77777777" w:rsidR="005D13EE" w:rsidRDefault="005D13EE" w:rsidP="003D5356">
      <w:pPr>
        <w:pStyle w:val="Output"/>
      </w:pPr>
      <w:r>
        <w:t>document.getElementsByClassName('article__info')[0].style.visibility = 'none';</w:t>
      </w:r>
    </w:p>
    <w:p w14:paraId="6B3BA854" w14:textId="77777777" w:rsidR="005D13EE" w:rsidRDefault="005D13EE" w:rsidP="003D5356">
      <w:pPr>
        <w:pStyle w:val="Output"/>
      </w:pPr>
      <w:r>
        <w:t xml:space="preserve">alert('load </w:t>
      </w:r>
      <w:proofErr w:type="spellStart"/>
      <w:r>
        <w:t>comled</w:t>
      </w:r>
      <w:proofErr w:type="spellEnd"/>
      <w:r>
        <w:t xml:space="preserve"> ... end .......');</w:t>
      </w:r>
    </w:p>
    <w:p w14:paraId="6AB59F9D" w14:textId="77777777" w:rsidR="005D13EE" w:rsidRDefault="005D13EE" w:rsidP="003D5356">
      <w:pPr>
        <w:pStyle w:val="Output"/>
      </w:pPr>
      <w:r>
        <w:t>}</w:t>
      </w:r>
    </w:p>
    <w:p w14:paraId="54B9490A" w14:textId="77777777" w:rsidR="005D13EE" w:rsidRDefault="005D13EE" w:rsidP="003D5356">
      <w:pPr>
        <w:pStyle w:val="Output"/>
      </w:pPr>
    </w:p>
    <w:p w14:paraId="6333D9E6" w14:textId="77777777" w:rsidR="005D13EE" w:rsidRDefault="005D13EE" w:rsidP="003D5356">
      <w:pPr>
        <w:pStyle w:val="Output"/>
      </w:pPr>
    </w:p>
    <w:p w14:paraId="573B4184" w14:textId="77777777" w:rsidR="005D13EE" w:rsidRDefault="005D13EE" w:rsidP="003D5356">
      <w:pPr>
        <w:pStyle w:val="Output"/>
      </w:pPr>
      <w:r>
        <w:t>//document.getElementsByClassName('article__header')[0].style.visibility = 'none';</w:t>
      </w:r>
    </w:p>
    <w:p w14:paraId="174D538D" w14:textId="77777777" w:rsidR="005D13EE" w:rsidRDefault="005D13EE" w:rsidP="003D5356">
      <w:pPr>
        <w:pStyle w:val="Output"/>
      </w:pPr>
      <w:r>
        <w:t>//document.getElementsByClassName('article__info')[0].style.visibility = 'none';</w:t>
      </w:r>
    </w:p>
    <w:p w14:paraId="0C8AFF99" w14:textId="77777777" w:rsidR="005D13EE" w:rsidRDefault="005D13EE" w:rsidP="003D5356">
      <w:pPr>
        <w:pStyle w:val="Output"/>
      </w:pPr>
      <w:r>
        <w:t>//alert('end');</w:t>
      </w:r>
    </w:p>
    <w:p w14:paraId="4B7C4CF9" w14:textId="77777777" w:rsidR="005D13EE" w:rsidRDefault="005D13EE" w:rsidP="003D5356">
      <w:pPr>
        <w:pStyle w:val="Output"/>
      </w:pPr>
      <w:r>
        <w:t>//</w:t>
      </w:r>
      <w:proofErr w:type="spellStart"/>
      <w:r>
        <w:t>article__header</w:t>
      </w:r>
      <w:proofErr w:type="spellEnd"/>
    </w:p>
    <w:p w14:paraId="7AA1D5BA" w14:textId="77777777" w:rsidR="005D13EE" w:rsidRDefault="005D13EE" w:rsidP="003D5356">
      <w:pPr>
        <w:pStyle w:val="Output"/>
      </w:pPr>
      <w:r>
        <w:t>//</w:t>
      </w:r>
      <w:proofErr w:type="spellStart"/>
      <w:r>
        <w:t>article__info</w:t>
      </w:r>
      <w:proofErr w:type="spellEnd"/>
      <w:r>
        <w:t xml:space="preserve"> </w:t>
      </w:r>
      <w:proofErr w:type="spellStart"/>
      <w:r>
        <w:t>clearfix</w:t>
      </w:r>
      <w:proofErr w:type="spellEnd"/>
    </w:p>
    <w:p w14:paraId="2D9148A4" w14:textId="77777777" w:rsidR="005D13EE" w:rsidRDefault="005D13EE" w:rsidP="003D5356">
      <w:pPr>
        <w:pStyle w:val="Output"/>
      </w:pPr>
      <w:r>
        <w:t>//document.getElementsByClassName('article__header')[0].style.visibility = 'hidden';</w:t>
      </w:r>
    </w:p>
    <w:p w14:paraId="399C9006" w14:textId="77777777" w:rsidR="005D13EE" w:rsidRDefault="005D13EE" w:rsidP="003D5356">
      <w:pPr>
        <w:pStyle w:val="Output"/>
      </w:pPr>
      <w:r>
        <w:t xml:space="preserve"> </w:t>
      </w:r>
    </w:p>
    <w:p w14:paraId="464E04DB" w14:textId="77777777" w:rsidR="005D13EE" w:rsidRDefault="005D13EE" w:rsidP="003D5356">
      <w:pPr>
        <w:pStyle w:val="Output"/>
      </w:pPr>
      <w:r>
        <w:t xml:space="preserve"> </w:t>
      </w:r>
    </w:p>
    <w:p w14:paraId="3A1D14C2" w14:textId="77777777" w:rsidR="005D13EE" w:rsidRDefault="005D13EE" w:rsidP="003D5356">
      <w:pPr>
        <w:pStyle w:val="Output"/>
      </w:pPr>
      <w:r>
        <w:t xml:space="preserve"> </w:t>
      </w:r>
    </w:p>
    <w:p w14:paraId="08B23018" w14:textId="77777777" w:rsidR="005D13EE" w:rsidRDefault="005D13EE" w:rsidP="003D5356">
      <w:pPr>
        <w:pStyle w:val="Output"/>
      </w:pPr>
      <w:r>
        <w:t xml:space="preserve"> alert('start');</w:t>
      </w:r>
    </w:p>
    <w:p w14:paraId="36EBC57D" w14:textId="77777777" w:rsidR="005D13EE" w:rsidRDefault="005D13EE" w:rsidP="003D5356">
      <w:pPr>
        <w:pStyle w:val="Output"/>
      </w:pPr>
      <w:r>
        <w:t xml:space="preserve">var a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article__header</w:t>
      </w:r>
      <w:proofErr w:type="spellEnd"/>
      <w:r>
        <w:t>");</w:t>
      </w:r>
    </w:p>
    <w:p w14:paraId="0E040BCE" w14:textId="77777777" w:rsidR="005D13EE" w:rsidRDefault="005D13EE" w:rsidP="003D5356">
      <w:pPr>
        <w:pStyle w:val="Output"/>
      </w:pPr>
      <w:r>
        <w:t xml:space="preserve">var b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article__info</w:t>
      </w:r>
      <w:proofErr w:type="spellEnd"/>
      <w:r>
        <w:t>");</w:t>
      </w:r>
    </w:p>
    <w:p w14:paraId="4C458493" w14:textId="77777777" w:rsidR="005D13EE" w:rsidRDefault="005D13EE" w:rsidP="003D5356">
      <w:pPr>
        <w:pStyle w:val="Output"/>
      </w:pPr>
      <w:proofErr w:type="spellStart"/>
      <w:r>
        <w:t>a.remove</w:t>
      </w:r>
      <w:proofErr w:type="spellEnd"/>
      <w:r>
        <w:t>();</w:t>
      </w:r>
    </w:p>
    <w:p w14:paraId="21FBD1B9" w14:textId="77777777" w:rsidR="005D13EE" w:rsidRDefault="005D13EE" w:rsidP="003D5356">
      <w:pPr>
        <w:pStyle w:val="Output"/>
      </w:pPr>
      <w:proofErr w:type="spellStart"/>
      <w:r>
        <w:t>b.remove</w:t>
      </w:r>
      <w:proofErr w:type="spellEnd"/>
      <w:r>
        <w:t>();</w:t>
      </w:r>
    </w:p>
    <w:p w14:paraId="54A96346" w14:textId="77777777" w:rsidR="005D13EE" w:rsidRDefault="005D13EE" w:rsidP="003D5356">
      <w:pPr>
        <w:pStyle w:val="Output"/>
      </w:pPr>
      <w:r>
        <w:t xml:space="preserve">  </w:t>
      </w:r>
    </w:p>
    <w:p w14:paraId="01524FB2" w14:textId="77777777" w:rsidR="005D13EE" w:rsidRDefault="005D13EE" w:rsidP="003D5356">
      <w:pPr>
        <w:pStyle w:val="Output"/>
      </w:pPr>
      <w:r>
        <w:t>alert('end');</w:t>
      </w:r>
    </w:p>
    <w:p w14:paraId="4DC81C48" w14:textId="77777777" w:rsidR="005D13EE" w:rsidRDefault="005D13EE" w:rsidP="003D5356">
      <w:pPr>
        <w:pStyle w:val="Output"/>
      </w:pPr>
    </w:p>
    <w:p w14:paraId="10F1CDFA" w14:textId="77777777" w:rsidR="005D13EE" w:rsidRDefault="005D13EE" w:rsidP="005D13EE"/>
    <w:p w14:paraId="2777AA44" w14:textId="7107AC75" w:rsidR="005D13EE" w:rsidRDefault="005D13EE" w:rsidP="005D13EE"/>
    <w:p w14:paraId="34CBC041" w14:textId="77777777" w:rsidR="005D13EE" w:rsidRDefault="005D13EE" w:rsidP="003D5356">
      <w:pPr>
        <w:pStyle w:val="Heading2"/>
      </w:pPr>
      <w:r>
        <w:t>2.Pareem Links</w:t>
      </w:r>
    </w:p>
    <w:p w14:paraId="079B5762" w14:textId="37BE72D6" w:rsidR="005D13EE" w:rsidRDefault="005D13EE" w:rsidP="005D13EE"/>
    <w:p w14:paraId="6D73EEF0" w14:textId="77777777" w:rsidR="005D13EE" w:rsidRDefault="005D13EE" w:rsidP="005D13EE">
      <w:r>
        <w:t>https://jekyllrb.com/docs/permalinks/</w:t>
      </w:r>
    </w:p>
    <w:p w14:paraId="13A27110" w14:textId="77777777" w:rsidR="005D13EE" w:rsidRDefault="005D13EE" w:rsidP="005D13EE"/>
    <w:p w14:paraId="59D840A9" w14:textId="77777777" w:rsidR="005D13EE" w:rsidRDefault="005D13EE" w:rsidP="005D13EE">
      <w:r>
        <w:t>Jekyll lets you set the permalink structure globally in your _</w:t>
      </w:r>
      <w:proofErr w:type="spellStart"/>
      <w:r>
        <w:t>config.yml</w:t>
      </w:r>
      <w:proofErr w:type="spellEnd"/>
      <w:r>
        <w:t>.</w:t>
      </w:r>
    </w:p>
    <w:p w14:paraId="58358908" w14:textId="77777777" w:rsidR="005D13EE" w:rsidRDefault="005D13EE" w:rsidP="005D13EE"/>
    <w:p w14:paraId="18D6D87E" w14:textId="77777777" w:rsidR="005D13EE" w:rsidRDefault="005D13EE" w:rsidP="003D5356">
      <w:pPr>
        <w:pStyle w:val="Output"/>
      </w:pPr>
      <w:r>
        <w:t>_</w:t>
      </w:r>
      <w:proofErr w:type="spellStart"/>
      <w:r>
        <w:t>config.yml</w:t>
      </w:r>
      <w:proofErr w:type="spellEnd"/>
    </w:p>
    <w:p w14:paraId="053C126C" w14:textId="3F66A07E" w:rsidR="005D13EE" w:rsidRDefault="005D13EE" w:rsidP="003D5356">
      <w:pPr>
        <w:pStyle w:val="Output"/>
      </w:pPr>
      <w:r>
        <w:t>-</w:t>
      </w:r>
    </w:p>
    <w:p w14:paraId="6C9B78FF" w14:textId="77777777" w:rsidR="005D13EE" w:rsidRDefault="005D13EE" w:rsidP="003D5356">
      <w:pPr>
        <w:pStyle w:val="Output"/>
      </w:pPr>
      <w:r>
        <w:t>permalink: /:</w:t>
      </w:r>
      <w:proofErr w:type="spellStart"/>
      <w:r>
        <w:t>title:output_ext</w:t>
      </w:r>
      <w:proofErr w:type="spellEnd"/>
    </w:p>
    <w:p w14:paraId="237DBE95" w14:textId="77777777" w:rsidR="005D13EE" w:rsidRDefault="005D13EE" w:rsidP="003D5356">
      <w:pPr>
        <w:pStyle w:val="Output"/>
      </w:pPr>
    </w:p>
    <w:p w14:paraId="2A051BFE" w14:textId="77777777" w:rsidR="005D13EE" w:rsidRDefault="005D13EE" w:rsidP="003D5356">
      <w:pPr>
        <w:pStyle w:val="Output"/>
      </w:pPr>
      <w:r>
        <w:t xml:space="preserve"> </w:t>
      </w:r>
    </w:p>
    <w:p w14:paraId="210FAC27" w14:textId="77777777" w:rsidR="005D13EE" w:rsidRDefault="005D13EE" w:rsidP="003D5356">
      <w:pPr>
        <w:pStyle w:val="Output"/>
      </w:pPr>
    </w:p>
    <w:p w14:paraId="714C1594" w14:textId="77777777" w:rsidR="005D13EE" w:rsidRDefault="005D13EE" w:rsidP="003D5356">
      <w:pPr>
        <w:pStyle w:val="Output"/>
      </w:pPr>
    </w:p>
    <w:p w14:paraId="0EE4BE90" w14:textId="77777777" w:rsidR="005D13EE" w:rsidRDefault="005D13EE" w:rsidP="003D5356">
      <w:pPr>
        <w:pStyle w:val="Output"/>
      </w:pPr>
    </w:p>
    <w:p w14:paraId="786F4E16" w14:textId="77777777" w:rsidR="005D13EE" w:rsidRDefault="005D13EE" w:rsidP="00D92959"/>
    <w:p w14:paraId="46766A30" w14:textId="77777777" w:rsidR="005D13EE" w:rsidRDefault="005D13EE" w:rsidP="00D92959">
      <w:pPr>
        <w:pStyle w:val="Heading2"/>
      </w:pPr>
      <w:r>
        <w:t>3.Home Page - List</w:t>
      </w:r>
    </w:p>
    <w:p w14:paraId="47D49119" w14:textId="57B657D5" w:rsidR="005D13EE" w:rsidRDefault="005D13EE" w:rsidP="003D5356">
      <w:pPr>
        <w:pStyle w:val="Output"/>
      </w:pPr>
    </w:p>
    <w:p w14:paraId="40CF47DF" w14:textId="77777777" w:rsidR="005D13EE" w:rsidRDefault="005D13EE" w:rsidP="003D5356">
      <w:pPr>
        <w:pStyle w:val="Output"/>
      </w:pPr>
      <w:proofErr w:type="spellStart"/>
      <w:r>
        <w:t>modfiy</w:t>
      </w:r>
      <w:proofErr w:type="spellEnd"/>
      <w:r>
        <w:t xml:space="preserve"> - index.html</w:t>
      </w:r>
    </w:p>
    <w:p w14:paraId="6B04FD0B" w14:textId="77777777" w:rsidR="005D13EE" w:rsidRDefault="005D13EE" w:rsidP="003D5356">
      <w:pPr>
        <w:pStyle w:val="Output"/>
      </w:pPr>
    </w:p>
    <w:p w14:paraId="396C7054" w14:textId="5F27D731" w:rsidR="005D13EE" w:rsidRDefault="005D13EE" w:rsidP="003D5356">
      <w:pPr>
        <w:pStyle w:val="Output"/>
      </w:pPr>
      <w:r>
        <w:t>-</w:t>
      </w:r>
    </w:p>
    <w:p w14:paraId="101E1E8F" w14:textId="77777777" w:rsidR="005D13EE" w:rsidRDefault="005D13EE" w:rsidP="003D5356">
      <w:pPr>
        <w:pStyle w:val="Output"/>
      </w:pPr>
      <w:r>
        <w:t>layout: articles</w:t>
      </w:r>
    </w:p>
    <w:p w14:paraId="6E8717D5" w14:textId="77777777" w:rsidR="005D13EE" w:rsidRDefault="005D13EE" w:rsidP="003D5356">
      <w:pPr>
        <w:pStyle w:val="Output"/>
      </w:pPr>
      <w:r>
        <w:t>titles:</w:t>
      </w:r>
    </w:p>
    <w:p w14:paraId="4FAA35F2" w14:textId="77777777" w:rsidR="005D13EE" w:rsidRDefault="005D13EE" w:rsidP="003D5356">
      <w:pPr>
        <w:pStyle w:val="Output"/>
      </w:pPr>
      <w:r>
        <w:t xml:space="preserve">  </w:t>
      </w:r>
      <w:proofErr w:type="spellStart"/>
      <w:r>
        <w:t>en</w:t>
      </w:r>
      <w:proofErr w:type="spellEnd"/>
      <w:r>
        <w:t xml:space="preserve">      : &amp;EN       Home</w:t>
      </w:r>
    </w:p>
    <w:p w14:paraId="4FE47096" w14:textId="77777777" w:rsidR="005D13EE" w:rsidRDefault="005D13EE" w:rsidP="003D5356">
      <w:pPr>
        <w:pStyle w:val="Output"/>
      </w:pPr>
      <w:r>
        <w:t xml:space="preserve">  </w:t>
      </w:r>
      <w:proofErr w:type="spellStart"/>
      <w:r>
        <w:t>en</w:t>
      </w:r>
      <w:proofErr w:type="spellEnd"/>
      <w:r>
        <w:t>-GB   : *EN</w:t>
      </w:r>
    </w:p>
    <w:p w14:paraId="09C00502" w14:textId="77777777" w:rsidR="005D13EE" w:rsidRDefault="005D13EE" w:rsidP="003D5356">
      <w:pPr>
        <w:pStyle w:val="Output"/>
      </w:pPr>
      <w:r>
        <w:t xml:space="preserve">  </w:t>
      </w:r>
      <w:proofErr w:type="spellStart"/>
      <w:r>
        <w:t>en</w:t>
      </w:r>
      <w:proofErr w:type="spellEnd"/>
      <w:r>
        <w:t>-US   : *EN</w:t>
      </w:r>
    </w:p>
    <w:p w14:paraId="268CE164" w14:textId="77777777" w:rsidR="005D13EE" w:rsidRDefault="005D13EE" w:rsidP="003D5356">
      <w:pPr>
        <w:pStyle w:val="Output"/>
      </w:pPr>
      <w:r>
        <w:t xml:space="preserve">  </w:t>
      </w:r>
      <w:proofErr w:type="spellStart"/>
      <w:r>
        <w:t>en</w:t>
      </w:r>
      <w:proofErr w:type="spellEnd"/>
      <w:r>
        <w:t>-CA   : *EN</w:t>
      </w:r>
    </w:p>
    <w:p w14:paraId="05AF6DA2" w14:textId="77777777" w:rsidR="005D13EE" w:rsidRDefault="005D13EE" w:rsidP="003D5356">
      <w:pPr>
        <w:pStyle w:val="Output"/>
      </w:pPr>
      <w:r>
        <w:t xml:space="preserve">  </w:t>
      </w:r>
      <w:proofErr w:type="spellStart"/>
      <w:r>
        <w:t>en</w:t>
      </w:r>
      <w:proofErr w:type="spellEnd"/>
      <w:r>
        <w:t>-AU   : *EN</w:t>
      </w:r>
    </w:p>
    <w:p w14:paraId="360D8B16" w14:textId="77777777" w:rsidR="005D13EE" w:rsidRDefault="005D13EE" w:rsidP="003D5356">
      <w:pPr>
        <w:pStyle w:val="Output"/>
      </w:pPr>
      <w:r>
        <w:t xml:space="preserve">  </w:t>
      </w:r>
      <w:proofErr w:type="spellStart"/>
      <w:r>
        <w:t>zh</w:t>
      </w:r>
      <w:proofErr w:type="spellEnd"/>
      <w:r>
        <w:t>-Hans : &amp;ZH_HANS  ??</w:t>
      </w:r>
    </w:p>
    <w:p w14:paraId="409D9D6A" w14:textId="77777777" w:rsidR="005D13EE" w:rsidRDefault="005D13EE" w:rsidP="003D5356">
      <w:pPr>
        <w:pStyle w:val="Output"/>
      </w:pPr>
      <w:r>
        <w:t xml:space="preserve">  </w:t>
      </w:r>
      <w:proofErr w:type="spellStart"/>
      <w:r>
        <w:t>zh</w:t>
      </w:r>
      <w:proofErr w:type="spellEnd"/>
      <w:r>
        <w:t xml:space="preserve">      : *ZH_HANS</w:t>
      </w:r>
    </w:p>
    <w:p w14:paraId="79ACBDDA" w14:textId="77777777" w:rsidR="005D13EE" w:rsidRDefault="005D13EE" w:rsidP="003D5356">
      <w:pPr>
        <w:pStyle w:val="Output"/>
      </w:pPr>
      <w:r>
        <w:t xml:space="preserve">  </w:t>
      </w:r>
      <w:proofErr w:type="spellStart"/>
      <w:r>
        <w:t>zh</w:t>
      </w:r>
      <w:proofErr w:type="spellEnd"/>
      <w:r>
        <w:t>-CN   : *ZH_HANS</w:t>
      </w:r>
    </w:p>
    <w:p w14:paraId="72FC45EF" w14:textId="77777777" w:rsidR="005D13EE" w:rsidRDefault="005D13EE" w:rsidP="003D5356">
      <w:pPr>
        <w:pStyle w:val="Output"/>
      </w:pPr>
      <w:r>
        <w:t xml:space="preserve">  </w:t>
      </w:r>
      <w:proofErr w:type="spellStart"/>
      <w:r>
        <w:t>zh</w:t>
      </w:r>
      <w:proofErr w:type="spellEnd"/>
      <w:r>
        <w:t>-SG   : *ZH_HANS</w:t>
      </w:r>
    </w:p>
    <w:p w14:paraId="5313D7D6" w14:textId="77777777" w:rsidR="005D13EE" w:rsidRDefault="005D13EE" w:rsidP="003D5356">
      <w:pPr>
        <w:pStyle w:val="Output"/>
      </w:pPr>
      <w:r>
        <w:t xml:space="preserve">  </w:t>
      </w:r>
      <w:proofErr w:type="spellStart"/>
      <w:r>
        <w:t>zh-Hant</w:t>
      </w:r>
      <w:proofErr w:type="spellEnd"/>
      <w:r>
        <w:t xml:space="preserve"> : &amp;ZH_HANT  ??</w:t>
      </w:r>
    </w:p>
    <w:p w14:paraId="3B4C09E1" w14:textId="77777777" w:rsidR="005D13EE" w:rsidRDefault="005D13EE" w:rsidP="003D5356">
      <w:pPr>
        <w:pStyle w:val="Output"/>
      </w:pPr>
      <w:r>
        <w:t xml:space="preserve">  </w:t>
      </w:r>
      <w:proofErr w:type="spellStart"/>
      <w:r>
        <w:t>zh</w:t>
      </w:r>
      <w:proofErr w:type="spellEnd"/>
      <w:r>
        <w:t>-TW   : *ZH_HANT</w:t>
      </w:r>
    </w:p>
    <w:p w14:paraId="6F23CE1C" w14:textId="77777777" w:rsidR="005D13EE" w:rsidRDefault="005D13EE" w:rsidP="003D5356">
      <w:pPr>
        <w:pStyle w:val="Output"/>
      </w:pPr>
      <w:r>
        <w:t xml:space="preserve">  </w:t>
      </w:r>
      <w:proofErr w:type="spellStart"/>
      <w:r>
        <w:t>zh</w:t>
      </w:r>
      <w:proofErr w:type="spellEnd"/>
      <w:r>
        <w:t>-HK   : *ZH_HANT</w:t>
      </w:r>
    </w:p>
    <w:p w14:paraId="4BA6EC0D" w14:textId="77777777" w:rsidR="005D13EE" w:rsidRDefault="005D13EE" w:rsidP="003D5356">
      <w:pPr>
        <w:pStyle w:val="Output"/>
      </w:pPr>
      <w:r>
        <w:t xml:space="preserve">  ko      : &amp;KO       ?</w:t>
      </w:r>
    </w:p>
    <w:p w14:paraId="5DBA8D81" w14:textId="77777777" w:rsidR="005D13EE" w:rsidRDefault="005D13EE" w:rsidP="003D5356">
      <w:pPr>
        <w:pStyle w:val="Output"/>
      </w:pPr>
      <w:r>
        <w:t xml:space="preserve">  ko-KR   : *KO</w:t>
      </w:r>
    </w:p>
    <w:p w14:paraId="58D38573" w14:textId="77777777" w:rsidR="005D13EE" w:rsidRDefault="005D13EE" w:rsidP="003D5356">
      <w:pPr>
        <w:pStyle w:val="Output"/>
      </w:pPr>
      <w:proofErr w:type="spellStart"/>
      <w:r>
        <w:t>show_title</w:t>
      </w:r>
      <w:proofErr w:type="spellEnd"/>
      <w:r>
        <w:t>: false</w:t>
      </w:r>
    </w:p>
    <w:p w14:paraId="45B362B8" w14:textId="77777777" w:rsidR="005D13EE" w:rsidRDefault="005D13EE" w:rsidP="003D5356">
      <w:pPr>
        <w:pStyle w:val="Output"/>
      </w:pPr>
      <w:r>
        <w:lastRenderedPageBreak/>
        <w:t>articles:</w:t>
      </w:r>
    </w:p>
    <w:p w14:paraId="0DDF13CC" w14:textId="77777777" w:rsidR="005D13EE" w:rsidRDefault="005D13EE" w:rsidP="003D5356">
      <w:pPr>
        <w:pStyle w:val="Output"/>
      </w:pPr>
      <w:r>
        <w:t xml:space="preserve">  </w:t>
      </w:r>
      <w:proofErr w:type="spellStart"/>
      <w:r>
        <w:t>data_source</w:t>
      </w:r>
      <w:proofErr w:type="spellEnd"/>
      <w:r>
        <w:t xml:space="preserve">: </w:t>
      </w:r>
      <w:proofErr w:type="spellStart"/>
      <w:r>
        <w:t>paginator.posts</w:t>
      </w:r>
      <w:proofErr w:type="spellEnd"/>
    </w:p>
    <w:p w14:paraId="4207429D" w14:textId="77777777" w:rsidR="005D13EE" w:rsidRDefault="005D13EE" w:rsidP="003D5356">
      <w:pPr>
        <w:pStyle w:val="Output"/>
      </w:pPr>
      <w:r>
        <w:t xml:space="preserve">  </w:t>
      </w:r>
      <w:proofErr w:type="spellStart"/>
      <w:r>
        <w:t>article_type</w:t>
      </w:r>
      <w:proofErr w:type="spellEnd"/>
      <w:r>
        <w:t xml:space="preserve">: </w:t>
      </w:r>
      <w:proofErr w:type="spellStart"/>
      <w:r>
        <w:t>BlogPosting</w:t>
      </w:r>
      <w:proofErr w:type="spellEnd"/>
    </w:p>
    <w:p w14:paraId="2B936225" w14:textId="77777777" w:rsidR="005D13EE" w:rsidRDefault="005D13EE" w:rsidP="003D5356">
      <w:pPr>
        <w:pStyle w:val="Output"/>
      </w:pPr>
      <w:r>
        <w:t xml:space="preserve">  </w:t>
      </w:r>
      <w:proofErr w:type="spellStart"/>
      <w:r>
        <w:t>show_cover</w:t>
      </w:r>
      <w:proofErr w:type="spellEnd"/>
      <w:r>
        <w:t>: true</w:t>
      </w:r>
    </w:p>
    <w:p w14:paraId="5028E880" w14:textId="77777777" w:rsidR="005D13EE" w:rsidRDefault="005D13EE" w:rsidP="003D5356">
      <w:pPr>
        <w:pStyle w:val="Output"/>
      </w:pPr>
      <w:r>
        <w:t xml:space="preserve">  </w:t>
      </w:r>
      <w:proofErr w:type="spellStart"/>
      <w:r>
        <w:t>show_excerpt</w:t>
      </w:r>
      <w:proofErr w:type="spellEnd"/>
      <w:r>
        <w:t>: false</w:t>
      </w:r>
    </w:p>
    <w:p w14:paraId="4C6C6625" w14:textId="77777777" w:rsidR="005D13EE" w:rsidRDefault="005D13EE" w:rsidP="003D5356">
      <w:pPr>
        <w:pStyle w:val="Output"/>
      </w:pPr>
      <w:r>
        <w:t xml:space="preserve">  </w:t>
      </w:r>
      <w:proofErr w:type="spellStart"/>
      <w:r>
        <w:t>show_readmore</w:t>
      </w:r>
      <w:proofErr w:type="spellEnd"/>
      <w:r>
        <w:t>: false</w:t>
      </w:r>
    </w:p>
    <w:p w14:paraId="759765A4" w14:textId="77777777" w:rsidR="005D13EE" w:rsidRDefault="005D13EE" w:rsidP="003D5356">
      <w:pPr>
        <w:pStyle w:val="Output"/>
      </w:pPr>
      <w:r>
        <w:t xml:space="preserve">  </w:t>
      </w:r>
      <w:proofErr w:type="spellStart"/>
      <w:r>
        <w:t>show_info</w:t>
      </w:r>
      <w:proofErr w:type="spellEnd"/>
      <w:r>
        <w:t>: true</w:t>
      </w:r>
    </w:p>
    <w:p w14:paraId="4C233A5D" w14:textId="16774F57" w:rsidR="005D13EE" w:rsidRDefault="005D13EE" w:rsidP="003D5356">
      <w:pPr>
        <w:pStyle w:val="Output"/>
      </w:pPr>
      <w:r>
        <w:t>-</w:t>
      </w:r>
    </w:p>
    <w:p w14:paraId="7E82F04D" w14:textId="7A2B7C97" w:rsidR="005D13EE" w:rsidRDefault="005D13EE" w:rsidP="003D5356">
      <w:pPr>
        <w:pStyle w:val="Output"/>
      </w:pPr>
      <w:r>
        <w:t>&lt;div class="</w:t>
      </w:r>
      <w:proofErr w:type="spellStart"/>
      <w:r>
        <w:t>layouthome</w:t>
      </w:r>
      <w:proofErr w:type="spellEnd"/>
      <w:r>
        <w:t>"&gt;</w:t>
      </w:r>
    </w:p>
    <w:p w14:paraId="0049B71B" w14:textId="77777777" w:rsidR="005D13EE" w:rsidRDefault="005D13EE" w:rsidP="003D5356">
      <w:pPr>
        <w:pStyle w:val="Output"/>
      </w:pPr>
      <w:r>
        <w:t xml:space="preserve">  {%- include paginator.html -%}</w:t>
      </w:r>
    </w:p>
    <w:p w14:paraId="27024779" w14:textId="77777777" w:rsidR="005D13EE" w:rsidRDefault="005D13EE" w:rsidP="003D5356">
      <w:pPr>
        <w:pStyle w:val="Output"/>
      </w:pPr>
      <w:r>
        <w:t>&lt;/div&gt;</w:t>
      </w:r>
    </w:p>
    <w:p w14:paraId="1D7CBD6F" w14:textId="77777777" w:rsidR="005D13EE" w:rsidRDefault="005D13EE" w:rsidP="003D5356">
      <w:pPr>
        <w:pStyle w:val="Output"/>
      </w:pPr>
    </w:p>
    <w:p w14:paraId="557C1055" w14:textId="77777777" w:rsidR="005D13EE" w:rsidRDefault="005D13EE" w:rsidP="003D5356">
      <w:pPr>
        <w:pStyle w:val="Output"/>
      </w:pPr>
      <w:r>
        <w:t xml:space="preserve"> </w:t>
      </w:r>
    </w:p>
    <w:p w14:paraId="138B71E3" w14:textId="77777777" w:rsidR="005D13EE" w:rsidRDefault="005D13EE" w:rsidP="006E71F5">
      <w:pPr>
        <w:pStyle w:val="NormalGothic"/>
      </w:pPr>
    </w:p>
    <w:p w14:paraId="7A148CE5" w14:textId="41DC462F" w:rsidR="005D13EE" w:rsidRDefault="005D13EE" w:rsidP="00D92959">
      <w:pPr>
        <w:pStyle w:val="Heading2"/>
      </w:pPr>
      <w:r>
        <w:t xml:space="preserve">4.Syntax </w:t>
      </w:r>
      <w:proofErr w:type="spellStart"/>
      <w:r>
        <w:t>Highlate</w:t>
      </w:r>
      <w:proofErr w:type="spellEnd"/>
      <w:r>
        <w:t xml:space="preserve"> - Final - Working</w:t>
      </w:r>
    </w:p>
    <w:p w14:paraId="016E1E6A" w14:textId="7157B1B3" w:rsidR="005D13EE" w:rsidRDefault="005D13EE" w:rsidP="005D13EE">
      <w:r>
        <w:t>1. in _</w:t>
      </w:r>
      <w:proofErr w:type="spellStart"/>
      <w:r>
        <w:t>config.yaml</w:t>
      </w:r>
      <w:proofErr w:type="spellEnd"/>
      <w:r>
        <w:t xml:space="preserve">  No Change - highlighter should be 'rouge'</w:t>
      </w:r>
    </w:p>
    <w:p w14:paraId="7891674D" w14:textId="77777777" w:rsidR="005D13EE" w:rsidRDefault="005D13EE" w:rsidP="00D92959">
      <w:pPr>
        <w:pStyle w:val="Output"/>
      </w:pPr>
      <w:r>
        <w:t>highlighter: rouge</w:t>
      </w:r>
    </w:p>
    <w:p w14:paraId="7D34E7E9" w14:textId="77777777" w:rsidR="005D13EE" w:rsidRDefault="005D13EE" w:rsidP="005D13EE"/>
    <w:p w14:paraId="71B1D372" w14:textId="77777777" w:rsidR="005D13EE" w:rsidRDefault="005D13EE" w:rsidP="005D13EE">
      <w:r>
        <w:t>2.Open "_</w:t>
      </w:r>
      <w:proofErr w:type="spellStart"/>
      <w:r>
        <w:t>highlight.scss</w:t>
      </w:r>
      <w:proofErr w:type="spellEnd"/>
      <w:r>
        <w:t>" from C:\jenklly\text\_sass\skins\highlight\tomorrow\_highlight.scss</w:t>
      </w:r>
    </w:p>
    <w:p w14:paraId="4E09BBB7" w14:textId="77777777" w:rsidR="005D13EE" w:rsidRDefault="005D13EE" w:rsidP="005D13EE">
      <w:r>
        <w:t xml:space="preserve">paste </w:t>
      </w:r>
      <w:proofErr w:type="spellStart"/>
      <w:r>
        <w:t>downloded</w:t>
      </w:r>
      <w:proofErr w:type="spellEnd"/>
      <w:r>
        <w:t xml:space="preserve"> .</w:t>
      </w:r>
      <w:proofErr w:type="spellStart"/>
      <w:r>
        <w:t>css</w:t>
      </w:r>
      <w:proofErr w:type="spellEnd"/>
      <w:r>
        <w:t xml:space="preserve"> file content at last.</w:t>
      </w:r>
    </w:p>
    <w:p w14:paraId="66734CB2" w14:textId="77777777" w:rsidR="005D13EE" w:rsidRDefault="005D13EE" w:rsidP="005D13EE">
      <w:r>
        <w:t xml:space="preserve">make sure '}' only for </w:t>
      </w:r>
      <w:proofErr w:type="spellStart"/>
      <w:r>
        <w:t>elemtes</w:t>
      </w:r>
      <w:proofErr w:type="spellEnd"/>
      <w:r>
        <w:t xml:space="preserve"> , no root {} are there</w:t>
      </w:r>
    </w:p>
    <w:p w14:paraId="7052341C" w14:textId="77777777" w:rsidR="005D13EE" w:rsidRDefault="005D13EE" w:rsidP="005D13EE"/>
    <w:p w14:paraId="1CA60225" w14:textId="77777777" w:rsidR="005D13EE" w:rsidRDefault="005D13EE" w:rsidP="005D13EE"/>
    <w:p w14:paraId="27AD158B" w14:textId="77777777" w:rsidR="005D13EE" w:rsidRDefault="005D13EE" w:rsidP="005D13EE">
      <w:r>
        <w:t>3.no changes on "custom.css"</w:t>
      </w:r>
    </w:p>
    <w:p w14:paraId="36202FA4" w14:textId="77777777" w:rsidR="005D13EE" w:rsidRDefault="005D13EE" w:rsidP="005D13EE"/>
    <w:p w14:paraId="0BD07E9F" w14:textId="77777777" w:rsidR="005D13EE" w:rsidRDefault="005D13EE" w:rsidP="005D13EE"/>
    <w:p w14:paraId="58965DA5" w14:textId="77777777" w:rsidR="005D13EE" w:rsidRDefault="005D13EE" w:rsidP="005D13EE"/>
    <w:p w14:paraId="1B937283" w14:textId="77777777" w:rsidR="005D13EE" w:rsidRDefault="005D13EE" w:rsidP="005D13EE"/>
    <w:p w14:paraId="15D52650" w14:textId="77777777" w:rsidR="005D13EE" w:rsidRDefault="005D13EE" w:rsidP="00D92959">
      <w:pPr>
        <w:pStyle w:val="Heading3"/>
      </w:pPr>
      <w:r>
        <w:t>Code Font size</w:t>
      </w:r>
    </w:p>
    <w:p w14:paraId="7C25FD53" w14:textId="77777777" w:rsidR="005D13EE" w:rsidRDefault="005D13EE" w:rsidP="005D13EE"/>
    <w:p w14:paraId="58744100" w14:textId="77777777" w:rsidR="005D13EE" w:rsidRDefault="005D13EE" w:rsidP="00D92959">
      <w:pPr>
        <w:pStyle w:val="Output"/>
      </w:pPr>
      <w:r>
        <w:t xml:space="preserve">  C:\jenklly\text\_sass\common\_reset.scss (2 hits)</w:t>
      </w:r>
    </w:p>
    <w:p w14:paraId="7EEE93E8" w14:textId="77777777" w:rsidR="005D13EE" w:rsidRDefault="005D13EE" w:rsidP="00D92959">
      <w:pPr>
        <w:pStyle w:val="Output"/>
      </w:pPr>
      <w:r>
        <w:t>pre, code {</w:t>
      </w:r>
    </w:p>
    <w:p w14:paraId="21AD359A" w14:textId="77777777" w:rsidR="005D13EE" w:rsidRDefault="005D13EE" w:rsidP="00D92959">
      <w:pPr>
        <w:pStyle w:val="Output"/>
      </w:pPr>
      <w:r>
        <w:t>code { //129</w:t>
      </w:r>
    </w:p>
    <w:p w14:paraId="0CEE146A" w14:textId="77777777" w:rsidR="005D13EE" w:rsidRDefault="005D13EE" w:rsidP="00D92959">
      <w:pPr>
        <w:pStyle w:val="Output"/>
      </w:pPr>
    </w:p>
    <w:p w14:paraId="2491D437" w14:textId="77777777" w:rsidR="005D13EE" w:rsidRDefault="005D13EE" w:rsidP="00D92959">
      <w:pPr>
        <w:pStyle w:val="Output"/>
      </w:pPr>
      <w:r>
        <w:lastRenderedPageBreak/>
        <w:t>working ........</w:t>
      </w:r>
    </w:p>
    <w:p w14:paraId="0987142E" w14:textId="77777777" w:rsidR="005D13EE" w:rsidRDefault="005D13EE" w:rsidP="00D92959">
      <w:pPr>
        <w:pStyle w:val="Output"/>
      </w:pPr>
      <w:r>
        <w:t>code {</w:t>
      </w:r>
    </w:p>
    <w:p w14:paraId="1E1DE628" w14:textId="77777777" w:rsidR="005D13EE" w:rsidRDefault="005D13EE" w:rsidP="00D92959">
      <w:pPr>
        <w:pStyle w:val="Output"/>
      </w:pPr>
      <w:r>
        <w:t xml:space="preserve"> // font-size: map-get($base, font-size-</w:t>
      </w:r>
      <w:proofErr w:type="spellStart"/>
      <w:r>
        <w:t>xs</w:t>
      </w:r>
      <w:proofErr w:type="spellEnd"/>
      <w:r>
        <w:t>);</w:t>
      </w:r>
    </w:p>
    <w:p w14:paraId="7C133DE8" w14:textId="77777777" w:rsidR="005D13EE" w:rsidRDefault="005D13EE" w:rsidP="00D92959">
      <w:pPr>
        <w:pStyle w:val="Output"/>
      </w:pPr>
      <w:r>
        <w:t xml:space="preserve">  font-size: 15px;</w:t>
      </w:r>
    </w:p>
    <w:p w14:paraId="093AE206" w14:textId="77777777" w:rsidR="005D13EE" w:rsidRDefault="005D13EE" w:rsidP="00D92959">
      <w:pPr>
        <w:pStyle w:val="Output"/>
      </w:pPr>
      <w:r>
        <w:t xml:space="preserve">  line-height: map-get($base, line-height-</w:t>
      </w:r>
      <w:proofErr w:type="spellStart"/>
      <w:r>
        <w:t>sm</w:t>
      </w:r>
      <w:proofErr w:type="spellEnd"/>
      <w:r>
        <w:t>);</w:t>
      </w:r>
    </w:p>
    <w:p w14:paraId="32FDB3A8" w14:textId="77777777" w:rsidR="005D13EE" w:rsidRDefault="005D13EE" w:rsidP="00D92959">
      <w:pPr>
        <w:pStyle w:val="Output"/>
      </w:pPr>
      <w:r>
        <w:t>}</w:t>
      </w:r>
    </w:p>
    <w:p w14:paraId="49E205B4" w14:textId="77777777" w:rsidR="005D13EE" w:rsidRDefault="005D13EE" w:rsidP="00D92959">
      <w:pPr>
        <w:pStyle w:val="Output"/>
      </w:pPr>
    </w:p>
    <w:p w14:paraId="7F01A3C7" w14:textId="77777777" w:rsidR="005D13EE" w:rsidRDefault="005D13EE" w:rsidP="005D13EE"/>
    <w:p w14:paraId="7CF4FDE1" w14:textId="4C49222D" w:rsidR="005D13EE" w:rsidRDefault="005D13EE" w:rsidP="005D13EE"/>
    <w:p w14:paraId="5DBC92DA" w14:textId="77777777" w:rsidR="005D13EE" w:rsidRDefault="005D13EE" w:rsidP="00D92959">
      <w:pPr>
        <w:pStyle w:val="Heading3"/>
      </w:pPr>
      <w:r>
        <w:t>single Code Font size</w:t>
      </w:r>
    </w:p>
    <w:p w14:paraId="265AA79D" w14:textId="4569D8E5" w:rsidR="005D13EE" w:rsidRDefault="005D13EE" w:rsidP="005D13EE">
      <w:r>
        <w:t>-</w:t>
      </w:r>
    </w:p>
    <w:p w14:paraId="7EDCF385" w14:textId="77777777" w:rsidR="005D13EE" w:rsidRDefault="005D13EE" w:rsidP="00D92959">
      <w:pPr>
        <w:pStyle w:val="Output"/>
      </w:pPr>
      <w:r>
        <w:t>C:\jenklly\text\_sass</w:t>
      </w:r>
    </w:p>
    <w:p w14:paraId="7D772C13" w14:textId="77777777" w:rsidR="005D13EE" w:rsidRDefault="005D13EE" w:rsidP="00D92959">
      <w:pPr>
        <w:pStyle w:val="Output"/>
      </w:pPr>
      <w:proofErr w:type="spellStart"/>
      <w:r>
        <w:t>custom.csss</w:t>
      </w:r>
      <w:proofErr w:type="spellEnd"/>
      <w:r>
        <w:t xml:space="preserve"> </w:t>
      </w:r>
    </w:p>
    <w:p w14:paraId="5FE2D15B" w14:textId="291DFA8C" w:rsidR="005D13EE" w:rsidRDefault="005D13EE" w:rsidP="00D92959">
      <w:pPr>
        <w:pStyle w:val="Output"/>
      </w:pPr>
      <w:r>
        <w:t>/* 1.Single line Code Red Color ==*/</w:t>
      </w:r>
    </w:p>
    <w:p w14:paraId="1B868506" w14:textId="77777777" w:rsidR="005D13EE" w:rsidRDefault="005D13EE" w:rsidP="00D92959">
      <w:pPr>
        <w:pStyle w:val="Output"/>
      </w:pPr>
      <w:r>
        <w:t xml:space="preserve">  .</w:t>
      </w:r>
      <w:proofErr w:type="spellStart"/>
      <w:r>
        <w:t>article__content</w:t>
      </w:r>
      <w:proofErr w:type="spellEnd"/>
      <w:r>
        <w:t xml:space="preserve"> code {</w:t>
      </w:r>
    </w:p>
    <w:p w14:paraId="12A9FF6A" w14:textId="77777777" w:rsidR="005D13EE" w:rsidRDefault="005D13EE" w:rsidP="00D92959">
      <w:pPr>
        <w:pStyle w:val="Output"/>
      </w:pPr>
      <w:r>
        <w:tab/>
        <w:t xml:space="preserve">/*Single Code </w:t>
      </w:r>
      <w:proofErr w:type="spellStart"/>
      <w:r>
        <w:t>Haihlate</w:t>
      </w:r>
      <w:proofErr w:type="spellEnd"/>
      <w:r>
        <w:t xml:space="preserve"> */</w:t>
      </w:r>
    </w:p>
    <w:p w14:paraId="1EB83CE2" w14:textId="77777777" w:rsidR="005D13EE" w:rsidRDefault="005D13EE" w:rsidP="00D92959">
      <w:pPr>
        <w:pStyle w:val="Output"/>
      </w:pPr>
      <w:r>
        <w:t xml:space="preserve">    color: #e6217b;</w:t>
      </w:r>
    </w:p>
    <w:p w14:paraId="1D04667F" w14:textId="77777777" w:rsidR="005D13EE" w:rsidRDefault="005D13EE" w:rsidP="00D92959">
      <w:pPr>
        <w:pStyle w:val="Output"/>
      </w:pPr>
      <w:r>
        <w:t xml:space="preserve">    }</w:t>
      </w:r>
    </w:p>
    <w:p w14:paraId="4CDCD90C" w14:textId="7F7ADE10" w:rsidR="005D13EE" w:rsidRDefault="005D13EE" w:rsidP="00D92959">
      <w:pPr>
        <w:pStyle w:val="Output"/>
      </w:pPr>
      <w:r>
        <w:t>/* 1.Single line Code Red Color ==*/</w:t>
      </w:r>
    </w:p>
    <w:p w14:paraId="4F7F8311" w14:textId="77777777" w:rsidR="005D13EE" w:rsidRDefault="005D13EE" w:rsidP="00D92959">
      <w:pPr>
        <w:pStyle w:val="Output"/>
      </w:pPr>
    </w:p>
    <w:p w14:paraId="69D3F79E" w14:textId="77777777" w:rsidR="005D13EE" w:rsidRDefault="005D13EE" w:rsidP="005D13EE"/>
    <w:p w14:paraId="03CF5D71" w14:textId="77777777" w:rsidR="005D13EE" w:rsidRDefault="005D13EE" w:rsidP="005D13EE"/>
    <w:p w14:paraId="454060E3" w14:textId="77777777" w:rsidR="005D13EE" w:rsidRDefault="005D13EE" w:rsidP="005D13EE"/>
    <w:p w14:paraId="51D1BE14" w14:textId="77777777" w:rsidR="005D13EE" w:rsidRDefault="005D13EE" w:rsidP="005D13EE"/>
    <w:p w14:paraId="7675E865" w14:textId="77777777" w:rsidR="005D13EE" w:rsidRDefault="005D13EE" w:rsidP="005D13EE"/>
    <w:p w14:paraId="24615072" w14:textId="77777777" w:rsidR="005D13EE" w:rsidRDefault="005D13EE" w:rsidP="005D13EE"/>
    <w:p w14:paraId="4457F2AA" w14:textId="77777777" w:rsidR="005D13EE" w:rsidRDefault="005D13EE" w:rsidP="005D13EE"/>
    <w:p w14:paraId="7D054802" w14:textId="77777777" w:rsidR="005D13EE" w:rsidRDefault="005D13EE" w:rsidP="005D13EE"/>
    <w:p w14:paraId="4EA87647" w14:textId="06795229" w:rsidR="005D13EE" w:rsidRDefault="005D13EE" w:rsidP="005D13EE"/>
    <w:p w14:paraId="2FCE5DE2" w14:textId="77777777" w:rsidR="005D13EE" w:rsidRDefault="005D13EE" w:rsidP="00D92959">
      <w:pPr>
        <w:pStyle w:val="Heading2"/>
      </w:pPr>
      <w:r>
        <w:t xml:space="preserve">5.GitLab Pages </w:t>
      </w:r>
    </w:p>
    <w:p w14:paraId="2C9F81CA" w14:textId="429C2B59" w:rsidR="005D13EE" w:rsidRDefault="0096674F" w:rsidP="005D13EE">
      <w:hyperlink r:id="rId38" w:history="1">
        <w:r w:rsidR="00D92959" w:rsidRPr="000D393B">
          <w:rPr>
            <w:rStyle w:val="Hyperlink"/>
          </w:rPr>
          <w:t>https://about.gitlab.com/blog/2016/04/07/gitlab-pages-setup/</w:t>
        </w:r>
      </w:hyperlink>
    </w:p>
    <w:p w14:paraId="144FE4EF" w14:textId="77777777" w:rsidR="00D92959" w:rsidRDefault="00D92959" w:rsidP="005D13EE"/>
    <w:p w14:paraId="7E42FBD8" w14:textId="77777777" w:rsidR="005D13EE" w:rsidRDefault="005D13EE" w:rsidP="005D13EE"/>
    <w:p w14:paraId="6AC48906" w14:textId="77777777" w:rsidR="005D13EE" w:rsidRDefault="005D13EE" w:rsidP="005D13EE"/>
    <w:p w14:paraId="10C99941" w14:textId="77777777" w:rsidR="005D13EE" w:rsidRDefault="005D13EE" w:rsidP="005D13EE"/>
    <w:p w14:paraId="2108FFA6" w14:textId="77777777" w:rsidR="005D13EE" w:rsidRDefault="005D13EE" w:rsidP="005D13EE"/>
    <w:p w14:paraId="71443D26" w14:textId="77777777" w:rsidR="005D13EE" w:rsidRDefault="005D13EE" w:rsidP="005D13EE"/>
    <w:p w14:paraId="61EABD55" w14:textId="77777777" w:rsidR="005D13EE" w:rsidRDefault="005D13EE" w:rsidP="005D13EE"/>
    <w:p w14:paraId="056E60B1" w14:textId="77777777" w:rsidR="005D13EE" w:rsidRDefault="005D13EE" w:rsidP="005D13EE"/>
    <w:p w14:paraId="76800E9C" w14:textId="77777777" w:rsidR="005D13EE" w:rsidRDefault="005D13EE" w:rsidP="005D13EE"/>
    <w:p w14:paraId="29BD6C3C" w14:textId="77777777" w:rsidR="005D13EE" w:rsidRDefault="005D13EE" w:rsidP="005D13EE"/>
    <w:p w14:paraId="62EE137C" w14:textId="547011B4" w:rsidR="005D13EE" w:rsidRDefault="005D13EE" w:rsidP="005D13EE"/>
    <w:p w14:paraId="626E6625" w14:textId="77777777" w:rsidR="005D13EE" w:rsidRDefault="005D13EE" w:rsidP="00340080">
      <w:pPr>
        <w:pStyle w:val="Heading2"/>
      </w:pPr>
      <w:r>
        <w:t>6.addtothis</w:t>
      </w:r>
    </w:p>
    <w:p w14:paraId="40517B13" w14:textId="20826222" w:rsidR="005D13EE" w:rsidRDefault="005D13EE" w:rsidP="005D13EE"/>
    <w:p w14:paraId="10EB5562" w14:textId="77777777" w:rsidR="005D13EE" w:rsidRDefault="005D13EE" w:rsidP="00340080">
      <w:pPr>
        <w:pStyle w:val="Output"/>
      </w:pPr>
      <w:proofErr w:type="spellStart"/>
      <w:r>
        <w:t>addthis</w:t>
      </w:r>
      <w:proofErr w:type="spellEnd"/>
      <w:r>
        <w:tab/>
      </w:r>
      <w:proofErr w:type="spellStart"/>
      <w:r>
        <w:t>AddThis</w:t>
      </w:r>
      <w:proofErr w:type="spellEnd"/>
    </w:p>
    <w:p w14:paraId="2F373D09" w14:textId="77777777" w:rsidR="005D13EE" w:rsidRDefault="005D13EE" w:rsidP="00340080">
      <w:pPr>
        <w:pStyle w:val="Output"/>
      </w:pPr>
    </w:p>
    <w:p w14:paraId="752D5117" w14:textId="77777777" w:rsidR="005D13EE" w:rsidRDefault="005D13EE" w:rsidP="00340080">
      <w:pPr>
        <w:pStyle w:val="Output"/>
      </w:pPr>
      <w:r>
        <w:t>comments:</w:t>
      </w:r>
    </w:p>
    <w:p w14:paraId="668CE2DA" w14:textId="77777777" w:rsidR="005D13EE" w:rsidRDefault="005D13EE" w:rsidP="00340080">
      <w:pPr>
        <w:pStyle w:val="Output"/>
      </w:pPr>
      <w:r>
        <w:t xml:space="preserve">  provider: </w:t>
      </w:r>
      <w:proofErr w:type="spellStart"/>
      <w:r>
        <w:t>addthis</w:t>
      </w:r>
      <w:proofErr w:type="spellEnd"/>
    </w:p>
    <w:p w14:paraId="45E7BD01" w14:textId="77777777" w:rsidR="005D13EE" w:rsidRDefault="005D13EE" w:rsidP="00340080">
      <w:pPr>
        <w:pStyle w:val="Output"/>
      </w:pPr>
      <w:r>
        <w:t xml:space="preserve">  </w:t>
      </w:r>
      <w:proofErr w:type="spellStart"/>
      <w:r>
        <w:t>addthis</w:t>
      </w:r>
      <w:proofErr w:type="spellEnd"/>
      <w:r>
        <w:t>:</w:t>
      </w:r>
    </w:p>
    <w:p w14:paraId="664ABA36" w14:textId="77777777" w:rsidR="005D13EE" w:rsidRDefault="005D13EE" w:rsidP="00340080">
      <w:pPr>
        <w:pStyle w:val="Output"/>
      </w:pPr>
      <w:r>
        <w:t xml:space="preserve">    id: "ra-5dd2bcde40b385b7"</w:t>
      </w:r>
    </w:p>
    <w:p w14:paraId="5BD68434" w14:textId="77777777" w:rsidR="005D13EE" w:rsidRDefault="005D13EE" w:rsidP="00340080">
      <w:pPr>
        <w:pStyle w:val="Output"/>
      </w:pPr>
    </w:p>
    <w:p w14:paraId="4F9AAFE2" w14:textId="77777777" w:rsidR="005D13EE" w:rsidRDefault="005D13EE" w:rsidP="00340080">
      <w:pPr>
        <w:pStyle w:val="Output"/>
      </w:pPr>
      <w:r>
        <w:t>comments:</w:t>
      </w:r>
    </w:p>
    <w:p w14:paraId="7C5A47A4" w14:textId="77777777" w:rsidR="005D13EE" w:rsidRDefault="005D13EE" w:rsidP="00340080">
      <w:pPr>
        <w:pStyle w:val="Output"/>
      </w:pPr>
      <w:r>
        <w:t xml:space="preserve">  provider: </w:t>
      </w:r>
      <w:proofErr w:type="spellStart"/>
      <w:r>
        <w:t>disqus</w:t>
      </w:r>
      <w:proofErr w:type="spellEnd"/>
    </w:p>
    <w:p w14:paraId="2E7B56EA" w14:textId="77777777" w:rsidR="005D13EE" w:rsidRDefault="005D13EE" w:rsidP="00340080">
      <w:pPr>
        <w:pStyle w:val="Output"/>
      </w:pPr>
      <w:r>
        <w:t xml:space="preserve">  </w:t>
      </w:r>
      <w:proofErr w:type="spellStart"/>
      <w:r>
        <w:t>disqus</w:t>
      </w:r>
      <w:proofErr w:type="spellEnd"/>
      <w:r>
        <w:t>:</w:t>
      </w:r>
    </w:p>
    <w:p w14:paraId="4CC21E0F" w14:textId="77777777" w:rsidR="005D13EE" w:rsidRDefault="005D13EE" w:rsidP="00340080">
      <w:pPr>
        <w:pStyle w:val="Output"/>
      </w:pPr>
      <w:r>
        <w:t xml:space="preserve">    </w:t>
      </w:r>
      <w:proofErr w:type="spellStart"/>
      <w:r>
        <w:t>shortname</w:t>
      </w:r>
      <w:proofErr w:type="spellEnd"/>
      <w:r>
        <w:t>: "</w:t>
      </w:r>
      <w:proofErr w:type="spellStart"/>
      <w:r>
        <w:t>satyacodes</w:t>
      </w:r>
      <w:proofErr w:type="spellEnd"/>
      <w:r>
        <w:t>"</w:t>
      </w:r>
    </w:p>
    <w:p w14:paraId="4E07F120" w14:textId="77777777" w:rsidR="005D13EE" w:rsidRDefault="005D13EE" w:rsidP="00340080">
      <w:pPr>
        <w:pStyle w:val="Output"/>
      </w:pPr>
    </w:p>
    <w:p w14:paraId="21BA4400" w14:textId="77777777" w:rsidR="005D13EE" w:rsidRDefault="005D13EE" w:rsidP="00340080">
      <w:pPr>
        <w:pStyle w:val="Output"/>
      </w:pPr>
    </w:p>
    <w:p w14:paraId="01CF72A5" w14:textId="77777777" w:rsidR="005D13EE" w:rsidRDefault="005D13EE" w:rsidP="00340080">
      <w:pPr>
        <w:pStyle w:val="Output"/>
      </w:pPr>
      <w:r>
        <w:t xml:space="preserve">Paste the above code right above the closing&lt;/body&gt; </w:t>
      </w:r>
    </w:p>
    <w:p w14:paraId="0E6DD1BA" w14:textId="77777777" w:rsidR="005D13EE" w:rsidRDefault="005D13EE" w:rsidP="00340080">
      <w:pPr>
        <w:pStyle w:val="Output"/>
      </w:pPr>
    </w:p>
    <w:p w14:paraId="26137F60" w14:textId="77777777" w:rsidR="005D13EE" w:rsidRDefault="005D13EE" w:rsidP="00340080">
      <w:pPr>
        <w:pStyle w:val="Output"/>
      </w:pPr>
    </w:p>
    <w:p w14:paraId="550A5632" w14:textId="77777777" w:rsidR="005D13EE" w:rsidRDefault="005D13EE" w:rsidP="00340080">
      <w:pPr>
        <w:pStyle w:val="Output"/>
      </w:pPr>
      <w:r>
        <w:t>added in includes\fopoter.html</w:t>
      </w:r>
    </w:p>
    <w:p w14:paraId="0899B195" w14:textId="77777777" w:rsidR="005D13EE" w:rsidRDefault="005D13EE" w:rsidP="00340080">
      <w:pPr>
        <w:pStyle w:val="Output"/>
      </w:pPr>
    </w:p>
    <w:p w14:paraId="0B3E4672" w14:textId="45A1588C" w:rsidR="005D13EE" w:rsidRDefault="005D13EE" w:rsidP="00340080">
      <w:pPr>
        <w:pStyle w:val="Output"/>
      </w:pPr>
      <w:r>
        <w:t>&lt;! Go to www.addthis.com/dashboard to customize your tools &gt;</w:t>
      </w:r>
    </w:p>
    <w:p w14:paraId="6F21486C" w14:textId="77777777" w:rsidR="005D13EE" w:rsidRDefault="005D13EE" w:rsidP="00340080">
      <w:pPr>
        <w:pStyle w:val="Output"/>
      </w:pPr>
      <w:r>
        <w:t>&lt;script type="text/</w:t>
      </w:r>
      <w:proofErr w:type="spellStart"/>
      <w:r>
        <w:t>javascript</w:t>
      </w:r>
      <w:proofErr w:type="spellEnd"/>
      <w:r>
        <w:t>" src="//s7.addthis.com/js/300/addthis_widget.js#pubid=ra-5dd2bcde40b385b7"&gt;&lt;/script&gt;</w:t>
      </w:r>
    </w:p>
    <w:p w14:paraId="6AE43C3C" w14:textId="77777777" w:rsidR="005D13EE" w:rsidRDefault="005D13EE" w:rsidP="00340080">
      <w:pPr>
        <w:pStyle w:val="Output"/>
      </w:pPr>
    </w:p>
    <w:p w14:paraId="50E7C44E" w14:textId="77777777" w:rsidR="005D13EE" w:rsidRDefault="005D13EE" w:rsidP="005D13EE"/>
    <w:p w14:paraId="6662BD93" w14:textId="77777777" w:rsidR="005D13EE" w:rsidRDefault="005D13EE" w:rsidP="005D13EE"/>
    <w:p w14:paraId="750F970D" w14:textId="77777777" w:rsidR="005D13EE" w:rsidRDefault="005D13EE" w:rsidP="005D13EE"/>
    <w:p w14:paraId="3B6298EF" w14:textId="702E6EB0" w:rsidR="005D13EE" w:rsidRDefault="005D13EE" w:rsidP="00340080">
      <w:pPr>
        <w:pStyle w:val="Heading2"/>
      </w:pPr>
      <w:r>
        <w:lastRenderedPageBreak/>
        <w:t>7.Logo</w:t>
      </w:r>
      <w:r>
        <w:tab/>
        <w:t xml:space="preserve">- </w:t>
      </w:r>
      <w:proofErr w:type="spellStart"/>
      <w:r>
        <w:t>pendind</w:t>
      </w:r>
      <w:proofErr w:type="spellEnd"/>
    </w:p>
    <w:p w14:paraId="051C432E" w14:textId="77777777" w:rsidR="005D13EE" w:rsidRDefault="005D13EE" w:rsidP="005D13EE">
      <w:proofErr w:type="spellStart"/>
      <w:r>
        <w:t>TeXt</w:t>
      </w:r>
      <w:proofErr w:type="spellEnd"/>
      <w:r>
        <w:t xml:space="preserve">  as logo, you can change it by replacing </w:t>
      </w:r>
    </w:p>
    <w:p w14:paraId="2849E380" w14:textId="77777777" w:rsidR="005D13EE" w:rsidRDefault="005D13EE" w:rsidP="005D13EE">
      <w:r>
        <w:t>_includes/</w:t>
      </w:r>
      <w:proofErr w:type="spellStart"/>
      <w:r>
        <w:t>svg</w:t>
      </w:r>
      <w:proofErr w:type="spellEnd"/>
      <w:r>
        <w:t>/</w:t>
      </w:r>
      <w:proofErr w:type="spellStart"/>
      <w:r>
        <w:t>logo.svg</w:t>
      </w:r>
      <w:proofErr w:type="spellEnd"/>
      <w:r>
        <w:t xml:space="preserve"> with your own logo.</w:t>
      </w:r>
    </w:p>
    <w:p w14:paraId="35A96A49" w14:textId="77777777" w:rsidR="005D13EE" w:rsidRDefault="005D13EE" w:rsidP="005D13EE"/>
    <w:p w14:paraId="3F5F429E" w14:textId="77777777" w:rsidR="005D13EE" w:rsidRDefault="005D13EE" w:rsidP="005D13EE">
      <w:r>
        <w:t xml:space="preserve"> - Go : https://realfavicongenerator.net/</w:t>
      </w:r>
    </w:p>
    <w:p w14:paraId="448B87E8" w14:textId="77777777" w:rsidR="005D13EE" w:rsidRDefault="005D13EE" w:rsidP="005D13EE">
      <w:r>
        <w:t xml:space="preserve"> - Upload </w:t>
      </w:r>
      <w:proofErr w:type="spellStart"/>
      <w:r>
        <w:t>Img</w:t>
      </w:r>
      <w:proofErr w:type="spellEnd"/>
    </w:p>
    <w:p w14:paraId="415C04F4" w14:textId="7911DBBB" w:rsidR="005D13EE" w:rsidRDefault="005D13EE" w:rsidP="005D13EE">
      <w:r>
        <w:t xml:space="preserve"> -</w:t>
      </w:r>
      <w:r w:rsidR="00340080">
        <w:t xml:space="preserve"> </w:t>
      </w:r>
      <w:r>
        <w:t>Download favicon package and unzip it to the path you just set, and replace the HTML code in _includes/head/favicon.html.</w:t>
      </w:r>
    </w:p>
    <w:p w14:paraId="0236CF93" w14:textId="77777777" w:rsidR="005D13EE" w:rsidRDefault="005D13EE" w:rsidP="005D13EE"/>
    <w:p w14:paraId="114D59BE" w14:textId="3D278C12" w:rsidR="005D13EE" w:rsidRDefault="005D13EE" w:rsidP="00340080">
      <w:pPr>
        <w:pStyle w:val="Heading2"/>
      </w:pPr>
      <w:r>
        <w:t xml:space="preserve">8.Footer &amp; </w:t>
      </w:r>
      <w:proofErr w:type="spellStart"/>
      <w:r>
        <w:t>Seach</w:t>
      </w:r>
      <w:proofErr w:type="spellEnd"/>
      <w:r>
        <w:t xml:space="preserve"> Issue</w:t>
      </w:r>
    </w:p>
    <w:p w14:paraId="2F4043D3" w14:textId="77777777" w:rsidR="005D13EE" w:rsidRDefault="005D13EE" w:rsidP="005D13EE">
      <w:proofErr w:type="spellStart"/>
      <w:r>
        <w:t>TeXt</w:t>
      </w:r>
      <w:proofErr w:type="spellEnd"/>
      <w:r>
        <w:t xml:space="preserve">  as logo, you can change it by replacing _includes/</w:t>
      </w:r>
      <w:proofErr w:type="spellStart"/>
      <w:r>
        <w:t>svg</w:t>
      </w:r>
      <w:proofErr w:type="spellEnd"/>
      <w:r>
        <w:t>/</w:t>
      </w:r>
      <w:proofErr w:type="spellStart"/>
      <w:r>
        <w:t>logo.svg</w:t>
      </w:r>
      <w:proofErr w:type="spellEnd"/>
      <w:r>
        <w:t xml:space="preserve"> with your own logo.</w:t>
      </w:r>
    </w:p>
    <w:p w14:paraId="4F76CCF1" w14:textId="77777777" w:rsidR="005D13EE" w:rsidRDefault="005D13EE" w:rsidP="005D13EE"/>
    <w:p w14:paraId="1BA12AD8" w14:textId="77777777" w:rsidR="005D13EE" w:rsidRDefault="005D13EE" w:rsidP="005D13EE">
      <w:r>
        <w:t>Download favicon package and unzip it to the path you just set, and replace the HTML code in _includes/head/favicon.html.</w:t>
      </w:r>
    </w:p>
    <w:p w14:paraId="10F56C86" w14:textId="77777777" w:rsidR="005D13EE" w:rsidRDefault="005D13EE" w:rsidP="005D13EE"/>
    <w:p w14:paraId="3251122B" w14:textId="77777777" w:rsidR="005D13EE" w:rsidRDefault="005D13EE" w:rsidP="005D13EE"/>
    <w:p w14:paraId="6B32CC04" w14:textId="77777777" w:rsidR="005D13EE" w:rsidRDefault="005D13EE" w:rsidP="005D13EE"/>
    <w:p w14:paraId="16C9B1D6" w14:textId="77777777" w:rsidR="005D13EE" w:rsidRDefault="005D13EE" w:rsidP="005D13EE"/>
    <w:p w14:paraId="52B8264C" w14:textId="4A4C97DA" w:rsidR="005D13EE" w:rsidRDefault="005D13EE" w:rsidP="005D13EE"/>
    <w:p w14:paraId="7DA21D5A" w14:textId="7157804A" w:rsidR="005D13EE" w:rsidRDefault="00340080" w:rsidP="00340080">
      <w:pPr>
        <w:pStyle w:val="Heading2"/>
      </w:pPr>
      <w:r>
        <w:t>9.</w:t>
      </w:r>
      <w:r w:rsidR="005D13EE">
        <w:t>seo</w:t>
      </w:r>
    </w:p>
    <w:p w14:paraId="4F4D0D8A" w14:textId="59907725" w:rsidR="005D13EE" w:rsidRDefault="005D13EE" w:rsidP="005D13EE"/>
    <w:p w14:paraId="4B540D2D" w14:textId="223CC978" w:rsidR="005D13EE" w:rsidRDefault="005D13EE" w:rsidP="005D13EE">
      <w:r>
        <w:t>description</w:t>
      </w:r>
    </w:p>
    <w:p w14:paraId="728A67AA" w14:textId="77777777" w:rsidR="005D13EE" w:rsidRDefault="005D13EE" w:rsidP="00340080">
      <w:pPr>
        <w:pStyle w:val="Output"/>
      </w:pPr>
      <w:r>
        <w:t xml:space="preserve">Tutorials, Java </w:t>
      </w:r>
      <w:proofErr w:type="spellStart"/>
      <w:r>
        <w:t>Tutorials,DevOps</w:t>
      </w:r>
      <w:proofErr w:type="spellEnd"/>
      <w:r>
        <w:t xml:space="preserve"> </w:t>
      </w:r>
      <w:proofErr w:type="spellStart"/>
      <w:r>
        <w:t>Tutorials,Spring</w:t>
      </w:r>
      <w:proofErr w:type="spellEnd"/>
      <w:r>
        <w:t xml:space="preserve"> </w:t>
      </w:r>
      <w:proofErr w:type="spellStart"/>
      <w:r>
        <w:t>Tutorial,SpringBoot</w:t>
      </w:r>
      <w:proofErr w:type="spellEnd"/>
      <w:r>
        <w:t xml:space="preserve"> Tutorials,</w:t>
      </w:r>
    </w:p>
    <w:p w14:paraId="42B7C950" w14:textId="77777777" w:rsidR="005D13EE" w:rsidRDefault="005D13EE" w:rsidP="00340080">
      <w:pPr>
        <w:pStyle w:val="Output"/>
      </w:pPr>
      <w:r>
        <w:t>Docker,Chef,Jenkins,Git,BitBucket,Bamboo,AWS,Kubernetes,Puppet,Ansible,Nagios.</w:t>
      </w:r>
    </w:p>
    <w:p w14:paraId="1FB2D2EA" w14:textId="77777777" w:rsidR="005D13EE" w:rsidRDefault="005D13EE" w:rsidP="005D13EE"/>
    <w:p w14:paraId="2A520E1C" w14:textId="77777777" w:rsidR="005D13EE" w:rsidRDefault="005D13EE" w:rsidP="005D13EE"/>
    <w:p w14:paraId="74CED301" w14:textId="1BBCF44C" w:rsidR="005D13EE" w:rsidRDefault="00340080" w:rsidP="00340080">
      <w:pPr>
        <w:pStyle w:val="Heading2"/>
      </w:pPr>
      <w:r>
        <w:t>10.</w:t>
      </w:r>
      <w:r w:rsidR="005D13EE">
        <w:t xml:space="preserve">Stats </w:t>
      </w:r>
      <w:proofErr w:type="spellStart"/>
      <w:r w:rsidR="005D13EE">
        <w:t>COunter</w:t>
      </w:r>
      <w:proofErr w:type="spellEnd"/>
    </w:p>
    <w:p w14:paraId="383F1F6C" w14:textId="6DDA7D56" w:rsidR="005D13EE" w:rsidRDefault="005D13EE" w:rsidP="00340080">
      <w:pPr>
        <w:pStyle w:val="Output"/>
      </w:pPr>
      <w:r>
        <w:t xml:space="preserve">&lt;! Start of </w:t>
      </w:r>
      <w:proofErr w:type="spellStart"/>
      <w:r>
        <w:t>WebFreeCounter</w:t>
      </w:r>
      <w:proofErr w:type="spellEnd"/>
      <w:r>
        <w:t xml:space="preserve"> Code &gt;</w:t>
      </w:r>
    </w:p>
    <w:p w14:paraId="68A53152" w14:textId="77777777" w:rsidR="005D13EE" w:rsidRDefault="005D13EE" w:rsidP="00340080">
      <w:pPr>
        <w:pStyle w:val="Output"/>
      </w:pPr>
      <w:r>
        <w:t xml:space="preserve">&lt;a </w:t>
      </w:r>
      <w:proofErr w:type="spellStart"/>
      <w:r>
        <w:t>href</w:t>
      </w:r>
      <w:proofErr w:type="spellEnd"/>
      <w:r>
        <w:t>="https://www.webfreecounter.com/" target="_blank"&gt;&lt;</w:t>
      </w:r>
      <w:proofErr w:type="spellStart"/>
      <w:r>
        <w:t>img</w:t>
      </w:r>
      <w:proofErr w:type="spellEnd"/>
      <w:r>
        <w:t xml:space="preserve"> src="https://www.webfreecounter.com/hit.php?id=grmxaack&amp;nd=7&amp;style=2" border="0" alt="web counter"&gt;&lt;/a&gt;</w:t>
      </w:r>
    </w:p>
    <w:p w14:paraId="246214BF" w14:textId="186C3872" w:rsidR="005D13EE" w:rsidRDefault="005D13EE" w:rsidP="00340080">
      <w:pPr>
        <w:pStyle w:val="Output"/>
      </w:pPr>
      <w:r>
        <w:t xml:space="preserve">&lt;! End of </w:t>
      </w:r>
      <w:proofErr w:type="spellStart"/>
      <w:r>
        <w:t>WebFreeCounter</w:t>
      </w:r>
      <w:proofErr w:type="spellEnd"/>
      <w:r>
        <w:t xml:space="preserve"> Code &gt;</w:t>
      </w:r>
    </w:p>
    <w:p w14:paraId="61C2A3D3" w14:textId="77777777" w:rsidR="005D13EE" w:rsidRDefault="005D13EE" w:rsidP="00340080">
      <w:pPr>
        <w:pStyle w:val="Output"/>
      </w:pPr>
    </w:p>
    <w:p w14:paraId="0313B796" w14:textId="77777777" w:rsidR="005D13EE" w:rsidRDefault="005D13EE" w:rsidP="00340080">
      <w:pPr>
        <w:pStyle w:val="Output"/>
      </w:pPr>
    </w:p>
    <w:p w14:paraId="2676B87B" w14:textId="77777777" w:rsidR="005D13EE" w:rsidRDefault="005D13EE" w:rsidP="00340080">
      <w:pPr>
        <w:pStyle w:val="Output"/>
      </w:pPr>
    </w:p>
    <w:p w14:paraId="33900900" w14:textId="3D79000C" w:rsidR="005D13EE" w:rsidRDefault="005D13EE" w:rsidP="00340080">
      <w:pPr>
        <w:pStyle w:val="Output"/>
      </w:pPr>
      <w:r>
        <w:t xml:space="preserve">&lt;! Default </w:t>
      </w:r>
      <w:proofErr w:type="spellStart"/>
      <w:r>
        <w:t>Statcounter</w:t>
      </w:r>
      <w:proofErr w:type="spellEnd"/>
      <w:r>
        <w:t xml:space="preserve"> code for </w:t>
      </w:r>
      <w:proofErr w:type="spellStart"/>
      <w:r>
        <w:t>SatyaCodes</w:t>
      </w:r>
      <w:proofErr w:type="spellEnd"/>
      <w:r>
        <w:t xml:space="preserve"> https://satyacodes.com/ &gt;</w:t>
      </w:r>
    </w:p>
    <w:p w14:paraId="37B605F7" w14:textId="77777777" w:rsidR="005D13EE" w:rsidRDefault="005D13EE" w:rsidP="00340080">
      <w:pPr>
        <w:pStyle w:val="Output"/>
      </w:pPr>
      <w:r>
        <w:t>&lt;script type="text/</w:t>
      </w:r>
      <w:proofErr w:type="spellStart"/>
      <w:r>
        <w:t>javascript</w:t>
      </w:r>
      <w:proofErr w:type="spellEnd"/>
      <w:r>
        <w:t>"&gt;</w:t>
      </w:r>
    </w:p>
    <w:p w14:paraId="5D0F9AB6" w14:textId="77777777" w:rsidR="005D13EE" w:rsidRDefault="005D13EE" w:rsidP="00340080">
      <w:pPr>
        <w:pStyle w:val="Output"/>
      </w:pPr>
      <w:r>
        <w:t xml:space="preserve">var </w:t>
      </w:r>
      <w:proofErr w:type="spellStart"/>
      <w:r>
        <w:t>sc_project</w:t>
      </w:r>
      <w:proofErr w:type="spellEnd"/>
      <w:r>
        <w:t xml:space="preserve">=12149950; </w:t>
      </w:r>
    </w:p>
    <w:p w14:paraId="3AAF2AFC" w14:textId="77777777" w:rsidR="005D13EE" w:rsidRDefault="005D13EE" w:rsidP="00340080">
      <w:pPr>
        <w:pStyle w:val="Output"/>
      </w:pPr>
      <w:r>
        <w:t xml:space="preserve">var </w:t>
      </w:r>
      <w:proofErr w:type="spellStart"/>
      <w:r>
        <w:t>sc_invisible</w:t>
      </w:r>
      <w:proofErr w:type="spellEnd"/>
      <w:r>
        <w:t xml:space="preserve">=0; </w:t>
      </w:r>
    </w:p>
    <w:p w14:paraId="6D10CA7A" w14:textId="77777777" w:rsidR="005D13EE" w:rsidRDefault="005D13EE" w:rsidP="00340080">
      <w:pPr>
        <w:pStyle w:val="Output"/>
      </w:pPr>
      <w:r>
        <w:t xml:space="preserve">var </w:t>
      </w:r>
      <w:proofErr w:type="spellStart"/>
      <w:r>
        <w:t>sc_security</w:t>
      </w:r>
      <w:proofErr w:type="spellEnd"/>
      <w:r>
        <w:t xml:space="preserve">="93481706"; </w:t>
      </w:r>
    </w:p>
    <w:p w14:paraId="3834AEB8" w14:textId="77777777" w:rsidR="005D13EE" w:rsidRDefault="005D13EE" w:rsidP="00340080">
      <w:pPr>
        <w:pStyle w:val="Output"/>
      </w:pPr>
      <w:r>
        <w:t xml:space="preserve">var </w:t>
      </w:r>
      <w:proofErr w:type="spellStart"/>
      <w:r>
        <w:t>sc_https</w:t>
      </w:r>
      <w:proofErr w:type="spellEnd"/>
      <w:r>
        <w:t xml:space="preserve">=1; </w:t>
      </w:r>
    </w:p>
    <w:p w14:paraId="581FA12F" w14:textId="77777777" w:rsidR="005D13EE" w:rsidRDefault="005D13EE" w:rsidP="00340080">
      <w:pPr>
        <w:pStyle w:val="Output"/>
      </w:pPr>
      <w:r>
        <w:t xml:space="preserve">var </w:t>
      </w:r>
      <w:proofErr w:type="spellStart"/>
      <w:r>
        <w:t>scJsHost</w:t>
      </w:r>
      <w:proofErr w:type="spellEnd"/>
      <w:r>
        <w:t xml:space="preserve"> = "https://";</w:t>
      </w:r>
    </w:p>
    <w:p w14:paraId="507767D5" w14:textId="77777777" w:rsidR="005D13EE" w:rsidRDefault="005D13EE" w:rsidP="00340080">
      <w:pPr>
        <w:pStyle w:val="Output"/>
      </w:pPr>
      <w:proofErr w:type="spellStart"/>
      <w:r>
        <w:t>document.write</w:t>
      </w:r>
      <w:proofErr w:type="spellEnd"/>
      <w:r>
        <w:t>("&lt;</w:t>
      </w:r>
      <w:proofErr w:type="spellStart"/>
      <w:r>
        <w:t>sc</w:t>
      </w:r>
      <w:proofErr w:type="spellEnd"/>
      <w:r>
        <w:t>"+"</w:t>
      </w:r>
      <w:proofErr w:type="spellStart"/>
      <w:r>
        <w:t>ript</w:t>
      </w:r>
      <w:proofErr w:type="spellEnd"/>
      <w:r>
        <w:t xml:space="preserve"> type='text/</w:t>
      </w:r>
      <w:proofErr w:type="spellStart"/>
      <w:r>
        <w:t>javascript</w:t>
      </w:r>
      <w:proofErr w:type="spellEnd"/>
      <w:r>
        <w:t xml:space="preserve">' </w:t>
      </w:r>
      <w:proofErr w:type="spellStart"/>
      <w:r>
        <w:t>src</w:t>
      </w:r>
      <w:proofErr w:type="spellEnd"/>
      <w:r>
        <w:t xml:space="preserve">='" + </w:t>
      </w:r>
      <w:proofErr w:type="spellStart"/>
      <w:r>
        <w:t>scJsHost</w:t>
      </w:r>
      <w:proofErr w:type="spellEnd"/>
      <w:r>
        <w:t>+</w:t>
      </w:r>
    </w:p>
    <w:p w14:paraId="0FD73577" w14:textId="77777777" w:rsidR="005D13EE" w:rsidRDefault="005D13EE" w:rsidP="00340080">
      <w:pPr>
        <w:pStyle w:val="Output"/>
      </w:pPr>
      <w:r>
        <w:t>"statcounter.com/counter/counter.js'&gt;&lt;/"+"script&gt;");</w:t>
      </w:r>
    </w:p>
    <w:p w14:paraId="4E2ADCF6" w14:textId="77777777" w:rsidR="005D13EE" w:rsidRDefault="005D13EE" w:rsidP="00340080">
      <w:pPr>
        <w:pStyle w:val="Output"/>
      </w:pPr>
      <w:r>
        <w:t>&lt;/script&gt;</w:t>
      </w:r>
    </w:p>
    <w:p w14:paraId="5D6BB530" w14:textId="77777777" w:rsidR="005D13EE" w:rsidRDefault="005D13EE" w:rsidP="00340080">
      <w:pPr>
        <w:pStyle w:val="Output"/>
      </w:pPr>
      <w:r>
        <w:t>&lt;</w:t>
      </w:r>
      <w:proofErr w:type="spellStart"/>
      <w:r>
        <w:t>noscript</w:t>
      </w:r>
      <w:proofErr w:type="spellEnd"/>
      <w:r>
        <w:t>&gt;&lt;div class="</w:t>
      </w:r>
      <w:proofErr w:type="spellStart"/>
      <w:r>
        <w:t>statcounter</w:t>
      </w:r>
      <w:proofErr w:type="spellEnd"/>
      <w:r>
        <w:t>"&gt;&lt;a title="Web Analytics Made Easy -</w:t>
      </w:r>
    </w:p>
    <w:p w14:paraId="0812DAE4" w14:textId="77777777" w:rsidR="005D13EE" w:rsidRDefault="005D13EE" w:rsidP="00340080">
      <w:pPr>
        <w:pStyle w:val="Output"/>
      </w:pPr>
      <w:proofErr w:type="spellStart"/>
      <w:r>
        <w:t>StatCounter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="https://statcounter.com/" target="_blank"&gt;&lt;</w:t>
      </w:r>
      <w:proofErr w:type="spellStart"/>
      <w:r>
        <w:t>img</w:t>
      </w:r>
      <w:proofErr w:type="spellEnd"/>
    </w:p>
    <w:p w14:paraId="5664183F" w14:textId="77777777" w:rsidR="005D13EE" w:rsidRDefault="005D13EE" w:rsidP="00340080">
      <w:pPr>
        <w:pStyle w:val="Output"/>
      </w:pPr>
      <w:r>
        <w:t>class="</w:t>
      </w:r>
      <w:proofErr w:type="spellStart"/>
      <w:r>
        <w:t>statcounter</w:t>
      </w:r>
      <w:proofErr w:type="spellEnd"/>
      <w:r>
        <w:t xml:space="preserve">" </w:t>
      </w:r>
      <w:proofErr w:type="spellStart"/>
      <w:r>
        <w:t>src</w:t>
      </w:r>
      <w:proofErr w:type="spellEnd"/>
      <w:r>
        <w:t>="https://c.statcounter.com/12149950/0/93481706/0/"</w:t>
      </w:r>
    </w:p>
    <w:p w14:paraId="5903044C" w14:textId="77777777" w:rsidR="005D13EE" w:rsidRDefault="005D13EE" w:rsidP="00340080">
      <w:pPr>
        <w:pStyle w:val="Output"/>
      </w:pPr>
      <w:r>
        <w:t xml:space="preserve">alt="Web Analytics Made Easy - </w:t>
      </w:r>
      <w:proofErr w:type="spellStart"/>
      <w:r>
        <w:t>StatCounter</w:t>
      </w:r>
      <w:proofErr w:type="spellEnd"/>
      <w:r>
        <w:t>"&gt;&lt;/a&gt;&lt;/div&gt;&lt;/</w:t>
      </w:r>
      <w:proofErr w:type="spellStart"/>
      <w:r>
        <w:t>noscript</w:t>
      </w:r>
      <w:proofErr w:type="spellEnd"/>
      <w:r>
        <w:t>&gt;</w:t>
      </w:r>
    </w:p>
    <w:p w14:paraId="63C8C886" w14:textId="3716ECAA" w:rsidR="005D13EE" w:rsidRDefault="005D13EE" w:rsidP="00340080">
      <w:pPr>
        <w:pStyle w:val="Output"/>
      </w:pPr>
      <w:r>
        <w:t xml:space="preserve">&lt;! End of </w:t>
      </w:r>
      <w:proofErr w:type="spellStart"/>
      <w:r>
        <w:t>Statcounter</w:t>
      </w:r>
      <w:proofErr w:type="spellEnd"/>
      <w:r>
        <w:t xml:space="preserve"> Code &gt;</w:t>
      </w:r>
    </w:p>
    <w:p w14:paraId="28C1B29E" w14:textId="77777777" w:rsidR="005D13EE" w:rsidRDefault="005D13EE" w:rsidP="005D13EE"/>
    <w:p w14:paraId="29EE2D7E" w14:textId="0DC9B775" w:rsidR="005D13EE" w:rsidRDefault="005D13EE" w:rsidP="005D13EE"/>
    <w:p w14:paraId="3154094D" w14:textId="56AA3679" w:rsidR="005D13EE" w:rsidRDefault="005D13EE" w:rsidP="00340080">
      <w:pPr>
        <w:pStyle w:val="Heading2"/>
      </w:pPr>
      <w:r>
        <w:t>XX. REFERENCES</w:t>
      </w:r>
    </w:p>
    <w:p w14:paraId="7FF5903B" w14:textId="55DAF005" w:rsidR="005D13EE" w:rsidRDefault="005D13EE" w:rsidP="005D13EE"/>
    <w:p w14:paraId="0AAB2FA8" w14:textId="77777777" w:rsidR="005D13EE" w:rsidRDefault="005D13EE" w:rsidP="005D13EE"/>
    <w:p w14:paraId="644FFC32" w14:textId="77777777" w:rsidR="005D13EE" w:rsidRDefault="005D13EE" w:rsidP="005D13EE"/>
    <w:p w14:paraId="6B8B04E5" w14:textId="77777777" w:rsidR="005D13EE" w:rsidRDefault="005D13EE" w:rsidP="004D3990">
      <w:pPr>
        <w:pStyle w:val="Heading3"/>
      </w:pPr>
      <w:r>
        <w:t>rouge syntax</w:t>
      </w:r>
    </w:p>
    <w:p w14:paraId="4F47B343" w14:textId="75EE4548" w:rsidR="005D13EE" w:rsidRDefault="005D13EE" w:rsidP="005D13EE">
      <w:r>
        <w:t>-</w:t>
      </w:r>
    </w:p>
    <w:p w14:paraId="0CB4E4BD" w14:textId="77777777" w:rsidR="005D13EE" w:rsidRDefault="005D13EE" w:rsidP="005D13EE">
      <w:r>
        <w:t xml:space="preserve">Besides that, Rouge is 100% compatible with </w:t>
      </w:r>
      <w:proofErr w:type="spellStart"/>
      <w:r>
        <w:t>Pygments’s</w:t>
      </w:r>
      <w:proofErr w:type="spellEnd"/>
      <w:r>
        <w:t xml:space="preserve"> stylesheets, you can choose one of those </w:t>
      </w:r>
      <w:proofErr w:type="spellStart"/>
      <w:r>
        <w:t>Pygment</w:t>
      </w:r>
      <w:proofErr w:type="spellEnd"/>
      <w:r>
        <w:t xml:space="preserve"> themes and use it on your site.</w:t>
      </w:r>
    </w:p>
    <w:p w14:paraId="12B7E082" w14:textId="77777777" w:rsidR="005D13EE" w:rsidRDefault="005D13EE" w:rsidP="005D13EE"/>
    <w:p w14:paraId="332C9765" w14:textId="77777777" w:rsidR="005D13EE" w:rsidRDefault="005D13EE" w:rsidP="005D13EE">
      <w:r>
        <w:t xml:space="preserve"> </w:t>
      </w:r>
    </w:p>
    <w:p w14:paraId="50B8D20F" w14:textId="77777777" w:rsidR="005D13EE" w:rsidRDefault="005D13EE" w:rsidP="005D13EE"/>
    <w:p w14:paraId="5D5F7784" w14:textId="77777777" w:rsidR="005D13EE" w:rsidRDefault="005D13EE" w:rsidP="005D13EE"/>
    <w:p w14:paraId="3278FCA3" w14:textId="77777777" w:rsidR="005D13EE" w:rsidRDefault="005D13EE" w:rsidP="004D3990">
      <w:pPr>
        <w:pStyle w:val="Heading3"/>
      </w:pPr>
      <w:proofErr w:type="spellStart"/>
      <w:r>
        <w:t>Pygments</w:t>
      </w:r>
      <w:proofErr w:type="spellEnd"/>
      <w:r>
        <w:t xml:space="preserve"> </w:t>
      </w:r>
      <w:proofErr w:type="spellStart"/>
      <w:r>
        <w:t>jekyll</w:t>
      </w:r>
      <w:proofErr w:type="spellEnd"/>
      <w:r>
        <w:t xml:space="preserve"> configuration</w:t>
      </w:r>
    </w:p>
    <w:p w14:paraId="6680D274" w14:textId="77777777" w:rsidR="005D13EE" w:rsidRDefault="005D13EE" w:rsidP="005D13EE">
      <w:r>
        <w:t>https://help.github.com/en/github/working-with-github-pages/about-github-pages-and-jekyll#syntax-highlighting</w:t>
      </w:r>
    </w:p>
    <w:p w14:paraId="771692CA" w14:textId="77777777" w:rsidR="005D13EE" w:rsidRDefault="005D13EE" w:rsidP="005D13EE">
      <w:r>
        <w:t xml:space="preserve"> </w:t>
      </w:r>
    </w:p>
    <w:p w14:paraId="380A49BE" w14:textId="77777777" w:rsidR="005D13EE" w:rsidRDefault="005D13EE" w:rsidP="005D13EE">
      <w:r>
        <w:t>https://github.com/search?q=pygments%20style</w:t>
      </w:r>
    </w:p>
    <w:p w14:paraId="7DBBC953" w14:textId="77777777" w:rsidR="005D13EE" w:rsidRDefault="005D13EE" w:rsidP="005D13EE"/>
    <w:p w14:paraId="2827640C" w14:textId="77777777" w:rsidR="005D13EE" w:rsidRDefault="005D13EE" w:rsidP="005D13EE"/>
    <w:p w14:paraId="0A35F39C" w14:textId="77777777" w:rsidR="005D13EE" w:rsidRDefault="005D13EE" w:rsidP="005D13EE">
      <w:r>
        <w:t>Final:</w:t>
      </w:r>
    </w:p>
    <w:p w14:paraId="52CF5394" w14:textId="77777777" w:rsidR="005D13EE" w:rsidRDefault="005D13EE" w:rsidP="005D13EE">
      <w:r>
        <w:t>https://help.github.com/en/github/working-with-github-pages/about-github-pages-and-jekyll#syntax-highlighting</w:t>
      </w:r>
    </w:p>
    <w:p w14:paraId="76C63F89" w14:textId="77777777" w:rsidR="005D13EE" w:rsidRDefault="005D13EE" w:rsidP="005D13EE"/>
    <w:p w14:paraId="2E8064C1" w14:textId="77777777" w:rsidR="005D13EE" w:rsidRDefault="005D13EE" w:rsidP="005D13EE">
      <w:r>
        <w:t>https://lyk6756.github.io/2016/11/22/use_pygments.html</w:t>
      </w:r>
    </w:p>
    <w:p w14:paraId="0EA60EDE" w14:textId="77777777" w:rsidR="005D13EE" w:rsidRDefault="005D13EE" w:rsidP="005D13EE">
      <w:r>
        <w:t>https://jekyll-windows.juthilo.com/3-syntax-highlighting/</w:t>
      </w:r>
    </w:p>
    <w:p w14:paraId="13950A75" w14:textId="77777777" w:rsidR="005D13EE" w:rsidRDefault="005D13EE" w:rsidP="005D13EE"/>
    <w:p w14:paraId="57BED9A2" w14:textId="77777777" w:rsidR="005D13EE" w:rsidRDefault="005D13EE" w:rsidP="005D13EE"/>
    <w:p w14:paraId="4FAFFF5B" w14:textId="77777777" w:rsidR="005D13EE" w:rsidRDefault="005D13EE" w:rsidP="005D13EE">
      <w:r>
        <w:t>Final2:</w:t>
      </w:r>
    </w:p>
    <w:p w14:paraId="2DE4284A" w14:textId="77777777" w:rsidR="005D13EE" w:rsidRDefault="005D13EE" w:rsidP="005D13EE">
      <w:r>
        <w:t>https://jekyll-windows.juthilo.com/3-syntax-highlighting/</w:t>
      </w:r>
    </w:p>
    <w:p w14:paraId="24EA7DBE" w14:textId="77777777" w:rsidR="005D13EE" w:rsidRDefault="005D13EE" w:rsidP="005D13EE"/>
    <w:p w14:paraId="52E6BA37" w14:textId="77777777" w:rsidR="005D13EE" w:rsidRDefault="005D13EE" w:rsidP="004D3990">
      <w:pPr>
        <w:pStyle w:val="Heading3"/>
      </w:pPr>
      <w:r>
        <w:t>Install a Syntax Highlighter</w:t>
      </w:r>
    </w:p>
    <w:p w14:paraId="7882A1CD" w14:textId="77777777" w:rsidR="005D13EE" w:rsidRDefault="005D13EE" w:rsidP="005D13EE"/>
    <w:p w14:paraId="46861CCC" w14:textId="77777777" w:rsidR="005D13EE" w:rsidRDefault="005D13EE" w:rsidP="005D13EE">
      <w:r>
        <w:t xml:space="preserve"> - gem install rouge</w:t>
      </w:r>
    </w:p>
    <w:p w14:paraId="220BAA88" w14:textId="77777777" w:rsidR="005D13EE" w:rsidRDefault="005D13EE" w:rsidP="005D13EE">
      <w:r>
        <w:t xml:space="preserve"> </w:t>
      </w:r>
    </w:p>
    <w:p w14:paraId="3499F6E1" w14:textId="77777777" w:rsidR="005D13EE" w:rsidRDefault="005D13EE" w:rsidP="005D13EE">
      <w:r>
        <w:t xml:space="preserve"> - Install Python &amp; Set Path</w:t>
      </w:r>
    </w:p>
    <w:p w14:paraId="11A0D68E" w14:textId="77777777" w:rsidR="005D13EE" w:rsidRDefault="005D13EE" w:rsidP="005D13EE">
      <w:r>
        <w:t xml:space="preserve"> </w:t>
      </w:r>
    </w:p>
    <w:p w14:paraId="6253BDA1" w14:textId="77777777" w:rsidR="005D13EE" w:rsidRDefault="005D13EE" w:rsidP="005D13EE">
      <w:r>
        <w:lastRenderedPageBreak/>
        <w:t xml:space="preserve"> - download https://bootstrap.pypa.io/get-pip.py get-pip.py</w:t>
      </w:r>
    </w:p>
    <w:p w14:paraId="419EC498" w14:textId="77777777" w:rsidR="005D13EE" w:rsidRDefault="005D13EE" w:rsidP="005D13EE">
      <w:r>
        <w:t xml:space="preserve"> </w:t>
      </w:r>
    </w:p>
    <w:p w14:paraId="02E8E5C5" w14:textId="77777777" w:rsidR="005D13EE" w:rsidRDefault="005D13EE" w:rsidP="005D13EE">
      <w:r>
        <w:t xml:space="preserve"> - Run : python get-pip.py</w:t>
      </w:r>
    </w:p>
    <w:p w14:paraId="3BC37548" w14:textId="77777777" w:rsidR="005D13EE" w:rsidRDefault="005D13EE" w:rsidP="005D13EE"/>
    <w:p w14:paraId="54772645" w14:textId="77777777" w:rsidR="005D13EE" w:rsidRDefault="005D13EE" w:rsidP="005D13EE">
      <w:r>
        <w:t xml:space="preserve">- Install </w:t>
      </w:r>
      <w:proofErr w:type="spellStart"/>
      <w:r>
        <w:t>Pygment</w:t>
      </w:r>
      <w:proofErr w:type="spellEnd"/>
    </w:p>
    <w:p w14:paraId="7A04111C" w14:textId="77777777" w:rsidR="005D13EE" w:rsidRDefault="005D13EE" w:rsidP="005D13EE">
      <w:r>
        <w:tab/>
        <w:t xml:space="preserve">python -m pip install </w:t>
      </w:r>
      <w:proofErr w:type="spellStart"/>
      <w:r>
        <w:t>Pygments</w:t>
      </w:r>
      <w:proofErr w:type="spellEnd"/>
    </w:p>
    <w:p w14:paraId="09115C88" w14:textId="77777777" w:rsidR="005D13EE" w:rsidRDefault="005D13EE" w:rsidP="005D13EE">
      <w:r>
        <w:tab/>
      </w:r>
    </w:p>
    <w:p w14:paraId="7A177C88" w14:textId="77777777" w:rsidR="005D13EE" w:rsidRDefault="005D13EE" w:rsidP="005D13EE">
      <w:r>
        <w:t xml:space="preserve">- Set </w:t>
      </w:r>
      <w:proofErr w:type="spellStart"/>
      <w:r>
        <w:t>Pygments</w:t>
      </w:r>
      <w:proofErr w:type="spellEnd"/>
      <w:r>
        <w:t xml:space="preserve"> as your syntax highlighter</w:t>
      </w:r>
    </w:p>
    <w:p w14:paraId="72117746" w14:textId="77777777" w:rsidR="005D13EE" w:rsidRDefault="005D13EE" w:rsidP="005D13EE">
      <w:r>
        <w:tab/>
        <w:t>_</w:t>
      </w:r>
      <w:proofErr w:type="spellStart"/>
      <w:r>
        <w:t>config.yml</w:t>
      </w:r>
      <w:proofErr w:type="spellEnd"/>
    </w:p>
    <w:p w14:paraId="23199AAA" w14:textId="0581FA05" w:rsidR="005D13EE" w:rsidRDefault="005D13EE" w:rsidP="005D13EE">
      <w:r>
        <w:tab/>
      </w:r>
    </w:p>
    <w:p w14:paraId="284F2455" w14:textId="77777777" w:rsidR="005D13EE" w:rsidRDefault="005D13EE" w:rsidP="005D13EE">
      <w:r>
        <w:tab/>
        <w:t xml:space="preserve">highlighter: </w:t>
      </w:r>
      <w:proofErr w:type="spellStart"/>
      <w:r>
        <w:t>pygments</w:t>
      </w:r>
      <w:proofErr w:type="spellEnd"/>
    </w:p>
    <w:p w14:paraId="7F3189AC" w14:textId="77777777" w:rsidR="005D13EE" w:rsidRDefault="005D13EE" w:rsidP="005D13EE">
      <w:r>
        <w:tab/>
      </w:r>
    </w:p>
    <w:p w14:paraId="2A7B7F8D" w14:textId="77777777" w:rsidR="005D13EE" w:rsidRDefault="005D13EE" w:rsidP="005D13EE">
      <w:r>
        <w:tab/>
        <w:t>//highlighter: rouge</w:t>
      </w:r>
    </w:p>
    <w:p w14:paraId="5ED905A2" w14:textId="77777777" w:rsidR="005D13EE" w:rsidRDefault="005D13EE" w:rsidP="005D13EE"/>
    <w:p w14:paraId="46BA07A5" w14:textId="77777777" w:rsidR="005D13EE" w:rsidRDefault="005D13EE" w:rsidP="005D13EE"/>
    <w:p w14:paraId="69C41F14" w14:textId="77777777" w:rsidR="005D13EE" w:rsidRDefault="005D13EE" w:rsidP="005D13EE">
      <w:r>
        <w:t>https://stackoverflow.com/questions/6761990/highlight-with-jekyll-and-pygments-doesnt-work</w:t>
      </w:r>
    </w:p>
    <w:p w14:paraId="23E92FD0" w14:textId="77777777" w:rsidR="005D13EE" w:rsidRDefault="005D13EE" w:rsidP="005D13EE"/>
    <w:p w14:paraId="43DC0778" w14:textId="77777777" w:rsidR="005D13EE" w:rsidRDefault="005D13EE" w:rsidP="005D13EE"/>
    <w:p w14:paraId="6B175651" w14:textId="77777777" w:rsidR="005D13EE" w:rsidRDefault="005D13EE" w:rsidP="005D13EE">
      <w:r>
        <w:t>C:\jenklly\text\_sass\skins\highlight\tomorrow\</w:t>
      </w:r>
    </w:p>
    <w:p w14:paraId="79574574" w14:textId="77777777" w:rsidR="005D13EE" w:rsidRDefault="005D13EE" w:rsidP="005D13EE">
      <w:r>
        <w:t>_</w:t>
      </w:r>
      <w:proofErr w:type="spellStart"/>
      <w:r>
        <w:t>highlight.scss</w:t>
      </w:r>
      <w:proofErr w:type="spellEnd"/>
    </w:p>
    <w:p w14:paraId="24105FDD" w14:textId="77777777" w:rsidR="005D13EE" w:rsidRDefault="005D13EE" w:rsidP="005D13EE"/>
    <w:p w14:paraId="48380A31" w14:textId="77777777" w:rsidR="00C47412" w:rsidRDefault="00C47412" w:rsidP="00C47412"/>
    <w:p w14:paraId="28EBC987" w14:textId="77777777" w:rsidR="00C47412" w:rsidRDefault="00C47412" w:rsidP="00C47412"/>
    <w:p w14:paraId="789EFDB5" w14:textId="77777777" w:rsidR="00C47412" w:rsidRDefault="00C47412" w:rsidP="00C47412"/>
    <w:p w14:paraId="0677F567" w14:textId="77777777" w:rsidR="00C47412" w:rsidRDefault="00C47412" w:rsidP="00C47412"/>
    <w:p w14:paraId="430E3294" w14:textId="77777777" w:rsidR="00C47412" w:rsidRDefault="00C47412" w:rsidP="00C47412"/>
    <w:p w14:paraId="12B74085" w14:textId="77777777" w:rsidR="00C47412" w:rsidRDefault="00C47412" w:rsidP="00C47412"/>
    <w:p w14:paraId="1B32DF3F" w14:textId="77777777" w:rsidR="00C47412" w:rsidRDefault="00C47412" w:rsidP="00C47412"/>
    <w:p w14:paraId="09AB3ED2" w14:textId="77777777" w:rsidR="00C47412" w:rsidRDefault="00C47412" w:rsidP="00C47412"/>
    <w:p w14:paraId="0995A3FB" w14:textId="77777777" w:rsidR="00C47412" w:rsidRDefault="00C47412" w:rsidP="00C47412"/>
    <w:p w14:paraId="4CC095AC" w14:textId="77777777" w:rsidR="00C47412" w:rsidRDefault="00C47412" w:rsidP="00C47412"/>
    <w:p w14:paraId="133AB7E3" w14:textId="77777777" w:rsidR="00C47412" w:rsidRDefault="00C47412" w:rsidP="00C47412"/>
    <w:p w14:paraId="4EAD2F1E" w14:textId="77777777" w:rsidR="00C47412" w:rsidRDefault="00C47412" w:rsidP="00C47412"/>
    <w:p w14:paraId="64F57FD1" w14:textId="77777777" w:rsidR="00C47412" w:rsidRDefault="00C47412" w:rsidP="00C47412"/>
    <w:p w14:paraId="393560AC" w14:textId="77777777" w:rsidR="00C47412" w:rsidRDefault="00C47412" w:rsidP="00C47412"/>
    <w:p w14:paraId="4FCA87F7" w14:textId="77777777" w:rsidR="00C47412" w:rsidRDefault="00C47412" w:rsidP="00C47412"/>
    <w:p w14:paraId="27CEF4A2" w14:textId="77777777" w:rsidR="00C47412" w:rsidRDefault="00C47412" w:rsidP="00C47412"/>
    <w:p w14:paraId="498BC5E4" w14:textId="77777777" w:rsidR="00C47412" w:rsidRDefault="00C47412" w:rsidP="00C47412"/>
    <w:p w14:paraId="123389E8" w14:textId="77777777" w:rsidR="00C47412" w:rsidRDefault="00C47412" w:rsidP="00C47412"/>
    <w:p w14:paraId="5E3E4718" w14:textId="77777777" w:rsidR="00C47412" w:rsidRDefault="00C47412" w:rsidP="00C47412"/>
    <w:p w14:paraId="163A5E4E" w14:textId="77777777" w:rsidR="00C47412" w:rsidRDefault="00C47412" w:rsidP="00C47412"/>
    <w:p w14:paraId="5840901B" w14:textId="77777777" w:rsidR="00C47412" w:rsidRDefault="00C47412" w:rsidP="00C47412"/>
    <w:p w14:paraId="3FE5375F" w14:textId="77777777" w:rsidR="00C47412" w:rsidRDefault="00C47412" w:rsidP="00C47412"/>
    <w:p w14:paraId="578A1000" w14:textId="77777777" w:rsidR="00C47412" w:rsidRDefault="00C47412" w:rsidP="00C47412"/>
    <w:p w14:paraId="6694BDB1" w14:textId="77777777" w:rsidR="00C47412" w:rsidRDefault="00C47412" w:rsidP="00C47412"/>
    <w:p w14:paraId="733E2C81" w14:textId="77777777" w:rsidR="00C47412" w:rsidRDefault="00C47412" w:rsidP="00C47412"/>
    <w:p w14:paraId="333E3EB6" w14:textId="77777777" w:rsidR="00C47412" w:rsidRDefault="00C47412" w:rsidP="00C47412"/>
    <w:p w14:paraId="75F88AAE" w14:textId="77777777" w:rsidR="00C47412" w:rsidRDefault="00C47412" w:rsidP="00C47412"/>
    <w:p w14:paraId="5AED28C0" w14:textId="77777777" w:rsidR="00C47412" w:rsidRDefault="00C47412" w:rsidP="00C47412"/>
    <w:p w14:paraId="57412B2F" w14:textId="77777777" w:rsidR="00C47412" w:rsidRDefault="00C47412" w:rsidP="00C47412"/>
    <w:p w14:paraId="7A229751" w14:textId="77777777" w:rsidR="00C47412" w:rsidRDefault="00C47412" w:rsidP="00C47412"/>
    <w:p w14:paraId="1C13F830" w14:textId="77777777" w:rsidR="00C47412" w:rsidRDefault="00C47412" w:rsidP="00C47412"/>
    <w:p w14:paraId="4525035B" w14:textId="77777777" w:rsidR="00C47412" w:rsidRDefault="00C47412" w:rsidP="00C47412"/>
    <w:p w14:paraId="37FEA38F" w14:textId="77777777" w:rsidR="00C47412" w:rsidRDefault="00C47412" w:rsidP="00C47412"/>
    <w:p w14:paraId="3ED57533" w14:textId="77777777" w:rsidR="00C47412" w:rsidRDefault="00C47412" w:rsidP="00C47412"/>
    <w:p w14:paraId="1DFDED9C" w14:textId="77777777" w:rsidR="00C47412" w:rsidRDefault="00C47412" w:rsidP="00C47412"/>
    <w:p w14:paraId="31914979" w14:textId="77777777" w:rsidR="00C47412" w:rsidRDefault="00C47412" w:rsidP="00C47412"/>
    <w:p w14:paraId="2DBC6B98" w14:textId="77777777" w:rsidR="00C47412" w:rsidRDefault="00C47412" w:rsidP="00C47412"/>
    <w:p w14:paraId="30786862" w14:textId="77777777" w:rsidR="00C47412" w:rsidRDefault="00C47412" w:rsidP="00C47412"/>
    <w:p w14:paraId="164939FE" w14:textId="77777777" w:rsidR="00C47412" w:rsidRDefault="00C47412" w:rsidP="00C47412"/>
    <w:p w14:paraId="12427634" w14:textId="77777777" w:rsidR="00C47412" w:rsidRDefault="00C47412" w:rsidP="00C47412"/>
    <w:p w14:paraId="1ABD73D2" w14:textId="77777777" w:rsidR="00C47412" w:rsidRDefault="00C47412" w:rsidP="00C47412"/>
    <w:p w14:paraId="71110B57" w14:textId="77777777" w:rsidR="00C47412" w:rsidRDefault="00C47412" w:rsidP="00C47412"/>
    <w:p w14:paraId="35ECF075" w14:textId="77777777" w:rsidR="00C47412" w:rsidRDefault="00C47412" w:rsidP="00C47412"/>
    <w:p w14:paraId="5DD1890D" w14:textId="77777777" w:rsidR="00C47412" w:rsidRDefault="00C47412" w:rsidP="00C47412"/>
    <w:p w14:paraId="4A839BAD" w14:textId="77777777" w:rsidR="00C47412" w:rsidRDefault="00C47412" w:rsidP="00C47412"/>
    <w:p w14:paraId="35F82187" w14:textId="77777777" w:rsidR="00C47412" w:rsidRDefault="00C47412" w:rsidP="00C47412"/>
    <w:p w14:paraId="0B2AFE2E" w14:textId="77777777" w:rsidR="00C47412" w:rsidRPr="000F4C69" w:rsidRDefault="00C47412" w:rsidP="00C47412"/>
    <w:p w14:paraId="44CF00FE" w14:textId="77777777" w:rsidR="00A36D90" w:rsidRPr="00C47412" w:rsidRDefault="00A36D90" w:rsidP="00C47412"/>
    <w:sectPr w:rsidR="00A36D90" w:rsidRPr="00C47412">
      <w:footerReference w:type="default" r:id="rId39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E9AE93" w14:textId="77777777" w:rsidR="0096674F" w:rsidRDefault="0096674F">
      <w:pPr>
        <w:spacing w:after="0" w:line="240" w:lineRule="auto"/>
      </w:pPr>
      <w:r>
        <w:separator/>
      </w:r>
    </w:p>
  </w:endnote>
  <w:endnote w:type="continuationSeparator" w:id="0">
    <w:p w14:paraId="3C7D433D" w14:textId="77777777" w:rsidR="0096674F" w:rsidRDefault="00966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43847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EC5B962" w14:textId="77777777" w:rsidR="002E39BD" w:rsidRDefault="002E39B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3C210F">
          <w:rPr>
            <w:b/>
            <w:bCs/>
            <w:noProof/>
          </w:rPr>
          <w:t>224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265CC15" w14:textId="77777777" w:rsidR="002E39BD" w:rsidRDefault="002E39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411026" w14:textId="77777777" w:rsidR="0096674F" w:rsidRDefault="0096674F">
      <w:pPr>
        <w:spacing w:after="0" w:line="240" w:lineRule="auto"/>
      </w:pPr>
      <w:r>
        <w:separator/>
      </w:r>
    </w:p>
  </w:footnote>
  <w:footnote w:type="continuationSeparator" w:id="0">
    <w:p w14:paraId="20761F29" w14:textId="77777777" w:rsidR="0096674F" w:rsidRDefault="009667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8AA0A53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406498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521DAA"/>
    <w:multiLevelType w:val="hybridMultilevel"/>
    <w:tmpl w:val="61126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0326F"/>
    <w:multiLevelType w:val="multilevel"/>
    <w:tmpl w:val="000E9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81071B"/>
    <w:multiLevelType w:val="multilevel"/>
    <w:tmpl w:val="915A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E75A12"/>
    <w:multiLevelType w:val="multilevel"/>
    <w:tmpl w:val="68B08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FB6A3A"/>
    <w:multiLevelType w:val="hybridMultilevel"/>
    <w:tmpl w:val="07E082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83D2C14"/>
    <w:multiLevelType w:val="hybridMultilevel"/>
    <w:tmpl w:val="5FB413EE"/>
    <w:lvl w:ilvl="0" w:tplc="1C322E18">
      <w:numFmt w:val="bullet"/>
      <w:lvlText w:val="-"/>
      <w:lvlJc w:val="left"/>
      <w:pPr>
        <w:ind w:left="108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469"/>
    <w:rsid w:val="00000BF3"/>
    <w:rsid w:val="000011A5"/>
    <w:rsid w:val="000017F2"/>
    <w:rsid w:val="00002834"/>
    <w:rsid w:val="00002A4C"/>
    <w:rsid w:val="00004EDC"/>
    <w:rsid w:val="00005A15"/>
    <w:rsid w:val="00006461"/>
    <w:rsid w:val="000072C8"/>
    <w:rsid w:val="00007475"/>
    <w:rsid w:val="00012787"/>
    <w:rsid w:val="00012B5A"/>
    <w:rsid w:val="00012C4D"/>
    <w:rsid w:val="00012EE0"/>
    <w:rsid w:val="00013406"/>
    <w:rsid w:val="0001366D"/>
    <w:rsid w:val="000136DA"/>
    <w:rsid w:val="000143D5"/>
    <w:rsid w:val="0001447B"/>
    <w:rsid w:val="00014AC5"/>
    <w:rsid w:val="00014D6F"/>
    <w:rsid w:val="0001554D"/>
    <w:rsid w:val="000156D2"/>
    <w:rsid w:val="00015D5E"/>
    <w:rsid w:val="00015DF8"/>
    <w:rsid w:val="00016470"/>
    <w:rsid w:val="000174E2"/>
    <w:rsid w:val="0001773F"/>
    <w:rsid w:val="00017B52"/>
    <w:rsid w:val="000205E9"/>
    <w:rsid w:val="00020D6C"/>
    <w:rsid w:val="0002120A"/>
    <w:rsid w:val="000215C3"/>
    <w:rsid w:val="000227FE"/>
    <w:rsid w:val="00022B07"/>
    <w:rsid w:val="00023390"/>
    <w:rsid w:val="00023BC2"/>
    <w:rsid w:val="00024200"/>
    <w:rsid w:val="0002512F"/>
    <w:rsid w:val="0002515A"/>
    <w:rsid w:val="00025A42"/>
    <w:rsid w:val="00025D4A"/>
    <w:rsid w:val="0002658A"/>
    <w:rsid w:val="000267F7"/>
    <w:rsid w:val="0002721A"/>
    <w:rsid w:val="00030001"/>
    <w:rsid w:val="0003150E"/>
    <w:rsid w:val="00031EFD"/>
    <w:rsid w:val="00032305"/>
    <w:rsid w:val="000324D1"/>
    <w:rsid w:val="000343E4"/>
    <w:rsid w:val="000345A6"/>
    <w:rsid w:val="00035754"/>
    <w:rsid w:val="000415EF"/>
    <w:rsid w:val="0004214A"/>
    <w:rsid w:val="000423D0"/>
    <w:rsid w:val="000423E8"/>
    <w:rsid w:val="000428C3"/>
    <w:rsid w:val="00042B9A"/>
    <w:rsid w:val="0004368B"/>
    <w:rsid w:val="000438B4"/>
    <w:rsid w:val="00043928"/>
    <w:rsid w:val="00044062"/>
    <w:rsid w:val="0004468D"/>
    <w:rsid w:val="00044CF0"/>
    <w:rsid w:val="00045092"/>
    <w:rsid w:val="00045C5D"/>
    <w:rsid w:val="000462E6"/>
    <w:rsid w:val="0004648B"/>
    <w:rsid w:val="000466A9"/>
    <w:rsid w:val="00046750"/>
    <w:rsid w:val="00046ADA"/>
    <w:rsid w:val="00047816"/>
    <w:rsid w:val="00047D3A"/>
    <w:rsid w:val="00050812"/>
    <w:rsid w:val="00050C86"/>
    <w:rsid w:val="000518B3"/>
    <w:rsid w:val="0005271C"/>
    <w:rsid w:val="0005299A"/>
    <w:rsid w:val="00052CEE"/>
    <w:rsid w:val="00052F71"/>
    <w:rsid w:val="0005354C"/>
    <w:rsid w:val="00053735"/>
    <w:rsid w:val="00054127"/>
    <w:rsid w:val="00054437"/>
    <w:rsid w:val="00054570"/>
    <w:rsid w:val="000554B1"/>
    <w:rsid w:val="00055BA7"/>
    <w:rsid w:val="00055C06"/>
    <w:rsid w:val="0005639C"/>
    <w:rsid w:val="0005644D"/>
    <w:rsid w:val="00057A04"/>
    <w:rsid w:val="00057E62"/>
    <w:rsid w:val="0006017B"/>
    <w:rsid w:val="0006084A"/>
    <w:rsid w:val="000611B1"/>
    <w:rsid w:val="00061593"/>
    <w:rsid w:val="00061A82"/>
    <w:rsid w:val="00061CB4"/>
    <w:rsid w:val="0006261C"/>
    <w:rsid w:val="00063805"/>
    <w:rsid w:val="000639BE"/>
    <w:rsid w:val="000646CA"/>
    <w:rsid w:val="000647EF"/>
    <w:rsid w:val="00064B7E"/>
    <w:rsid w:val="00065271"/>
    <w:rsid w:val="0006588C"/>
    <w:rsid w:val="00065A30"/>
    <w:rsid w:val="000660A6"/>
    <w:rsid w:val="00066708"/>
    <w:rsid w:val="00066F0F"/>
    <w:rsid w:val="0006733D"/>
    <w:rsid w:val="000676BD"/>
    <w:rsid w:val="00070A62"/>
    <w:rsid w:val="00070C90"/>
    <w:rsid w:val="00070CD9"/>
    <w:rsid w:val="00071574"/>
    <w:rsid w:val="00071EFF"/>
    <w:rsid w:val="000720C3"/>
    <w:rsid w:val="00072951"/>
    <w:rsid w:val="000732A1"/>
    <w:rsid w:val="00074D66"/>
    <w:rsid w:val="000752FD"/>
    <w:rsid w:val="000753D2"/>
    <w:rsid w:val="000759F0"/>
    <w:rsid w:val="000760CF"/>
    <w:rsid w:val="000773CA"/>
    <w:rsid w:val="00077AA6"/>
    <w:rsid w:val="00077C4B"/>
    <w:rsid w:val="00077F72"/>
    <w:rsid w:val="00080297"/>
    <w:rsid w:val="00080CA8"/>
    <w:rsid w:val="00081064"/>
    <w:rsid w:val="000810AD"/>
    <w:rsid w:val="0008121A"/>
    <w:rsid w:val="000834BD"/>
    <w:rsid w:val="00084209"/>
    <w:rsid w:val="00084EC4"/>
    <w:rsid w:val="00085E23"/>
    <w:rsid w:val="00085F94"/>
    <w:rsid w:val="0008688D"/>
    <w:rsid w:val="00087E8E"/>
    <w:rsid w:val="00092404"/>
    <w:rsid w:val="00092529"/>
    <w:rsid w:val="0009266D"/>
    <w:rsid w:val="00092C38"/>
    <w:rsid w:val="00094BEF"/>
    <w:rsid w:val="0009666A"/>
    <w:rsid w:val="00096BBD"/>
    <w:rsid w:val="00096E64"/>
    <w:rsid w:val="000970DC"/>
    <w:rsid w:val="00097224"/>
    <w:rsid w:val="000973F5"/>
    <w:rsid w:val="000976EA"/>
    <w:rsid w:val="000A02EE"/>
    <w:rsid w:val="000A12E2"/>
    <w:rsid w:val="000A1471"/>
    <w:rsid w:val="000A1EB9"/>
    <w:rsid w:val="000A2408"/>
    <w:rsid w:val="000A3B22"/>
    <w:rsid w:val="000A3ECF"/>
    <w:rsid w:val="000A5461"/>
    <w:rsid w:val="000A54A8"/>
    <w:rsid w:val="000A6033"/>
    <w:rsid w:val="000A633C"/>
    <w:rsid w:val="000A6751"/>
    <w:rsid w:val="000A7220"/>
    <w:rsid w:val="000B043F"/>
    <w:rsid w:val="000B05FF"/>
    <w:rsid w:val="000B0A50"/>
    <w:rsid w:val="000B1561"/>
    <w:rsid w:val="000B1826"/>
    <w:rsid w:val="000B2026"/>
    <w:rsid w:val="000B3725"/>
    <w:rsid w:val="000B45A0"/>
    <w:rsid w:val="000B6EDF"/>
    <w:rsid w:val="000B7F44"/>
    <w:rsid w:val="000C02A8"/>
    <w:rsid w:val="000C08BE"/>
    <w:rsid w:val="000C18F9"/>
    <w:rsid w:val="000C284C"/>
    <w:rsid w:val="000C2AFA"/>
    <w:rsid w:val="000C321E"/>
    <w:rsid w:val="000C346B"/>
    <w:rsid w:val="000C3C5D"/>
    <w:rsid w:val="000C4633"/>
    <w:rsid w:val="000C4EBE"/>
    <w:rsid w:val="000C5CCD"/>
    <w:rsid w:val="000C63D3"/>
    <w:rsid w:val="000D02CE"/>
    <w:rsid w:val="000D0513"/>
    <w:rsid w:val="000D05E0"/>
    <w:rsid w:val="000D0B64"/>
    <w:rsid w:val="000D112D"/>
    <w:rsid w:val="000D1250"/>
    <w:rsid w:val="000D1291"/>
    <w:rsid w:val="000D1D52"/>
    <w:rsid w:val="000D22B4"/>
    <w:rsid w:val="000D2801"/>
    <w:rsid w:val="000D38B5"/>
    <w:rsid w:val="000D399E"/>
    <w:rsid w:val="000D4418"/>
    <w:rsid w:val="000D44BD"/>
    <w:rsid w:val="000D5D94"/>
    <w:rsid w:val="000D663B"/>
    <w:rsid w:val="000D6C3D"/>
    <w:rsid w:val="000D7633"/>
    <w:rsid w:val="000D791E"/>
    <w:rsid w:val="000D7EEE"/>
    <w:rsid w:val="000E0691"/>
    <w:rsid w:val="000E0CBD"/>
    <w:rsid w:val="000E1981"/>
    <w:rsid w:val="000E387F"/>
    <w:rsid w:val="000E3B12"/>
    <w:rsid w:val="000E5C12"/>
    <w:rsid w:val="000E6187"/>
    <w:rsid w:val="000E6236"/>
    <w:rsid w:val="000E6953"/>
    <w:rsid w:val="000E6D47"/>
    <w:rsid w:val="000E707D"/>
    <w:rsid w:val="000E7351"/>
    <w:rsid w:val="000E78B0"/>
    <w:rsid w:val="000F060E"/>
    <w:rsid w:val="000F0A75"/>
    <w:rsid w:val="000F0AB7"/>
    <w:rsid w:val="000F143F"/>
    <w:rsid w:val="000F1C78"/>
    <w:rsid w:val="000F247A"/>
    <w:rsid w:val="000F2F25"/>
    <w:rsid w:val="000F3609"/>
    <w:rsid w:val="000F387E"/>
    <w:rsid w:val="000F3CE2"/>
    <w:rsid w:val="000F3D4E"/>
    <w:rsid w:val="000F3D7F"/>
    <w:rsid w:val="000F3DAC"/>
    <w:rsid w:val="000F5DDD"/>
    <w:rsid w:val="000F61A9"/>
    <w:rsid w:val="000F6536"/>
    <w:rsid w:val="000F6537"/>
    <w:rsid w:val="000F78F0"/>
    <w:rsid w:val="000F799C"/>
    <w:rsid w:val="001001D1"/>
    <w:rsid w:val="00100542"/>
    <w:rsid w:val="0010080E"/>
    <w:rsid w:val="001008B6"/>
    <w:rsid w:val="0010137C"/>
    <w:rsid w:val="00101C4F"/>
    <w:rsid w:val="00102072"/>
    <w:rsid w:val="00102E8D"/>
    <w:rsid w:val="00102F25"/>
    <w:rsid w:val="0010380C"/>
    <w:rsid w:val="00103AFA"/>
    <w:rsid w:val="00103C6E"/>
    <w:rsid w:val="001042EF"/>
    <w:rsid w:val="00104AD4"/>
    <w:rsid w:val="00104BB8"/>
    <w:rsid w:val="00104EC9"/>
    <w:rsid w:val="00105258"/>
    <w:rsid w:val="00106755"/>
    <w:rsid w:val="001069B8"/>
    <w:rsid w:val="00107309"/>
    <w:rsid w:val="001105F8"/>
    <w:rsid w:val="00110757"/>
    <w:rsid w:val="00111F10"/>
    <w:rsid w:val="001124E0"/>
    <w:rsid w:val="001125B6"/>
    <w:rsid w:val="00112FB4"/>
    <w:rsid w:val="001132F7"/>
    <w:rsid w:val="00113926"/>
    <w:rsid w:val="00113935"/>
    <w:rsid w:val="00113F0F"/>
    <w:rsid w:val="00116B46"/>
    <w:rsid w:val="00120E4E"/>
    <w:rsid w:val="001214B3"/>
    <w:rsid w:val="0012249F"/>
    <w:rsid w:val="00122679"/>
    <w:rsid w:val="00122DDE"/>
    <w:rsid w:val="001231B3"/>
    <w:rsid w:val="001238AD"/>
    <w:rsid w:val="00123D66"/>
    <w:rsid w:val="00123FD3"/>
    <w:rsid w:val="00124E1A"/>
    <w:rsid w:val="00125A6B"/>
    <w:rsid w:val="001265F7"/>
    <w:rsid w:val="00126EFC"/>
    <w:rsid w:val="00130B6A"/>
    <w:rsid w:val="00133134"/>
    <w:rsid w:val="001335F2"/>
    <w:rsid w:val="00133910"/>
    <w:rsid w:val="00133AF8"/>
    <w:rsid w:val="00134259"/>
    <w:rsid w:val="001360C1"/>
    <w:rsid w:val="00136AC5"/>
    <w:rsid w:val="00136B33"/>
    <w:rsid w:val="00136E09"/>
    <w:rsid w:val="00136F06"/>
    <w:rsid w:val="0013766C"/>
    <w:rsid w:val="0013781E"/>
    <w:rsid w:val="00137C0A"/>
    <w:rsid w:val="00137E20"/>
    <w:rsid w:val="00140583"/>
    <w:rsid w:val="001418C8"/>
    <w:rsid w:val="00141C25"/>
    <w:rsid w:val="00141EF4"/>
    <w:rsid w:val="00142385"/>
    <w:rsid w:val="00143894"/>
    <w:rsid w:val="00144A32"/>
    <w:rsid w:val="00147552"/>
    <w:rsid w:val="001475B5"/>
    <w:rsid w:val="00147C77"/>
    <w:rsid w:val="00147CC9"/>
    <w:rsid w:val="00150D2D"/>
    <w:rsid w:val="00152CE8"/>
    <w:rsid w:val="00152FA3"/>
    <w:rsid w:val="00153C26"/>
    <w:rsid w:val="001546AD"/>
    <w:rsid w:val="00154727"/>
    <w:rsid w:val="00157280"/>
    <w:rsid w:val="001573DF"/>
    <w:rsid w:val="001575CB"/>
    <w:rsid w:val="00160241"/>
    <w:rsid w:val="00160389"/>
    <w:rsid w:val="001604A4"/>
    <w:rsid w:val="00160F06"/>
    <w:rsid w:val="001626A4"/>
    <w:rsid w:val="00163BF8"/>
    <w:rsid w:val="001640C4"/>
    <w:rsid w:val="00164A77"/>
    <w:rsid w:val="00164F28"/>
    <w:rsid w:val="00165C72"/>
    <w:rsid w:val="00166A64"/>
    <w:rsid w:val="0016758F"/>
    <w:rsid w:val="001675F8"/>
    <w:rsid w:val="00170720"/>
    <w:rsid w:val="00170E9C"/>
    <w:rsid w:val="00170F53"/>
    <w:rsid w:val="00171CF3"/>
    <w:rsid w:val="001759E9"/>
    <w:rsid w:val="0017625B"/>
    <w:rsid w:val="001769A6"/>
    <w:rsid w:val="001775BC"/>
    <w:rsid w:val="00177749"/>
    <w:rsid w:val="00180406"/>
    <w:rsid w:val="00180B6D"/>
    <w:rsid w:val="00180F52"/>
    <w:rsid w:val="00182F78"/>
    <w:rsid w:val="00183765"/>
    <w:rsid w:val="00183EA7"/>
    <w:rsid w:val="00184319"/>
    <w:rsid w:val="0018440E"/>
    <w:rsid w:val="0018469A"/>
    <w:rsid w:val="001847D5"/>
    <w:rsid w:val="00184EE0"/>
    <w:rsid w:val="00184F11"/>
    <w:rsid w:val="001863CF"/>
    <w:rsid w:val="0018656D"/>
    <w:rsid w:val="00186CE2"/>
    <w:rsid w:val="00186CEF"/>
    <w:rsid w:val="001870C1"/>
    <w:rsid w:val="00187BA7"/>
    <w:rsid w:val="001902C3"/>
    <w:rsid w:val="00190368"/>
    <w:rsid w:val="00190439"/>
    <w:rsid w:val="0019047C"/>
    <w:rsid w:val="00190606"/>
    <w:rsid w:val="00190717"/>
    <w:rsid w:val="0019096E"/>
    <w:rsid w:val="00191BE3"/>
    <w:rsid w:val="00192638"/>
    <w:rsid w:val="00192794"/>
    <w:rsid w:val="001951D0"/>
    <w:rsid w:val="0019538A"/>
    <w:rsid w:val="0019570F"/>
    <w:rsid w:val="00196F52"/>
    <w:rsid w:val="0019716C"/>
    <w:rsid w:val="001A07DA"/>
    <w:rsid w:val="001A141F"/>
    <w:rsid w:val="001A23E8"/>
    <w:rsid w:val="001A35A2"/>
    <w:rsid w:val="001A3EEB"/>
    <w:rsid w:val="001A44AC"/>
    <w:rsid w:val="001A4502"/>
    <w:rsid w:val="001A49F2"/>
    <w:rsid w:val="001A4A80"/>
    <w:rsid w:val="001A4FEC"/>
    <w:rsid w:val="001A5FEF"/>
    <w:rsid w:val="001A6371"/>
    <w:rsid w:val="001A6731"/>
    <w:rsid w:val="001A690E"/>
    <w:rsid w:val="001A6C03"/>
    <w:rsid w:val="001A7CCF"/>
    <w:rsid w:val="001A7E11"/>
    <w:rsid w:val="001B165B"/>
    <w:rsid w:val="001B2729"/>
    <w:rsid w:val="001B292F"/>
    <w:rsid w:val="001B2C10"/>
    <w:rsid w:val="001B30BA"/>
    <w:rsid w:val="001B3535"/>
    <w:rsid w:val="001B36F3"/>
    <w:rsid w:val="001B3A19"/>
    <w:rsid w:val="001B4384"/>
    <w:rsid w:val="001B5017"/>
    <w:rsid w:val="001B6527"/>
    <w:rsid w:val="001B6FED"/>
    <w:rsid w:val="001B719A"/>
    <w:rsid w:val="001B7799"/>
    <w:rsid w:val="001B79AA"/>
    <w:rsid w:val="001B79BA"/>
    <w:rsid w:val="001C087E"/>
    <w:rsid w:val="001C0B7B"/>
    <w:rsid w:val="001C0D90"/>
    <w:rsid w:val="001C0E4C"/>
    <w:rsid w:val="001C147A"/>
    <w:rsid w:val="001C1520"/>
    <w:rsid w:val="001C2641"/>
    <w:rsid w:val="001C29B2"/>
    <w:rsid w:val="001C2B20"/>
    <w:rsid w:val="001C2CCF"/>
    <w:rsid w:val="001C34D2"/>
    <w:rsid w:val="001C3C9C"/>
    <w:rsid w:val="001C6101"/>
    <w:rsid w:val="001C6D56"/>
    <w:rsid w:val="001C6F11"/>
    <w:rsid w:val="001C723F"/>
    <w:rsid w:val="001C7745"/>
    <w:rsid w:val="001C7C24"/>
    <w:rsid w:val="001C7CA5"/>
    <w:rsid w:val="001D0837"/>
    <w:rsid w:val="001D1F24"/>
    <w:rsid w:val="001D23C3"/>
    <w:rsid w:val="001D307F"/>
    <w:rsid w:val="001D3C79"/>
    <w:rsid w:val="001D43AD"/>
    <w:rsid w:val="001D48C6"/>
    <w:rsid w:val="001D4C1E"/>
    <w:rsid w:val="001D7295"/>
    <w:rsid w:val="001D7E70"/>
    <w:rsid w:val="001D7E8F"/>
    <w:rsid w:val="001E0719"/>
    <w:rsid w:val="001E1489"/>
    <w:rsid w:val="001E1636"/>
    <w:rsid w:val="001E1AF9"/>
    <w:rsid w:val="001E1FA1"/>
    <w:rsid w:val="001E20AF"/>
    <w:rsid w:val="001E20B6"/>
    <w:rsid w:val="001E287B"/>
    <w:rsid w:val="001E2C3C"/>
    <w:rsid w:val="001E32D6"/>
    <w:rsid w:val="001E36B0"/>
    <w:rsid w:val="001E3C26"/>
    <w:rsid w:val="001E420A"/>
    <w:rsid w:val="001E464D"/>
    <w:rsid w:val="001E4AE3"/>
    <w:rsid w:val="001E67E1"/>
    <w:rsid w:val="001E6DF5"/>
    <w:rsid w:val="001F0ED9"/>
    <w:rsid w:val="001F1D32"/>
    <w:rsid w:val="001F215A"/>
    <w:rsid w:val="001F2D87"/>
    <w:rsid w:val="001F34E6"/>
    <w:rsid w:val="001F3965"/>
    <w:rsid w:val="001F3F7C"/>
    <w:rsid w:val="001F5D19"/>
    <w:rsid w:val="001F619A"/>
    <w:rsid w:val="001F65B6"/>
    <w:rsid w:val="001F6AE6"/>
    <w:rsid w:val="001F6D91"/>
    <w:rsid w:val="001F7605"/>
    <w:rsid w:val="001F773E"/>
    <w:rsid w:val="001F77B0"/>
    <w:rsid w:val="001F7D18"/>
    <w:rsid w:val="00200427"/>
    <w:rsid w:val="00200566"/>
    <w:rsid w:val="00200584"/>
    <w:rsid w:val="002012E7"/>
    <w:rsid w:val="00201393"/>
    <w:rsid w:val="002016B6"/>
    <w:rsid w:val="002018EF"/>
    <w:rsid w:val="00201B7E"/>
    <w:rsid w:val="00201BAA"/>
    <w:rsid w:val="00201C0E"/>
    <w:rsid w:val="00202082"/>
    <w:rsid w:val="0020229B"/>
    <w:rsid w:val="002027D6"/>
    <w:rsid w:val="00202C93"/>
    <w:rsid w:val="00202F2C"/>
    <w:rsid w:val="00203721"/>
    <w:rsid w:val="0020474C"/>
    <w:rsid w:val="00204C99"/>
    <w:rsid w:val="002062A9"/>
    <w:rsid w:val="002075D2"/>
    <w:rsid w:val="00211C0F"/>
    <w:rsid w:val="00213C75"/>
    <w:rsid w:val="00213FC2"/>
    <w:rsid w:val="0021403F"/>
    <w:rsid w:val="00214717"/>
    <w:rsid w:val="00215AE0"/>
    <w:rsid w:val="00215D12"/>
    <w:rsid w:val="00215F86"/>
    <w:rsid w:val="00216B70"/>
    <w:rsid w:val="00216C30"/>
    <w:rsid w:val="00216FC4"/>
    <w:rsid w:val="00217794"/>
    <w:rsid w:val="00217BD2"/>
    <w:rsid w:val="0022062C"/>
    <w:rsid w:val="0022091E"/>
    <w:rsid w:val="002218BB"/>
    <w:rsid w:val="002225DF"/>
    <w:rsid w:val="0022428A"/>
    <w:rsid w:val="00224481"/>
    <w:rsid w:val="0022461B"/>
    <w:rsid w:val="00225FB8"/>
    <w:rsid w:val="002274B7"/>
    <w:rsid w:val="00227EBE"/>
    <w:rsid w:val="00227F93"/>
    <w:rsid w:val="00230582"/>
    <w:rsid w:val="00230A32"/>
    <w:rsid w:val="00230AC2"/>
    <w:rsid w:val="00230F53"/>
    <w:rsid w:val="0023105C"/>
    <w:rsid w:val="00231843"/>
    <w:rsid w:val="00231B89"/>
    <w:rsid w:val="002320DF"/>
    <w:rsid w:val="00232381"/>
    <w:rsid w:val="00232626"/>
    <w:rsid w:val="00232DD1"/>
    <w:rsid w:val="00233064"/>
    <w:rsid w:val="00233B1F"/>
    <w:rsid w:val="00233D0E"/>
    <w:rsid w:val="00233EAD"/>
    <w:rsid w:val="00234398"/>
    <w:rsid w:val="00234B13"/>
    <w:rsid w:val="00234C3E"/>
    <w:rsid w:val="002351FE"/>
    <w:rsid w:val="00235717"/>
    <w:rsid w:val="00235A2F"/>
    <w:rsid w:val="00235B4B"/>
    <w:rsid w:val="00235E90"/>
    <w:rsid w:val="00236F1F"/>
    <w:rsid w:val="00236F63"/>
    <w:rsid w:val="00236F7E"/>
    <w:rsid w:val="00237123"/>
    <w:rsid w:val="00241F38"/>
    <w:rsid w:val="00242BD3"/>
    <w:rsid w:val="00242DB9"/>
    <w:rsid w:val="002431CD"/>
    <w:rsid w:val="002433EF"/>
    <w:rsid w:val="002442FA"/>
    <w:rsid w:val="00244C7A"/>
    <w:rsid w:val="00245932"/>
    <w:rsid w:val="00246CEC"/>
    <w:rsid w:val="00246E1A"/>
    <w:rsid w:val="00247B68"/>
    <w:rsid w:val="00247B95"/>
    <w:rsid w:val="00250CB1"/>
    <w:rsid w:val="002514F9"/>
    <w:rsid w:val="00251CEA"/>
    <w:rsid w:val="00251E7C"/>
    <w:rsid w:val="00252098"/>
    <w:rsid w:val="0025217A"/>
    <w:rsid w:val="00253B9A"/>
    <w:rsid w:val="002541DA"/>
    <w:rsid w:val="002545AB"/>
    <w:rsid w:val="002545D6"/>
    <w:rsid w:val="002558E9"/>
    <w:rsid w:val="0025610D"/>
    <w:rsid w:val="0025698E"/>
    <w:rsid w:val="00256A79"/>
    <w:rsid w:val="00256DB4"/>
    <w:rsid w:val="002572E1"/>
    <w:rsid w:val="00257A44"/>
    <w:rsid w:val="00260819"/>
    <w:rsid w:val="00261531"/>
    <w:rsid w:val="00261EEF"/>
    <w:rsid w:val="002641D4"/>
    <w:rsid w:val="00264DDA"/>
    <w:rsid w:val="002654E4"/>
    <w:rsid w:val="0026556E"/>
    <w:rsid w:val="00266C07"/>
    <w:rsid w:val="00266ECE"/>
    <w:rsid w:val="0026792B"/>
    <w:rsid w:val="00270776"/>
    <w:rsid w:val="00270AD2"/>
    <w:rsid w:val="002717EB"/>
    <w:rsid w:val="00271824"/>
    <w:rsid w:val="00271947"/>
    <w:rsid w:val="00271C03"/>
    <w:rsid w:val="0027253F"/>
    <w:rsid w:val="0027293A"/>
    <w:rsid w:val="00272C48"/>
    <w:rsid w:val="002743AF"/>
    <w:rsid w:val="00274760"/>
    <w:rsid w:val="0027492F"/>
    <w:rsid w:val="00274BCC"/>
    <w:rsid w:val="00274CA9"/>
    <w:rsid w:val="00275489"/>
    <w:rsid w:val="002760D0"/>
    <w:rsid w:val="002766E4"/>
    <w:rsid w:val="00276D87"/>
    <w:rsid w:val="00277B17"/>
    <w:rsid w:val="00280509"/>
    <w:rsid w:val="0028156D"/>
    <w:rsid w:val="00281B12"/>
    <w:rsid w:val="00281C0B"/>
    <w:rsid w:val="00281CD8"/>
    <w:rsid w:val="002826A4"/>
    <w:rsid w:val="00282708"/>
    <w:rsid w:val="0028368F"/>
    <w:rsid w:val="00284368"/>
    <w:rsid w:val="002859C1"/>
    <w:rsid w:val="00285A25"/>
    <w:rsid w:val="00286D3F"/>
    <w:rsid w:val="002877E0"/>
    <w:rsid w:val="00287AE1"/>
    <w:rsid w:val="00287D39"/>
    <w:rsid w:val="00291198"/>
    <w:rsid w:val="00291429"/>
    <w:rsid w:val="00291457"/>
    <w:rsid w:val="00291D39"/>
    <w:rsid w:val="00292CB2"/>
    <w:rsid w:val="00292DC2"/>
    <w:rsid w:val="00292E79"/>
    <w:rsid w:val="002949D7"/>
    <w:rsid w:val="00294AFC"/>
    <w:rsid w:val="00295585"/>
    <w:rsid w:val="00296217"/>
    <w:rsid w:val="0029626D"/>
    <w:rsid w:val="00297081"/>
    <w:rsid w:val="00297368"/>
    <w:rsid w:val="002974B6"/>
    <w:rsid w:val="002A022E"/>
    <w:rsid w:val="002A0233"/>
    <w:rsid w:val="002A09BD"/>
    <w:rsid w:val="002A1749"/>
    <w:rsid w:val="002A1A5B"/>
    <w:rsid w:val="002A1EC9"/>
    <w:rsid w:val="002A2651"/>
    <w:rsid w:val="002A3740"/>
    <w:rsid w:val="002A418B"/>
    <w:rsid w:val="002A41C8"/>
    <w:rsid w:val="002A4625"/>
    <w:rsid w:val="002A4907"/>
    <w:rsid w:val="002A63D9"/>
    <w:rsid w:val="002A78F0"/>
    <w:rsid w:val="002B082C"/>
    <w:rsid w:val="002B1D24"/>
    <w:rsid w:val="002B3338"/>
    <w:rsid w:val="002B36CD"/>
    <w:rsid w:val="002B3AB9"/>
    <w:rsid w:val="002B48F5"/>
    <w:rsid w:val="002B4AE9"/>
    <w:rsid w:val="002B5B36"/>
    <w:rsid w:val="002B5F8C"/>
    <w:rsid w:val="002B5FC3"/>
    <w:rsid w:val="002B6C7E"/>
    <w:rsid w:val="002B7764"/>
    <w:rsid w:val="002B7916"/>
    <w:rsid w:val="002B7D17"/>
    <w:rsid w:val="002C03D9"/>
    <w:rsid w:val="002C0D6B"/>
    <w:rsid w:val="002C1573"/>
    <w:rsid w:val="002C1D2F"/>
    <w:rsid w:val="002C1D61"/>
    <w:rsid w:val="002C1E7A"/>
    <w:rsid w:val="002C21C8"/>
    <w:rsid w:val="002C2D51"/>
    <w:rsid w:val="002C2F0E"/>
    <w:rsid w:val="002C3135"/>
    <w:rsid w:val="002C362B"/>
    <w:rsid w:val="002C4308"/>
    <w:rsid w:val="002C47D7"/>
    <w:rsid w:val="002D1489"/>
    <w:rsid w:val="002D240D"/>
    <w:rsid w:val="002D2649"/>
    <w:rsid w:val="002D2745"/>
    <w:rsid w:val="002D2DFA"/>
    <w:rsid w:val="002D4238"/>
    <w:rsid w:val="002D4F50"/>
    <w:rsid w:val="002D546B"/>
    <w:rsid w:val="002D6A91"/>
    <w:rsid w:val="002D76DB"/>
    <w:rsid w:val="002E098E"/>
    <w:rsid w:val="002E1026"/>
    <w:rsid w:val="002E16AF"/>
    <w:rsid w:val="002E19F9"/>
    <w:rsid w:val="002E3899"/>
    <w:rsid w:val="002E39BD"/>
    <w:rsid w:val="002E57A7"/>
    <w:rsid w:val="002E6CEA"/>
    <w:rsid w:val="002E7123"/>
    <w:rsid w:val="002E7BA4"/>
    <w:rsid w:val="002E7E45"/>
    <w:rsid w:val="002F0080"/>
    <w:rsid w:val="002F0ABF"/>
    <w:rsid w:val="002F1954"/>
    <w:rsid w:val="002F1ABB"/>
    <w:rsid w:val="002F1B09"/>
    <w:rsid w:val="002F292C"/>
    <w:rsid w:val="002F4ACB"/>
    <w:rsid w:val="002F4E9B"/>
    <w:rsid w:val="002F5E0D"/>
    <w:rsid w:val="002F771F"/>
    <w:rsid w:val="002F781B"/>
    <w:rsid w:val="002F7FE3"/>
    <w:rsid w:val="00300553"/>
    <w:rsid w:val="00300CB6"/>
    <w:rsid w:val="00301578"/>
    <w:rsid w:val="00302F20"/>
    <w:rsid w:val="00302FF0"/>
    <w:rsid w:val="00303404"/>
    <w:rsid w:val="00303FF2"/>
    <w:rsid w:val="00304BE4"/>
    <w:rsid w:val="00305AAB"/>
    <w:rsid w:val="00305D68"/>
    <w:rsid w:val="00306176"/>
    <w:rsid w:val="00306193"/>
    <w:rsid w:val="003061A0"/>
    <w:rsid w:val="00307134"/>
    <w:rsid w:val="003078C0"/>
    <w:rsid w:val="00307B29"/>
    <w:rsid w:val="00307E10"/>
    <w:rsid w:val="00310969"/>
    <w:rsid w:val="00310AE8"/>
    <w:rsid w:val="00311B83"/>
    <w:rsid w:val="00312B8A"/>
    <w:rsid w:val="00312E67"/>
    <w:rsid w:val="00313CA8"/>
    <w:rsid w:val="003144A7"/>
    <w:rsid w:val="00315E56"/>
    <w:rsid w:val="003160AB"/>
    <w:rsid w:val="0031708A"/>
    <w:rsid w:val="003179F3"/>
    <w:rsid w:val="0032047F"/>
    <w:rsid w:val="003220E7"/>
    <w:rsid w:val="00322A73"/>
    <w:rsid w:val="00323076"/>
    <w:rsid w:val="0032363C"/>
    <w:rsid w:val="0032465A"/>
    <w:rsid w:val="00324F3E"/>
    <w:rsid w:val="003250B8"/>
    <w:rsid w:val="00325410"/>
    <w:rsid w:val="003256B2"/>
    <w:rsid w:val="003266E2"/>
    <w:rsid w:val="00326FD6"/>
    <w:rsid w:val="00327539"/>
    <w:rsid w:val="00327911"/>
    <w:rsid w:val="00327ECF"/>
    <w:rsid w:val="003308C3"/>
    <w:rsid w:val="003311C0"/>
    <w:rsid w:val="00332752"/>
    <w:rsid w:val="00332991"/>
    <w:rsid w:val="00333400"/>
    <w:rsid w:val="003339AA"/>
    <w:rsid w:val="00333ABB"/>
    <w:rsid w:val="00334CC6"/>
    <w:rsid w:val="00334D09"/>
    <w:rsid w:val="003351A8"/>
    <w:rsid w:val="003351CB"/>
    <w:rsid w:val="003351EC"/>
    <w:rsid w:val="0033555B"/>
    <w:rsid w:val="0033581A"/>
    <w:rsid w:val="00336830"/>
    <w:rsid w:val="00336BA5"/>
    <w:rsid w:val="00337A07"/>
    <w:rsid w:val="00337C91"/>
    <w:rsid w:val="00340080"/>
    <w:rsid w:val="00341214"/>
    <w:rsid w:val="00341916"/>
    <w:rsid w:val="003419B6"/>
    <w:rsid w:val="00341C0C"/>
    <w:rsid w:val="00341D3B"/>
    <w:rsid w:val="003425F0"/>
    <w:rsid w:val="00342F31"/>
    <w:rsid w:val="00344CD0"/>
    <w:rsid w:val="00344F10"/>
    <w:rsid w:val="0034542E"/>
    <w:rsid w:val="0034610F"/>
    <w:rsid w:val="00346E93"/>
    <w:rsid w:val="00347221"/>
    <w:rsid w:val="00352534"/>
    <w:rsid w:val="003525DA"/>
    <w:rsid w:val="00354989"/>
    <w:rsid w:val="00354C27"/>
    <w:rsid w:val="0035716A"/>
    <w:rsid w:val="00357CAD"/>
    <w:rsid w:val="0036112C"/>
    <w:rsid w:val="00361654"/>
    <w:rsid w:val="003625BA"/>
    <w:rsid w:val="003626C8"/>
    <w:rsid w:val="00362A29"/>
    <w:rsid w:val="00363561"/>
    <w:rsid w:val="003645D0"/>
    <w:rsid w:val="00364607"/>
    <w:rsid w:val="00365896"/>
    <w:rsid w:val="00365B29"/>
    <w:rsid w:val="00366D61"/>
    <w:rsid w:val="00370846"/>
    <w:rsid w:val="00370A54"/>
    <w:rsid w:val="00372828"/>
    <w:rsid w:val="003738B6"/>
    <w:rsid w:val="00373914"/>
    <w:rsid w:val="00374B27"/>
    <w:rsid w:val="00374BCC"/>
    <w:rsid w:val="00375E39"/>
    <w:rsid w:val="00376C72"/>
    <w:rsid w:val="00377964"/>
    <w:rsid w:val="00377C7F"/>
    <w:rsid w:val="00380429"/>
    <w:rsid w:val="003806C3"/>
    <w:rsid w:val="00380F52"/>
    <w:rsid w:val="00380F6A"/>
    <w:rsid w:val="00381E9E"/>
    <w:rsid w:val="00382D93"/>
    <w:rsid w:val="0038420C"/>
    <w:rsid w:val="0038421B"/>
    <w:rsid w:val="00384427"/>
    <w:rsid w:val="00384E5F"/>
    <w:rsid w:val="00385D48"/>
    <w:rsid w:val="00386466"/>
    <w:rsid w:val="00386838"/>
    <w:rsid w:val="00387915"/>
    <w:rsid w:val="0039090E"/>
    <w:rsid w:val="00390B92"/>
    <w:rsid w:val="00390F67"/>
    <w:rsid w:val="003925A6"/>
    <w:rsid w:val="0039332B"/>
    <w:rsid w:val="00393763"/>
    <w:rsid w:val="00394233"/>
    <w:rsid w:val="003942D5"/>
    <w:rsid w:val="00394C2C"/>
    <w:rsid w:val="00394E05"/>
    <w:rsid w:val="00394EEA"/>
    <w:rsid w:val="00395731"/>
    <w:rsid w:val="00395A96"/>
    <w:rsid w:val="00396784"/>
    <w:rsid w:val="003975C3"/>
    <w:rsid w:val="003975CD"/>
    <w:rsid w:val="00397D88"/>
    <w:rsid w:val="003A0695"/>
    <w:rsid w:val="003A1E59"/>
    <w:rsid w:val="003A211B"/>
    <w:rsid w:val="003A25B6"/>
    <w:rsid w:val="003A2C91"/>
    <w:rsid w:val="003A2F3D"/>
    <w:rsid w:val="003A32AA"/>
    <w:rsid w:val="003A38EF"/>
    <w:rsid w:val="003A3D56"/>
    <w:rsid w:val="003A446D"/>
    <w:rsid w:val="003A4A9F"/>
    <w:rsid w:val="003A4BCF"/>
    <w:rsid w:val="003A4F15"/>
    <w:rsid w:val="003A4FA8"/>
    <w:rsid w:val="003A5CA3"/>
    <w:rsid w:val="003A61A0"/>
    <w:rsid w:val="003A6AE6"/>
    <w:rsid w:val="003A6B9E"/>
    <w:rsid w:val="003A7531"/>
    <w:rsid w:val="003A7A75"/>
    <w:rsid w:val="003B10D8"/>
    <w:rsid w:val="003B3258"/>
    <w:rsid w:val="003B3453"/>
    <w:rsid w:val="003B3693"/>
    <w:rsid w:val="003B4002"/>
    <w:rsid w:val="003B487C"/>
    <w:rsid w:val="003B49AA"/>
    <w:rsid w:val="003B4A64"/>
    <w:rsid w:val="003B583A"/>
    <w:rsid w:val="003C00AF"/>
    <w:rsid w:val="003C0FD5"/>
    <w:rsid w:val="003C10F9"/>
    <w:rsid w:val="003C186E"/>
    <w:rsid w:val="003C1EA8"/>
    <w:rsid w:val="003C210F"/>
    <w:rsid w:val="003C2454"/>
    <w:rsid w:val="003C2CED"/>
    <w:rsid w:val="003C380B"/>
    <w:rsid w:val="003C3BCD"/>
    <w:rsid w:val="003C3C03"/>
    <w:rsid w:val="003C3D7A"/>
    <w:rsid w:val="003C5A08"/>
    <w:rsid w:val="003C71C3"/>
    <w:rsid w:val="003C7207"/>
    <w:rsid w:val="003C7394"/>
    <w:rsid w:val="003D016B"/>
    <w:rsid w:val="003D0A4D"/>
    <w:rsid w:val="003D21D8"/>
    <w:rsid w:val="003D2706"/>
    <w:rsid w:val="003D4AD7"/>
    <w:rsid w:val="003D4D3B"/>
    <w:rsid w:val="003D5356"/>
    <w:rsid w:val="003D5B19"/>
    <w:rsid w:val="003D5BD8"/>
    <w:rsid w:val="003D5D56"/>
    <w:rsid w:val="003D64F0"/>
    <w:rsid w:val="003D746E"/>
    <w:rsid w:val="003D74AC"/>
    <w:rsid w:val="003E1865"/>
    <w:rsid w:val="003E1A46"/>
    <w:rsid w:val="003E2506"/>
    <w:rsid w:val="003E32FF"/>
    <w:rsid w:val="003E41B4"/>
    <w:rsid w:val="003E4501"/>
    <w:rsid w:val="003E458F"/>
    <w:rsid w:val="003E51AF"/>
    <w:rsid w:val="003E5AA1"/>
    <w:rsid w:val="003E6451"/>
    <w:rsid w:val="003E6873"/>
    <w:rsid w:val="003E7823"/>
    <w:rsid w:val="003E7963"/>
    <w:rsid w:val="003E7C18"/>
    <w:rsid w:val="003F130F"/>
    <w:rsid w:val="003F15D4"/>
    <w:rsid w:val="003F20AE"/>
    <w:rsid w:val="003F372E"/>
    <w:rsid w:val="003F37CC"/>
    <w:rsid w:val="003F383A"/>
    <w:rsid w:val="003F3AC3"/>
    <w:rsid w:val="003F4397"/>
    <w:rsid w:val="003F49DF"/>
    <w:rsid w:val="003F515D"/>
    <w:rsid w:val="003F517F"/>
    <w:rsid w:val="003F5776"/>
    <w:rsid w:val="003F585E"/>
    <w:rsid w:val="003F5B75"/>
    <w:rsid w:val="003F7336"/>
    <w:rsid w:val="004002A5"/>
    <w:rsid w:val="00401278"/>
    <w:rsid w:val="00401975"/>
    <w:rsid w:val="00401D4B"/>
    <w:rsid w:val="00401D7B"/>
    <w:rsid w:val="0040216D"/>
    <w:rsid w:val="0040290F"/>
    <w:rsid w:val="00403999"/>
    <w:rsid w:val="00403D1E"/>
    <w:rsid w:val="0040432E"/>
    <w:rsid w:val="00404BD0"/>
    <w:rsid w:val="00405515"/>
    <w:rsid w:val="00405BB6"/>
    <w:rsid w:val="00405BCF"/>
    <w:rsid w:val="004063B2"/>
    <w:rsid w:val="00406661"/>
    <w:rsid w:val="00406A17"/>
    <w:rsid w:val="00406CE8"/>
    <w:rsid w:val="004100CC"/>
    <w:rsid w:val="00410BD0"/>
    <w:rsid w:val="00410F59"/>
    <w:rsid w:val="00411EBA"/>
    <w:rsid w:val="00412DF0"/>
    <w:rsid w:val="0041366B"/>
    <w:rsid w:val="00413947"/>
    <w:rsid w:val="00413BF5"/>
    <w:rsid w:val="00413D3C"/>
    <w:rsid w:val="00414D61"/>
    <w:rsid w:val="00414E27"/>
    <w:rsid w:val="00415133"/>
    <w:rsid w:val="004178DE"/>
    <w:rsid w:val="00417AA6"/>
    <w:rsid w:val="00417C32"/>
    <w:rsid w:val="004205F7"/>
    <w:rsid w:val="004224D6"/>
    <w:rsid w:val="004231D6"/>
    <w:rsid w:val="004246CB"/>
    <w:rsid w:val="00425BDB"/>
    <w:rsid w:val="00425F68"/>
    <w:rsid w:val="004263A5"/>
    <w:rsid w:val="004264FA"/>
    <w:rsid w:val="004265D3"/>
    <w:rsid w:val="00426AA8"/>
    <w:rsid w:val="00426E8A"/>
    <w:rsid w:val="00427A36"/>
    <w:rsid w:val="00427D32"/>
    <w:rsid w:val="004302D7"/>
    <w:rsid w:val="00430E06"/>
    <w:rsid w:val="0043205C"/>
    <w:rsid w:val="00433CF1"/>
    <w:rsid w:val="00433D9A"/>
    <w:rsid w:val="00434701"/>
    <w:rsid w:val="00434951"/>
    <w:rsid w:val="00434AC1"/>
    <w:rsid w:val="00435230"/>
    <w:rsid w:val="00436996"/>
    <w:rsid w:val="00437EFA"/>
    <w:rsid w:val="0044043E"/>
    <w:rsid w:val="00440566"/>
    <w:rsid w:val="0044076C"/>
    <w:rsid w:val="0044084A"/>
    <w:rsid w:val="00440BE3"/>
    <w:rsid w:val="00440EA4"/>
    <w:rsid w:val="00441D40"/>
    <w:rsid w:val="00441E27"/>
    <w:rsid w:val="0044205D"/>
    <w:rsid w:val="004428D2"/>
    <w:rsid w:val="004428E7"/>
    <w:rsid w:val="00442F35"/>
    <w:rsid w:val="004436FD"/>
    <w:rsid w:val="00444072"/>
    <w:rsid w:val="004442E2"/>
    <w:rsid w:val="00444E70"/>
    <w:rsid w:val="0044562B"/>
    <w:rsid w:val="00445FC9"/>
    <w:rsid w:val="0044702B"/>
    <w:rsid w:val="004477B6"/>
    <w:rsid w:val="0045007E"/>
    <w:rsid w:val="00451D3C"/>
    <w:rsid w:val="00451E57"/>
    <w:rsid w:val="00452104"/>
    <w:rsid w:val="004521FE"/>
    <w:rsid w:val="00454573"/>
    <w:rsid w:val="00454DCE"/>
    <w:rsid w:val="00455705"/>
    <w:rsid w:val="00455DC5"/>
    <w:rsid w:val="00457572"/>
    <w:rsid w:val="0046046F"/>
    <w:rsid w:val="00461A3A"/>
    <w:rsid w:val="00462959"/>
    <w:rsid w:val="00463F3E"/>
    <w:rsid w:val="00464007"/>
    <w:rsid w:val="004641E8"/>
    <w:rsid w:val="00465797"/>
    <w:rsid w:val="00466B5F"/>
    <w:rsid w:val="00467ABC"/>
    <w:rsid w:val="004705E1"/>
    <w:rsid w:val="00470D80"/>
    <w:rsid w:val="00471413"/>
    <w:rsid w:val="00472078"/>
    <w:rsid w:val="004727BD"/>
    <w:rsid w:val="00472A11"/>
    <w:rsid w:val="00472A95"/>
    <w:rsid w:val="00474513"/>
    <w:rsid w:val="004751C2"/>
    <w:rsid w:val="00476010"/>
    <w:rsid w:val="0047616C"/>
    <w:rsid w:val="00476F86"/>
    <w:rsid w:val="00477CCA"/>
    <w:rsid w:val="00477CE3"/>
    <w:rsid w:val="004800F0"/>
    <w:rsid w:val="004819A3"/>
    <w:rsid w:val="0048311E"/>
    <w:rsid w:val="00483594"/>
    <w:rsid w:val="00483D46"/>
    <w:rsid w:val="00484006"/>
    <w:rsid w:val="0048442E"/>
    <w:rsid w:val="004848F5"/>
    <w:rsid w:val="00484A9D"/>
    <w:rsid w:val="00484CC5"/>
    <w:rsid w:val="00485A41"/>
    <w:rsid w:val="0048797C"/>
    <w:rsid w:val="0049001E"/>
    <w:rsid w:val="004909CE"/>
    <w:rsid w:val="00491D54"/>
    <w:rsid w:val="0049214B"/>
    <w:rsid w:val="00492D66"/>
    <w:rsid w:val="00494C35"/>
    <w:rsid w:val="00494F14"/>
    <w:rsid w:val="00495D09"/>
    <w:rsid w:val="00496987"/>
    <w:rsid w:val="00496CA5"/>
    <w:rsid w:val="004A1206"/>
    <w:rsid w:val="004A1A68"/>
    <w:rsid w:val="004A24FC"/>
    <w:rsid w:val="004A28C5"/>
    <w:rsid w:val="004A2FE0"/>
    <w:rsid w:val="004A34EC"/>
    <w:rsid w:val="004A3BCA"/>
    <w:rsid w:val="004A4705"/>
    <w:rsid w:val="004A4AD4"/>
    <w:rsid w:val="004A4AF1"/>
    <w:rsid w:val="004A4CF7"/>
    <w:rsid w:val="004A4F03"/>
    <w:rsid w:val="004A5D4D"/>
    <w:rsid w:val="004A72DC"/>
    <w:rsid w:val="004B08D6"/>
    <w:rsid w:val="004B220E"/>
    <w:rsid w:val="004B2B03"/>
    <w:rsid w:val="004B413A"/>
    <w:rsid w:val="004B438F"/>
    <w:rsid w:val="004B46D0"/>
    <w:rsid w:val="004B47C1"/>
    <w:rsid w:val="004B4D68"/>
    <w:rsid w:val="004B543C"/>
    <w:rsid w:val="004B5440"/>
    <w:rsid w:val="004B5FF5"/>
    <w:rsid w:val="004B61AD"/>
    <w:rsid w:val="004B6858"/>
    <w:rsid w:val="004B6972"/>
    <w:rsid w:val="004C0700"/>
    <w:rsid w:val="004C0D8D"/>
    <w:rsid w:val="004C14C6"/>
    <w:rsid w:val="004C168F"/>
    <w:rsid w:val="004C22A1"/>
    <w:rsid w:val="004C26A6"/>
    <w:rsid w:val="004C332C"/>
    <w:rsid w:val="004C48A2"/>
    <w:rsid w:val="004C580F"/>
    <w:rsid w:val="004C652F"/>
    <w:rsid w:val="004C6904"/>
    <w:rsid w:val="004C6EBF"/>
    <w:rsid w:val="004C77C0"/>
    <w:rsid w:val="004D05E2"/>
    <w:rsid w:val="004D0819"/>
    <w:rsid w:val="004D14D1"/>
    <w:rsid w:val="004D1634"/>
    <w:rsid w:val="004D19E6"/>
    <w:rsid w:val="004D20DB"/>
    <w:rsid w:val="004D2459"/>
    <w:rsid w:val="004D2931"/>
    <w:rsid w:val="004D2983"/>
    <w:rsid w:val="004D2CA0"/>
    <w:rsid w:val="004D3930"/>
    <w:rsid w:val="004D3990"/>
    <w:rsid w:val="004D3C55"/>
    <w:rsid w:val="004D4218"/>
    <w:rsid w:val="004D47D4"/>
    <w:rsid w:val="004D4CCC"/>
    <w:rsid w:val="004D50C3"/>
    <w:rsid w:val="004D5149"/>
    <w:rsid w:val="004D5546"/>
    <w:rsid w:val="004D5E1E"/>
    <w:rsid w:val="004D64B6"/>
    <w:rsid w:val="004D699C"/>
    <w:rsid w:val="004D72B4"/>
    <w:rsid w:val="004D7348"/>
    <w:rsid w:val="004D78D6"/>
    <w:rsid w:val="004E03BB"/>
    <w:rsid w:val="004E08D4"/>
    <w:rsid w:val="004E1A40"/>
    <w:rsid w:val="004E1FBE"/>
    <w:rsid w:val="004E1FE6"/>
    <w:rsid w:val="004E2223"/>
    <w:rsid w:val="004E23A7"/>
    <w:rsid w:val="004E34B9"/>
    <w:rsid w:val="004E35D4"/>
    <w:rsid w:val="004E3992"/>
    <w:rsid w:val="004E48A0"/>
    <w:rsid w:val="004E5521"/>
    <w:rsid w:val="004E5527"/>
    <w:rsid w:val="004E5554"/>
    <w:rsid w:val="004E584F"/>
    <w:rsid w:val="004E627E"/>
    <w:rsid w:val="004E65CF"/>
    <w:rsid w:val="004E6A8F"/>
    <w:rsid w:val="004E729E"/>
    <w:rsid w:val="004E72DB"/>
    <w:rsid w:val="004E7B7B"/>
    <w:rsid w:val="004F02D2"/>
    <w:rsid w:val="004F0B49"/>
    <w:rsid w:val="004F202B"/>
    <w:rsid w:val="004F2713"/>
    <w:rsid w:val="004F2EB4"/>
    <w:rsid w:val="004F4345"/>
    <w:rsid w:val="004F441C"/>
    <w:rsid w:val="004F4502"/>
    <w:rsid w:val="004F4C2D"/>
    <w:rsid w:val="004F4FBF"/>
    <w:rsid w:val="004F5190"/>
    <w:rsid w:val="004F62BF"/>
    <w:rsid w:val="004F7775"/>
    <w:rsid w:val="00500689"/>
    <w:rsid w:val="00502318"/>
    <w:rsid w:val="005030E8"/>
    <w:rsid w:val="00503E7B"/>
    <w:rsid w:val="00504664"/>
    <w:rsid w:val="00504711"/>
    <w:rsid w:val="00504A41"/>
    <w:rsid w:val="00505C86"/>
    <w:rsid w:val="005072EC"/>
    <w:rsid w:val="005075F7"/>
    <w:rsid w:val="00507FDC"/>
    <w:rsid w:val="005109BF"/>
    <w:rsid w:val="00510C2B"/>
    <w:rsid w:val="005110C7"/>
    <w:rsid w:val="005111EA"/>
    <w:rsid w:val="005113A9"/>
    <w:rsid w:val="00511829"/>
    <w:rsid w:val="005118A2"/>
    <w:rsid w:val="00511C1E"/>
    <w:rsid w:val="00511D87"/>
    <w:rsid w:val="005130E5"/>
    <w:rsid w:val="00513552"/>
    <w:rsid w:val="00513DF7"/>
    <w:rsid w:val="00516131"/>
    <w:rsid w:val="005163B2"/>
    <w:rsid w:val="00516F57"/>
    <w:rsid w:val="00517014"/>
    <w:rsid w:val="00517BB5"/>
    <w:rsid w:val="00517ECE"/>
    <w:rsid w:val="005201E7"/>
    <w:rsid w:val="005204CE"/>
    <w:rsid w:val="00520C84"/>
    <w:rsid w:val="00521392"/>
    <w:rsid w:val="00521409"/>
    <w:rsid w:val="00521F6D"/>
    <w:rsid w:val="00522C29"/>
    <w:rsid w:val="005234C7"/>
    <w:rsid w:val="0052375A"/>
    <w:rsid w:val="005239E2"/>
    <w:rsid w:val="00523E05"/>
    <w:rsid w:val="00524BBE"/>
    <w:rsid w:val="00524C75"/>
    <w:rsid w:val="00525B5E"/>
    <w:rsid w:val="00525D28"/>
    <w:rsid w:val="00525F88"/>
    <w:rsid w:val="00526A5D"/>
    <w:rsid w:val="00526B69"/>
    <w:rsid w:val="00526C5F"/>
    <w:rsid w:val="00530076"/>
    <w:rsid w:val="005300EF"/>
    <w:rsid w:val="0053057C"/>
    <w:rsid w:val="00532016"/>
    <w:rsid w:val="00533172"/>
    <w:rsid w:val="00534C8E"/>
    <w:rsid w:val="00536032"/>
    <w:rsid w:val="00536A40"/>
    <w:rsid w:val="00540AE9"/>
    <w:rsid w:val="005415E1"/>
    <w:rsid w:val="00541739"/>
    <w:rsid w:val="005420F0"/>
    <w:rsid w:val="005425C7"/>
    <w:rsid w:val="00542C46"/>
    <w:rsid w:val="0054401D"/>
    <w:rsid w:val="005447C0"/>
    <w:rsid w:val="00544B8B"/>
    <w:rsid w:val="00545210"/>
    <w:rsid w:val="00545583"/>
    <w:rsid w:val="005455C3"/>
    <w:rsid w:val="0054566C"/>
    <w:rsid w:val="00545868"/>
    <w:rsid w:val="00546059"/>
    <w:rsid w:val="00546E64"/>
    <w:rsid w:val="00550791"/>
    <w:rsid w:val="00551D98"/>
    <w:rsid w:val="00551FC7"/>
    <w:rsid w:val="0055204B"/>
    <w:rsid w:val="0055254C"/>
    <w:rsid w:val="00552DDB"/>
    <w:rsid w:val="0055342E"/>
    <w:rsid w:val="00553631"/>
    <w:rsid w:val="00553B02"/>
    <w:rsid w:val="00554F0C"/>
    <w:rsid w:val="00555C8B"/>
    <w:rsid w:val="005571E3"/>
    <w:rsid w:val="0055768D"/>
    <w:rsid w:val="00561C30"/>
    <w:rsid w:val="00561FA8"/>
    <w:rsid w:val="005635D6"/>
    <w:rsid w:val="005637DD"/>
    <w:rsid w:val="005639D5"/>
    <w:rsid w:val="0056413A"/>
    <w:rsid w:val="00564527"/>
    <w:rsid w:val="00564550"/>
    <w:rsid w:val="0056482B"/>
    <w:rsid w:val="00566DFD"/>
    <w:rsid w:val="00567841"/>
    <w:rsid w:val="00567854"/>
    <w:rsid w:val="0056791A"/>
    <w:rsid w:val="005702C4"/>
    <w:rsid w:val="005704D2"/>
    <w:rsid w:val="00570F11"/>
    <w:rsid w:val="005713F2"/>
    <w:rsid w:val="00571895"/>
    <w:rsid w:val="005722F0"/>
    <w:rsid w:val="00572450"/>
    <w:rsid w:val="0057329B"/>
    <w:rsid w:val="005732CB"/>
    <w:rsid w:val="0057429C"/>
    <w:rsid w:val="005747D2"/>
    <w:rsid w:val="00575F61"/>
    <w:rsid w:val="00575F68"/>
    <w:rsid w:val="00575F6D"/>
    <w:rsid w:val="00577920"/>
    <w:rsid w:val="0057796E"/>
    <w:rsid w:val="00580F3C"/>
    <w:rsid w:val="0058139C"/>
    <w:rsid w:val="005825D5"/>
    <w:rsid w:val="00582FF6"/>
    <w:rsid w:val="0058355A"/>
    <w:rsid w:val="00583AE8"/>
    <w:rsid w:val="00583B45"/>
    <w:rsid w:val="00583FCA"/>
    <w:rsid w:val="00584A48"/>
    <w:rsid w:val="00584F54"/>
    <w:rsid w:val="00585A78"/>
    <w:rsid w:val="00586AB8"/>
    <w:rsid w:val="0058712B"/>
    <w:rsid w:val="00587FFB"/>
    <w:rsid w:val="005914F8"/>
    <w:rsid w:val="005917F4"/>
    <w:rsid w:val="00591B81"/>
    <w:rsid w:val="00592532"/>
    <w:rsid w:val="00593098"/>
    <w:rsid w:val="00593EED"/>
    <w:rsid w:val="00593FA0"/>
    <w:rsid w:val="00595D0B"/>
    <w:rsid w:val="005972D5"/>
    <w:rsid w:val="00597424"/>
    <w:rsid w:val="00597FB5"/>
    <w:rsid w:val="005A0DFE"/>
    <w:rsid w:val="005A14C3"/>
    <w:rsid w:val="005A1733"/>
    <w:rsid w:val="005A1CF3"/>
    <w:rsid w:val="005A4E76"/>
    <w:rsid w:val="005A5A4A"/>
    <w:rsid w:val="005A5A67"/>
    <w:rsid w:val="005A5C0E"/>
    <w:rsid w:val="005A663E"/>
    <w:rsid w:val="005A7999"/>
    <w:rsid w:val="005A7C8F"/>
    <w:rsid w:val="005B05D8"/>
    <w:rsid w:val="005B1223"/>
    <w:rsid w:val="005B1EAF"/>
    <w:rsid w:val="005B2BA4"/>
    <w:rsid w:val="005B2D1C"/>
    <w:rsid w:val="005B32AA"/>
    <w:rsid w:val="005B331B"/>
    <w:rsid w:val="005B35DE"/>
    <w:rsid w:val="005B36B1"/>
    <w:rsid w:val="005B36CA"/>
    <w:rsid w:val="005B37C3"/>
    <w:rsid w:val="005B43A2"/>
    <w:rsid w:val="005B493F"/>
    <w:rsid w:val="005B5B75"/>
    <w:rsid w:val="005B679E"/>
    <w:rsid w:val="005B6811"/>
    <w:rsid w:val="005B6A93"/>
    <w:rsid w:val="005B7798"/>
    <w:rsid w:val="005B7E1A"/>
    <w:rsid w:val="005C01EE"/>
    <w:rsid w:val="005C0B84"/>
    <w:rsid w:val="005C158A"/>
    <w:rsid w:val="005C16CA"/>
    <w:rsid w:val="005C2EC5"/>
    <w:rsid w:val="005C3166"/>
    <w:rsid w:val="005C4044"/>
    <w:rsid w:val="005C435F"/>
    <w:rsid w:val="005C50A6"/>
    <w:rsid w:val="005C533D"/>
    <w:rsid w:val="005C5F5F"/>
    <w:rsid w:val="005C64B4"/>
    <w:rsid w:val="005C66F1"/>
    <w:rsid w:val="005C75EE"/>
    <w:rsid w:val="005C7742"/>
    <w:rsid w:val="005C77B8"/>
    <w:rsid w:val="005D0119"/>
    <w:rsid w:val="005D0D98"/>
    <w:rsid w:val="005D0EC7"/>
    <w:rsid w:val="005D13EE"/>
    <w:rsid w:val="005D318A"/>
    <w:rsid w:val="005D3E93"/>
    <w:rsid w:val="005D519D"/>
    <w:rsid w:val="005D5859"/>
    <w:rsid w:val="005D5D41"/>
    <w:rsid w:val="005D641A"/>
    <w:rsid w:val="005D6F71"/>
    <w:rsid w:val="005D740A"/>
    <w:rsid w:val="005D7579"/>
    <w:rsid w:val="005D7945"/>
    <w:rsid w:val="005D79F6"/>
    <w:rsid w:val="005D7CE4"/>
    <w:rsid w:val="005E0718"/>
    <w:rsid w:val="005E0C34"/>
    <w:rsid w:val="005E1204"/>
    <w:rsid w:val="005E293F"/>
    <w:rsid w:val="005E4BFA"/>
    <w:rsid w:val="005E50A3"/>
    <w:rsid w:val="005E53A5"/>
    <w:rsid w:val="005E6457"/>
    <w:rsid w:val="005F06C5"/>
    <w:rsid w:val="005F0B4A"/>
    <w:rsid w:val="005F0BD1"/>
    <w:rsid w:val="005F135F"/>
    <w:rsid w:val="005F1603"/>
    <w:rsid w:val="005F19A6"/>
    <w:rsid w:val="005F2884"/>
    <w:rsid w:val="005F32EE"/>
    <w:rsid w:val="005F3ACF"/>
    <w:rsid w:val="005F3F90"/>
    <w:rsid w:val="005F3F97"/>
    <w:rsid w:val="005F40C5"/>
    <w:rsid w:val="005F461E"/>
    <w:rsid w:val="005F5133"/>
    <w:rsid w:val="005F5A0D"/>
    <w:rsid w:val="005F661F"/>
    <w:rsid w:val="005F6AD8"/>
    <w:rsid w:val="005F7186"/>
    <w:rsid w:val="00600C79"/>
    <w:rsid w:val="00600CD6"/>
    <w:rsid w:val="00601EF6"/>
    <w:rsid w:val="00601F5C"/>
    <w:rsid w:val="006024EB"/>
    <w:rsid w:val="0060349F"/>
    <w:rsid w:val="00603D12"/>
    <w:rsid w:val="00604458"/>
    <w:rsid w:val="00605023"/>
    <w:rsid w:val="00605704"/>
    <w:rsid w:val="00606896"/>
    <w:rsid w:val="006069AD"/>
    <w:rsid w:val="006106D1"/>
    <w:rsid w:val="00610A2B"/>
    <w:rsid w:val="006110DC"/>
    <w:rsid w:val="00611DFB"/>
    <w:rsid w:val="00612A11"/>
    <w:rsid w:val="00612DA0"/>
    <w:rsid w:val="00612F1C"/>
    <w:rsid w:val="00613D74"/>
    <w:rsid w:val="00614003"/>
    <w:rsid w:val="006143B7"/>
    <w:rsid w:val="00614639"/>
    <w:rsid w:val="00614812"/>
    <w:rsid w:val="00614C5B"/>
    <w:rsid w:val="00614D5F"/>
    <w:rsid w:val="00614D7B"/>
    <w:rsid w:val="00616174"/>
    <w:rsid w:val="00617B3C"/>
    <w:rsid w:val="00617D55"/>
    <w:rsid w:val="00617EDE"/>
    <w:rsid w:val="00620AF8"/>
    <w:rsid w:val="006215DC"/>
    <w:rsid w:val="00622062"/>
    <w:rsid w:val="00622ABA"/>
    <w:rsid w:val="00623C10"/>
    <w:rsid w:val="00623E2E"/>
    <w:rsid w:val="00624342"/>
    <w:rsid w:val="00625807"/>
    <w:rsid w:val="00625BB9"/>
    <w:rsid w:val="00625F5B"/>
    <w:rsid w:val="00626675"/>
    <w:rsid w:val="006269AF"/>
    <w:rsid w:val="00626ECB"/>
    <w:rsid w:val="00626FD0"/>
    <w:rsid w:val="0062737C"/>
    <w:rsid w:val="0062756D"/>
    <w:rsid w:val="0063000D"/>
    <w:rsid w:val="0063045A"/>
    <w:rsid w:val="00630497"/>
    <w:rsid w:val="00631178"/>
    <w:rsid w:val="0063292D"/>
    <w:rsid w:val="00632AB9"/>
    <w:rsid w:val="00633A37"/>
    <w:rsid w:val="00633C02"/>
    <w:rsid w:val="00634403"/>
    <w:rsid w:val="006344BE"/>
    <w:rsid w:val="00634A11"/>
    <w:rsid w:val="00634AD8"/>
    <w:rsid w:val="00634C39"/>
    <w:rsid w:val="0063529C"/>
    <w:rsid w:val="00635322"/>
    <w:rsid w:val="00635BAD"/>
    <w:rsid w:val="00636C53"/>
    <w:rsid w:val="006375F1"/>
    <w:rsid w:val="006378E0"/>
    <w:rsid w:val="00637C16"/>
    <w:rsid w:val="0064076B"/>
    <w:rsid w:val="00640D73"/>
    <w:rsid w:val="00641C3D"/>
    <w:rsid w:val="00642220"/>
    <w:rsid w:val="00642776"/>
    <w:rsid w:val="00642D2D"/>
    <w:rsid w:val="00642DDE"/>
    <w:rsid w:val="0064354A"/>
    <w:rsid w:val="00643AEA"/>
    <w:rsid w:val="00643B9D"/>
    <w:rsid w:val="0064417C"/>
    <w:rsid w:val="0064483C"/>
    <w:rsid w:val="006449E9"/>
    <w:rsid w:val="00644D1C"/>
    <w:rsid w:val="00644DD6"/>
    <w:rsid w:val="00644E0F"/>
    <w:rsid w:val="00645EB2"/>
    <w:rsid w:val="00646174"/>
    <w:rsid w:val="006477E7"/>
    <w:rsid w:val="006506A6"/>
    <w:rsid w:val="00650F67"/>
    <w:rsid w:val="006512B6"/>
    <w:rsid w:val="00652288"/>
    <w:rsid w:val="00652E11"/>
    <w:rsid w:val="00653F27"/>
    <w:rsid w:val="00654502"/>
    <w:rsid w:val="00655682"/>
    <w:rsid w:val="00655786"/>
    <w:rsid w:val="00655EFC"/>
    <w:rsid w:val="006571F7"/>
    <w:rsid w:val="006575B3"/>
    <w:rsid w:val="00660420"/>
    <w:rsid w:val="00661242"/>
    <w:rsid w:val="00661421"/>
    <w:rsid w:val="0066189D"/>
    <w:rsid w:val="00662CFF"/>
    <w:rsid w:val="00663B14"/>
    <w:rsid w:val="00664345"/>
    <w:rsid w:val="00665287"/>
    <w:rsid w:val="00665ADF"/>
    <w:rsid w:val="00666359"/>
    <w:rsid w:val="006666F4"/>
    <w:rsid w:val="0066675E"/>
    <w:rsid w:val="00666EAD"/>
    <w:rsid w:val="00667879"/>
    <w:rsid w:val="0067004A"/>
    <w:rsid w:val="0067096F"/>
    <w:rsid w:val="00671049"/>
    <w:rsid w:val="006710CD"/>
    <w:rsid w:val="00672A45"/>
    <w:rsid w:val="00672C5C"/>
    <w:rsid w:val="00673F8A"/>
    <w:rsid w:val="00674961"/>
    <w:rsid w:val="00674D13"/>
    <w:rsid w:val="00675025"/>
    <w:rsid w:val="00675DAA"/>
    <w:rsid w:val="00676078"/>
    <w:rsid w:val="006763E8"/>
    <w:rsid w:val="006768B5"/>
    <w:rsid w:val="00677092"/>
    <w:rsid w:val="00677385"/>
    <w:rsid w:val="00681559"/>
    <w:rsid w:val="00681A6A"/>
    <w:rsid w:val="00681E04"/>
    <w:rsid w:val="00683169"/>
    <w:rsid w:val="006845E8"/>
    <w:rsid w:val="00684CEE"/>
    <w:rsid w:val="00684F5C"/>
    <w:rsid w:val="006854CB"/>
    <w:rsid w:val="00686DFC"/>
    <w:rsid w:val="00686EE2"/>
    <w:rsid w:val="006872E8"/>
    <w:rsid w:val="00687BB7"/>
    <w:rsid w:val="00687DAA"/>
    <w:rsid w:val="00690256"/>
    <w:rsid w:val="00690476"/>
    <w:rsid w:val="0069088E"/>
    <w:rsid w:val="00690925"/>
    <w:rsid w:val="00691543"/>
    <w:rsid w:val="00692238"/>
    <w:rsid w:val="00693BCD"/>
    <w:rsid w:val="006945B0"/>
    <w:rsid w:val="0069507D"/>
    <w:rsid w:val="00695732"/>
    <w:rsid w:val="00695751"/>
    <w:rsid w:val="00695CAC"/>
    <w:rsid w:val="00695E2B"/>
    <w:rsid w:val="0069683A"/>
    <w:rsid w:val="00696D2A"/>
    <w:rsid w:val="00696E31"/>
    <w:rsid w:val="00697A5C"/>
    <w:rsid w:val="006A056D"/>
    <w:rsid w:val="006A0768"/>
    <w:rsid w:val="006A0B84"/>
    <w:rsid w:val="006A0B8E"/>
    <w:rsid w:val="006A0C9D"/>
    <w:rsid w:val="006A2658"/>
    <w:rsid w:val="006A291D"/>
    <w:rsid w:val="006A379C"/>
    <w:rsid w:val="006A3990"/>
    <w:rsid w:val="006A3C76"/>
    <w:rsid w:val="006A5855"/>
    <w:rsid w:val="006A6037"/>
    <w:rsid w:val="006A6C70"/>
    <w:rsid w:val="006A7273"/>
    <w:rsid w:val="006A7EEA"/>
    <w:rsid w:val="006B16F1"/>
    <w:rsid w:val="006B1D24"/>
    <w:rsid w:val="006B2060"/>
    <w:rsid w:val="006B2077"/>
    <w:rsid w:val="006B2113"/>
    <w:rsid w:val="006B2DB2"/>
    <w:rsid w:val="006B3046"/>
    <w:rsid w:val="006B30DA"/>
    <w:rsid w:val="006B36C1"/>
    <w:rsid w:val="006B3B1C"/>
    <w:rsid w:val="006B3D0E"/>
    <w:rsid w:val="006B3F1D"/>
    <w:rsid w:val="006B4336"/>
    <w:rsid w:val="006B4E9D"/>
    <w:rsid w:val="006B581A"/>
    <w:rsid w:val="006B5F57"/>
    <w:rsid w:val="006B603D"/>
    <w:rsid w:val="006B68C9"/>
    <w:rsid w:val="006B6F0B"/>
    <w:rsid w:val="006B7FF2"/>
    <w:rsid w:val="006C11FB"/>
    <w:rsid w:val="006C158C"/>
    <w:rsid w:val="006C1A1F"/>
    <w:rsid w:val="006C1D07"/>
    <w:rsid w:val="006C217C"/>
    <w:rsid w:val="006C2771"/>
    <w:rsid w:val="006C2D10"/>
    <w:rsid w:val="006C2FF2"/>
    <w:rsid w:val="006C3250"/>
    <w:rsid w:val="006C3363"/>
    <w:rsid w:val="006C3FF8"/>
    <w:rsid w:val="006C4662"/>
    <w:rsid w:val="006C5595"/>
    <w:rsid w:val="006C64FD"/>
    <w:rsid w:val="006C7B25"/>
    <w:rsid w:val="006D0181"/>
    <w:rsid w:val="006D0BDE"/>
    <w:rsid w:val="006D12B6"/>
    <w:rsid w:val="006D1813"/>
    <w:rsid w:val="006D1F47"/>
    <w:rsid w:val="006D2402"/>
    <w:rsid w:val="006D3626"/>
    <w:rsid w:val="006D3C94"/>
    <w:rsid w:val="006D3E42"/>
    <w:rsid w:val="006D41A6"/>
    <w:rsid w:val="006D4693"/>
    <w:rsid w:val="006D508C"/>
    <w:rsid w:val="006D5618"/>
    <w:rsid w:val="006D6424"/>
    <w:rsid w:val="006D6893"/>
    <w:rsid w:val="006D6A5B"/>
    <w:rsid w:val="006D6B8A"/>
    <w:rsid w:val="006D6CF2"/>
    <w:rsid w:val="006E13B7"/>
    <w:rsid w:val="006E1400"/>
    <w:rsid w:val="006E16A4"/>
    <w:rsid w:val="006E1E8E"/>
    <w:rsid w:val="006E25CC"/>
    <w:rsid w:val="006E285A"/>
    <w:rsid w:val="006E3DF2"/>
    <w:rsid w:val="006E3ED7"/>
    <w:rsid w:val="006E47C5"/>
    <w:rsid w:val="006E508F"/>
    <w:rsid w:val="006E5CAD"/>
    <w:rsid w:val="006E6DD8"/>
    <w:rsid w:val="006E71F5"/>
    <w:rsid w:val="006E733B"/>
    <w:rsid w:val="006E7B8D"/>
    <w:rsid w:val="006E7E30"/>
    <w:rsid w:val="006F0679"/>
    <w:rsid w:val="006F0E1B"/>
    <w:rsid w:val="006F12F3"/>
    <w:rsid w:val="006F1AF1"/>
    <w:rsid w:val="006F2930"/>
    <w:rsid w:val="006F3A91"/>
    <w:rsid w:val="006F432D"/>
    <w:rsid w:val="006F52FA"/>
    <w:rsid w:val="006F5498"/>
    <w:rsid w:val="006F6DB0"/>
    <w:rsid w:val="006F6EEB"/>
    <w:rsid w:val="00700B5D"/>
    <w:rsid w:val="00700D81"/>
    <w:rsid w:val="00701393"/>
    <w:rsid w:val="007038B7"/>
    <w:rsid w:val="00704128"/>
    <w:rsid w:val="0070528D"/>
    <w:rsid w:val="007053C6"/>
    <w:rsid w:val="00705BDC"/>
    <w:rsid w:val="00706EA1"/>
    <w:rsid w:val="0070727C"/>
    <w:rsid w:val="007073E8"/>
    <w:rsid w:val="007101DB"/>
    <w:rsid w:val="00710FA2"/>
    <w:rsid w:val="007117D3"/>
    <w:rsid w:val="00711B17"/>
    <w:rsid w:val="00711ED7"/>
    <w:rsid w:val="00714874"/>
    <w:rsid w:val="00714BB4"/>
    <w:rsid w:val="00714FC4"/>
    <w:rsid w:val="00715201"/>
    <w:rsid w:val="007152C5"/>
    <w:rsid w:val="00715CC6"/>
    <w:rsid w:val="00715EDA"/>
    <w:rsid w:val="00720092"/>
    <w:rsid w:val="007204F4"/>
    <w:rsid w:val="00721492"/>
    <w:rsid w:val="00722735"/>
    <w:rsid w:val="00722DBD"/>
    <w:rsid w:val="00725FC9"/>
    <w:rsid w:val="00726086"/>
    <w:rsid w:val="0072613D"/>
    <w:rsid w:val="00726D65"/>
    <w:rsid w:val="007272DE"/>
    <w:rsid w:val="0072735E"/>
    <w:rsid w:val="007273FF"/>
    <w:rsid w:val="00730E2B"/>
    <w:rsid w:val="00731A37"/>
    <w:rsid w:val="00731FCE"/>
    <w:rsid w:val="007331EB"/>
    <w:rsid w:val="0073332F"/>
    <w:rsid w:val="00733930"/>
    <w:rsid w:val="0073399D"/>
    <w:rsid w:val="00733ADA"/>
    <w:rsid w:val="00734414"/>
    <w:rsid w:val="0073506D"/>
    <w:rsid w:val="0073639D"/>
    <w:rsid w:val="00737483"/>
    <w:rsid w:val="00737939"/>
    <w:rsid w:val="00737AFC"/>
    <w:rsid w:val="00737E1D"/>
    <w:rsid w:val="00737EFE"/>
    <w:rsid w:val="00740205"/>
    <w:rsid w:val="00740712"/>
    <w:rsid w:val="00740AB5"/>
    <w:rsid w:val="00740E2B"/>
    <w:rsid w:val="007414AE"/>
    <w:rsid w:val="007414ED"/>
    <w:rsid w:val="00742CA8"/>
    <w:rsid w:val="00743726"/>
    <w:rsid w:val="00744884"/>
    <w:rsid w:val="00744D6B"/>
    <w:rsid w:val="00744F42"/>
    <w:rsid w:val="0074555B"/>
    <w:rsid w:val="0074598A"/>
    <w:rsid w:val="00745DCC"/>
    <w:rsid w:val="00745DEA"/>
    <w:rsid w:val="00746763"/>
    <w:rsid w:val="00746807"/>
    <w:rsid w:val="0074760A"/>
    <w:rsid w:val="00750DC7"/>
    <w:rsid w:val="007531CC"/>
    <w:rsid w:val="007535C3"/>
    <w:rsid w:val="00753C85"/>
    <w:rsid w:val="00754CFA"/>
    <w:rsid w:val="00754D09"/>
    <w:rsid w:val="00755481"/>
    <w:rsid w:val="007554F9"/>
    <w:rsid w:val="0075570E"/>
    <w:rsid w:val="00755DF4"/>
    <w:rsid w:val="007560F1"/>
    <w:rsid w:val="00756AFF"/>
    <w:rsid w:val="007571C0"/>
    <w:rsid w:val="00757769"/>
    <w:rsid w:val="007602BA"/>
    <w:rsid w:val="00760905"/>
    <w:rsid w:val="007613EA"/>
    <w:rsid w:val="00763354"/>
    <w:rsid w:val="00763A03"/>
    <w:rsid w:val="00763ABD"/>
    <w:rsid w:val="00764A53"/>
    <w:rsid w:val="0076545C"/>
    <w:rsid w:val="00765A90"/>
    <w:rsid w:val="00765B1C"/>
    <w:rsid w:val="00766977"/>
    <w:rsid w:val="007672E8"/>
    <w:rsid w:val="00767515"/>
    <w:rsid w:val="00767F4C"/>
    <w:rsid w:val="0077228D"/>
    <w:rsid w:val="00772335"/>
    <w:rsid w:val="007729EA"/>
    <w:rsid w:val="00772C96"/>
    <w:rsid w:val="00772DE1"/>
    <w:rsid w:val="0077373E"/>
    <w:rsid w:val="00773C7E"/>
    <w:rsid w:val="00774186"/>
    <w:rsid w:val="00776FD0"/>
    <w:rsid w:val="00781850"/>
    <w:rsid w:val="007820F0"/>
    <w:rsid w:val="007823FA"/>
    <w:rsid w:val="00782A26"/>
    <w:rsid w:val="00782A5C"/>
    <w:rsid w:val="00782ED8"/>
    <w:rsid w:val="007839E5"/>
    <w:rsid w:val="007851FD"/>
    <w:rsid w:val="00785CC5"/>
    <w:rsid w:val="00786046"/>
    <w:rsid w:val="007865B1"/>
    <w:rsid w:val="00786F90"/>
    <w:rsid w:val="00787109"/>
    <w:rsid w:val="007877A8"/>
    <w:rsid w:val="007878A7"/>
    <w:rsid w:val="00787D74"/>
    <w:rsid w:val="00787FE1"/>
    <w:rsid w:val="00790603"/>
    <w:rsid w:val="00791BA0"/>
    <w:rsid w:val="00791C66"/>
    <w:rsid w:val="00792616"/>
    <w:rsid w:val="0079271D"/>
    <w:rsid w:val="00792B67"/>
    <w:rsid w:val="00793560"/>
    <w:rsid w:val="007946ED"/>
    <w:rsid w:val="00795536"/>
    <w:rsid w:val="0079747E"/>
    <w:rsid w:val="007975B6"/>
    <w:rsid w:val="007A204E"/>
    <w:rsid w:val="007A25B3"/>
    <w:rsid w:val="007A2657"/>
    <w:rsid w:val="007A3170"/>
    <w:rsid w:val="007A3629"/>
    <w:rsid w:val="007A46F4"/>
    <w:rsid w:val="007A475F"/>
    <w:rsid w:val="007A5596"/>
    <w:rsid w:val="007A5A55"/>
    <w:rsid w:val="007A5F8B"/>
    <w:rsid w:val="007A628C"/>
    <w:rsid w:val="007A69CB"/>
    <w:rsid w:val="007A6CCC"/>
    <w:rsid w:val="007B0162"/>
    <w:rsid w:val="007B0C8E"/>
    <w:rsid w:val="007B0E0D"/>
    <w:rsid w:val="007B2DA3"/>
    <w:rsid w:val="007B36CD"/>
    <w:rsid w:val="007B3935"/>
    <w:rsid w:val="007B4208"/>
    <w:rsid w:val="007B52B6"/>
    <w:rsid w:val="007B5448"/>
    <w:rsid w:val="007B5C22"/>
    <w:rsid w:val="007B5F3E"/>
    <w:rsid w:val="007B6132"/>
    <w:rsid w:val="007B63EE"/>
    <w:rsid w:val="007B693F"/>
    <w:rsid w:val="007B6BBB"/>
    <w:rsid w:val="007B6C0E"/>
    <w:rsid w:val="007B6F16"/>
    <w:rsid w:val="007B70C8"/>
    <w:rsid w:val="007B773B"/>
    <w:rsid w:val="007B7B95"/>
    <w:rsid w:val="007C0F40"/>
    <w:rsid w:val="007C0F4B"/>
    <w:rsid w:val="007C2390"/>
    <w:rsid w:val="007C26FB"/>
    <w:rsid w:val="007C407C"/>
    <w:rsid w:val="007C42E6"/>
    <w:rsid w:val="007C49B1"/>
    <w:rsid w:val="007C4BCD"/>
    <w:rsid w:val="007C50CD"/>
    <w:rsid w:val="007C5406"/>
    <w:rsid w:val="007C566C"/>
    <w:rsid w:val="007C6955"/>
    <w:rsid w:val="007C7A29"/>
    <w:rsid w:val="007D007D"/>
    <w:rsid w:val="007D077F"/>
    <w:rsid w:val="007D0847"/>
    <w:rsid w:val="007D0BD8"/>
    <w:rsid w:val="007D1051"/>
    <w:rsid w:val="007D1431"/>
    <w:rsid w:val="007D2364"/>
    <w:rsid w:val="007D268D"/>
    <w:rsid w:val="007D288C"/>
    <w:rsid w:val="007D2EA2"/>
    <w:rsid w:val="007D3A93"/>
    <w:rsid w:val="007D3D86"/>
    <w:rsid w:val="007D5341"/>
    <w:rsid w:val="007D5E64"/>
    <w:rsid w:val="007D6485"/>
    <w:rsid w:val="007D6D02"/>
    <w:rsid w:val="007D72B6"/>
    <w:rsid w:val="007E016F"/>
    <w:rsid w:val="007E01CC"/>
    <w:rsid w:val="007E2507"/>
    <w:rsid w:val="007E2728"/>
    <w:rsid w:val="007E29BE"/>
    <w:rsid w:val="007E2F0A"/>
    <w:rsid w:val="007E30E6"/>
    <w:rsid w:val="007E40E4"/>
    <w:rsid w:val="007E44DF"/>
    <w:rsid w:val="007E47BF"/>
    <w:rsid w:val="007E4B8A"/>
    <w:rsid w:val="007E4F4E"/>
    <w:rsid w:val="007E55E2"/>
    <w:rsid w:val="007E56E2"/>
    <w:rsid w:val="007E6555"/>
    <w:rsid w:val="007E67E3"/>
    <w:rsid w:val="007E6A0A"/>
    <w:rsid w:val="007E6BA1"/>
    <w:rsid w:val="007E767D"/>
    <w:rsid w:val="007F2857"/>
    <w:rsid w:val="007F30A2"/>
    <w:rsid w:val="007F359A"/>
    <w:rsid w:val="007F3A18"/>
    <w:rsid w:val="007F3C38"/>
    <w:rsid w:val="007F4D93"/>
    <w:rsid w:val="007F5826"/>
    <w:rsid w:val="007F62A6"/>
    <w:rsid w:val="007F79FA"/>
    <w:rsid w:val="0080032D"/>
    <w:rsid w:val="00801107"/>
    <w:rsid w:val="00801602"/>
    <w:rsid w:val="0080194D"/>
    <w:rsid w:val="008019F9"/>
    <w:rsid w:val="0080213C"/>
    <w:rsid w:val="00803386"/>
    <w:rsid w:val="00803428"/>
    <w:rsid w:val="00803BE5"/>
    <w:rsid w:val="008042B2"/>
    <w:rsid w:val="00805385"/>
    <w:rsid w:val="00805412"/>
    <w:rsid w:val="00805D8C"/>
    <w:rsid w:val="00805F32"/>
    <w:rsid w:val="00806310"/>
    <w:rsid w:val="00806727"/>
    <w:rsid w:val="008067CF"/>
    <w:rsid w:val="00810339"/>
    <w:rsid w:val="00810B38"/>
    <w:rsid w:val="00810EE0"/>
    <w:rsid w:val="00812004"/>
    <w:rsid w:val="008128F0"/>
    <w:rsid w:val="00812D1D"/>
    <w:rsid w:val="00812D6B"/>
    <w:rsid w:val="00813600"/>
    <w:rsid w:val="008149CE"/>
    <w:rsid w:val="00815630"/>
    <w:rsid w:val="0081596E"/>
    <w:rsid w:val="008164FF"/>
    <w:rsid w:val="0081665A"/>
    <w:rsid w:val="00816677"/>
    <w:rsid w:val="00816B0D"/>
    <w:rsid w:val="0081730B"/>
    <w:rsid w:val="00820483"/>
    <w:rsid w:val="008206A9"/>
    <w:rsid w:val="00821727"/>
    <w:rsid w:val="00821C3D"/>
    <w:rsid w:val="00821C56"/>
    <w:rsid w:val="00822091"/>
    <w:rsid w:val="00822E0C"/>
    <w:rsid w:val="00823C36"/>
    <w:rsid w:val="00824462"/>
    <w:rsid w:val="00824552"/>
    <w:rsid w:val="00824AF1"/>
    <w:rsid w:val="00825205"/>
    <w:rsid w:val="008255BE"/>
    <w:rsid w:val="00825F2B"/>
    <w:rsid w:val="00826A97"/>
    <w:rsid w:val="00827906"/>
    <w:rsid w:val="00827AD5"/>
    <w:rsid w:val="00827CF6"/>
    <w:rsid w:val="00830484"/>
    <w:rsid w:val="00831A9B"/>
    <w:rsid w:val="00832631"/>
    <w:rsid w:val="00832836"/>
    <w:rsid w:val="0083290D"/>
    <w:rsid w:val="00833B82"/>
    <w:rsid w:val="00834502"/>
    <w:rsid w:val="00834E33"/>
    <w:rsid w:val="008351B6"/>
    <w:rsid w:val="00835633"/>
    <w:rsid w:val="008366F6"/>
    <w:rsid w:val="00836ABC"/>
    <w:rsid w:val="00837000"/>
    <w:rsid w:val="008370D7"/>
    <w:rsid w:val="008402F7"/>
    <w:rsid w:val="00840BED"/>
    <w:rsid w:val="0084367B"/>
    <w:rsid w:val="00843777"/>
    <w:rsid w:val="00843902"/>
    <w:rsid w:val="00843AA8"/>
    <w:rsid w:val="0084474A"/>
    <w:rsid w:val="00844A17"/>
    <w:rsid w:val="008458EF"/>
    <w:rsid w:val="00845957"/>
    <w:rsid w:val="00845F6B"/>
    <w:rsid w:val="00846D69"/>
    <w:rsid w:val="00847700"/>
    <w:rsid w:val="00847839"/>
    <w:rsid w:val="00847B11"/>
    <w:rsid w:val="0085041D"/>
    <w:rsid w:val="008507EE"/>
    <w:rsid w:val="008518ED"/>
    <w:rsid w:val="00852B58"/>
    <w:rsid w:val="008534F9"/>
    <w:rsid w:val="00853819"/>
    <w:rsid w:val="00853FFA"/>
    <w:rsid w:val="008540E0"/>
    <w:rsid w:val="00854C57"/>
    <w:rsid w:val="0085693F"/>
    <w:rsid w:val="00857219"/>
    <w:rsid w:val="00857565"/>
    <w:rsid w:val="008579E0"/>
    <w:rsid w:val="00857F17"/>
    <w:rsid w:val="00860041"/>
    <w:rsid w:val="008607A8"/>
    <w:rsid w:val="00860E92"/>
    <w:rsid w:val="00861828"/>
    <w:rsid w:val="00861DE3"/>
    <w:rsid w:val="00862C27"/>
    <w:rsid w:val="00862C4A"/>
    <w:rsid w:val="00862C60"/>
    <w:rsid w:val="008630AB"/>
    <w:rsid w:val="0086427A"/>
    <w:rsid w:val="0086650A"/>
    <w:rsid w:val="0086715E"/>
    <w:rsid w:val="008678C4"/>
    <w:rsid w:val="00867BCF"/>
    <w:rsid w:val="00870600"/>
    <w:rsid w:val="00870A13"/>
    <w:rsid w:val="008710B7"/>
    <w:rsid w:val="00871A22"/>
    <w:rsid w:val="00871D5A"/>
    <w:rsid w:val="008727CD"/>
    <w:rsid w:val="00873DEC"/>
    <w:rsid w:val="00874724"/>
    <w:rsid w:val="008750D3"/>
    <w:rsid w:val="00877799"/>
    <w:rsid w:val="008801D9"/>
    <w:rsid w:val="008802E4"/>
    <w:rsid w:val="00881493"/>
    <w:rsid w:val="00881532"/>
    <w:rsid w:val="0088198E"/>
    <w:rsid w:val="00881DDC"/>
    <w:rsid w:val="00882653"/>
    <w:rsid w:val="008845AC"/>
    <w:rsid w:val="00884802"/>
    <w:rsid w:val="008848E6"/>
    <w:rsid w:val="0088705E"/>
    <w:rsid w:val="008870E4"/>
    <w:rsid w:val="00887625"/>
    <w:rsid w:val="00887BF6"/>
    <w:rsid w:val="00890724"/>
    <w:rsid w:val="0089100F"/>
    <w:rsid w:val="00891CEF"/>
    <w:rsid w:val="00891EBE"/>
    <w:rsid w:val="00892760"/>
    <w:rsid w:val="00893300"/>
    <w:rsid w:val="00893D8D"/>
    <w:rsid w:val="00895997"/>
    <w:rsid w:val="00896B95"/>
    <w:rsid w:val="00896F79"/>
    <w:rsid w:val="00897D61"/>
    <w:rsid w:val="00897DB8"/>
    <w:rsid w:val="008A047D"/>
    <w:rsid w:val="008A07F6"/>
    <w:rsid w:val="008A0A3F"/>
    <w:rsid w:val="008A0B79"/>
    <w:rsid w:val="008A1574"/>
    <w:rsid w:val="008A1577"/>
    <w:rsid w:val="008A182C"/>
    <w:rsid w:val="008A2582"/>
    <w:rsid w:val="008A4B8B"/>
    <w:rsid w:val="008A5734"/>
    <w:rsid w:val="008A5E01"/>
    <w:rsid w:val="008A5F4F"/>
    <w:rsid w:val="008A6320"/>
    <w:rsid w:val="008B008F"/>
    <w:rsid w:val="008B0345"/>
    <w:rsid w:val="008B1D9A"/>
    <w:rsid w:val="008B1E17"/>
    <w:rsid w:val="008B350F"/>
    <w:rsid w:val="008B39E8"/>
    <w:rsid w:val="008B4641"/>
    <w:rsid w:val="008B475D"/>
    <w:rsid w:val="008B5EE4"/>
    <w:rsid w:val="008B7D52"/>
    <w:rsid w:val="008B7D8E"/>
    <w:rsid w:val="008C0A50"/>
    <w:rsid w:val="008C0E8D"/>
    <w:rsid w:val="008C1057"/>
    <w:rsid w:val="008C1890"/>
    <w:rsid w:val="008C30AE"/>
    <w:rsid w:val="008C3C47"/>
    <w:rsid w:val="008C3E9E"/>
    <w:rsid w:val="008C52DD"/>
    <w:rsid w:val="008C5A0F"/>
    <w:rsid w:val="008C5B36"/>
    <w:rsid w:val="008C5B3B"/>
    <w:rsid w:val="008C69BF"/>
    <w:rsid w:val="008C6BB0"/>
    <w:rsid w:val="008C7807"/>
    <w:rsid w:val="008D034F"/>
    <w:rsid w:val="008D0891"/>
    <w:rsid w:val="008D0D6A"/>
    <w:rsid w:val="008D11E8"/>
    <w:rsid w:val="008D12A6"/>
    <w:rsid w:val="008D14E7"/>
    <w:rsid w:val="008D2B65"/>
    <w:rsid w:val="008D3200"/>
    <w:rsid w:val="008D349D"/>
    <w:rsid w:val="008D3D37"/>
    <w:rsid w:val="008D3EBE"/>
    <w:rsid w:val="008D4F28"/>
    <w:rsid w:val="008D56EB"/>
    <w:rsid w:val="008D5918"/>
    <w:rsid w:val="008D5931"/>
    <w:rsid w:val="008D5D97"/>
    <w:rsid w:val="008D5DAC"/>
    <w:rsid w:val="008D66F3"/>
    <w:rsid w:val="008D6987"/>
    <w:rsid w:val="008D7130"/>
    <w:rsid w:val="008D7339"/>
    <w:rsid w:val="008D7A6D"/>
    <w:rsid w:val="008E0D09"/>
    <w:rsid w:val="008E2C95"/>
    <w:rsid w:val="008E32A6"/>
    <w:rsid w:val="008E3C31"/>
    <w:rsid w:val="008E4F96"/>
    <w:rsid w:val="008E6118"/>
    <w:rsid w:val="008E62FD"/>
    <w:rsid w:val="008E7C33"/>
    <w:rsid w:val="008F0002"/>
    <w:rsid w:val="008F04AF"/>
    <w:rsid w:val="008F053D"/>
    <w:rsid w:val="008F1070"/>
    <w:rsid w:val="008F123D"/>
    <w:rsid w:val="008F25CC"/>
    <w:rsid w:val="008F25D0"/>
    <w:rsid w:val="008F30DA"/>
    <w:rsid w:val="008F445B"/>
    <w:rsid w:val="008F4F58"/>
    <w:rsid w:val="008F4F67"/>
    <w:rsid w:val="008F50A6"/>
    <w:rsid w:val="008F5805"/>
    <w:rsid w:val="008F5ADA"/>
    <w:rsid w:val="008F5DA7"/>
    <w:rsid w:val="008F62E1"/>
    <w:rsid w:val="008F63A1"/>
    <w:rsid w:val="008F6ECD"/>
    <w:rsid w:val="008F75A9"/>
    <w:rsid w:val="008F7625"/>
    <w:rsid w:val="008F773D"/>
    <w:rsid w:val="008F7801"/>
    <w:rsid w:val="008F7D09"/>
    <w:rsid w:val="00900039"/>
    <w:rsid w:val="00900B71"/>
    <w:rsid w:val="009014B8"/>
    <w:rsid w:val="009024AD"/>
    <w:rsid w:val="00902540"/>
    <w:rsid w:val="00902853"/>
    <w:rsid w:val="00903149"/>
    <w:rsid w:val="009031DC"/>
    <w:rsid w:val="00903A08"/>
    <w:rsid w:val="00903CFF"/>
    <w:rsid w:val="00903F4A"/>
    <w:rsid w:val="0090447F"/>
    <w:rsid w:val="00904833"/>
    <w:rsid w:val="0090499B"/>
    <w:rsid w:val="009058CB"/>
    <w:rsid w:val="00907CE2"/>
    <w:rsid w:val="00910545"/>
    <w:rsid w:val="00910677"/>
    <w:rsid w:val="0091087E"/>
    <w:rsid w:val="009116C8"/>
    <w:rsid w:val="009119DC"/>
    <w:rsid w:val="00911BB7"/>
    <w:rsid w:val="00911C96"/>
    <w:rsid w:val="00911DC0"/>
    <w:rsid w:val="009121A5"/>
    <w:rsid w:val="00912D3F"/>
    <w:rsid w:val="00913776"/>
    <w:rsid w:val="009137F4"/>
    <w:rsid w:val="00913C3C"/>
    <w:rsid w:val="0091410B"/>
    <w:rsid w:val="009149EA"/>
    <w:rsid w:val="00915987"/>
    <w:rsid w:val="00915E7F"/>
    <w:rsid w:val="0091630C"/>
    <w:rsid w:val="00916906"/>
    <w:rsid w:val="009171AA"/>
    <w:rsid w:val="0091795A"/>
    <w:rsid w:val="009179B5"/>
    <w:rsid w:val="00917C7F"/>
    <w:rsid w:val="009203DD"/>
    <w:rsid w:val="00920B21"/>
    <w:rsid w:val="0092147B"/>
    <w:rsid w:val="00921945"/>
    <w:rsid w:val="00921C28"/>
    <w:rsid w:val="00922C36"/>
    <w:rsid w:val="00922E7A"/>
    <w:rsid w:val="0092325F"/>
    <w:rsid w:val="00923D92"/>
    <w:rsid w:val="00925CD4"/>
    <w:rsid w:val="009263A2"/>
    <w:rsid w:val="00926CC5"/>
    <w:rsid w:val="00926F9D"/>
    <w:rsid w:val="00927935"/>
    <w:rsid w:val="00927960"/>
    <w:rsid w:val="00930205"/>
    <w:rsid w:val="00930795"/>
    <w:rsid w:val="0093109A"/>
    <w:rsid w:val="009311FB"/>
    <w:rsid w:val="00931470"/>
    <w:rsid w:val="00931F00"/>
    <w:rsid w:val="00932209"/>
    <w:rsid w:val="00932D2F"/>
    <w:rsid w:val="009335B9"/>
    <w:rsid w:val="0093439D"/>
    <w:rsid w:val="00934DCB"/>
    <w:rsid w:val="00934F42"/>
    <w:rsid w:val="0093560B"/>
    <w:rsid w:val="009373DC"/>
    <w:rsid w:val="00940602"/>
    <w:rsid w:val="0094258B"/>
    <w:rsid w:val="00942CFD"/>
    <w:rsid w:val="00943176"/>
    <w:rsid w:val="009431E2"/>
    <w:rsid w:val="00943749"/>
    <w:rsid w:val="00943D72"/>
    <w:rsid w:val="00944252"/>
    <w:rsid w:val="0094533E"/>
    <w:rsid w:val="00945BBC"/>
    <w:rsid w:val="00945D7A"/>
    <w:rsid w:val="00946AB8"/>
    <w:rsid w:val="0094707C"/>
    <w:rsid w:val="009477CD"/>
    <w:rsid w:val="00947A3B"/>
    <w:rsid w:val="00950844"/>
    <w:rsid w:val="00951086"/>
    <w:rsid w:val="00951A8C"/>
    <w:rsid w:val="00952EE4"/>
    <w:rsid w:val="0095311D"/>
    <w:rsid w:val="00953AD0"/>
    <w:rsid w:val="00953B8F"/>
    <w:rsid w:val="00955088"/>
    <w:rsid w:val="00955B09"/>
    <w:rsid w:val="009560DC"/>
    <w:rsid w:val="009565AC"/>
    <w:rsid w:val="00956680"/>
    <w:rsid w:val="009569FA"/>
    <w:rsid w:val="00956A7C"/>
    <w:rsid w:val="0095755E"/>
    <w:rsid w:val="00957FFB"/>
    <w:rsid w:val="00961DCB"/>
    <w:rsid w:val="00962E80"/>
    <w:rsid w:val="0096315A"/>
    <w:rsid w:val="00964198"/>
    <w:rsid w:val="00964915"/>
    <w:rsid w:val="00964B63"/>
    <w:rsid w:val="00964FC4"/>
    <w:rsid w:val="00965DB6"/>
    <w:rsid w:val="009666FE"/>
    <w:rsid w:val="0096674F"/>
    <w:rsid w:val="00966DD8"/>
    <w:rsid w:val="00966E89"/>
    <w:rsid w:val="009673EC"/>
    <w:rsid w:val="009676E2"/>
    <w:rsid w:val="00967761"/>
    <w:rsid w:val="00967DBB"/>
    <w:rsid w:val="00967E19"/>
    <w:rsid w:val="00971FE8"/>
    <w:rsid w:val="0097235B"/>
    <w:rsid w:val="00972923"/>
    <w:rsid w:val="0097404D"/>
    <w:rsid w:val="00975A03"/>
    <w:rsid w:val="00976C9B"/>
    <w:rsid w:val="00977087"/>
    <w:rsid w:val="009771F0"/>
    <w:rsid w:val="0098006E"/>
    <w:rsid w:val="0098008B"/>
    <w:rsid w:val="0098066A"/>
    <w:rsid w:val="00981B02"/>
    <w:rsid w:val="00981CCB"/>
    <w:rsid w:val="00981F18"/>
    <w:rsid w:val="00983C6C"/>
    <w:rsid w:val="00984D9A"/>
    <w:rsid w:val="009853A9"/>
    <w:rsid w:val="00985520"/>
    <w:rsid w:val="00985807"/>
    <w:rsid w:val="00985948"/>
    <w:rsid w:val="00986E1E"/>
    <w:rsid w:val="009878F3"/>
    <w:rsid w:val="00987EFD"/>
    <w:rsid w:val="00990002"/>
    <w:rsid w:val="009902CC"/>
    <w:rsid w:val="00990815"/>
    <w:rsid w:val="009909A8"/>
    <w:rsid w:val="00990A0C"/>
    <w:rsid w:val="00990B0C"/>
    <w:rsid w:val="009911E2"/>
    <w:rsid w:val="009912F6"/>
    <w:rsid w:val="00991E4E"/>
    <w:rsid w:val="00993FAA"/>
    <w:rsid w:val="009948B5"/>
    <w:rsid w:val="009967FB"/>
    <w:rsid w:val="00997CF8"/>
    <w:rsid w:val="009A0794"/>
    <w:rsid w:val="009A0B40"/>
    <w:rsid w:val="009A0E42"/>
    <w:rsid w:val="009A2466"/>
    <w:rsid w:val="009A25A7"/>
    <w:rsid w:val="009A2E9A"/>
    <w:rsid w:val="009A35B6"/>
    <w:rsid w:val="009A4343"/>
    <w:rsid w:val="009A5960"/>
    <w:rsid w:val="009A5FA2"/>
    <w:rsid w:val="009A7702"/>
    <w:rsid w:val="009A7716"/>
    <w:rsid w:val="009B0081"/>
    <w:rsid w:val="009B1311"/>
    <w:rsid w:val="009B1A6C"/>
    <w:rsid w:val="009B1DEA"/>
    <w:rsid w:val="009B2677"/>
    <w:rsid w:val="009B2BA4"/>
    <w:rsid w:val="009B2D9B"/>
    <w:rsid w:val="009B4FBF"/>
    <w:rsid w:val="009B5747"/>
    <w:rsid w:val="009B62EB"/>
    <w:rsid w:val="009B6619"/>
    <w:rsid w:val="009B77A3"/>
    <w:rsid w:val="009B7A6C"/>
    <w:rsid w:val="009C2375"/>
    <w:rsid w:val="009C262F"/>
    <w:rsid w:val="009C459B"/>
    <w:rsid w:val="009C5A47"/>
    <w:rsid w:val="009C6002"/>
    <w:rsid w:val="009C627D"/>
    <w:rsid w:val="009C6586"/>
    <w:rsid w:val="009C6980"/>
    <w:rsid w:val="009C71C0"/>
    <w:rsid w:val="009C7D55"/>
    <w:rsid w:val="009C7F35"/>
    <w:rsid w:val="009C7F43"/>
    <w:rsid w:val="009D0241"/>
    <w:rsid w:val="009D0679"/>
    <w:rsid w:val="009D0923"/>
    <w:rsid w:val="009D10C6"/>
    <w:rsid w:val="009D1C01"/>
    <w:rsid w:val="009D1EDA"/>
    <w:rsid w:val="009D234C"/>
    <w:rsid w:val="009D2C34"/>
    <w:rsid w:val="009D2FEF"/>
    <w:rsid w:val="009D3539"/>
    <w:rsid w:val="009D3D23"/>
    <w:rsid w:val="009D3DF8"/>
    <w:rsid w:val="009D40B6"/>
    <w:rsid w:val="009D431F"/>
    <w:rsid w:val="009D43BF"/>
    <w:rsid w:val="009D5949"/>
    <w:rsid w:val="009D5F29"/>
    <w:rsid w:val="009D67D5"/>
    <w:rsid w:val="009D6911"/>
    <w:rsid w:val="009D7064"/>
    <w:rsid w:val="009D79B6"/>
    <w:rsid w:val="009E004E"/>
    <w:rsid w:val="009E1AE3"/>
    <w:rsid w:val="009E1B4C"/>
    <w:rsid w:val="009E1C5A"/>
    <w:rsid w:val="009E1F89"/>
    <w:rsid w:val="009E21AC"/>
    <w:rsid w:val="009E27C5"/>
    <w:rsid w:val="009E2B6E"/>
    <w:rsid w:val="009E3F04"/>
    <w:rsid w:val="009E42B5"/>
    <w:rsid w:val="009E4931"/>
    <w:rsid w:val="009E5533"/>
    <w:rsid w:val="009E55AA"/>
    <w:rsid w:val="009E5A4F"/>
    <w:rsid w:val="009E63CE"/>
    <w:rsid w:val="009E654D"/>
    <w:rsid w:val="009E6E1E"/>
    <w:rsid w:val="009E7B22"/>
    <w:rsid w:val="009E7E20"/>
    <w:rsid w:val="009F07AA"/>
    <w:rsid w:val="009F16F4"/>
    <w:rsid w:val="009F3165"/>
    <w:rsid w:val="009F33AF"/>
    <w:rsid w:val="009F3464"/>
    <w:rsid w:val="009F521B"/>
    <w:rsid w:val="009F657B"/>
    <w:rsid w:val="009F6BCE"/>
    <w:rsid w:val="009F76A0"/>
    <w:rsid w:val="009F7BF6"/>
    <w:rsid w:val="00A00611"/>
    <w:rsid w:val="00A00D7C"/>
    <w:rsid w:val="00A00F47"/>
    <w:rsid w:val="00A0156A"/>
    <w:rsid w:val="00A023D0"/>
    <w:rsid w:val="00A030E0"/>
    <w:rsid w:val="00A0379E"/>
    <w:rsid w:val="00A03B0A"/>
    <w:rsid w:val="00A040AA"/>
    <w:rsid w:val="00A04661"/>
    <w:rsid w:val="00A04DC7"/>
    <w:rsid w:val="00A055AA"/>
    <w:rsid w:val="00A06A0F"/>
    <w:rsid w:val="00A07590"/>
    <w:rsid w:val="00A07CD5"/>
    <w:rsid w:val="00A10116"/>
    <w:rsid w:val="00A105A0"/>
    <w:rsid w:val="00A11083"/>
    <w:rsid w:val="00A111D3"/>
    <w:rsid w:val="00A11720"/>
    <w:rsid w:val="00A11976"/>
    <w:rsid w:val="00A12BB8"/>
    <w:rsid w:val="00A13017"/>
    <w:rsid w:val="00A135AC"/>
    <w:rsid w:val="00A13660"/>
    <w:rsid w:val="00A1378A"/>
    <w:rsid w:val="00A14527"/>
    <w:rsid w:val="00A15CCF"/>
    <w:rsid w:val="00A15EE6"/>
    <w:rsid w:val="00A1616F"/>
    <w:rsid w:val="00A16486"/>
    <w:rsid w:val="00A1658E"/>
    <w:rsid w:val="00A17E65"/>
    <w:rsid w:val="00A17EFB"/>
    <w:rsid w:val="00A202EA"/>
    <w:rsid w:val="00A2051A"/>
    <w:rsid w:val="00A205BC"/>
    <w:rsid w:val="00A211DC"/>
    <w:rsid w:val="00A21216"/>
    <w:rsid w:val="00A21505"/>
    <w:rsid w:val="00A21721"/>
    <w:rsid w:val="00A24224"/>
    <w:rsid w:val="00A24327"/>
    <w:rsid w:val="00A246E0"/>
    <w:rsid w:val="00A250F6"/>
    <w:rsid w:val="00A25375"/>
    <w:rsid w:val="00A262B3"/>
    <w:rsid w:val="00A264B1"/>
    <w:rsid w:val="00A264E5"/>
    <w:rsid w:val="00A2669F"/>
    <w:rsid w:val="00A27375"/>
    <w:rsid w:val="00A2773E"/>
    <w:rsid w:val="00A304B8"/>
    <w:rsid w:val="00A3327E"/>
    <w:rsid w:val="00A33FAD"/>
    <w:rsid w:val="00A36D90"/>
    <w:rsid w:val="00A407D5"/>
    <w:rsid w:val="00A4121D"/>
    <w:rsid w:val="00A4214E"/>
    <w:rsid w:val="00A42283"/>
    <w:rsid w:val="00A425D5"/>
    <w:rsid w:val="00A42EE1"/>
    <w:rsid w:val="00A436BC"/>
    <w:rsid w:val="00A438B9"/>
    <w:rsid w:val="00A444D8"/>
    <w:rsid w:val="00A445E9"/>
    <w:rsid w:val="00A44BF2"/>
    <w:rsid w:val="00A44C26"/>
    <w:rsid w:val="00A4660A"/>
    <w:rsid w:val="00A467B5"/>
    <w:rsid w:val="00A46AAF"/>
    <w:rsid w:val="00A46D69"/>
    <w:rsid w:val="00A46EC4"/>
    <w:rsid w:val="00A474A4"/>
    <w:rsid w:val="00A4788B"/>
    <w:rsid w:val="00A47E11"/>
    <w:rsid w:val="00A512FF"/>
    <w:rsid w:val="00A5140A"/>
    <w:rsid w:val="00A51E51"/>
    <w:rsid w:val="00A51F31"/>
    <w:rsid w:val="00A52282"/>
    <w:rsid w:val="00A52C0A"/>
    <w:rsid w:val="00A53ED5"/>
    <w:rsid w:val="00A54948"/>
    <w:rsid w:val="00A55210"/>
    <w:rsid w:val="00A55B4A"/>
    <w:rsid w:val="00A55C77"/>
    <w:rsid w:val="00A55D65"/>
    <w:rsid w:val="00A60622"/>
    <w:rsid w:val="00A60971"/>
    <w:rsid w:val="00A60AD7"/>
    <w:rsid w:val="00A60B08"/>
    <w:rsid w:val="00A62AD6"/>
    <w:rsid w:val="00A633A7"/>
    <w:rsid w:val="00A63A63"/>
    <w:rsid w:val="00A63A7F"/>
    <w:rsid w:val="00A648B1"/>
    <w:rsid w:val="00A6518B"/>
    <w:rsid w:val="00A6541A"/>
    <w:rsid w:val="00A654FE"/>
    <w:rsid w:val="00A65604"/>
    <w:rsid w:val="00A65F63"/>
    <w:rsid w:val="00A66BAD"/>
    <w:rsid w:val="00A67649"/>
    <w:rsid w:val="00A67CE3"/>
    <w:rsid w:val="00A71377"/>
    <w:rsid w:val="00A713BA"/>
    <w:rsid w:val="00A717C0"/>
    <w:rsid w:val="00A723DF"/>
    <w:rsid w:val="00A72AD2"/>
    <w:rsid w:val="00A743CF"/>
    <w:rsid w:val="00A749A8"/>
    <w:rsid w:val="00A749D9"/>
    <w:rsid w:val="00A75776"/>
    <w:rsid w:val="00A75DEC"/>
    <w:rsid w:val="00A76033"/>
    <w:rsid w:val="00A77FB2"/>
    <w:rsid w:val="00A80D52"/>
    <w:rsid w:val="00A81FAF"/>
    <w:rsid w:val="00A822B7"/>
    <w:rsid w:val="00A827DF"/>
    <w:rsid w:val="00A8290E"/>
    <w:rsid w:val="00A84069"/>
    <w:rsid w:val="00A84387"/>
    <w:rsid w:val="00A84D2A"/>
    <w:rsid w:val="00A861F2"/>
    <w:rsid w:val="00A86B0E"/>
    <w:rsid w:val="00A8703A"/>
    <w:rsid w:val="00A92D60"/>
    <w:rsid w:val="00A92DC1"/>
    <w:rsid w:val="00A92F48"/>
    <w:rsid w:val="00A930AA"/>
    <w:rsid w:val="00A94700"/>
    <w:rsid w:val="00A95651"/>
    <w:rsid w:val="00A957A5"/>
    <w:rsid w:val="00A95F0B"/>
    <w:rsid w:val="00A9777A"/>
    <w:rsid w:val="00AA04E8"/>
    <w:rsid w:val="00AA11BA"/>
    <w:rsid w:val="00AA1703"/>
    <w:rsid w:val="00AA1BDC"/>
    <w:rsid w:val="00AA28AF"/>
    <w:rsid w:val="00AA49DC"/>
    <w:rsid w:val="00AA4FDD"/>
    <w:rsid w:val="00AA5246"/>
    <w:rsid w:val="00AA5CAA"/>
    <w:rsid w:val="00AA63B3"/>
    <w:rsid w:val="00AA7836"/>
    <w:rsid w:val="00AA7A32"/>
    <w:rsid w:val="00AA7B92"/>
    <w:rsid w:val="00AA7F8D"/>
    <w:rsid w:val="00AB0914"/>
    <w:rsid w:val="00AB0B52"/>
    <w:rsid w:val="00AB1BCA"/>
    <w:rsid w:val="00AB2C02"/>
    <w:rsid w:val="00AB2D32"/>
    <w:rsid w:val="00AB3080"/>
    <w:rsid w:val="00AB337B"/>
    <w:rsid w:val="00AB40F1"/>
    <w:rsid w:val="00AB4790"/>
    <w:rsid w:val="00AB4D90"/>
    <w:rsid w:val="00AB56E0"/>
    <w:rsid w:val="00AB6455"/>
    <w:rsid w:val="00AB6974"/>
    <w:rsid w:val="00AB724D"/>
    <w:rsid w:val="00AB7818"/>
    <w:rsid w:val="00AC029A"/>
    <w:rsid w:val="00AC0EE7"/>
    <w:rsid w:val="00AC1A5D"/>
    <w:rsid w:val="00AC223F"/>
    <w:rsid w:val="00AC2615"/>
    <w:rsid w:val="00AC2B98"/>
    <w:rsid w:val="00AC2FCC"/>
    <w:rsid w:val="00AC31AA"/>
    <w:rsid w:val="00AC33C9"/>
    <w:rsid w:val="00AC3A44"/>
    <w:rsid w:val="00AC3FC2"/>
    <w:rsid w:val="00AC4029"/>
    <w:rsid w:val="00AC4728"/>
    <w:rsid w:val="00AC4761"/>
    <w:rsid w:val="00AC614E"/>
    <w:rsid w:val="00AC63EB"/>
    <w:rsid w:val="00AC77A5"/>
    <w:rsid w:val="00AC7A5F"/>
    <w:rsid w:val="00AC7DD5"/>
    <w:rsid w:val="00AD0C65"/>
    <w:rsid w:val="00AD11B5"/>
    <w:rsid w:val="00AD1ABD"/>
    <w:rsid w:val="00AD2E53"/>
    <w:rsid w:val="00AD3CA6"/>
    <w:rsid w:val="00AD3F44"/>
    <w:rsid w:val="00AD4443"/>
    <w:rsid w:val="00AD45BC"/>
    <w:rsid w:val="00AD46DB"/>
    <w:rsid w:val="00AD4E3B"/>
    <w:rsid w:val="00AD4EA7"/>
    <w:rsid w:val="00AD5DD8"/>
    <w:rsid w:val="00AD6204"/>
    <w:rsid w:val="00AD65F4"/>
    <w:rsid w:val="00AD70E4"/>
    <w:rsid w:val="00AD7475"/>
    <w:rsid w:val="00AD76D3"/>
    <w:rsid w:val="00AD778D"/>
    <w:rsid w:val="00AD7DAB"/>
    <w:rsid w:val="00AE065F"/>
    <w:rsid w:val="00AE0694"/>
    <w:rsid w:val="00AE093F"/>
    <w:rsid w:val="00AE192E"/>
    <w:rsid w:val="00AE234A"/>
    <w:rsid w:val="00AE2979"/>
    <w:rsid w:val="00AE2E16"/>
    <w:rsid w:val="00AE35A3"/>
    <w:rsid w:val="00AE37E9"/>
    <w:rsid w:val="00AE3DAD"/>
    <w:rsid w:val="00AE3FEA"/>
    <w:rsid w:val="00AE417B"/>
    <w:rsid w:val="00AE5810"/>
    <w:rsid w:val="00AE5B89"/>
    <w:rsid w:val="00AE5DAB"/>
    <w:rsid w:val="00AE6126"/>
    <w:rsid w:val="00AE63C7"/>
    <w:rsid w:val="00AE65AB"/>
    <w:rsid w:val="00AE69AB"/>
    <w:rsid w:val="00AE6EC3"/>
    <w:rsid w:val="00AE6F51"/>
    <w:rsid w:val="00AF03BB"/>
    <w:rsid w:val="00AF05B8"/>
    <w:rsid w:val="00AF07BD"/>
    <w:rsid w:val="00AF119F"/>
    <w:rsid w:val="00AF2270"/>
    <w:rsid w:val="00AF29EF"/>
    <w:rsid w:val="00AF312B"/>
    <w:rsid w:val="00AF3232"/>
    <w:rsid w:val="00AF3B71"/>
    <w:rsid w:val="00AF3E49"/>
    <w:rsid w:val="00AF43FF"/>
    <w:rsid w:val="00AF48C0"/>
    <w:rsid w:val="00AF53FA"/>
    <w:rsid w:val="00AF6433"/>
    <w:rsid w:val="00AF660C"/>
    <w:rsid w:val="00AF6D13"/>
    <w:rsid w:val="00AF6DF8"/>
    <w:rsid w:val="00AF7646"/>
    <w:rsid w:val="00B01546"/>
    <w:rsid w:val="00B026AB"/>
    <w:rsid w:val="00B02B2E"/>
    <w:rsid w:val="00B03354"/>
    <w:rsid w:val="00B033E4"/>
    <w:rsid w:val="00B03862"/>
    <w:rsid w:val="00B044E0"/>
    <w:rsid w:val="00B04953"/>
    <w:rsid w:val="00B04A30"/>
    <w:rsid w:val="00B05EAD"/>
    <w:rsid w:val="00B0774F"/>
    <w:rsid w:val="00B07C65"/>
    <w:rsid w:val="00B1008E"/>
    <w:rsid w:val="00B10AFA"/>
    <w:rsid w:val="00B10F3E"/>
    <w:rsid w:val="00B11751"/>
    <w:rsid w:val="00B1242C"/>
    <w:rsid w:val="00B13E07"/>
    <w:rsid w:val="00B142D2"/>
    <w:rsid w:val="00B14C9E"/>
    <w:rsid w:val="00B160F4"/>
    <w:rsid w:val="00B16563"/>
    <w:rsid w:val="00B166EE"/>
    <w:rsid w:val="00B1680F"/>
    <w:rsid w:val="00B16EF3"/>
    <w:rsid w:val="00B2084F"/>
    <w:rsid w:val="00B20AD6"/>
    <w:rsid w:val="00B211EA"/>
    <w:rsid w:val="00B2146B"/>
    <w:rsid w:val="00B2147D"/>
    <w:rsid w:val="00B23652"/>
    <w:rsid w:val="00B23CF7"/>
    <w:rsid w:val="00B240B7"/>
    <w:rsid w:val="00B24FED"/>
    <w:rsid w:val="00B2557A"/>
    <w:rsid w:val="00B258C0"/>
    <w:rsid w:val="00B25EC5"/>
    <w:rsid w:val="00B2601B"/>
    <w:rsid w:val="00B26F5F"/>
    <w:rsid w:val="00B270D7"/>
    <w:rsid w:val="00B275EB"/>
    <w:rsid w:val="00B277AE"/>
    <w:rsid w:val="00B27871"/>
    <w:rsid w:val="00B27ADE"/>
    <w:rsid w:val="00B27C90"/>
    <w:rsid w:val="00B30796"/>
    <w:rsid w:val="00B3116E"/>
    <w:rsid w:val="00B3123F"/>
    <w:rsid w:val="00B31BD9"/>
    <w:rsid w:val="00B31E36"/>
    <w:rsid w:val="00B32121"/>
    <w:rsid w:val="00B328E2"/>
    <w:rsid w:val="00B32AE0"/>
    <w:rsid w:val="00B33F8D"/>
    <w:rsid w:val="00B34054"/>
    <w:rsid w:val="00B35114"/>
    <w:rsid w:val="00B360BD"/>
    <w:rsid w:val="00B362D6"/>
    <w:rsid w:val="00B375D4"/>
    <w:rsid w:val="00B379BD"/>
    <w:rsid w:val="00B401A6"/>
    <w:rsid w:val="00B40292"/>
    <w:rsid w:val="00B40CF9"/>
    <w:rsid w:val="00B41491"/>
    <w:rsid w:val="00B4188F"/>
    <w:rsid w:val="00B430DC"/>
    <w:rsid w:val="00B44475"/>
    <w:rsid w:val="00B453FF"/>
    <w:rsid w:val="00B45624"/>
    <w:rsid w:val="00B4660E"/>
    <w:rsid w:val="00B466B3"/>
    <w:rsid w:val="00B46803"/>
    <w:rsid w:val="00B47C10"/>
    <w:rsid w:val="00B50DE5"/>
    <w:rsid w:val="00B511FB"/>
    <w:rsid w:val="00B5134D"/>
    <w:rsid w:val="00B519C8"/>
    <w:rsid w:val="00B5297D"/>
    <w:rsid w:val="00B5309B"/>
    <w:rsid w:val="00B532F2"/>
    <w:rsid w:val="00B53552"/>
    <w:rsid w:val="00B53C99"/>
    <w:rsid w:val="00B552F2"/>
    <w:rsid w:val="00B553EF"/>
    <w:rsid w:val="00B557AF"/>
    <w:rsid w:val="00B55A77"/>
    <w:rsid w:val="00B56741"/>
    <w:rsid w:val="00B56B2A"/>
    <w:rsid w:val="00B57228"/>
    <w:rsid w:val="00B6137E"/>
    <w:rsid w:val="00B61834"/>
    <w:rsid w:val="00B6189F"/>
    <w:rsid w:val="00B62A33"/>
    <w:rsid w:val="00B63AD6"/>
    <w:rsid w:val="00B63BF5"/>
    <w:rsid w:val="00B641FB"/>
    <w:rsid w:val="00B64323"/>
    <w:rsid w:val="00B64B35"/>
    <w:rsid w:val="00B65A83"/>
    <w:rsid w:val="00B65E89"/>
    <w:rsid w:val="00B663C2"/>
    <w:rsid w:val="00B6681A"/>
    <w:rsid w:val="00B66BD3"/>
    <w:rsid w:val="00B66D78"/>
    <w:rsid w:val="00B67565"/>
    <w:rsid w:val="00B6776C"/>
    <w:rsid w:val="00B70362"/>
    <w:rsid w:val="00B70491"/>
    <w:rsid w:val="00B724D5"/>
    <w:rsid w:val="00B72FE2"/>
    <w:rsid w:val="00B734B5"/>
    <w:rsid w:val="00B7355B"/>
    <w:rsid w:val="00B7355E"/>
    <w:rsid w:val="00B737BD"/>
    <w:rsid w:val="00B73CDD"/>
    <w:rsid w:val="00B73D94"/>
    <w:rsid w:val="00B73F70"/>
    <w:rsid w:val="00B7437F"/>
    <w:rsid w:val="00B7443E"/>
    <w:rsid w:val="00B759E1"/>
    <w:rsid w:val="00B7606F"/>
    <w:rsid w:val="00B762BB"/>
    <w:rsid w:val="00B7649F"/>
    <w:rsid w:val="00B767AE"/>
    <w:rsid w:val="00B767C1"/>
    <w:rsid w:val="00B76CF7"/>
    <w:rsid w:val="00B7777F"/>
    <w:rsid w:val="00B7794A"/>
    <w:rsid w:val="00B77F58"/>
    <w:rsid w:val="00B80439"/>
    <w:rsid w:val="00B806E8"/>
    <w:rsid w:val="00B80D86"/>
    <w:rsid w:val="00B814AD"/>
    <w:rsid w:val="00B81776"/>
    <w:rsid w:val="00B81C53"/>
    <w:rsid w:val="00B81EB2"/>
    <w:rsid w:val="00B82454"/>
    <w:rsid w:val="00B826B6"/>
    <w:rsid w:val="00B8316F"/>
    <w:rsid w:val="00B83AFE"/>
    <w:rsid w:val="00B83DF6"/>
    <w:rsid w:val="00B83EB9"/>
    <w:rsid w:val="00B8487B"/>
    <w:rsid w:val="00B849B5"/>
    <w:rsid w:val="00B84C78"/>
    <w:rsid w:val="00B85261"/>
    <w:rsid w:val="00B85ADD"/>
    <w:rsid w:val="00B862A9"/>
    <w:rsid w:val="00B86400"/>
    <w:rsid w:val="00B86F6D"/>
    <w:rsid w:val="00B87B5E"/>
    <w:rsid w:val="00B87E41"/>
    <w:rsid w:val="00B90020"/>
    <w:rsid w:val="00B90105"/>
    <w:rsid w:val="00B90B95"/>
    <w:rsid w:val="00B910EF"/>
    <w:rsid w:val="00B9156B"/>
    <w:rsid w:val="00B91B34"/>
    <w:rsid w:val="00B91FB7"/>
    <w:rsid w:val="00B922AB"/>
    <w:rsid w:val="00B9230E"/>
    <w:rsid w:val="00B92B1B"/>
    <w:rsid w:val="00B93465"/>
    <w:rsid w:val="00B94311"/>
    <w:rsid w:val="00B94596"/>
    <w:rsid w:val="00B94C35"/>
    <w:rsid w:val="00B95750"/>
    <w:rsid w:val="00B95B62"/>
    <w:rsid w:val="00B95F65"/>
    <w:rsid w:val="00B963D7"/>
    <w:rsid w:val="00BA0339"/>
    <w:rsid w:val="00BA0F15"/>
    <w:rsid w:val="00BA112B"/>
    <w:rsid w:val="00BA1789"/>
    <w:rsid w:val="00BA2B38"/>
    <w:rsid w:val="00BA2CD1"/>
    <w:rsid w:val="00BA3DF2"/>
    <w:rsid w:val="00BA549C"/>
    <w:rsid w:val="00BA58FF"/>
    <w:rsid w:val="00BA5F02"/>
    <w:rsid w:val="00BA5F9B"/>
    <w:rsid w:val="00BA633A"/>
    <w:rsid w:val="00BA67FC"/>
    <w:rsid w:val="00BA6D0F"/>
    <w:rsid w:val="00BB0923"/>
    <w:rsid w:val="00BB265B"/>
    <w:rsid w:val="00BB3176"/>
    <w:rsid w:val="00BB3AC8"/>
    <w:rsid w:val="00BB4B98"/>
    <w:rsid w:val="00BB5304"/>
    <w:rsid w:val="00BB5E67"/>
    <w:rsid w:val="00BB62B2"/>
    <w:rsid w:val="00BB6EF2"/>
    <w:rsid w:val="00BB79E6"/>
    <w:rsid w:val="00BB7B11"/>
    <w:rsid w:val="00BC014B"/>
    <w:rsid w:val="00BC0EC8"/>
    <w:rsid w:val="00BC1A33"/>
    <w:rsid w:val="00BC1AB8"/>
    <w:rsid w:val="00BC1FA5"/>
    <w:rsid w:val="00BC228A"/>
    <w:rsid w:val="00BC3589"/>
    <w:rsid w:val="00BC3C5B"/>
    <w:rsid w:val="00BC46E8"/>
    <w:rsid w:val="00BC4C92"/>
    <w:rsid w:val="00BC4EF8"/>
    <w:rsid w:val="00BC4F21"/>
    <w:rsid w:val="00BC63D9"/>
    <w:rsid w:val="00BC7244"/>
    <w:rsid w:val="00BC771C"/>
    <w:rsid w:val="00BC778F"/>
    <w:rsid w:val="00BD0D97"/>
    <w:rsid w:val="00BD112F"/>
    <w:rsid w:val="00BD11F1"/>
    <w:rsid w:val="00BD1839"/>
    <w:rsid w:val="00BD1D1B"/>
    <w:rsid w:val="00BD2564"/>
    <w:rsid w:val="00BD270B"/>
    <w:rsid w:val="00BD2F11"/>
    <w:rsid w:val="00BD37CB"/>
    <w:rsid w:val="00BD380A"/>
    <w:rsid w:val="00BD3D2E"/>
    <w:rsid w:val="00BD42DC"/>
    <w:rsid w:val="00BD4BF0"/>
    <w:rsid w:val="00BD7255"/>
    <w:rsid w:val="00BD76F5"/>
    <w:rsid w:val="00BE0308"/>
    <w:rsid w:val="00BE072F"/>
    <w:rsid w:val="00BE1980"/>
    <w:rsid w:val="00BE31DC"/>
    <w:rsid w:val="00BE33AD"/>
    <w:rsid w:val="00BE3ACA"/>
    <w:rsid w:val="00BE49B1"/>
    <w:rsid w:val="00BE5821"/>
    <w:rsid w:val="00BE58A4"/>
    <w:rsid w:val="00BE6087"/>
    <w:rsid w:val="00BE6528"/>
    <w:rsid w:val="00BE6BDE"/>
    <w:rsid w:val="00BE6F2D"/>
    <w:rsid w:val="00BF0683"/>
    <w:rsid w:val="00BF0699"/>
    <w:rsid w:val="00BF096E"/>
    <w:rsid w:val="00BF0B67"/>
    <w:rsid w:val="00BF0D80"/>
    <w:rsid w:val="00BF0ED2"/>
    <w:rsid w:val="00BF1310"/>
    <w:rsid w:val="00BF15E8"/>
    <w:rsid w:val="00BF208A"/>
    <w:rsid w:val="00BF2319"/>
    <w:rsid w:val="00BF29C0"/>
    <w:rsid w:val="00BF2FB7"/>
    <w:rsid w:val="00BF345B"/>
    <w:rsid w:val="00BF420E"/>
    <w:rsid w:val="00BF4395"/>
    <w:rsid w:val="00BF45F9"/>
    <w:rsid w:val="00BF4B7A"/>
    <w:rsid w:val="00BF53B1"/>
    <w:rsid w:val="00BF56D1"/>
    <w:rsid w:val="00BF59E1"/>
    <w:rsid w:val="00BF718D"/>
    <w:rsid w:val="00BF76F9"/>
    <w:rsid w:val="00BF7AF8"/>
    <w:rsid w:val="00BF7C3B"/>
    <w:rsid w:val="00C007C8"/>
    <w:rsid w:val="00C0287E"/>
    <w:rsid w:val="00C028E9"/>
    <w:rsid w:val="00C03260"/>
    <w:rsid w:val="00C03796"/>
    <w:rsid w:val="00C0419D"/>
    <w:rsid w:val="00C045CE"/>
    <w:rsid w:val="00C06499"/>
    <w:rsid w:val="00C07063"/>
    <w:rsid w:val="00C104B0"/>
    <w:rsid w:val="00C10934"/>
    <w:rsid w:val="00C11E0B"/>
    <w:rsid w:val="00C1363E"/>
    <w:rsid w:val="00C138E4"/>
    <w:rsid w:val="00C14B1F"/>
    <w:rsid w:val="00C153D7"/>
    <w:rsid w:val="00C157FE"/>
    <w:rsid w:val="00C15BB4"/>
    <w:rsid w:val="00C16A0A"/>
    <w:rsid w:val="00C16C66"/>
    <w:rsid w:val="00C16F77"/>
    <w:rsid w:val="00C17785"/>
    <w:rsid w:val="00C20278"/>
    <w:rsid w:val="00C20649"/>
    <w:rsid w:val="00C21C36"/>
    <w:rsid w:val="00C22283"/>
    <w:rsid w:val="00C22463"/>
    <w:rsid w:val="00C232EE"/>
    <w:rsid w:val="00C23ACF"/>
    <w:rsid w:val="00C23AFA"/>
    <w:rsid w:val="00C23F62"/>
    <w:rsid w:val="00C24E1B"/>
    <w:rsid w:val="00C2541C"/>
    <w:rsid w:val="00C25486"/>
    <w:rsid w:val="00C25905"/>
    <w:rsid w:val="00C2613B"/>
    <w:rsid w:val="00C26629"/>
    <w:rsid w:val="00C26978"/>
    <w:rsid w:val="00C27248"/>
    <w:rsid w:val="00C273A2"/>
    <w:rsid w:val="00C27F20"/>
    <w:rsid w:val="00C27FE0"/>
    <w:rsid w:val="00C30A57"/>
    <w:rsid w:val="00C310B0"/>
    <w:rsid w:val="00C32447"/>
    <w:rsid w:val="00C32A82"/>
    <w:rsid w:val="00C32B98"/>
    <w:rsid w:val="00C3346A"/>
    <w:rsid w:val="00C33E99"/>
    <w:rsid w:val="00C34126"/>
    <w:rsid w:val="00C34340"/>
    <w:rsid w:val="00C346BC"/>
    <w:rsid w:val="00C34DEC"/>
    <w:rsid w:val="00C353A8"/>
    <w:rsid w:val="00C35ADB"/>
    <w:rsid w:val="00C3646F"/>
    <w:rsid w:val="00C36815"/>
    <w:rsid w:val="00C40481"/>
    <w:rsid w:val="00C40B42"/>
    <w:rsid w:val="00C4134B"/>
    <w:rsid w:val="00C44EA1"/>
    <w:rsid w:val="00C450F8"/>
    <w:rsid w:val="00C451A5"/>
    <w:rsid w:val="00C45335"/>
    <w:rsid w:val="00C45C2B"/>
    <w:rsid w:val="00C4643F"/>
    <w:rsid w:val="00C46B5C"/>
    <w:rsid w:val="00C47104"/>
    <w:rsid w:val="00C47412"/>
    <w:rsid w:val="00C50014"/>
    <w:rsid w:val="00C509DC"/>
    <w:rsid w:val="00C509ED"/>
    <w:rsid w:val="00C50DA0"/>
    <w:rsid w:val="00C50DEE"/>
    <w:rsid w:val="00C50E0F"/>
    <w:rsid w:val="00C51147"/>
    <w:rsid w:val="00C51EFB"/>
    <w:rsid w:val="00C52321"/>
    <w:rsid w:val="00C52541"/>
    <w:rsid w:val="00C5284D"/>
    <w:rsid w:val="00C53351"/>
    <w:rsid w:val="00C5343F"/>
    <w:rsid w:val="00C541CE"/>
    <w:rsid w:val="00C5445B"/>
    <w:rsid w:val="00C54976"/>
    <w:rsid w:val="00C55338"/>
    <w:rsid w:val="00C562C8"/>
    <w:rsid w:val="00C566B2"/>
    <w:rsid w:val="00C5676E"/>
    <w:rsid w:val="00C56CC9"/>
    <w:rsid w:val="00C57091"/>
    <w:rsid w:val="00C6024B"/>
    <w:rsid w:val="00C60347"/>
    <w:rsid w:val="00C6142E"/>
    <w:rsid w:val="00C61C94"/>
    <w:rsid w:val="00C622D1"/>
    <w:rsid w:val="00C624DA"/>
    <w:rsid w:val="00C62550"/>
    <w:rsid w:val="00C62C22"/>
    <w:rsid w:val="00C63C11"/>
    <w:rsid w:val="00C63CB6"/>
    <w:rsid w:val="00C65322"/>
    <w:rsid w:val="00C65908"/>
    <w:rsid w:val="00C65974"/>
    <w:rsid w:val="00C6617F"/>
    <w:rsid w:val="00C6626A"/>
    <w:rsid w:val="00C66B4A"/>
    <w:rsid w:val="00C67353"/>
    <w:rsid w:val="00C674D2"/>
    <w:rsid w:val="00C70A51"/>
    <w:rsid w:val="00C71E40"/>
    <w:rsid w:val="00C71E6A"/>
    <w:rsid w:val="00C71FBB"/>
    <w:rsid w:val="00C7224C"/>
    <w:rsid w:val="00C73211"/>
    <w:rsid w:val="00C7376A"/>
    <w:rsid w:val="00C7493E"/>
    <w:rsid w:val="00C75051"/>
    <w:rsid w:val="00C75348"/>
    <w:rsid w:val="00C75438"/>
    <w:rsid w:val="00C75D8A"/>
    <w:rsid w:val="00C7700F"/>
    <w:rsid w:val="00C7728E"/>
    <w:rsid w:val="00C7735A"/>
    <w:rsid w:val="00C7757F"/>
    <w:rsid w:val="00C80233"/>
    <w:rsid w:val="00C81102"/>
    <w:rsid w:val="00C81516"/>
    <w:rsid w:val="00C81F32"/>
    <w:rsid w:val="00C82266"/>
    <w:rsid w:val="00C823D2"/>
    <w:rsid w:val="00C8253C"/>
    <w:rsid w:val="00C82BEF"/>
    <w:rsid w:val="00C82C46"/>
    <w:rsid w:val="00C84623"/>
    <w:rsid w:val="00C868A2"/>
    <w:rsid w:val="00C869FD"/>
    <w:rsid w:val="00C87CD0"/>
    <w:rsid w:val="00C901FE"/>
    <w:rsid w:val="00C90805"/>
    <w:rsid w:val="00C90BA7"/>
    <w:rsid w:val="00C91118"/>
    <w:rsid w:val="00C916D7"/>
    <w:rsid w:val="00C91EC0"/>
    <w:rsid w:val="00C93F3C"/>
    <w:rsid w:val="00C94300"/>
    <w:rsid w:val="00C95ED9"/>
    <w:rsid w:val="00C962C7"/>
    <w:rsid w:val="00C96F41"/>
    <w:rsid w:val="00C975E4"/>
    <w:rsid w:val="00C97856"/>
    <w:rsid w:val="00CA000B"/>
    <w:rsid w:val="00CA033E"/>
    <w:rsid w:val="00CA0B88"/>
    <w:rsid w:val="00CA1553"/>
    <w:rsid w:val="00CA1706"/>
    <w:rsid w:val="00CA1BAE"/>
    <w:rsid w:val="00CA38B5"/>
    <w:rsid w:val="00CA48E8"/>
    <w:rsid w:val="00CA4F71"/>
    <w:rsid w:val="00CA5712"/>
    <w:rsid w:val="00CA5A6B"/>
    <w:rsid w:val="00CA62C7"/>
    <w:rsid w:val="00CA64BA"/>
    <w:rsid w:val="00CA64E3"/>
    <w:rsid w:val="00CA6C3D"/>
    <w:rsid w:val="00CA71D0"/>
    <w:rsid w:val="00CB029D"/>
    <w:rsid w:val="00CB1563"/>
    <w:rsid w:val="00CB1648"/>
    <w:rsid w:val="00CB2A17"/>
    <w:rsid w:val="00CB30F4"/>
    <w:rsid w:val="00CB351A"/>
    <w:rsid w:val="00CB3EA5"/>
    <w:rsid w:val="00CB456F"/>
    <w:rsid w:val="00CB45A9"/>
    <w:rsid w:val="00CB48A7"/>
    <w:rsid w:val="00CB636A"/>
    <w:rsid w:val="00CB7929"/>
    <w:rsid w:val="00CB7DE9"/>
    <w:rsid w:val="00CC0C2C"/>
    <w:rsid w:val="00CC1BC0"/>
    <w:rsid w:val="00CC1CFF"/>
    <w:rsid w:val="00CC30A5"/>
    <w:rsid w:val="00CC3228"/>
    <w:rsid w:val="00CC33E6"/>
    <w:rsid w:val="00CC352C"/>
    <w:rsid w:val="00CC37C9"/>
    <w:rsid w:val="00CC3F9E"/>
    <w:rsid w:val="00CC4608"/>
    <w:rsid w:val="00CC4661"/>
    <w:rsid w:val="00CC6085"/>
    <w:rsid w:val="00CC6724"/>
    <w:rsid w:val="00CC7C45"/>
    <w:rsid w:val="00CD058F"/>
    <w:rsid w:val="00CD0D09"/>
    <w:rsid w:val="00CD3B25"/>
    <w:rsid w:val="00CD4773"/>
    <w:rsid w:val="00CD4F38"/>
    <w:rsid w:val="00CD614F"/>
    <w:rsid w:val="00CD6350"/>
    <w:rsid w:val="00CD6F2B"/>
    <w:rsid w:val="00CD7C89"/>
    <w:rsid w:val="00CD7E38"/>
    <w:rsid w:val="00CE040C"/>
    <w:rsid w:val="00CE04EA"/>
    <w:rsid w:val="00CE1309"/>
    <w:rsid w:val="00CE14EC"/>
    <w:rsid w:val="00CE2A33"/>
    <w:rsid w:val="00CE2FCF"/>
    <w:rsid w:val="00CE2FD4"/>
    <w:rsid w:val="00CE3A85"/>
    <w:rsid w:val="00CE4B20"/>
    <w:rsid w:val="00CE4FED"/>
    <w:rsid w:val="00CE560A"/>
    <w:rsid w:val="00CE5814"/>
    <w:rsid w:val="00CE7269"/>
    <w:rsid w:val="00CE7F8C"/>
    <w:rsid w:val="00CF06A4"/>
    <w:rsid w:val="00CF0849"/>
    <w:rsid w:val="00CF11D2"/>
    <w:rsid w:val="00CF2325"/>
    <w:rsid w:val="00CF2EBC"/>
    <w:rsid w:val="00CF2EE7"/>
    <w:rsid w:val="00CF2F77"/>
    <w:rsid w:val="00CF3DC4"/>
    <w:rsid w:val="00CF4255"/>
    <w:rsid w:val="00CF45C2"/>
    <w:rsid w:val="00CF4E25"/>
    <w:rsid w:val="00CF4E66"/>
    <w:rsid w:val="00CF4F15"/>
    <w:rsid w:val="00CF625B"/>
    <w:rsid w:val="00CF631B"/>
    <w:rsid w:val="00D00020"/>
    <w:rsid w:val="00D00317"/>
    <w:rsid w:val="00D00403"/>
    <w:rsid w:val="00D00BDC"/>
    <w:rsid w:val="00D00C83"/>
    <w:rsid w:val="00D01293"/>
    <w:rsid w:val="00D012D0"/>
    <w:rsid w:val="00D01D38"/>
    <w:rsid w:val="00D02315"/>
    <w:rsid w:val="00D031D2"/>
    <w:rsid w:val="00D0334E"/>
    <w:rsid w:val="00D048EB"/>
    <w:rsid w:val="00D04F59"/>
    <w:rsid w:val="00D0511D"/>
    <w:rsid w:val="00D05934"/>
    <w:rsid w:val="00D05AD3"/>
    <w:rsid w:val="00D0622B"/>
    <w:rsid w:val="00D062E9"/>
    <w:rsid w:val="00D067A9"/>
    <w:rsid w:val="00D06A22"/>
    <w:rsid w:val="00D073EC"/>
    <w:rsid w:val="00D07843"/>
    <w:rsid w:val="00D10ACF"/>
    <w:rsid w:val="00D10DDE"/>
    <w:rsid w:val="00D117DA"/>
    <w:rsid w:val="00D12A1B"/>
    <w:rsid w:val="00D1303B"/>
    <w:rsid w:val="00D13E8E"/>
    <w:rsid w:val="00D13EBA"/>
    <w:rsid w:val="00D14CB6"/>
    <w:rsid w:val="00D15538"/>
    <w:rsid w:val="00D16AF7"/>
    <w:rsid w:val="00D16C67"/>
    <w:rsid w:val="00D16EA9"/>
    <w:rsid w:val="00D20C04"/>
    <w:rsid w:val="00D20C80"/>
    <w:rsid w:val="00D2103C"/>
    <w:rsid w:val="00D22AF4"/>
    <w:rsid w:val="00D22B16"/>
    <w:rsid w:val="00D22BC2"/>
    <w:rsid w:val="00D23818"/>
    <w:rsid w:val="00D244D5"/>
    <w:rsid w:val="00D249AB"/>
    <w:rsid w:val="00D256F1"/>
    <w:rsid w:val="00D25B8D"/>
    <w:rsid w:val="00D2609E"/>
    <w:rsid w:val="00D270E2"/>
    <w:rsid w:val="00D27C31"/>
    <w:rsid w:val="00D27E04"/>
    <w:rsid w:val="00D309E7"/>
    <w:rsid w:val="00D32291"/>
    <w:rsid w:val="00D32332"/>
    <w:rsid w:val="00D323A1"/>
    <w:rsid w:val="00D33BE4"/>
    <w:rsid w:val="00D34071"/>
    <w:rsid w:val="00D3425D"/>
    <w:rsid w:val="00D34DAE"/>
    <w:rsid w:val="00D35509"/>
    <w:rsid w:val="00D35907"/>
    <w:rsid w:val="00D35C47"/>
    <w:rsid w:val="00D35E5A"/>
    <w:rsid w:val="00D361B7"/>
    <w:rsid w:val="00D401D9"/>
    <w:rsid w:val="00D408F7"/>
    <w:rsid w:val="00D40DD0"/>
    <w:rsid w:val="00D4138F"/>
    <w:rsid w:val="00D413A1"/>
    <w:rsid w:val="00D4180E"/>
    <w:rsid w:val="00D4195A"/>
    <w:rsid w:val="00D4231F"/>
    <w:rsid w:val="00D42345"/>
    <w:rsid w:val="00D433BB"/>
    <w:rsid w:val="00D43639"/>
    <w:rsid w:val="00D446BF"/>
    <w:rsid w:val="00D45553"/>
    <w:rsid w:val="00D4577A"/>
    <w:rsid w:val="00D46549"/>
    <w:rsid w:val="00D477D0"/>
    <w:rsid w:val="00D501C8"/>
    <w:rsid w:val="00D50897"/>
    <w:rsid w:val="00D50CC7"/>
    <w:rsid w:val="00D515FB"/>
    <w:rsid w:val="00D5261F"/>
    <w:rsid w:val="00D528BE"/>
    <w:rsid w:val="00D52A95"/>
    <w:rsid w:val="00D531D0"/>
    <w:rsid w:val="00D5334C"/>
    <w:rsid w:val="00D534CB"/>
    <w:rsid w:val="00D534D3"/>
    <w:rsid w:val="00D55788"/>
    <w:rsid w:val="00D57B08"/>
    <w:rsid w:val="00D61F46"/>
    <w:rsid w:val="00D6262C"/>
    <w:rsid w:val="00D62669"/>
    <w:rsid w:val="00D62D0D"/>
    <w:rsid w:val="00D638D5"/>
    <w:rsid w:val="00D638FF"/>
    <w:rsid w:val="00D63CC2"/>
    <w:rsid w:val="00D6467D"/>
    <w:rsid w:val="00D647AA"/>
    <w:rsid w:val="00D65C7C"/>
    <w:rsid w:val="00D65F3F"/>
    <w:rsid w:val="00D66BDE"/>
    <w:rsid w:val="00D701B5"/>
    <w:rsid w:val="00D73478"/>
    <w:rsid w:val="00D73565"/>
    <w:rsid w:val="00D7390B"/>
    <w:rsid w:val="00D73AB7"/>
    <w:rsid w:val="00D73B1A"/>
    <w:rsid w:val="00D73E96"/>
    <w:rsid w:val="00D746DB"/>
    <w:rsid w:val="00D74BB6"/>
    <w:rsid w:val="00D7595C"/>
    <w:rsid w:val="00D75D41"/>
    <w:rsid w:val="00D766F1"/>
    <w:rsid w:val="00D77829"/>
    <w:rsid w:val="00D804B1"/>
    <w:rsid w:val="00D80E04"/>
    <w:rsid w:val="00D81172"/>
    <w:rsid w:val="00D8119E"/>
    <w:rsid w:val="00D81474"/>
    <w:rsid w:val="00D8219F"/>
    <w:rsid w:val="00D82404"/>
    <w:rsid w:val="00D826E7"/>
    <w:rsid w:val="00D82B2F"/>
    <w:rsid w:val="00D82E4E"/>
    <w:rsid w:val="00D85AFE"/>
    <w:rsid w:val="00D86091"/>
    <w:rsid w:val="00D8659F"/>
    <w:rsid w:val="00D8668B"/>
    <w:rsid w:val="00D87B1D"/>
    <w:rsid w:val="00D90DFD"/>
    <w:rsid w:val="00D91A11"/>
    <w:rsid w:val="00D91BA2"/>
    <w:rsid w:val="00D9204F"/>
    <w:rsid w:val="00D92959"/>
    <w:rsid w:val="00D92ACD"/>
    <w:rsid w:val="00D92B31"/>
    <w:rsid w:val="00D933A3"/>
    <w:rsid w:val="00D93FAC"/>
    <w:rsid w:val="00D94780"/>
    <w:rsid w:val="00D949CC"/>
    <w:rsid w:val="00D95870"/>
    <w:rsid w:val="00D960D2"/>
    <w:rsid w:val="00D965E4"/>
    <w:rsid w:val="00D96FE4"/>
    <w:rsid w:val="00D9722F"/>
    <w:rsid w:val="00DA15FC"/>
    <w:rsid w:val="00DA174A"/>
    <w:rsid w:val="00DA17FD"/>
    <w:rsid w:val="00DA1F65"/>
    <w:rsid w:val="00DA2172"/>
    <w:rsid w:val="00DA2FD1"/>
    <w:rsid w:val="00DA3B45"/>
    <w:rsid w:val="00DA4EB0"/>
    <w:rsid w:val="00DA5AC2"/>
    <w:rsid w:val="00DA5D70"/>
    <w:rsid w:val="00DA7027"/>
    <w:rsid w:val="00DB01B9"/>
    <w:rsid w:val="00DB1582"/>
    <w:rsid w:val="00DB1624"/>
    <w:rsid w:val="00DB2925"/>
    <w:rsid w:val="00DB2C08"/>
    <w:rsid w:val="00DB30C4"/>
    <w:rsid w:val="00DB3498"/>
    <w:rsid w:val="00DB3FB9"/>
    <w:rsid w:val="00DB41E9"/>
    <w:rsid w:val="00DB4530"/>
    <w:rsid w:val="00DB5CC7"/>
    <w:rsid w:val="00DB7875"/>
    <w:rsid w:val="00DC05E4"/>
    <w:rsid w:val="00DC0FC4"/>
    <w:rsid w:val="00DC10CB"/>
    <w:rsid w:val="00DC27C2"/>
    <w:rsid w:val="00DC283B"/>
    <w:rsid w:val="00DC3FBD"/>
    <w:rsid w:val="00DC5D9C"/>
    <w:rsid w:val="00DC6249"/>
    <w:rsid w:val="00DD00B8"/>
    <w:rsid w:val="00DD0BDF"/>
    <w:rsid w:val="00DD161F"/>
    <w:rsid w:val="00DD1ACC"/>
    <w:rsid w:val="00DD1C04"/>
    <w:rsid w:val="00DD23A2"/>
    <w:rsid w:val="00DD23E4"/>
    <w:rsid w:val="00DD23F7"/>
    <w:rsid w:val="00DD2495"/>
    <w:rsid w:val="00DD2995"/>
    <w:rsid w:val="00DD3508"/>
    <w:rsid w:val="00DD386E"/>
    <w:rsid w:val="00DD445F"/>
    <w:rsid w:val="00DD5CA0"/>
    <w:rsid w:val="00DD63A4"/>
    <w:rsid w:val="00DD6E77"/>
    <w:rsid w:val="00DD7290"/>
    <w:rsid w:val="00DD7307"/>
    <w:rsid w:val="00DE0511"/>
    <w:rsid w:val="00DE194B"/>
    <w:rsid w:val="00DE2DB4"/>
    <w:rsid w:val="00DE3EA3"/>
    <w:rsid w:val="00DE40C4"/>
    <w:rsid w:val="00DE433E"/>
    <w:rsid w:val="00DE4ACB"/>
    <w:rsid w:val="00DE4D8E"/>
    <w:rsid w:val="00DE5960"/>
    <w:rsid w:val="00DE6826"/>
    <w:rsid w:val="00DE759D"/>
    <w:rsid w:val="00DE7AB6"/>
    <w:rsid w:val="00DF06A4"/>
    <w:rsid w:val="00DF08BB"/>
    <w:rsid w:val="00DF0A83"/>
    <w:rsid w:val="00DF0BFC"/>
    <w:rsid w:val="00DF2FFE"/>
    <w:rsid w:val="00DF33AF"/>
    <w:rsid w:val="00DF3DF9"/>
    <w:rsid w:val="00DF4EA2"/>
    <w:rsid w:val="00DF51AA"/>
    <w:rsid w:val="00DF5718"/>
    <w:rsid w:val="00DF5F7C"/>
    <w:rsid w:val="00DF73A7"/>
    <w:rsid w:val="00E01A99"/>
    <w:rsid w:val="00E020E1"/>
    <w:rsid w:val="00E025C0"/>
    <w:rsid w:val="00E02A7E"/>
    <w:rsid w:val="00E02B98"/>
    <w:rsid w:val="00E0310C"/>
    <w:rsid w:val="00E0379E"/>
    <w:rsid w:val="00E03EC2"/>
    <w:rsid w:val="00E03F76"/>
    <w:rsid w:val="00E043A6"/>
    <w:rsid w:val="00E0463D"/>
    <w:rsid w:val="00E04BD1"/>
    <w:rsid w:val="00E05247"/>
    <w:rsid w:val="00E05A37"/>
    <w:rsid w:val="00E05B47"/>
    <w:rsid w:val="00E062BA"/>
    <w:rsid w:val="00E06DA8"/>
    <w:rsid w:val="00E0713B"/>
    <w:rsid w:val="00E10CB4"/>
    <w:rsid w:val="00E1195D"/>
    <w:rsid w:val="00E11C3C"/>
    <w:rsid w:val="00E12171"/>
    <w:rsid w:val="00E137E6"/>
    <w:rsid w:val="00E13BF7"/>
    <w:rsid w:val="00E14AE3"/>
    <w:rsid w:val="00E14CE3"/>
    <w:rsid w:val="00E15CC0"/>
    <w:rsid w:val="00E1609A"/>
    <w:rsid w:val="00E165BE"/>
    <w:rsid w:val="00E16B23"/>
    <w:rsid w:val="00E16D31"/>
    <w:rsid w:val="00E17E41"/>
    <w:rsid w:val="00E2044B"/>
    <w:rsid w:val="00E21E23"/>
    <w:rsid w:val="00E2245D"/>
    <w:rsid w:val="00E24C58"/>
    <w:rsid w:val="00E25075"/>
    <w:rsid w:val="00E25869"/>
    <w:rsid w:val="00E27FBE"/>
    <w:rsid w:val="00E3022B"/>
    <w:rsid w:val="00E30473"/>
    <w:rsid w:val="00E3060B"/>
    <w:rsid w:val="00E31C85"/>
    <w:rsid w:val="00E33317"/>
    <w:rsid w:val="00E3367A"/>
    <w:rsid w:val="00E34164"/>
    <w:rsid w:val="00E348B6"/>
    <w:rsid w:val="00E354BB"/>
    <w:rsid w:val="00E3556E"/>
    <w:rsid w:val="00E3575B"/>
    <w:rsid w:val="00E35965"/>
    <w:rsid w:val="00E36A06"/>
    <w:rsid w:val="00E36BEA"/>
    <w:rsid w:val="00E37203"/>
    <w:rsid w:val="00E3736A"/>
    <w:rsid w:val="00E37687"/>
    <w:rsid w:val="00E40ED4"/>
    <w:rsid w:val="00E410A5"/>
    <w:rsid w:val="00E4130C"/>
    <w:rsid w:val="00E41A3A"/>
    <w:rsid w:val="00E41A6E"/>
    <w:rsid w:val="00E41B4C"/>
    <w:rsid w:val="00E41D2B"/>
    <w:rsid w:val="00E42FB4"/>
    <w:rsid w:val="00E436D8"/>
    <w:rsid w:val="00E43C30"/>
    <w:rsid w:val="00E44302"/>
    <w:rsid w:val="00E44550"/>
    <w:rsid w:val="00E455A3"/>
    <w:rsid w:val="00E45665"/>
    <w:rsid w:val="00E45914"/>
    <w:rsid w:val="00E45979"/>
    <w:rsid w:val="00E46270"/>
    <w:rsid w:val="00E4680C"/>
    <w:rsid w:val="00E50B39"/>
    <w:rsid w:val="00E5190A"/>
    <w:rsid w:val="00E545AA"/>
    <w:rsid w:val="00E546A8"/>
    <w:rsid w:val="00E54978"/>
    <w:rsid w:val="00E559BB"/>
    <w:rsid w:val="00E55CC7"/>
    <w:rsid w:val="00E56128"/>
    <w:rsid w:val="00E57336"/>
    <w:rsid w:val="00E5752F"/>
    <w:rsid w:val="00E57796"/>
    <w:rsid w:val="00E57B79"/>
    <w:rsid w:val="00E57DC9"/>
    <w:rsid w:val="00E57EB0"/>
    <w:rsid w:val="00E605C7"/>
    <w:rsid w:val="00E605D9"/>
    <w:rsid w:val="00E6131E"/>
    <w:rsid w:val="00E6136F"/>
    <w:rsid w:val="00E61663"/>
    <w:rsid w:val="00E61B51"/>
    <w:rsid w:val="00E61D97"/>
    <w:rsid w:val="00E6256F"/>
    <w:rsid w:val="00E6263E"/>
    <w:rsid w:val="00E62651"/>
    <w:rsid w:val="00E6294A"/>
    <w:rsid w:val="00E62E7B"/>
    <w:rsid w:val="00E641C6"/>
    <w:rsid w:val="00E64950"/>
    <w:rsid w:val="00E64F6E"/>
    <w:rsid w:val="00E663A1"/>
    <w:rsid w:val="00E66429"/>
    <w:rsid w:val="00E67B36"/>
    <w:rsid w:val="00E7004E"/>
    <w:rsid w:val="00E70EDE"/>
    <w:rsid w:val="00E71626"/>
    <w:rsid w:val="00E71B32"/>
    <w:rsid w:val="00E72805"/>
    <w:rsid w:val="00E72B36"/>
    <w:rsid w:val="00E72E29"/>
    <w:rsid w:val="00E72FDE"/>
    <w:rsid w:val="00E732DA"/>
    <w:rsid w:val="00E74080"/>
    <w:rsid w:val="00E7449E"/>
    <w:rsid w:val="00E74688"/>
    <w:rsid w:val="00E74731"/>
    <w:rsid w:val="00E747FC"/>
    <w:rsid w:val="00E74904"/>
    <w:rsid w:val="00E751C2"/>
    <w:rsid w:val="00E756D7"/>
    <w:rsid w:val="00E761B5"/>
    <w:rsid w:val="00E76F6D"/>
    <w:rsid w:val="00E772F0"/>
    <w:rsid w:val="00E77FD3"/>
    <w:rsid w:val="00E80631"/>
    <w:rsid w:val="00E81BF7"/>
    <w:rsid w:val="00E81E12"/>
    <w:rsid w:val="00E824EE"/>
    <w:rsid w:val="00E826BB"/>
    <w:rsid w:val="00E846F1"/>
    <w:rsid w:val="00E84730"/>
    <w:rsid w:val="00E84F91"/>
    <w:rsid w:val="00E85F4A"/>
    <w:rsid w:val="00E8758D"/>
    <w:rsid w:val="00E87B2E"/>
    <w:rsid w:val="00E87F5A"/>
    <w:rsid w:val="00E90236"/>
    <w:rsid w:val="00E9032F"/>
    <w:rsid w:val="00E9095F"/>
    <w:rsid w:val="00E91DDB"/>
    <w:rsid w:val="00E933E5"/>
    <w:rsid w:val="00E94B06"/>
    <w:rsid w:val="00E94B88"/>
    <w:rsid w:val="00E94D53"/>
    <w:rsid w:val="00E965DC"/>
    <w:rsid w:val="00E968F6"/>
    <w:rsid w:val="00E96EB2"/>
    <w:rsid w:val="00E976B1"/>
    <w:rsid w:val="00E9799B"/>
    <w:rsid w:val="00EA03EE"/>
    <w:rsid w:val="00EA062C"/>
    <w:rsid w:val="00EA117D"/>
    <w:rsid w:val="00EA27A6"/>
    <w:rsid w:val="00EA4B6C"/>
    <w:rsid w:val="00EA519D"/>
    <w:rsid w:val="00EA5947"/>
    <w:rsid w:val="00EA5AA6"/>
    <w:rsid w:val="00EA6E59"/>
    <w:rsid w:val="00EA74B0"/>
    <w:rsid w:val="00EA7B4C"/>
    <w:rsid w:val="00EB0872"/>
    <w:rsid w:val="00EB0877"/>
    <w:rsid w:val="00EB0CA8"/>
    <w:rsid w:val="00EB1E91"/>
    <w:rsid w:val="00EB1F76"/>
    <w:rsid w:val="00EB214A"/>
    <w:rsid w:val="00EB22B3"/>
    <w:rsid w:val="00EB26E7"/>
    <w:rsid w:val="00EB2AC7"/>
    <w:rsid w:val="00EB3611"/>
    <w:rsid w:val="00EB4317"/>
    <w:rsid w:val="00EB4BE2"/>
    <w:rsid w:val="00EB5469"/>
    <w:rsid w:val="00EB5DF5"/>
    <w:rsid w:val="00EB5E85"/>
    <w:rsid w:val="00EB6722"/>
    <w:rsid w:val="00EB6D6C"/>
    <w:rsid w:val="00EB72A8"/>
    <w:rsid w:val="00EC0490"/>
    <w:rsid w:val="00EC0B30"/>
    <w:rsid w:val="00EC18FE"/>
    <w:rsid w:val="00EC1C36"/>
    <w:rsid w:val="00EC1D11"/>
    <w:rsid w:val="00EC2ABA"/>
    <w:rsid w:val="00EC3056"/>
    <w:rsid w:val="00EC3189"/>
    <w:rsid w:val="00EC3957"/>
    <w:rsid w:val="00EC553A"/>
    <w:rsid w:val="00EC56CA"/>
    <w:rsid w:val="00EC57FD"/>
    <w:rsid w:val="00EC5800"/>
    <w:rsid w:val="00EC5AB7"/>
    <w:rsid w:val="00EC674E"/>
    <w:rsid w:val="00EC6F6D"/>
    <w:rsid w:val="00EC78F4"/>
    <w:rsid w:val="00ED06EB"/>
    <w:rsid w:val="00ED071A"/>
    <w:rsid w:val="00ED0F18"/>
    <w:rsid w:val="00ED122A"/>
    <w:rsid w:val="00ED1538"/>
    <w:rsid w:val="00ED1A4D"/>
    <w:rsid w:val="00ED1EA3"/>
    <w:rsid w:val="00ED2759"/>
    <w:rsid w:val="00ED362C"/>
    <w:rsid w:val="00ED4368"/>
    <w:rsid w:val="00ED6023"/>
    <w:rsid w:val="00ED63FA"/>
    <w:rsid w:val="00ED6EEA"/>
    <w:rsid w:val="00ED7827"/>
    <w:rsid w:val="00ED7D9E"/>
    <w:rsid w:val="00ED7F9D"/>
    <w:rsid w:val="00EE0886"/>
    <w:rsid w:val="00EE0B98"/>
    <w:rsid w:val="00EE0BFF"/>
    <w:rsid w:val="00EE167F"/>
    <w:rsid w:val="00EE1781"/>
    <w:rsid w:val="00EE17B4"/>
    <w:rsid w:val="00EE214B"/>
    <w:rsid w:val="00EE2851"/>
    <w:rsid w:val="00EE345E"/>
    <w:rsid w:val="00EE37AF"/>
    <w:rsid w:val="00EE3992"/>
    <w:rsid w:val="00EE4035"/>
    <w:rsid w:val="00EE40C2"/>
    <w:rsid w:val="00EE56DA"/>
    <w:rsid w:val="00EE5C9E"/>
    <w:rsid w:val="00EE6BAB"/>
    <w:rsid w:val="00EE6DFD"/>
    <w:rsid w:val="00EF08B5"/>
    <w:rsid w:val="00EF318C"/>
    <w:rsid w:val="00EF3313"/>
    <w:rsid w:val="00EF404A"/>
    <w:rsid w:val="00EF4412"/>
    <w:rsid w:val="00EF4790"/>
    <w:rsid w:val="00EF48DC"/>
    <w:rsid w:val="00EF4D5A"/>
    <w:rsid w:val="00EF5BFE"/>
    <w:rsid w:val="00EF67EA"/>
    <w:rsid w:val="00EF7AFF"/>
    <w:rsid w:val="00EF7DB0"/>
    <w:rsid w:val="00EF7DE9"/>
    <w:rsid w:val="00EF7FD0"/>
    <w:rsid w:val="00F00B18"/>
    <w:rsid w:val="00F00E53"/>
    <w:rsid w:val="00F01582"/>
    <w:rsid w:val="00F0346C"/>
    <w:rsid w:val="00F0410E"/>
    <w:rsid w:val="00F0528F"/>
    <w:rsid w:val="00F05AF6"/>
    <w:rsid w:val="00F05C6B"/>
    <w:rsid w:val="00F05D11"/>
    <w:rsid w:val="00F066F9"/>
    <w:rsid w:val="00F0760E"/>
    <w:rsid w:val="00F1004E"/>
    <w:rsid w:val="00F103C4"/>
    <w:rsid w:val="00F10B4A"/>
    <w:rsid w:val="00F12465"/>
    <w:rsid w:val="00F12D17"/>
    <w:rsid w:val="00F134A9"/>
    <w:rsid w:val="00F13825"/>
    <w:rsid w:val="00F139D5"/>
    <w:rsid w:val="00F144EB"/>
    <w:rsid w:val="00F14D71"/>
    <w:rsid w:val="00F14FF6"/>
    <w:rsid w:val="00F16AC0"/>
    <w:rsid w:val="00F16DE8"/>
    <w:rsid w:val="00F175A5"/>
    <w:rsid w:val="00F214B6"/>
    <w:rsid w:val="00F217E1"/>
    <w:rsid w:val="00F218AC"/>
    <w:rsid w:val="00F21A6A"/>
    <w:rsid w:val="00F22293"/>
    <w:rsid w:val="00F233B1"/>
    <w:rsid w:val="00F23A9C"/>
    <w:rsid w:val="00F24CD3"/>
    <w:rsid w:val="00F25274"/>
    <w:rsid w:val="00F27551"/>
    <w:rsid w:val="00F27EA5"/>
    <w:rsid w:val="00F3037C"/>
    <w:rsid w:val="00F308EA"/>
    <w:rsid w:val="00F30946"/>
    <w:rsid w:val="00F314D6"/>
    <w:rsid w:val="00F31759"/>
    <w:rsid w:val="00F33A8B"/>
    <w:rsid w:val="00F3457E"/>
    <w:rsid w:val="00F34EB0"/>
    <w:rsid w:val="00F35B66"/>
    <w:rsid w:val="00F36D30"/>
    <w:rsid w:val="00F37C5E"/>
    <w:rsid w:val="00F40981"/>
    <w:rsid w:val="00F41D31"/>
    <w:rsid w:val="00F420EA"/>
    <w:rsid w:val="00F43258"/>
    <w:rsid w:val="00F43818"/>
    <w:rsid w:val="00F43A34"/>
    <w:rsid w:val="00F43B75"/>
    <w:rsid w:val="00F43F14"/>
    <w:rsid w:val="00F44823"/>
    <w:rsid w:val="00F44828"/>
    <w:rsid w:val="00F45105"/>
    <w:rsid w:val="00F45331"/>
    <w:rsid w:val="00F45ADA"/>
    <w:rsid w:val="00F46119"/>
    <w:rsid w:val="00F46572"/>
    <w:rsid w:val="00F467EF"/>
    <w:rsid w:val="00F4682A"/>
    <w:rsid w:val="00F4688D"/>
    <w:rsid w:val="00F47979"/>
    <w:rsid w:val="00F47D27"/>
    <w:rsid w:val="00F50BC7"/>
    <w:rsid w:val="00F525E9"/>
    <w:rsid w:val="00F52A36"/>
    <w:rsid w:val="00F52B5F"/>
    <w:rsid w:val="00F52F80"/>
    <w:rsid w:val="00F5434E"/>
    <w:rsid w:val="00F54ED5"/>
    <w:rsid w:val="00F558E0"/>
    <w:rsid w:val="00F57006"/>
    <w:rsid w:val="00F57152"/>
    <w:rsid w:val="00F6003E"/>
    <w:rsid w:val="00F60C9A"/>
    <w:rsid w:val="00F61484"/>
    <w:rsid w:val="00F61568"/>
    <w:rsid w:val="00F61702"/>
    <w:rsid w:val="00F619D7"/>
    <w:rsid w:val="00F61FBF"/>
    <w:rsid w:val="00F62DA9"/>
    <w:rsid w:val="00F63E74"/>
    <w:rsid w:val="00F64F28"/>
    <w:rsid w:val="00F6511D"/>
    <w:rsid w:val="00F6539C"/>
    <w:rsid w:val="00F6615D"/>
    <w:rsid w:val="00F6639D"/>
    <w:rsid w:val="00F66A13"/>
    <w:rsid w:val="00F671B5"/>
    <w:rsid w:val="00F67991"/>
    <w:rsid w:val="00F71419"/>
    <w:rsid w:val="00F71B34"/>
    <w:rsid w:val="00F71C31"/>
    <w:rsid w:val="00F73828"/>
    <w:rsid w:val="00F73F5E"/>
    <w:rsid w:val="00F743C6"/>
    <w:rsid w:val="00F74800"/>
    <w:rsid w:val="00F763C6"/>
    <w:rsid w:val="00F765AD"/>
    <w:rsid w:val="00F76D85"/>
    <w:rsid w:val="00F76E56"/>
    <w:rsid w:val="00F772A3"/>
    <w:rsid w:val="00F7785C"/>
    <w:rsid w:val="00F77C86"/>
    <w:rsid w:val="00F810C1"/>
    <w:rsid w:val="00F811B1"/>
    <w:rsid w:val="00F81386"/>
    <w:rsid w:val="00F8179D"/>
    <w:rsid w:val="00F828AE"/>
    <w:rsid w:val="00F83BF5"/>
    <w:rsid w:val="00F83C03"/>
    <w:rsid w:val="00F84062"/>
    <w:rsid w:val="00F848E1"/>
    <w:rsid w:val="00F858F0"/>
    <w:rsid w:val="00F862FF"/>
    <w:rsid w:val="00F86C4B"/>
    <w:rsid w:val="00F871A9"/>
    <w:rsid w:val="00F905D5"/>
    <w:rsid w:val="00F90D7A"/>
    <w:rsid w:val="00F9104D"/>
    <w:rsid w:val="00F915C2"/>
    <w:rsid w:val="00F91B83"/>
    <w:rsid w:val="00F91CED"/>
    <w:rsid w:val="00F92700"/>
    <w:rsid w:val="00F93419"/>
    <w:rsid w:val="00F9420F"/>
    <w:rsid w:val="00F95738"/>
    <w:rsid w:val="00F96044"/>
    <w:rsid w:val="00F961E0"/>
    <w:rsid w:val="00F96546"/>
    <w:rsid w:val="00F96B42"/>
    <w:rsid w:val="00FA028B"/>
    <w:rsid w:val="00FA04FF"/>
    <w:rsid w:val="00FA0A94"/>
    <w:rsid w:val="00FA0E22"/>
    <w:rsid w:val="00FA17F9"/>
    <w:rsid w:val="00FA2BD1"/>
    <w:rsid w:val="00FA391E"/>
    <w:rsid w:val="00FA3D8E"/>
    <w:rsid w:val="00FA591D"/>
    <w:rsid w:val="00FA5B2F"/>
    <w:rsid w:val="00FA5F81"/>
    <w:rsid w:val="00FA6825"/>
    <w:rsid w:val="00FA68AE"/>
    <w:rsid w:val="00FA6D5B"/>
    <w:rsid w:val="00FA6EC6"/>
    <w:rsid w:val="00FB065E"/>
    <w:rsid w:val="00FB0A53"/>
    <w:rsid w:val="00FB111F"/>
    <w:rsid w:val="00FB12EB"/>
    <w:rsid w:val="00FB2349"/>
    <w:rsid w:val="00FB3158"/>
    <w:rsid w:val="00FB3379"/>
    <w:rsid w:val="00FB49F8"/>
    <w:rsid w:val="00FB533A"/>
    <w:rsid w:val="00FB5727"/>
    <w:rsid w:val="00FB7857"/>
    <w:rsid w:val="00FC0021"/>
    <w:rsid w:val="00FC075A"/>
    <w:rsid w:val="00FC1152"/>
    <w:rsid w:val="00FC1340"/>
    <w:rsid w:val="00FC1693"/>
    <w:rsid w:val="00FC1AC1"/>
    <w:rsid w:val="00FC2E97"/>
    <w:rsid w:val="00FC367C"/>
    <w:rsid w:val="00FC43F8"/>
    <w:rsid w:val="00FC47A7"/>
    <w:rsid w:val="00FC4A11"/>
    <w:rsid w:val="00FC524D"/>
    <w:rsid w:val="00FC617A"/>
    <w:rsid w:val="00FC62C6"/>
    <w:rsid w:val="00FC65D3"/>
    <w:rsid w:val="00FC669D"/>
    <w:rsid w:val="00FC7376"/>
    <w:rsid w:val="00FC7837"/>
    <w:rsid w:val="00FC7E29"/>
    <w:rsid w:val="00FC7E98"/>
    <w:rsid w:val="00FD253A"/>
    <w:rsid w:val="00FD3490"/>
    <w:rsid w:val="00FD47C5"/>
    <w:rsid w:val="00FD520F"/>
    <w:rsid w:val="00FD59CB"/>
    <w:rsid w:val="00FD5C71"/>
    <w:rsid w:val="00FD6156"/>
    <w:rsid w:val="00FD62B7"/>
    <w:rsid w:val="00FD64FD"/>
    <w:rsid w:val="00FD6749"/>
    <w:rsid w:val="00FD6A28"/>
    <w:rsid w:val="00FD74CA"/>
    <w:rsid w:val="00FE013A"/>
    <w:rsid w:val="00FE0475"/>
    <w:rsid w:val="00FE0C55"/>
    <w:rsid w:val="00FE0CB0"/>
    <w:rsid w:val="00FE0D6C"/>
    <w:rsid w:val="00FE1204"/>
    <w:rsid w:val="00FE1C26"/>
    <w:rsid w:val="00FE1C67"/>
    <w:rsid w:val="00FE22A4"/>
    <w:rsid w:val="00FE271F"/>
    <w:rsid w:val="00FE2BB2"/>
    <w:rsid w:val="00FE3557"/>
    <w:rsid w:val="00FE399C"/>
    <w:rsid w:val="00FE4214"/>
    <w:rsid w:val="00FE4306"/>
    <w:rsid w:val="00FE4DC0"/>
    <w:rsid w:val="00FE557E"/>
    <w:rsid w:val="00FE60FB"/>
    <w:rsid w:val="00FE771C"/>
    <w:rsid w:val="00FE7FDF"/>
    <w:rsid w:val="00FF02C1"/>
    <w:rsid w:val="00FF0A28"/>
    <w:rsid w:val="00FF0A7F"/>
    <w:rsid w:val="00FF0BC2"/>
    <w:rsid w:val="00FF0F61"/>
    <w:rsid w:val="00FF27EA"/>
    <w:rsid w:val="00FF34DC"/>
    <w:rsid w:val="00FF3A9E"/>
    <w:rsid w:val="00FF437B"/>
    <w:rsid w:val="00FF5822"/>
    <w:rsid w:val="00FF5A18"/>
    <w:rsid w:val="00FF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FD5D1B"/>
  <w15:chartTrackingRefBased/>
  <w15:docId w15:val="{A57938DD-A094-491D-8857-7DE74EFC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2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4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C3A44"/>
    <w:pPr>
      <w:spacing w:after="200"/>
    </w:pPr>
    <w:rPr>
      <w:rFonts w:ascii="Segoe UI" w:hAnsi="Segoe UI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pPr>
      <w:keepNext/>
      <w:keepLines/>
      <w:pBdr>
        <w:bottom w:val="single" w:sz="8" w:space="0" w:color="FCDBDB" w:themeColor="accent1" w:themeTint="33"/>
      </w:pBdr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B044E0"/>
    <w:pPr>
      <w:keepNext/>
      <w:keepLines/>
      <w:pBdr>
        <w:top w:val="single" w:sz="18" w:space="1" w:color="002060" w:shadow="1"/>
        <w:left w:val="single" w:sz="18" w:space="4" w:color="002060" w:shadow="1"/>
        <w:bottom w:val="single" w:sz="18" w:space="1" w:color="002060" w:shadow="1"/>
        <w:right w:val="single" w:sz="18" w:space="4" w:color="002060" w:shadow="1"/>
      </w:pBdr>
      <w:shd w:val="solid" w:color="002060" w:fill="auto"/>
      <w:spacing w:before="120" w:after="120" w:line="240" w:lineRule="auto"/>
      <w:outlineLvl w:val="1"/>
    </w:pPr>
    <w:rPr>
      <w:rFonts w:asciiTheme="majorHAnsi" w:hAnsiTheme="majorHAnsi"/>
      <w:bCs/>
      <w:color w:val="FFFFFF" w:themeColor="background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unhideWhenUsed/>
    <w:qFormat/>
    <w:rsid w:val="00FE7FDF"/>
    <w:pPr>
      <w:keepNext/>
      <w:keepLines/>
      <w:pBdr>
        <w:top w:val="single" w:sz="2" w:space="1" w:color="008080"/>
        <w:left w:val="single" w:sz="2" w:space="4" w:color="008080"/>
        <w:bottom w:val="single" w:sz="2" w:space="1" w:color="008080"/>
        <w:right w:val="single" w:sz="2" w:space="4" w:color="008080"/>
      </w:pBdr>
      <w:shd w:val="solid" w:color="008080" w:fill="008080"/>
      <w:spacing w:before="360" w:after="120" w:line="240" w:lineRule="auto"/>
      <w:outlineLvl w:val="2"/>
    </w:pPr>
    <w:rPr>
      <w:bCs/>
      <w:iCs/>
      <w:color w:val="FFFFFF" w:themeColor="background1"/>
      <w:sz w:val="22"/>
      <w:szCs w:val="24"/>
    </w:rPr>
  </w:style>
  <w:style w:type="paragraph" w:styleId="Heading4">
    <w:name w:val="heading 4"/>
    <w:basedOn w:val="ListBullet"/>
    <w:next w:val="Normal"/>
    <w:link w:val="Heading4Char"/>
    <w:uiPriority w:val="2"/>
    <w:unhideWhenUsed/>
    <w:qFormat/>
    <w:rsid w:val="0064417C"/>
    <w:pPr>
      <w:keepNext/>
      <w:keepLines/>
      <w:numPr>
        <w:numId w:val="0"/>
      </w:numPr>
      <w:spacing w:before="240" w:after="120"/>
      <w:outlineLvl w:val="3"/>
    </w:pPr>
    <w:rPr>
      <w:rFonts w:ascii="Rockwell" w:eastAsiaTheme="majorEastAsia" w:hAnsi="Rockwell" w:cstheme="majorBidi"/>
      <w:b/>
      <w:color w:val="C00000"/>
      <w:sz w:val="22"/>
      <w:u w:val="single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24F4F" w:themeColor="accent1"/>
    </w:rPr>
  </w:style>
  <w:style w:type="paragraph" w:styleId="Heading6">
    <w:name w:val="heading 6"/>
    <w:basedOn w:val="Normal"/>
    <w:next w:val="Normal"/>
    <w:link w:val="Heading6Char"/>
    <w:uiPriority w:val="9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24F4F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B044E0"/>
    <w:rPr>
      <w:rFonts w:asciiTheme="majorHAnsi" w:hAnsiTheme="majorHAnsi"/>
      <w:bCs/>
      <w:color w:val="FFFFFF" w:themeColor="background1"/>
      <w:sz w:val="28"/>
      <w:szCs w:val="26"/>
      <w:shd w:val="solid" w:color="002060" w:fill="auto"/>
    </w:rPr>
  </w:style>
  <w:style w:type="character" w:customStyle="1" w:styleId="Heading3Char">
    <w:name w:val="Heading 3 Char"/>
    <w:basedOn w:val="DefaultParagraphFont"/>
    <w:link w:val="Heading3"/>
    <w:uiPriority w:val="2"/>
    <w:rsid w:val="00FE7FDF"/>
    <w:rPr>
      <w:rFonts w:ascii="Segoe UI" w:hAnsi="Segoe UI"/>
      <w:bCs/>
      <w:iCs/>
      <w:color w:val="FFFFFF" w:themeColor="background1"/>
      <w:sz w:val="22"/>
      <w:szCs w:val="24"/>
      <w:shd w:val="solid" w:color="008080" w:fill="008080"/>
    </w:rPr>
  </w:style>
  <w:style w:type="paragraph" w:styleId="ListBullet">
    <w:name w:val="List Bullet"/>
    <w:basedOn w:val="Normal"/>
    <w:uiPriority w:val="2"/>
    <w:unhideWhenUsed/>
    <w:pPr>
      <w:numPr>
        <w:numId w:val="1"/>
      </w:numPr>
      <w:spacing w:after="240"/>
      <w:contextualSpacing/>
    </w:pPr>
  </w:style>
  <w:style w:type="character" w:customStyle="1" w:styleId="Heading4Char">
    <w:name w:val="Heading 4 Char"/>
    <w:basedOn w:val="DefaultParagraphFont"/>
    <w:link w:val="Heading4"/>
    <w:uiPriority w:val="2"/>
    <w:rsid w:val="0064417C"/>
    <w:rPr>
      <w:rFonts w:ascii="Rockwell" w:eastAsiaTheme="majorEastAsia" w:hAnsi="Rockwell" w:cstheme="majorBidi"/>
      <w:b/>
      <w:color w:val="C00000"/>
      <w:sz w:val="22"/>
      <w:u w:val="single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Theme="majorHAnsi" w:eastAsiaTheme="majorEastAsia" w:hAnsiTheme="majorHAnsi" w:cstheme="majorBidi"/>
      <w:color w:val="F24F4F" w:themeColor="accent1"/>
    </w:rPr>
  </w:style>
  <w:style w:type="character" w:customStyle="1" w:styleId="Heading6Char">
    <w:name w:val="Heading 6 Char"/>
    <w:basedOn w:val="DefaultParagraphFont"/>
    <w:link w:val="Heading6"/>
    <w:uiPriority w:val="99"/>
    <w:semiHidden/>
    <w:rPr>
      <w:rFonts w:asciiTheme="majorHAnsi" w:eastAsiaTheme="majorEastAsia" w:hAnsiTheme="majorHAnsi" w:cstheme="majorBidi"/>
      <w:color w:val="F24F4F" w:themeColor="accent1"/>
    </w:rPr>
  </w:style>
  <w:style w:type="paragraph" w:customStyle="1" w:styleId="Logo">
    <w:name w:val="Logo"/>
    <w:basedOn w:val="Normal"/>
    <w:uiPriority w:val="99"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F24F4F" w:themeColor="accent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4"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4"/>
    <w:rPr>
      <w:sz w:val="32"/>
      <w:szCs w:val="32"/>
    </w:rPr>
  </w:style>
  <w:style w:type="paragraph" w:styleId="NoSpacing">
    <w:name w:val="No Spacing"/>
    <w:link w:val="NoSpacingChar"/>
    <w:uiPriority w:val="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5"/>
    <w:rPr>
      <w:color w:val="FFFFFF" w:themeColor="background1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spacing w:before="120" w:after="120"/>
    </w:pPr>
    <w:rPr>
      <w:rFonts w:asciiTheme="minorHAnsi" w:hAnsiTheme="minorHAnsi"/>
      <w:b/>
      <w:bCs/>
      <w:caps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pPr>
      <w:spacing w:before="160" w:after="160" w:line="240" w:lineRule="auto"/>
      <w:jc w:val="center"/>
    </w:p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0"/>
      <w:ind w:left="400"/>
    </w:pPr>
    <w:rPr>
      <w:rFonts w:asciiTheme="minorHAnsi" w:hAnsiTheme="minorHAnsi"/>
      <w:i/>
      <w:iCs/>
    </w:rPr>
  </w:style>
  <w:style w:type="paragraph" w:styleId="TOC4">
    <w:name w:val="toc 4"/>
    <w:basedOn w:val="Normal"/>
    <w:next w:val="Normal"/>
    <w:autoRedefine/>
    <w:uiPriority w:val="39"/>
    <w:unhideWhenUsed/>
    <w:pPr>
      <w:spacing w:after="0"/>
      <w:ind w:left="600"/>
    </w:pPr>
    <w:rPr>
      <w:rFonts w:asciiTheme="minorHAnsi" w:hAnsiTheme="minorHAnsi"/>
      <w:sz w:val="18"/>
      <w:szCs w:val="18"/>
    </w:rPr>
  </w:style>
  <w:style w:type="paragraph" w:styleId="ListBullet2">
    <w:name w:val="List Bullet 2"/>
    <w:basedOn w:val="Normal"/>
    <w:uiPriority w:val="2"/>
    <w:unhideWhenUsed/>
    <w:qFormat/>
    <w:rsid w:val="00782A5C"/>
    <w:pPr>
      <w:numPr>
        <w:numId w:val="2"/>
      </w:numPr>
      <w:spacing w:before="120" w:after="240"/>
      <w:contextualSpacing/>
    </w:p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olor w:val="F24F4F" w:themeColor="accent1"/>
    </w:rPr>
  </w:style>
  <w:style w:type="paragraph" w:customStyle="1" w:styleId="Checkbox">
    <w:name w:val="Checkbox"/>
    <w:basedOn w:val="Normal"/>
    <w:link w:val="CheckboxChar"/>
    <w:uiPriority w:val="3"/>
    <w:qFormat/>
    <w:pPr>
      <w:spacing w:after="80" w:line="240" w:lineRule="auto"/>
    </w:pPr>
    <w:rPr>
      <w:color w:val="F24F4F" w:themeColor="accent1"/>
    </w:rPr>
  </w:style>
  <w:style w:type="character" w:customStyle="1" w:styleId="CheckboxChar">
    <w:name w:val="Checkbox Char"/>
    <w:basedOn w:val="DefaultParagraphFont"/>
    <w:link w:val="Checkbox"/>
    <w:uiPriority w:val="3"/>
    <w:rPr>
      <w:color w:val="F24F4F" w:themeColor="accent1"/>
    </w:rPr>
  </w:style>
  <w:style w:type="table" w:customStyle="1" w:styleId="SurveyTable">
    <w:name w:val="Survey Table"/>
    <w:basedOn w:val="TableNormal"/>
    <w:uiPriority w:val="99"/>
    <w:pPr>
      <w:spacing w:after="80" w:line="240" w:lineRule="auto"/>
    </w:pPr>
    <w:tblPr>
      <w:tblBorders>
        <w:top w:val="single" w:sz="4" w:space="0" w:color="BCB8AC" w:themeColor="text2" w:themeTint="66"/>
      </w:tblBorders>
      <w:tblCellMar>
        <w:left w:w="0" w:type="dxa"/>
        <w:right w:w="144" w:type="dxa"/>
      </w:tblCellMar>
    </w:tblPr>
  </w:style>
  <w:style w:type="paragraph" w:styleId="Closing">
    <w:name w:val="Closing"/>
    <w:basedOn w:val="Normal"/>
    <w:link w:val="ClosingChar"/>
    <w:uiPriority w:val="99"/>
    <w:unhideWhenUsed/>
    <w:pPr>
      <w:spacing w:before="960"/>
    </w:pPr>
  </w:style>
  <w:style w:type="character" w:customStyle="1" w:styleId="ClosingChar">
    <w:name w:val="Closing Char"/>
    <w:basedOn w:val="DefaultParagraphFont"/>
    <w:link w:val="Closing"/>
    <w:uiPriority w:val="99"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892760"/>
    <w:pPr>
      <w:ind w:left="720"/>
      <w:contextualSpacing/>
    </w:pPr>
  </w:style>
  <w:style w:type="paragraph" w:customStyle="1" w:styleId="Output">
    <w:name w:val="Output"/>
    <w:basedOn w:val="Normal"/>
    <w:link w:val="OutputChar"/>
    <w:autoRedefine/>
    <w:qFormat/>
    <w:rsid w:val="00C47412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solid" w:color="F2F2F2" w:themeColor="background1" w:themeShade="F2" w:fill="808080" w:themeFill="background1" w:themeFillShade="80"/>
      <w:spacing w:after="0" w:line="240" w:lineRule="auto"/>
    </w:pPr>
    <w:rPr>
      <w:rFonts w:ascii="Consolas" w:hAnsi="Consolas" w:cs="Consolas"/>
      <w:color w:val="auto"/>
      <w:sz w:val="22"/>
    </w:rPr>
  </w:style>
  <w:style w:type="character" w:customStyle="1" w:styleId="OutputChar">
    <w:name w:val="Output Char"/>
    <w:basedOn w:val="DefaultParagraphFont"/>
    <w:link w:val="Output"/>
    <w:rsid w:val="00C47412"/>
    <w:rPr>
      <w:rFonts w:ascii="Consolas" w:hAnsi="Consolas" w:cs="Consolas"/>
      <w:color w:val="auto"/>
      <w:sz w:val="22"/>
      <w:shd w:val="solid" w:color="F2F2F2" w:themeColor="background1" w:themeShade="F2" w:fill="808080" w:themeFill="background1" w:themeFillShade="80"/>
    </w:rPr>
  </w:style>
  <w:style w:type="paragraph" w:customStyle="1" w:styleId="Howitworks">
    <w:name w:val="Howitworks"/>
    <w:basedOn w:val="Normal"/>
    <w:link w:val="HowitworksChar"/>
    <w:qFormat/>
    <w:rsid w:val="000676BD"/>
    <w:pPr>
      <w:pBdr>
        <w:top w:val="single" w:sz="4" w:space="1" w:color="46A28D" w:shadow="1"/>
        <w:left w:val="single" w:sz="4" w:space="4" w:color="46A28D" w:shadow="1"/>
        <w:bottom w:val="single" w:sz="4" w:space="1" w:color="46A28D" w:shadow="1"/>
        <w:right w:val="single" w:sz="4" w:space="4" w:color="46A28D" w:shadow="1"/>
      </w:pBdr>
      <w:shd w:val="solid" w:color="46A28D" w:fill="46A28D"/>
      <w:spacing w:line="240" w:lineRule="auto"/>
      <w:jc w:val="center"/>
    </w:pPr>
    <w:rPr>
      <w:b/>
      <w:color w:val="FFFFFF" w:themeColor="background1"/>
      <w:sz w:val="24"/>
      <w14:props3d w14:extrusionH="0" w14:contourW="0" w14:prstMaterial="warmMatte">
        <w14:bevelB w14:w="38100" w14:h="38100" w14:prst="angle"/>
      </w14:props3d>
    </w:rPr>
  </w:style>
  <w:style w:type="character" w:customStyle="1" w:styleId="HowitworksChar">
    <w:name w:val="Howitworks Char"/>
    <w:basedOn w:val="OutputChar"/>
    <w:link w:val="Howitworks"/>
    <w:rsid w:val="000676BD"/>
    <w:rPr>
      <w:rFonts w:ascii="Rockwell" w:hAnsi="Rockwell" w:cs="Consolas"/>
      <w:b w:val="0"/>
      <w:color w:val="FFFFFF" w:themeColor="background1"/>
      <w:sz w:val="24"/>
      <w:shd w:val="solid" w:color="46A28D" w:fill="46A28D"/>
      <w14:props3d w14:extrusionH="0" w14:contourW="0" w14:prstMaterial="warmMatte">
        <w14:bevelB w14:w="38100" w14:h="38100" w14:prst="angle"/>
      </w14:props3d>
    </w:rPr>
  </w:style>
  <w:style w:type="paragraph" w:customStyle="1" w:styleId="Qsns">
    <w:name w:val="Qsns"/>
    <w:basedOn w:val="Howitworks"/>
    <w:link w:val="QsnsChar"/>
    <w:qFormat/>
    <w:rsid w:val="001001D1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solid" w:color="7030A0" w:fill="7030A0"/>
      <w:spacing w:before="120"/>
      <w:jc w:val="left"/>
    </w:pPr>
    <w:rPr>
      <w:rFonts w:ascii="Consolas" w:hAnsi="Consolas"/>
      <w:b w:val="0"/>
      <w:sz w:val="20"/>
    </w:rPr>
  </w:style>
  <w:style w:type="character" w:customStyle="1" w:styleId="QsnsChar">
    <w:name w:val="Qsns Char"/>
    <w:basedOn w:val="DefaultParagraphFont"/>
    <w:link w:val="Qsns"/>
    <w:rsid w:val="001001D1"/>
    <w:rPr>
      <w:rFonts w:ascii="Consolas" w:hAnsi="Consolas"/>
      <w:color w:val="FFFFFF" w:themeColor="background1"/>
      <w:shd w:val="solid" w:color="7030A0" w:fill="7030A0"/>
      <w14:props3d w14:extrusionH="0" w14:contourW="0" w14:prstMaterial="warmMatte">
        <w14:bevelB w14:w="38100" w14:h="38100" w14:prst="angle"/>
      </w14:props3d>
    </w:rPr>
  </w:style>
  <w:style w:type="character" w:customStyle="1" w:styleId="apple-converted-space">
    <w:name w:val="apple-converted-space"/>
    <w:basedOn w:val="DefaultParagraphFont"/>
    <w:rsid w:val="001E420A"/>
  </w:style>
  <w:style w:type="paragraph" w:customStyle="1" w:styleId="leftheading">
    <w:name w:val="left heading"/>
    <w:basedOn w:val="Howitworks"/>
    <w:link w:val="leftheadingChar"/>
    <w:rsid w:val="00D965E4"/>
    <w:pPr>
      <w:ind w:firstLine="720"/>
      <w:jc w:val="left"/>
      <w:outlineLvl w:val="0"/>
      <w15:collapsed/>
    </w:pPr>
  </w:style>
  <w:style w:type="character" w:customStyle="1" w:styleId="leftheadingChar">
    <w:name w:val="left heading Char"/>
    <w:basedOn w:val="HowitworksChar"/>
    <w:link w:val="leftheading"/>
    <w:rsid w:val="00D965E4"/>
    <w:rPr>
      <w:rFonts w:asciiTheme="majorHAnsi" w:hAnsiTheme="majorHAnsi" w:cs="Consolas"/>
      <w:b w:val="0"/>
      <w:color w:val="FFFFFF" w:themeColor="background1"/>
      <w:sz w:val="22"/>
      <w:shd w:val="solid" w:color="006600" w:fill="FF9900"/>
      <w14:props3d w14:extrusionH="0" w14:contourW="0" w14:prstMaterial="warmMatte">
        <w14:bevelB w14:w="38100" w14:h="38100" w14:prst="angle"/>
      </w14:props3d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5E4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5E4"/>
    <w:rPr>
      <w:rFonts w:ascii="Segoe UI" w:hAnsi="Segoe UI" w:cs="Segoe UI"/>
      <w:color w:val="000000" w:themeColor="text1"/>
      <w:sz w:val="18"/>
      <w:szCs w:val="18"/>
    </w:rPr>
  </w:style>
  <w:style w:type="paragraph" w:customStyle="1" w:styleId="NormalGothic">
    <w:name w:val="Normal Gothic"/>
    <w:basedOn w:val="Normal"/>
    <w:link w:val="NormalGothicChar"/>
    <w:qFormat/>
    <w:rsid w:val="00D4195A"/>
    <w:pPr>
      <w:spacing w:before="120" w:after="120"/>
    </w:pPr>
    <w:rPr>
      <w:rFonts w:ascii="Century Gothic" w:hAnsi="Century Gothic"/>
    </w:rPr>
  </w:style>
  <w:style w:type="character" w:customStyle="1" w:styleId="NormalGothicChar">
    <w:name w:val="Normal Gothic Char"/>
    <w:basedOn w:val="DefaultParagraphFont"/>
    <w:link w:val="NormalGothic"/>
    <w:rsid w:val="00D4195A"/>
    <w:rPr>
      <w:rFonts w:ascii="Century Gothic" w:hAnsi="Century Gothic"/>
      <w:color w:val="000000" w:themeColor="text1"/>
      <w:sz w:val="22"/>
    </w:rPr>
  </w:style>
  <w:style w:type="paragraph" w:customStyle="1" w:styleId="Quotes">
    <w:name w:val="Quotes"/>
    <w:basedOn w:val="Normal"/>
    <w:link w:val="QuotesChar"/>
    <w:qFormat/>
    <w:rsid w:val="00521409"/>
    <w:rPr>
      <w:noProof/>
      <w:lang w:eastAsia="en-US"/>
    </w:rPr>
  </w:style>
  <w:style w:type="character" w:customStyle="1" w:styleId="QuotesChar">
    <w:name w:val="Quotes Char"/>
    <w:basedOn w:val="DefaultParagraphFont"/>
    <w:link w:val="Quotes"/>
    <w:rsid w:val="00521409"/>
    <w:rPr>
      <w:rFonts w:ascii="Segoe UI" w:hAnsi="Segoe UI"/>
      <w:noProof/>
      <w:color w:val="000000" w:themeColor="text1"/>
      <w:lang w:eastAsia="en-US"/>
    </w:rPr>
  </w:style>
  <w:style w:type="character" w:styleId="Emphasis">
    <w:name w:val="Emphasis"/>
    <w:basedOn w:val="DefaultParagraphFont"/>
    <w:uiPriority w:val="20"/>
    <w:qFormat/>
    <w:rsid w:val="00012787"/>
    <w:rPr>
      <w:i/>
      <w:iCs/>
    </w:rPr>
  </w:style>
  <w:style w:type="paragraph" w:styleId="NormalWeb">
    <w:name w:val="Normal (Web)"/>
    <w:basedOn w:val="Normal"/>
    <w:uiPriority w:val="99"/>
    <w:unhideWhenUsed/>
    <w:rsid w:val="00523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customStyle="1" w:styleId="selectionshareable">
    <w:name w:val="selectionshareable"/>
    <w:basedOn w:val="Normal"/>
    <w:rsid w:val="00FF0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CB6"/>
    <w:rPr>
      <w:rFonts w:ascii="Courier New" w:eastAsia="Times New Roman" w:hAnsi="Courier New" w:cs="Courier New"/>
      <w:color w:val="auto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D14CB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14CB6"/>
  </w:style>
  <w:style w:type="character" w:customStyle="1" w:styleId="keyword">
    <w:name w:val="keyword"/>
    <w:basedOn w:val="DefaultParagraphFont"/>
    <w:rsid w:val="00113935"/>
  </w:style>
  <w:style w:type="character" w:customStyle="1" w:styleId="comment">
    <w:name w:val="comment"/>
    <w:basedOn w:val="DefaultParagraphFont"/>
    <w:rsid w:val="00113935"/>
  </w:style>
  <w:style w:type="paragraph" w:styleId="TOC2">
    <w:name w:val="toc 2"/>
    <w:basedOn w:val="Normal"/>
    <w:next w:val="Normal"/>
    <w:autoRedefine/>
    <w:uiPriority w:val="39"/>
    <w:unhideWhenUsed/>
    <w:rsid w:val="001E6DF5"/>
    <w:pPr>
      <w:spacing w:after="0"/>
      <w:ind w:left="200"/>
    </w:pPr>
    <w:rPr>
      <w:rFonts w:asciiTheme="minorHAnsi" w:hAnsiTheme="minorHAnsi"/>
      <w:smallCaps/>
    </w:rPr>
  </w:style>
  <w:style w:type="character" w:customStyle="1" w:styleId="membernamelink">
    <w:name w:val="membernamelink"/>
    <w:basedOn w:val="DefaultParagraphFont"/>
    <w:rsid w:val="00B9156B"/>
  </w:style>
  <w:style w:type="character" w:customStyle="1" w:styleId="kwd">
    <w:name w:val="kwd"/>
    <w:basedOn w:val="DefaultParagraphFont"/>
    <w:rsid w:val="009D79B6"/>
  </w:style>
  <w:style w:type="character" w:customStyle="1" w:styleId="pln">
    <w:name w:val="pln"/>
    <w:basedOn w:val="DefaultParagraphFont"/>
    <w:rsid w:val="009D79B6"/>
  </w:style>
  <w:style w:type="character" w:customStyle="1" w:styleId="pun">
    <w:name w:val="pun"/>
    <w:basedOn w:val="DefaultParagraphFont"/>
    <w:rsid w:val="009D79B6"/>
  </w:style>
  <w:style w:type="character" w:customStyle="1" w:styleId="com">
    <w:name w:val="com"/>
    <w:basedOn w:val="DefaultParagraphFont"/>
    <w:rsid w:val="009D79B6"/>
  </w:style>
  <w:style w:type="character" w:styleId="FollowedHyperlink">
    <w:name w:val="FollowedHyperlink"/>
    <w:basedOn w:val="DefaultParagraphFont"/>
    <w:uiPriority w:val="99"/>
    <w:semiHidden/>
    <w:unhideWhenUsed/>
    <w:rsid w:val="00457572"/>
    <w:rPr>
      <w:color w:val="A3648B" w:themeColor="followedHyperlink"/>
      <w:u w:val="single"/>
    </w:rPr>
  </w:style>
  <w:style w:type="character" w:customStyle="1" w:styleId="typ">
    <w:name w:val="typ"/>
    <w:basedOn w:val="DefaultParagraphFont"/>
    <w:rsid w:val="008D4F28"/>
  </w:style>
  <w:style w:type="character" w:customStyle="1" w:styleId="number">
    <w:name w:val="number"/>
    <w:basedOn w:val="DefaultParagraphFont"/>
    <w:rsid w:val="005F0BD1"/>
  </w:style>
  <w:style w:type="character" w:customStyle="1" w:styleId="string">
    <w:name w:val="string"/>
    <w:basedOn w:val="DefaultParagraphFont"/>
    <w:rsid w:val="005F0BD1"/>
  </w:style>
  <w:style w:type="character" w:customStyle="1" w:styleId="annotation">
    <w:name w:val="annotation"/>
    <w:basedOn w:val="DefaultParagraphFont"/>
    <w:rsid w:val="00966DD8"/>
  </w:style>
  <w:style w:type="paragraph" w:styleId="TOC5">
    <w:name w:val="toc 5"/>
    <w:basedOn w:val="Normal"/>
    <w:next w:val="Normal"/>
    <w:autoRedefine/>
    <w:uiPriority w:val="39"/>
    <w:unhideWhenUsed/>
    <w:rsid w:val="003C00AF"/>
    <w:pPr>
      <w:spacing w:after="0"/>
      <w:ind w:left="80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C00AF"/>
    <w:pPr>
      <w:spacing w:after="0"/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C00AF"/>
    <w:pPr>
      <w:spacing w:after="0"/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C00AF"/>
    <w:pPr>
      <w:spacing w:after="0"/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C00AF"/>
    <w:pPr>
      <w:spacing w:after="0"/>
      <w:ind w:left="1600"/>
    </w:pPr>
    <w:rPr>
      <w:rFonts w:asciiTheme="minorHAnsi" w:hAnsi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0432E"/>
    <w:rPr>
      <w:color w:val="808080"/>
      <w:shd w:val="clear" w:color="auto" w:fill="E6E6E6"/>
    </w:rPr>
  </w:style>
  <w:style w:type="paragraph" w:customStyle="1" w:styleId="Heading30">
    <w:name w:val="Heading3"/>
    <w:basedOn w:val="Heading3"/>
    <w:link w:val="Heading3Char0"/>
    <w:autoRedefine/>
    <w:rsid w:val="00B910EF"/>
    <w:pPr>
      <w:spacing w:before="0" w:after="0"/>
    </w:pPr>
    <w:rPr>
      <w:rFonts w:ascii="Rockwell" w:hAnsi="Rockwell"/>
      <w:color w:val="388077"/>
    </w:rPr>
  </w:style>
  <w:style w:type="character" w:customStyle="1" w:styleId="Heading3Char0">
    <w:name w:val="Heading3 Char"/>
    <w:basedOn w:val="Heading3Char"/>
    <w:link w:val="Heading30"/>
    <w:rsid w:val="00B910EF"/>
    <w:rPr>
      <w:rFonts w:ascii="Rockwell" w:hAnsi="Rockwell"/>
      <w:b w:val="0"/>
      <w:bCs/>
      <w:iCs/>
      <w:color w:val="388077"/>
      <w:sz w:val="22"/>
      <w:szCs w:val="24"/>
      <w:u w:val="single"/>
      <w:shd w:val="solid" w:color="008080" w:fill="008080"/>
    </w:rPr>
  </w:style>
  <w:style w:type="character" w:customStyle="1" w:styleId="crayon-m">
    <w:name w:val="crayon-m"/>
    <w:basedOn w:val="DefaultParagraphFont"/>
    <w:rsid w:val="00593098"/>
  </w:style>
  <w:style w:type="character" w:customStyle="1" w:styleId="crayon-h">
    <w:name w:val="crayon-h"/>
    <w:basedOn w:val="DefaultParagraphFont"/>
    <w:rsid w:val="00593098"/>
  </w:style>
  <w:style w:type="character" w:customStyle="1" w:styleId="crayon-t">
    <w:name w:val="crayon-t"/>
    <w:basedOn w:val="DefaultParagraphFont"/>
    <w:rsid w:val="00593098"/>
  </w:style>
  <w:style w:type="character" w:customStyle="1" w:styleId="crayon-e">
    <w:name w:val="crayon-e"/>
    <w:basedOn w:val="DefaultParagraphFont"/>
    <w:rsid w:val="00593098"/>
  </w:style>
  <w:style w:type="character" w:customStyle="1" w:styleId="crayon-sy">
    <w:name w:val="crayon-sy"/>
    <w:basedOn w:val="DefaultParagraphFont"/>
    <w:rsid w:val="00593098"/>
  </w:style>
  <w:style w:type="character" w:customStyle="1" w:styleId="crayon-v">
    <w:name w:val="crayon-v"/>
    <w:basedOn w:val="DefaultParagraphFont"/>
    <w:rsid w:val="00593098"/>
  </w:style>
  <w:style w:type="character" w:customStyle="1" w:styleId="crayon-s">
    <w:name w:val="crayon-s"/>
    <w:basedOn w:val="DefaultParagraphFont"/>
    <w:rsid w:val="00593098"/>
  </w:style>
  <w:style w:type="character" w:styleId="HTMLTypewriter">
    <w:name w:val="HTML Typewriter"/>
    <w:basedOn w:val="DefaultParagraphFont"/>
    <w:uiPriority w:val="99"/>
    <w:semiHidden/>
    <w:unhideWhenUsed/>
    <w:rsid w:val="006C7B25"/>
    <w:rPr>
      <w:rFonts w:ascii="Courier New" w:eastAsia="Times New Roman" w:hAnsi="Courier New" w:cs="Courier New"/>
      <w:sz w:val="20"/>
      <w:szCs w:val="20"/>
    </w:rPr>
  </w:style>
  <w:style w:type="character" w:customStyle="1" w:styleId="crayon-st">
    <w:name w:val="crayon-st"/>
    <w:basedOn w:val="DefaultParagraphFont"/>
    <w:rsid w:val="006C7B25"/>
  </w:style>
  <w:style w:type="character" w:customStyle="1" w:styleId="crayon-o">
    <w:name w:val="crayon-o"/>
    <w:basedOn w:val="DefaultParagraphFont"/>
    <w:rsid w:val="006C7B25"/>
  </w:style>
  <w:style w:type="character" w:customStyle="1" w:styleId="crayon-i">
    <w:name w:val="crayon-i"/>
    <w:basedOn w:val="DefaultParagraphFont"/>
    <w:rsid w:val="006C7B25"/>
  </w:style>
  <w:style w:type="paragraph" w:customStyle="1" w:styleId="syntax">
    <w:name w:val="syntax"/>
    <w:basedOn w:val="Normal"/>
    <w:link w:val="syntaxChar"/>
    <w:rsid w:val="00C2541C"/>
    <w:pPr>
      <w:pBdr>
        <w:top w:val="single" w:sz="2" w:space="1" w:color="00B050" w:shadow="1"/>
        <w:left w:val="single" w:sz="2" w:space="4" w:color="00B050" w:shadow="1"/>
        <w:bottom w:val="single" w:sz="2" w:space="1" w:color="00B050" w:shadow="1"/>
        <w:right w:val="single" w:sz="2" w:space="4" w:color="00B050" w:shadow="1"/>
      </w:pBdr>
      <w:shd w:val="solid" w:color="F2F2F2" w:themeColor="background1" w:themeShade="F2" w:fill="F2F2F2" w:themeFill="background1" w:themeFillShade="F2"/>
      <w:spacing w:line="240" w:lineRule="auto"/>
    </w:pPr>
    <w:rPr>
      <w:rFonts w:cs="Consolas"/>
      <w:b/>
      <w:sz w:val="18"/>
      <w14:props3d w14:extrusionH="0" w14:contourW="0" w14:prstMaterial="warmMatte">
        <w14:bevelB w14:w="38100" w14:h="38100" w14:prst="angle"/>
      </w14:props3d>
    </w:rPr>
  </w:style>
  <w:style w:type="character" w:customStyle="1" w:styleId="syntaxChar">
    <w:name w:val="syntax Char"/>
    <w:basedOn w:val="OutputChar"/>
    <w:link w:val="syntax"/>
    <w:rsid w:val="00C2541C"/>
    <w:rPr>
      <w:rFonts w:ascii="Rockwell" w:hAnsi="Rockwell" w:cs="Consolas"/>
      <w:b w:val="0"/>
      <w:color w:val="000000" w:themeColor="text1"/>
      <w:sz w:val="18"/>
      <w:shd w:val="solid" w:color="F2F2F2" w:themeColor="background1" w:themeShade="F2" w:fill="F2F2F2" w:themeFill="background1" w:themeFillShade="F2"/>
      <w14:props3d w14:extrusionH="0" w14:contourW="0" w14:prstMaterial="warmMatte">
        <w14:bevelB w14:w="38100" w14:h="38100" w14:prst="angle"/>
      </w14:props3d>
    </w:rPr>
  </w:style>
  <w:style w:type="character" w:customStyle="1" w:styleId="sql1-reservedword1">
    <w:name w:val="sql1-reservedword1"/>
    <w:basedOn w:val="DefaultParagraphFont"/>
    <w:rsid w:val="00C2541C"/>
    <w:rPr>
      <w:b/>
      <w:bCs/>
      <w:color w:val="0000FF"/>
    </w:rPr>
  </w:style>
  <w:style w:type="character" w:customStyle="1" w:styleId="sql1-space">
    <w:name w:val="sql1-space"/>
    <w:basedOn w:val="DefaultParagraphFont"/>
    <w:rsid w:val="00C2541C"/>
  </w:style>
  <w:style w:type="character" w:customStyle="1" w:styleId="sql1-delimitedidentifier1">
    <w:name w:val="sql1-delimitedidentifier1"/>
    <w:basedOn w:val="DefaultParagraphFont"/>
    <w:rsid w:val="00C2541C"/>
    <w:rPr>
      <w:color w:val="808000"/>
    </w:rPr>
  </w:style>
  <w:style w:type="character" w:customStyle="1" w:styleId="sql1-symbol1">
    <w:name w:val="sql1-symbol1"/>
    <w:basedOn w:val="DefaultParagraphFont"/>
    <w:rsid w:val="00C2541C"/>
    <w:rPr>
      <w:color w:val="0000FF"/>
    </w:rPr>
  </w:style>
  <w:style w:type="character" w:customStyle="1" w:styleId="sql1-datatype1">
    <w:name w:val="sql1-datatype1"/>
    <w:basedOn w:val="DefaultParagraphFont"/>
    <w:rsid w:val="00C2541C"/>
    <w:rPr>
      <w:b/>
      <w:bCs/>
      <w:color w:val="800000"/>
    </w:rPr>
  </w:style>
  <w:style w:type="character" w:customStyle="1" w:styleId="sql1-string1">
    <w:name w:val="sql1-string1"/>
    <w:basedOn w:val="DefaultParagraphFont"/>
    <w:rsid w:val="00C2541C"/>
    <w:rPr>
      <w:color w:val="008000"/>
    </w:rPr>
  </w:style>
  <w:style w:type="character" w:customStyle="1" w:styleId="sql1-function1">
    <w:name w:val="sql1-function1"/>
    <w:basedOn w:val="DefaultParagraphFont"/>
    <w:rsid w:val="00C2541C"/>
    <w:rPr>
      <w:b/>
      <w:bCs/>
      <w:color w:val="000080"/>
    </w:rPr>
  </w:style>
  <w:style w:type="character" w:customStyle="1" w:styleId="sql1-number1">
    <w:name w:val="sql1-number1"/>
    <w:basedOn w:val="DefaultParagraphFont"/>
    <w:rsid w:val="00C2541C"/>
    <w:rPr>
      <w:color w:val="800080"/>
    </w:rPr>
  </w:style>
  <w:style w:type="character" w:customStyle="1" w:styleId="sql1-identifier1">
    <w:name w:val="sql1-identifier1"/>
    <w:basedOn w:val="DefaultParagraphFont"/>
    <w:rsid w:val="00C2541C"/>
    <w:rPr>
      <w:color w:val="808000"/>
    </w:rPr>
  </w:style>
  <w:style w:type="character" w:customStyle="1" w:styleId="sql1-tablename1">
    <w:name w:val="sql1-tablename1"/>
    <w:basedOn w:val="DefaultParagraphFont"/>
    <w:rsid w:val="00C2541C"/>
    <w:rPr>
      <w:color w:val="FF00FF"/>
    </w:rPr>
  </w:style>
  <w:style w:type="character" w:customStyle="1" w:styleId="str">
    <w:name w:val="str"/>
    <w:basedOn w:val="DefaultParagraphFont"/>
    <w:rsid w:val="00C2541C"/>
  </w:style>
  <w:style w:type="character" w:customStyle="1" w:styleId="lit">
    <w:name w:val="lit"/>
    <w:basedOn w:val="DefaultParagraphFont"/>
    <w:rsid w:val="00C2541C"/>
  </w:style>
  <w:style w:type="character" w:customStyle="1" w:styleId="string2">
    <w:name w:val="string2"/>
    <w:basedOn w:val="DefaultParagraphFont"/>
    <w:rsid w:val="00C2541C"/>
    <w:rPr>
      <w:color w:val="0000FF"/>
      <w:bdr w:val="none" w:sz="0" w:space="0" w:color="auto" w:frame="1"/>
    </w:rPr>
  </w:style>
  <w:style w:type="character" w:customStyle="1" w:styleId="tag">
    <w:name w:val="tag"/>
    <w:basedOn w:val="DefaultParagraphFont"/>
    <w:rsid w:val="00C2541C"/>
  </w:style>
  <w:style w:type="character" w:customStyle="1" w:styleId="tag-name">
    <w:name w:val="tag-name"/>
    <w:basedOn w:val="DefaultParagraphFont"/>
    <w:rsid w:val="00C2541C"/>
  </w:style>
  <w:style w:type="character" w:customStyle="1" w:styleId="comments">
    <w:name w:val="comments"/>
    <w:basedOn w:val="DefaultParagraphFont"/>
    <w:rsid w:val="00C2541C"/>
  </w:style>
  <w:style w:type="character" w:customStyle="1" w:styleId="attribute">
    <w:name w:val="attribute"/>
    <w:basedOn w:val="DefaultParagraphFont"/>
    <w:rsid w:val="00C2541C"/>
  </w:style>
  <w:style w:type="character" w:customStyle="1" w:styleId="attribute-value">
    <w:name w:val="attribute-value"/>
    <w:basedOn w:val="DefaultParagraphFont"/>
    <w:rsid w:val="00C2541C"/>
  </w:style>
  <w:style w:type="character" w:customStyle="1" w:styleId="crayon-r">
    <w:name w:val="crayon-r"/>
    <w:basedOn w:val="DefaultParagraphFont"/>
    <w:rsid w:val="00C2541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541C"/>
    <w:rPr>
      <w:rFonts w:ascii="Verdana" w:hAnsi="Verdana"/>
      <w:color w:val="000000" w:themeColor="text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541C"/>
    <w:pPr>
      <w:spacing w:line="240" w:lineRule="auto"/>
    </w:pPr>
    <w:rPr>
      <w:rFonts w:ascii="Verdana" w:hAnsi="Verdana"/>
    </w:rPr>
  </w:style>
  <w:style w:type="character" w:customStyle="1" w:styleId="CommentTextChar1">
    <w:name w:val="Comment Text Char1"/>
    <w:basedOn w:val="DefaultParagraphFont"/>
    <w:uiPriority w:val="99"/>
    <w:semiHidden/>
    <w:rsid w:val="00C2541C"/>
    <w:rPr>
      <w:rFonts w:ascii="Rockwell" w:hAnsi="Rockwell"/>
      <w:color w:val="000000" w:themeColor="text1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541C"/>
    <w:rPr>
      <w:rFonts w:ascii="Verdana" w:hAnsi="Verdana"/>
      <w:b/>
      <w:bCs/>
      <w:color w:val="000000" w:themeColor="tex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541C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C2541C"/>
    <w:rPr>
      <w:rFonts w:ascii="Rockwell" w:hAnsi="Rockwell"/>
      <w:b/>
      <w:bCs/>
      <w:color w:val="000000" w:themeColor="text1"/>
    </w:rPr>
  </w:style>
  <w:style w:type="character" w:customStyle="1" w:styleId="atn">
    <w:name w:val="atn"/>
    <w:basedOn w:val="DefaultParagraphFont"/>
    <w:rsid w:val="00C2541C"/>
  </w:style>
  <w:style w:type="character" w:customStyle="1" w:styleId="atv">
    <w:name w:val="atv"/>
    <w:basedOn w:val="DefaultParagraphFont"/>
    <w:rsid w:val="00C2541C"/>
  </w:style>
  <w:style w:type="paragraph" w:styleId="Caption">
    <w:name w:val="caption"/>
    <w:basedOn w:val="Normal"/>
    <w:next w:val="Normal"/>
    <w:uiPriority w:val="35"/>
    <w:unhideWhenUsed/>
    <w:qFormat/>
    <w:rsid w:val="00C2541C"/>
    <w:pPr>
      <w:spacing w:line="240" w:lineRule="auto"/>
    </w:pPr>
    <w:rPr>
      <w:i/>
      <w:iCs/>
      <w:color w:val="4C483D" w:themeColor="text2"/>
      <w:sz w:val="18"/>
      <w:szCs w:val="18"/>
    </w:rPr>
  </w:style>
  <w:style w:type="character" w:customStyle="1" w:styleId="block">
    <w:name w:val="block"/>
    <w:basedOn w:val="DefaultParagraphFont"/>
    <w:rsid w:val="00C2541C"/>
  </w:style>
  <w:style w:type="character" w:customStyle="1" w:styleId="code">
    <w:name w:val="code"/>
    <w:basedOn w:val="DefaultParagraphFont"/>
    <w:rsid w:val="00C2541C"/>
  </w:style>
  <w:style w:type="character" w:customStyle="1" w:styleId="tooltip">
    <w:name w:val="tooltip"/>
    <w:basedOn w:val="DefaultParagraphFont"/>
    <w:rsid w:val="00C2541C"/>
  </w:style>
  <w:style w:type="character" w:customStyle="1" w:styleId="note">
    <w:name w:val="note"/>
    <w:basedOn w:val="DefaultParagraphFont"/>
    <w:rsid w:val="00C2541C"/>
  </w:style>
  <w:style w:type="character" w:customStyle="1" w:styleId="ansidef">
    <w:name w:val="ansidef"/>
    <w:basedOn w:val="DefaultParagraphFont"/>
    <w:rsid w:val="00C2541C"/>
  </w:style>
  <w:style w:type="character" w:customStyle="1" w:styleId="ansi9">
    <w:name w:val="ansi9"/>
    <w:basedOn w:val="DefaultParagraphFont"/>
    <w:rsid w:val="00C2541C"/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C2541C"/>
    <w:rPr>
      <w:color w:val="808080"/>
      <w:shd w:val="clear" w:color="auto" w:fill="E6E6E6"/>
    </w:rPr>
  </w:style>
  <w:style w:type="paragraph" w:customStyle="1" w:styleId="center">
    <w:name w:val="center"/>
    <w:basedOn w:val="Normal"/>
    <w:rsid w:val="00C25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mjxassistivemathml">
    <w:name w:val="mjx_assistive_mathml"/>
    <w:basedOn w:val="DefaultParagraphFont"/>
    <w:rsid w:val="00C2541C"/>
  </w:style>
  <w:style w:type="paragraph" w:customStyle="1" w:styleId="Default">
    <w:name w:val="Default"/>
    <w:rsid w:val="00C2541C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2541C"/>
    <w:rPr>
      <w:color w:val="808080"/>
      <w:shd w:val="clear" w:color="auto" w:fill="E6E6E6"/>
    </w:rPr>
  </w:style>
  <w:style w:type="character" w:customStyle="1" w:styleId="cm-keyword">
    <w:name w:val="cm-keyword"/>
    <w:basedOn w:val="DefaultParagraphFont"/>
    <w:rsid w:val="00C2541C"/>
  </w:style>
  <w:style w:type="character" w:customStyle="1" w:styleId="cm-variable">
    <w:name w:val="cm-variable"/>
    <w:basedOn w:val="DefaultParagraphFont"/>
    <w:rsid w:val="00C2541C"/>
  </w:style>
  <w:style w:type="character" w:customStyle="1" w:styleId="cm-operator">
    <w:name w:val="cm-operator"/>
    <w:basedOn w:val="DefaultParagraphFont"/>
    <w:rsid w:val="00C2541C"/>
  </w:style>
  <w:style w:type="character" w:customStyle="1" w:styleId="crayon-cn">
    <w:name w:val="crayon-cn"/>
    <w:basedOn w:val="DefaultParagraphFont"/>
    <w:rsid w:val="00C2541C"/>
  </w:style>
  <w:style w:type="character" w:customStyle="1" w:styleId="crayon-c">
    <w:name w:val="crayon-c"/>
    <w:basedOn w:val="DefaultParagraphFont"/>
    <w:rsid w:val="00C2541C"/>
  </w:style>
  <w:style w:type="character" w:customStyle="1" w:styleId="cm-comment">
    <w:name w:val="cm-comment"/>
    <w:basedOn w:val="DefaultParagraphFont"/>
    <w:rsid w:val="00C2541C"/>
  </w:style>
  <w:style w:type="character" w:customStyle="1" w:styleId="cm-number">
    <w:name w:val="cm-number"/>
    <w:basedOn w:val="DefaultParagraphFont"/>
    <w:rsid w:val="00C2541C"/>
  </w:style>
  <w:style w:type="character" w:customStyle="1" w:styleId="cm-type">
    <w:name w:val="cm-type"/>
    <w:basedOn w:val="DefaultParagraphFont"/>
    <w:rsid w:val="00C2541C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10969"/>
    <w:rPr>
      <w:color w:val="808080"/>
      <w:shd w:val="clear" w:color="auto" w:fill="E6E6E6"/>
    </w:rPr>
  </w:style>
  <w:style w:type="character" w:customStyle="1" w:styleId="hljs-string">
    <w:name w:val="hljs-string"/>
    <w:basedOn w:val="DefaultParagraphFont"/>
    <w:rsid w:val="001C7745"/>
  </w:style>
  <w:style w:type="character" w:customStyle="1" w:styleId="hljs-number">
    <w:name w:val="hljs-number"/>
    <w:basedOn w:val="DefaultParagraphFont"/>
    <w:rsid w:val="001C7745"/>
  </w:style>
  <w:style w:type="character" w:styleId="UnresolvedMention">
    <w:name w:val="Unresolved Mention"/>
    <w:basedOn w:val="DefaultParagraphFont"/>
    <w:uiPriority w:val="99"/>
    <w:semiHidden/>
    <w:unhideWhenUsed/>
    <w:rsid w:val="00002834"/>
    <w:rPr>
      <w:color w:val="605E5C"/>
      <w:shd w:val="clear" w:color="auto" w:fill="E1DFDD"/>
    </w:rPr>
  </w:style>
  <w:style w:type="paragraph" w:customStyle="1" w:styleId="Consoles">
    <w:name w:val="Consoles"/>
    <w:basedOn w:val="Normal"/>
    <w:link w:val="ConsolesChar"/>
    <w:qFormat/>
    <w:rsid w:val="00B401A6"/>
    <w:pPr>
      <w:spacing w:before="120" w:after="120"/>
    </w:pPr>
    <w:rPr>
      <w:rFonts w:ascii="Consolas" w:hAnsi="Consolas"/>
      <w:sz w:val="22"/>
    </w:rPr>
  </w:style>
  <w:style w:type="character" w:customStyle="1" w:styleId="ConsolesChar">
    <w:name w:val="Consoles Char"/>
    <w:basedOn w:val="DefaultParagraphFont"/>
    <w:link w:val="Consoles"/>
    <w:rsid w:val="00B401A6"/>
    <w:rPr>
      <w:rFonts w:ascii="Consolas" w:hAnsi="Consolas"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14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30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72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75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006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46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72047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3652">
          <w:marLeft w:val="-150"/>
          <w:marRight w:val="-150"/>
          <w:marTop w:val="450"/>
          <w:marBottom w:val="0"/>
          <w:divBdr>
            <w:top w:val="single" w:sz="6" w:space="0" w:color="D5DBDB"/>
            <w:left w:val="single" w:sz="24" w:space="0" w:color="D5DBDB"/>
            <w:bottom w:val="single" w:sz="6" w:space="0" w:color="D5DBDB"/>
            <w:right w:val="single" w:sz="24" w:space="0" w:color="D5DBDB"/>
          </w:divBdr>
          <w:divsChild>
            <w:div w:id="10583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34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8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77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88753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448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64562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027371">
          <w:marLeft w:val="-150"/>
          <w:marRight w:val="-150"/>
          <w:marTop w:val="0"/>
          <w:marBottom w:val="0"/>
          <w:divBdr>
            <w:top w:val="single" w:sz="24" w:space="0" w:color="D5DBDB"/>
            <w:left w:val="single" w:sz="24" w:space="0" w:color="D5DBDB"/>
            <w:bottom w:val="single" w:sz="6" w:space="0" w:color="D5DBDB"/>
            <w:right w:val="single" w:sz="24" w:space="0" w:color="D5DBDB"/>
          </w:divBdr>
          <w:divsChild>
            <w:div w:id="20949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594958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137176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57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25156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156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18627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64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8597186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35462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44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60842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31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37642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78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3177029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3581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8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09108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539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95423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860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1727587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153330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25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74041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837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55155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374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5827872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18517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80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61370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111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52596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38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420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06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08171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4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60363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52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7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002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2650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5430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9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313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7928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596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8241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815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28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72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2340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46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65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80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83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51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5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85634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33969887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2549044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60222588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8347115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2964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5523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3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5543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3833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686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2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828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4291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5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4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95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8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157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450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9664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5008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7275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5446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970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4069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515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2131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1102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6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03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035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7530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7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46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2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08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20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0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8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03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44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98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69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2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74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33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13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26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65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66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2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72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7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21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64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75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35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01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30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56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378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8806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055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1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95217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9497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09137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9824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7811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093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27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DDDDDD"/>
                        <w:left w:val="single" w:sz="6" w:space="12" w:color="DDDDDD"/>
                        <w:bottom w:val="single" w:sz="6" w:space="6" w:color="DDDDDD"/>
                        <w:right w:val="single" w:sz="6" w:space="12" w:color="DDDDDD"/>
                      </w:divBdr>
                    </w:div>
                  </w:divsChild>
                </w:div>
                <w:div w:id="189827671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4767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81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DDDDDD"/>
                        <w:left w:val="single" w:sz="6" w:space="12" w:color="DDDDDD"/>
                        <w:bottom w:val="single" w:sz="6" w:space="6" w:color="DDDDDD"/>
                        <w:right w:val="single" w:sz="6" w:space="12" w:color="DDDDDD"/>
                      </w:divBdr>
                    </w:div>
                  </w:divsChild>
                </w:div>
                <w:div w:id="190290459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8104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88309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48221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92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3066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11437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1689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1156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1981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15035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83339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79972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10317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9825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2099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9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783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92700909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8794000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0138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2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26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39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3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64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94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05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71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9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2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76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48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86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68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39007">
          <w:marLeft w:val="-150"/>
          <w:marRight w:val="-150"/>
          <w:marTop w:val="450"/>
          <w:marBottom w:val="0"/>
          <w:divBdr>
            <w:top w:val="single" w:sz="6" w:space="0" w:color="D5DBDB"/>
            <w:left w:val="single" w:sz="24" w:space="0" w:color="D5DBDB"/>
            <w:bottom w:val="single" w:sz="6" w:space="0" w:color="D5DBDB"/>
            <w:right w:val="single" w:sz="24" w:space="0" w:color="D5DBDB"/>
          </w:divBdr>
          <w:divsChild>
            <w:div w:id="15405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359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0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0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5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7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26516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122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00950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6733535">
          <w:marLeft w:val="-150"/>
          <w:marRight w:val="-150"/>
          <w:marTop w:val="0"/>
          <w:marBottom w:val="0"/>
          <w:divBdr>
            <w:top w:val="single" w:sz="24" w:space="0" w:color="D5DBDB"/>
            <w:left w:val="single" w:sz="24" w:space="0" w:color="D5DBDB"/>
            <w:bottom w:val="single" w:sz="6" w:space="0" w:color="D5DBDB"/>
            <w:right w:val="single" w:sz="24" w:space="0" w:color="D5DBDB"/>
          </w:divBdr>
          <w:divsChild>
            <w:div w:id="3386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95299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213347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32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57674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125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18955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87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0073365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169777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36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39120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453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09173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92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695218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37994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6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17361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002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98227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477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2599944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54776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85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56590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102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70278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662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7716053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128237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89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73517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151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44987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815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469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8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10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3532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912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85463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574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23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00181159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67129876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1332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6563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1416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6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86032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5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695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2049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47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319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187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9809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69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231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0635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47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88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254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131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281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167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10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393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892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9516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7865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66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704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509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37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5770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7210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38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43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385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88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52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52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61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12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8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9403">
          <w:marLeft w:val="-150"/>
          <w:marRight w:val="-150"/>
          <w:marTop w:val="450"/>
          <w:marBottom w:val="0"/>
          <w:divBdr>
            <w:top w:val="single" w:sz="6" w:space="0" w:color="D5DBDB"/>
            <w:left w:val="single" w:sz="24" w:space="0" w:color="D5DBDB"/>
            <w:bottom w:val="single" w:sz="6" w:space="0" w:color="D5DBDB"/>
            <w:right w:val="single" w:sz="24" w:space="0" w:color="D5DBDB"/>
          </w:divBdr>
          <w:divsChild>
            <w:div w:id="18683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897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5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34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8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86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92238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630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7371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8382748">
          <w:marLeft w:val="-150"/>
          <w:marRight w:val="-150"/>
          <w:marTop w:val="0"/>
          <w:marBottom w:val="0"/>
          <w:divBdr>
            <w:top w:val="single" w:sz="24" w:space="0" w:color="D5DBDB"/>
            <w:left w:val="single" w:sz="24" w:space="0" w:color="D5DBDB"/>
            <w:bottom w:val="single" w:sz="6" w:space="0" w:color="D5DBDB"/>
            <w:right w:val="single" w:sz="24" w:space="0" w:color="D5DBDB"/>
          </w:divBdr>
          <w:divsChild>
            <w:div w:id="10965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108663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1141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00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93219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096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7859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495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4783963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59220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21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50729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446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06445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439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2225068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90429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7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29738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027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56312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244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9586790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185920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94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20759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257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28810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2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803036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111401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321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52893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003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0907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9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828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37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47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994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9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74131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578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7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64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3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23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76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16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667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136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3825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8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2463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7041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578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14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839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2824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125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46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13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155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357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960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203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8109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8124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5947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2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951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22991761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55759105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8063536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8806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4019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7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28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90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21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9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72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48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62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25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22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37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8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12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00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13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97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4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68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8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7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1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87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99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74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79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57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84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0213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9639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5444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8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48522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09454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1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563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21031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942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953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9007434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21202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1428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21328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hyperlink" Target="https://guides.github.com/features/pages/" TargetMode="External"/><Relationship Id="rId39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34" Type="http://schemas.openxmlformats.org/officeDocument/2006/relationships/hyperlink" Target="https://docs.gitlab.com/ee/user/project/pages/custom_domains_ssl_tls_certification/dns_concepts.html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hyperlink" Target="https://docs.gitlab.com/ee/user/project/pages/custom_domains_ssl_tls_certification/dns_concepts.html" TargetMode="External"/><Relationship Id="rId38" Type="http://schemas.openxmlformats.org/officeDocument/2006/relationships/hyperlink" Target="https://about.gitlab.com/blog/2016/04/07/gitlab-pages-setup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login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3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%3cyour_github_username%3e@github.com/%3cyour_github_group%20or%20username%3e/%3cyour_github_project%3e.git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6.png"/><Relationship Id="rId37" Type="http://schemas.openxmlformats.org/officeDocument/2006/relationships/oleObject" Target="embeddings/oleObject1.bin"/><Relationship Id="rId40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docs.gitlab.com/ee/user/project/repository/repository_mirroring.html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36" Type="http://schemas.openxmlformats.org/officeDocument/2006/relationships/image" Target="media/image18.emf"/><Relationship Id="rId10" Type="http://schemas.openxmlformats.org/officeDocument/2006/relationships/hyperlink" Target="https://help.github.com/en/articles/creating-a-personal-access-token-for-the-command-line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ocs.gitlab.com/ee/user/project/repository/repository_mirroring.html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www.freecodecamp.org/news/an-illustrated-guide-for-setting-up-your-website-using-github-cloudflare-5a7a11ca9465/" TargetMode="External"/><Relationship Id="rId30" Type="http://schemas.openxmlformats.org/officeDocument/2006/relationships/image" Target="media/image14.png"/><Relationship Id="rId35" Type="http://schemas.openxmlformats.org/officeDocument/2006/relationships/image" Target="media/image1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veti_S\AppData\Roaming\Microsoft\Templates\Client%20satisfaction%20survey%20report%20(Red%20design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D53010-0FF8-448C-9025-17B08B4B78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3B243A-3422-4495-80C7-7A631DB31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Client satisfaction survey report (Red design).dotx</Template>
  <TotalTime>578</TotalTime>
  <Pages>25</Pages>
  <Words>1955</Words>
  <Characters>11149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Anji</dc:creator>
  <cp:keywords/>
  <dc:description/>
  <cp:lastModifiedBy>Kaveti, Satyanarayana</cp:lastModifiedBy>
  <cp:revision>147</cp:revision>
  <cp:lastPrinted>2016-09-15T15:16:00Z</cp:lastPrinted>
  <dcterms:created xsi:type="dcterms:W3CDTF">2020-01-09T04:37:00Z</dcterms:created>
  <dcterms:modified xsi:type="dcterms:W3CDTF">2020-03-24T05:58:00Z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TC039786259991</vt:lpwstr>
  </property>
</Properties>
</file>