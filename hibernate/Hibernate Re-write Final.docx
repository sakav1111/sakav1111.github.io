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08" w:rsidRDefault="000D6C08" w:rsidP="000D6C08"/>
    <w:p w:rsidR="000D6C08" w:rsidRDefault="00050EF4" w:rsidP="00050EF4">
      <w:pPr>
        <w:pStyle w:val="Heading1"/>
      </w:pPr>
      <w:bookmarkStart w:id="0" w:name="_Toc491771336"/>
      <w:bookmarkStart w:id="1" w:name="_Toc1601781"/>
      <w:bookmarkStart w:id="2" w:name="_GoBack"/>
      <w:bookmarkEnd w:id="2"/>
      <w:r>
        <w:t>Errors &amp; Solutions</w:t>
      </w:r>
      <w:bookmarkEnd w:id="0"/>
      <w:bookmarkEnd w:id="1"/>
    </w:p>
    <w:p w:rsidR="00050EF4" w:rsidRPr="00050EF4" w:rsidRDefault="00050EF4" w:rsidP="00050EF4">
      <w:pPr>
        <w:pStyle w:val="Heading2"/>
      </w:pPr>
      <w:bookmarkStart w:id="3" w:name="_Toc491771337"/>
      <w:bookmarkStart w:id="4" w:name="_Toc1601782"/>
      <w:proofErr w:type="spellStart"/>
      <w:r w:rsidRPr="00050EF4">
        <w:t>org.hibernate.HibernateException</w:t>
      </w:r>
      <w:proofErr w:type="spellEnd"/>
      <w:r w:rsidRPr="00050EF4">
        <w:t>: Could not parse configuration: hibernate.cfg.xml</w:t>
      </w:r>
      <w:bookmarkEnd w:id="3"/>
      <w:bookmarkEnd w:id="4"/>
    </w:p>
    <w:p w:rsidR="00050EF4" w:rsidRDefault="00050EF4" w:rsidP="00050EF4">
      <w:r>
        <w:t>It</w:t>
      </w:r>
      <w:r w:rsidRPr="00050EF4">
        <w:t xml:space="preserve"> was failing because there was no internet connection</w:t>
      </w:r>
      <w:r>
        <w:t xml:space="preserve"> / you are behind proxy</w:t>
      </w:r>
      <w:r w:rsidRPr="00050EF4">
        <w:t>.</w:t>
      </w:r>
      <w:r>
        <w:t xml:space="preserve"> To solve </w:t>
      </w:r>
      <w:proofErr w:type="gramStart"/>
      <w:r>
        <w:t>this issues</w:t>
      </w:r>
      <w:proofErr w:type="gramEnd"/>
    </w:p>
    <w:p w:rsidR="00050EF4" w:rsidRDefault="00050EF4" w:rsidP="0075457D">
      <w:pPr>
        <w:pStyle w:val="ListParagraph"/>
        <w:numPr>
          <w:ilvl w:val="0"/>
          <w:numId w:val="8"/>
        </w:numPr>
      </w:pPr>
      <w:r>
        <w:t xml:space="preserve">Extract hibernate3.jar file find </w:t>
      </w:r>
      <w:r w:rsidRPr="00050EF4">
        <w:t>hibernate-mapping-3.0.dtd, hibernate-configuration-3.0.dtd</w:t>
      </w:r>
      <w:r>
        <w:t xml:space="preserve"> files</w:t>
      </w:r>
    </w:p>
    <w:p w:rsidR="00050EF4" w:rsidRDefault="00050EF4" w:rsidP="0075457D">
      <w:pPr>
        <w:pStyle w:val="ListParagraph"/>
        <w:numPr>
          <w:ilvl w:val="0"/>
          <w:numId w:val="8"/>
        </w:numPr>
      </w:pPr>
      <w:r>
        <w:t>Paste the above two files root folder of your project</w:t>
      </w:r>
    </w:p>
    <w:p w:rsidR="00050EF4" w:rsidRDefault="00050EF4" w:rsidP="00D01D25">
      <w:pPr>
        <w:spacing w:after="0"/>
      </w:pPr>
      <w:r>
        <w:t xml:space="preserve">In </w:t>
      </w:r>
      <w:r w:rsidRPr="00D01D25">
        <w:rPr>
          <w:b/>
        </w:rPr>
        <w:t>hibernate.cfg.xml</w:t>
      </w:r>
      <w:r>
        <w:t xml:space="preserve"> change lines to </w:t>
      </w:r>
    </w:p>
    <w:p w:rsidR="00050EF4" w:rsidRDefault="00050EF4" w:rsidP="00050EF4">
      <w:pPr>
        <w:pStyle w:val="Output"/>
        <w:rPr>
          <w:color w:val="008080"/>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50EF4" w:rsidRDefault="00050EF4" w:rsidP="00050EF4">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50EF4" w:rsidRPr="00050EF4" w:rsidRDefault="00050EF4" w:rsidP="00050EF4">
      <w:pPr>
        <w:pStyle w:val="Output"/>
      </w:pPr>
      <w:r>
        <w:rPr>
          <w:color w:val="3F7F5F"/>
        </w:rPr>
        <w:t>"hibernate-configuration-3.0.dtd"</w:t>
      </w:r>
      <w:r>
        <w:rPr>
          <w:color w:val="008080"/>
        </w:rPr>
        <w:t>&gt;</w:t>
      </w:r>
    </w:p>
    <w:p w:rsidR="000D6C08" w:rsidRDefault="000D6C08" w:rsidP="000D6C08"/>
    <w:p w:rsidR="000D6C08" w:rsidRDefault="009B2AAD" w:rsidP="009B2AAD">
      <w:pPr>
        <w:spacing w:after="0"/>
      </w:pPr>
      <w:r>
        <w:t xml:space="preserve">In </w:t>
      </w:r>
      <w:r w:rsidRPr="009B2AAD">
        <w:rPr>
          <w:b/>
        </w:rPr>
        <w:t>&lt;Class&gt;.hbm.xml</w:t>
      </w:r>
      <w:r>
        <w:t xml:space="preserve"> change lines to</w:t>
      </w:r>
    </w:p>
    <w:p w:rsidR="009B2AAD" w:rsidRDefault="009B2AAD" w:rsidP="009B2AAD">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9B2AAD" w:rsidRDefault="009B2AAD" w:rsidP="009B2AAD">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9B2AAD" w:rsidRDefault="009B2AAD" w:rsidP="009B2AAD">
      <w:pPr>
        <w:pStyle w:val="Output"/>
      </w:pPr>
      <w:r>
        <w:rPr>
          <w:color w:val="3F7F5F"/>
        </w:rPr>
        <w:t>"hibernate-mapping-3.0.dtd"</w:t>
      </w:r>
      <w:r>
        <w:rPr>
          <w:color w:val="008080"/>
        </w:rPr>
        <w:t>&gt;</w:t>
      </w:r>
    </w:p>
    <w:p w:rsidR="000D6C08" w:rsidRDefault="000D6C08" w:rsidP="000D6C08"/>
    <w:p w:rsidR="000D6C08" w:rsidRDefault="000D6C08" w:rsidP="000D6C08"/>
    <w:p w:rsidR="000D6C08" w:rsidRDefault="000D6C08" w:rsidP="000D6C08">
      <w:pPr>
        <w:pStyle w:val="Heading1"/>
      </w:pPr>
      <w:bookmarkStart w:id="5" w:name="_Toc491771338"/>
      <w:bookmarkStart w:id="6" w:name="_Toc1601783"/>
      <w:r>
        <w:t>References</w:t>
      </w:r>
      <w:bookmarkEnd w:id="5"/>
      <w:bookmarkEnd w:id="6"/>
    </w:p>
    <w:p w:rsidR="000D6C08" w:rsidRDefault="00BE68D8" w:rsidP="000D6C08">
      <w:r w:rsidRPr="00BE68D8">
        <w:rPr>
          <w:noProof/>
          <w:lang w:eastAsia="en-US"/>
        </w:rPr>
        <w:drawing>
          <wp:inline distT="0" distB="0" distL="0" distR="0">
            <wp:extent cx="3581400" cy="3054461"/>
            <wp:effectExtent l="0" t="0" r="0" b="0"/>
            <wp:docPr id="24" name="Picture 24" descr="E:\Users\kaveti_s.ITLINFOSYS\Pictures\hibernate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hibernate_tutorial_smlcodes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530" cy="3054572"/>
                    </a:xfrm>
                    <a:prstGeom prst="rect">
                      <a:avLst/>
                    </a:prstGeom>
                    <a:noFill/>
                    <a:ln>
                      <a:noFill/>
                    </a:ln>
                  </pic:spPr>
                </pic:pic>
              </a:graphicData>
            </a:graphic>
          </wp:inline>
        </w:drawing>
      </w:r>
    </w:p>
    <w:p w:rsidR="00BE68D8" w:rsidRDefault="00B11363" w:rsidP="000D6C08">
      <w:hyperlink r:id="rId11" w:history="1">
        <w:r w:rsidR="005C0EC3" w:rsidRPr="002C61DC">
          <w:rPr>
            <w:rStyle w:val="Hyperlink"/>
          </w:rPr>
          <w:t>http://www.java4s.com/hibernate</w:t>
        </w:r>
      </w:hyperlink>
    </w:p>
    <w:p w:rsidR="000D6C08" w:rsidRDefault="00AD5D11" w:rsidP="00B32265">
      <w:r>
        <w:lastRenderedPageBreak/>
        <w:t>Mappings:</w:t>
      </w:r>
      <w:r w:rsidR="001B730D">
        <w:t xml:space="preserve"> </w:t>
      </w:r>
      <w:r w:rsidR="001B730D" w:rsidRPr="001B730D">
        <w:t>OReilly.Just.Hibernate.Jun.2014.ISBN.1449334377.pdf</w:t>
      </w:r>
    </w:p>
    <w:p w:rsidR="00ED7160" w:rsidRDefault="00ED7160" w:rsidP="00B32265"/>
    <w:p w:rsidR="00ED7160" w:rsidRDefault="00ED7160" w:rsidP="00ED7160">
      <w:pPr>
        <w:pStyle w:val="Heading1"/>
      </w:pPr>
      <w:bookmarkStart w:id="7" w:name="_Toc1601784"/>
      <w:r>
        <w:t>Hibernate Interview Questions</w:t>
      </w:r>
      <w:bookmarkEnd w:id="7"/>
    </w:p>
    <w:p w:rsidR="00ED7160" w:rsidRDefault="00ED7160" w:rsidP="00ED7160"/>
    <w:p w:rsidR="00ED7160" w:rsidRPr="00790F4D" w:rsidRDefault="00BB6644" w:rsidP="00BB6644">
      <w:pPr>
        <w:pStyle w:val="Heading30"/>
      </w:pPr>
      <w:bookmarkStart w:id="8" w:name="_Toc1601785"/>
      <w:r>
        <w:t>1.2</w:t>
      </w:r>
      <w:r w:rsidR="00ED7160" w:rsidRPr="00790F4D">
        <w:t>What are advantages of Hibernate?</w:t>
      </w:r>
      <w:bookmarkEnd w:id="8"/>
    </w:p>
    <w:p w:rsidR="00ED7160" w:rsidRPr="00790F4D" w:rsidRDefault="00ED7160" w:rsidP="00ED7160">
      <w:pPr>
        <w:pStyle w:val="ListParagraph"/>
        <w:numPr>
          <w:ilvl w:val="0"/>
          <w:numId w:val="53"/>
        </w:numPr>
        <w:tabs>
          <w:tab w:val="num" w:pos="720"/>
        </w:tabs>
      </w:pPr>
      <w:r w:rsidRPr="00790F4D">
        <w:t>Lazy Loading</w:t>
      </w:r>
    </w:p>
    <w:p w:rsidR="00ED7160" w:rsidRPr="00790F4D" w:rsidRDefault="00ED7160" w:rsidP="00ED7160">
      <w:pPr>
        <w:pStyle w:val="ListParagraph"/>
        <w:numPr>
          <w:ilvl w:val="0"/>
          <w:numId w:val="53"/>
        </w:numPr>
      </w:pPr>
      <w:r w:rsidRPr="00790F4D">
        <w:t>Caching</w:t>
      </w:r>
    </w:p>
    <w:p w:rsidR="00ED7160" w:rsidRPr="00790F4D" w:rsidRDefault="00ED7160" w:rsidP="00ED7160">
      <w:pPr>
        <w:pStyle w:val="ListParagraph"/>
        <w:numPr>
          <w:ilvl w:val="0"/>
          <w:numId w:val="53"/>
        </w:numPr>
      </w:pPr>
      <w:r w:rsidRPr="00790F4D">
        <w:t xml:space="preserve">You do not need to maintain JDBC code , </w:t>
      </w:r>
      <w:proofErr w:type="gramStart"/>
      <w:r w:rsidRPr="00790F4D">
        <w:t>Hibernate</w:t>
      </w:r>
      <w:proofErr w:type="gramEnd"/>
      <w:r w:rsidRPr="00790F4D">
        <w:t xml:space="preserve"> takes care of it.</w:t>
      </w:r>
    </w:p>
    <w:p w:rsidR="00ED7160" w:rsidRPr="00790F4D" w:rsidRDefault="00ED7160" w:rsidP="00ED7160">
      <w:pPr>
        <w:pStyle w:val="ListParagraph"/>
        <w:numPr>
          <w:ilvl w:val="0"/>
          <w:numId w:val="53"/>
        </w:numPr>
      </w:pPr>
      <w:r w:rsidRPr="00790F4D">
        <w:t>You need to write less code</w:t>
      </w:r>
    </w:p>
    <w:p w:rsidR="00DB4DC7" w:rsidRDefault="00ED7160" w:rsidP="00DB4DC7">
      <w:pPr>
        <w:pStyle w:val="ListParagraph"/>
        <w:numPr>
          <w:ilvl w:val="0"/>
          <w:numId w:val="53"/>
        </w:numPr>
      </w:pPr>
      <w:r w:rsidRPr="00790F4D">
        <w:t xml:space="preserve">It provides </w:t>
      </w:r>
      <w:proofErr w:type="gramStart"/>
      <w:r w:rsidRPr="00790F4D">
        <w:t>high level object oriented</w:t>
      </w:r>
      <w:proofErr w:type="gramEnd"/>
      <w:r w:rsidRPr="00790F4D">
        <w:t xml:space="preserve"> API</w:t>
      </w:r>
    </w:p>
    <w:p w:rsidR="00BB6644" w:rsidRDefault="00BB6644" w:rsidP="00BB6644">
      <w:pPr>
        <w:pStyle w:val="ListParagraph"/>
      </w:pPr>
    </w:p>
    <w:p w:rsidR="00DB4DC7" w:rsidRPr="00DB4DC7" w:rsidRDefault="00DB4DC7" w:rsidP="00BB6644">
      <w:pPr>
        <w:pStyle w:val="Heading30"/>
      </w:pPr>
      <w:r w:rsidRPr="00DB4DC7">
        <w:t> </w:t>
      </w:r>
      <w:bookmarkStart w:id="9" w:name="_Toc1601786"/>
      <w:r w:rsidR="00BB6644">
        <w:t xml:space="preserve">2 </w:t>
      </w:r>
      <w:r w:rsidRPr="00DB4DC7">
        <w:t>What is caching?</w:t>
      </w:r>
      <w:bookmarkEnd w:id="9"/>
    </w:p>
    <w:p w:rsidR="00DB4DC7" w:rsidRPr="00DB4DC7" w:rsidRDefault="00DB4DC7" w:rsidP="00DB4DC7">
      <w:r w:rsidRPr="00DB4DC7">
        <w:t xml:space="preserve">Anything you can do to minimize traffic between a database and an application server is probably a good thing. In theory, an application ought to be able to maintain a cache containing data already loaded from the database, and only hit the database when information </w:t>
      </w:r>
      <w:proofErr w:type="gramStart"/>
      <w:r w:rsidRPr="00DB4DC7">
        <w:t>has to</w:t>
      </w:r>
      <w:proofErr w:type="gramEnd"/>
      <w:r w:rsidRPr="00DB4DC7">
        <w:t xml:space="preserve"> be updated. When the database is hit, the changes may invalidate the cache</w:t>
      </w:r>
    </w:p>
    <w:p w:rsidR="00BB6644" w:rsidRDefault="00BB6644" w:rsidP="00BB6644"/>
    <w:p w:rsidR="00ED7160" w:rsidRDefault="00BB6644" w:rsidP="00BB6644">
      <w:pPr>
        <w:pStyle w:val="Heading30"/>
      </w:pPr>
      <w:bookmarkStart w:id="10" w:name="_Toc1601787"/>
      <w:r>
        <w:t xml:space="preserve">3 </w:t>
      </w:r>
      <w:r w:rsidR="00ED7160">
        <w:t>What are some core interfaces of hibernate?</w:t>
      </w:r>
      <w:bookmarkEnd w:id="10"/>
    </w:p>
    <w:p w:rsidR="00ED7160" w:rsidRDefault="00ED7160" w:rsidP="00ED7160">
      <w:pPr>
        <w:pStyle w:val="ListParagraph"/>
        <w:numPr>
          <w:ilvl w:val="0"/>
          <w:numId w:val="54"/>
        </w:numPr>
      </w:pPr>
      <w:r>
        <w:t>Configuration</w:t>
      </w:r>
    </w:p>
    <w:p w:rsidR="00ED7160" w:rsidRDefault="00ED7160" w:rsidP="00ED7160">
      <w:pPr>
        <w:pStyle w:val="ListParagraph"/>
        <w:numPr>
          <w:ilvl w:val="0"/>
          <w:numId w:val="54"/>
        </w:numPr>
      </w:pPr>
      <w:proofErr w:type="spellStart"/>
      <w:r>
        <w:t>SessionFactory</w:t>
      </w:r>
      <w:proofErr w:type="spellEnd"/>
    </w:p>
    <w:p w:rsidR="00ED7160" w:rsidRDefault="00ED7160" w:rsidP="00ED7160">
      <w:pPr>
        <w:pStyle w:val="ListParagraph"/>
        <w:numPr>
          <w:ilvl w:val="0"/>
          <w:numId w:val="54"/>
        </w:numPr>
      </w:pPr>
      <w:r>
        <w:t>Session</w:t>
      </w:r>
    </w:p>
    <w:p w:rsidR="00ED7160" w:rsidRDefault="00ED7160" w:rsidP="00ED7160">
      <w:pPr>
        <w:pStyle w:val="ListParagraph"/>
        <w:numPr>
          <w:ilvl w:val="0"/>
          <w:numId w:val="54"/>
        </w:numPr>
      </w:pPr>
      <w:r>
        <w:t>Transaction</w:t>
      </w:r>
    </w:p>
    <w:p w:rsidR="00ED7160" w:rsidRDefault="00ED7160" w:rsidP="00ED7160">
      <w:pPr>
        <w:pStyle w:val="ListParagraph"/>
        <w:numPr>
          <w:ilvl w:val="0"/>
          <w:numId w:val="54"/>
        </w:numPr>
      </w:pPr>
      <w:r>
        <w:t>Query and Criteria interface</w:t>
      </w:r>
    </w:p>
    <w:p w:rsidR="00BB6644" w:rsidRPr="00790F4D" w:rsidRDefault="00BB6644" w:rsidP="00BB6644">
      <w:pPr>
        <w:pStyle w:val="ListParagraph"/>
      </w:pPr>
    </w:p>
    <w:p w:rsidR="00ED7160" w:rsidRDefault="00BB6644" w:rsidP="00BB6644">
      <w:pPr>
        <w:pStyle w:val="Heading30"/>
      </w:pPr>
      <w:bookmarkStart w:id="11" w:name="_Toc1601788"/>
      <w:r>
        <w:rPr>
          <w:rStyle w:val="Heading3Char0"/>
          <w:b/>
          <w:u w:val="none"/>
        </w:rPr>
        <w:t xml:space="preserve">4 </w:t>
      </w:r>
      <w:r w:rsidR="00ED7160" w:rsidRPr="00BB6644">
        <w:rPr>
          <w:rStyle w:val="Heading3Char0"/>
          <w:b/>
          <w:u w:val="none"/>
        </w:rPr>
        <w:t>Difference between get() vs load() method in Hibernate? (</w:t>
      </w:r>
      <w:hyperlink r:id="rId12" w:history="1">
        <w:r w:rsidR="00ED7160" w:rsidRPr="00BB6644">
          <w:rPr>
            <w:rStyle w:val="Heading3Char0"/>
            <w:b/>
            <w:u w:val="none"/>
          </w:rPr>
          <w:t>detailed answer</w:t>
        </w:r>
      </w:hyperlink>
      <w:r w:rsidR="00ED7160" w:rsidRPr="00BB6644">
        <w:rPr>
          <w:rStyle w:val="Heading3Char0"/>
          <w:b/>
          <w:u w:val="none"/>
        </w:rPr>
        <w:t>)</w:t>
      </w:r>
      <w:r w:rsidR="00ED7160" w:rsidRPr="00791D30">
        <w:br/>
        <w:t>The key difference between get() and load() method is that</w:t>
      </w:r>
      <w:bookmarkEnd w:id="11"/>
      <w:r w:rsidR="00ED7160" w:rsidRPr="00791D30">
        <w:t xml:space="preserve"> </w:t>
      </w:r>
    </w:p>
    <w:p w:rsidR="00ED7160" w:rsidRDefault="00ED7160" w:rsidP="00ED7160">
      <w:pPr>
        <w:pStyle w:val="ListParagraph"/>
        <w:numPr>
          <w:ilvl w:val="0"/>
          <w:numId w:val="51"/>
        </w:numPr>
      </w:pPr>
      <w:r w:rsidRPr="00791D30">
        <w:rPr>
          <w:b/>
        </w:rPr>
        <w:t>load() will throw an exception</w:t>
      </w:r>
      <w:r w:rsidRPr="00791D30">
        <w:t xml:space="preserve"> if an object with </w:t>
      </w:r>
      <w:r>
        <w:t>id passed to them is not found</w:t>
      </w:r>
    </w:p>
    <w:p w:rsidR="00ED7160" w:rsidRDefault="00ED7160" w:rsidP="00ED7160">
      <w:pPr>
        <w:pStyle w:val="ListParagraph"/>
        <w:numPr>
          <w:ilvl w:val="0"/>
          <w:numId w:val="51"/>
        </w:numPr>
      </w:pPr>
      <w:r w:rsidRPr="00791D30">
        <w:rPr>
          <w:b/>
        </w:rPr>
        <w:t>get() will return </w:t>
      </w:r>
      <w:hyperlink r:id="rId13" w:tgtFrame="_blank" w:history="1">
        <w:r w:rsidRPr="00791D30">
          <w:rPr>
            <w:rStyle w:val="Hyperlink"/>
            <w:b/>
          </w:rPr>
          <w:t>null</w:t>
        </w:r>
      </w:hyperlink>
      <w:r w:rsidRPr="00791D30">
        <w:rPr>
          <w:b/>
        </w:rPr>
        <w:t>.</w:t>
      </w:r>
      <w:r w:rsidRPr="00791D30">
        <w:t xml:space="preserve"> </w:t>
      </w:r>
    </w:p>
    <w:p w:rsidR="00ED7160" w:rsidRDefault="00ED7160" w:rsidP="00ED7160">
      <w:pPr>
        <w:spacing w:after="0"/>
      </w:pPr>
      <w:r w:rsidRPr="00791D30">
        <w:t>Another important difference is that load can return proxy without hitting the database unless required (when you access any attribute other than id) but get() always go to the database, so sometimes using load() can be faster than the get() method. It makes sense to use the load() method if you know the object exists but get() method if you are not sure about object's existence.</w:t>
      </w:r>
    </w:p>
    <w:tbl>
      <w:tblPr>
        <w:tblW w:w="10095" w:type="dxa"/>
        <w:shd w:val="clear" w:color="auto" w:fill="FFFFFF"/>
        <w:tblCellMar>
          <w:left w:w="0" w:type="dxa"/>
          <w:right w:w="0" w:type="dxa"/>
        </w:tblCellMar>
        <w:tblLook w:val="04A0" w:firstRow="1" w:lastRow="0" w:firstColumn="1" w:lastColumn="0" w:noHBand="0" w:noVBand="1"/>
      </w:tblPr>
      <w:tblGrid>
        <w:gridCol w:w="2060"/>
        <w:gridCol w:w="4140"/>
        <w:gridCol w:w="3895"/>
      </w:tblGrid>
      <w:tr w:rsidR="00ED7160" w:rsidRPr="00C53DBA" w:rsidTr="00D85EA2">
        <w:trPr>
          <w:trHeight w:val="10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Parameter</w:t>
            </w:r>
          </w:p>
        </w:tc>
        <w:tc>
          <w:tcPr>
            <w:tcW w:w="4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get</w:t>
            </w:r>
          </w:p>
        </w:tc>
        <w:tc>
          <w:tcPr>
            <w:tcW w:w="38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load</w:t>
            </w:r>
          </w:p>
        </w:tc>
      </w:tr>
      <w:tr w:rsidR="00ED7160" w:rsidRPr="00C53DBA" w:rsidTr="00D85EA2">
        <w:trPr>
          <w:trHeight w:val="322"/>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Database retrieval</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always hits the database</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does not hit database</w:t>
            </w:r>
          </w:p>
        </w:tc>
      </w:tr>
      <w:tr w:rsidR="00ED7160" w:rsidRPr="00C53DBA" w:rsidTr="00D85EA2">
        <w:trPr>
          <w:trHeight w:val="438"/>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lastRenderedPageBreak/>
              <w:t>If null</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it does not get the object with id, it returns null</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 xml:space="preserve">If it does get the object with id, it throws </w:t>
            </w:r>
            <w:proofErr w:type="spellStart"/>
            <w:r w:rsidRPr="00C53DBA">
              <w:rPr>
                <w:rFonts w:eastAsia="Times New Roman" w:cs="Times New Roman"/>
                <w:color w:val="000000"/>
                <w:lang w:eastAsia="en-US"/>
              </w:rPr>
              <w:t>ObjectNotFoundException</w:t>
            </w:r>
            <w:proofErr w:type="spellEnd"/>
          </w:p>
        </w:tc>
      </w:tr>
      <w:tr w:rsidR="00ED7160" w:rsidRPr="00C53DBA" w:rsidTr="00D85EA2">
        <w:trPr>
          <w:trHeight w:val="21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Proxy</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real object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proxy object</w:t>
            </w:r>
          </w:p>
        </w:tc>
      </w:tr>
      <w:tr w:rsidR="00ED7160" w:rsidRPr="00C53DBA" w:rsidTr="00D85EA2">
        <w:trPr>
          <w:trHeight w:val="213"/>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Use</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rPr>
                <w:rFonts w:eastAsia="Times New Roman" w:cs="Times New Roman"/>
                <w:color w:val="000000"/>
                <w:lang w:eastAsia="en-US"/>
              </w:rPr>
            </w:pPr>
            <w:r w:rsidRPr="00C53DBA">
              <w:rPr>
                <w:rFonts w:eastAsia="Times New Roman" w:cs="Times New Roman"/>
                <w:color w:val="000000"/>
                <w:lang w:eastAsia="en-US"/>
              </w:rPr>
              <w:t>If you are not sure if object with id exists or not, you can use get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you are sure about existence of object, you can use load</w:t>
            </w:r>
          </w:p>
        </w:tc>
      </w:tr>
    </w:tbl>
    <w:p w:rsidR="00ED7160" w:rsidRDefault="00ED7160" w:rsidP="00ED7160">
      <w:pPr>
        <w:spacing w:after="0"/>
      </w:pPr>
    </w:p>
    <w:p w:rsidR="00ED7160" w:rsidRDefault="00ED7160" w:rsidP="00ED7160">
      <w:pPr>
        <w:spacing w:after="0"/>
        <w:rPr>
          <w:rStyle w:val="Heading3Char0"/>
        </w:rPr>
      </w:pPr>
      <w:r w:rsidRPr="00791D30">
        <w:br/>
      </w:r>
      <w:bookmarkStart w:id="12" w:name="_Toc1601789"/>
      <w:r w:rsidR="00BB6644">
        <w:rPr>
          <w:rStyle w:val="Heading3Char0"/>
        </w:rPr>
        <w:t xml:space="preserve">5 </w:t>
      </w:r>
      <w:r w:rsidRPr="004315AD">
        <w:rPr>
          <w:rStyle w:val="Heading3Char0"/>
        </w:rPr>
        <w:t>What is the difference between save() and persist() method in Hibernate?</w:t>
      </w:r>
      <w:bookmarkEnd w:id="12"/>
    </w:p>
    <w:p w:rsidR="00ED7160" w:rsidRDefault="00ED7160" w:rsidP="00ED7160">
      <w:pPr>
        <w:pStyle w:val="ListParagraph"/>
        <w:numPr>
          <w:ilvl w:val="0"/>
          <w:numId w:val="52"/>
        </w:numPr>
      </w:pPr>
      <w:r w:rsidRPr="004315AD">
        <w:rPr>
          <w:b/>
        </w:rPr>
        <w:t>Serializable  Object save()</w:t>
      </w:r>
      <w:r w:rsidRPr="004315AD">
        <w:t xml:space="preserve"> returns a Serializable object </w:t>
      </w:r>
    </w:p>
    <w:p w:rsidR="00ED7160" w:rsidRDefault="00ED7160" w:rsidP="00ED7160">
      <w:pPr>
        <w:pStyle w:val="ListParagraph"/>
        <w:numPr>
          <w:ilvl w:val="0"/>
          <w:numId w:val="51"/>
        </w:numPr>
      </w:pPr>
      <w:r w:rsidRPr="004315AD">
        <w:rPr>
          <w:b/>
        </w:rPr>
        <w:t>void persist()</w:t>
      </w:r>
      <w:r w:rsidRPr="004315AD">
        <w:t xml:space="preserve"> method is void, so it doesn't return anything.</w:t>
      </w:r>
    </w:p>
    <w:p w:rsidR="00D85EA2" w:rsidRDefault="00D85EA2" w:rsidP="00D85EA2"/>
    <w:p w:rsidR="00D85EA2" w:rsidRPr="00D85EA2" w:rsidRDefault="00BB6644" w:rsidP="00BB6644">
      <w:pPr>
        <w:pStyle w:val="Heading30"/>
      </w:pPr>
      <w:bookmarkStart w:id="13" w:name="_Toc1601790"/>
      <w:r>
        <w:t xml:space="preserve">6 </w:t>
      </w:r>
      <w:r w:rsidR="00D85EA2" w:rsidRPr="00D85EA2">
        <w:t>What is the difference between and merge and update?</w:t>
      </w:r>
      <w:bookmarkEnd w:id="13"/>
    </w:p>
    <w:p w:rsidR="00D85EA2" w:rsidRPr="00D85EA2" w:rsidRDefault="00D85EA2" w:rsidP="00D85EA2">
      <w:r w:rsidRPr="00D85EA2">
        <w:t>Use update() if you are sure that the session does not contain an already persistent instance with the same identifier, and merge() if you want to merge your modifications at any time without consideration of the state of the session.</w:t>
      </w:r>
    </w:p>
    <w:p w:rsidR="00D85EA2" w:rsidRDefault="00D85EA2" w:rsidP="00D85EA2"/>
    <w:p w:rsidR="00E27633" w:rsidRPr="00E27633" w:rsidRDefault="00BB6644" w:rsidP="00BB6644">
      <w:pPr>
        <w:pStyle w:val="Heading30"/>
      </w:pPr>
      <w:bookmarkStart w:id="14" w:name="_Toc1601791"/>
      <w:r>
        <w:t xml:space="preserve">7 </w:t>
      </w:r>
      <w:r w:rsidR="00E27633" w:rsidRPr="00E27633">
        <w:t>Different between cascade and inverse</w:t>
      </w:r>
      <w:bookmarkEnd w:id="14"/>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Many Hibernate developers are </w:t>
      </w:r>
      <w:proofErr w:type="gramStart"/>
      <w:r>
        <w:rPr>
          <w:rFonts w:ascii="Segoe UI" w:hAnsi="Segoe UI" w:cs="Segoe UI"/>
          <w:color w:val="212529"/>
        </w:rPr>
        <w:t>confuse</w:t>
      </w:r>
      <w:proofErr w:type="gramEnd"/>
      <w:r>
        <w:rPr>
          <w:rFonts w:ascii="Segoe UI" w:hAnsi="Segoe UI" w:cs="Segoe UI"/>
          <w:color w:val="212529"/>
        </w:rPr>
        <w:t xml:space="preserve"> about the cascade option and inverse keyword. In some </w:t>
      </w:r>
      <w:proofErr w:type="spellStart"/>
      <w:proofErr w:type="gramStart"/>
      <w:r>
        <w:rPr>
          <w:rFonts w:ascii="Segoe UI" w:hAnsi="Segoe UI" w:cs="Segoe UI"/>
          <w:color w:val="212529"/>
        </w:rPr>
        <w:t>ways..</w:t>
      </w:r>
      <w:proofErr w:type="gramEnd"/>
      <w:r>
        <w:rPr>
          <w:rFonts w:ascii="Segoe UI" w:hAnsi="Segoe UI" w:cs="Segoe UI"/>
          <w:color w:val="212529"/>
        </w:rPr>
        <w:t>they</w:t>
      </w:r>
      <w:proofErr w:type="spellEnd"/>
      <w:r>
        <w:rPr>
          <w:rFonts w:ascii="Segoe UI" w:hAnsi="Segoe UI" w:cs="Segoe UI"/>
          <w:color w:val="212529"/>
        </w:rPr>
        <w:t xml:space="preserve"> really look quite similar at the beginning, both are related with relationship.</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However, there is no relationship between cascade and inverse, both are totally different notions.</w:t>
      </w:r>
    </w:p>
    <w:p w:rsidR="00E27633" w:rsidRDefault="00E27633" w:rsidP="00DB4DC7">
      <w:pPr>
        <w:pStyle w:val="Howitworks"/>
      </w:pPr>
      <w:r>
        <w:t>1. inverse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This is used to decide which side is the relationship owner to manage the relationship (insert or update of the foreign key column).</w:t>
      </w:r>
    </w:p>
    <w:p w:rsidR="00E27633" w:rsidRDefault="00E27633" w:rsidP="00DB4DC7">
      <w:pPr>
        <w:pStyle w:val="Howitworks"/>
      </w:pPr>
      <w:r>
        <w:t>Example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this example, the relationship owner is </w:t>
      </w:r>
      <w:proofErr w:type="gramStart"/>
      <w:r>
        <w:rPr>
          <w:rFonts w:ascii="Segoe UI" w:hAnsi="Segoe UI" w:cs="Segoe UI"/>
          <w:color w:val="212529"/>
        </w:rPr>
        <w:t>belong</w:t>
      </w:r>
      <w:proofErr w:type="gramEnd"/>
      <w:r>
        <w:rPr>
          <w:rFonts w:ascii="Segoe UI" w:hAnsi="Segoe UI" w:cs="Segoe UI"/>
          <w:color w:val="212529"/>
        </w:rPr>
        <w:t xml:space="preserve"> to </w:t>
      </w:r>
      <w:proofErr w:type="spellStart"/>
      <w:r>
        <w:rPr>
          <w:rFonts w:ascii="Segoe UI" w:hAnsi="Segoe UI" w:cs="Segoe UI"/>
          <w:color w:val="212529"/>
        </w:rPr>
        <w:t>stockDailyRecords</w:t>
      </w:r>
      <w:proofErr w:type="spellEnd"/>
      <w:r>
        <w:rPr>
          <w:rFonts w:ascii="Segoe UI" w:hAnsi="Segoe UI" w:cs="Segoe UI"/>
          <w:color w:val="212529"/>
        </w:rPr>
        <w:t xml:space="preserve"> (inverse=true).</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708090"/>
        </w:rPr>
        <w:t>&lt;!-- Stock.hbm.xml --&gt;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&lt;</w:t>
      </w:r>
      <w:r>
        <w:rPr>
          <w:rStyle w:val="token"/>
          <w:rFonts w:ascii="Consolas" w:hAnsi="Consolas"/>
          <w:color w:val="990055"/>
        </w:rPr>
        <w:t>hibernate-mapping</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class </w:t>
      </w:r>
      <w:r>
        <w:rPr>
          <w:rStyle w:val="token"/>
          <w:rFonts w:ascii="Consolas" w:hAnsi="Consolas"/>
          <w:color w:val="669900"/>
        </w:rPr>
        <w:t>name</w:t>
      </w:r>
      <w:r>
        <w:rPr>
          <w:rStyle w:val="token"/>
          <w:rFonts w:ascii="Consolas" w:hAnsi="Consolas"/>
          <w:color w:val="999999"/>
        </w:rPr>
        <w:t>="</w:t>
      </w:r>
      <w:proofErr w:type="spellStart"/>
      <w:r>
        <w:rPr>
          <w:rStyle w:val="token"/>
          <w:rFonts w:ascii="Consolas" w:hAnsi="Consolas"/>
          <w:color w:val="0077AA"/>
        </w:rPr>
        <w:t>com.mkyong.common.Stock</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set </w:t>
      </w:r>
      <w:r>
        <w:rPr>
          <w:rStyle w:val="token"/>
          <w:rFonts w:ascii="Consolas" w:hAnsi="Consolas"/>
          <w:color w:val="669900"/>
        </w:rPr>
        <w:t>name</w:t>
      </w:r>
      <w:r>
        <w:rPr>
          <w:rStyle w:val="token"/>
          <w:rFonts w:ascii="Consolas" w:hAnsi="Consolas"/>
          <w:color w:val="999999"/>
        </w:rPr>
        <w:t>="</w:t>
      </w:r>
      <w:proofErr w:type="spellStart"/>
      <w:r>
        <w:rPr>
          <w:rStyle w:val="token"/>
          <w:rFonts w:ascii="Consolas" w:hAnsi="Consolas"/>
          <w:color w:val="0077AA"/>
        </w:rPr>
        <w:t>stockDailyRecords</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proofErr w:type="spellStart"/>
      <w:r>
        <w:rPr>
          <w:rStyle w:val="token"/>
          <w:rFonts w:ascii="Consolas" w:hAnsi="Consolas"/>
          <w:color w:val="0077AA"/>
        </w:rPr>
        <w:t>stock_daily_record</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inverse</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column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STOCK_ID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not-null</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one-to-many </w:t>
      </w:r>
      <w:r>
        <w:rPr>
          <w:rStyle w:val="token"/>
          <w:rFonts w:ascii="Consolas" w:hAnsi="Consolas"/>
          <w:color w:val="669900"/>
        </w:rPr>
        <w:t>class</w:t>
      </w:r>
      <w:r>
        <w:rPr>
          <w:rStyle w:val="token"/>
          <w:rFonts w:ascii="Consolas" w:hAnsi="Consolas"/>
          <w:color w:val="999999"/>
        </w:rPr>
        <w:t>="</w:t>
      </w:r>
      <w:proofErr w:type="spellStart"/>
      <w:r>
        <w:rPr>
          <w:rStyle w:val="token"/>
          <w:rFonts w:ascii="Consolas" w:hAnsi="Consolas"/>
          <w:color w:val="0077AA"/>
        </w:rPr>
        <w:t>com.mkyong.common.StockDailyRecord</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lastRenderedPageBreak/>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When you save or update the stock object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save</w:t>
      </w:r>
      <w:proofErr w:type="spellEnd"/>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update</w:t>
      </w:r>
      <w:proofErr w:type="spellEnd"/>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Hibernate will only insert or update the STOCK table, no update on the foreign key column. </w:t>
      </w:r>
      <w:hyperlink r:id="rId14" w:tgtFrame="_blank" w:history="1">
        <w:r>
          <w:rPr>
            <w:rStyle w:val="Hyperlink"/>
            <w:rFonts w:ascii="Segoe UI" w:hAnsi="Segoe UI" w:cs="Segoe UI"/>
            <w:color w:val="0056B3"/>
          </w:rPr>
          <w:t>More detail example here…</w:t>
        </w:r>
      </w:hyperlink>
    </w:p>
    <w:p w:rsidR="00E27633" w:rsidRDefault="00E27633" w:rsidP="00DB4DC7">
      <w:pPr>
        <w:pStyle w:val="Howitworks"/>
      </w:pPr>
      <w:r>
        <w:t>2. cascade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cascade, after one operation (save, update and delete) is done, it </w:t>
      </w:r>
      <w:proofErr w:type="gramStart"/>
      <w:r>
        <w:rPr>
          <w:rFonts w:ascii="Segoe UI" w:hAnsi="Segoe UI" w:cs="Segoe UI"/>
          <w:color w:val="212529"/>
        </w:rPr>
        <w:t>decide</w:t>
      </w:r>
      <w:proofErr w:type="gramEnd"/>
      <w:r>
        <w:rPr>
          <w:rFonts w:ascii="Segoe UI" w:hAnsi="Segoe UI" w:cs="Segoe UI"/>
          <w:color w:val="212529"/>
        </w:rPr>
        <w:t xml:space="preserve"> whether it need to call other operations (save, update and delete) on another entities which has relationship with each other.</w:t>
      </w:r>
    </w:p>
    <w:p w:rsidR="00E27633" w:rsidRDefault="00E27633" w:rsidP="00DB4DC7">
      <w:pPr>
        <w:pStyle w:val="Howitworks"/>
      </w:pPr>
      <w:r>
        <w:t>Example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this example, the cascade=”save-update” is declare on </w:t>
      </w:r>
      <w:proofErr w:type="spellStart"/>
      <w:r>
        <w:rPr>
          <w:rFonts w:ascii="Segoe UI" w:hAnsi="Segoe UI" w:cs="Segoe UI"/>
          <w:color w:val="212529"/>
        </w:rPr>
        <w:t>stockDailyRecords</w:t>
      </w:r>
      <w:proofErr w:type="spellEnd"/>
      <w:r>
        <w:rPr>
          <w:rFonts w:ascii="Segoe UI" w:hAnsi="Segoe UI" w:cs="Segoe UI"/>
          <w:color w:val="21252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708090"/>
        </w:rPr>
        <w:t>&lt;!-- Stock.hbm.xml --&gt;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&lt;</w:t>
      </w:r>
      <w:r>
        <w:rPr>
          <w:rStyle w:val="token"/>
          <w:rFonts w:ascii="Consolas" w:hAnsi="Consolas"/>
          <w:color w:val="990055"/>
        </w:rPr>
        <w:t>hibernate-mapping</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class </w:t>
      </w:r>
      <w:r>
        <w:rPr>
          <w:rStyle w:val="token"/>
          <w:rFonts w:ascii="Consolas" w:hAnsi="Consolas"/>
          <w:color w:val="669900"/>
        </w:rPr>
        <w:t>name</w:t>
      </w:r>
      <w:r>
        <w:rPr>
          <w:rStyle w:val="token"/>
          <w:rFonts w:ascii="Consolas" w:hAnsi="Consolas"/>
          <w:color w:val="999999"/>
        </w:rPr>
        <w:t>="</w:t>
      </w:r>
      <w:proofErr w:type="spellStart"/>
      <w:r>
        <w:rPr>
          <w:rStyle w:val="token"/>
          <w:rFonts w:ascii="Consolas" w:hAnsi="Consolas"/>
          <w:color w:val="0077AA"/>
        </w:rPr>
        <w:t>com.mkyong.common.Stock</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set </w:t>
      </w:r>
      <w:r>
        <w:rPr>
          <w:rStyle w:val="token"/>
          <w:rFonts w:ascii="Consolas" w:hAnsi="Consolas"/>
          <w:color w:val="669900"/>
        </w:rPr>
        <w:t>name</w:t>
      </w:r>
      <w:r>
        <w:rPr>
          <w:rStyle w:val="token"/>
          <w:rFonts w:ascii="Consolas" w:hAnsi="Consolas"/>
          <w:color w:val="999999"/>
        </w:rPr>
        <w:t>="</w:t>
      </w:r>
      <w:proofErr w:type="spellStart"/>
      <w:r>
        <w:rPr>
          <w:rStyle w:val="token"/>
          <w:rFonts w:ascii="Consolas" w:hAnsi="Consolas"/>
          <w:color w:val="0077AA"/>
        </w:rPr>
        <w:t>stockDailyRecords</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proofErr w:type="spellStart"/>
      <w:r>
        <w:rPr>
          <w:rStyle w:val="token"/>
          <w:rFonts w:ascii="Consolas" w:hAnsi="Consolas"/>
          <w:color w:val="0077AA"/>
        </w:rPr>
        <w:t>stock_daily_record</w:t>
      </w:r>
      <w:proofErr w:type="spellEnd"/>
      <w:r>
        <w:rPr>
          <w:rStyle w:val="token"/>
          <w:rFonts w:ascii="Consolas" w:hAnsi="Consolas"/>
          <w:color w:val="999999"/>
        </w:rPr>
        <w:t>"</w:t>
      </w:r>
      <w:r>
        <w:rPr>
          <w:rStyle w:val="token"/>
          <w:rFonts w:ascii="Consolas" w:hAnsi="Consolas"/>
          <w:color w:val="990055"/>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0055"/>
        </w:rPr>
        <w:t xml:space="preserve">        </w:t>
      </w:r>
      <w:r>
        <w:rPr>
          <w:rStyle w:val="token"/>
          <w:rFonts w:ascii="Consolas" w:hAnsi="Consolas"/>
          <w:color w:val="669900"/>
        </w:rPr>
        <w:t>cascade</w:t>
      </w:r>
      <w:r>
        <w:rPr>
          <w:rStyle w:val="token"/>
          <w:rFonts w:ascii="Consolas" w:hAnsi="Consolas"/>
          <w:color w:val="999999"/>
        </w:rPr>
        <w:t>="</w:t>
      </w:r>
      <w:r>
        <w:rPr>
          <w:rStyle w:val="token"/>
          <w:rFonts w:ascii="Consolas" w:hAnsi="Consolas"/>
          <w:color w:val="0077AA"/>
        </w:rPr>
        <w:t>save-update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inverse</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column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STOCK_ID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not-null</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one-to-many </w:t>
      </w:r>
      <w:r>
        <w:rPr>
          <w:rStyle w:val="token"/>
          <w:rFonts w:ascii="Consolas" w:hAnsi="Consolas"/>
          <w:color w:val="669900"/>
        </w:rPr>
        <w:t>class</w:t>
      </w:r>
      <w:r>
        <w:rPr>
          <w:rStyle w:val="token"/>
          <w:rFonts w:ascii="Consolas" w:hAnsi="Consolas"/>
          <w:color w:val="999999"/>
        </w:rPr>
        <w:t>="</w:t>
      </w:r>
      <w:proofErr w:type="spellStart"/>
      <w:r>
        <w:rPr>
          <w:rStyle w:val="token"/>
          <w:rFonts w:ascii="Consolas" w:hAnsi="Consolas"/>
          <w:color w:val="0077AA"/>
        </w:rPr>
        <w:t>com.mkyong.common.StockDailyRecord</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When you save or update the stock object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save</w:t>
      </w:r>
      <w:proofErr w:type="spellEnd"/>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update</w:t>
      </w:r>
      <w:proofErr w:type="spellEnd"/>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It will </w:t>
      </w:r>
      <w:proofErr w:type="gramStart"/>
      <w:r>
        <w:rPr>
          <w:rFonts w:ascii="Segoe UI" w:hAnsi="Segoe UI" w:cs="Segoe UI"/>
          <w:color w:val="212529"/>
        </w:rPr>
        <w:t>inserted</w:t>
      </w:r>
      <w:proofErr w:type="gramEnd"/>
      <w:r>
        <w:rPr>
          <w:rFonts w:ascii="Segoe UI" w:hAnsi="Segoe UI" w:cs="Segoe UI"/>
          <w:color w:val="212529"/>
        </w:rPr>
        <w:t xml:space="preserve"> or updated the record into STOCK table and call another insert or update statement (cascade=”save-update”) on </w:t>
      </w:r>
      <w:proofErr w:type="spellStart"/>
      <w:r>
        <w:rPr>
          <w:rFonts w:ascii="Segoe UI" w:hAnsi="Segoe UI" w:cs="Segoe UI"/>
          <w:color w:val="212529"/>
        </w:rPr>
        <w:t>StockDailyRecord</w:t>
      </w:r>
      <w:proofErr w:type="spellEnd"/>
      <w:r>
        <w:rPr>
          <w:rFonts w:ascii="Segoe UI" w:hAnsi="Segoe UI" w:cs="Segoe UI"/>
          <w:color w:val="212529"/>
        </w:rPr>
        <w:t>. </w:t>
      </w:r>
      <w:hyperlink r:id="rId15" w:history="1">
        <w:r>
          <w:rPr>
            <w:rStyle w:val="Hyperlink"/>
            <w:rFonts w:ascii="Segoe UI" w:hAnsi="Segoe UI" w:cs="Segoe UI"/>
            <w:color w:val="0056B3"/>
          </w:rPr>
          <w:t>More detail example here…</w:t>
        </w:r>
      </w:hyperlink>
    </w:p>
    <w:p w:rsidR="00E27633" w:rsidRDefault="00E27633" w:rsidP="00DB4DC7">
      <w:pPr>
        <w:pStyle w:val="Howitworks"/>
      </w:pPr>
      <w:r>
        <w:t>Conclusion</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short, the “inverse” is </w:t>
      </w:r>
      <w:proofErr w:type="gramStart"/>
      <w:r>
        <w:rPr>
          <w:rFonts w:ascii="Segoe UI" w:hAnsi="Segoe UI" w:cs="Segoe UI"/>
          <w:color w:val="212529"/>
        </w:rPr>
        <w:t>decide</w:t>
      </w:r>
      <w:proofErr w:type="gramEnd"/>
      <w:r>
        <w:rPr>
          <w:rFonts w:ascii="Segoe UI" w:hAnsi="Segoe UI" w:cs="Segoe UI"/>
          <w:color w:val="212529"/>
        </w:rPr>
        <w:t xml:space="preserve"> which side will update the foreign key, while “cascade” is decide what’s the follow by operation should execute. Both are look quite similar in relationship, but it’s totally two different things. Hibernate developers are worth to spend time to research on it, because misunderstand the concept or misuse it will bring serious performance or data integrity issue in your application.</w:t>
      </w:r>
    </w:p>
    <w:p w:rsidR="00E27633" w:rsidRDefault="00E27633" w:rsidP="00D85EA2"/>
    <w:p w:rsidR="00ED7160" w:rsidRDefault="00BB6644" w:rsidP="00ED7160">
      <w:bookmarkStart w:id="15" w:name="_Toc1601792"/>
      <w:r>
        <w:rPr>
          <w:rStyle w:val="Heading3Char0"/>
        </w:rPr>
        <w:lastRenderedPageBreak/>
        <w:t xml:space="preserve">8 </w:t>
      </w:r>
      <w:r w:rsidR="00ED7160" w:rsidRPr="00BB6644">
        <w:rPr>
          <w:rStyle w:val="Heading3Char0"/>
        </w:rPr>
        <w:t xml:space="preserve">Does </w:t>
      </w:r>
      <w:proofErr w:type="spellStart"/>
      <w:r w:rsidR="00ED7160" w:rsidRPr="00BB6644">
        <w:rPr>
          <w:rStyle w:val="Heading3Char0"/>
        </w:rPr>
        <w:t>SessionFactory</w:t>
      </w:r>
      <w:proofErr w:type="spellEnd"/>
      <w:r w:rsidR="00ED7160" w:rsidRPr="00BB6644">
        <w:rPr>
          <w:rStyle w:val="Heading3Char0"/>
        </w:rPr>
        <w:t xml:space="preserve"> is thread-safe in Hibernate? (</w:t>
      </w:r>
      <w:bookmarkEnd w:id="15"/>
      <w:r w:rsidR="00AB3C75">
        <w:fldChar w:fldCharType="begin"/>
      </w:r>
      <w:r w:rsidR="00AB3C75">
        <w:instrText xml:space="preserve"> HYPERLINK "http://javarevisited.blogspot.com/2013/05/10-hibernate-interview-questions-answers-java-j2ee-senior.html" </w:instrText>
      </w:r>
      <w:r w:rsidR="00AB3C75">
        <w:fldChar w:fldCharType="separate"/>
      </w:r>
      <w:r w:rsidR="00ED7160" w:rsidRPr="00BB6644">
        <w:rPr>
          <w:rStyle w:val="Heading3Char0"/>
        </w:rPr>
        <w:t>detailed answer</w:t>
      </w:r>
      <w:r w:rsidR="00AB3C75">
        <w:rPr>
          <w:rStyle w:val="Heading3Char0"/>
        </w:rPr>
        <w:fldChar w:fldCharType="end"/>
      </w:r>
      <w:r w:rsidR="00ED7160" w:rsidRPr="00BB6644">
        <w:rPr>
          <w:rStyle w:val="Heading3Char0"/>
        </w:rPr>
        <w:t>)</w:t>
      </w:r>
      <w:r w:rsidR="00ED7160" w:rsidRPr="000E6B0A">
        <w:br/>
      </w:r>
      <w:proofErr w:type="spellStart"/>
      <w:r w:rsidR="00ED7160" w:rsidRPr="00C645F0">
        <w:rPr>
          <w:b/>
        </w:rPr>
        <w:t>SessionFactory</w:t>
      </w:r>
      <w:proofErr w:type="spellEnd"/>
      <w:r w:rsidR="00ED7160" w:rsidRPr="00C645F0">
        <w:rPr>
          <w:b/>
        </w:rPr>
        <w:t xml:space="preserve"> is both Immutable and thread-safe</w:t>
      </w:r>
      <w:r w:rsidR="00ED7160" w:rsidRPr="000E6B0A">
        <w:t xml:space="preserve"> and it has just one single instance in Hibernate application. It is used to create Session object and it also provide caching by storing SQL queries stored by multiple session. The second level cache is maintained at </w:t>
      </w:r>
      <w:proofErr w:type="spellStart"/>
      <w:r w:rsidR="00ED7160" w:rsidRPr="000E6B0A">
        <w:t>SessionFactory</w:t>
      </w:r>
      <w:proofErr w:type="spellEnd"/>
      <w:r w:rsidR="00ED7160" w:rsidRPr="000E6B0A">
        <w:t xml:space="preserve"> level. </w:t>
      </w:r>
    </w:p>
    <w:p w:rsidR="00BB6644" w:rsidRDefault="00BB6644" w:rsidP="00ED7160"/>
    <w:p w:rsidR="00ED7160" w:rsidRDefault="00BB6644" w:rsidP="00ED7160">
      <w:bookmarkStart w:id="16" w:name="_Toc1601793"/>
      <w:r>
        <w:rPr>
          <w:rStyle w:val="Heading3Char0"/>
        </w:rPr>
        <w:t xml:space="preserve">9 </w:t>
      </w:r>
      <w:r w:rsidR="00ED7160" w:rsidRPr="00BB6644">
        <w:rPr>
          <w:rStyle w:val="Heading3Char0"/>
        </w:rPr>
        <w:t>Does Hibernate Session interface is thread-safe in Java? (detailed answer)</w:t>
      </w:r>
      <w:bookmarkEnd w:id="16"/>
      <w:r w:rsidR="00ED7160" w:rsidRPr="000E6B0A">
        <w:rPr>
          <w:rStyle w:val="Heading3Char0"/>
        </w:rPr>
        <w:br/>
      </w:r>
      <w:r w:rsidR="00ED7160" w:rsidRPr="000E6B0A">
        <w:t>No, Session object is not thread-safe in Hibernate and intended to be used with-in single thread in the application.</w:t>
      </w:r>
      <w:r w:rsidR="00ED7160" w:rsidRPr="000E6B0A">
        <w:br/>
      </w:r>
    </w:p>
    <w:p w:rsidR="00ED7160" w:rsidRPr="000E6B0A" w:rsidRDefault="00ED7160" w:rsidP="00ED7160">
      <w:pPr>
        <w:spacing w:after="0"/>
        <w:rPr>
          <w:rStyle w:val="Heading3Char0"/>
          <w:b w:val="0"/>
          <w:bCs w:val="0"/>
          <w:iCs w:val="0"/>
          <w:color w:val="000000" w:themeColor="text1"/>
          <w:szCs w:val="20"/>
        </w:rPr>
      </w:pPr>
      <w:bookmarkStart w:id="17" w:name="_Toc1601794"/>
      <w:r w:rsidRPr="000E6B0A">
        <w:rPr>
          <w:rStyle w:val="Heading3Char0"/>
        </w:rPr>
        <w:t xml:space="preserve">What is difference between </w:t>
      </w:r>
      <w:proofErr w:type="spellStart"/>
      <w:r w:rsidRPr="000E6B0A">
        <w:rPr>
          <w:rStyle w:val="Heading3Char0"/>
        </w:rPr>
        <w:t>getCurrentSession</w:t>
      </w:r>
      <w:proofErr w:type="spellEnd"/>
      <w:r w:rsidRPr="000E6B0A">
        <w:rPr>
          <w:rStyle w:val="Heading3Char0"/>
        </w:rPr>
        <w:t xml:space="preserve">() and </w:t>
      </w:r>
      <w:proofErr w:type="spellStart"/>
      <w:r w:rsidRPr="000E6B0A">
        <w:rPr>
          <w:rStyle w:val="Heading3Char0"/>
        </w:rPr>
        <w:t>openSession</w:t>
      </w:r>
      <w:proofErr w:type="spellEnd"/>
      <w:r w:rsidRPr="000E6B0A">
        <w:rPr>
          <w:rStyle w:val="Heading3Char0"/>
        </w:rPr>
        <w:t>() in Hibernate?</w:t>
      </w:r>
      <w:bookmarkEnd w:id="17"/>
    </w:p>
    <w:p w:rsidR="00ED7160" w:rsidRPr="000E6B0A" w:rsidRDefault="00ED7160" w:rsidP="00ED7160">
      <w:bookmarkStart w:id="18" w:name="_Toc1601795"/>
      <w:proofErr w:type="spellStart"/>
      <w:r w:rsidRPr="000E6B0A">
        <w:rPr>
          <w:rStyle w:val="Heading3Char0"/>
          <w:color w:val="000000" w:themeColor="text1"/>
        </w:rPr>
        <w:t>openSession</w:t>
      </w:r>
      <w:proofErr w:type="spellEnd"/>
      <w:r w:rsidRPr="000E6B0A">
        <w:rPr>
          <w:rStyle w:val="Heading3Char0"/>
          <w:color w:val="000000" w:themeColor="text1"/>
        </w:rPr>
        <w:t>()</w:t>
      </w:r>
      <w:bookmarkEnd w:id="18"/>
      <w:r w:rsidRPr="000E6B0A">
        <w:rPr>
          <w:rStyle w:val="Heading3Char0"/>
          <w:color w:val="000000" w:themeColor="text1"/>
        </w:rPr>
        <w:t xml:space="preserve"> </w:t>
      </w:r>
      <w:r w:rsidRPr="000E6B0A">
        <w:t xml:space="preserve">When you call </w:t>
      </w:r>
      <w:proofErr w:type="spellStart"/>
      <w:r w:rsidRPr="000E6B0A">
        <w:t>SessionFactory.openSession</w:t>
      </w:r>
      <w:proofErr w:type="spellEnd"/>
      <w:r w:rsidRPr="000E6B0A">
        <w:t xml:space="preserve">, it always </w:t>
      </w:r>
      <w:proofErr w:type="gramStart"/>
      <w:r w:rsidRPr="000E6B0A">
        <w:t>create</w:t>
      </w:r>
      <w:proofErr w:type="gramEnd"/>
      <w:r w:rsidRPr="000E6B0A">
        <w:t xml:space="preserve"> new Session object afresh and give it to you.</w:t>
      </w:r>
      <w:r w:rsidRPr="000E6B0A">
        <w:rPr>
          <w:rFonts w:ascii="Source Sans Pro" w:hAnsi="Source Sans Pro"/>
          <w:color w:val="000000"/>
          <w:sz w:val="27"/>
          <w:szCs w:val="27"/>
          <w:shd w:val="clear" w:color="auto" w:fill="FFFFFF"/>
        </w:rPr>
        <w:t xml:space="preserve"> </w:t>
      </w:r>
      <w:r w:rsidRPr="000E6B0A">
        <w:t>As session objects are not thread safe, you need to create one session object per request in multithreaded environment and one session per request in web applications too.</w:t>
      </w:r>
    </w:p>
    <w:p w:rsidR="00ED7160" w:rsidRPr="000E6B0A" w:rsidRDefault="00ED7160" w:rsidP="00ED7160">
      <w:bookmarkStart w:id="19" w:name="_Toc1601796"/>
      <w:proofErr w:type="spellStart"/>
      <w:r w:rsidRPr="000E6B0A">
        <w:rPr>
          <w:rStyle w:val="Heading3Char0"/>
          <w:color w:val="000000" w:themeColor="text1"/>
        </w:rPr>
        <w:t>getCurrentSession</w:t>
      </w:r>
      <w:proofErr w:type="spellEnd"/>
      <w:r w:rsidRPr="000E6B0A">
        <w:rPr>
          <w:rStyle w:val="Heading3Char0"/>
          <w:color w:val="000000" w:themeColor="text1"/>
        </w:rPr>
        <w:t>()</w:t>
      </w:r>
      <w:bookmarkEnd w:id="19"/>
      <w:r w:rsidRPr="000E6B0A">
        <w:rPr>
          <w:rStyle w:val="Heading3Char0"/>
          <w:color w:val="000000" w:themeColor="text1"/>
        </w:rPr>
        <w:t xml:space="preserve"> </w:t>
      </w:r>
      <w:r w:rsidRPr="000E6B0A">
        <w:t xml:space="preserve">When you call </w:t>
      </w:r>
      <w:proofErr w:type="spellStart"/>
      <w:r w:rsidRPr="000E6B0A">
        <w:t>SessionFactory</w:t>
      </w:r>
      <w:proofErr w:type="spellEnd"/>
      <w:r w:rsidRPr="000E6B0A">
        <w:t>. </w:t>
      </w:r>
      <w:proofErr w:type="spellStart"/>
      <w:r w:rsidRPr="000E6B0A">
        <w:t>getCurrentSession</w:t>
      </w:r>
      <w:proofErr w:type="spellEnd"/>
      <w:r w:rsidRPr="000E6B0A">
        <w:t xml:space="preserve"> , it creates a new Session if not exists , else use same session which is in current hibernate context. It automatically flush and close session when transaction ends, so you do not need to do </w:t>
      </w:r>
      <w:proofErr w:type="spellStart"/>
      <w:r w:rsidRPr="000E6B0A">
        <w:t>externally.If</w:t>
      </w:r>
      <w:proofErr w:type="spellEnd"/>
      <w:r w:rsidRPr="000E6B0A">
        <w:t xml:space="preserve"> you are using hibernate in single threaded environment , you can use </w:t>
      </w:r>
      <w:proofErr w:type="spellStart"/>
      <w:r w:rsidRPr="000E6B0A">
        <w:t>getCurrentSession</w:t>
      </w:r>
      <w:proofErr w:type="spellEnd"/>
      <w:r w:rsidRPr="000E6B0A">
        <w:t>, as it is faster in performance as compare to creating  new session each time.</w:t>
      </w:r>
    </w:p>
    <w:p w:rsidR="00ED7160" w:rsidRDefault="00ED7160" w:rsidP="00ED7160">
      <w:pPr>
        <w:pStyle w:val="Howitworks"/>
      </w:pPr>
      <w:r w:rsidRPr="000E6B0A">
        <w:t xml:space="preserve">You need to add following property to hibernate.cfg.xml to use </w:t>
      </w:r>
      <w:proofErr w:type="spellStart"/>
      <w:r w:rsidRPr="000E6B0A">
        <w:t>getCurrentSession</w:t>
      </w:r>
      <w:proofErr w:type="spellEnd"/>
      <w:r w:rsidRPr="000E6B0A">
        <w:t xml:space="preserve"> method</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&lt;session-factory&gt;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  Put other elements here --&gt;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&lt;property name="</w:t>
      </w:r>
      <w:proofErr w:type="spellStart"/>
      <w:r w:rsidRPr="000E6B0A">
        <w:rPr>
          <w:color w:val="FF0000"/>
          <w:bdr w:val="none" w:sz="0" w:space="0" w:color="auto" w:frame="1"/>
          <w:lang w:eastAsia="en-US"/>
        </w:rPr>
        <w:t>hibernate.current_session_context_class</w:t>
      </w:r>
      <w:proofErr w:type="spellEnd"/>
      <w:r w:rsidRPr="000E6B0A">
        <w:rPr>
          <w:color w:val="FF0000"/>
          <w:bdr w:val="none" w:sz="0" w:space="0" w:color="auto" w:frame="1"/>
          <w:lang w:eastAsia="en-US"/>
        </w:rPr>
        <w:t>"</w:t>
      </w:r>
      <w:r w:rsidRPr="000E6B0A">
        <w:rPr>
          <w:bdr w:val="none" w:sz="0" w:space="0" w:color="auto" w:frame="1"/>
          <w:lang w:eastAsia="en-US"/>
        </w:rPr>
        <w:t>&gt;&lt;/property&gt;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&lt;/session-factory&gt;</w:t>
      </w:r>
    </w:p>
    <w:p w:rsidR="00ED7160" w:rsidRDefault="00ED7160" w:rsidP="00ED7160">
      <w:pPr>
        <w:spacing w:after="0"/>
      </w:pPr>
      <w:r w:rsidRPr="000E6B0A">
        <w:t>If you do not configure above property, you will get error as below.</w:t>
      </w:r>
    </w:p>
    <w:p w:rsidR="00ED7160" w:rsidRDefault="00ED7160" w:rsidP="00ED7160">
      <w:pPr>
        <w:rPr>
          <w:color w:val="FF0000"/>
          <w:sz w:val="16"/>
        </w:rPr>
      </w:pPr>
      <w:r w:rsidRPr="000E6B0A">
        <w:rPr>
          <w:color w:val="FF0000"/>
          <w:sz w:val="16"/>
        </w:rPr>
        <w:t xml:space="preserve">Exception in thread "main" </w:t>
      </w:r>
      <w:proofErr w:type="spellStart"/>
      <w:r w:rsidRPr="000E6B0A">
        <w:rPr>
          <w:color w:val="FF0000"/>
          <w:sz w:val="16"/>
        </w:rPr>
        <w:t>org.hibernate.HibernateException</w:t>
      </w:r>
      <w:proofErr w:type="spellEnd"/>
      <w:r w:rsidRPr="000E6B0A">
        <w:rPr>
          <w:color w:val="FF0000"/>
          <w:sz w:val="16"/>
        </w:rPr>
        <w:t xml:space="preserve">: No </w:t>
      </w:r>
      <w:proofErr w:type="spellStart"/>
      <w:r w:rsidRPr="000E6B0A">
        <w:rPr>
          <w:color w:val="FF0000"/>
          <w:sz w:val="16"/>
        </w:rPr>
        <w:t>CurrentSessionContext</w:t>
      </w:r>
      <w:proofErr w:type="spellEnd"/>
      <w:r w:rsidRPr="000E6B0A">
        <w:rPr>
          <w:color w:val="FF0000"/>
          <w:sz w:val="16"/>
        </w:rPr>
        <w:t xml:space="preserve"> configured!</w:t>
      </w:r>
    </w:p>
    <w:p w:rsidR="00BB6644" w:rsidRPr="000E6B0A" w:rsidRDefault="00BB6644" w:rsidP="00ED7160">
      <w:pPr>
        <w:rPr>
          <w:color w:val="FF0000"/>
          <w:sz w:val="16"/>
        </w:rPr>
      </w:pPr>
    </w:p>
    <w:p w:rsidR="00ED7160" w:rsidRPr="0024309E" w:rsidRDefault="00ED7160" w:rsidP="00BB6644">
      <w:pPr>
        <w:pStyle w:val="Heading30"/>
      </w:pPr>
      <w:r w:rsidRPr="0024309E">
        <w:t> </w:t>
      </w:r>
      <w:bookmarkStart w:id="20" w:name="_Toc1601797"/>
      <w:r w:rsidRPr="0024309E">
        <w:t>Can you declare Entity</w:t>
      </w:r>
      <w:r>
        <w:t>(Bean)</w:t>
      </w:r>
      <w:r w:rsidRPr="0024309E">
        <w:t xml:space="preserve"> class as final in hibernate?</w:t>
      </w:r>
      <w:bookmarkEnd w:id="20"/>
    </w:p>
    <w:p w:rsidR="00ED7160" w:rsidRDefault="00ED7160" w:rsidP="00ED7160">
      <w:r w:rsidRPr="0024309E">
        <w:t xml:space="preserve">Yes, you can declare entity class as final but it is not considered as a good practice because hibernate uses proxy pattern for lazy </w:t>
      </w:r>
      <w:r w:rsidR="00044209" w:rsidRPr="0024309E">
        <w:t>initialization</w:t>
      </w:r>
      <w:r w:rsidRPr="0024309E">
        <w:t>, If you declare it as final then hibernate won’t be able to create sub class and won’t be able to use proxy pattern, so it will limit performance and improvement options.</w:t>
      </w:r>
    </w:p>
    <w:p w:rsidR="00BB6644" w:rsidRDefault="00BB6644" w:rsidP="00ED7160"/>
    <w:p w:rsidR="00ED7160" w:rsidRDefault="00ED7160" w:rsidP="00BB6644">
      <w:pPr>
        <w:pStyle w:val="Heading30"/>
      </w:pPr>
      <w:bookmarkStart w:id="21" w:name="_Toc1601798"/>
      <w:r w:rsidRPr="001D36EE">
        <w:t xml:space="preserve">Does entity class </w:t>
      </w:r>
      <w:r w:rsidR="00044209">
        <w:t xml:space="preserve">(Bean) </w:t>
      </w:r>
      <w:r w:rsidRPr="001D36EE">
        <w:t xml:space="preserve">in hibernate require no </w:t>
      </w:r>
      <w:proofErr w:type="spellStart"/>
      <w:r w:rsidRPr="001D36EE">
        <w:t>arg</w:t>
      </w:r>
      <w:proofErr w:type="spellEnd"/>
      <w:r w:rsidRPr="001D36EE">
        <w:t xml:space="preserve"> constructor?</w:t>
      </w:r>
      <w:bookmarkEnd w:id="21"/>
    </w:p>
    <w:p w:rsidR="00ED7160" w:rsidRDefault="00ED7160" w:rsidP="00ED7160">
      <w:r w:rsidRPr="001D36EE">
        <w:t xml:space="preserve">Yes, Entity class in hibernate requires no </w:t>
      </w:r>
      <w:proofErr w:type="spellStart"/>
      <w:r w:rsidRPr="001D36EE">
        <w:t>arg</w:t>
      </w:r>
      <w:proofErr w:type="spellEnd"/>
      <w:r w:rsidRPr="001D36EE">
        <w:t xml:space="preserve"> constructor because Hibernate use reflection to create instance of entity class and it mandates no </w:t>
      </w:r>
      <w:proofErr w:type="spellStart"/>
      <w:r w:rsidRPr="001D36EE">
        <w:t>arg</w:t>
      </w:r>
      <w:proofErr w:type="spellEnd"/>
      <w:r w:rsidRPr="001D36EE">
        <w:t xml:space="preserve"> constructor in Entity class</w:t>
      </w:r>
    </w:p>
    <w:p w:rsidR="00ED7160" w:rsidRPr="009B2194" w:rsidRDefault="00ED7160" w:rsidP="00BB6644">
      <w:pPr>
        <w:pStyle w:val="Heading30"/>
      </w:pPr>
      <w:bookmarkStart w:id="22" w:name="_Toc1601799"/>
      <w:r w:rsidRPr="009B2194">
        <w:lastRenderedPageBreak/>
        <w:t>How do you log SQL queries issued by the Hibernate framework in Java application?</w:t>
      </w:r>
      <w:bookmarkEnd w:id="22"/>
    </w:p>
    <w:p w:rsidR="00ED7160" w:rsidRDefault="00ED7160" w:rsidP="00ED7160">
      <w:r w:rsidRPr="009B2194">
        <w:t xml:space="preserve">You can procedure the </w:t>
      </w:r>
      <w:proofErr w:type="spellStart"/>
      <w:r w:rsidRPr="00886A44">
        <w:rPr>
          <w:b/>
        </w:rPr>
        <w:t>show_sql</w:t>
      </w:r>
      <w:proofErr w:type="spellEnd"/>
      <w:r w:rsidRPr="009B2194">
        <w:t xml:space="preserve"> property to log </w:t>
      </w:r>
      <w:hyperlink r:id="rId16" w:history="1">
        <w:r w:rsidRPr="009B2194">
          <w:rPr>
            <w:rStyle w:val="Hyperlink"/>
          </w:rPr>
          <w:t>SQL queries</w:t>
        </w:r>
      </w:hyperlink>
      <w:r w:rsidRPr="009B2194">
        <w:t> delivered by the Hibernate framework</w:t>
      </w:r>
    </w:p>
    <w:p w:rsidR="00BB6644" w:rsidRPr="009B2194" w:rsidRDefault="00BB6644" w:rsidP="00ED7160"/>
    <w:p w:rsidR="00ED7160" w:rsidRDefault="00ED7160" w:rsidP="00BB6644">
      <w:pPr>
        <w:pStyle w:val="Heading30"/>
      </w:pPr>
      <w:bookmarkStart w:id="23" w:name="_Toc1601800"/>
      <w:r w:rsidRPr="003B0DC6">
        <w:t>What is named SQL query in Hibernate?</w:t>
      </w:r>
      <w:bookmarkEnd w:id="23"/>
    </w:p>
    <w:p w:rsidR="00ED7160" w:rsidRDefault="00ED7160" w:rsidP="00ED7160">
      <w:r w:rsidRPr="0071414B">
        <w:t>Named queries are SQL queries which are defined in mapping document using </w:t>
      </w:r>
      <w:r w:rsidRPr="0071414B">
        <w:rPr>
          <w:b/>
        </w:rPr>
        <w:t>&lt;</w:t>
      </w:r>
      <w:proofErr w:type="spellStart"/>
      <w:r w:rsidRPr="0071414B">
        <w:rPr>
          <w:b/>
        </w:rPr>
        <w:t>sql</w:t>
      </w:r>
      <w:proofErr w:type="spellEnd"/>
      <w:r w:rsidRPr="0071414B">
        <w:rPr>
          <w:b/>
        </w:rPr>
        <w:t>-query&gt;</w:t>
      </w:r>
      <w:r w:rsidRPr="0071414B">
        <w:t> tag and called using </w:t>
      </w:r>
      <w:proofErr w:type="spellStart"/>
      <w:r w:rsidRPr="0071414B">
        <w:rPr>
          <w:b/>
        </w:rPr>
        <w:t>Session.getNamedQuery</w:t>
      </w:r>
      <w:proofErr w:type="spellEnd"/>
      <w:r w:rsidRPr="0071414B">
        <w:rPr>
          <w:b/>
        </w:rPr>
        <w:t>()</w:t>
      </w:r>
      <w:r w:rsidRPr="0071414B">
        <w:t> method.</w:t>
      </w:r>
    </w:p>
    <w:p w:rsidR="00ED7160" w:rsidRPr="005247BD" w:rsidRDefault="00ED7160" w:rsidP="00ED7160">
      <w:pPr>
        <w:pStyle w:val="Output"/>
        <w:rPr>
          <w:lang w:eastAsia="en-US"/>
        </w:rPr>
      </w:pPr>
      <w:r w:rsidRPr="005247BD">
        <w:rPr>
          <w:lang w:eastAsia="en-US"/>
        </w:rPr>
        <w:t>&lt;</w:t>
      </w:r>
      <w:proofErr w:type="spellStart"/>
      <w:r w:rsidRPr="005247BD">
        <w:rPr>
          <w:lang w:eastAsia="en-US"/>
        </w:rPr>
        <w:t>sql</w:t>
      </w:r>
      <w:proofErr w:type="spellEnd"/>
      <w:r w:rsidRPr="005247BD">
        <w:rPr>
          <w:lang w:eastAsia="en-US"/>
        </w:rPr>
        <w:t>-query name="</w:t>
      </w:r>
      <w:proofErr w:type="spellStart"/>
      <w:r w:rsidRPr="005247BD">
        <w:rPr>
          <w:lang w:eastAsia="en-US"/>
        </w:rPr>
        <w:t>findStudentByRollNumber</w:t>
      </w:r>
      <w:proofErr w:type="spellEnd"/>
      <w:r w:rsidRPr="005247BD">
        <w:rPr>
          <w:lang w:eastAsia="en-US"/>
        </w:rPr>
        <w:t xml:space="preserve">"&gt;       </w:t>
      </w:r>
    </w:p>
    <w:p w:rsidR="00ED7160" w:rsidRPr="005247BD" w:rsidRDefault="00ED7160" w:rsidP="00ED7160">
      <w:pPr>
        <w:pStyle w:val="Output"/>
        <w:rPr>
          <w:lang w:eastAsia="en-US"/>
        </w:rPr>
      </w:pPr>
      <w:r w:rsidRPr="005247BD">
        <w:rPr>
          <w:lang w:eastAsia="en-US"/>
        </w:rPr>
        <w:t xml:space="preserve">         &lt;!--[CDATA[</w:t>
      </w:r>
    </w:p>
    <w:p w:rsidR="00ED7160" w:rsidRPr="005247BD" w:rsidRDefault="00ED7160" w:rsidP="00ED7160">
      <w:pPr>
        <w:pStyle w:val="Output"/>
        <w:rPr>
          <w:lang w:eastAsia="en-US"/>
        </w:rPr>
      </w:pPr>
      <w:r w:rsidRPr="005247BD">
        <w:rPr>
          <w:lang w:eastAsia="en-US"/>
        </w:rPr>
        <w:t xml:space="preserve">            select * from Student </w:t>
      </w:r>
      <w:proofErr w:type="spellStart"/>
      <w:r w:rsidRPr="005247BD">
        <w:rPr>
          <w:lang w:eastAsia="en-US"/>
        </w:rPr>
        <w:t>student</w:t>
      </w:r>
      <w:proofErr w:type="spellEnd"/>
      <w:r w:rsidRPr="005247BD">
        <w:rPr>
          <w:lang w:eastAsia="en-US"/>
        </w:rPr>
        <w:t xml:space="preserve"> where </w:t>
      </w:r>
      <w:proofErr w:type="spellStart"/>
      <w:r w:rsidRPr="005247BD">
        <w:rPr>
          <w:lang w:eastAsia="en-US"/>
        </w:rPr>
        <w:t>student.rollNumber</w:t>
      </w:r>
      <w:proofErr w:type="spellEnd"/>
      <w:r w:rsidRPr="005247BD">
        <w:rPr>
          <w:lang w:eastAsia="en-US"/>
        </w:rPr>
        <w:t xml:space="preserve"> = :</w:t>
      </w:r>
      <w:proofErr w:type="spellStart"/>
      <w:r w:rsidRPr="005247BD">
        <w:rPr>
          <w:lang w:eastAsia="en-US"/>
        </w:rPr>
        <w:t>rollNumber</w:t>
      </w:r>
      <w:proofErr w:type="spellEnd"/>
    </w:p>
    <w:p w:rsidR="00ED7160" w:rsidRPr="005247BD" w:rsidRDefault="00ED7160" w:rsidP="00ED7160">
      <w:pPr>
        <w:pStyle w:val="Output"/>
        <w:rPr>
          <w:lang w:eastAsia="en-US"/>
        </w:rPr>
      </w:pPr>
      <w:r w:rsidRPr="005247BD">
        <w:rPr>
          <w:lang w:eastAsia="en-US"/>
        </w:rPr>
        <w:t xml:space="preserve">          ]]--&gt;     </w:t>
      </w:r>
    </w:p>
    <w:p w:rsidR="00ED7160" w:rsidRPr="005247BD" w:rsidRDefault="00ED7160" w:rsidP="00ED7160">
      <w:pPr>
        <w:pStyle w:val="Output"/>
        <w:rPr>
          <w:lang w:eastAsia="en-US"/>
        </w:rPr>
      </w:pPr>
      <w:r w:rsidRPr="005247BD">
        <w:rPr>
          <w:lang w:eastAsia="en-US"/>
        </w:rPr>
        <w:t>&lt;/</w:t>
      </w:r>
      <w:proofErr w:type="spellStart"/>
      <w:r w:rsidRPr="005247BD">
        <w:rPr>
          <w:lang w:eastAsia="en-US"/>
        </w:rPr>
        <w:t>sql</w:t>
      </w:r>
      <w:proofErr w:type="spellEnd"/>
      <w:r w:rsidRPr="005247BD">
        <w:rPr>
          <w:lang w:eastAsia="en-US"/>
        </w:rPr>
        <w:t>-query&gt;</w:t>
      </w:r>
    </w:p>
    <w:p w:rsidR="00ED7160" w:rsidRDefault="00ED7160" w:rsidP="00ED7160">
      <w:r>
        <w:rPr>
          <w:rFonts w:ascii="Trebuchet MS" w:hAnsi="Trebuchet MS"/>
          <w:color w:val="000000"/>
        </w:rPr>
        <w:br/>
      </w:r>
      <w:r>
        <w:rPr>
          <w:rFonts w:ascii="Trebuchet MS" w:hAnsi="Trebuchet MS"/>
          <w:color w:val="000000"/>
        </w:rPr>
        <w:br/>
      </w:r>
      <w:r w:rsidRPr="00181DE1">
        <w:t>you can define named query in hibernate either by using annotations or XML mapping file, as I said above. </w:t>
      </w:r>
      <w:r w:rsidRPr="00181DE1">
        <w:rPr>
          <w:b/>
        </w:rPr>
        <w:t>@</w:t>
      </w:r>
      <w:proofErr w:type="spellStart"/>
      <w:r w:rsidRPr="00181DE1">
        <w:rPr>
          <w:b/>
        </w:rPr>
        <w:t>NameQuery</w:t>
      </w:r>
      <w:proofErr w:type="spellEnd"/>
      <w:r w:rsidRPr="00181DE1">
        <w:t> is used to define single named query and </w:t>
      </w:r>
      <w:r w:rsidRPr="00181DE1">
        <w:rPr>
          <w:b/>
        </w:rPr>
        <w:t>@</w:t>
      </w:r>
      <w:proofErr w:type="spellStart"/>
      <w:r w:rsidRPr="00181DE1">
        <w:rPr>
          <w:b/>
        </w:rPr>
        <w:t>NameQueries</w:t>
      </w:r>
      <w:proofErr w:type="spellEnd"/>
      <w:r w:rsidRPr="00181DE1">
        <w:t> is used to define multiple named query in hibernate</w:t>
      </w:r>
      <w: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w:t>
      </w:r>
      <w:proofErr w:type="spellStart"/>
      <w:r w:rsidRPr="0084606E">
        <w:rPr>
          <w:rFonts w:ascii="Consolas" w:eastAsia="Times New Roman" w:hAnsi="Consolas" w:cs="Courier New"/>
          <w:lang w:eastAsia="en-US"/>
        </w:rPr>
        <w:t>NamedQueries</w:t>
      </w:r>
      <w:proofErr w:type="spellEnd"/>
      <w:r w:rsidRPr="0084606E">
        <w:rPr>
          <w:rFonts w:ascii="Consolas" w:eastAsia="Times New Roman" w:hAnsi="Consolas" w:cs="Courier New"/>
          <w:lang w:eastAsia="en-US"/>
        </w:rP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ab/>
        <w:t>@</w:t>
      </w:r>
      <w:proofErr w:type="spellStart"/>
      <w:r w:rsidRPr="0084606E">
        <w:rPr>
          <w:rFonts w:ascii="Consolas" w:eastAsia="Times New Roman" w:hAnsi="Consolas" w:cs="Courier New"/>
          <w:lang w:eastAsia="en-US"/>
        </w:rPr>
        <w:t>NamedQuery</w:t>
      </w:r>
      <w:proofErr w:type="spellEnd"/>
      <w:r w:rsidRPr="0084606E">
        <w:rPr>
          <w:rFonts w:ascii="Consolas" w:eastAsia="Times New Roman" w:hAnsi="Consolas" w:cs="Courier New"/>
          <w:lang w:eastAsia="en-US"/>
        </w:rP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lang w:eastAsia="en-US"/>
        </w:rPr>
      </w:pPr>
      <w:r w:rsidRPr="0084606E">
        <w:rPr>
          <w:rFonts w:ascii="Consolas" w:eastAsia="Times New Roman" w:hAnsi="Consolas" w:cs="Courier New"/>
          <w:color w:val="000000"/>
          <w:lang w:eastAsia="en-US"/>
        </w:rPr>
        <w:tab/>
      </w:r>
      <w:r w:rsidRPr="0084606E">
        <w:rPr>
          <w:rFonts w:ascii="Consolas" w:eastAsia="Times New Roman" w:hAnsi="Consolas" w:cs="Courier New"/>
          <w:b/>
          <w:color w:val="000000"/>
          <w:lang w:eastAsia="en-US"/>
        </w:rPr>
        <w:t xml:space="preserve">name </w:t>
      </w:r>
      <w:r w:rsidRPr="0084606E">
        <w:rPr>
          <w:rFonts w:ascii="Consolas" w:eastAsia="Times New Roman" w:hAnsi="Consolas" w:cs="Courier New"/>
          <w:b/>
          <w:color w:val="A67F59"/>
          <w:lang w:eastAsia="en-US"/>
        </w:rPr>
        <w:t>=</w:t>
      </w:r>
      <w:r w:rsidRPr="0084606E">
        <w:rPr>
          <w:rFonts w:ascii="Consolas" w:eastAsia="Times New Roman" w:hAnsi="Consolas" w:cs="Courier New"/>
          <w:b/>
          <w:color w:val="000000"/>
          <w:lang w:eastAsia="en-US"/>
        </w:rPr>
        <w:t xml:space="preserve"> </w:t>
      </w:r>
      <w:r w:rsidRPr="0084606E">
        <w:rPr>
          <w:rFonts w:ascii="Consolas" w:eastAsia="Times New Roman" w:hAnsi="Consolas" w:cs="Courier New"/>
          <w:b/>
          <w:color w:val="669900"/>
          <w:lang w:eastAsia="en-US"/>
        </w:rPr>
        <w:t>"</w:t>
      </w:r>
      <w:proofErr w:type="spellStart"/>
      <w:r w:rsidRPr="0084606E">
        <w:rPr>
          <w:rFonts w:ascii="Consolas" w:eastAsia="Times New Roman" w:hAnsi="Consolas" w:cs="Courier New"/>
          <w:b/>
          <w:color w:val="669900"/>
          <w:lang w:eastAsia="en-US"/>
        </w:rPr>
        <w:t>findStockByStockCode</w:t>
      </w:r>
      <w:proofErr w:type="spellEnd"/>
      <w:r w:rsidRPr="0084606E">
        <w:rPr>
          <w:rFonts w:ascii="Consolas" w:eastAsia="Times New Roman" w:hAnsi="Consolas" w:cs="Courier New"/>
          <w:b/>
          <w:color w:val="669900"/>
          <w:lang w:eastAsia="en-US"/>
        </w:rPr>
        <w:t>"</w:t>
      </w:r>
      <w:r w:rsidRPr="0084606E">
        <w:rPr>
          <w:rFonts w:ascii="Consolas" w:eastAsia="Times New Roman" w:hAnsi="Consolas" w:cs="Courier New"/>
          <w:b/>
          <w:color w:val="999999"/>
          <w:lang w:eastAsia="en-US"/>
        </w:rP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lang w:eastAsia="en-US"/>
        </w:rPr>
      </w:pPr>
      <w:r w:rsidRPr="0084606E">
        <w:rPr>
          <w:rFonts w:ascii="Consolas" w:eastAsia="Times New Roman" w:hAnsi="Consolas" w:cs="Courier New"/>
          <w:b/>
          <w:color w:val="000000"/>
          <w:lang w:eastAsia="en-US"/>
        </w:rPr>
        <w:tab/>
        <w:t xml:space="preserve">query </w:t>
      </w:r>
      <w:r w:rsidRPr="0084606E">
        <w:rPr>
          <w:rFonts w:ascii="Consolas" w:eastAsia="Times New Roman" w:hAnsi="Consolas" w:cs="Courier New"/>
          <w:b/>
          <w:color w:val="A67F59"/>
          <w:lang w:eastAsia="en-US"/>
        </w:rPr>
        <w:t>=</w:t>
      </w:r>
      <w:r w:rsidRPr="0084606E">
        <w:rPr>
          <w:rFonts w:ascii="Consolas" w:eastAsia="Times New Roman" w:hAnsi="Consolas" w:cs="Courier New"/>
          <w:b/>
          <w:color w:val="000000"/>
          <w:lang w:eastAsia="en-US"/>
        </w:rPr>
        <w:t xml:space="preserve"> </w:t>
      </w:r>
      <w:r w:rsidRPr="0084606E">
        <w:rPr>
          <w:rFonts w:ascii="Consolas" w:eastAsia="Times New Roman" w:hAnsi="Consolas" w:cs="Courier New"/>
          <w:b/>
          <w:color w:val="669900"/>
          <w:lang w:eastAsia="en-US"/>
        </w:rPr>
        <w:t xml:space="preserve">"from Stock s where </w:t>
      </w:r>
      <w:proofErr w:type="spellStart"/>
      <w:r w:rsidRPr="0084606E">
        <w:rPr>
          <w:rFonts w:ascii="Consolas" w:eastAsia="Times New Roman" w:hAnsi="Consolas" w:cs="Courier New"/>
          <w:b/>
          <w:color w:val="669900"/>
          <w:lang w:eastAsia="en-US"/>
        </w:rPr>
        <w:t>s.stockCode</w:t>
      </w:r>
      <w:proofErr w:type="spellEnd"/>
      <w:r w:rsidRPr="0084606E">
        <w:rPr>
          <w:rFonts w:ascii="Consolas" w:eastAsia="Times New Roman" w:hAnsi="Consolas" w:cs="Courier New"/>
          <w:b/>
          <w:color w:val="669900"/>
          <w:lang w:eastAsia="en-US"/>
        </w:rPr>
        <w:t xml:space="preserve"> = :</w:t>
      </w:r>
      <w:proofErr w:type="spellStart"/>
      <w:r w:rsidRPr="0084606E">
        <w:rPr>
          <w:rFonts w:ascii="Consolas" w:eastAsia="Times New Roman" w:hAnsi="Consolas" w:cs="Courier New"/>
          <w:b/>
          <w:color w:val="669900"/>
          <w:lang w:eastAsia="en-US"/>
        </w:rPr>
        <w:t>stockCode</w:t>
      </w:r>
      <w:proofErr w:type="spellEnd"/>
      <w:r w:rsidRPr="0084606E">
        <w:rPr>
          <w:rFonts w:ascii="Consolas" w:eastAsia="Times New Roman" w:hAnsi="Consolas" w:cs="Courier New"/>
          <w:b/>
          <w:color w:val="669900"/>
          <w:lang w:eastAsia="en-US"/>
        </w:rP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ab/>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US"/>
        </w:rPr>
      </w:pPr>
      <w:r w:rsidRPr="0084606E">
        <w:rPr>
          <w:rFonts w:ascii="Consolas" w:eastAsia="Times New Roman" w:hAnsi="Consolas" w:cs="Courier New"/>
          <w:lang w:eastAsia="en-US"/>
        </w:rPr>
        <w:t>})</w:t>
      </w:r>
    </w:p>
    <w:p w:rsidR="00ED7160" w:rsidRDefault="00ED7160" w:rsidP="00ED7160"/>
    <w:p w:rsidR="00ED7160" w:rsidRPr="005247BD"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5247BD">
        <w:rPr>
          <w:rFonts w:eastAsia="Times New Roman" w:cs="Courier New"/>
          <w:color w:val="000000"/>
          <w:lang w:eastAsia="en-US"/>
        </w:rPr>
        <w:t xml:space="preserve">Query </w:t>
      </w:r>
      <w:proofErr w:type="spellStart"/>
      <w:r w:rsidRPr="005247BD">
        <w:rPr>
          <w:rFonts w:eastAsia="Times New Roman" w:cs="Courier New"/>
          <w:color w:val="000000"/>
          <w:lang w:eastAsia="en-US"/>
        </w:rPr>
        <w:t>query</w:t>
      </w:r>
      <w:proofErr w:type="spellEnd"/>
      <w:r w:rsidRPr="005247BD">
        <w:rPr>
          <w:rFonts w:eastAsia="Times New Roman" w:cs="Courier New"/>
          <w:color w:val="000000"/>
          <w:lang w:eastAsia="en-US"/>
        </w:rPr>
        <w:t xml:space="preserve"> </w:t>
      </w:r>
      <w:r w:rsidRPr="005247BD">
        <w:rPr>
          <w:rFonts w:eastAsia="Times New Roman" w:cs="Courier New"/>
          <w:color w:val="A67F59"/>
          <w:lang w:eastAsia="en-US"/>
        </w:rPr>
        <w:t>=</w:t>
      </w:r>
      <w:r w:rsidRPr="005247BD">
        <w:rPr>
          <w:rFonts w:eastAsia="Times New Roman" w:cs="Courier New"/>
          <w:color w:val="000000"/>
          <w:lang w:eastAsia="en-US"/>
        </w:rPr>
        <w:t xml:space="preserve"> </w:t>
      </w:r>
      <w:proofErr w:type="spellStart"/>
      <w:r w:rsidRPr="005247BD">
        <w:rPr>
          <w:rFonts w:eastAsia="Times New Roman" w:cs="Courier New"/>
          <w:color w:val="000000"/>
          <w:lang w:eastAsia="en-US"/>
        </w:rPr>
        <w:t>session</w:t>
      </w:r>
      <w:r w:rsidRPr="005247BD">
        <w:rPr>
          <w:rFonts w:eastAsia="Times New Roman" w:cs="Courier New"/>
          <w:color w:val="999999"/>
          <w:lang w:eastAsia="en-US"/>
        </w:rPr>
        <w:t>.</w:t>
      </w:r>
      <w:r w:rsidRPr="005247BD">
        <w:rPr>
          <w:rFonts w:eastAsia="Times New Roman" w:cs="Courier New"/>
          <w:color w:val="DD4A68"/>
          <w:lang w:eastAsia="en-US"/>
        </w:rPr>
        <w:t>getNamedQuery</w:t>
      </w:r>
      <w:proofErr w:type="spellEnd"/>
      <w:r w:rsidRPr="005247BD">
        <w:rPr>
          <w:rFonts w:eastAsia="Times New Roman" w:cs="Courier New"/>
          <w:color w:val="999999"/>
          <w:lang w:eastAsia="en-US"/>
        </w:rPr>
        <w:t>(</w:t>
      </w:r>
      <w:r w:rsidRPr="005247BD">
        <w:rPr>
          <w:rFonts w:eastAsia="Times New Roman" w:cs="Courier New"/>
          <w:color w:val="669900"/>
          <w:lang w:eastAsia="en-US"/>
        </w:rPr>
        <w:t>"</w:t>
      </w:r>
      <w:proofErr w:type="spellStart"/>
      <w:r w:rsidRPr="005247BD">
        <w:rPr>
          <w:rFonts w:eastAsia="Times New Roman" w:cs="Courier New"/>
          <w:color w:val="669900"/>
          <w:lang w:eastAsia="en-US"/>
        </w:rPr>
        <w:t>findStockByStockCode</w:t>
      </w:r>
      <w:proofErr w:type="spellEnd"/>
      <w:r w:rsidRPr="005247BD">
        <w:rPr>
          <w:rFonts w:eastAsia="Times New Roman" w:cs="Courier New"/>
          <w:color w:val="669900"/>
          <w:lang w:eastAsia="en-US"/>
        </w:rPr>
        <w:t>"</w:t>
      </w:r>
      <w:r w:rsidRPr="005247BD">
        <w:rPr>
          <w:rFonts w:eastAsia="Times New Roman" w:cs="Courier New"/>
          <w:color w:val="999999"/>
          <w:lang w:eastAsia="en-US"/>
        </w:rPr>
        <w:t>)</w:t>
      </w:r>
    </w:p>
    <w:p w:rsidR="00ED7160" w:rsidRPr="005247BD"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1"/>
          <w:szCs w:val="21"/>
          <w:lang w:eastAsia="en-US"/>
        </w:rPr>
      </w:pPr>
      <w:r w:rsidRPr="005247BD">
        <w:rPr>
          <w:rFonts w:eastAsia="Times New Roman" w:cs="Courier New"/>
          <w:color w:val="999999"/>
          <w:lang w:eastAsia="en-US"/>
        </w:rPr>
        <w:t>.</w:t>
      </w:r>
      <w:proofErr w:type="spellStart"/>
      <w:r w:rsidRPr="005247BD">
        <w:rPr>
          <w:rFonts w:eastAsia="Times New Roman" w:cs="Courier New"/>
          <w:color w:val="DD4A68"/>
          <w:lang w:eastAsia="en-US"/>
        </w:rPr>
        <w:t>setString</w:t>
      </w:r>
      <w:proofErr w:type="spellEnd"/>
      <w:r w:rsidRPr="005247BD">
        <w:rPr>
          <w:rFonts w:eastAsia="Times New Roman" w:cs="Courier New"/>
          <w:color w:val="999999"/>
          <w:lang w:eastAsia="en-US"/>
        </w:rPr>
        <w:t>(</w:t>
      </w:r>
      <w:r w:rsidRPr="005247BD">
        <w:rPr>
          <w:rFonts w:eastAsia="Times New Roman" w:cs="Courier New"/>
          <w:color w:val="669900"/>
          <w:lang w:eastAsia="en-US"/>
        </w:rPr>
        <w:t>"</w:t>
      </w:r>
      <w:proofErr w:type="spellStart"/>
      <w:r w:rsidRPr="005247BD">
        <w:rPr>
          <w:rFonts w:eastAsia="Times New Roman" w:cs="Courier New"/>
          <w:color w:val="669900"/>
          <w:lang w:eastAsia="en-US"/>
        </w:rPr>
        <w:t>stockCode</w:t>
      </w:r>
      <w:proofErr w:type="spellEnd"/>
      <w:r w:rsidRPr="005247BD">
        <w:rPr>
          <w:rFonts w:eastAsia="Times New Roman" w:cs="Courier New"/>
          <w:color w:val="669900"/>
          <w:lang w:eastAsia="en-US"/>
        </w:rPr>
        <w:t>"</w:t>
      </w:r>
      <w:r w:rsidRPr="005247BD">
        <w:rPr>
          <w:rFonts w:eastAsia="Times New Roman" w:cs="Courier New"/>
          <w:color w:val="999999"/>
          <w:lang w:eastAsia="en-US"/>
        </w:rPr>
        <w:t>,</w:t>
      </w:r>
      <w:r w:rsidRPr="005247BD">
        <w:rPr>
          <w:rFonts w:eastAsia="Times New Roman" w:cs="Courier New"/>
          <w:color w:val="000000"/>
          <w:lang w:eastAsia="en-US"/>
        </w:rPr>
        <w:t xml:space="preserve"> </w:t>
      </w:r>
      <w:r w:rsidRPr="005247BD">
        <w:rPr>
          <w:rFonts w:eastAsia="Times New Roman" w:cs="Courier New"/>
          <w:color w:val="669900"/>
          <w:lang w:eastAsia="en-US"/>
        </w:rPr>
        <w:t>"7277"</w:t>
      </w:r>
      <w:r w:rsidRPr="005247BD">
        <w:rPr>
          <w:rFonts w:eastAsia="Times New Roman" w:cs="Courier New"/>
          <w:color w:val="999999"/>
          <w:lang w:eastAsia="en-US"/>
        </w:rPr>
        <w:t>);</w:t>
      </w:r>
    </w:p>
    <w:p w:rsidR="00ED7160" w:rsidRDefault="00ED7160" w:rsidP="00ED7160"/>
    <w:p w:rsidR="00E57CD5" w:rsidRPr="00E57CD5" w:rsidRDefault="00E57CD5" w:rsidP="00BB6644">
      <w:pPr>
        <w:pStyle w:val="Heading30"/>
      </w:pPr>
      <w:bookmarkStart w:id="24" w:name="_Toc1601801"/>
      <w:r w:rsidRPr="00E57CD5">
        <w:t>Explain Criteria API</w:t>
      </w:r>
      <w:bookmarkEnd w:id="24"/>
    </w:p>
    <w:p w:rsidR="00E57CD5" w:rsidRPr="00E57CD5" w:rsidRDefault="00E57CD5" w:rsidP="00E57CD5">
      <w:r w:rsidRPr="00E57CD5">
        <w:t>Criteria is a simplified API for retrieving entities by composing Criterion objects. This is a very convenient approach for functionality like “search” screens where there is a variable number of conditions to be placed upon the result set.</w:t>
      </w:r>
    </w:p>
    <w:p w:rsidR="00E57CD5" w:rsidRPr="00E57CD5" w:rsidRDefault="008C0498" w:rsidP="00E57CD5">
      <w:r w:rsidRPr="00E57CD5">
        <w:rPr>
          <w:b/>
          <w:bCs/>
        </w:rPr>
        <w:t>Example:</w:t>
      </w:r>
    </w:p>
    <w:p w:rsidR="00E57CD5" w:rsidRPr="00E57CD5" w:rsidRDefault="00E57CD5" w:rsidP="00E57CD5">
      <w:pPr>
        <w:pStyle w:val="Output"/>
      </w:pPr>
      <w:r w:rsidRPr="00E57CD5">
        <w:t xml:space="preserve">List employees = </w:t>
      </w:r>
      <w:proofErr w:type="spellStart"/>
      <w:r w:rsidRPr="00E57CD5">
        <w:t>session.createCriteria</w:t>
      </w:r>
      <w:proofErr w:type="spellEnd"/>
      <w:r w:rsidRPr="00E57CD5">
        <w:t>(</w:t>
      </w:r>
      <w:proofErr w:type="spellStart"/>
      <w:r w:rsidRPr="00E57CD5">
        <w:t>Employee.class</w:t>
      </w:r>
      <w:proofErr w:type="spellEnd"/>
      <w:r w:rsidRPr="00E57CD5">
        <w:t>)</w:t>
      </w:r>
    </w:p>
    <w:p w:rsidR="00E57CD5" w:rsidRPr="00E57CD5" w:rsidRDefault="00E57CD5" w:rsidP="00E57CD5">
      <w:pPr>
        <w:pStyle w:val="Output"/>
      </w:pPr>
      <w:r w:rsidRPr="00E57CD5">
        <w:t>.add(</w:t>
      </w:r>
      <w:proofErr w:type="spellStart"/>
      <w:r w:rsidRPr="00E57CD5">
        <w:t>Restrictions.like</w:t>
      </w:r>
      <w:proofErr w:type="spellEnd"/>
      <w:r w:rsidRPr="00E57CD5">
        <w:t>(“name”, “a%”) )</w:t>
      </w:r>
    </w:p>
    <w:p w:rsidR="00E57CD5" w:rsidRPr="00E57CD5" w:rsidRDefault="00E57CD5" w:rsidP="00E57CD5">
      <w:pPr>
        <w:pStyle w:val="Output"/>
      </w:pPr>
      <w:r w:rsidRPr="00E57CD5">
        <w:t>.add(</w:t>
      </w:r>
      <w:proofErr w:type="spellStart"/>
      <w:r w:rsidRPr="00E57CD5">
        <w:t>Restrictions.like</w:t>
      </w:r>
      <w:proofErr w:type="spellEnd"/>
      <w:r w:rsidRPr="00E57CD5">
        <w:t>(“address”, “Boston”))</w:t>
      </w:r>
    </w:p>
    <w:p w:rsidR="00E57CD5" w:rsidRPr="00E57CD5" w:rsidRDefault="00E57CD5" w:rsidP="00E57CD5">
      <w:pPr>
        <w:pStyle w:val="Output"/>
      </w:pPr>
      <w:r w:rsidRPr="00E57CD5">
        <w:t>.</w:t>
      </w:r>
      <w:proofErr w:type="spellStart"/>
      <w:r w:rsidRPr="00E57CD5">
        <w:t>addOrder</w:t>
      </w:r>
      <w:proofErr w:type="spellEnd"/>
      <w:r w:rsidRPr="00E57CD5">
        <w:t>(</w:t>
      </w:r>
      <w:proofErr w:type="spellStart"/>
      <w:r w:rsidRPr="00E57CD5">
        <w:t>Order.asc</w:t>
      </w:r>
      <w:proofErr w:type="spellEnd"/>
      <w:r w:rsidRPr="00E57CD5">
        <w:t>(“name”) )</w:t>
      </w:r>
    </w:p>
    <w:p w:rsidR="00E57CD5" w:rsidRPr="00E57CD5" w:rsidRDefault="00E57CD5" w:rsidP="00E57CD5">
      <w:pPr>
        <w:pStyle w:val="Output"/>
      </w:pPr>
      <w:r w:rsidRPr="00E57CD5">
        <w:t>.list();</w:t>
      </w:r>
    </w:p>
    <w:p w:rsidR="00E57CD5" w:rsidRDefault="00E57CD5" w:rsidP="00ED7160"/>
    <w:p w:rsidR="00E57CD5" w:rsidRDefault="00E57CD5" w:rsidP="00ED7160"/>
    <w:p w:rsidR="008C0498" w:rsidRPr="008C0498" w:rsidRDefault="008C0498" w:rsidP="00BB6644">
      <w:pPr>
        <w:pStyle w:val="Heading30"/>
      </w:pPr>
      <w:bookmarkStart w:id="25" w:name="_Toc1601802"/>
      <w:r w:rsidRPr="008C0498">
        <w:lastRenderedPageBreak/>
        <w:t>How do you switch between relational databases without code changes?</w:t>
      </w:r>
      <w:bookmarkEnd w:id="25"/>
    </w:p>
    <w:p w:rsidR="008C0498" w:rsidRDefault="008C0498" w:rsidP="008C0498">
      <w:r w:rsidRPr="008C0498">
        <w:t xml:space="preserve">Using Hibernate SQL Dialects, we can switch databases. Hibernate will generate appropriate </w:t>
      </w:r>
      <w:proofErr w:type="spellStart"/>
      <w:r w:rsidRPr="008C0498">
        <w:t>hql</w:t>
      </w:r>
      <w:proofErr w:type="spellEnd"/>
      <w:r w:rsidRPr="008C0498">
        <w:t xml:space="preserve"> queries based on the dialect defined.</w:t>
      </w:r>
    </w:p>
    <w:p w:rsidR="00F734B7" w:rsidRPr="008C0498" w:rsidRDefault="00F734B7" w:rsidP="008C0498"/>
    <w:p w:rsidR="00F734B7" w:rsidRPr="00F734B7" w:rsidRDefault="00F734B7" w:rsidP="00BB6644">
      <w:pPr>
        <w:pStyle w:val="Heading30"/>
      </w:pPr>
      <w:bookmarkStart w:id="26" w:name="_Toc1601803"/>
      <w:r w:rsidRPr="00F734B7">
        <w:t>What is Hibernate proxy?</w:t>
      </w:r>
      <w:bookmarkEnd w:id="26"/>
    </w:p>
    <w:p w:rsidR="00F734B7" w:rsidRDefault="00F734B7" w:rsidP="00F734B7">
      <w:r w:rsidRPr="00F734B7">
        <w:t>The proxy attribute enables lazy initialization of persistent instances of the class. Hibernate will initially return CGLIB proxies which implement the named interface. The actual persistent object will be loaded when a method of the proxy is invoked.</w:t>
      </w:r>
    </w:p>
    <w:p w:rsidR="002F61A2" w:rsidRDefault="00A70C5F" w:rsidP="00F734B7">
      <w:r>
        <w:rPr>
          <w:noProof/>
          <w:lang w:eastAsia="en-US"/>
        </w:rPr>
        <w:drawing>
          <wp:inline distT="0" distB="0" distL="0" distR="0">
            <wp:extent cx="4581525" cy="4171950"/>
            <wp:effectExtent l="0" t="0" r="9525" b="0"/>
            <wp:docPr id="8" name="Picture 8" descr="proxy object and lazy and eager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object and lazy and eager initial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4171950"/>
                    </a:xfrm>
                    <a:prstGeom prst="rect">
                      <a:avLst/>
                    </a:prstGeom>
                    <a:noFill/>
                    <a:ln>
                      <a:noFill/>
                    </a:ln>
                  </pic:spPr>
                </pic:pic>
              </a:graphicData>
            </a:graphic>
          </wp:inline>
        </w:drawing>
      </w:r>
    </w:p>
    <w:p w:rsidR="002F61A2" w:rsidRPr="002F61A2" w:rsidRDefault="002F61A2" w:rsidP="00BB6644">
      <w:pPr>
        <w:pStyle w:val="Heading30"/>
      </w:pPr>
      <w:bookmarkStart w:id="27" w:name="_Toc1601804"/>
      <w:r w:rsidRPr="002F61A2">
        <w:t>What is automatic dirty checking?</w:t>
      </w:r>
      <w:bookmarkEnd w:id="27"/>
    </w:p>
    <w:p w:rsidR="002F61A2" w:rsidRDefault="002F61A2" w:rsidP="002F61A2">
      <w:r w:rsidRPr="002F61A2">
        <w:t>Automatic dirty checking is a feature that saves us the effort of explicitly asking Hibernate to update the database when we modify the state of an object inside a transaction.</w:t>
      </w:r>
    </w:p>
    <w:p w:rsidR="00E56412" w:rsidRDefault="00E56412" w:rsidP="002F61A2">
      <w:r>
        <w:t>If Dirty-checking is enabled, if we forget to call save() before the commit, dirty-checking automatically saves the data  into the database.</w:t>
      </w:r>
    </w:p>
    <w:p w:rsidR="00E56412" w:rsidRPr="00E56412" w:rsidRDefault="00E56412" w:rsidP="00E56412">
      <w:pPr>
        <w:rPr>
          <w:rFonts w:ascii="Times New Roman" w:hAnsi="Times New Roman" w:cs="Times New Roman"/>
          <w:color w:val="auto"/>
          <w:sz w:val="24"/>
          <w:szCs w:val="24"/>
          <w:lang w:eastAsia="en-US"/>
        </w:rPr>
      </w:pPr>
      <w:r w:rsidRPr="00E56412">
        <w:rPr>
          <w:shd w:val="clear" w:color="auto" w:fill="FFFFFF"/>
          <w:lang w:eastAsia="en-US"/>
        </w:rPr>
        <w:t>Consider the below code which loads a simple Entity from the database and updates it.</w:t>
      </w:r>
      <w:r w:rsidRPr="00E56412">
        <w:rPr>
          <w:lang w:eastAsia="en-US"/>
        </w:rPr>
        <w:br/>
      </w:r>
    </w:p>
    <w:p w:rsidR="00E56412" w:rsidRPr="00E56412" w:rsidRDefault="00E56412" w:rsidP="00E56412">
      <w:pPr>
        <w:pStyle w:val="Output"/>
        <w:rPr>
          <w:lang w:eastAsia="en-US"/>
        </w:rPr>
      </w:pPr>
      <w:r w:rsidRPr="00E56412">
        <w:rPr>
          <w:b/>
          <w:bCs/>
          <w:color w:val="7F0055"/>
          <w:lang w:eastAsia="en-US"/>
        </w:rPr>
        <w:t>public</w:t>
      </w:r>
      <w:r w:rsidRPr="00E56412">
        <w:rPr>
          <w:lang w:eastAsia="en-US"/>
        </w:rPr>
        <w:t xml:space="preserve"> </w:t>
      </w:r>
      <w:r w:rsidRPr="00E56412">
        <w:rPr>
          <w:b/>
          <w:bCs/>
          <w:color w:val="7F0055"/>
          <w:lang w:eastAsia="en-US"/>
        </w:rPr>
        <w:t>static</w:t>
      </w:r>
      <w:r w:rsidRPr="00E56412">
        <w:rPr>
          <w:lang w:eastAsia="en-US"/>
        </w:rPr>
        <w:t xml:space="preserve"> void </w:t>
      </w:r>
      <w:proofErr w:type="spellStart"/>
      <w:r w:rsidRPr="00E56412">
        <w:rPr>
          <w:lang w:eastAsia="en-US"/>
        </w:rPr>
        <w:t>testUpdate</w:t>
      </w:r>
      <w:proofErr w:type="spellEnd"/>
      <w:r w:rsidRPr="00E56412">
        <w:rPr>
          <w:lang w:eastAsia="en-US"/>
        </w:rPr>
        <w:t>() {</w:t>
      </w:r>
    </w:p>
    <w:p w:rsidR="00E56412" w:rsidRPr="00E56412" w:rsidRDefault="00E56412" w:rsidP="00E56412">
      <w:pPr>
        <w:pStyle w:val="Output"/>
        <w:rPr>
          <w:lang w:eastAsia="en-US"/>
        </w:rPr>
      </w:pPr>
      <w:r w:rsidRPr="00E56412">
        <w:rPr>
          <w:lang w:eastAsia="en-US"/>
        </w:rPr>
        <w:t xml:space="preserve">    Session </w:t>
      </w:r>
      <w:proofErr w:type="spellStart"/>
      <w:r w:rsidRPr="00E56412">
        <w:rPr>
          <w:lang w:eastAsia="en-US"/>
        </w:rPr>
        <w:t>session</w:t>
      </w:r>
      <w:proofErr w:type="spellEnd"/>
      <w:r w:rsidRPr="00E56412">
        <w:rPr>
          <w:lang w:eastAsia="en-US"/>
        </w:rPr>
        <w:t xml:space="preserve"> = </w:t>
      </w:r>
      <w:proofErr w:type="spellStart"/>
      <w:r w:rsidRPr="00E56412">
        <w:rPr>
          <w:lang w:eastAsia="en-US"/>
        </w:rPr>
        <w:t>sessionFactory.openSession</w:t>
      </w:r>
      <w:proofErr w:type="spellEnd"/>
      <w:r w:rsidRPr="00E56412">
        <w:rPr>
          <w:lang w:eastAsia="en-US"/>
        </w:rPr>
        <w:t>();</w:t>
      </w:r>
    </w:p>
    <w:p w:rsidR="00E56412" w:rsidRPr="00E56412" w:rsidRDefault="00E56412" w:rsidP="00E56412">
      <w:pPr>
        <w:pStyle w:val="Output"/>
        <w:rPr>
          <w:lang w:eastAsia="en-US"/>
        </w:rPr>
      </w:pPr>
      <w:r w:rsidRPr="00E56412">
        <w:rPr>
          <w:lang w:eastAsia="en-US"/>
        </w:rPr>
        <w:lastRenderedPageBreak/>
        <w:t xml:space="preserve">    Transaction </w:t>
      </w:r>
      <w:proofErr w:type="spellStart"/>
      <w:r w:rsidRPr="00E56412">
        <w:rPr>
          <w:lang w:eastAsia="en-US"/>
        </w:rPr>
        <w:t>transaction</w:t>
      </w:r>
      <w:proofErr w:type="spellEnd"/>
      <w:r w:rsidRPr="00E56412">
        <w:rPr>
          <w:lang w:eastAsia="en-US"/>
        </w:rPr>
        <w:t xml:space="preserve"> = </w:t>
      </w:r>
      <w:proofErr w:type="spellStart"/>
      <w:r w:rsidRPr="00E56412">
        <w:rPr>
          <w:lang w:eastAsia="en-US"/>
        </w:rPr>
        <w:t>session.beginTransaction</w:t>
      </w:r>
      <w:proofErr w:type="spellEnd"/>
      <w:r w:rsidRPr="00E56412">
        <w:rPr>
          <w:lang w:eastAsia="en-US"/>
        </w:rPr>
        <w:t>();</w:t>
      </w:r>
      <w:bookmarkStart w:id="28" w:name="more"/>
      <w:bookmarkEnd w:id="28"/>
      <w:r w:rsidRPr="00E56412">
        <w:rPr>
          <w:lang w:eastAsia="en-US"/>
        </w:rPr>
        <w:t xml:space="preserve">    </w:t>
      </w:r>
    </w:p>
    <w:p w:rsidR="00E56412" w:rsidRPr="00E56412" w:rsidRDefault="00E56412" w:rsidP="00E56412">
      <w:pPr>
        <w:pStyle w:val="Output"/>
        <w:rPr>
          <w:lang w:eastAsia="en-US"/>
        </w:rPr>
      </w:pPr>
      <w:r w:rsidRPr="00E56412">
        <w:rPr>
          <w:lang w:eastAsia="en-US"/>
        </w:rPr>
        <w:t xml:space="preserve">    Entity </w:t>
      </w:r>
      <w:proofErr w:type="spellStart"/>
      <w:r w:rsidRPr="00E56412">
        <w:rPr>
          <w:lang w:eastAsia="en-US"/>
        </w:rPr>
        <w:t>entity</w:t>
      </w:r>
      <w:proofErr w:type="spellEnd"/>
      <w:r w:rsidRPr="00E56412">
        <w:rPr>
          <w:lang w:eastAsia="en-US"/>
        </w:rPr>
        <w:t xml:space="preserve"> = (Entity) </w:t>
      </w:r>
      <w:proofErr w:type="spellStart"/>
      <w:r w:rsidRPr="00E56412">
        <w:rPr>
          <w:lang w:eastAsia="en-US"/>
        </w:rPr>
        <w:t>session.load</w:t>
      </w:r>
      <w:proofErr w:type="spellEnd"/>
      <w:r w:rsidRPr="00E56412">
        <w:rPr>
          <w:lang w:eastAsia="en-US"/>
        </w:rPr>
        <w:t>(</w:t>
      </w:r>
      <w:proofErr w:type="spellStart"/>
      <w:r w:rsidRPr="00E56412">
        <w:rPr>
          <w:lang w:eastAsia="en-US"/>
        </w:rPr>
        <w:t>Entity.class</w:t>
      </w:r>
      <w:proofErr w:type="spellEnd"/>
      <w:r w:rsidRPr="00E56412">
        <w:rPr>
          <w:lang w:eastAsia="en-US"/>
        </w:rPr>
        <w:t>, 1);</w:t>
      </w:r>
    </w:p>
    <w:p w:rsidR="00E56412" w:rsidRPr="00E56412" w:rsidRDefault="00E56412" w:rsidP="00E56412">
      <w:pPr>
        <w:pStyle w:val="Output"/>
        <w:rPr>
          <w:lang w:eastAsia="en-US"/>
        </w:rPr>
      </w:pPr>
      <w:r w:rsidRPr="00E56412">
        <w:rPr>
          <w:lang w:eastAsia="en-US"/>
        </w:rPr>
        <w:t xml:space="preserve">    </w:t>
      </w:r>
      <w:proofErr w:type="spellStart"/>
      <w:r w:rsidRPr="00E56412">
        <w:rPr>
          <w:lang w:eastAsia="en-US"/>
        </w:rPr>
        <w:t>entity.setData</w:t>
      </w:r>
      <w:proofErr w:type="spellEnd"/>
      <w:r w:rsidRPr="00E56412">
        <w:rPr>
          <w:lang w:eastAsia="en-US"/>
        </w:rPr>
        <w:t>(</w:t>
      </w:r>
      <w:r w:rsidRPr="00E56412">
        <w:rPr>
          <w:color w:val="2A00FF"/>
          <w:lang w:eastAsia="en-US"/>
        </w:rPr>
        <w:t>"Updating the data"</w:t>
      </w:r>
      <w:r w:rsidRPr="00E56412">
        <w:rPr>
          <w:lang w:eastAsia="en-US"/>
        </w:rPr>
        <w:t>);</w:t>
      </w:r>
    </w:p>
    <w:p w:rsidR="00E56412" w:rsidRPr="00E56412" w:rsidRDefault="00E56412" w:rsidP="00E56412">
      <w:pPr>
        <w:pStyle w:val="Output"/>
        <w:rPr>
          <w:lang w:eastAsia="en-US"/>
        </w:rPr>
      </w:pPr>
      <w:r w:rsidRPr="00E56412">
        <w:rPr>
          <w:lang w:eastAsia="en-US"/>
        </w:rPr>
        <w:t xml:space="preserve">    </w:t>
      </w:r>
      <w:proofErr w:type="spellStart"/>
      <w:r w:rsidRPr="00E56412">
        <w:rPr>
          <w:lang w:eastAsia="en-US"/>
        </w:rPr>
        <w:t>transaction.commit</w:t>
      </w:r>
      <w:proofErr w:type="spellEnd"/>
      <w:r w:rsidRPr="00E56412">
        <w:rPr>
          <w:lang w:eastAsia="en-US"/>
        </w:rPr>
        <w:t>();</w:t>
      </w:r>
    </w:p>
    <w:p w:rsidR="00E56412" w:rsidRPr="00E56412" w:rsidRDefault="00E56412" w:rsidP="00E56412">
      <w:pPr>
        <w:pStyle w:val="Output"/>
        <w:rPr>
          <w:lang w:eastAsia="en-US"/>
        </w:rPr>
      </w:pPr>
      <w:r w:rsidRPr="00E56412">
        <w:rPr>
          <w:lang w:eastAsia="en-US"/>
        </w:rPr>
        <w:t xml:space="preserve">    </w:t>
      </w:r>
      <w:proofErr w:type="spellStart"/>
      <w:r w:rsidRPr="00E56412">
        <w:rPr>
          <w:lang w:eastAsia="en-US"/>
        </w:rPr>
        <w:t>session.close</w:t>
      </w:r>
      <w:proofErr w:type="spellEnd"/>
      <w:r w:rsidRPr="00E56412">
        <w:rPr>
          <w:lang w:eastAsia="en-US"/>
        </w:rPr>
        <w:t>();</w:t>
      </w:r>
    </w:p>
    <w:p w:rsidR="00E56412" w:rsidRPr="00E56412" w:rsidRDefault="00E56412" w:rsidP="00E56412">
      <w:pPr>
        <w:pStyle w:val="Output"/>
        <w:rPr>
          <w:lang w:eastAsia="en-US"/>
        </w:rPr>
      </w:pPr>
      <w:r w:rsidRPr="00E56412">
        <w:rPr>
          <w:lang w:eastAsia="en-US"/>
        </w:rPr>
        <w:t>}</w:t>
      </w:r>
    </w:p>
    <w:p w:rsidR="008C0498" w:rsidRDefault="00E56412" w:rsidP="00ED7160">
      <w:r>
        <w:rPr>
          <w:rFonts w:ascii="Arial" w:hAnsi="Arial" w:cs="Arial"/>
          <w:color w:val="0000FF"/>
          <w:shd w:val="clear" w:color="auto" w:fill="FFFFFF"/>
        </w:rPr>
        <w:t xml:space="preserve">Although we haven't made any </w:t>
      </w:r>
      <w:proofErr w:type="spellStart"/>
      <w:r>
        <w:rPr>
          <w:rFonts w:ascii="Arial" w:hAnsi="Arial" w:cs="Arial"/>
          <w:color w:val="0000FF"/>
          <w:shd w:val="clear" w:color="auto" w:fill="FFFFFF"/>
        </w:rPr>
        <w:t>session.update</w:t>
      </w:r>
      <w:proofErr w:type="spellEnd"/>
      <w:r>
        <w:rPr>
          <w:rFonts w:ascii="Arial" w:hAnsi="Arial" w:cs="Arial"/>
          <w:color w:val="0000FF"/>
          <w:shd w:val="clear" w:color="auto" w:fill="FFFFFF"/>
        </w:rPr>
        <w:t xml:space="preserve">(entity) call, the logs indicate that the database record was updated </w:t>
      </w:r>
      <w:r w:rsidR="008113D6">
        <w:rPr>
          <w:rFonts w:ascii="Arial" w:hAnsi="Arial" w:cs="Arial"/>
          <w:color w:val="0000FF"/>
          <w:shd w:val="clear" w:color="auto" w:fill="FFFFFF"/>
        </w:rPr>
        <w:t>successful</w:t>
      </w:r>
    </w:p>
    <w:p w:rsidR="008C0498" w:rsidRDefault="008C0498" w:rsidP="00ED7160"/>
    <w:p w:rsidR="00ED7160" w:rsidRDefault="00ED7160" w:rsidP="00BB6644">
      <w:pPr>
        <w:pStyle w:val="Heading30"/>
      </w:pPr>
      <w:bookmarkStart w:id="29" w:name="_Toc1601805"/>
      <w:r w:rsidRPr="00212BA0">
        <w:t>What is query cache in Hibernate?</w:t>
      </w:r>
      <w:bookmarkEnd w:id="29"/>
    </w:p>
    <w:p w:rsidR="00ED7160" w:rsidRDefault="00ED7160" w:rsidP="00ED7160">
      <w:r>
        <w:t>.</w:t>
      </w:r>
      <w:r w:rsidRPr="00212BA0">
        <w:t>Query cache can be used along with second level cache for improved performance.</w:t>
      </w:r>
      <w:r w:rsidRPr="00212BA0">
        <w:rPr>
          <w:rFonts w:ascii="Courier New" w:hAnsi="Courier New" w:cs="Courier New"/>
          <w:color w:val="000000"/>
        </w:rPr>
        <w:t xml:space="preserve"> </w:t>
      </w:r>
      <w:proofErr w:type="spellStart"/>
      <w:r w:rsidRPr="00212BA0">
        <w:t>QueryCache</w:t>
      </w:r>
      <w:proofErr w:type="spellEnd"/>
      <w:r w:rsidRPr="00212BA0">
        <w:t> </w:t>
      </w:r>
      <w:proofErr w:type="gramStart"/>
      <w:r w:rsidRPr="00212BA0">
        <w:t>actually stores</w:t>
      </w:r>
      <w:proofErr w:type="gramEnd"/>
      <w:r w:rsidRPr="00212BA0">
        <w:t xml:space="preserve"> the result of SQL query for future calls</w:t>
      </w:r>
      <w:r>
        <w:t>.</w:t>
      </w:r>
      <w:r w:rsidRPr="00212BA0">
        <w:rPr>
          <w:rFonts w:ascii="Trebuchet MS" w:hAnsi="Trebuchet MS"/>
          <w:color w:val="000000"/>
          <w:shd w:val="clear" w:color="auto" w:fill="FFFFFF"/>
        </w:rPr>
        <w:t xml:space="preserve"> </w:t>
      </w:r>
      <w:r w:rsidRPr="00212BA0">
        <w:t xml:space="preserve">Hibernate support various open source caching solution to implement Query cache e.g. </w:t>
      </w:r>
      <w:proofErr w:type="spellStart"/>
      <w:r w:rsidRPr="00212BA0">
        <w:t>EhCache</w:t>
      </w:r>
      <w:proofErr w:type="spellEnd"/>
    </w:p>
    <w:p w:rsidR="00BB6644" w:rsidRDefault="00BB6644" w:rsidP="00ED7160"/>
    <w:p w:rsidR="00ED7160" w:rsidRPr="00191C35" w:rsidRDefault="00ED7160" w:rsidP="00BB6644">
      <w:pPr>
        <w:pStyle w:val="Heading30"/>
      </w:pPr>
      <w:bookmarkStart w:id="30" w:name="_Toc1601806"/>
      <w:r w:rsidRPr="00191C35">
        <w:t>What are two types of Collections in hibernate?</w:t>
      </w:r>
      <w:bookmarkEnd w:id="30"/>
    </w:p>
    <w:p w:rsidR="00ED7160" w:rsidRDefault="00ED7160" w:rsidP="00ED7160">
      <w:pPr>
        <w:pStyle w:val="ListParagraph"/>
        <w:numPr>
          <w:ilvl w:val="0"/>
          <w:numId w:val="51"/>
        </w:numPr>
      </w:pPr>
      <w:r w:rsidRPr="00191C35">
        <w:t>Sorted Collection</w:t>
      </w:r>
    </w:p>
    <w:p w:rsidR="00ED7160" w:rsidRDefault="00ED7160" w:rsidP="00ED7160">
      <w:pPr>
        <w:pStyle w:val="ListParagraph"/>
        <w:numPr>
          <w:ilvl w:val="0"/>
          <w:numId w:val="51"/>
        </w:numPr>
        <w:spacing w:after="0"/>
      </w:pPr>
      <w:r w:rsidRPr="00191C35">
        <w:t>Ordered Collection</w:t>
      </w:r>
    </w:p>
    <w:tbl>
      <w:tblPr>
        <w:tblW w:w="8357" w:type="dxa"/>
        <w:tblInd w:w="-118" w:type="dxa"/>
        <w:shd w:val="clear" w:color="auto" w:fill="FFFFFF"/>
        <w:tblCellMar>
          <w:left w:w="0" w:type="dxa"/>
          <w:right w:w="0" w:type="dxa"/>
        </w:tblCellMar>
        <w:tblLook w:val="04A0" w:firstRow="1" w:lastRow="0" w:firstColumn="1" w:lastColumn="0" w:noHBand="0" w:noVBand="1"/>
      </w:tblPr>
      <w:tblGrid>
        <w:gridCol w:w="2061"/>
        <w:gridCol w:w="3148"/>
        <w:gridCol w:w="3148"/>
      </w:tblGrid>
      <w:tr w:rsidR="00ED7160" w:rsidRPr="00191C35" w:rsidTr="00D85EA2">
        <w:trPr>
          <w:trHeight w:val="100"/>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Parameter</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Sorted Collection</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Ordered Collection</w:t>
            </w:r>
          </w:p>
        </w:tc>
      </w:tr>
      <w:tr w:rsidR="00ED7160" w:rsidRPr="00191C35" w:rsidTr="00D85EA2">
        <w:trPr>
          <w:trHeight w:val="295"/>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FF0000"/>
                <w:sz w:val="18"/>
                <w:szCs w:val="27"/>
                <w:bdr w:val="none" w:sz="0" w:space="0" w:color="auto" w:frame="1"/>
                <w:lang w:eastAsia="en-US"/>
              </w:rPr>
              <w:t>Sorting</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rPr>
                <w:rFonts w:eastAsia="Times New Roman" w:cs="Times New Roman"/>
                <w:color w:val="000000"/>
                <w:sz w:val="18"/>
                <w:szCs w:val="27"/>
                <w:lang w:eastAsia="en-US"/>
              </w:rPr>
            </w:pPr>
            <w:r w:rsidRPr="00191C35">
              <w:rPr>
                <w:rFonts w:eastAsia="Times New Roman" w:cs="Times New Roman"/>
                <w:color w:val="000000"/>
                <w:sz w:val="18"/>
                <w:szCs w:val="27"/>
                <w:lang w:eastAsia="en-US"/>
              </w:rPr>
              <w:t>Sorted collection uses java’s sorting API to sort the collection.</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000000"/>
                <w:sz w:val="18"/>
                <w:szCs w:val="27"/>
                <w:lang w:eastAsia="en-US"/>
              </w:rPr>
              <w:t>Ordered Collections uses order by clause while retrieval of objects</w:t>
            </w:r>
          </w:p>
        </w:tc>
      </w:tr>
      <w:tr w:rsidR="00ED7160" w:rsidRPr="00191C35" w:rsidTr="00D85EA2">
        <w:trPr>
          <w:trHeight w:val="401"/>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FF0000"/>
                <w:sz w:val="18"/>
                <w:szCs w:val="27"/>
                <w:bdr w:val="none" w:sz="0" w:space="0" w:color="auto" w:frame="1"/>
                <w:lang w:eastAsia="en-US"/>
              </w:rPr>
              <w:t>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rPr>
                <w:rFonts w:eastAsia="Times New Roman" w:cs="Times New Roman"/>
                <w:color w:val="000000"/>
                <w:sz w:val="18"/>
                <w:szCs w:val="27"/>
                <w:lang w:eastAsia="en-US"/>
              </w:rPr>
            </w:pPr>
            <w:r w:rsidRPr="00191C35">
              <w:rPr>
                <w:rFonts w:eastAsia="Times New Roman" w:cs="Times New Roman"/>
                <w:color w:val="000000"/>
                <w:sz w:val="18"/>
                <w:szCs w:val="27"/>
                <w:lang w:eastAsia="en-US"/>
              </w:rPr>
              <w:t>It is enabled by 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000000"/>
                <w:sz w:val="18"/>
                <w:szCs w:val="27"/>
                <w:lang w:eastAsia="en-US"/>
              </w:rPr>
              <w:t>It is not enabled by default, you need to enable it explicitly</w:t>
            </w:r>
          </w:p>
        </w:tc>
      </w:tr>
    </w:tbl>
    <w:p w:rsidR="00ED7160" w:rsidRPr="00191C35" w:rsidRDefault="00ED7160" w:rsidP="00ED7160"/>
    <w:p w:rsidR="00ED7160" w:rsidRDefault="00ED7160" w:rsidP="00ED7160"/>
    <w:p w:rsidR="00ED7160" w:rsidRDefault="00ED7160" w:rsidP="00BB6644">
      <w:pPr>
        <w:pStyle w:val="Heading30"/>
      </w:pPr>
      <w:bookmarkStart w:id="31" w:name="_Toc1601807"/>
      <w:r>
        <w:t>What is lazy loading in hibernate?</w:t>
      </w:r>
      <w:bookmarkEnd w:id="31"/>
    </w:p>
    <w:p w:rsidR="00ED7160" w:rsidRDefault="00ED7160" w:rsidP="00ED7160">
      <w:pPr>
        <w:spacing w:after="0"/>
      </w:pPr>
      <w:r w:rsidRPr="005301B5">
        <w:t>Sometimes you have two entities and there's a relationship between them. For example, you might have an entity called University and another entity called Student</w:t>
      </w:r>
    </w:p>
    <w:p w:rsidR="00ED7160" w:rsidRPr="005301B5" w:rsidRDefault="00ED7160" w:rsidP="00ED7160">
      <w:pPr>
        <w:pStyle w:val="Output"/>
        <w:rPr>
          <w:color w:val="303336"/>
          <w:bdr w:val="none" w:sz="0" w:space="0" w:color="auto" w:frame="1"/>
          <w:shd w:val="clear" w:color="auto" w:fill="EFF0F1"/>
          <w:lang w:eastAsia="en-US"/>
        </w:rPr>
      </w:pPr>
      <w:r w:rsidRPr="005301B5">
        <w:rPr>
          <w:bdr w:val="none" w:sz="0" w:space="0" w:color="auto" w:frame="1"/>
          <w:shd w:val="clear" w:color="auto" w:fill="EFF0F1"/>
          <w:lang w:eastAsia="en-US"/>
        </w:rPr>
        <w:t>public</w:t>
      </w: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class</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University</w:t>
      </w:r>
      <w:r w:rsidRPr="005301B5">
        <w:rPr>
          <w:color w:val="303336"/>
          <w:bdr w:val="none" w:sz="0" w:space="0" w:color="auto" w:frame="1"/>
          <w:shd w:val="clear" w:color="auto" w:fill="EFF0F1"/>
          <w:lang w:eastAsia="en-US"/>
        </w:rPr>
        <w:t xml:space="preserve"> {</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id;</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name;</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address;</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List</w:t>
      </w:r>
      <w:r w:rsidRPr="005301B5">
        <w:rPr>
          <w:color w:val="303336"/>
          <w:bdr w:val="none" w:sz="0" w:space="0" w:color="auto" w:frame="1"/>
          <w:shd w:val="clear" w:color="auto" w:fill="EFF0F1"/>
          <w:lang w:eastAsia="en-US"/>
        </w:rPr>
        <w:t>&lt;</w:t>
      </w:r>
      <w:r w:rsidRPr="005301B5">
        <w:rPr>
          <w:color w:val="2B91AF"/>
          <w:bdr w:val="none" w:sz="0" w:space="0" w:color="auto" w:frame="1"/>
          <w:shd w:val="clear" w:color="auto" w:fill="EFF0F1"/>
          <w:lang w:eastAsia="en-US"/>
        </w:rPr>
        <w:t>Student</w:t>
      </w:r>
      <w:r w:rsidRPr="005301B5">
        <w:rPr>
          <w:color w:val="303336"/>
          <w:bdr w:val="none" w:sz="0" w:space="0" w:color="auto" w:frame="1"/>
          <w:shd w:val="clear" w:color="auto" w:fill="EFF0F1"/>
          <w:lang w:eastAsia="en-US"/>
        </w:rPr>
        <w:t>&gt; students;</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color w:val="858C93"/>
          <w:bdr w:val="none" w:sz="0" w:space="0" w:color="auto" w:frame="1"/>
          <w:shd w:val="clear" w:color="auto" w:fill="EFF0F1"/>
          <w:lang w:eastAsia="en-US"/>
        </w:rPr>
        <w:t>// setters and getters</w:t>
      </w:r>
    </w:p>
    <w:p w:rsidR="00ED7160" w:rsidRPr="005301B5" w:rsidRDefault="00ED7160" w:rsidP="00ED7160">
      <w:pPr>
        <w:pStyle w:val="Output"/>
        <w:rPr>
          <w:color w:val="393318"/>
          <w:lang w:eastAsia="en-US"/>
        </w:rPr>
      </w:pPr>
      <w:r w:rsidRPr="005301B5">
        <w:rPr>
          <w:color w:val="303336"/>
          <w:bdr w:val="none" w:sz="0" w:space="0" w:color="auto" w:frame="1"/>
          <w:shd w:val="clear" w:color="auto" w:fill="EFF0F1"/>
          <w:lang w:eastAsia="en-US"/>
        </w:rPr>
        <w:t>}</w:t>
      </w:r>
    </w:p>
    <w:p w:rsidR="00ED7160" w:rsidRDefault="00ED7160" w:rsidP="00ED7160">
      <w:r w:rsidRPr="005301B5">
        <w:t xml:space="preserve">Now when you load a University from the database, JPA loads its id, name, and address fields for you. But you have two options for students: to load it together with the rest of the fields (i.e. eagerly) or to load it on-demand (i.e. lazily) when you call the university's </w:t>
      </w:r>
      <w:proofErr w:type="spellStart"/>
      <w:r w:rsidRPr="005301B5">
        <w:t>getStudents</w:t>
      </w:r>
      <w:proofErr w:type="spellEnd"/>
      <w:r w:rsidRPr="005301B5">
        <w:t>() method.</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6666"/>
          <w:sz w:val="21"/>
          <w:szCs w:val="21"/>
          <w:lang w:eastAsia="en-US"/>
        </w:rPr>
        <w:t>@</w:t>
      </w:r>
      <w:proofErr w:type="spellStart"/>
      <w:r w:rsidRPr="005301B5">
        <w:rPr>
          <w:rFonts w:ascii="Courier New" w:eastAsia="Times New Roman" w:hAnsi="Courier New" w:cs="Courier New"/>
          <w:color w:val="006666"/>
          <w:sz w:val="21"/>
          <w:szCs w:val="21"/>
          <w:lang w:eastAsia="en-US"/>
        </w:rPr>
        <w:t>OneToMany</w:t>
      </w:r>
      <w:proofErr w:type="spellEnd"/>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cascade</w:t>
      </w:r>
      <w:r w:rsidRPr="005301B5">
        <w:rPr>
          <w:rFonts w:ascii="Courier New" w:eastAsia="Times New Roman" w:hAnsi="Courier New" w:cs="Courier New"/>
          <w:color w:val="666600"/>
          <w:sz w:val="21"/>
          <w:szCs w:val="21"/>
          <w:lang w:eastAsia="en-US"/>
        </w:rPr>
        <w:t>=</w:t>
      </w:r>
      <w:proofErr w:type="spellStart"/>
      <w:r w:rsidRPr="005301B5">
        <w:rPr>
          <w:rFonts w:ascii="Courier New" w:eastAsia="Times New Roman" w:hAnsi="Courier New" w:cs="Courier New"/>
          <w:color w:val="A604BE"/>
          <w:sz w:val="21"/>
          <w:szCs w:val="21"/>
          <w:lang w:eastAsia="en-US"/>
        </w:rPr>
        <w:t>CascadeType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ALL</w:t>
      </w:r>
      <w:proofErr w:type="spellEnd"/>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 xml:space="preserve"> fetch</w:t>
      </w:r>
      <w:r w:rsidRPr="005301B5">
        <w:rPr>
          <w:rFonts w:ascii="Courier New" w:eastAsia="Times New Roman" w:hAnsi="Courier New" w:cs="Courier New"/>
          <w:color w:val="666600"/>
          <w:sz w:val="21"/>
          <w:szCs w:val="21"/>
          <w:lang w:eastAsia="en-US"/>
        </w:rPr>
        <w:t>=</w:t>
      </w:r>
      <w:proofErr w:type="spellStart"/>
      <w:r w:rsidRPr="005301B5">
        <w:rPr>
          <w:rFonts w:ascii="Courier New" w:eastAsia="Times New Roman" w:hAnsi="Courier New" w:cs="Courier New"/>
          <w:color w:val="A604BE"/>
          <w:sz w:val="21"/>
          <w:szCs w:val="21"/>
          <w:lang w:eastAsia="en-US"/>
        </w:rPr>
        <w:t>FetchType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EAGER</w:t>
      </w:r>
      <w:proofErr w:type="spellEnd"/>
      <w:r w:rsidRPr="005301B5">
        <w:rPr>
          <w:rFonts w:ascii="Courier New" w:eastAsia="Times New Roman" w:hAnsi="Courier New" w:cs="Courier New"/>
          <w:color w:val="666600"/>
          <w:sz w:val="21"/>
          <w:szCs w:val="21"/>
          <w:lang w:eastAsia="en-US"/>
        </w:rPr>
        <w:t>)</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0000"/>
          <w:sz w:val="21"/>
          <w:szCs w:val="21"/>
          <w:lang w:eastAsia="en-US"/>
        </w:rPr>
        <w:tab/>
      </w:r>
      <w:r w:rsidRPr="005301B5">
        <w:rPr>
          <w:rFonts w:ascii="Courier New" w:eastAsia="Times New Roman" w:hAnsi="Courier New" w:cs="Courier New"/>
          <w:color w:val="006666"/>
          <w:sz w:val="21"/>
          <w:szCs w:val="21"/>
          <w:lang w:eastAsia="en-US"/>
        </w:rPr>
        <w:t>@</w:t>
      </w:r>
      <w:proofErr w:type="spellStart"/>
      <w:r w:rsidRPr="005301B5">
        <w:rPr>
          <w:rFonts w:ascii="Courier New" w:eastAsia="Times New Roman" w:hAnsi="Courier New" w:cs="Courier New"/>
          <w:color w:val="006666"/>
          <w:sz w:val="21"/>
          <w:szCs w:val="21"/>
          <w:lang w:eastAsia="en-US"/>
        </w:rPr>
        <w:t>JoinColumn</w:t>
      </w:r>
      <w:proofErr w:type="spellEnd"/>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name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8800"/>
          <w:sz w:val="21"/>
          <w:szCs w:val="21"/>
          <w:lang w:eastAsia="en-US"/>
        </w:rPr>
        <w:t>"</w:t>
      </w:r>
      <w:proofErr w:type="spellStart"/>
      <w:r w:rsidRPr="005301B5">
        <w:rPr>
          <w:rFonts w:ascii="Courier New" w:eastAsia="Times New Roman" w:hAnsi="Courier New" w:cs="Courier New"/>
          <w:color w:val="008800"/>
          <w:sz w:val="21"/>
          <w:szCs w:val="21"/>
          <w:lang w:eastAsia="en-US"/>
        </w:rPr>
        <w:t>countryId</w:t>
      </w:r>
      <w:proofErr w:type="spellEnd"/>
      <w:r w:rsidRPr="005301B5">
        <w:rPr>
          <w:rFonts w:ascii="Courier New" w:eastAsia="Times New Roman" w:hAnsi="Courier New" w:cs="Courier New"/>
          <w:color w:val="008800"/>
          <w:sz w:val="21"/>
          <w:szCs w:val="21"/>
          <w:lang w:eastAsia="en-US"/>
        </w:rPr>
        <w:t>"</w:t>
      </w:r>
      <w:r w:rsidRPr="005301B5">
        <w:rPr>
          <w:rFonts w:ascii="Courier New" w:eastAsia="Times New Roman" w:hAnsi="Courier New" w:cs="Courier New"/>
          <w:color w:val="666600"/>
          <w:sz w:val="21"/>
          <w:szCs w:val="21"/>
          <w:lang w:eastAsia="en-US"/>
        </w:rPr>
        <w:t>)</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0000"/>
          <w:sz w:val="21"/>
          <w:szCs w:val="21"/>
          <w:lang w:eastAsia="en-US"/>
        </w:rPr>
        <w:tab/>
      </w:r>
      <w:r w:rsidRPr="005301B5">
        <w:rPr>
          <w:rFonts w:ascii="Courier New" w:eastAsia="Times New Roman" w:hAnsi="Courier New" w:cs="Courier New"/>
          <w:color w:val="0000FF"/>
          <w:sz w:val="21"/>
          <w:szCs w:val="21"/>
          <w:lang w:eastAsia="en-US"/>
        </w:rPr>
        <w:t>private List&lt;Student&gt; students;</w:t>
      </w:r>
    </w:p>
    <w:p w:rsidR="00ED7160" w:rsidRPr="005301B5" w:rsidRDefault="00ED7160" w:rsidP="00ED7160">
      <w:proofErr w:type="spellStart"/>
      <w:r w:rsidRPr="005301B5">
        <w:rPr>
          <w:b/>
          <w:bCs/>
          <w:i/>
          <w:iCs/>
        </w:rPr>
        <w:lastRenderedPageBreak/>
        <w:t>FetchType.LAZY</w:t>
      </w:r>
      <w:proofErr w:type="spellEnd"/>
      <w:r w:rsidRPr="005301B5">
        <w:t xml:space="preserve">: It fetches the child entities lazily, that is, at the time of fetching parent entity it just fetches proxy (created by </w:t>
      </w:r>
      <w:proofErr w:type="spellStart"/>
      <w:r w:rsidRPr="005301B5">
        <w:t>cglib</w:t>
      </w:r>
      <w:proofErr w:type="spellEnd"/>
      <w:r w:rsidRPr="005301B5">
        <w:t xml:space="preserve"> or any other utility) of the child entities and when you access any property of child entity then it is </w:t>
      </w:r>
      <w:proofErr w:type="gramStart"/>
      <w:r w:rsidRPr="005301B5">
        <w:t>actually fetched</w:t>
      </w:r>
      <w:proofErr w:type="gramEnd"/>
      <w:r w:rsidRPr="005301B5">
        <w:t xml:space="preserve"> by hibernate.</w:t>
      </w:r>
    </w:p>
    <w:p w:rsidR="00ED7160" w:rsidRPr="005301B5" w:rsidRDefault="00ED7160" w:rsidP="00ED7160">
      <w:proofErr w:type="spellStart"/>
      <w:r w:rsidRPr="005301B5">
        <w:rPr>
          <w:b/>
          <w:bCs/>
          <w:i/>
          <w:iCs/>
        </w:rPr>
        <w:t>FetchType.EAGER</w:t>
      </w:r>
      <w:proofErr w:type="spellEnd"/>
      <w:r w:rsidRPr="005301B5">
        <w:t>: it fetches the child entities along with parent.</w:t>
      </w:r>
    </w:p>
    <w:p w:rsidR="00ED7160" w:rsidRPr="005301B5" w:rsidRDefault="00ED7160" w:rsidP="00ED7160">
      <w:r w:rsidRPr="005301B5">
        <w:t>Lazy initialization improves performance by avoiding unnecessary computation and reduce memory requirements.</w:t>
      </w:r>
    </w:p>
    <w:p w:rsidR="00ED7160" w:rsidRDefault="00ED7160" w:rsidP="00ED7160">
      <w:pPr>
        <w:spacing w:after="0"/>
      </w:pPr>
      <w:r w:rsidRPr="005301B5">
        <w:t>Eager initialization takes more memory consumption and processing speed is slow.</w:t>
      </w:r>
    </w:p>
    <w:p w:rsidR="00ED7160" w:rsidRPr="005301B5" w:rsidRDefault="00ED7160" w:rsidP="00ED7160">
      <w:r>
        <w:rPr>
          <w:rFonts w:ascii="Consolas" w:hAnsi="Consolas"/>
          <w:color w:val="242729"/>
          <w:shd w:val="clear" w:color="auto" w:fill="EFF0F1"/>
        </w:rPr>
        <w:t>lazy="true/false in xml</w:t>
      </w:r>
    </w:p>
    <w:p w:rsidR="00ED7160" w:rsidRDefault="00ED7160" w:rsidP="00ED7160"/>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867150"/>
            <wp:effectExtent l="0" t="0" r="0" b="0"/>
            <wp:docPr id="12" name="Picture 12" descr="https://2.bp.blogspot.com/-SBXCv-6GGCQ/V8Gmr1UV-4I/AAAAAAAABbw/flbMV6YdORI-gq8sCJSooLcVyYMxk1D0wCLcB/s640/4.Object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SBXCv-6GGCQ/V8Gmr1UV-4I/AAAAAAAABbw/flbMV6YdORI-gq8sCJSooLcVyYMxk1D0wCLcB/s640/4.Object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8671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276600"/>
            <wp:effectExtent l="0" t="0" r="0" b="0"/>
            <wp:docPr id="11" name="Picture 11" descr="https://4.bp.blogspot.com/-OiQIOkzLK20/V8Gmr7zufqI/AAAAAAAABb0/JL_GNCQypaU1L_C3F6UvJf2dTxa5rjh7QCLcB/s640/5.hibernate.cfg.xmlfile.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OiQIOkzLK20/V8Gmr7zufqI/AAAAAAAABb0/JL_GNCQypaU1L_C3F6UvJf2dTxa5rjh7QCLcB/s640/5.hibernate.cfg.xmlfile.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143250"/>
            <wp:effectExtent l="0" t="0" r="0" b="0"/>
            <wp:docPr id="10" name="Picture 10" descr="https://3.bp.blogspot.com/-xjC8aEzEynQ/V8GmsiQTwCI/AAAAAAAABb8/wmmQZFGV_Cwm1XxW4FhTcpMslxF6vj0OQCLcB/s640/6.HibernateXml%2BPropetres.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xjC8aEzEynQ/V8GmsiQTwCI/AAAAAAAABb8/wmmQZFGV_Cwm1XxW4FhTcpMslxF6vj0OQCLcB/s640/6.HibernateXml%2BPropetres.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733800"/>
            <wp:effectExtent l="0" t="0" r="0" b="0"/>
            <wp:docPr id="9" name="Picture 9" descr="https://3.bp.blogspot.com/-5c6zwqFWrLU/V8Gms1P113I/AAAAAAAABcA/dU2dM4CWw5UGI36Z8kbjrmTnoMh3_gOfQCLcB/s640/7.Dialec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5c6zwqFWrLU/V8Gms1P113I/AAAAAAAABcA/dU2dM4CWw5UGI36Z8kbjrmTnoMh3_gOfQCLcB/s640/7.Dialect.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952750"/>
            <wp:effectExtent l="0" t="0" r="0" b="0"/>
            <wp:docPr id="1" name="Picture 1" descr="https://2.bp.blogspot.com/-NV5HXpO_CI0/V8Gmtijwd6I/AAAAAAAABcI/H0isBZ4dyGg1XHtqTJzL_N6vINodeVk8gCLcB/s640/9.Mapping%2BFil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NV5HXpO_CI0/V8Gmtijwd6I/AAAAAAAABcI/H0isBZ4dyGg1XHtqTJzL_N6vINodeVk8gCLcB/s640/9.Mapping%2BFil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rsidR="000D6C08" w:rsidRPr="000D6C08" w:rsidRDefault="000D6C08" w:rsidP="000D6C08"/>
    <w:sectPr w:rsidR="000D6C08" w:rsidRPr="000D6C08">
      <w:footerReference w:type="default" r:id="rId2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363" w:rsidRDefault="00B11363">
      <w:pPr>
        <w:spacing w:after="0" w:line="240" w:lineRule="auto"/>
      </w:pPr>
      <w:r>
        <w:separator/>
      </w:r>
    </w:p>
  </w:endnote>
  <w:endnote w:type="continuationSeparator" w:id="0">
    <w:p w:rsidR="00B11363" w:rsidRDefault="00B1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Source Sans Pro">
    <w:altName w:val="Arial"/>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84718"/>
      <w:docPartObj>
        <w:docPartGallery w:val="Page Numbers (Bottom of Page)"/>
        <w:docPartUnique/>
      </w:docPartObj>
    </w:sdtPr>
    <w:sdtEndPr>
      <w:rPr>
        <w:color w:val="7F7F7F" w:themeColor="background1" w:themeShade="7F"/>
        <w:spacing w:val="60"/>
      </w:rPr>
    </w:sdtEndPr>
    <w:sdtContent>
      <w:p w:rsidR="00ED2039" w:rsidRDefault="00ED20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A323A">
          <w:rPr>
            <w:b/>
            <w:bCs/>
            <w:noProof/>
          </w:rPr>
          <w:t>91</w:t>
        </w:r>
        <w:r>
          <w:rPr>
            <w:b/>
            <w:bCs/>
            <w:noProof/>
          </w:rPr>
          <w:fldChar w:fldCharType="end"/>
        </w:r>
        <w:r>
          <w:rPr>
            <w:b/>
            <w:bCs/>
          </w:rPr>
          <w:t xml:space="preserve"> | </w:t>
        </w:r>
        <w:r>
          <w:rPr>
            <w:color w:val="7F7F7F" w:themeColor="background1" w:themeShade="7F"/>
            <w:spacing w:val="60"/>
          </w:rPr>
          <w:t>Page</w:t>
        </w:r>
      </w:p>
    </w:sdtContent>
  </w:sdt>
  <w:p w:rsidR="00ED2039" w:rsidRDefault="00ED2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363" w:rsidRDefault="00B11363">
      <w:pPr>
        <w:spacing w:after="0" w:line="240" w:lineRule="auto"/>
      </w:pPr>
      <w:r>
        <w:separator/>
      </w:r>
    </w:p>
  </w:footnote>
  <w:footnote w:type="continuationSeparator" w:id="0">
    <w:p w:rsidR="00B11363" w:rsidRDefault="00B1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C4BCB"/>
    <w:multiLevelType w:val="multilevel"/>
    <w:tmpl w:val="BCD6E8C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2C6353"/>
    <w:multiLevelType w:val="hybridMultilevel"/>
    <w:tmpl w:val="F708B962"/>
    <w:lvl w:ilvl="0" w:tplc="04090001">
      <w:start w:val="1"/>
      <w:numFmt w:val="bullet"/>
      <w:lvlText w:val=""/>
      <w:lvlJc w:val="left"/>
      <w:pPr>
        <w:ind w:left="720" w:hanging="360"/>
      </w:pPr>
      <w:rPr>
        <w:rFonts w:ascii="Symbol" w:hAnsi="Symbol" w:hint="default"/>
      </w:rPr>
    </w:lvl>
    <w:lvl w:ilvl="1" w:tplc="26B8D29A">
      <w:numFmt w:val="bullet"/>
      <w:lvlText w:val="·"/>
      <w:lvlJc w:val="left"/>
      <w:pPr>
        <w:ind w:left="1620" w:hanging="540"/>
      </w:pPr>
      <w:rPr>
        <w:rFonts w:ascii="Segoe UI" w:eastAsiaTheme="minorEastAsia"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211A4"/>
    <w:multiLevelType w:val="hybridMultilevel"/>
    <w:tmpl w:val="F020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74DBB"/>
    <w:multiLevelType w:val="multilevel"/>
    <w:tmpl w:val="86A8761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966932"/>
    <w:multiLevelType w:val="hybridMultilevel"/>
    <w:tmpl w:val="E4B6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802C5"/>
    <w:multiLevelType w:val="hybridMultilevel"/>
    <w:tmpl w:val="E4BCB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AA35D5"/>
    <w:multiLevelType w:val="hybridMultilevel"/>
    <w:tmpl w:val="1D3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B40AAC"/>
    <w:multiLevelType w:val="hybridMultilevel"/>
    <w:tmpl w:val="1002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A5E0D"/>
    <w:multiLevelType w:val="multilevel"/>
    <w:tmpl w:val="C19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6146F"/>
    <w:multiLevelType w:val="hybridMultilevel"/>
    <w:tmpl w:val="4D4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77FEC"/>
    <w:multiLevelType w:val="hybridMultilevel"/>
    <w:tmpl w:val="C0DAF812"/>
    <w:lvl w:ilvl="0" w:tplc="0409001B">
      <w:start w:val="1"/>
      <w:numFmt w:val="lowerRoman"/>
      <w:lvlText w:val="%1."/>
      <w:lvlJc w:val="right"/>
      <w:pPr>
        <w:ind w:left="1800" w:hanging="360"/>
      </w:pPr>
      <w:rPr>
        <w:rFonts w:hint="default"/>
      </w:rPr>
    </w:lvl>
    <w:lvl w:ilvl="1" w:tplc="5DC60BE8">
      <w:start w:val="1"/>
      <w:numFmt w:val="decimal"/>
      <w:lvlText w:val="%2."/>
      <w:lvlJc w:val="left"/>
      <w:pPr>
        <w:ind w:left="2880" w:hanging="72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02A5A6F"/>
    <w:multiLevelType w:val="multilevel"/>
    <w:tmpl w:val="1F1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557EE"/>
    <w:multiLevelType w:val="hybridMultilevel"/>
    <w:tmpl w:val="06B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8280C"/>
    <w:multiLevelType w:val="hybridMultilevel"/>
    <w:tmpl w:val="3DB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F76EC"/>
    <w:multiLevelType w:val="hybridMultilevel"/>
    <w:tmpl w:val="12D4C5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642276"/>
    <w:multiLevelType w:val="hybridMultilevel"/>
    <w:tmpl w:val="9322F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8D3372"/>
    <w:multiLevelType w:val="hybridMultilevel"/>
    <w:tmpl w:val="D030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3626CA"/>
    <w:multiLevelType w:val="hybridMultilevel"/>
    <w:tmpl w:val="83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6E4923"/>
    <w:multiLevelType w:val="hybridMultilevel"/>
    <w:tmpl w:val="0D70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9218EB"/>
    <w:multiLevelType w:val="hybridMultilevel"/>
    <w:tmpl w:val="30CA0F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A351AB8"/>
    <w:multiLevelType w:val="hybridMultilevel"/>
    <w:tmpl w:val="D74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556470"/>
    <w:multiLevelType w:val="multilevel"/>
    <w:tmpl w:val="86A876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77120"/>
    <w:multiLevelType w:val="hybridMultilevel"/>
    <w:tmpl w:val="6D42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E7EE0"/>
    <w:multiLevelType w:val="hybridMultilevel"/>
    <w:tmpl w:val="F076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77A9B"/>
    <w:multiLevelType w:val="hybridMultilevel"/>
    <w:tmpl w:val="69F0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0A4EFB"/>
    <w:multiLevelType w:val="multilevel"/>
    <w:tmpl w:val="41C6D2D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52C54F2"/>
    <w:multiLevelType w:val="hybridMultilevel"/>
    <w:tmpl w:val="2A48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60C5F8B"/>
    <w:multiLevelType w:val="hybridMultilevel"/>
    <w:tmpl w:val="5B4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094450"/>
    <w:multiLevelType w:val="hybridMultilevel"/>
    <w:tmpl w:val="C158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917DC8"/>
    <w:multiLevelType w:val="hybridMultilevel"/>
    <w:tmpl w:val="5236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93D5254"/>
    <w:multiLevelType w:val="hybridMultilevel"/>
    <w:tmpl w:val="5B60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627955"/>
    <w:multiLevelType w:val="hybridMultilevel"/>
    <w:tmpl w:val="0C403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C184975"/>
    <w:multiLevelType w:val="hybridMultilevel"/>
    <w:tmpl w:val="A0B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9338F2"/>
    <w:multiLevelType w:val="hybridMultilevel"/>
    <w:tmpl w:val="998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8E651C"/>
    <w:multiLevelType w:val="hybridMultilevel"/>
    <w:tmpl w:val="39B2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C37F91"/>
    <w:multiLevelType w:val="hybridMultilevel"/>
    <w:tmpl w:val="62B4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2C3397"/>
    <w:multiLevelType w:val="hybridMultilevel"/>
    <w:tmpl w:val="C3504924"/>
    <w:lvl w:ilvl="0" w:tplc="04090001">
      <w:start w:val="1"/>
      <w:numFmt w:val="bullet"/>
      <w:lvlText w:val=""/>
      <w:lvlJc w:val="left"/>
      <w:pPr>
        <w:ind w:left="900" w:hanging="5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C47707"/>
    <w:multiLevelType w:val="multilevel"/>
    <w:tmpl w:val="584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4656E"/>
    <w:multiLevelType w:val="hybridMultilevel"/>
    <w:tmpl w:val="F33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7695F"/>
    <w:multiLevelType w:val="multilevel"/>
    <w:tmpl w:val="A1E41E3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620" w:hanging="54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8D48BE"/>
    <w:multiLevelType w:val="multilevel"/>
    <w:tmpl w:val="81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A6566"/>
    <w:multiLevelType w:val="hybridMultilevel"/>
    <w:tmpl w:val="999C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D72567"/>
    <w:multiLevelType w:val="hybridMultilevel"/>
    <w:tmpl w:val="2FBC9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2B60A12"/>
    <w:multiLevelType w:val="hybridMultilevel"/>
    <w:tmpl w:val="324E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337B5C"/>
    <w:multiLevelType w:val="multilevel"/>
    <w:tmpl w:val="7930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7D7381"/>
    <w:multiLevelType w:val="hybridMultilevel"/>
    <w:tmpl w:val="BBEA8AE2"/>
    <w:lvl w:ilvl="0" w:tplc="04090001">
      <w:start w:val="1"/>
      <w:numFmt w:val="bullet"/>
      <w:lvlText w:val=""/>
      <w:lvlJc w:val="left"/>
      <w:pPr>
        <w:ind w:left="1080" w:hanging="54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49B57318"/>
    <w:multiLevelType w:val="hybridMultilevel"/>
    <w:tmpl w:val="EEB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BE5E42"/>
    <w:multiLevelType w:val="hybridMultilevel"/>
    <w:tmpl w:val="C1C8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F5B0E4A"/>
    <w:multiLevelType w:val="hybridMultilevel"/>
    <w:tmpl w:val="D8E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373919"/>
    <w:multiLevelType w:val="hybridMultilevel"/>
    <w:tmpl w:val="4D0A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5FF6F6F"/>
    <w:multiLevelType w:val="hybridMultilevel"/>
    <w:tmpl w:val="953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415969"/>
    <w:multiLevelType w:val="multilevel"/>
    <w:tmpl w:val="9A8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3623A"/>
    <w:multiLevelType w:val="multilevel"/>
    <w:tmpl w:val="13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33B8C"/>
    <w:multiLevelType w:val="multilevel"/>
    <w:tmpl w:val="7996D738"/>
    <w:lvl w:ilvl="0">
      <w:start w:val="1"/>
      <w:numFmt w:val="bullet"/>
      <w:lvlText w:val=""/>
      <w:lvlJc w:val="left"/>
      <w:pPr>
        <w:ind w:left="900" w:hanging="54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6" w15:restartNumberingAfterBreak="0">
    <w:nsid w:val="6D61624A"/>
    <w:multiLevelType w:val="hybridMultilevel"/>
    <w:tmpl w:val="D94C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840640"/>
    <w:multiLevelType w:val="multilevel"/>
    <w:tmpl w:val="FC7A5E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5836BA7"/>
    <w:multiLevelType w:val="hybridMultilevel"/>
    <w:tmpl w:val="E0E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4"/>
  </w:num>
  <w:num w:numId="4">
    <w:abstractNumId w:val="16"/>
  </w:num>
  <w:num w:numId="5">
    <w:abstractNumId w:val="43"/>
  </w:num>
  <w:num w:numId="6">
    <w:abstractNumId w:val="22"/>
  </w:num>
  <w:num w:numId="7">
    <w:abstractNumId w:val="51"/>
  </w:num>
  <w:num w:numId="8">
    <w:abstractNumId w:val="26"/>
  </w:num>
  <w:num w:numId="9">
    <w:abstractNumId w:val="12"/>
  </w:num>
  <w:num w:numId="10">
    <w:abstractNumId w:val="21"/>
  </w:num>
  <w:num w:numId="11">
    <w:abstractNumId w:val="56"/>
  </w:num>
  <w:num w:numId="12">
    <w:abstractNumId w:val="20"/>
  </w:num>
  <w:num w:numId="13">
    <w:abstractNumId w:val="36"/>
  </w:num>
  <w:num w:numId="14">
    <w:abstractNumId w:val="2"/>
  </w:num>
  <w:num w:numId="15">
    <w:abstractNumId w:val="31"/>
  </w:num>
  <w:num w:numId="16">
    <w:abstractNumId w:val="33"/>
  </w:num>
  <w:num w:numId="17">
    <w:abstractNumId w:val="44"/>
  </w:num>
  <w:num w:numId="18">
    <w:abstractNumId w:val="17"/>
  </w:num>
  <w:num w:numId="19">
    <w:abstractNumId w:val="39"/>
  </w:num>
  <w:num w:numId="20">
    <w:abstractNumId w:val="55"/>
  </w:num>
  <w:num w:numId="21">
    <w:abstractNumId w:val="41"/>
  </w:num>
  <w:num w:numId="22">
    <w:abstractNumId w:val="29"/>
  </w:num>
  <w:num w:numId="23">
    <w:abstractNumId w:val="52"/>
  </w:num>
  <w:num w:numId="24">
    <w:abstractNumId w:val="4"/>
  </w:num>
  <w:num w:numId="25">
    <w:abstractNumId w:val="15"/>
  </w:num>
  <w:num w:numId="26">
    <w:abstractNumId w:val="54"/>
  </w:num>
  <w:num w:numId="27">
    <w:abstractNumId w:val="28"/>
  </w:num>
  <w:num w:numId="28">
    <w:abstractNumId w:val="57"/>
  </w:num>
  <w:num w:numId="29">
    <w:abstractNumId w:val="13"/>
  </w:num>
  <w:num w:numId="30">
    <w:abstractNumId w:val="37"/>
  </w:num>
  <w:num w:numId="31">
    <w:abstractNumId w:val="53"/>
  </w:num>
  <w:num w:numId="32">
    <w:abstractNumId w:val="42"/>
  </w:num>
  <w:num w:numId="33">
    <w:abstractNumId w:val="27"/>
  </w:num>
  <w:num w:numId="34">
    <w:abstractNumId w:val="46"/>
  </w:num>
  <w:num w:numId="35">
    <w:abstractNumId w:val="19"/>
  </w:num>
  <w:num w:numId="36">
    <w:abstractNumId w:val="10"/>
  </w:num>
  <w:num w:numId="37">
    <w:abstractNumId w:val="9"/>
  </w:num>
  <w:num w:numId="38">
    <w:abstractNumId w:val="32"/>
  </w:num>
  <w:num w:numId="39">
    <w:abstractNumId w:val="49"/>
  </w:num>
  <w:num w:numId="40">
    <w:abstractNumId w:val="7"/>
  </w:num>
  <w:num w:numId="41">
    <w:abstractNumId w:val="59"/>
  </w:num>
  <w:num w:numId="42">
    <w:abstractNumId w:val="23"/>
  </w:num>
  <w:num w:numId="43">
    <w:abstractNumId w:val="5"/>
  </w:num>
  <w:num w:numId="44">
    <w:abstractNumId w:val="50"/>
  </w:num>
  <w:num w:numId="45">
    <w:abstractNumId w:val="3"/>
  </w:num>
  <w:num w:numId="46">
    <w:abstractNumId w:val="47"/>
  </w:num>
  <w:num w:numId="47">
    <w:abstractNumId w:val="24"/>
  </w:num>
  <w:num w:numId="48">
    <w:abstractNumId w:val="30"/>
  </w:num>
  <w:num w:numId="49">
    <w:abstractNumId w:val="38"/>
  </w:num>
  <w:num w:numId="50">
    <w:abstractNumId w:val="6"/>
  </w:num>
  <w:num w:numId="51">
    <w:abstractNumId w:val="45"/>
  </w:num>
  <w:num w:numId="52">
    <w:abstractNumId w:val="18"/>
  </w:num>
  <w:num w:numId="53">
    <w:abstractNumId w:val="11"/>
  </w:num>
  <w:num w:numId="54">
    <w:abstractNumId w:val="14"/>
  </w:num>
  <w:num w:numId="55">
    <w:abstractNumId w:val="8"/>
  </w:num>
  <w:num w:numId="56">
    <w:abstractNumId w:val="25"/>
  </w:num>
  <w:num w:numId="57">
    <w:abstractNumId w:val="58"/>
  </w:num>
  <w:num w:numId="58">
    <w:abstractNumId w:val="48"/>
  </w:num>
  <w:num w:numId="59">
    <w:abstractNumId w:val="40"/>
  </w:num>
  <w:num w:numId="60">
    <w:abstractNumId w:val="3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4D18"/>
    <w:rsid w:val="0001554D"/>
    <w:rsid w:val="000156D2"/>
    <w:rsid w:val="00015DF8"/>
    <w:rsid w:val="00016470"/>
    <w:rsid w:val="0001773F"/>
    <w:rsid w:val="000204A8"/>
    <w:rsid w:val="00020D6C"/>
    <w:rsid w:val="00020E0A"/>
    <w:rsid w:val="00021667"/>
    <w:rsid w:val="0002512F"/>
    <w:rsid w:val="0002515A"/>
    <w:rsid w:val="00025A42"/>
    <w:rsid w:val="0002647F"/>
    <w:rsid w:val="0002672E"/>
    <w:rsid w:val="00026B49"/>
    <w:rsid w:val="00026C4F"/>
    <w:rsid w:val="00030001"/>
    <w:rsid w:val="000308B1"/>
    <w:rsid w:val="000311D3"/>
    <w:rsid w:val="00031655"/>
    <w:rsid w:val="00031EFD"/>
    <w:rsid w:val="00032BF9"/>
    <w:rsid w:val="000343CE"/>
    <w:rsid w:val="000343E4"/>
    <w:rsid w:val="000349A4"/>
    <w:rsid w:val="0004074B"/>
    <w:rsid w:val="0004128F"/>
    <w:rsid w:val="000415EF"/>
    <w:rsid w:val="00041600"/>
    <w:rsid w:val="0004214A"/>
    <w:rsid w:val="000423D0"/>
    <w:rsid w:val="000429C6"/>
    <w:rsid w:val="0004368B"/>
    <w:rsid w:val="00043928"/>
    <w:rsid w:val="00044209"/>
    <w:rsid w:val="00044CF0"/>
    <w:rsid w:val="000466A9"/>
    <w:rsid w:val="00047816"/>
    <w:rsid w:val="00047CAC"/>
    <w:rsid w:val="00047D3A"/>
    <w:rsid w:val="00050C86"/>
    <w:rsid w:val="00050EF4"/>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534"/>
    <w:rsid w:val="00061CB4"/>
    <w:rsid w:val="0006261C"/>
    <w:rsid w:val="000628BB"/>
    <w:rsid w:val="000631F1"/>
    <w:rsid w:val="00063805"/>
    <w:rsid w:val="00063903"/>
    <w:rsid w:val="000647EF"/>
    <w:rsid w:val="00064B7E"/>
    <w:rsid w:val="00064E3F"/>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5E7C"/>
    <w:rsid w:val="00075F43"/>
    <w:rsid w:val="000773CA"/>
    <w:rsid w:val="00080F26"/>
    <w:rsid w:val="0008153F"/>
    <w:rsid w:val="00081E19"/>
    <w:rsid w:val="0008386E"/>
    <w:rsid w:val="00083BB2"/>
    <w:rsid w:val="00084209"/>
    <w:rsid w:val="0008458F"/>
    <w:rsid w:val="0008506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02"/>
    <w:rsid w:val="000A4045"/>
    <w:rsid w:val="000A40CE"/>
    <w:rsid w:val="000A54A8"/>
    <w:rsid w:val="000A5A1F"/>
    <w:rsid w:val="000A6EAA"/>
    <w:rsid w:val="000B043F"/>
    <w:rsid w:val="000B05FF"/>
    <w:rsid w:val="000B0A50"/>
    <w:rsid w:val="000B2E9E"/>
    <w:rsid w:val="000B3725"/>
    <w:rsid w:val="000B45A0"/>
    <w:rsid w:val="000B4791"/>
    <w:rsid w:val="000B52CA"/>
    <w:rsid w:val="000B5D40"/>
    <w:rsid w:val="000B6171"/>
    <w:rsid w:val="000B6EDF"/>
    <w:rsid w:val="000B73FB"/>
    <w:rsid w:val="000C003A"/>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4CE"/>
    <w:rsid w:val="000D68EA"/>
    <w:rsid w:val="000D6C08"/>
    <w:rsid w:val="000D6CF3"/>
    <w:rsid w:val="000D7633"/>
    <w:rsid w:val="000D7896"/>
    <w:rsid w:val="000E18AC"/>
    <w:rsid w:val="000E2F08"/>
    <w:rsid w:val="000E387F"/>
    <w:rsid w:val="000E3B12"/>
    <w:rsid w:val="000E5C12"/>
    <w:rsid w:val="000E6187"/>
    <w:rsid w:val="000E6D47"/>
    <w:rsid w:val="000F060E"/>
    <w:rsid w:val="000F0A75"/>
    <w:rsid w:val="000F1C78"/>
    <w:rsid w:val="000F1EC4"/>
    <w:rsid w:val="000F2F67"/>
    <w:rsid w:val="000F3609"/>
    <w:rsid w:val="000F3960"/>
    <w:rsid w:val="000F3CE2"/>
    <w:rsid w:val="000F47D4"/>
    <w:rsid w:val="000F4A5E"/>
    <w:rsid w:val="000F5DDD"/>
    <w:rsid w:val="000F61A9"/>
    <w:rsid w:val="000F6536"/>
    <w:rsid w:val="000F6537"/>
    <w:rsid w:val="000F6DCF"/>
    <w:rsid w:val="000F78F0"/>
    <w:rsid w:val="000F799C"/>
    <w:rsid w:val="0010080E"/>
    <w:rsid w:val="001008B6"/>
    <w:rsid w:val="0010137C"/>
    <w:rsid w:val="00101C4F"/>
    <w:rsid w:val="00102072"/>
    <w:rsid w:val="00102E8D"/>
    <w:rsid w:val="0010380C"/>
    <w:rsid w:val="00103AFA"/>
    <w:rsid w:val="00104AD4"/>
    <w:rsid w:val="00104BB8"/>
    <w:rsid w:val="00105258"/>
    <w:rsid w:val="001056A9"/>
    <w:rsid w:val="00105805"/>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5BAD"/>
    <w:rsid w:val="001265C0"/>
    <w:rsid w:val="00126EFC"/>
    <w:rsid w:val="001275D1"/>
    <w:rsid w:val="0013066E"/>
    <w:rsid w:val="00131E7F"/>
    <w:rsid w:val="001322F2"/>
    <w:rsid w:val="00132A38"/>
    <w:rsid w:val="001335F2"/>
    <w:rsid w:val="00134CA5"/>
    <w:rsid w:val="00135712"/>
    <w:rsid w:val="001360C1"/>
    <w:rsid w:val="00136221"/>
    <w:rsid w:val="00136B33"/>
    <w:rsid w:val="00136E09"/>
    <w:rsid w:val="0013766C"/>
    <w:rsid w:val="00137B6D"/>
    <w:rsid w:val="00137E20"/>
    <w:rsid w:val="001402FC"/>
    <w:rsid w:val="00140583"/>
    <w:rsid w:val="00140965"/>
    <w:rsid w:val="00141C25"/>
    <w:rsid w:val="00141EF4"/>
    <w:rsid w:val="001431B4"/>
    <w:rsid w:val="00143894"/>
    <w:rsid w:val="00144A32"/>
    <w:rsid w:val="00145441"/>
    <w:rsid w:val="00145A58"/>
    <w:rsid w:val="00146542"/>
    <w:rsid w:val="00146D2A"/>
    <w:rsid w:val="00147C77"/>
    <w:rsid w:val="00147CC9"/>
    <w:rsid w:val="00150D2D"/>
    <w:rsid w:val="00151A2E"/>
    <w:rsid w:val="001522DC"/>
    <w:rsid w:val="00152CF1"/>
    <w:rsid w:val="00152DFF"/>
    <w:rsid w:val="00152F8F"/>
    <w:rsid w:val="00153C26"/>
    <w:rsid w:val="00160241"/>
    <w:rsid w:val="00161C5B"/>
    <w:rsid w:val="00162C42"/>
    <w:rsid w:val="00163454"/>
    <w:rsid w:val="00164734"/>
    <w:rsid w:val="00164A77"/>
    <w:rsid w:val="00164C3A"/>
    <w:rsid w:val="00165050"/>
    <w:rsid w:val="00165128"/>
    <w:rsid w:val="001665F5"/>
    <w:rsid w:val="00166A64"/>
    <w:rsid w:val="0016758F"/>
    <w:rsid w:val="001675F8"/>
    <w:rsid w:val="00170E9C"/>
    <w:rsid w:val="00170F53"/>
    <w:rsid w:val="001713E2"/>
    <w:rsid w:val="001716D9"/>
    <w:rsid w:val="00171CF3"/>
    <w:rsid w:val="0017484E"/>
    <w:rsid w:val="001759E9"/>
    <w:rsid w:val="00175FAB"/>
    <w:rsid w:val="001762F3"/>
    <w:rsid w:val="001769A6"/>
    <w:rsid w:val="00176D69"/>
    <w:rsid w:val="0017740E"/>
    <w:rsid w:val="00180406"/>
    <w:rsid w:val="00181550"/>
    <w:rsid w:val="00182876"/>
    <w:rsid w:val="00182E4A"/>
    <w:rsid w:val="00183765"/>
    <w:rsid w:val="00183EA7"/>
    <w:rsid w:val="001840D3"/>
    <w:rsid w:val="0018440E"/>
    <w:rsid w:val="001847D5"/>
    <w:rsid w:val="00184EE0"/>
    <w:rsid w:val="00185CD4"/>
    <w:rsid w:val="001863CF"/>
    <w:rsid w:val="001863E8"/>
    <w:rsid w:val="0018656D"/>
    <w:rsid w:val="00186CE2"/>
    <w:rsid w:val="00187BA7"/>
    <w:rsid w:val="00190606"/>
    <w:rsid w:val="00190717"/>
    <w:rsid w:val="001910AB"/>
    <w:rsid w:val="00192638"/>
    <w:rsid w:val="00193113"/>
    <w:rsid w:val="0019447A"/>
    <w:rsid w:val="0019570F"/>
    <w:rsid w:val="001958DE"/>
    <w:rsid w:val="00196821"/>
    <w:rsid w:val="00196CB9"/>
    <w:rsid w:val="00196F52"/>
    <w:rsid w:val="0019716C"/>
    <w:rsid w:val="00197D05"/>
    <w:rsid w:val="001A02C0"/>
    <w:rsid w:val="001A11FC"/>
    <w:rsid w:val="001A141F"/>
    <w:rsid w:val="001A2C54"/>
    <w:rsid w:val="001A323A"/>
    <w:rsid w:val="001A7CCF"/>
    <w:rsid w:val="001A7E11"/>
    <w:rsid w:val="001B01BC"/>
    <w:rsid w:val="001B0670"/>
    <w:rsid w:val="001B1301"/>
    <w:rsid w:val="001B165B"/>
    <w:rsid w:val="001B2729"/>
    <w:rsid w:val="001B30BA"/>
    <w:rsid w:val="001B36F3"/>
    <w:rsid w:val="001B4384"/>
    <w:rsid w:val="001B5017"/>
    <w:rsid w:val="001B50FE"/>
    <w:rsid w:val="001B6279"/>
    <w:rsid w:val="001B6527"/>
    <w:rsid w:val="001B6FED"/>
    <w:rsid w:val="001B730D"/>
    <w:rsid w:val="001B79AA"/>
    <w:rsid w:val="001B79BA"/>
    <w:rsid w:val="001C087E"/>
    <w:rsid w:val="001C0E4C"/>
    <w:rsid w:val="001C14EE"/>
    <w:rsid w:val="001C1520"/>
    <w:rsid w:val="001C2641"/>
    <w:rsid w:val="001C29B2"/>
    <w:rsid w:val="001C2CCF"/>
    <w:rsid w:val="001C34D2"/>
    <w:rsid w:val="001C3C9C"/>
    <w:rsid w:val="001C591C"/>
    <w:rsid w:val="001C6184"/>
    <w:rsid w:val="001C61CF"/>
    <w:rsid w:val="001C6424"/>
    <w:rsid w:val="001C737E"/>
    <w:rsid w:val="001C798C"/>
    <w:rsid w:val="001C7CA5"/>
    <w:rsid w:val="001D0E66"/>
    <w:rsid w:val="001D1F24"/>
    <w:rsid w:val="001D2389"/>
    <w:rsid w:val="001D23C3"/>
    <w:rsid w:val="001D261E"/>
    <w:rsid w:val="001D307F"/>
    <w:rsid w:val="001D3C79"/>
    <w:rsid w:val="001D401D"/>
    <w:rsid w:val="001D43AD"/>
    <w:rsid w:val="001D4C19"/>
    <w:rsid w:val="001D5B5E"/>
    <w:rsid w:val="001D7295"/>
    <w:rsid w:val="001D7E70"/>
    <w:rsid w:val="001E036D"/>
    <w:rsid w:val="001E0719"/>
    <w:rsid w:val="001E1489"/>
    <w:rsid w:val="001E1576"/>
    <w:rsid w:val="001E1636"/>
    <w:rsid w:val="001E1AF9"/>
    <w:rsid w:val="001E20AF"/>
    <w:rsid w:val="001E2321"/>
    <w:rsid w:val="001E420A"/>
    <w:rsid w:val="001E4AE3"/>
    <w:rsid w:val="001E606F"/>
    <w:rsid w:val="001E6BBF"/>
    <w:rsid w:val="001E6DF5"/>
    <w:rsid w:val="001E739D"/>
    <w:rsid w:val="001E7CFB"/>
    <w:rsid w:val="001E7F99"/>
    <w:rsid w:val="001F1D32"/>
    <w:rsid w:val="001F215A"/>
    <w:rsid w:val="001F2323"/>
    <w:rsid w:val="001F2D87"/>
    <w:rsid w:val="001F3965"/>
    <w:rsid w:val="001F3F7C"/>
    <w:rsid w:val="001F4BE9"/>
    <w:rsid w:val="001F5673"/>
    <w:rsid w:val="001F5C5D"/>
    <w:rsid w:val="001F619A"/>
    <w:rsid w:val="001F65B6"/>
    <w:rsid w:val="001F6AE6"/>
    <w:rsid w:val="001F7605"/>
    <w:rsid w:val="001F773E"/>
    <w:rsid w:val="00200718"/>
    <w:rsid w:val="00200A88"/>
    <w:rsid w:val="002012E7"/>
    <w:rsid w:val="002016B6"/>
    <w:rsid w:val="002018EF"/>
    <w:rsid w:val="00201A46"/>
    <w:rsid w:val="00201B7E"/>
    <w:rsid w:val="00201BAA"/>
    <w:rsid w:val="00201C0E"/>
    <w:rsid w:val="0020229B"/>
    <w:rsid w:val="002027E2"/>
    <w:rsid w:val="00202C93"/>
    <w:rsid w:val="00202E2E"/>
    <w:rsid w:val="002031DB"/>
    <w:rsid w:val="00203EFE"/>
    <w:rsid w:val="00204360"/>
    <w:rsid w:val="00204C99"/>
    <w:rsid w:val="002062A9"/>
    <w:rsid w:val="00206D5E"/>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69A"/>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DB3"/>
    <w:rsid w:val="002430E9"/>
    <w:rsid w:val="00243511"/>
    <w:rsid w:val="00244C7A"/>
    <w:rsid w:val="002455EE"/>
    <w:rsid w:val="002457F0"/>
    <w:rsid w:val="00246B5E"/>
    <w:rsid w:val="00246CEC"/>
    <w:rsid w:val="00247B95"/>
    <w:rsid w:val="002506AC"/>
    <w:rsid w:val="00250BA9"/>
    <w:rsid w:val="00250CB1"/>
    <w:rsid w:val="002514F9"/>
    <w:rsid w:val="00252098"/>
    <w:rsid w:val="002525D8"/>
    <w:rsid w:val="002541DA"/>
    <w:rsid w:val="002545AB"/>
    <w:rsid w:val="002545D6"/>
    <w:rsid w:val="002558E9"/>
    <w:rsid w:val="00256A79"/>
    <w:rsid w:val="002572E1"/>
    <w:rsid w:val="0025773B"/>
    <w:rsid w:val="00257907"/>
    <w:rsid w:val="00257FC2"/>
    <w:rsid w:val="00260819"/>
    <w:rsid w:val="00261531"/>
    <w:rsid w:val="00261EEF"/>
    <w:rsid w:val="0026316D"/>
    <w:rsid w:val="002637A1"/>
    <w:rsid w:val="00263D77"/>
    <w:rsid w:val="00264B48"/>
    <w:rsid w:val="00264DDA"/>
    <w:rsid w:val="00270776"/>
    <w:rsid w:val="00271824"/>
    <w:rsid w:val="0027253F"/>
    <w:rsid w:val="0027293A"/>
    <w:rsid w:val="0027492F"/>
    <w:rsid w:val="002760D0"/>
    <w:rsid w:val="0027689F"/>
    <w:rsid w:val="00277B17"/>
    <w:rsid w:val="00280333"/>
    <w:rsid w:val="00280509"/>
    <w:rsid w:val="0028156D"/>
    <w:rsid w:val="002817F3"/>
    <w:rsid w:val="00281C0B"/>
    <w:rsid w:val="00281CD8"/>
    <w:rsid w:val="00281EC0"/>
    <w:rsid w:val="00282129"/>
    <w:rsid w:val="00282708"/>
    <w:rsid w:val="00283BD5"/>
    <w:rsid w:val="00284368"/>
    <w:rsid w:val="0028455D"/>
    <w:rsid w:val="002849BD"/>
    <w:rsid w:val="002859C1"/>
    <w:rsid w:val="00285A25"/>
    <w:rsid w:val="00287D39"/>
    <w:rsid w:val="00290F35"/>
    <w:rsid w:val="0029130A"/>
    <w:rsid w:val="00291429"/>
    <w:rsid w:val="00291457"/>
    <w:rsid w:val="002917B5"/>
    <w:rsid w:val="00292CB2"/>
    <w:rsid w:val="00292E79"/>
    <w:rsid w:val="00293E5E"/>
    <w:rsid w:val="0029491D"/>
    <w:rsid w:val="00294AFC"/>
    <w:rsid w:val="00294B23"/>
    <w:rsid w:val="002956AC"/>
    <w:rsid w:val="0029626D"/>
    <w:rsid w:val="00297081"/>
    <w:rsid w:val="002974B6"/>
    <w:rsid w:val="002978DF"/>
    <w:rsid w:val="002A0999"/>
    <w:rsid w:val="002A09BD"/>
    <w:rsid w:val="002A0FDC"/>
    <w:rsid w:val="002A1C82"/>
    <w:rsid w:val="002A20F3"/>
    <w:rsid w:val="002A2651"/>
    <w:rsid w:val="002A2AAD"/>
    <w:rsid w:val="002A3740"/>
    <w:rsid w:val="002A39D5"/>
    <w:rsid w:val="002A3B8E"/>
    <w:rsid w:val="002A41C8"/>
    <w:rsid w:val="002A4625"/>
    <w:rsid w:val="002A4907"/>
    <w:rsid w:val="002A55AB"/>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0C71"/>
    <w:rsid w:val="002C1573"/>
    <w:rsid w:val="002C1D2F"/>
    <w:rsid w:val="002C2CFF"/>
    <w:rsid w:val="002C2E3D"/>
    <w:rsid w:val="002C362B"/>
    <w:rsid w:val="002C4308"/>
    <w:rsid w:val="002C7A6E"/>
    <w:rsid w:val="002D005B"/>
    <w:rsid w:val="002D0F96"/>
    <w:rsid w:val="002D2649"/>
    <w:rsid w:val="002D6A91"/>
    <w:rsid w:val="002D6CF4"/>
    <w:rsid w:val="002D76DB"/>
    <w:rsid w:val="002E11EE"/>
    <w:rsid w:val="002E27AD"/>
    <w:rsid w:val="002E57A7"/>
    <w:rsid w:val="002E5F86"/>
    <w:rsid w:val="002E6CEA"/>
    <w:rsid w:val="002E7123"/>
    <w:rsid w:val="002E7156"/>
    <w:rsid w:val="002E7BA4"/>
    <w:rsid w:val="002E7D87"/>
    <w:rsid w:val="002E7E45"/>
    <w:rsid w:val="002F0080"/>
    <w:rsid w:val="002F1ABB"/>
    <w:rsid w:val="002F1B09"/>
    <w:rsid w:val="002F2DCB"/>
    <w:rsid w:val="002F319B"/>
    <w:rsid w:val="002F59DC"/>
    <w:rsid w:val="002F5E0D"/>
    <w:rsid w:val="002F61A2"/>
    <w:rsid w:val="002F781B"/>
    <w:rsid w:val="00300182"/>
    <w:rsid w:val="0030054F"/>
    <w:rsid w:val="00300553"/>
    <w:rsid w:val="003006DB"/>
    <w:rsid w:val="00300CB6"/>
    <w:rsid w:val="003010C0"/>
    <w:rsid w:val="00302371"/>
    <w:rsid w:val="00302669"/>
    <w:rsid w:val="00302FF0"/>
    <w:rsid w:val="00304BE4"/>
    <w:rsid w:val="003051B1"/>
    <w:rsid w:val="00305429"/>
    <w:rsid w:val="00307134"/>
    <w:rsid w:val="00307540"/>
    <w:rsid w:val="00310517"/>
    <w:rsid w:val="00310AE8"/>
    <w:rsid w:val="00311B71"/>
    <w:rsid w:val="00312CAE"/>
    <w:rsid w:val="00315218"/>
    <w:rsid w:val="0031602A"/>
    <w:rsid w:val="003161E5"/>
    <w:rsid w:val="0032047F"/>
    <w:rsid w:val="00321336"/>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270E"/>
    <w:rsid w:val="00333400"/>
    <w:rsid w:val="00333641"/>
    <w:rsid w:val="003336F1"/>
    <w:rsid w:val="003339AA"/>
    <w:rsid w:val="00333F0B"/>
    <w:rsid w:val="003344B2"/>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392F"/>
    <w:rsid w:val="00354C27"/>
    <w:rsid w:val="00354D0B"/>
    <w:rsid w:val="0035520D"/>
    <w:rsid w:val="003560B5"/>
    <w:rsid w:val="00356570"/>
    <w:rsid w:val="003569E3"/>
    <w:rsid w:val="0036013E"/>
    <w:rsid w:val="0036029F"/>
    <w:rsid w:val="003625BA"/>
    <w:rsid w:val="00362A29"/>
    <w:rsid w:val="00363561"/>
    <w:rsid w:val="003645D0"/>
    <w:rsid w:val="00365896"/>
    <w:rsid w:val="00365B29"/>
    <w:rsid w:val="00365F4E"/>
    <w:rsid w:val="00370846"/>
    <w:rsid w:val="003710EC"/>
    <w:rsid w:val="0037223A"/>
    <w:rsid w:val="00373914"/>
    <w:rsid w:val="00373A72"/>
    <w:rsid w:val="00374B27"/>
    <w:rsid w:val="00374B6F"/>
    <w:rsid w:val="0037525F"/>
    <w:rsid w:val="00377964"/>
    <w:rsid w:val="00377A10"/>
    <w:rsid w:val="00377B97"/>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3E63"/>
    <w:rsid w:val="003942D5"/>
    <w:rsid w:val="00394C13"/>
    <w:rsid w:val="00394C2C"/>
    <w:rsid w:val="00396784"/>
    <w:rsid w:val="00397169"/>
    <w:rsid w:val="003975C3"/>
    <w:rsid w:val="003975CD"/>
    <w:rsid w:val="00397EAE"/>
    <w:rsid w:val="003A13E9"/>
    <w:rsid w:val="003A1BA7"/>
    <w:rsid w:val="003A1FA0"/>
    <w:rsid w:val="003A3162"/>
    <w:rsid w:val="003A3691"/>
    <w:rsid w:val="003A3E7D"/>
    <w:rsid w:val="003A446D"/>
    <w:rsid w:val="003A4A9F"/>
    <w:rsid w:val="003A4FA8"/>
    <w:rsid w:val="003A5CA3"/>
    <w:rsid w:val="003A6533"/>
    <w:rsid w:val="003A6799"/>
    <w:rsid w:val="003A6AE6"/>
    <w:rsid w:val="003A7531"/>
    <w:rsid w:val="003A7930"/>
    <w:rsid w:val="003A7A75"/>
    <w:rsid w:val="003B10D8"/>
    <w:rsid w:val="003B1D08"/>
    <w:rsid w:val="003B3258"/>
    <w:rsid w:val="003B3453"/>
    <w:rsid w:val="003B3693"/>
    <w:rsid w:val="003B487C"/>
    <w:rsid w:val="003B4B22"/>
    <w:rsid w:val="003B554A"/>
    <w:rsid w:val="003B583A"/>
    <w:rsid w:val="003B595C"/>
    <w:rsid w:val="003B6901"/>
    <w:rsid w:val="003B6EBB"/>
    <w:rsid w:val="003B70AA"/>
    <w:rsid w:val="003B7961"/>
    <w:rsid w:val="003C00AF"/>
    <w:rsid w:val="003C0FD5"/>
    <w:rsid w:val="003C10F9"/>
    <w:rsid w:val="003C186E"/>
    <w:rsid w:val="003C1EA8"/>
    <w:rsid w:val="003C2CED"/>
    <w:rsid w:val="003C30DE"/>
    <w:rsid w:val="003C380B"/>
    <w:rsid w:val="003C3BCD"/>
    <w:rsid w:val="003C3D7A"/>
    <w:rsid w:val="003C5A08"/>
    <w:rsid w:val="003C7033"/>
    <w:rsid w:val="003C7137"/>
    <w:rsid w:val="003C7937"/>
    <w:rsid w:val="003D1E4C"/>
    <w:rsid w:val="003D3BE4"/>
    <w:rsid w:val="003D49D5"/>
    <w:rsid w:val="003D4AD7"/>
    <w:rsid w:val="003D4D3B"/>
    <w:rsid w:val="003D5D41"/>
    <w:rsid w:val="003D5D56"/>
    <w:rsid w:val="003D6E46"/>
    <w:rsid w:val="003D74AC"/>
    <w:rsid w:val="003E054A"/>
    <w:rsid w:val="003E0C27"/>
    <w:rsid w:val="003E0FBA"/>
    <w:rsid w:val="003E1A46"/>
    <w:rsid w:val="003E4501"/>
    <w:rsid w:val="003E532F"/>
    <w:rsid w:val="003E5AA1"/>
    <w:rsid w:val="003E5DC5"/>
    <w:rsid w:val="003E6873"/>
    <w:rsid w:val="003F05B0"/>
    <w:rsid w:val="003F3184"/>
    <w:rsid w:val="003F3261"/>
    <w:rsid w:val="003F3690"/>
    <w:rsid w:val="003F372E"/>
    <w:rsid w:val="003F37CC"/>
    <w:rsid w:val="003F3E59"/>
    <w:rsid w:val="003F49DF"/>
    <w:rsid w:val="003F517F"/>
    <w:rsid w:val="003F585E"/>
    <w:rsid w:val="003F5B75"/>
    <w:rsid w:val="003F7336"/>
    <w:rsid w:val="003F7880"/>
    <w:rsid w:val="00400C3D"/>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36"/>
    <w:rsid w:val="00412DF0"/>
    <w:rsid w:val="00413317"/>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CF1"/>
    <w:rsid w:val="004342A4"/>
    <w:rsid w:val="0043478E"/>
    <w:rsid w:val="00434951"/>
    <w:rsid w:val="00435230"/>
    <w:rsid w:val="00436844"/>
    <w:rsid w:val="00436996"/>
    <w:rsid w:val="00437275"/>
    <w:rsid w:val="00440566"/>
    <w:rsid w:val="0044076C"/>
    <w:rsid w:val="0044084A"/>
    <w:rsid w:val="004409E0"/>
    <w:rsid w:val="00440EA4"/>
    <w:rsid w:val="0044205D"/>
    <w:rsid w:val="00442383"/>
    <w:rsid w:val="004424A9"/>
    <w:rsid w:val="00442F35"/>
    <w:rsid w:val="00444E70"/>
    <w:rsid w:val="0044562B"/>
    <w:rsid w:val="00445D4E"/>
    <w:rsid w:val="00446834"/>
    <w:rsid w:val="00447065"/>
    <w:rsid w:val="004477B6"/>
    <w:rsid w:val="0045007E"/>
    <w:rsid w:val="004519EC"/>
    <w:rsid w:val="004528EA"/>
    <w:rsid w:val="0045315F"/>
    <w:rsid w:val="0045504C"/>
    <w:rsid w:val="00455478"/>
    <w:rsid w:val="00455705"/>
    <w:rsid w:val="00457572"/>
    <w:rsid w:val="0046046F"/>
    <w:rsid w:val="00461FBD"/>
    <w:rsid w:val="00462F8B"/>
    <w:rsid w:val="00463F3E"/>
    <w:rsid w:val="00464007"/>
    <w:rsid w:val="004641E8"/>
    <w:rsid w:val="00464A70"/>
    <w:rsid w:val="00465797"/>
    <w:rsid w:val="00465C01"/>
    <w:rsid w:val="00465CA3"/>
    <w:rsid w:val="00466B5F"/>
    <w:rsid w:val="00467340"/>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D42"/>
    <w:rsid w:val="00480865"/>
    <w:rsid w:val="00480CB9"/>
    <w:rsid w:val="00482016"/>
    <w:rsid w:val="0048442E"/>
    <w:rsid w:val="004848F5"/>
    <w:rsid w:val="00484A9D"/>
    <w:rsid w:val="00485A41"/>
    <w:rsid w:val="00485CAA"/>
    <w:rsid w:val="0049001E"/>
    <w:rsid w:val="00491C11"/>
    <w:rsid w:val="00491D54"/>
    <w:rsid w:val="004920AF"/>
    <w:rsid w:val="0049214B"/>
    <w:rsid w:val="00492C1B"/>
    <w:rsid w:val="00492D66"/>
    <w:rsid w:val="00494B03"/>
    <w:rsid w:val="004950D2"/>
    <w:rsid w:val="004A0095"/>
    <w:rsid w:val="004A0D97"/>
    <w:rsid w:val="004A1206"/>
    <w:rsid w:val="004A1A68"/>
    <w:rsid w:val="004A28C5"/>
    <w:rsid w:val="004A2FE0"/>
    <w:rsid w:val="004A34EC"/>
    <w:rsid w:val="004A4705"/>
    <w:rsid w:val="004A4A0B"/>
    <w:rsid w:val="004A4AD4"/>
    <w:rsid w:val="004A4B6E"/>
    <w:rsid w:val="004A4C1C"/>
    <w:rsid w:val="004A4F03"/>
    <w:rsid w:val="004A58F8"/>
    <w:rsid w:val="004A6D8B"/>
    <w:rsid w:val="004A72DC"/>
    <w:rsid w:val="004B003C"/>
    <w:rsid w:val="004B053C"/>
    <w:rsid w:val="004B3713"/>
    <w:rsid w:val="004B438F"/>
    <w:rsid w:val="004B47C1"/>
    <w:rsid w:val="004B4D68"/>
    <w:rsid w:val="004B5961"/>
    <w:rsid w:val="004B5FF5"/>
    <w:rsid w:val="004B61AD"/>
    <w:rsid w:val="004B61F5"/>
    <w:rsid w:val="004B6858"/>
    <w:rsid w:val="004B6972"/>
    <w:rsid w:val="004B7D06"/>
    <w:rsid w:val="004C0700"/>
    <w:rsid w:val="004C14C6"/>
    <w:rsid w:val="004C1E76"/>
    <w:rsid w:val="004C22A1"/>
    <w:rsid w:val="004C26A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0C69"/>
    <w:rsid w:val="004E172A"/>
    <w:rsid w:val="004E1A40"/>
    <w:rsid w:val="004E1FE6"/>
    <w:rsid w:val="004E23A7"/>
    <w:rsid w:val="004E287E"/>
    <w:rsid w:val="004E35D4"/>
    <w:rsid w:val="004E3780"/>
    <w:rsid w:val="004E3992"/>
    <w:rsid w:val="004E3E18"/>
    <w:rsid w:val="004E53F7"/>
    <w:rsid w:val="004E5521"/>
    <w:rsid w:val="004E5527"/>
    <w:rsid w:val="004E5F49"/>
    <w:rsid w:val="004E65CF"/>
    <w:rsid w:val="004E729E"/>
    <w:rsid w:val="004E7882"/>
    <w:rsid w:val="004E78B0"/>
    <w:rsid w:val="004F0B49"/>
    <w:rsid w:val="004F0D31"/>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1E9A"/>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2BE9"/>
    <w:rsid w:val="005234C7"/>
    <w:rsid w:val="0052375A"/>
    <w:rsid w:val="00523E05"/>
    <w:rsid w:val="00524AE5"/>
    <w:rsid w:val="00524BBE"/>
    <w:rsid w:val="00525B5E"/>
    <w:rsid w:val="00526762"/>
    <w:rsid w:val="00526A71"/>
    <w:rsid w:val="00526C5F"/>
    <w:rsid w:val="00530076"/>
    <w:rsid w:val="00532A93"/>
    <w:rsid w:val="00532F3C"/>
    <w:rsid w:val="005337A4"/>
    <w:rsid w:val="0053456E"/>
    <w:rsid w:val="00534C8E"/>
    <w:rsid w:val="00536032"/>
    <w:rsid w:val="005370D9"/>
    <w:rsid w:val="00540109"/>
    <w:rsid w:val="00540AE9"/>
    <w:rsid w:val="005412BD"/>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298E"/>
    <w:rsid w:val="005631A4"/>
    <w:rsid w:val="00563C52"/>
    <w:rsid w:val="0056413A"/>
    <w:rsid w:val="00564550"/>
    <w:rsid w:val="00565A97"/>
    <w:rsid w:val="00565BBD"/>
    <w:rsid w:val="00566657"/>
    <w:rsid w:val="00566DFD"/>
    <w:rsid w:val="00567841"/>
    <w:rsid w:val="005713F2"/>
    <w:rsid w:val="00571895"/>
    <w:rsid w:val="005722F0"/>
    <w:rsid w:val="00572450"/>
    <w:rsid w:val="0057329B"/>
    <w:rsid w:val="0057429C"/>
    <w:rsid w:val="00574F04"/>
    <w:rsid w:val="00575F61"/>
    <w:rsid w:val="00575F68"/>
    <w:rsid w:val="00575F6D"/>
    <w:rsid w:val="00576734"/>
    <w:rsid w:val="005825D5"/>
    <w:rsid w:val="00582FF6"/>
    <w:rsid w:val="00583AE8"/>
    <w:rsid w:val="00584F54"/>
    <w:rsid w:val="0058572A"/>
    <w:rsid w:val="0058773C"/>
    <w:rsid w:val="00587E87"/>
    <w:rsid w:val="00587FFB"/>
    <w:rsid w:val="005914F8"/>
    <w:rsid w:val="005917F4"/>
    <w:rsid w:val="00591B81"/>
    <w:rsid w:val="005921D4"/>
    <w:rsid w:val="00592532"/>
    <w:rsid w:val="0059356F"/>
    <w:rsid w:val="0059395E"/>
    <w:rsid w:val="00593EED"/>
    <w:rsid w:val="0059417A"/>
    <w:rsid w:val="005972D5"/>
    <w:rsid w:val="00597AA6"/>
    <w:rsid w:val="00597F10"/>
    <w:rsid w:val="005A0282"/>
    <w:rsid w:val="005A0DFE"/>
    <w:rsid w:val="005A1733"/>
    <w:rsid w:val="005A5C0E"/>
    <w:rsid w:val="005A6803"/>
    <w:rsid w:val="005A7999"/>
    <w:rsid w:val="005B0EF8"/>
    <w:rsid w:val="005B1EAF"/>
    <w:rsid w:val="005B35DE"/>
    <w:rsid w:val="005B37C3"/>
    <w:rsid w:val="005B43A2"/>
    <w:rsid w:val="005B493F"/>
    <w:rsid w:val="005B71A6"/>
    <w:rsid w:val="005B7798"/>
    <w:rsid w:val="005B7E1A"/>
    <w:rsid w:val="005C0EC3"/>
    <w:rsid w:val="005C138E"/>
    <w:rsid w:val="005C1D08"/>
    <w:rsid w:val="005C1D27"/>
    <w:rsid w:val="005C3166"/>
    <w:rsid w:val="005C3DA7"/>
    <w:rsid w:val="005C3DC8"/>
    <w:rsid w:val="005C435F"/>
    <w:rsid w:val="005C476B"/>
    <w:rsid w:val="005C50A6"/>
    <w:rsid w:val="005C533D"/>
    <w:rsid w:val="005C5EF8"/>
    <w:rsid w:val="005C642C"/>
    <w:rsid w:val="005C64B4"/>
    <w:rsid w:val="005C7742"/>
    <w:rsid w:val="005D0119"/>
    <w:rsid w:val="005D0EC7"/>
    <w:rsid w:val="005D41A0"/>
    <w:rsid w:val="005D641A"/>
    <w:rsid w:val="005D7579"/>
    <w:rsid w:val="005D7945"/>
    <w:rsid w:val="005D79F6"/>
    <w:rsid w:val="005D7CE4"/>
    <w:rsid w:val="005E0718"/>
    <w:rsid w:val="005E293F"/>
    <w:rsid w:val="005E38B5"/>
    <w:rsid w:val="005E3FC7"/>
    <w:rsid w:val="005E50A3"/>
    <w:rsid w:val="005E53A5"/>
    <w:rsid w:val="005E6055"/>
    <w:rsid w:val="005F0645"/>
    <w:rsid w:val="005F06C5"/>
    <w:rsid w:val="005F0BD1"/>
    <w:rsid w:val="005F135F"/>
    <w:rsid w:val="005F2958"/>
    <w:rsid w:val="005F2EF9"/>
    <w:rsid w:val="005F3F90"/>
    <w:rsid w:val="005F3F97"/>
    <w:rsid w:val="005F40C5"/>
    <w:rsid w:val="005F5A0D"/>
    <w:rsid w:val="005F6737"/>
    <w:rsid w:val="005F6ED5"/>
    <w:rsid w:val="00600C79"/>
    <w:rsid w:val="00601EF6"/>
    <w:rsid w:val="00601F68"/>
    <w:rsid w:val="006038D3"/>
    <w:rsid w:val="00603D12"/>
    <w:rsid w:val="00603E2E"/>
    <w:rsid w:val="00604458"/>
    <w:rsid w:val="00605023"/>
    <w:rsid w:val="00605704"/>
    <w:rsid w:val="00605EE1"/>
    <w:rsid w:val="00606896"/>
    <w:rsid w:val="006106D1"/>
    <w:rsid w:val="006110DC"/>
    <w:rsid w:val="00612A11"/>
    <w:rsid w:val="00614003"/>
    <w:rsid w:val="006143B7"/>
    <w:rsid w:val="00614812"/>
    <w:rsid w:val="00615E9B"/>
    <w:rsid w:val="00616174"/>
    <w:rsid w:val="00616B4B"/>
    <w:rsid w:val="00620AF8"/>
    <w:rsid w:val="00622062"/>
    <w:rsid w:val="006233B4"/>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A11"/>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4FC2"/>
    <w:rsid w:val="00655786"/>
    <w:rsid w:val="00655EFC"/>
    <w:rsid w:val="006571F7"/>
    <w:rsid w:val="006575B2"/>
    <w:rsid w:val="00660420"/>
    <w:rsid w:val="00661242"/>
    <w:rsid w:val="006626A1"/>
    <w:rsid w:val="00662CFF"/>
    <w:rsid w:val="00663C68"/>
    <w:rsid w:val="00664345"/>
    <w:rsid w:val="00664740"/>
    <w:rsid w:val="00666328"/>
    <w:rsid w:val="00666359"/>
    <w:rsid w:val="0066675E"/>
    <w:rsid w:val="0067004A"/>
    <w:rsid w:val="0067069E"/>
    <w:rsid w:val="006710CD"/>
    <w:rsid w:val="00672A45"/>
    <w:rsid w:val="00672C5C"/>
    <w:rsid w:val="00673F8A"/>
    <w:rsid w:val="00676078"/>
    <w:rsid w:val="006763E8"/>
    <w:rsid w:val="006768B5"/>
    <w:rsid w:val="00677092"/>
    <w:rsid w:val="006773F0"/>
    <w:rsid w:val="006805BC"/>
    <w:rsid w:val="00681470"/>
    <w:rsid w:val="00681482"/>
    <w:rsid w:val="00681A6A"/>
    <w:rsid w:val="00683169"/>
    <w:rsid w:val="006854CB"/>
    <w:rsid w:val="00686DFC"/>
    <w:rsid w:val="00686EE2"/>
    <w:rsid w:val="006872E8"/>
    <w:rsid w:val="00687DAA"/>
    <w:rsid w:val="006902BB"/>
    <w:rsid w:val="00690476"/>
    <w:rsid w:val="00690770"/>
    <w:rsid w:val="00691543"/>
    <w:rsid w:val="006933D8"/>
    <w:rsid w:val="00693C5E"/>
    <w:rsid w:val="00693EC7"/>
    <w:rsid w:val="006945B0"/>
    <w:rsid w:val="006948A7"/>
    <w:rsid w:val="0069507D"/>
    <w:rsid w:val="006960B7"/>
    <w:rsid w:val="00696E31"/>
    <w:rsid w:val="0069765D"/>
    <w:rsid w:val="00697A5C"/>
    <w:rsid w:val="006A0C9D"/>
    <w:rsid w:val="006A2658"/>
    <w:rsid w:val="006A3C76"/>
    <w:rsid w:val="006A4866"/>
    <w:rsid w:val="006A576B"/>
    <w:rsid w:val="006A6037"/>
    <w:rsid w:val="006A6C70"/>
    <w:rsid w:val="006A726E"/>
    <w:rsid w:val="006A7273"/>
    <w:rsid w:val="006A72A5"/>
    <w:rsid w:val="006A7D9B"/>
    <w:rsid w:val="006B1E43"/>
    <w:rsid w:val="006B2060"/>
    <w:rsid w:val="006B2077"/>
    <w:rsid w:val="006B2113"/>
    <w:rsid w:val="006B2CEE"/>
    <w:rsid w:val="006B34F4"/>
    <w:rsid w:val="006B36C1"/>
    <w:rsid w:val="006B3D0E"/>
    <w:rsid w:val="006B3D49"/>
    <w:rsid w:val="006B3F1D"/>
    <w:rsid w:val="006B4336"/>
    <w:rsid w:val="006B4E9D"/>
    <w:rsid w:val="006B581A"/>
    <w:rsid w:val="006B59D2"/>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2EC7"/>
    <w:rsid w:val="006D3072"/>
    <w:rsid w:val="006D4246"/>
    <w:rsid w:val="006D4324"/>
    <w:rsid w:val="006D4693"/>
    <w:rsid w:val="006D69ED"/>
    <w:rsid w:val="006D6CF2"/>
    <w:rsid w:val="006E063E"/>
    <w:rsid w:val="006E16A4"/>
    <w:rsid w:val="006E1E8E"/>
    <w:rsid w:val="006E22CA"/>
    <w:rsid w:val="006E285A"/>
    <w:rsid w:val="006E3824"/>
    <w:rsid w:val="006E3ED7"/>
    <w:rsid w:val="006E42E5"/>
    <w:rsid w:val="006E4C39"/>
    <w:rsid w:val="006E508F"/>
    <w:rsid w:val="006E53A7"/>
    <w:rsid w:val="006E5CAD"/>
    <w:rsid w:val="006E6CBE"/>
    <w:rsid w:val="006E6DD8"/>
    <w:rsid w:val="006E7E30"/>
    <w:rsid w:val="006F0103"/>
    <w:rsid w:val="006F0885"/>
    <w:rsid w:val="006F0E1B"/>
    <w:rsid w:val="006F16EA"/>
    <w:rsid w:val="006F2109"/>
    <w:rsid w:val="006F2930"/>
    <w:rsid w:val="006F3ADF"/>
    <w:rsid w:val="006F432D"/>
    <w:rsid w:val="006F44D3"/>
    <w:rsid w:val="006F466E"/>
    <w:rsid w:val="006F52FA"/>
    <w:rsid w:val="006F5498"/>
    <w:rsid w:val="006F5FB4"/>
    <w:rsid w:val="006F6561"/>
    <w:rsid w:val="006F6DB0"/>
    <w:rsid w:val="006F7B2C"/>
    <w:rsid w:val="007005E3"/>
    <w:rsid w:val="007009C4"/>
    <w:rsid w:val="00700B5D"/>
    <w:rsid w:val="00702B97"/>
    <w:rsid w:val="007036AB"/>
    <w:rsid w:val="00704128"/>
    <w:rsid w:val="00705BDC"/>
    <w:rsid w:val="00706EA1"/>
    <w:rsid w:val="0070700B"/>
    <w:rsid w:val="007073E8"/>
    <w:rsid w:val="00710BE4"/>
    <w:rsid w:val="00710FA2"/>
    <w:rsid w:val="00714874"/>
    <w:rsid w:val="00714E91"/>
    <w:rsid w:val="00714FC4"/>
    <w:rsid w:val="00715201"/>
    <w:rsid w:val="007152C5"/>
    <w:rsid w:val="00715CC6"/>
    <w:rsid w:val="00716126"/>
    <w:rsid w:val="007171ED"/>
    <w:rsid w:val="00720026"/>
    <w:rsid w:val="00720092"/>
    <w:rsid w:val="007204F4"/>
    <w:rsid w:val="00720F95"/>
    <w:rsid w:val="0072288E"/>
    <w:rsid w:val="00723FF4"/>
    <w:rsid w:val="0072613D"/>
    <w:rsid w:val="007272DE"/>
    <w:rsid w:val="0072735E"/>
    <w:rsid w:val="00727E68"/>
    <w:rsid w:val="00730E2B"/>
    <w:rsid w:val="00731FCE"/>
    <w:rsid w:val="00733930"/>
    <w:rsid w:val="0073399D"/>
    <w:rsid w:val="00733ADA"/>
    <w:rsid w:val="00734E0E"/>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57D"/>
    <w:rsid w:val="00754CFA"/>
    <w:rsid w:val="00754EEE"/>
    <w:rsid w:val="007554F9"/>
    <w:rsid w:val="00756289"/>
    <w:rsid w:val="00757769"/>
    <w:rsid w:val="007600BF"/>
    <w:rsid w:val="007602BA"/>
    <w:rsid w:val="00760905"/>
    <w:rsid w:val="00760C06"/>
    <w:rsid w:val="0076275D"/>
    <w:rsid w:val="00762865"/>
    <w:rsid w:val="00763320"/>
    <w:rsid w:val="00764A53"/>
    <w:rsid w:val="00765B1C"/>
    <w:rsid w:val="00767515"/>
    <w:rsid w:val="007675DF"/>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110"/>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29A"/>
    <w:rsid w:val="007C26FB"/>
    <w:rsid w:val="007C4636"/>
    <w:rsid w:val="007C49B1"/>
    <w:rsid w:val="007C4BCD"/>
    <w:rsid w:val="007C50FB"/>
    <w:rsid w:val="007C60B8"/>
    <w:rsid w:val="007C6691"/>
    <w:rsid w:val="007D077F"/>
    <w:rsid w:val="007D0847"/>
    <w:rsid w:val="007D1051"/>
    <w:rsid w:val="007D14A3"/>
    <w:rsid w:val="007D2364"/>
    <w:rsid w:val="007D2656"/>
    <w:rsid w:val="007D268D"/>
    <w:rsid w:val="007D288C"/>
    <w:rsid w:val="007D2EA2"/>
    <w:rsid w:val="007D4E53"/>
    <w:rsid w:val="007D4F2A"/>
    <w:rsid w:val="007D5341"/>
    <w:rsid w:val="007D72B6"/>
    <w:rsid w:val="007D7438"/>
    <w:rsid w:val="007E016F"/>
    <w:rsid w:val="007E01CC"/>
    <w:rsid w:val="007E117E"/>
    <w:rsid w:val="007E29BE"/>
    <w:rsid w:val="007E2F0A"/>
    <w:rsid w:val="007E35D6"/>
    <w:rsid w:val="007E427B"/>
    <w:rsid w:val="007E47BF"/>
    <w:rsid w:val="007E6555"/>
    <w:rsid w:val="007E6A0A"/>
    <w:rsid w:val="007E6BA1"/>
    <w:rsid w:val="007F0F0A"/>
    <w:rsid w:val="007F10A8"/>
    <w:rsid w:val="007F126A"/>
    <w:rsid w:val="007F244B"/>
    <w:rsid w:val="007F359A"/>
    <w:rsid w:val="007F3C38"/>
    <w:rsid w:val="007F3EBB"/>
    <w:rsid w:val="007F5826"/>
    <w:rsid w:val="007F62A6"/>
    <w:rsid w:val="007F7446"/>
    <w:rsid w:val="0080032D"/>
    <w:rsid w:val="00801107"/>
    <w:rsid w:val="00801308"/>
    <w:rsid w:val="0080213C"/>
    <w:rsid w:val="00802CF2"/>
    <w:rsid w:val="00803386"/>
    <w:rsid w:val="008038D9"/>
    <w:rsid w:val="00803BE5"/>
    <w:rsid w:val="00805385"/>
    <w:rsid w:val="00805412"/>
    <w:rsid w:val="00805D8C"/>
    <w:rsid w:val="00805D9B"/>
    <w:rsid w:val="00806727"/>
    <w:rsid w:val="00806CD4"/>
    <w:rsid w:val="00810001"/>
    <w:rsid w:val="00810339"/>
    <w:rsid w:val="00810EE0"/>
    <w:rsid w:val="00810F3B"/>
    <w:rsid w:val="008113D6"/>
    <w:rsid w:val="00812004"/>
    <w:rsid w:val="00812D1D"/>
    <w:rsid w:val="00813600"/>
    <w:rsid w:val="008149CE"/>
    <w:rsid w:val="008164D6"/>
    <w:rsid w:val="008164FF"/>
    <w:rsid w:val="0081665A"/>
    <w:rsid w:val="00816677"/>
    <w:rsid w:val="00817032"/>
    <w:rsid w:val="0081774E"/>
    <w:rsid w:val="00817F8E"/>
    <w:rsid w:val="00820483"/>
    <w:rsid w:val="008206A9"/>
    <w:rsid w:val="00820830"/>
    <w:rsid w:val="00821C3D"/>
    <w:rsid w:val="00821C56"/>
    <w:rsid w:val="00822E0C"/>
    <w:rsid w:val="00823C36"/>
    <w:rsid w:val="00824462"/>
    <w:rsid w:val="00824A31"/>
    <w:rsid w:val="00824AF1"/>
    <w:rsid w:val="00824EF1"/>
    <w:rsid w:val="00825D7D"/>
    <w:rsid w:val="00827CF6"/>
    <w:rsid w:val="00832631"/>
    <w:rsid w:val="00832836"/>
    <w:rsid w:val="00832BA8"/>
    <w:rsid w:val="00833242"/>
    <w:rsid w:val="008351B6"/>
    <w:rsid w:val="00835867"/>
    <w:rsid w:val="00837000"/>
    <w:rsid w:val="008370D7"/>
    <w:rsid w:val="00840BED"/>
    <w:rsid w:val="008422AF"/>
    <w:rsid w:val="00842B79"/>
    <w:rsid w:val="0084367B"/>
    <w:rsid w:val="0084474A"/>
    <w:rsid w:val="00845957"/>
    <w:rsid w:val="0084635E"/>
    <w:rsid w:val="00846CD5"/>
    <w:rsid w:val="00846D69"/>
    <w:rsid w:val="00847700"/>
    <w:rsid w:val="00847839"/>
    <w:rsid w:val="00847B11"/>
    <w:rsid w:val="0085041D"/>
    <w:rsid w:val="008507EE"/>
    <w:rsid w:val="00851D2C"/>
    <w:rsid w:val="00852869"/>
    <w:rsid w:val="00852B58"/>
    <w:rsid w:val="008534F9"/>
    <w:rsid w:val="008540E0"/>
    <w:rsid w:val="00854525"/>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833"/>
    <w:rsid w:val="00873DEC"/>
    <w:rsid w:val="008750D3"/>
    <w:rsid w:val="00876E57"/>
    <w:rsid w:val="0087707F"/>
    <w:rsid w:val="008802E4"/>
    <w:rsid w:val="008803FC"/>
    <w:rsid w:val="00881493"/>
    <w:rsid w:val="0088198E"/>
    <w:rsid w:val="00881DDC"/>
    <w:rsid w:val="008845AC"/>
    <w:rsid w:val="00884802"/>
    <w:rsid w:val="00884850"/>
    <w:rsid w:val="008848E6"/>
    <w:rsid w:val="00885117"/>
    <w:rsid w:val="00886832"/>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2CE"/>
    <w:rsid w:val="008A14EC"/>
    <w:rsid w:val="008A1574"/>
    <w:rsid w:val="008A182C"/>
    <w:rsid w:val="008A2582"/>
    <w:rsid w:val="008A2834"/>
    <w:rsid w:val="008A2C27"/>
    <w:rsid w:val="008A42E1"/>
    <w:rsid w:val="008A5E01"/>
    <w:rsid w:val="008A6BAB"/>
    <w:rsid w:val="008B008F"/>
    <w:rsid w:val="008B0701"/>
    <w:rsid w:val="008B1E17"/>
    <w:rsid w:val="008B3253"/>
    <w:rsid w:val="008B39E8"/>
    <w:rsid w:val="008B4641"/>
    <w:rsid w:val="008B54B1"/>
    <w:rsid w:val="008B6B1A"/>
    <w:rsid w:val="008B7D52"/>
    <w:rsid w:val="008C0464"/>
    <w:rsid w:val="008C0498"/>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665"/>
    <w:rsid w:val="008F3AC2"/>
    <w:rsid w:val="008F445B"/>
    <w:rsid w:val="008F4F58"/>
    <w:rsid w:val="008F56B9"/>
    <w:rsid w:val="008F5DA7"/>
    <w:rsid w:val="008F62E1"/>
    <w:rsid w:val="008F6ECD"/>
    <w:rsid w:val="008F75A9"/>
    <w:rsid w:val="008F7801"/>
    <w:rsid w:val="008F7D09"/>
    <w:rsid w:val="00900039"/>
    <w:rsid w:val="009001A2"/>
    <w:rsid w:val="009014B8"/>
    <w:rsid w:val="00902540"/>
    <w:rsid w:val="00902853"/>
    <w:rsid w:val="00903A08"/>
    <w:rsid w:val="00903CFF"/>
    <w:rsid w:val="00904833"/>
    <w:rsid w:val="00907CE2"/>
    <w:rsid w:val="00910677"/>
    <w:rsid w:val="00910AC8"/>
    <w:rsid w:val="00910EFD"/>
    <w:rsid w:val="0091175B"/>
    <w:rsid w:val="00911BB7"/>
    <w:rsid w:val="00911DC0"/>
    <w:rsid w:val="0091286B"/>
    <w:rsid w:val="00912D3F"/>
    <w:rsid w:val="009137F4"/>
    <w:rsid w:val="00913F6B"/>
    <w:rsid w:val="009146CF"/>
    <w:rsid w:val="00915987"/>
    <w:rsid w:val="0091630C"/>
    <w:rsid w:val="009166A9"/>
    <w:rsid w:val="00916724"/>
    <w:rsid w:val="00916906"/>
    <w:rsid w:val="009171AA"/>
    <w:rsid w:val="0091795A"/>
    <w:rsid w:val="009179B5"/>
    <w:rsid w:val="009203DD"/>
    <w:rsid w:val="00920B21"/>
    <w:rsid w:val="00920DFA"/>
    <w:rsid w:val="0092147B"/>
    <w:rsid w:val="00922C36"/>
    <w:rsid w:val="00922E7A"/>
    <w:rsid w:val="0092325F"/>
    <w:rsid w:val="00923968"/>
    <w:rsid w:val="00923D92"/>
    <w:rsid w:val="00926289"/>
    <w:rsid w:val="009263A2"/>
    <w:rsid w:val="0092659A"/>
    <w:rsid w:val="009266B5"/>
    <w:rsid w:val="009268D4"/>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3F40"/>
    <w:rsid w:val="00944252"/>
    <w:rsid w:val="0094479C"/>
    <w:rsid w:val="00944CB1"/>
    <w:rsid w:val="00946DEB"/>
    <w:rsid w:val="00947CB4"/>
    <w:rsid w:val="00951086"/>
    <w:rsid w:val="009517DB"/>
    <w:rsid w:val="009518D4"/>
    <w:rsid w:val="00951A8C"/>
    <w:rsid w:val="00951F42"/>
    <w:rsid w:val="00952EE4"/>
    <w:rsid w:val="00953AD0"/>
    <w:rsid w:val="00953B8F"/>
    <w:rsid w:val="00955088"/>
    <w:rsid w:val="00955B09"/>
    <w:rsid w:val="00955E7D"/>
    <w:rsid w:val="009560DC"/>
    <w:rsid w:val="009564D7"/>
    <w:rsid w:val="009565AC"/>
    <w:rsid w:val="009569FA"/>
    <w:rsid w:val="00956A7C"/>
    <w:rsid w:val="00957FFB"/>
    <w:rsid w:val="00960A68"/>
    <w:rsid w:val="00960E04"/>
    <w:rsid w:val="00963A77"/>
    <w:rsid w:val="00963E65"/>
    <w:rsid w:val="00964198"/>
    <w:rsid w:val="009653E8"/>
    <w:rsid w:val="009666FE"/>
    <w:rsid w:val="00966D75"/>
    <w:rsid w:val="00966DD8"/>
    <w:rsid w:val="009679E2"/>
    <w:rsid w:val="00967A96"/>
    <w:rsid w:val="00967E19"/>
    <w:rsid w:val="009718B3"/>
    <w:rsid w:val="00971A04"/>
    <w:rsid w:val="0097235B"/>
    <w:rsid w:val="00972923"/>
    <w:rsid w:val="00972A52"/>
    <w:rsid w:val="009738D3"/>
    <w:rsid w:val="0097404D"/>
    <w:rsid w:val="00974CAC"/>
    <w:rsid w:val="00975190"/>
    <w:rsid w:val="00975716"/>
    <w:rsid w:val="009760AE"/>
    <w:rsid w:val="00976C9B"/>
    <w:rsid w:val="0098006E"/>
    <w:rsid w:val="0098165A"/>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A5A"/>
    <w:rsid w:val="009A5FA2"/>
    <w:rsid w:val="009A7498"/>
    <w:rsid w:val="009A7702"/>
    <w:rsid w:val="009A7716"/>
    <w:rsid w:val="009B1346"/>
    <w:rsid w:val="009B1A6C"/>
    <w:rsid w:val="009B1DEA"/>
    <w:rsid w:val="009B24A6"/>
    <w:rsid w:val="009B2AAD"/>
    <w:rsid w:val="009B2D9B"/>
    <w:rsid w:val="009B4313"/>
    <w:rsid w:val="009B4FBF"/>
    <w:rsid w:val="009B5747"/>
    <w:rsid w:val="009B62EB"/>
    <w:rsid w:val="009B6619"/>
    <w:rsid w:val="009B6CE3"/>
    <w:rsid w:val="009B77A3"/>
    <w:rsid w:val="009B795E"/>
    <w:rsid w:val="009B7A6C"/>
    <w:rsid w:val="009C2143"/>
    <w:rsid w:val="009C262F"/>
    <w:rsid w:val="009C2F0F"/>
    <w:rsid w:val="009C6002"/>
    <w:rsid w:val="009C627D"/>
    <w:rsid w:val="009C78EA"/>
    <w:rsid w:val="009C7F35"/>
    <w:rsid w:val="009C7F43"/>
    <w:rsid w:val="009D0241"/>
    <w:rsid w:val="009D0679"/>
    <w:rsid w:val="009D10C6"/>
    <w:rsid w:val="009D1C01"/>
    <w:rsid w:val="009D238A"/>
    <w:rsid w:val="009D305A"/>
    <w:rsid w:val="009D3539"/>
    <w:rsid w:val="009D36DA"/>
    <w:rsid w:val="009D396B"/>
    <w:rsid w:val="009D3DF8"/>
    <w:rsid w:val="009D40B6"/>
    <w:rsid w:val="009D43BF"/>
    <w:rsid w:val="009D60BE"/>
    <w:rsid w:val="009D67D5"/>
    <w:rsid w:val="009D6911"/>
    <w:rsid w:val="009D79B6"/>
    <w:rsid w:val="009E1AE3"/>
    <w:rsid w:val="009E1E9A"/>
    <w:rsid w:val="009E27C5"/>
    <w:rsid w:val="009E2856"/>
    <w:rsid w:val="009E2AC7"/>
    <w:rsid w:val="009E2B6E"/>
    <w:rsid w:val="009E3F04"/>
    <w:rsid w:val="009E5533"/>
    <w:rsid w:val="009E55AA"/>
    <w:rsid w:val="009E5EEB"/>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43FE"/>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17FE9"/>
    <w:rsid w:val="00A205BC"/>
    <w:rsid w:val="00A211DC"/>
    <w:rsid w:val="00A21216"/>
    <w:rsid w:val="00A212CE"/>
    <w:rsid w:val="00A21505"/>
    <w:rsid w:val="00A21721"/>
    <w:rsid w:val="00A2200F"/>
    <w:rsid w:val="00A2378B"/>
    <w:rsid w:val="00A23874"/>
    <w:rsid w:val="00A23E88"/>
    <w:rsid w:val="00A2413B"/>
    <w:rsid w:val="00A24909"/>
    <w:rsid w:val="00A24E74"/>
    <w:rsid w:val="00A25375"/>
    <w:rsid w:val="00A262B3"/>
    <w:rsid w:val="00A264B1"/>
    <w:rsid w:val="00A27375"/>
    <w:rsid w:val="00A30E3E"/>
    <w:rsid w:val="00A3327E"/>
    <w:rsid w:val="00A3361D"/>
    <w:rsid w:val="00A33695"/>
    <w:rsid w:val="00A3659B"/>
    <w:rsid w:val="00A36803"/>
    <w:rsid w:val="00A36D70"/>
    <w:rsid w:val="00A376A3"/>
    <w:rsid w:val="00A378E3"/>
    <w:rsid w:val="00A42283"/>
    <w:rsid w:val="00A425D5"/>
    <w:rsid w:val="00A42B53"/>
    <w:rsid w:val="00A42EE1"/>
    <w:rsid w:val="00A438B9"/>
    <w:rsid w:val="00A444C5"/>
    <w:rsid w:val="00A4583A"/>
    <w:rsid w:val="00A4660A"/>
    <w:rsid w:val="00A467B5"/>
    <w:rsid w:val="00A46B8B"/>
    <w:rsid w:val="00A46D69"/>
    <w:rsid w:val="00A46EC4"/>
    <w:rsid w:val="00A474A4"/>
    <w:rsid w:val="00A47E11"/>
    <w:rsid w:val="00A5024F"/>
    <w:rsid w:val="00A51E25"/>
    <w:rsid w:val="00A51E51"/>
    <w:rsid w:val="00A52282"/>
    <w:rsid w:val="00A52C0A"/>
    <w:rsid w:val="00A542D6"/>
    <w:rsid w:val="00A54948"/>
    <w:rsid w:val="00A55210"/>
    <w:rsid w:val="00A55B4A"/>
    <w:rsid w:val="00A55D65"/>
    <w:rsid w:val="00A55FC8"/>
    <w:rsid w:val="00A60971"/>
    <w:rsid w:val="00A60AD7"/>
    <w:rsid w:val="00A61FCD"/>
    <w:rsid w:val="00A63339"/>
    <w:rsid w:val="00A633A7"/>
    <w:rsid w:val="00A63A63"/>
    <w:rsid w:val="00A63A7F"/>
    <w:rsid w:val="00A654FE"/>
    <w:rsid w:val="00A65604"/>
    <w:rsid w:val="00A67CE3"/>
    <w:rsid w:val="00A70C5F"/>
    <w:rsid w:val="00A713BA"/>
    <w:rsid w:val="00A723DF"/>
    <w:rsid w:val="00A72AD2"/>
    <w:rsid w:val="00A732DF"/>
    <w:rsid w:val="00A7440A"/>
    <w:rsid w:val="00A749A8"/>
    <w:rsid w:val="00A749D9"/>
    <w:rsid w:val="00A756EB"/>
    <w:rsid w:val="00A75776"/>
    <w:rsid w:val="00A75DEC"/>
    <w:rsid w:val="00A762DC"/>
    <w:rsid w:val="00A76A25"/>
    <w:rsid w:val="00A77BCC"/>
    <w:rsid w:val="00A77FB2"/>
    <w:rsid w:val="00A8037B"/>
    <w:rsid w:val="00A80CB8"/>
    <w:rsid w:val="00A80D52"/>
    <w:rsid w:val="00A81FAF"/>
    <w:rsid w:val="00A827DF"/>
    <w:rsid w:val="00A8299F"/>
    <w:rsid w:val="00A86D93"/>
    <w:rsid w:val="00A86F3C"/>
    <w:rsid w:val="00A8703A"/>
    <w:rsid w:val="00A87E54"/>
    <w:rsid w:val="00A92D15"/>
    <w:rsid w:val="00A92DC1"/>
    <w:rsid w:val="00A94700"/>
    <w:rsid w:val="00A95651"/>
    <w:rsid w:val="00A957A5"/>
    <w:rsid w:val="00A962CF"/>
    <w:rsid w:val="00A97253"/>
    <w:rsid w:val="00A975D4"/>
    <w:rsid w:val="00AA0116"/>
    <w:rsid w:val="00AA04E8"/>
    <w:rsid w:val="00AA0524"/>
    <w:rsid w:val="00AA11BA"/>
    <w:rsid w:val="00AA2184"/>
    <w:rsid w:val="00AA28AF"/>
    <w:rsid w:val="00AA2ED1"/>
    <w:rsid w:val="00AA5CAA"/>
    <w:rsid w:val="00AA5D97"/>
    <w:rsid w:val="00AA7408"/>
    <w:rsid w:val="00AA7836"/>
    <w:rsid w:val="00AA7B92"/>
    <w:rsid w:val="00AA7CC5"/>
    <w:rsid w:val="00AA7F8D"/>
    <w:rsid w:val="00AB1633"/>
    <w:rsid w:val="00AB16D7"/>
    <w:rsid w:val="00AB225C"/>
    <w:rsid w:val="00AB2C02"/>
    <w:rsid w:val="00AB3080"/>
    <w:rsid w:val="00AB337B"/>
    <w:rsid w:val="00AB3C75"/>
    <w:rsid w:val="00AB3EA3"/>
    <w:rsid w:val="00AB5EBE"/>
    <w:rsid w:val="00AB6974"/>
    <w:rsid w:val="00AB6A30"/>
    <w:rsid w:val="00AB6C79"/>
    <w:rsid w:val="00AC0BD1"/>
    <w:rsid w:val="00AC0EE7"/>
    <w:rsid w:val="00AC223F"/>
    <w:rsid w:val="00AC2615"/>
    <w:rsid w:val="00AC2FCC"/>
    <w:rsid w:val="00AC31AA"/>
    <w:rsid w:val="00AC3EA4"/>
    <w:rsid w:val="00AC3FC2"/>
    <w:rsid w:val="00AC4029"/>
    <w:rsid w:val="00AC614E"/>
    <w:rsid w:val="00AC63EB"/>
    <w:rsid w:val="00AC7350"/>
    <w:rsid w:val="00AC77A5"/>
    <w:rsid w:val="00AC7A5F"/>
    <w:rsid w:val="00AC7DD5"/>
    <w:rsid w:val="00AD0C65"/>
    <w:rsid w:val="00AD11B5"/>
    <w:rsid w:val="00AD4443"/>
    <w:rsid w:val="00AD4E3B"/>
    <w:rsid w:val="00AD54EE"/>
    <w:rsid w:val="00AD5CD5"/>
    <w:rsid w:val="00AD5D11"/>
    <w:rsid w:val="00AD6204"/>
    <w:rsid w:val="00AD65F4"/>
    <w:rsid w:val="00AD68D3"/>
    <w:rsid w:val="00AD70E4"/>
    <w:rsid w:val="00AD7573"/>
    <w:rsid w:val="00AD778D"/>
    <w:rsid w:val="00AE0694"/>
    <w:rsid w:val="00AE1045"/>
    <w:rsid w:val="00AE1828"/>
    <w:rsid w:val="00AE192E"/>
    <w:rsid w:val="00AE196C"/>
    <w:rsid w:val="00AE2E16"/>
    <w:rsid w:val="00AE37E9"/>
    <w:rsid w:val="00AE3DAD"/>
    <w:rsid w:val="00AE6126"/>
    <w:rsid w:val="00AE63C7"/>
    <w:rsid w:val="00AE68EF"/>
    <w:rsid w:val="00AE6EC3"/>
    <w:rsid w:val="00AE6F51"/>
    <w:rsid w:val="00AF03BB"/>
    <w:rsid w:val="00AF29EF"/>
    <w:rsid w:val="00AF312B"/>
    <w:rsid w:val="00AF3AA8"/>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363"/>
    <w:rsid w:val="00B11751"/>
    <w:rsid w:val="00B11F35"/>
    <w:rsid w:val="00B1242C"/>
    <w:rsid w:val="00B14C9E"/>
    <w:rsid w:val="00B160F4"/>
    <w:rsid w:val="00B16563"/>
    <w:rsid w:val="00B165D8"/>
    <w:rsid w:val="00B16EF3"/>
    <w:rsid w:val="00B2084F"/>
    <w:rsid w:val="00B20AD6"/>
    <w:rsid w:val="00B20D9D"/>
    <w:rsid w:val="00B2146B"/>
    <w:rsid w:val="00B22EA6"/>
    <w:rsid w:val="00B23652"/>
    <w:rsid w:val="00B23AFD"/>
    <w:rsid w:val="00B24FED"/>
    <w:rsid w:val="00B25EC5"/>
    <w:rsid w:val="00B2601B"/>
    <w:rsid w:val="00B26F5F"/>
    <w:rsid w:val="00B270D7"/>
    <w:rsid w:val="00B2725B"/>
    <w:rsid w:val="00B277AE"/>
    <w:rsid w:val="00B27ADE"/>
    <w:rsid w:val="00B27C90"/>
    <w:rsid w:val="00B3116E"/>
    <w:rsid w:val="00B31E36"/>
    <w:rsid w:val="00B32121"/>
    <w:rsid w:val="00B32265"/>
    <w:rsid w:val="00B3487C"/>
    <w:rsid w:val="00B34EBB"/>
    <w:rsid w:val="00B35114"/>
    <w:rsid w:val="00B379BD"/>
    <w:rsid w:val="00B40292"/>
    <w:rsid w:val="00B4065C"/>
    <w:rsid w:val="00B4188F"/>
    <w:rsid w:val="00B41FC6"/>
    <w:rsid w:val="00B42D29"/>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C79"/>
    <w:rsid w:val="00B9156B"/>
    <w:rsid w:val="00B91B34"/>
    <w:rsid w:val="00B91F43"/>
    <w:rsid w:val="00B922AB"/>
    <w:rsid w:val="00B9230E"/>
    <w:rsid w:val="00B936A4"/>
    <w:rsid w:val="00B938A9"/>
    <w:rsid w:val="00B93A6F"/>
    <w:rsid w:val="00B93FD9"/>
    <w:rsid w:val="00B9410A"/>
    <w:rsid w:val="00B94596"/>
    <w:rsid w:val="00B9495B"/>
    <w:rsid w:val="00B94F9B"/>
    <w:rsid w:val="00B95F65"/>
    <w:rsid w:val="00B963D7"/>
    <w:rsid w:val="00B968AA"/>
    <w:rsid w:val="00B97B31"/>
    <w:rsid w:val="00BA07F2"/>
    <w:rsid w:val="00BA0EEA"/>
    <w:rsid w:val="00BA112B"/>
    <w:rsid w:val="00BA254B"/>
    <w:rsid w:val="00BA2CD1"/>
    <w:rsid w:val="00BA4E55"/>
    <w:rsid w:val="00BA549C"/>
    <w:rsid w:val="00BA5688"/>
    <w:rsid w:val="00BA633A"/>
    <w:rsid w:val="00BA67FC"/>
    <w:rsid w:val="00BA6D0F"/>
    <w:rsid w:val="00BA7DD7"/>
    <w:rsid w:val="00BB0923"/>
    <w:rsid w:val="00BB1472"/>
    <w:rsid w:val="00BB1877"/>
    <w:rsid w:val="00BB265B"/>
    <w:rsid w:val="00BB3176"/>
    <w:rsid w:val="00BB3F61"/>
    <w:rsid w:val="00BB4B98"/>
    <w:rsid w:val="00BB5304"/>
    <w:rsid w:val="00BB542E"/>
    <w:rsid w:val="00BB5FBE"/>
    <w:rsid w:val="00BB62B2"/>
    <w:rsid w:val="00BB6644"/>
    <w:rsid w:val="00BB6E73"/>
    <w:rsid w:val="00BB7C1F"/>
    <w:rsid w:val="00BC1AB8"/>
    <w:rsid w:val="00BC228A"/>
    <w:rsid w:val="00BC3935"/>
    <w:rsid w:val="00BC42DB"/>
    <w:rsid w:val="00BC441F"/>
    <w:rsid w:val="00BC46E8"/>
    <w:rsid w:val="00BC4C92"/>
    <w:rsid w:val="00BC4EF8"/>
    <w:rsid w:val="00BC4F21"/>
    <w:rsid w:val="00BC576C"/>
    <w:rsid w:val="00BC7244"/>
    <w:rsid w:val="00BD1481"/>
    <w:rsid w:val="00BD1D1B"/>
    <w:rsid w:val="00BD270B"/>
    <w:rsid w:val="00BD37CB"/>
    <w:rsid w:val="00BD380A"/>
    <w:rsid w:val="00BD3ADC"/>
    <w:rsid w:val="00BD3DB2"/>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8D8"/>
    <w:rsid w:val="00BE6F2D"/>
    <w:rsid w:val="00BF0683"/>
    <w:rsid w:val="00BF0699"/>
    <w:rsid w:val="00BF096E"/>
    <w:rsid w:val="00BF0D80"/>
    <w:rsid w:val="00BF1ACB"/>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4A7"/>
    <w:rsid w:val="00C07BEB"/>
    <w:rsid w:val="00C103FD"/>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276C"/>
    <w:rsid w:val="00C232EE"/>
    <w:rsid w:val="00C23ACF"/>
    <w:rsid w:val="00C23AFA"/>
    <w:rsid w:val="00C27248"/>
    <w:rsid w:val="00C273A2"/>
    <w:rsid w:val="00C27F20"/>
    <w:rsid w:val="00C27FC8"/>
    <w:rsid w:val="00C27FE0"/>
    <w:rsid w:val="00C310B0"/>
    <w:rsid w:val="00C312A3"/>
    <w:rsid w:val="00C32447"/>
    <w:rsid w:val="00C32A82"/>
    <w:rsid w:val="00C32BD1"/>
    <w:rsid w:val="00C33E99"/>
    <w:rsid w:val="00C34340"/>
    <w:rsid w:val="00C346BC"/>
    <w:rsid w:val="00C34DEC"/>
    <w:rsid w:val="00C35ADB"/>
    <w:rsid w:val="00C3646F"/>
    <w:rsid w:val="00C4069B"/>
    <w:rsid w:val="00C40B42"/>
    <w:rsid w:val="00C41741"/>
    <w:rsid w:val="00C44EA1"/>
    <w:rsid w:val="00C451A5"/>
    <w:rsid w:val="00C4521E"/>
    <w:rsid w:val="00C45335"/>
    <w:rsid w:val="00C458A3"/>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4"/>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ECC"/>
    <w:rsid w:val="00C80FE8"/>
    <w:rsid w:val="00C81F32"/>
    <w:rsid w:val="00C8253C"/>
    <w:rsid w:val="00C82C23"/>
    <w:rsid w:val="00C841CA"/>
    <w:rsid w:val="00C84703"/>
    <w:rsid w:val="00C873C0"/>
    <w:rsid w:val="00C901FE"/>
    <w:rsid w:val="00C907BE"/>
    <w:rsid w:val="00C91118"/>
    <w:rsid w:val="00C916D7"/>
    <w:rsid w:val="00C91EC0"/>
    <w:rsid w:val="00C927ED"/>
    <w:rsid w:val="00C95628"/>
    <w:rsid w:val="00C963F2"/>
    <w:rsid w:val="00C975E4"/>
    <w:rsid w:val="00C97856"/>
    <w:rsid w:val="00C97EDE"/>
    <w:rsid w:val="00CA000B"/>
    <w:rsid w:val="00CA033E"/>
    <w:rsid w:val="00CA0B88"/>
    <w:rsid w:val="00CA1706"/>
    <w:rsid w:val="00CA1980"/>
    <w:rsid w:val="00CA38B5"/>
    <w:rsid w:val="00CA39A2"/>
    <w:rsid w:val="00CA3A02"/>
    <w:rsid w:val="00CA4F71"/>
    <w:rsid w:val="00CA5171"/>
    <w:rsid w:val="00CA5A6B"/>
    <w:rsid w:val="00CA64BA"/>
    <w:rsid w:val="00CA7654"/>
    <w:rsid w:val="00CA7699"/>
    <w:rsid w:val="00CA7EAA"/>
    <w:rsid w:val="00CB09A0"/>
    <w:rsid w:val="00CB13E7"/>
    <w:rsid w:val="00CB20AC"/>
    <w:rsid w:val="00CB275A"/>
    <w:rsid w:val="00CB2A17"/>
    <w:rsid w:val="00CB30F4"/>
    <w:rsid w:val="00CB3258"/>
    <w:rsid w:val="00CB351A"/>
    <w:rsid w:val="00CB45A9"/>
    <w:rsid w:val="00CB48A7"/>
    <w:rsid w:val="00CB5115"/>
    <w:rsid w:val="00CB6472"/>
    <w:rsid w:val="00CB7122"/>
    <w:rsid w:val="00CB7370"/>
    <w:rsid w:val="00CB7929"/>
    <w:rsid w:val="00CC0151"/>
    <w:rsid w:val="00CC0C2C"/>
    <w:rsid w:val="00CC1CFF"/>
    <w:rsid w:val="00CC269E"/>
    <w:rsid w:val="00CC3228"/>
    <w:rsid w:val="00CC33E6"/>
    <w:rsid w:val="00CC4920"/>
    <w:rsid w:val="00CC5A36"/>
    <w:rsid w:val="00CC6724"/>
    <w:rsid w:val="00CC7C45"/>
    <w:rsid w:val="00CD1E0A"/>
    <w:rsid w:val="00CD3B25"/>
    <w:rsid w:val="00CD4773"/>
    <w:rsid w:val="00CD4F38"/>
    <w:rsid w:val="00CD565B"/>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6127"/>
    <w:rsid w:val="00CE7269"/>
    <w:rsid w:val="00CF06A4"/>
    <w:rsid w:val="00CF1FF4"/>
    <w:rsid w:val="00CF2325"/>
    <w:rsid w:val="00CF378C"/>
    <w:rsid w:val="00CF3DC4"/>
    <w:rsid w:val="00CF4255"/>
    <w:rsid w:val="00CF45C2"/>
    <w:rsid w:val="00CF4E25"/>
    <w:rsid w:val="00CF4E66"/>
    <w:rsid w:val="00CF6636"/>
    <w:rsid w:val="00CF7EBD"/>
    <w:rsid w:val="00D00020"/>
    <w:rsid w:val="00D00317"/>
    <w:rsid w:val="00D00C83"/>
    <w:rsid w:val="00D012D0"/>
    <w:rsid w:val="00D01D25"/>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56E"/>
    <w:rsid w:val="00D1668F"/>
    <w:rsid w:val="00D16AF7"/>
    <w:rsid w:val="00D174ED"/>
    <w:rsid w:val="00D20C04"/>
    <w:rsid w:val="00D2103C"/>
    <w:rsid w:val="00D21557"/>
    <w:rsid w:val="00D22D23"/>
    <w:rsid w:val="00D230D4"/>
    <w:rsid w:val="00D23818"/>
    <w:rsid w:val="00D24A70"/>
    <w:rsid w:val="00D25643"/>
    <w:rsid w:val="00D2609E"/>
    <w:rsid w:val="00D270E2"/>
    <w:rsid w:val="00D27C31"/>
    <w:rsid w:val="00D309E7"/>
    <w:rsid w:val="00D30AF1"/>
    <w:rsid w:val="00D31E51"/>
    <w:rsid w:val="00D32291"/>
    <w:rsid w:val="00D32332"/>
    <w:rsid w:val="00D323A1"/>
    <w:rsid w:val="00D33774"/>
    <w:rsid w:val="00D34984"/>
    <w:rsid w:val="00D353C7"/>
    <w:rsid w:val="00D35509"/>
    <w:rsid w:val="00D35C47"/>
    <w:rsid w:val="00D35E5A"/>
    <w:rsid w:val="00D361B7"/>
    <w:rsid w:val="00D37EB7"/>
    <w:rsid w:val="00D401D9"/>
    <w:rsid w:val="00D40732"/>
    <w:rsid w:val="00D4138F"/>
    <w:rsid w:val="00D413A1"/>
    <w:rsid w:val="00D4180E"/>
    <w:rsid w:val="00D4195A"/>
    <w:rsid w:val="00D42345"/>
    <w:rsid w:val="00D4263E"/>
    <w:rsid w:val="00D42C44"/>
    <w:rsid w:val="00D433BB"/>
    <w:rsid w:val="00D446BF"/>
    <w:rsid w:val="00D45553"/>
    <w:rsid w:val="00D4577A"/>
    <w:rsid w:val="00D45AEB"/>
    <w:rsid w:val="00D46549"/>
    <w:rsid w:val="00D47094"/>
    <w:rsid w:val="00D501C8"/>
    <w:rsid w:val="00D50C70"/>
    <w:rsid w:val="00D50CC7"/>
    <w:rsid w:val="00D513DF"/>
    <w:rsid w:val="00D5220F"/>
    <w:rsid w:val="00D52C0A"/>
    <w:rsid w:val="00D5334C"/>
    <w:rsid w:val="00D534CB"/>
    <w:rsid w:val="00D54E68"/>
    <w:rsid w:val="00D5525A"/>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B2D"/>
    <w:rsid w:val="00D67D91"/>
    <w:rsid w:val="00D71868"/>
    <w:rsid w:val="00D71A42"/>
    <w:rsid w:val="00D72F2A"/>
    <w:rsid w:val="00D7390B"/>
    <w:rsid w:val="00D73AB7"/>
    <w:rsid w:val="00D73B1A"/>
    <w:rsid w:val="00D73E96"/>
    <w:rsid w:val="00D74BB6"/>
    <w:rsid w:val="00D7544D"/>
    <w:rsid w:val="00D766F1"/>
    <w:rsid w:val="00D77829"/>
    <w:rsid w:val="00D803A5"/>
    <w:rsid w:val="00D803DE"/>
    <w:rsid w:val="00D81172"/>
    <w:rsid w:val="00D8119E"/>
    <w:rsid w:val="00D81474"/>
    <w:rsid w:val="00D81A83"/>
    <w:rsid w:val="00D81C69"/>
    <w:rsid w:val="00D8219F"/>
    <w:rsid w:val="00D82404"/>
    <w:rsid w:val="00D826E7"/>
    <w:rsid w:val="00D833B4"/>
    <w:rsid w:val="00D83931"/>
    <w:rsid w:val="00D85EA2"/>
    <w:rsid w:val="00D86091"/>
    <w:rsid w:val="00D8659F"/>
    <w:rsid w:val="00D8668B"/>
    <w:rsid w:val="00D91B50"/>
    <w:rsid w:val="00D9204F"/>
    <w:rsid w:val="00D9214F"/>
    <w:rsid w:val="00D92B31"/>
    <w:rsid w:val="00D933A3"/>
    <w:rsid w:val="00D93FAC"/>
    <w:rsid w:val="00D947A8"/>
    <w:rsid w:val="00D949CC"/>
    <w:rsid w:val="00D960D2"/>
    <w:rsid w:val="00D965E4"/>
    <w:rsid w:val="00D9738D"/>
    <w:rsid w:val="00DA1F65"/>
    <w:rsid w:val="00DA2172"/>
    <w:rsid w:val="00DA227C"/>
    <w:rsid w:val="00DA2FD1"/>
    <w:rsid w:val="00DA3566"/>
    <w:rsid w:val="00DA3B45"/>
    <w:rsid w:val="00DA3D17"/>
    <w:rsid w:val="00DA4EB0"/>
    <w:rsid w:val="00DA507E"/>
    <w:rsid w:val="00DA62FC"/>
    <w:rsid w:val="00DA7411"/>
    <w:rsid w:val="00DA7994"/>
    <w:rsid w:val="00DB108A"/>
    <w:rsid w:val="00DB122A"/>
    <w:rsid w:val="00DB1582"/>
    <w:rsid w:val="00DB1624"/>
    <w:rsid w:val="00DB19AE"/>
    <w:rsid w:val="00DB2925"/>
    <w:rsid w:val="00DB3498"/>
    <w:rsid w:val="00DB368B"/>
    <w:rsid w:val="00DB3FB9"/>
    <w:rsid w:val="00DB4253"/>
    <w:rsid w:val="00DB4530"/>
    <w:rsid w:val="00DB4891"/>
    <w:rsid w:val="00DB4DC7"/>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012"/>
    <w:rsid w:val="00DD445F"/>
    <w:rsid w:val="00DD5CA0"/>
    <w:rsid w:val="00DD6A19"/>
    <w:rsid w:val="00DD6E77"/>
    <w:rsid w:val="00DD7290"/>
    <w:rsid w:val="00DD7307"/>
    <w:rsid w:val="00DE04F7"/>
    <w:rsid w:val="00DE2DB4"/>
    <w:rsid w:val="00DE3EA3"/>
    <w:rsid w:val="00DE40C4"/>
    <w:rsid w:val="00DE433E"/>
    <w:rsid w:val="00DE599F"/>
    <w:rsid w:val="00DE6826"/>
    <w:rsid w:val="00DE759D"/>
    <w:rsid w:val="00DE7AB6"/>
    <w:rsid w:val="00DF01B8"/>
    <w:rsid w:val="00DF0357"/>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4FA"/>
    <w:rsid w:val="00E06DA8"/>
    <w:rsid w:val="00E109E6"/>
    <w:rsid w:val="00E10CB4"/>
    <w:rsid w:val="00E11598"/>
    <w:rsid w:val="00E1195D"/>
    <w:rsid w:val="00E11C3C"/>
    <w:rsid w:val="00E11E6B"/>
    <w:rsid w:val="00E12EF9"/>
    <w:rsid w:val="00E137E6"/>
    <w:rsid w:val="00E14AE3"/>
    <w:rsid w:val="00E14F20"/>
    <w:rsid w:val="00E15CC0"/>
    <w:rsid w:val="00E1641D"/>
    <w:rsid w:val="00E16573"/>
    <w:rsid w:val="00E16D31"/>
    <w:rsid w:val="00E25075"/>
    <w:rsid w:val="00E25869"/>
    <w:rsid w:val="00E2681E"/>
    <w:rsid w:val="00E26D30"/>
    <w:rsid w:val="00E27633"/>
    <w:rsid w:val="00E300BA"/>
    <w:rsid w:val="00E301DD"/>
    <w:rsid w:val="00E3022B"/>
    <w:rsid w:val="00E30473"/>
    <w:rsid w:val="00E3060B"/>
    <w:rsid w:val="00E30E92"/>
    <w:rsid w:val="00E31895"/>
    <w:rsid w:val="00E31C30"/>
    <w:rsid w:val="00E333BC"/>
    <w:rsid w:val="00E34164"/>
    <w:rsid w:val="00E348B6"/>
    <w:rsid w:val="00E3556E"/>
    <w:rsid w:val="00E3575B"/>
    <w:rsid w:val="00E35965"/>
    <w:rsid w:val="00E3613F"/>
    <w:rsid w:val="00E36A06"/>
    <w:rsid w:val="00E3736A"/>
    <w:rsid w:val="00E37F55"/>
    <w:rsid w:val="00E40608"/>
    <w:rsid w:val="00E4134B"/>
    <w:rsid w:val="00E4157E"/>
    <w:rsid w:val="00E41A6E"/>
    <w:rsid w:val="00E41B4C"/>
    <w:rsid w:val="00E41BE4"/>
    <w:rsid w:val="00E43A91"/>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6412"/>
    <w:rsid w:val="00E57336"/>
    <w:rsid w:val="00E5752F"/>
    <w:rsid w:val="00E57CD5"/>
    <w:rsid w:val="00E57DC9"/>
    <w:rsid w:val="00E6136F"/>
    <w:rsid w:val="00E61663"/>
    <w:rsid w:val="00E616F4"/>
    <w:rsid w:val="00E6294A"/>
    <w:rsid w:val="00E641C6"/>
    <w:rsid w:val="00E6488D"/>
    <w:rsid w:val="00E64950"/>
    <w:rsid w:val="00E65729"/>
    <w:rsid w:val="00E663A1"/>
    <w:rsid w:val="00E66429"/>
    <w:rsid w:val="00E7004E"/>
    <w:rsid w:val="00E70E4B"/>
    <w:rsid w:val="00E70EDE"/>
    <w:rsid w:val="00E72B36"/>
    <w:rsid w:val="00E72E29"/>
    <w:rsid w:val="00E7449E"/>
    <w:rsid w:val="00E74904"/>
    <w:rsid w:val="00E751C2"/>
    <w:rsid w:val="00E761B5"/>
    <w:rsid w:val="00E76F6D"/>
    <w:rsid w:val="00E772F0"/>
    <w:rsid w:val="00E774EC"/>
    <w:rsid w:val="00E7799F"/>
    <w:rsid w:val="00E77C56"/>
    <w:rsid w:val="00E8025E"/>
    <w:rsid w:val="00E80631"/>
    <w:rsid w:val="00E81BF7"/>
    <w:rsid w:val="00E826BB"/>
    <w:rsid w:val="00E846F1"/>
    <w:rsid w:val="00E84730"/>
    <w:rsid w:val="00E847FA"/>
    <w:rsid w:val="00E86E44"/>
    <w:rsid w:val="00E87B2E"/>
    <w:rsid w:val="00E901C0"/>
    <w:rsid w:val="00E9095F"/>
    <w:rsid w:val="00E92E6D"/>
    <w:rsid w:val="00E933E5"/>
    <w:rsid w:val="00E94B06"/>
    <w:rsid w:val="00E94B88"/>
    <w:rsid w:val="00E94D53"/>
    <w:rsid w:val="00E94DA3"/>
    <w:rsid w:val="00E968F6"/>
    <w:rsid w:val="00E96EB2"/>
    <w:rsid w:val="00E976B1"/>
    <w:rsid w:val="00E9799B"/>
    <w:rsid w:val="00EA117D"/>
    <w:rsid w:val="00EA11A2"/>
    <w:rsid w:val="00EA1773"/>
    <w:rsid w:val="00EA1ED9"/>
    <w:rsid w:val="00EA27A6"/>
    <w:rsid w:val="00EA541D"/>
    <w:rsid w:val="00EA5AA6"/>
    <w:rsid w:val="00EA6E59"/>
    <w:rsid w:val="00EA6EBA"/>
    <w:rsid w:val="00EA74B0"/>
    <w:rsid w:val="00EB0872"/>
    <w:rsid w:val="00EB1F76"/>
    <w:rsid w:val="00EB214A"/>
    <w:rsid w:val="00EB29F1"/>
    <w:rsid w:val="00EB4BE2"/>
    <w:rsid w:val="00EB4E13"/>
    <w:rsid w:val="00EB5469"/>
    <w:rsid w:val="00EB5609"/>
    <w:rsid w:val="00EB5DF7"/>
    <w:rsid w:val="00EB5E85"/>
    <w:rsid w:val="00EB6D6C"/>
    <w:rsid w:val="00EB72A8"/>
    <w:rsid w:val="00EB7428"/>
    <w:rsid w:val="00EC0490"/>
    <w:rsid w:val="00EC0B30"/>
    <w:rsid w:val="00EC1578"/>
    <w:rsid w:val="00EC18FE"/>
    <w:rsid w:val="00EC1C36"/>
    <w:rsid w:val="00EC3189"/>
    <w:rsid w:val="00EC4C84"/>
    <w:rsid w:val="00EC553A"/>
    <w:rsid w:val="00EC56CA"/>
    <w:rsid w:val="00EC5800"/>
    <w:rsid w:val="00EC5AB7"/>
    <w:rsid w:val="00EC674E"/>
    <w:rsid w:val="00EC679F"/>
    <w:rsid w:val="00EC6F6D"/>
    <w:rsid w:val="00ED0A91"/>
    <w:rsid w:val="00ED0F18"/>
    <w:rsid w:val="00ED122A"/>
    <w:rsid w:val="00ED1A4D"/>
    <w:rsid w:val="00ED1B07"/>
    <w:rsid w:val="00ED2039"/>
    <w:rsid w:val="00ED328B"/>
    <w:rsid w:val="00ED362C"/>
    <w:rsid w:val="00ED42BB"/>
    <w:rsid w:val="00ED6EEA"/>
    <w:rsid w:val="00ED7160"/>
    <w:rsid w:val="00ED7D9E"/>
    <w:rsid w:val="00ED7DD8"/>
    <w:rsid w:val="00EE0886"/>
    <w:rsid w:val="00EE167F"/>
    <w:rsid w:val="00EE17B4"/>
    <w:rsid w:val="00EE1B1A"/>
    <w:rsid w:val="00EE345E"/>
    <w:rsid w:val="00EE4035"/>
    <w:rsid w:val="00EE49B3"/>
    <w:rsid w:val="00EE4AB2"/>
    <w:rsid w:val="00EE4ACD"/>
    <w:rsid w:val="00EE56DA"/>
    <w:rsid w:val="00EE5BEE"/>
    <w:rsid w:val="00EE5C9E"/>
    <w:rsid w:val="00EE60A0"/>
    <w:rsid w:val="00EE6431"/>
    <w:rsid w:val="00EE7CCF"/>
    <w:rsid w:val="00EE7F0B"/>
    <w:rsid w:val="00EF1507"/>
    <w:rsid w:val="00EF1F90"/>
    <w:rsid w:val="00EF3313"/>
    <w:rsid w:val="00EF3C42"/>
    <w:rsid w:val="00EF4CD9"/>
    <w:rsid w:val="00EF5784"/>
    <w:rsid w:val="00EF57E1"/>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0AFA"/>
    <w:rsid w:val="00F12465"/>
    <w:rsid w:val="00F134A9"/>
    <w:rsid w:val="00F134C1"/>
    <w:rsid w:val="00F139D5"/>
    <w:rsid w:val="00F14FF6"/>
    <w:rsid w:val="00F16AC0"/>
    <w:rsid w:val="00F175A5"/>
    <w:rsid w:val="00F21A6A"/>
    <w:rsid w:val="00F22293"/>
    <w:rsid w:val="00F222DD"/>
    <w:rsid w:val="00F233B1"/>
    <w:rsid w:val="00F24737"/>
    <w:rsid w:val="00F25274"/>
    <w:rsid w:val="00F26197"/>
    <w:rsid w:val="00F2639C"/>
    <w:rsid w:val="00F26B57"/>
    <w:rsid w:val="00F26BEF"/>
    <w:rsid w:val="00F27551"/>
    <w:rsid w:val="00F3037C"/>
    <w:rsid w:val="00F30946"/>
    <w:rsid w:val="00F30CEC"/>
    <w:rsid w:val="00F314D6"/>
    <w:rsid w:val="00F316A2"/>
    <w:rsid w:val="00F31956"/>
    <w:rsid w:val="00F31E1B"/>
    <w:rsid w:val="00F33A8B"/>
    <w:rsid w:val="00F34FEA"/>
    <w:rsid w:val="00F35A38"/>
    <w:rsid w:val="00F35B66"/>
    <w:rsid w:val="00F35C3C"/>
    <w:rsid w:val="00F371E4"/>
    <w:rsid w:val="00F37AF2"/>
    <w:rsid w:val="00F40981"/>
    <w:rsid w:val="00F4132A"/>
    <w:rsid w:val="00F41674"/>
    <w:rsid w:val="00F41D31"/>
    <w:rsid w:val="00F420EA"/>
    <w:rsid w:val="00F43A34"/>
    <w:rsid w:val="00F43B75"/>
    <w:rsid w:val="00F43F14"/>
    <w:rsid w:val="00F45331"/>
    <w:rsid w:val="00F4682A"/>
    <w:rsid w:val="00F47D27"/>
    <w:rsid w:val="00F509FD"/>
    <w:rsid w:val="00F50BC7"/>
    <w:rsid w:val="00F51096"/>
    <w:rsid w:val="00F51F6A"/>
    <w:rsid w:val="00F521A5"/>
    <w:rsid w:val="00F525E9"/>
    <w:rsid w:val="00F52B5F"/>
    <w:rsid w:val="00F52F80"/>
    <w:rsid w:val="00F5434E"/>
    <w:rsid w:val="00F54ED5"/>
    <w:rsid w:val="00F552FE"/>
    <w:rsid w:val="00F56634"/>
    <w:rsid w:val="00F57006"/>
    <w:rsid w:val="00F5731A"/>
    <w:rsid w:val="00F60E35"/>
    <w:rsid w:val="00F60E69"/>
    <w:rsid w:val="00F61568"/>
    <w:rsid w:val="00F61FBF"/>
    <w:rsid w:val="00F622C1"/>
    <w:rsid w:val="00F62541"/>
    <w:rsid w:val="00F63248"/>
    <w:rsid w:val="00F64F28"/>
    <w:rsid w:val="00F656D4"/>
    <w:rsid w:val="00F65E91"/>
    <w:rsid w:val="00F6615D"/>
    <w:rsid w:val="00F6639D"/>
    <w:rsid w:val="00F665FD"/>
    <w:rsid w:val="00F66A13"/>
    <w:rsid w:val="00F67AF5"/>
    <w:rsid w:val="00F730B9"/>
    <w:rsid w:val="00F734B7"/>
    <w:rsid w:val="00F73828"/>
    <w:rsid w:val="00F743C6"/>
    <w:rsid w:val="00F74800"/>
    <w:rsid w:val="00F74E9F"/>
    <w:rsid w:val="00F765AD"/>
    <w:rsid w:val="00F76D85"/>
    <w:rsid w:val="00F76E56"/>
    <w:rsid w:val="00F76F93"/>
    <w:rsid w:val="00F772A3"/>
    <w:rsid w:val="00F7785C"/>
    <w:rsid w:val="00F77C86"/>
    <w:rsid w:val="00F80211"/>
    <w:rsid w:val="00F828AE"/>
    <w:rsid w:val="00F82F52"/>
    <w:rsid w:val="00F83C03"/>
    <w:rsid w:val="00F845CB"/>
    <w:rsid w:val="00F84A49"/>
    <w:rsid w:val="00F84C73"/>
    <w:rsid w:val="00F8507F"/>
    <w:rsid w:val="00F85390"/>
    <w:rsid w:val="00F862FF"/>
    <w:rsid w:val="00F86C4B"/>
    <w:rsid w:val="00F871A9"/>
    <w:rsid w:val="00F905D5"/>
    <w:rsid w:val="00F90D7A"/>
    <w:rsid w:val="00F92C75"/>
    <w:rsid w:val="00F93419"/>
    <w:rsid w:val="00F93694"/>
    <w:rsid w:val="00F9386E"/>
    <w:rsid w:val="00F95738"/>
    <w:rsid w:val="00F96044"/>
    <w:rsid w:val="00F961E0"/>
    <w:rsid w:val="00FA02D8"/>
    <w:rsid w:val="00FA0C9A"/>
    <w:rsid w:val="00FA1BD3"/>
    <w:rsid w:val="00FA3639"/>
    <w:rsid w:val="00FA391E"/>
    <w:rsid w:val="00FA509E"/>
    <w:rsid w:val="00FA533E"/>
    <w:rsid w:val="00FA5B2F"/>
    <w:rsid w:val="00FA6EC6"/>
    <w:rsid w:val="00FB0A53"/>
    <w:rsid w:val="00FB111F"/>
    <w:rsid w:val="00FB3158"/>
    <w:rsid w:val="00FB31BC"/>
    <w:rsid w:val="00FB3379"/>
    <w:rsid w:val="00FB3EB8"/>
    <w:rsid w:val="00FB533A"/>
    <w:rsid w:val="00FB56A0"/>
    <w:rsid w:val="00FB6087"/>
    <w:rsid w:val="00FB69A6"/>
    <w:rsid w:val="00FB6E29"/>
    <w:rsid w:val="00FB70E1"/>
    <w:rsid w:val="00FB7857"/>
    <w:rsid w:val="00FC0021"/>
    <w:rsid w:val="00FC075A"/>
    <w:rsid w:val="00FC1152"/>
    <w:rsid w:val="00FC1340"/>
    <w:rsid w:val="00FC2E97"/>
    <w:rsid w:val="00FC43F8"/>
    <w:rsid w:val="00FC47A7"/>
    <w:rsid w:val="00FC6374"/>
    <w:rsid w:val="00FC65D3"/>
    <w:rsid w:val="00FC669D"/>
    <w:rsid w:val="00FC6B08"/>
    <w:rsid w:val="00FC7837"/>
    <w:rsid w:val="00FC7911"/>
    <w:rsid w:val="00FC7E98"/>
    <w:rsid w:val="00FD00B2"/>
    <w:rsid w:val="00FD3490"/>
    <w:rsid w:val="00FD50AA"/>
    <w:rsid w:val="00FD5EBC"/>
    <w:rsid w:val="00FD61A6"/>
    <w:rsid w:val="00FD64FD"/>
    <w:rsid w:val="00FD69E2"/>
    <w:rsid w:val="00FD6BB0"/>
    <w:rsid w:val="00FD7927"/>
    <w:rsid w:val="00FD7B16"/>
    <w:rsid w:val="00FE0475"/>
    <w:rsid w:val="00FE0C55"/>
    <w:rsid w:val="00FE1204"/>
    <w:rsid w:val="00FE18BC"/>
    <w:rsid w:val="00FE1C26"/>
    <w:rsid w:val="00FE22A4"/>
    <w:rsid w:val="00FE2BB2"/>
    <w:rsid w:val="00FE2ED7"/>
    <w:rsid w:val="00FE40CF"/>
    <w:rsid w:val="00FE4306"/>
    <w:rsid w:val="00FE4E78"/>
    <w:rsid w:val="00FE60FB"/>
    <w:rsid w:val="00FE771C"/>
    <w:rsid w:val="00FF02C1"/>
    <w:rsid w:val="00FF0A28"/>
    <w:rsid w:val="00FF0F61"/>
    <w:rsid w:val="00FF1B7B"/>
    <w:rsid w:val="00FF302D"/>
    <w:rsid w:val="00FF34DC"/>
    <w:rsid w:val="00FF3A9E"/>
    <w:rsid w:val="00FF5822"/>
    <w:rsid w:val="00FF58C5"/>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C5E4AE7-DAA4-4BBE-AE61-52CEB8B2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026"/>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C576C"/>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rPr>
  </w:style>
  <w:style w:type="character" w:customStyle="1" w:styleId="OutputChar">
    <w:name w:val="Output Char"/>
    <w:basedOn w:val="DefaultParagraphFont"/>
    <w:link w:val="Output"/>
    <w:rsid w:val="00BC576C"/>
    <w:rPr>
      <w:rFonts w:ascii="Consolas" w:hAnsi="Consolas" w:cs="Consolas"/>
      <w:color w:val="auto"/>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eparator">
    <w:name w:val="separator"/>
    <w:basedOn w:val="Normal"/>
    <w:rsid w:val="000D6C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131E7F"/>
  </w:style>
  <w:style w:type="character" w:customStyle="1" w:styleId="crayon-sy">
    <w:name w:val="crayon-sy"/>
    <w:basedOn w:val="DefaultParagraphFont"/>
    <w:rsid w:val="00131E7F"/>
  </w:style>
  <w:style w:type="character" w:customStyle="1" w:styleId="crayon-m">
    <w:name w:val="crayon-m"/>
    <w:basedOn w:val="DefaultParagraphFont"/>
    <w:rsid w:val="00131E7F"/>
  </w:style>
  <w:style w:type="character" w:customStyle="1" w:styleId="crayon-v">
    <w:name w:val="crayon-v"/>
    <w:basedOn w:val="DefaultParagraphFont"/>
    <w:rsid w:val="00131E7F"/>
  </w:style>
  <w:style w:type="character" w:customStyle="1" w:styleId="crayon-cn">
    <w:name w:val="crayon-cn"/>
    <w:basedOn w:val="DefaultParagraphFont"/>
    <w:rsid w:val="00131E7F"/>
  </w:style>
  <w:style w:type="character" w:customStyle="1" w:styleId="crayon-c">
    <w:name w:val="crayon-c"/>
    <w:basedOn w:val="DefaultParagraphFont"/>
    <w:rsid w:val="00131E7F"/>
  </w:style>
  <w:style w:type="paragraph" w:customStyle="1" w:styleId="Heading30">
    <w:name w:val="Heading3"/>
    <w:basedOn w:val="Heading3"/>
    <w:link w:val="Heading3Char0"/>
    <w:autoRedefine/>
    <w:qFormat/>
    <w:rsid w:val="00BB6644"/>
    <w:pPr>
      <w:spacing w:before="0" w:after="0"/>
    </w:pPr>
    <w:rPr>
      <w:rFonts w:ascii="Rockwell" w:eastAsiaTheme="majorEastAsia" w:hAnsi="Rockwell" w:cstheme="majorBidi"/>
      <w:color w:val="00B050"/>
      <w:sz w:val="24"/>
      <w:u w:val="none"/>
    </w:rPr>
  </w:style>
  <w:style w:type="character" w:customStyle="1" w:styleId="Heading3Char0">
    <w:name w:val="Heading3 Char"/>
    <w:basedOn w:val="Heading3Char"/>
    <w:link w:val="Heading30"/>
    <w:rsid w:val="00BB6644"/>
    <w:rPr>
      <w:rFonts w:ascii="Rockwell" w:eastAsiaTheme="majorEastAsia" w:hAnsi="Rockwell" w:cstheme="majorBidi"/>
      <w:b/>
      <w:bCs/>
      <w:iCs/>
      <w:color w:val="00B05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5099">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3293674">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8457619">
      <w:bodyDiv w:val="1"/>
      <w:marLeft w:val="0"/>
      <w:marRight w:val="0"/>
      <w:marTop w:val="0"/>
      <w:marBottom w:val="0"/>
      <w:divBdr>
        <w:top w:val="none" w:sz="0" w:space="0" w:color="auto"/>
        <w:left w:val="none" w:sz="0" w:space="0" w:color="auto"/>
        <w:bottom w:val="none" w:sz="0" w:space="0" w:color="auto"/>
        <w:right w:val="none" w:sz="0" w:space="0" w:color="auto"/>
      </w:divBdr>
      <w:divsChild>
        <w:div w:id="796874880">
          <w:marLeft w:val="720"/>
          <w:marRight w:val="0"/>
          <w:marTop w:val="0"/>
          <w:marBottom w:val="160"/>
          <w:divBdr>
            <w:top w:val="none" w:sz="0" w:space="0" w:color="auto"/>
            <w:left w:val="none" w:sz="0" w:space="0" w:color="auto"/>
            <w:bottom w:val="none" w:sz="0" w:space="0" w:color="auto"/>
            <w:right w:val="none" w:sz="0" w:space="0" w:color="auto"/>
          </w:divBdr>
        </w:div>
        <w:div w:id="1421295517">
          <w:marLeft w:val="720"/>
          <w:marRight w:val="0"/>
          <w:marTop w:val="0"/>
          <w:marBottom w:val="16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30219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3481851">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5637439">
      <w:bodyDiv w:val="1"/>
      <w:marLeft w:val="0"/>
      <w:marRight w:val="0"/>
      <w:marTop w:val="0"/>
      <w:marBottom w:val="0"/>
      <w:divBdr>
        <w:top w:val="none" w:sz="0" w:space="0" w:color="auto"/>
        <w:left w:val="none" w:sz="0" w:space="0" w:color="auto"/>
        <w:bottom w:val="none" w:sz="0" w:space="0" w:color="auto"/>
        <w:right w:val="none" w:sz="0" w:space="0" w:color="auto"/>
      </w:divBdr>
      <w:divsChild>
        <w:div w:id="1261990943">
          <w:marLeft w:val="0"/>
          <w:marRight w:val="0"/>
          <w:marTop w:val="0"/>
          <w:marBottom w:val="200"/>
          <w:divBdr>
            <w:top w:val="none" w:sz="0" w:space="0" w:color="auto"/>
            <w:left w:val="none" w:sz="0" w:space="0" w:color="auto"/>
            <w:bottom w:val="none" w:sz="0" w:space="0" w:color="auto"/>
            <w:right w:val="none" w:sz="0" w:space="0" w:color="auto"/>
          </w:divBdr>
        </w:div>
        <w:div w:id="1825969284">
          <w:marLeft w:val="0"/>
          <w:marRight w:val="0"/>
          <w:marTop w:val="0"/>
          <w:marBottom w:val="200"/>
          <w:divBdr>
            <w:top w:val="none" w:sz="0" w:space="0" w:color="auto"/>
            <w:left w:val="none" w:sz="0" w:space="0" w:color="auto"/>
            <w:bottom w:val="none" w:sz="0" w:space="0" w:color="auto"/>
            <w:right w:val="none" w:sz="0" w:space="0" w:color="auto"/>
          </w:divBdr>
        </w:div>
        <w:div w:id="267587267">
          <w:marLeft w:val="0"/>
          <w:marRight w:val="0"/>
          <w:marTop w:val="0"/>
          <w:marBottom w:val="200"/>
          <w:divBdr>
            <w:top w:val="none" w:sz="0" w:space="0" w:color="auto"/>
            <w:left w:val="none" w:sz="0" w:space="0" w:color="auto"/>
            <w:bottom w:val="none" w:sz="0" w:space="0" w:color="auto"/>
            <w:right w:val="none" w:sz="0" w:space="0" w:color="auto"/>
          </w:divBdr>
        </w:div>
        <w:div w:id="1730110400">
          <w:marLeft w:val="0"/>
          <w:marRight w:val="0"/>
          <w:marTop w:val="0"/>
          <w:marBottom w:val="200"/>
          <w:divBdr>
            <w:top w:val="none" w:sz="0" w:space="0" w:color="auto"/>
            <w:left w:val="none" w:sz="0" w:space="0" w:color="auto"/>
            <w:bottom w:val="none" w:sz="0" w:space="0" w:color="auto"/>
            <w:right w:val="none" w:sz="0" w:space="0" w:color="auto"/>
          </w:divBdr>
        </w:div>
        <w:div w:id="1508015286">
          <w:marLeft w:val="0"/>
          <w:marRight w:val="0"/>
          <w:marTop w:val="0"/>
          <w:marBottom w:val="200"/>
          <w:divBdr>
            <w:top w:val="none" w:sz="0" w:space="0" w:color="auto"/>
            <w:left w:val="none" w:sz="0" w:space="0" w:color="auto"/>
            <w:bottom w:val="none" w:sz="0" w:space="0" w:color="auto"/>
            <w:right w:val="none" w:sz="0" w:space="0" w:color="auto"/>
          </w:divBdr>
        </w:div>
        <w:div w:id="46145469">
          <w:marLeft w:val="0"/>
          <w:marRight w:val="0"/>
          <w:marTop w:val="0"/>
          <w:marBottom w:val="200"/>
          <w:divBdr>
            <w:top w:val="none" w:sz="0" w:space="0" w:color="auto"/>
            <w:left w:val="none" w:sz="0" w:space="0" w:color="auto"/>
            <w:bottom w:val="none" w:sz="0" w:space="0" w:color="auto"/>
            <w:right w:val="none" w:sz="0" w:space="0" w:color="auto"/>
          </w:divBdr>
        </w:div>
        <w:div w:id="828061750">
          <w:marLeft w:val="0"/>
          <w:marRight w:val="0"/>
          <w:marTop w:val="0"/>
          <w:marBottom w:val="200"/>
          <w:divBdr>
            <w:top w:val="none" w:sz="0" w:space="0" w:color="auto"/>
            <w:left w:val="none" w:sz="0" w:space="0" w:color="auto"/>
            <w:bottom w:val="none" w:sz="0" w:space="0" w:color="auto"/>
            <w:right w:val="none" w:sz="0" w:space="0" w:color="auto"/>
          </w:divBdr>
        </w:div>
        <w:div w:id="24136877">
          <w:marLeft w:val="0"/>
          <w:marRight w:val="0"/>
          <w:marTop w:val="0"/>
          <w:marBottom w:val="200"/>
          <w:divBdr>
            <w:top w:val="none" w:sz="0" w:space="0" w:color="auto"/>
            <w:left w:val="none" w:sz="0" w:space="0" w:color="auto"/>
            <w:bottom w:val="none" w:sz="0" w:space="0" w:color="auto"/>
            <w:right w:val="none" w:sz="0" w:space="0" w:color="auto"/>
          </w:divBdr>
        </w:div>
        <w:div w:id="829250033">
          <w:marLeft w:val="0"/>
          <w:marRight w:val="0"/>
          <w:marTop w:val="0"/>
          <w:marBottom w:val="200"/>
          <w:divBdr>
            <w:top w:val="none" w:sz="0" w:space="0" w:color="auto"/>
            <w:left w:val="none" w:sz="0" w:space="0" w:color="auto"/>
            <w:bottom w:val="none" w:sz="0" w:space="0" w:color="auto"/>
            <w:right w:val="none" w:sz="0" w:space="0" w:color="auto"/>
          </w:divBdr>
        </w:div>
      </w:divsChild>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1100013">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6384887">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8861213">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5880688">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0559333">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4293406">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8416895">
      <w:bodyDiv w:val="1"/>
      <w:marLeft w:val="0"/>
      <w:marRight w:val="0"/>
      <w:marTop w:val="0"/>
      <w:marBottom w:val="0"/>
      <w:divBdr>
        <w:top w:val="none" w:sz="0" w:space="0" w:color="auto"/>
        <w:left w:val="none" w:sz="0" w:space="0" w:color="auto"/>
        <w:bottom w:val="none" w:sz="0" w:space="0" w:color="auto"/>
        <w:right w:val="none" w:sz="0" w:space="0" w:color="auto"/>
      </w:divBdr>
    </w:div>
    <w:div w:id="217672730">
      <w:bodyDiv w:val="1"/>
      <w:marLeft w:val="0"/>
      <w:marRight w:val="0"/>
      <w:marTop w:val="0"/>
      <w:marBottom w:val="0"/>
      <w:divBdr>
        <w:top w:val="none" w:sz="0" w:space="0" w:color="auto"/>
        <w:left w:val="none" w:sz="0" w:space="0" w:color="auto"/>
        <w:bottom w:val="none" w:sz="0" w:space="0" w:color="auto"/>
        <w:right w:val="none" w:sz="0" w:space="0" w:color="auto"/>
      </w:divBdr>
      <w:divsChild>
        <w:div w:id="654457578">
          <w:marLeft w:val="720"/>
          <w:marRight w:val="0"/>
          <w:marTop w:val="0"/>
          <w:marBottom w:val="160"/>
          <w:divBdr>
            <w:top w:val="none" w:sz="0" w:space="0" w:color="auto"/>
            <w:left w:val="none" w:sz="0" w:space="0" w:color="auto"/>
            <w:bottom w:val="none" w:sz="0" w:space="0" w:color="auto"/>
            <w:right w:val="none" w:sz="0" w:space="0" w:color="auto"/>
          </w:divBdr>
        </w:div>
        <w:div w:id="662973797">
          <w:marLeft w:val="720"/>
          <w:marRight w:val="0"/>
          <w:marTop w:val="0"/>
          <w:marBottom w:val="160"/>
          <w:divBdr>
            <w:top w:val="none" w:sz="0" w:space="0" w:color="auto"/>
            <w:left w:val="none" w:sz="0" w:space="0" w:color="auto"/>
            <w:bottom w:val="none" w:sz="0" w:space="0" w:color="auto"/>
            <w:right w:val="none" w:sz="0" w:space="0" w:color="auto"/>
          </w:divBdr>
        </w:div>
        <w:div w:id="1003581889">
          <w:marLeft w:val="720"/>
          <w:marRight w:val="0"/>
          <w:marTop w:val="0"/>
          <w:marBottom w:val="160"/>
          <w:divBdr>
            <w:top w:val="none" w:sz="0" w:space="0" w:color="auto"/>
            <w:left w:val="none" w:sz="0" w:space="0" w:color="auto"/>
            <w:bottom w:val="none" w:sz="0" w:space="0" w:color="auto"/>
            <w:right w:val="none" w:sz="0" w:space="0" w:color="auto"/>
          </w:divBdr>
        </w:div>
        <w:div w:id="1052535196">
          <w:marLeft w:val="720"/>
          <w:marRight w:val="0"/>
          <w:marTop w:val="0"/>
          <w:marBottom w:val="160"/>
          <w:divBdr>
            <w:top w:val="none" w:sz="0" w:space="0" w:color="auto"/>
            <w:left w:val="none" w:sz="0" w:space="0" w:color="auto"/>
            <w:bottom w:val="none" w:sz="0" w:space="0" w:color="auto"/>
            <w:right w:val="none" w:sz="0" w:space="0" w:color="auto"/>
          </w:divBdr>
        </w:div>
        <w:div w:id="1131481177">
          <w:marLeft w:val="720"/>
          <w:marRight w:val="0"/>
          <w:marTop w:val="0"/>
          <w:marBottom w:val="160"/>
          <w:divBdr>
            <w:top w:val="none" w:sz="0" w:space="0" w:color="auto"/>
            <w:left w:val="none" w:sz="0" w:space="0" w:color="auto"/>
            <w:bottom w:val="none" w:sz="0" w:space="0" w:color="auto"/>
            <w:right w:val="none" w:sz="0" w:space="0" w:color="auto"/>
          </w:divBdr>
        </w:div>
        <w:div w:id="1311861699">
          <w:marLeft w:val="720"/>
          <w:marRight w:val="0"/>
          <w:marTop w:val="0"/>
          <w:marBottom w:val="160"/>
          <w:divBdr>
            <w:top w:val="none" w:sz="0" w:space="0" w:color="auto"/>
            <w:left w:val="none" w:sz="0" w:space="0" w:color="auto"/>
            <w:bottom w:val="none" w:sz="0" w:space="0" w:color="auto"/>
            <w:right w:val="none" w:sz="0" w:space="0" w:color="auto"/>
          </w:divBdr>
        </w:div>
      </w:divsChild>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7495685">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60645344">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6349414">
      <w:bodyDiv w:val="1"/>
      <w:marLeft w:val="0"/>
      <w:marRight w:val="0"/>
      <w:marTop w:val="0"/>
      <w:marBottom w:val="0"/>
      <w:divBdr>
        <w:top w:val="none" w:sz="0" w:space="0" w:color="auto"/>
        <w:left w:val="none" w:sz="0" w:space="0" w:color="auto"/>
        <w:bottom w:val="none" w:sz="0" w:space="0" w:color="auto"/>
        <w:right w:val="none" w:sz="0" w:space="0" w:color="auto"/>
      </w:divBdr>
      <w:divsChild>
        <w:div w:id="169090722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6819607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976426">
      <w:bodyDiv w:val="1"/>
      <w:marLeft w:val="0"/>
      <w:marRight w:val="0"/>
      <w:marTop w:val="0"/>
      <w:marBottom w:val="0"/>
      <w:divBdr>
        <w:top w:val="none" w:sz="0" w:space="0" w:color="auto"/>
        <w:left w:val="none" w:sz="0" w:space="0" w:color="auto"/>
        <w:bottom w:val="none" w:sz="0" w:space="0" w:color="auto"/>
        <w:right w:val="none" w:sz="0" w:space="0" w:color="auto"/>
      </w:divBdr>
    </w:div>
    <w:div w:id="290326262">
      <w:bodyDiv w:val="1"/>
      <w:marLeft w:val="0"/>
      <w:marRight w:val="0"/>
      <w:marTop w:val="0"/>
      <w:marBottom w:val="0"/>
      <w:divBdr>
        <w:top w:val="none" w:sz="0" w:space="0" w:color="auto"/>
        <w:left w:val="none" w:sz="0" w:space="0" w:color="auto"/>
        <w:bottom w:val="none" w:sz="0" w:space="0" w:color="auto"/>
        <w:right w:val="none" w:sz="0" w:space="0" w:color="auto"/>
      </w:divBdr>
    </w:div>
    <w:div w:id="293994589">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150830">
      <w:bodyDiv w:val="1"/>
      <w:marLeft w:val="0"/>
      <w:marRight w:val="0"/>
      <w:marTop w:val="0"/>
      <w:marBottom w:val="0"/>
      <w:divBdr>
        <w:top w:val="none" w:sz="0" w:space="0" w:color="auto"/>
        <w:left w:val="none" w:sz="0" w:space="0" w:color="auto"/>
        <w:bottom w:val="none" w:sz="0" w:space="0" w:color="auto"/>
        <w:right w:val="none" w:sz="0" w:space="0" w:color="auto"/>
      </w:divBdr>
      <w:divsChild>
        <w:div w:id="1693337914">
          <w:marLeft w:val="0"/>
          <w:marRight w:val="0"/>
          <w:marTop w:val="0"/>
          <w:marBottom w:val="200"/>
          <w:divBdr>
            <w:top w:val="none" w:sz="0" w:space="0" w:color="auto"/>
            <w:left w:val="none" w:sz="0" w:space="0" w:color="auto"/>
            <w:bottom w:val="none" w:sz="0" w:space="0" w:color="auto"/>
            <w:right w:val="none" w:sz="0" w:space="0" w:color="auto"/>
          </w:divBdr>
        </w:div>
        <w:div w:id="1120421451">
          <w:marLeft w:val="0"/>
          <w:marRight w:val="0"/>
          <w:marTop w:val="0"/>
          <w:marBottom w:val="200"/>
          <w:divBdr>
            <w:top w:val="none" w:sz="0" w:space="0" w:color="auto"/>
            <w:left w:val="none" w:sz="0" w:space="0" w:color="auto"/>
            <w:bottom w:val="none" w:sz="0" w:space="0" w:color="auto"/>
            <w:right w:val="none" w:sz="0" w:space="0" w:color="auto"/>
          </w:divBdr>
        </w:div>
        <w:div w:id="1224945372">
          <w:marLeft w:val="0"/>
          <w:marRight w:val="0"/>
          <w:marTop w:val="0"/>
          <w:marBottom w:val="200"/>
          <w:divBdr>
            <w:top w:val="none" w:sz="0" w:space="0" w:color="auto"/>
            <w:left w:val="none" w:sz="0" w:space="0" w:color="auto"/>
            <w:bottom w:val="none" w:sz="0" w:space="0" w:color="auto"/>
            <w:right w:val="none" w:sz="0" w:space="0" w:color="auto"/>
          </w:divBdr>
        </w:div>
        <w:div w:id="853612394">
          <w:marLeft w:val="0"/>
          <w:marRight w:val="0"/>
          <w:marTop w:val="0"/>
          <w:marBottom w:val="200"/>
          <w:divBdr>
            <w:top w:val="none" w:sz="0" w:space="0" w:color="auto"/>
            <w:left w:val="none" w:sz="0" w:space="0" w:color="auto"/>
            <w:bottom w:val="none" w:sz="0" w:space="0" w:color="auto"/>
            <w:right w:val="none" w:sz="0" w:space="0" w:color="auto"/>
          </w:divBdr>
        </w:div>
        <w:div w:id="1498233614">
          <w:marLeft w:val="0"/>
          <w:marRight w:val="0"/>
          <w:marTop w:val="0"/>
          <w:marBottom w:val="200"/>
          <w:divBdr>
            <w:top w:val="none" w:sz="0" w:space="0" w:color="auto"/>
            <w:left w:val="none" w:sz="0" w:space="0" w:color="auto"/>
            <w:bottom w:val="none" w:sz="0" w:space="0" w:color="auto"/>
            <w:right w:val="none" w:sz="0" w:space="0" w:color="auto"/>
          </w:divBdr>
        </w:div>
        <w:div w:id="507717301">
          <w:marLeft w:val="0"/>
          <w:marRight w:val="0"/>
          <w:marTop w:val="0"/>
          <w:marBottom w:val="200"/>
          <w:divBdr>
            <w:top w:val="none" w:sz="0" w:space="0" w:color="auto"/>
            <w:left w:val="none" w:sz="0" w:space="0" w:color="auto"/>
            <w:bottom w:val="none" w:sz="0" w:space="0" w:color="auto"/>
            <w:right w:val="none" w:sz="0" w:space="0" w:color="auto"/>
          </w:divBdr>
        </w:div>
        <w:div w:id="341468091">
          <w:marLeft w:val="0"/>
          <w:marRight w:val="0"/>
          <w:marTop w:val="0"/>
          <w:marBottom w:val="200"/>
          <w:divBdr>
            <w:top w:val="none" w:sz="0" w:space="0" w:color="auto"/>
            <w:left w:val="none" w:sz="0" w:space="0" w:color="auto"/>
            <w:bottom w:val="none" w:sz="0" w:space="0" w:color="auto"/>
            <w:right w:val="none" w:sz="0" w:space="0" w:color="auto"/>
          </w:divBdr>
        </w:div>
      </w:divsChild>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211412">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14862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1228209">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4812656">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385291">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4165378">
      <w:bodyDiv w:val="1"/>
      <w:marLeft w:val="0"/>
      <w:marRight w:val="0"/>
      <w:marTop w:val="0"/>
      <w:marBottom w:val="0"/>
      <w:divBdr>
        <w:top w:val="none" w:sz="0" w:space="0" w:color="auto"/>
        <w:left w:val="none" w:sz="0" w:space="0" w:color="auto"/>
        <w:bottom w:val="none" w:sz="0" w:space="0" w:color="auto"/>
        <w:right w:val="none" w:sz="0" w:space="0" w:color="auto"/>
      </w:divBdr>
    </w:div>
    <w:div w:id="37952103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8753736">
      <w:bodyDiv w:val="1"/>
      <w:marLeft w:val="0"/>
      <w:marRight w:val="0"/>
      <w:marTop w:val="0"/>
      <w:marBottom w:val="0"/>
      <w:divBdr>
        <w:top w:val="none" w:sz="0" w:space="0" w:color="auto"/>
        <w:left w:val="none" w:sz="0" w:space="0" w:color="auto"/>
        <w:bottom w:val="none" w:sz="0" w:space="0" w:color="auto"/>
        <w:right w:val="none" w:sz="0" w:space="0" w:color="auto"/>
      </w:divBdr>
      <w:divsChild>
        <w:div w:id="454328060">
          <w:marLeft w:val="720"/>
          <w:marRight w:val="0"/>
          <w:marTop w:val="0"/>
          <w:marBottom w:val="160"/>
          <w:divBdr>
            <w:top w:val="none" w:sz="0" w:space="0" w:color="auto"/>
            <w:left w:val="none" w:sz="0" w:space="0" w:color="auto"/>
            <w:bottom w:val="none" w:sz="0" w:space="0" w:color="auto"/>
            <w:right w:val="none" w:sz="0" w:space="0" w:color="auto"/>
          </w:divBdr>
        </w:div>
        <w:div w:id="906261356">
          <w:marLeft w:val="720"/>
          <w:marRight w:val="0"/>
          <w:marTop w:val="0"/>
          <w:marBottom w:val="160"/>
          <w:divBdr>
            <w:top w:val="none" w:sz="0" w:space="0" w:color="auto"/>
            <w:left w:val="none" w:sz="0" w:space="0" w:color="auto"/>
            <w:bottom w:val="none" w:sz="0" w:space="0" w:color="auto"/>
            <w:right w:val="none" w:sz="0" w:space="0" w:color="auto"/>
          </w:divBdr>
        </w:div>
      </w:divsChild>
    </w:div>
    <w:div w:id="400636848">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078312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224270">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362691">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44927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5070994">
      <w:bodyDiv w:val="1"/>
      <w:marLeft w:val="0"/>
      <w:marRight w:val="0"/>
      <w:marTop w:val="0"/>
      <w:marBottom w:val="0"/>
      <w:divBdr>
        <w:top w:val="none" w:sz="0" w:space="0" w:color="auto"/>
        <w:left w:val="none" w:sz="0" w:space="0" w:color="auto"/>
        <w:bottom w:val="none" w:sz="0" w:space="0" w:color="auto"/>
        <w:right w:val="none" w:sz="0" w:space="0" w:color="auto"/>
      </w:divBdr>
      <w:divsChild>
        <w:div w:id="1518884517">
          <w:marLeft w:val="0"/>
          <w:marRight w:val="0"/>
          <w:marTop w:val="0"/>
          <w:marBottom w:val="120"/>
          <w:divBdr>
            <w:top w:val="single" w:sz="6" w:space="0" w:color="D5DDC6"/>
            <w:left w:val="single" w:sz="24" w:space="0" w:color="66BB55"/>
            <w:bottom w:val="single" w:sz="6" w:space="0" w:color="D5DDC6"/>
            <w:right w:val="single" w:sz="6" w:space="0" w:color="D5DDC6"/>
          </w:divBdr>
        </w:div>
        <w:div w:id="2127113445">
          <w:marLeft w:val="0"/>
          <w:marRight w:val="0"/>
          <w:marTop w:val="0"/>
          <w:marBottom w:val="120"/>
          <w:divBdr>
            <w:top w:val="single" w:sz="6" w:space="0" w:color="D5DDC6"/>
            <w:left w:val="single" w:sz="24" w:space="0" w:color="66BB55"/>
            <w:bottom w:val="single" w:sz="6" w:space="0" w:color="D5DDC6"/>
            <w:right w:val="single" w:sz="6" w:space="0" w:color="D5DDC6"/>
          </w:divBdr>
        </w:div>
        <w:div w:id="405109268">
          <w:marLeft w:val="0"/>
          <w:marRight w:val="0"/>
          <w:marTop w:val="0"/>
          <w:marBottom w:val="120"/>
          <w:divBdr>
            <w:top w:val="single" w:sz="6" w:space="0" w:color="D5DDC6"/>
            <w:left w:val="single" w:sz="24" w:space="0" w:color="66BB55"/>
            <w:bottom w:val="single" w:sz="6" w:space="0" w:color="D5DDC6"/>
            <w:right w:val="single" w:sz="6" w:space="0" w:color="D5DDC6"/>
          </w:divBdr>
        </w:div>
        <w:div w:id="1805267434">
          <w:marLeft w:val="0"/>
          <w:marRight w:val="0"/>
          <w:marTop w:val="0"/>
          <w:marBottom w:val="120"/>
          <w:divBdr>
            <w:top w:val="single" w:sz="6" w:space="0" w:color="D5DDC6"/>
            <w:left w:val="single" w:sz="24" w:space="0" w:color="66BB55"/>
            <w:bottom w:val="single" w:sz="6" w:space="0" w:color="D5DDC6"/>
            <w:right w:val="single" w:sz="6" w:space="0" w:color="D5DDC6"/>
          </w:divBdr>
        </w:div>
        <w:div w:id="130297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876711">
      <w:bodyDiv w:val="1"/>
      <w:marLeft w:val="0"/>
      <w:marRight w:val="0"/>
      <w:marTop w:val="0"/>
      <w:marBottom w:val="0"/>
      <w:divBdr>
        <w:top w:val="none" w:sz="0" w:space="0" w:color="auto"/>
        <w:left w:val="none" w:sz="0" w:space="0" w:color="auto"/>
        <w:bottom w:val="none" w:sz="0" w:space="0" w:color="auto"/>
        <w:right w:val="none" w:sz="0" w:space="0" w:color="auto"/>
      </w:divBdr>
    </w:div>
    <w:div w:id="477116803">
      <w:bodyDiv w:val="1"/>
      <w:marLeft w:val="0"/>
      <w:marRight w:val="0"/>
      <w:marTop w:val="0"/>
      <w:marBottom w:val="0"/>
      <w:divBdr>
        <w:top w:val="none" w:sz="0" w:space="0" w:color="auto"/>
        <w:left w:val="none" w:sz="0" w:space="0" w:color="auto"/>
        <w:bottom w:val="none" w:sz="0" w:space="0" w:color="auto"/>
        <w:right w:val="none" w:sz="0" w:space="0" w:color="auto"/>
      </w:divBdr>
      <w:divsChild>
        <w:div w:id="1047609166">
          <w:marLeft w:val="0"/>
          <w:marRight w:val="0"/>
          <w:marTop w:val="0"/>
          <w:marBottom w:val="200"/>
          <w:divBdr>
            <w:top w:val="none" w:sz="0" w:space="0" w:color="auto"/>
            <w:left w:val="none" w:sz="0" w:space="0" w:color="auto"/>
            <w:bottom w:val="none" w:sz="0" w:space="0" w:color="auto"/>
            <w:right w:val="none" w:sz="0" w:space="0" w:color="auto"/>
          </w:divBdr>
        </w:div>
        <w:div w:id="979961527">
          <w:marLeft w:val="0"/>
          <w:marRight w:val="0"/>
          <w:marTop w:val="0"/>
          <w:marBottom w:val="200"/>
          <w:divBdr>
            <w:top w:val="none" w:sz="0" w:space="0" w:color="auto"/>
            <w:left w:val="none" w:sz="0" w:space="0" w:color="auto"/>
            <w:bottom w:val="none" w:sz="0" w:space="0" w:color="auto"/>
            <w:right w:val="none" w:sz="0" w:space="0" w:color="auto"/>
          </w:divBdr>
        </w:div>
        <w:div w:id="525602080">
          <w:marLeft w:val="0"/>
          <w:marRight w:val="0"/>
          <w:marTop w:val="0"/>
          <w:marBottom w:val="200"/>
          <w:divBdr>
            <w:top w:val="none" w:sz="0" w:space="0" w:color="auto"/>
            <w:left w:val="none" w:sz="0" w:space="0" w:color="auto"/>
            <w:bottom w:val="none" w:sz="0" w:space="0" w:color="auto"/>
            <w:right w:val="none" w:sz="0" w:space="0" w:color="auto"/>
          </w:divBdr>
        </w:div>
        <w:div w:id="251738720">
          <w:marLeft w:val="0"/>
          <w:marRight w:val="0"/>
          <w:marTop w:val="0"/>
          <w:marBottom w:val="200"/>
          <w:divBdr>
            <w:top w:val="none" w:sz="0" w:space="0" w:color="auto"/>
            <w:left w:val="none" w:sz="0" w:space="0" w:color="auto"/>
            <w:bottom w:val="none" w:sz="0" w:space="0" w:color="auto"/>
            <w:right w:val="none" w:sz="0" w:space="0" w:color="auto"/>
          </w:divBdr>
        </w:div>
        <w:div w:id="359011176">
          <w:marLeft w:val="0"/>
          <w:marRight w:val="0"/>
          <w:marTop w:val="0"/>
          <w:marBottom w:val="200"/>
          <w:divBdr>
            <w:top w:val="none" w:sz="0" w:space="0" w:color="auto"/>
            <w:left w:val="none" w:sz="0" w:space="0" w:color="auto"/>
            <w:bottom w:val="none" w:sz="0" w:space="0" w:color="auto"/>
            <w:right w:val="none" w:sz="0" w:space="0" w:color="auto"/>
          </w:divBdr>
        </w:div>
        <w:div w:id="303316071">
          <w:marLeft w:val="0"/>
          <w:marRight w:val="0"/>
          <w:marTop w:val="0"/>
          <w:marBottom w:val="200"/>
          <w:divBdr>
            <w:top w:val="none" w:sz="0" w:space="0" w:color="auto"/>
            <w:left w:val="none" w:sz="0" w:space="0" w:color="auto"/>
            <w:bottom w:val="none" w:sz="0" w:space="0" w:color="auto"/>
            <w:right w:val="none" w:sz="0" w:space="0" w:color="auto"/>
          </w:divBdr>
        </w:div>
        <w:div w:id="1238516064">
          <w:marLeft w:val="0"/>
          <w:marRight w:val="0"/>
          <w:marTop w:val="0"/>
          <w:marBottom w:val="200"/>
          <w:divBdr>
            <w:top w:val="none" w:sz="0" w:space="0" w:color="auto"/>
            <w:left w:val="none" w:sz="0" w:space="0" w:color="auto"/>
            <w:bottom w:val="none" w:sz="0" w:space="0" w:color="auto"/>
            <w:right w:val="none" w:sz="0" w:space="0" w:color="auto"/>
          </w:divBdr>
        </w:div>
      </w:divsChild>
    </w:div>
    <w:div w:id="477578661">
      <w:bodyDiv w:val="1"/>
      <w:marLeft w:val="0"/>
      <w:marRight w:val="0"/>
      <w:marTop w:val="0"/>
      <w:marBottom w:val="0"/>
      <w:divBdr>
        <w:top w:val="none" w:sz="0" w:space="0" w:color="auto"/>
        <w:left w:val="none" w:sz="0" w:space="0" w:color="auto"/>
        <w:bottom w:val="none" w:sz="0" w:space="0" w:color="auto"/>
        <w:right w:val="none" w:sz="0" w:space="0" w:color="auto"/>
      </w:divBdr>
      <w:divsChild>
        <w:div w:id="293606635">
          <w:marLeft w:val="1440"/>
          <w:marRight w:val="0"/>
          <w:marTop w:val="0"/>
          <w:marBottom w:val="160"/>
          <w:divBdr>
            <w:top w:val="none" w:sz="0" w:space="0" w:color="auto"/>
            <w:left w:val="none" w:sz="0" w:space="0" w:color="auto"/>
            <w:bottom w:val="none" w:sz="0" w:space="0" w:color="auto"/>
            <w:right w:val="none" w:sz="0" w:space="0" w:color="auto"/>
          </w:divBdr>
        </w:div>
        <w:div w:id="1837451002">
          <w:marLeft w:val="1440"/>
          <w:marRight w:val="0"/>
          <w:marTop w:val="0"/>
          <w:marBottom w:val="0"/>
          <w:divBdr>
            <w:top w:val="none" w:sz="0" w:space="0" w:color="auto"/>
            <w:left w:val="none" w:sz="0" w:space="0" w:color="auto"/>
            <w:bottom w:val="none" w:sz="0" w:space="0" w:color="auto"/>
            <w:right w:val="none" w:sz="0" w:space="0" w:color="auto"/>
          </w:divBdr>
        </w:div>
        <w:div w:id="2032145240">
          <w:marLeft w:val="1440"/>
          <w:marRight w:val="0"/>
          <w:marTop w:val="0"/>
          <w:marBottom w:val="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597126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1451966">
      <w:bodyDiv w:val="1"/>
      <w:marLeft w:val="0"/>
      <w:marRight w:val="0"/>
      <w:marTop w:val="0"/>
      <w:marBottom w:val="0"/>
      <w:divBdr>
        <w:top w:val="none" w:sz="0" w:space="0" w:color="auto"/>
        <w:left w:val="none" w:sz="0" w:space="0" w:color="auto"/>
        <w:bottom w:val="none" w:sz="0" w:space="0" w:color="auto"/>
        <w:right w:val="none" w:sz="0" w:space="0" w:color="auto"/>
      </w:divBdr>
    </w:div>
    <w:div w:id="51376145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148153">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286252">
      <w:bodyDiv w:val="1"/>
      <w:marLeft w:val="0"/>
      <w:marRight w:val="0"/>
      <w:marTop w:val="0"/>
      <w:marBottom w:val="0"/>
      <w:divBdr>
        <w:top w:val="none" w:sz="0" w:space="0" w:color="auto"/>
        <w:left w:val="none" w:sz="0" w:space="0" w:color="auto"/>
        <w:bottom w:val="none" w:sz="0" w:space="0" w:color="auto"/>
        <w:right w:val="none" w:sz="0" w:space="0" w:color="auto"/>
      </w:divBdr>
    </w:div>
    <w:div w:id="556479728">
      <w:bodyDiv w:val="1"/>
      <w:marLeft w:val="0"/>
      <w:marRight w:val="0"/>
      <w:marTop w:val="0"/>
      <w:marBottom w:val="0"/>
      <w:divBdr>
        <w:top w:val="none" w:sz="0" w:space="0" w:color="auto"/>
        <w:left w:val="none" w:sz="0" w:space="0" w:color="auto"/>
        <w:bottom w:val="none" w:sz="0" w:space="0" w:color="auto"/>
        <w:right w:val="none" w:sz="0" w:space="0" w:color="auto"/>
      </w:divBdr>
      <w:divsChild>
        <w:div w:id="12609520">
          <w:marLeft w:val="720"/>
          <w:marRight w:val="0"/>
          <w:marTop w:val="0"/>
          <w:marBottom w:val="160"/>
          <w:divBdr>
            <w:top w:val="none" w:sz="0" w:space="0" w:color="auto"/>
            <w:left w:val="none" w:sz="0" w:space="0" w:color="auto"/>
            <w:bottom w:val="none" w:sz="0" w:space="0" w:color="auto"/>
            <w:right w:val="none" w:sz="0" w:space="0" w:color="auto"/>
          </w:divBdr>
        </w:div>
        <w:div w:id="201481842">
          <w:marLeft w:val="720"/>
          <w:marRight w:val="0"/>
          <w:marTop w:val="0"/>
          <w:marBottom w:val="160"/>
          <w:divBdr>
            <w:top w:val="none" w:sz="0" w:space="0" w:color="auto"/>
            <w:left w:val="none" w:sz="0" w:space="0" w:color="auto"/>
            <w:bottom w:val="none" w:sz="0" w:space="0" w:color="auto"/>
            <w:right w:val="none" w:sz="0" w:space="0" w:color="auto"/>
          </w:divBdr>
        </w:div>
        <w:div w:id="1344867252">
          <w:marLeft w:val="720"/>
          <w:marRight w:val="0"/>
          <w:marTop w:val="0"/>
          <w:marBottom w:val="160"/>
          <w:divBdr>
            <w:top w:val="none" w:sz="0" w:space="0" w:color="auto"/>
            <w:left w:val="none" w:sz="0" w:space="0" w:color="auto"/>
            <w:bottom w:val="none" w:sz="0" w:space="0" w:color="auto"/>
            <w:right w:val="none" w:sz="0" w:space="0" w:color="auto"/>
          </w:divBdr>
        </w:div>
        <w:div w:id="1660041589">
          <w:marLeft w:val="720"/>
          <w:marRight w:val="0"/>
          <w:marTop w:val="0"/>
          <w:marBottom w:val="160"/>
          <w:divBdr>
            <w:top w:val="none" w:sz="0" w:space="0" w:color="auto"/>
            <w:left w:val="none" w:sz="0" w:space="0" w:color="auto"/>
            <w:bottom w:val="none" w:sz="0" w:space="0" w:color="auto"/>
            <w:right w:val="none" w:sz="0" w:space="0" w:color="auto"/>
          </w:divBdr>
        </w:div>
        <w:div w:id="2051108088">
          <w:marLeft w:val="720"/>
          <w:marRight w:val="0"/>
          <w:marTop w:val="0"/>
          <w:marBottom w:val="160"/>
          <w:divBdr>
            <w:top w:val="none" w:sz="0" w:space="0" w:color="auto"/>
            <w:left w:val="none" w:sz="0" w:space="0" w:color="auto"/>
            <w:bottom w:val="none" w:sz="0" w:space="0" w:color="auto"/>
            <w:right w:val="none" w:sz="0" w:space="0" w:color="auto"/>
          </w:divBdr>
        </w:div>
        <w:div w:id="2128161154">
          <w:marLeft w:val="720"/>
          <w:marRight w:val="0"/>
          <w:marTop w:val="0"/>
          <w:marBottom w:val="160"/>
          <w:divBdr>
            <w:top w:val="none" w:sz="0" w:space="0" w:color="auto"/>
            <w:left w:val="none" w:sz="0" w:space="0" w:color="auto"/>
            <w:bottom w:val="none" w:sz="0" w:space="0" w:color="auto"/>
            <w:right w:val="none" w:sz="0" w:space="0" w:color="auto"/>
          </w:divBdr>
        </w:div>
      </w:divsChild>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5797">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28412">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3365335">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8677686">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4526691">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198810">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3454948">
      <w:bodyDiv w:val="1"/>
      <w:marLeft w:val="0"/>
      <w:marRight w:val="0"/>
      <w:marTop w:val="0"/>
      <w:marBottom w:val="0"/>
      <w:divBdr>
        <w:top w:val="none" w:sz="0" w:space="0" w:color="auto"/>
        <w:left w:val="none" w:sz="0" w:space="0" w:color="auto"/>
        <w:bottom w:val="none" w:sz="0" w:space="0" w:color="auto"/>
        <w:right w:val="none" w:sz="0" w:space="0" w:color="auto"/>
      </w:divBdr>
    </w:div>
    <w:div w:id="677661003">
      <w:bodyDiv w:val="1"/>
      <w:marLeft w:val="0"/>
      <w:marRight w:val="0"/>
      <w:marTop w:val="0"/>
      <w:marBottom w:val="0"/>
      <w:divBdr>
        <w:top w:val="none" w:sz="0" w:space="0" w:color="auto"/>
        <w:left w:val="none" w:sz="0" w:space="0" w:color="auto"/>
        <w:bottom w:val="none" w:sz="0" w:space="0" w:color="auto"/>
        <w:right w:val="none" w:sz="0" w:space="0" w:color="auto"/>
      </w:divBdr>
    </w:div>
    <w:div w:id="681127187">
      <w:bodyDiv w:val="1"/>
      <w:marLeft w:val="0"/>
      <w:marRight w:val="0"/>
      <w:marTop w:val="0"/>
      <w:marBottom w:val="0"/>
      <w:divBdr>
        <w:top w:val="none" w:sz="0" w:space="0" w:color="auto"/>
        <w:left w:val="none" w:sz="0" w:space="0" w:color="auto"/>
        <w:bottom w:val="none" w:sz="0" w:space="0" w:color="auto"/>
        <w:right w:val="none" w:sz="0" w:space="0" w:color="auto"/>
      </w:divBdr>
    </w:div>
    <w:div w:id="68236392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36027">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641819">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8338093">
      <w:bodyDiv w:val="1"/>
      <w:marLeft w:val="0"/>
      <w:marRight w:val="0"/>
      <w:marTop w:val="0"/>
      <w:marBottom w:val="0"/>
      <w:divBdr>
        <w:top w:val="none" w:sz="0" w:space="0" w:color="auto"/>
        <w:left w:val="none" w:sz="0" w:space="0" w:color="auto"/>
        <w:bottom w:val="none" w:sz="0" w:space="0" w:color="auto"/>
        <w:right w:val="none" w:sz="0" w:space="0" w:color="auto"/>
      </w:divBdr>
    </w:div>
    <w:div w:id="689798264">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084631">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9597675">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02710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438">
          <w:marLeft w:val="0"/>
          <w:marRight w:val="0"/>
          <w:marTop w:val="180"/>
          <w:marBottom w:val="180"/>
          <w:divBdr>
            <w:top w:val="none" w:sz="0" w:space="0" w:color="auto"/>
            <w:left w:val="none" w:sz="0" w:space="0" w:color="auto"/>
            <w:bottom w:val="none" w:sz="0" w:space="0" w:color="auto"/>
            <w:right w:val="none" w:sz="0" w:space="0" w:color="auto"/>
          </w:divBdr>
        </w:div>
      </w:divsChild>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063500">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7215458">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1728427">
      <w:bodyDiv w:val="1"/>
      <w:marLeft w:val="0"/>
      <w:marRight w:val="0"/>
      <w:marTop w:val="0"/>
      <w:marBottom w:val="0"/>
      <w:divBdr>
        <w:top w:val="none" w:sz="0" w:space="0" w:color="auto"/>
        <w:left w:val="none" w:sz="0" w:space="0" w:color="auto"/>
        <w:bottom w:val="none" w:sz="0" w:space="0" w:color="auto"/>
        <w:right w:val="none" w:sz="0" w:space="0" w:color="auto"/>
      </w:divBdr>
    </w:div>
    <w:div w:id="802700641">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698204">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7846781">
      <w:bodyDiv w:val="1"/>
      <w:marLeft w:val="0"/>
      <w:marRight w:val="0"/>
      <w:marTop w:val="0"/>
      <w:marBottom w:val="0"/>
      <w:divBdr>
        <w:top w:val="none" w:sz="0" w:space="0" w:color="auto"/>
        <w:left w:val="none" w:sz="0" w:space="0" w:color="auto"/>
        <w:bottom w:val="none" w:sz="0" w:space="0" w:color="auto"/>
        <w:right w:val="none" w:sz="0" w:space="0" w:color="auto"/>
      </w:divBdr>
      <w:divsChild>
        <w:div w:id="267277340">
          <w:marLeft w:val="0"/>
          <w:marRight w:val="0"/>
          <w:marTop w:val="0"/>
          <w:marBottom w:val="200"/>
          <w:divBdr>
            <w:top w:val="none" w:sz="0" w:space="0" w:color="auto"/>
            <w:left w:val="none" w:sz="0" w:space="0" w:color="auto"/>
            <w:bottom w:val="none" w:sz="0" w:space="0" w:color="auto"/>
            <w:right w:val="none" w:sz="0" w:space="0" w:color="auto"/>
          </w:divBdr>
        </w:div>
        <w:div w:id="1626740395">
          <w:marLeft w:val="0"/>
          <w:marRight w:val="0"/>
          <w:marTop w:val="0"/>
          <w:marBottom w:val="200"/>
          <w:divBdr>
            <w:top w:val="none" w:sz="0" w:space="0" w:color="auto"/>
            <w:left w:val="none" w:sz="0" w:space="0" w:color="auto"/>
            <w:bottom w:val="none" w:sz="0" w:space="0" w:color="auto"/>
            <w:right w:val="none" w:sz="0" w:space="0" w:color="auto"/>
          </w:divBdr>
        </w:div>
        <w:div w:id="815686911">
          <w:marLeft w:val="0"/>
          <w:marRight w:val="0"/>
          <w:marTop w:val="0"/>
          <w:marBottom w:val="200"/>
          <w:divBdr>
            <w:top w:val="none" w:sz="0" w:space="0" w:color="auto"/>
            <w:left w:val="none" w:sz="0" w:space="0" w:color="auto"/>
            <w:bottom w:val="none" w:sz="0" w:space="0" w:color="auto"/>
            <w:right w:val="none" w:sz="0" w:space="0" w:color="auto"/>
          </w:divBdr>
        </w:div>
      </w:divsChild>
    </w:div>
    <w:div w:id="823356257">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40323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645471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515997">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6068888">
      <w:bodyDiv w:val="1"/>
      <w:marLeft w:val="0"/>
      <w:marRight w:val="0"/>
      <w:marTop w:val="0"/>
      <w:marBottom w:val="0"/>
      <w:divBdr>
        <w:top w:val="none" w:sz="0" w:space="0" w:color="auto"/>
        <w:left w:val="none" w:sz="0" w:space="0" w:color="auto"/>
        <w:bottom w:val="none" w:sz="0" w:space="0" w:color="auto"/>
        <w:right w:val="none" w:sz="0" w:space="0" w:color="auto"/>
      </w:divBdr>
    </w:div>
    <w:div w:id="887912705">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978021922">
          <w:marLeft w:val="0"/>
          <w:marRight w:val="0"/>
          <w:marTop w:val="0"/>
          <w:marBottom w:val="200"/>
          <w:divBdr>
            <w:top w:val="none" w:sz="0" w:space="0" w:color="auto"/>
            <w:left w:val="none" w:sz="0" w:space="0" w:color="auto"/>
            <w:bottom w:val="none" w:sz="0" w:space="0" w:color="auto"/>
            <w:right w:val="none" w:sz="0" w:space="0" w:color="auto"/>
          </w:divBdr>
        </w:div>
        <w:div w:id="2047634853">
          <w:marLeft w:val="0"/>
          <w:marRight w:val="0"/>
          <w:marTop w:val="0"/>
          <w:marBottom w:val="200"/>
          <w:divBdr>
            <w:top w:val="none" w:sz="0" w:space="0" w:color="auto"/>
            <w:left w:val="none" w:sz="0" w:space="0" w:color="auto"/>
            <w:bottom w:val="none" w:sz="0" w:space="0" w:color="auto"/>
            <w:right w:val="none" w:sz="0" w:space="0" w:color="auto"/>
          </w:divBdr>
        </w:div>
        <w:div w:id="1916086206">
          <w:marLeft w:val="0"/>
          <w:marRight w:val="0"/>
          <w:marTop w:val="0"/>
          <w:marBottom w:val="200"/>
          <w:divBdr>
            <w:top w:val="none" w:sz="0" w:space="0" w:color="auto"/>
            <w:left w:val="none" w:sz="0" w:space="0" w:color="auto"/>
            <w:bottom w:val="none" w:sz="0" w:space="0" w:color="auto"/>
            <w:right w:val="none" w:sz="0" w:space="0" w:color="auto"/>
          </w:divBdr>
        </w:div>
        <w:div w:id="1083913695">
          <w:marLeft w:val="0"/>
          <w:marRight w:val="0"/>
          <w:marTop w:val="0"/>
          <w:marBottom w:val="200"/>
          <w:divBdr>
            <w:top w:val="none" w:sz="0" w:space="0" w:color="auto"/>
            <w:left w:val="none" w:sz="0" w:space="0" w:color="auto"/>
            <w:bottom w:val="none" w:sz="0" w:space="0" w:color="auto"/>
            <w:right w:val="none" w:sz="0" w:space="0" w:color="auto"/>
          </w:divBdr>
        </w:div>
      </w:divsChild>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269382">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0311456">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50543">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3755464">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588285">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2666114">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798424">
      <w:bodyDiv w:val="1"/>
      <w:marLeft w:val="0"/>
      <w:marRight w:val="0"/>
      <w:marTop w:val="0"/>
      <w:marBottom w:val="0"/>
      <w:divBdr>
        <w:top w:val="none" w:sz="0" w:space="0" w:color="auto"/>
        <w:left w:val="none" w:sz="0" w:space="0" w:color="auto"/>
        <w:bottom w:val="none" w:sz="0" w:space="0" w:color="auto"/>
        <w:right w:val="none" w:sz="0" w:space="0" w:color="auto"/>
      </w:divBdr>
      <w:divsChild>
        <w:div w:id="69758707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78821">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122950">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3989386">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3353966">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493149">
      <w:bodyDiv w:val="1"/>
      <w:marLeft w:val="0"/>
      <w:marRight w:val="0"/>
      <w:marTop w:val="0"/>
      <w:marBottom w:val="0"/>
      <w:divBdr>
        <w:top w:val="none" w:sz="0" w:space="0" w:color="auto"/>
        <w:left w:val="none" w:sz="0" w:space="0" w:color="auto"/>
        <w:bottom w:val="none" w:sz="0" w:space="0" w:color="auto"/>
        <w:right w:val="none" w:sz="0" w:space="0" w:color="auto"/>
      </w:divBdr>
    </w:div>
    <w:div w:id="1087582370">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252374">
      <w:bodyDiv w:val="1"/>
      <w:marLeft w:val="0"/>
      <w:marRight w:val="0"/>
      <w:marTop w:val="0"/>
      <w:marBottom w:val="0"/>
      <w:divBdr>
        <w:top w:val="none" w:sz="0" w:space="0" w:color="auto"/>
        <w:left w:val="none" w:sz="0" w:space="0" w:color="auto"/>
        <w:bottom w:val="none" w:sz="0" w:space="0" w:color="auto"/>
        <w:right w:val="none" w:sz="0" w:space="0" w:color="auto"/>
      </w:divBdr>
      <w:divsChild>
        <w:div w:id="1397776413">
          <w:marLeft w:val="720"/>
          <w:marRight w:val="0"/>
          <w:marTop w:val="0"/>
          <w:marBottom w:val="160"/>
          <w:divBdr>
            <w:top w:val="none" w:sz="0" w:space="0" w:color="auto"/>
            <w:left w:val="none" w:sz="0" w:space="0" w:color="auto"/>
            <w:bottom w:val="none" w:sz="0" w:space="0" w:color="auto"/>
            <w:right w:val="none" w:sz="0" w:space="0" w:color="auto"/>
          </w:divBdr>
        </w:div>
        <w:div w:id="1592926832">
          <w:marLeft w:val="720"/>
          <w:marRight w:val="0"/>
          <w:marTop w:val="0"/>
          <w:marBottom w:val="160"/>
          <w:divBdr>
            <w:top w:val="none" w:sz="0" w:space="0" w:color="auto"/>
            <w:left w:val="none" w:sz="0" w:space="0" w:color="auto"/>
            <w:bottom w:val="none" w:sz="0" w:space="0" w:color="auto"/>
            <w:right w:val="none" w:sz="0" w:space="0" w:color="auto"/>
          </w:divBdr>
        </w:div>
      </w:divsChild>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8788368">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110579">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96473">
      <w:bodyDiv w:val="1"/>
      <w:marLeft w:val="0"/>
      <w:marRight w:val="0"/>
      <w:marTop w:val="0"/>
      <w:marBottom w:val="0"/>
      <w:divBdr>
        <w:top w:val="none" w:sz="0" w:space="0" w:color="auto"/>
        <w:left w:val="none" w:sz="0" w:space="0" w:color="auto"/>
        <w:bottom w:val="none" w:sz="0" w:space="0" w:color="auto"/>
        <w:right w:val="none" w:sz="0" w:space="0" w:color="auto"/>
      </w:divBdr>
      <w:divsChild>
        <w:div w:id="122694140">
          <w:marLeft w:val="0"/>
          <w:marRight w:val="0"/>
          <w:marTop w:val="0"/>
          <w:marBottom w:val="160"/>
          <w:divBdr>
            <w:top w:val="none" w:sz="0" w:space="0" w:color="auto"/>
            <w:left w:val="none" w:sz="0" w:space="0" w:color="auto"/>
            <w:bottom w:val="none" w:sz="0" w:space="0" w:color="auto"/>
            <w:right w:val="none" w:sz="0" w:space="0" w:color="auto"/>
          </w:divBdr>
        </w:div>
      </w:divsChild>
    </w:div>
    <w:div w:id="1140682945">
      <w:bodyDiv w:val="1"/>
      <w:marLeft w:val="0"/>
      <w:marRight w:val="0"/>
      <w:marTop w:val="0"/>
      <w:marBottom w:val="0"/>
      <w:divBdr>
        <w:top w:val="none" w:sz="0" w:space="0" w:color="auto"/>
        <w:left w:val="none" w:sz="0" w:space="0" w:color="auto"/>
        <w:bottom w:val="none" w:sz="0" w:space="0" w:color="auto"/>
        <w:right w:val="none" w:sz="0" w:space="0" w:color="auto"/>
      </w:divBdr>
    </w:div>
    <w:div w:id="1141269610">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3526929">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9">
          <w:marLeft w:val="0"/>
          <w:marRight w:val="0"/>
          <w:marTop w:val="0"/>
          <w:marBottom w:val="200"/>
          <w:divBdr>
            <w:top w:val="none" w:sz="0" w:space="0" w:color="auto"/>
            <w:left w:val="none" w:sz="0" w:space="0" w:color="auto"/>
            <w:bottom w:val="none" w:sz="0" w:space="0" w:color="auto"/>
            <w:right w:val="none" w:sz="0" w:space="0" w:color="auto"/>
          </w:divBdr>
        </w:div>
        <w:div w:id="1471903814">
          <w:marLeft w:val="0"/>
          <w:marRight w:val="0"/>
          <w:marTop w:val="0"/>
          <w:marBottom w:val="200"/>
          <w:divBdr>
            <w:top w:val="none" w:sz="0" w:space="0" w:color="auto"/>
            <w:left w:val="none" w:sz="0" w:space="0" w:color="auto"/>
            <w:bottom w:val="none" w:sz="0" w:space="0" w:color="auto"/>
            <w:right w:val="none" w:sz="0" w:space="0" w:color="auto"/>
          </w:divBdr>
        </w:div>
        <w:div w:id="1295527774">
          <w:marLeft w:val="0"/>
          <w:marRight w:val="0"/>
          <w:marTop w:val="0"/>
          <w:marBottom w:val="200"/>
          <w:divBdr>
            <w:top w:val="none" w:sz="0" w:space="0" w:color="auto"/>
            <w:left w:val="none" w:sz="0" w:space="0" w:color="auto"/>
            <w:bottom w:val="none" w:sz="0" w:space="0" w:color="auto"/>
            <w:right w:val="none" w:sz="0" w:space="0" w:color="auto"/>
          </w:divBdr>
        </w:div>
        <w:div w:id="1300110507">
          <w:marLeft w:val="0"/>
          <w:marRight w:val="0"/>
          <w:marTop w:val="0"/>
          <w:marBottom w:val="200"/>
          <w:divBdr>
            <w:top w:val="none" w:sz="0" w:space="0" w:color="auto"/>
            <w:left w:val="none" w:sz="0" w:space="0" w:color="auto"/>
            <w:bottom w:val="none" w:sz="0" w:space="0" w:color="auto"/>
            <w:right w:val="none" w:sz="0" w:space="0" w:color="auto"/>
          </w:divBdr>
        </w:div>
        <w:div w:id="1793554986">
          <w:marLeft w:val="0"/>
          <w:marRight w:val="0"/>
          <w:marTop w:val="0"/>
          <w:marBottom w:val="200"/>
          <w:divBdr>
            <w:top w:val="none" w:sz="0" w:space="0" w:color="auto"/>
            <w:left w:val="none" w:sz="0" w:space="0" w:color="auto"/>
            <w:bottom w:val="none" w:sz="0" w:space="0" w:color="auto"/>
            <w:right w:val="none" w:sz="0" w:space="0" w:color="auto"/>
          </w:divBdr>
        </w:div>
        <w:div w:id="1310935993">
          <w:marLeft w:val="0"/>
          <w:marRight w:val="0"/>
          <w:marTop w:val="0"/>
          <w:marBottom w:val="200"/>
          <w:divBdr>
            <w:top w:val="none" w:sz="0" w:space="0" w:color="auto"/>
            <w:left w:val="none" w:sz="0" w:space="0" w:color="auto"/>
            <w:bottom w:val="none" w:sz="0" w:space="0" w:color="auto"/>
            <w:right w:val="none" w:sz="0" w:space="0" w:color="auto"/>
          </w:divBdr>
        </w:div>
        <w:div w:id="479807383">
          <w:marLeft w:val="0"/>
          <w:marRight w:val="0"/>
          <w:marTop w:val="0"/>
          <w:marBottom w:val="200"/>
          <w:divBdr>
            <w:top w:val="none" w:sz="0" w:space="0" w:color="auto"/>
            <w:left w:val="none" w:sz="0" w:space="0" w:color="auto"/>
            <w:bottom w:val="none" w:sz="0" w:space="0" w:color="auto"/>
            <w:right w:val="none" w:sz="0" w:space="0" w:color="auto"/>
          </w:divBdr>
        </w:div>
        <w:div w:id="2121801544">
          <w:marLeft w:val="0"/>
          <w:marRight w:val="0"/>
          <w:marTop w:val="0"/>
          <w:marBottom w:val="200"/>
          <w:divBdr>
            <w:top w:val="none" w:sz="0" w:space="0" w:color="auto"/>
            <w:left w:val="none" w:sz="0" w:space="0" w:color="auto"/>
            <w:bottom w:val="none" w:sz="0" w:space="0" w:color="auto"/>
            <w:right w:val="none" w:sz="0" w:space="0" w:color="auto"/>
          </w:divBdr>
        </w:div>
        <w:div w:id="281810577">
          <w:marLeft w:val="0"/>
          <w:marRight w:val="0"/>
          <w:marTop w:val="0"/>
          <w:marBottom w:val="200"/>
          <w:divBdr>
            <w:top w:val="none" w:sz="0" w:space="0" w:color="auto"/>
            <w:left w:val="none" w:sz="0" w:space="0" w:color="auto"/>
            <w:bottom w:val="none" w:sz="0" w:space="0" w:color="auto"/>
            <w:right w:val="none" w:sz="0" w:space="0" w:color="auto"/>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658282">
      <w:bodyDiv w:val="1"/>
      <w:marLeft w:val="0"/>
      <w:marRight w:val="0"/>
      <w:marTop w:val="0"/>
      <w:marBottom w:val="0"/>
      <w:divBdr>
        <w:top w:val="none" w:sz="0" w:space="0" w:color="auto"/>
        <w:left w:val="none" w:sz="0" w:space="0" w:color="auto"/>
        <w:bottom w:val="none" w:sz="0" w:space="0" w:color="auto"/>
        <w:right w:val="none" w:sz="0" w:space="0" w:color="auto"/>
      </w:divBdr>
      <w:divsChild>
        <w:div w:id="759907848">
          <w:marLeft w:val="720"/>
          <w:marRight w:val="0"/>
          <w:marTop w:val="0"/>
          <w:marBottom w:val="160"/>
          <w:divBdr>
            <w:top w:val="none" w:sz="0" w:space="0" w:color="auto"/>
            <w:left w:val="none" w:sz="0" w:space="0" w:color="auto"/>
            <w:bottom w:val="none" w:sz="0" w:space="0" w:color="auto"/>
            <w:right w:val="none" w:sz="0" w:space="0" w:color="auto"/>
          </w:divBdr>
        </w:div>
        <w:div w:id="1782913554">
          <w:marLeft w:val="720"/>
          <w:marRight w:val="0"/>
          <w:marTop w:val="0"/>
          <w:marBottom w:val="160"/>
          <w:divBdr>
            <w:top w:val="none" w:sz="0" w:space="0" w:color="auto"/>
            <w:left w:val="none" w:sz="0" w:space="0" w:color="auto"/>
            <w:bottom w:val="none" w:sz="0" w:space="0" w:color="auto"/>
            <w:right w:val="none" w:sz="0" w:space="0" w:color="auto"/>
          </w:divBdr>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04827399">
          <w:marLeft w:val="0"/>
          <w:marRight w:val="0"/>
          <w:marTop w:val="0"/>
          <w:marBottom w:val="200"/>
          <w:divBdr>
            <w:top w:val="none" w:sz="0" w:space="0" w:color="auto"/>
            <w:left w:val="none" w:sz="0" w:space="0" w:color="auto"/>
            <w:bottom w:val="none" w:sz="0" w:space="0" w:color="auto"/>
            <w:right w:val="none" w:sz="0" w:space="0" w:color="auto"/>
          </w:divBdr>
        </w:div>
        <w:div w:id="1532065576">
          <w:marLeft w:val="0"/>
          <w:marRight w:val="0"/>
          <w:marTop w:val="0"/>
          <w:marBottom w:val="200"/>
          <w:divBdr>
            <w:top w:val="none" w:sz="0" w:space="0" w:color="auto"/>
            <w:left w:val="none" w:sz="0" w:space="0" w:color="auto"/>
            <w:bottom w:val="none" w:sz="0" w:space="0" w:color="auto"/>
            <w:right w:val="none" w:sz="0" w:space="0" w:color="auto"/>
          </w:divBdr>
        </w:div>
        <w:div w:id="1914970196">
          <w:marLeft w:val="0"/>
          <w:marRight w:val="0"/>
          <w:marTop w:val="0"/>
          <w:marBottom w:val="200"/>
          <w:divBdr>
            <w:top w:val="none" w:sz="0" w:space="0" w:color="auto"/>
            <w:left w:val="none" w:sz="0" w:space="0" w:color="auto"/>
            <w:bottom w:val="none" w:sz="0" w:space="0" w:color="auto"/>
            <w:right w:val="none" w:sz="0" w:space="0" w:color="auto"/>
          </w:divBdr>
        </w:div>
      </w:divsChild>
    </w:div>
    <w:div w:id="1173571107">
      <w:bodyDiv w:val="1"/>
      <w:marLeft w:val="0"/>
      <w:marRight w:val="0"/>
      <w:marTop w:val="0"/>
      <w:marBottom w:val="0"/>
      <w:divBdr>
        <w:top w:val="none" w:sz="0" w:space="0" w:color="auto"/>
        <w:left w:val="none" w:sz="0" w:space="0" w:color="auto"/>
        <w:bottom w:val="none" w:sz="0" w:space="0" w:color="auto"/>
        <w:right w:val="none" w:sz="0" w:space="0" w:color="auto"/>
      </w:divBdr>
      <w:divsChild>
        <w:div w:id="1291862580">
          <w:marLeft w:val="0"/>
          <w:marRight w:val="0"/>
          <w:marTop w:val="0"/>
          <w:marBottom w:val="200"/>
          <w:divBdr>
            <w:top w:val="none" w:sz="0" w:space="0" w:color="auto"/>
            <w:left w:val="none" w:sz="0" w:space="0" w:color="auto"/>
            <w:bottom w:val="none" w:sz="0" w:space="0" w:color="auto"/>
            <w:right w:val="none" w:sz="0" w:space="0" w:color="auto"/>
          </w:divBdr>
        </w:div>
        <w:div w:id="1662007696">
          <w:marLeft w:val="0"/>
          <w:marRight w:val="0"/>
          <w:marTop w:val="0"/>
          <w:marBottom w:val="200"/>
          <w:divBdr>
            <w:top w:val="none" w:sz="0" w:space="0" w:color="auto"/>
            <w:left w:val="none" w:sz="0" w:space="0" w:color="auto"/>
            <w:bottom w:val="none" w:sz="0" w:space="0" w:color="auto"/>
            <w:right w:val="none" w:sz="0" w:space="0" w:color="auto"/>
          </w:divBdr>
        </w:div>
        <w:div w:id="1417826652">
          <w:marLeft w:val="0"/>
          <w:marRight w:val="0"/>
          <w:marTop w:val="0"/>
          <w:marBottom w:val="20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223649">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154667">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298473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2522676">
      <w:bodyDiv w:val="1"/>
      <w:marLeft w:val="0"/>
      <w:marRight w:val="0"/>
      <w:marTop w:val="0"/>
      <w:marBottom w:val="0"/>
      <w:divBdr>
        <w:top w:val="none" w:sz="0" w:space="0" w:color="auto"/>
        <w:left w:val="none" w:sz="0" w:space="0" w:color="auto"/>
        <w:bottom w:val="none" w:sz="0" w:space="0" w:color="auto"/>
        <w:right w:val="none" w:sz="0" w:space="0" w:color="auto"/>
      </w:divBdr>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367206">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1467">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144159">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8899917">
      <w:bodyDiv w:val="1"/>
      <w:marLeft w:val="0"/>
      <w:marRight w:val="0"/>
      <w:marTop w:val="0"/>
      <w:marBottom w:val="0"/>
      <w:divBdr>
        <w:top w:val="none" w:sz="0" w:space="0" w:color="auto"/>
        <w:left w:val="none" w:sz="0" w:space="0" w:color="auto"/>
        <w:bottom w:val="none" w:sz="0" w:space="0" w:color="auto"/>
        <w:right w:val="none" w:sz="0" w:space="0" w:color="auto"/>
      </w:divBdr>
    </w:div>
    <w:div w:id="1333869613">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468478">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9062608">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079794">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5904619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79085629">
      <w:bodyDiv w:val="1"/>
      <w:marLeft w:val="0"/>
      <w:marRight w:val="0"/>
      <w:marTop w:val="0"/>
      <w:marBottom w:val="0"/>
      <w:divBdr>
        <w:top w:val="none" w:sz="0" w:space="0" w:color="auto"/>
        <w:left w:val="none" w:sz="0" w:space="0" w:color="auto"/>
        <w:bottom w:val="none" w:sz="0" w:space="0" w:color="auto"/>
        <w:right w:val="none" w:sz="0" w:space="0" w:color="auto"/>
      </w:divBdr>
    </w:div>
    <w:div w:id="1388259585">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66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9596388">
      <w:bodyDiv w:val="1"/>
      <w:marLeft w:val="0"/>
      <w:marRight w:val="0"/>
      <w:marTop w:val="0"/>
      <w:marBottom w:val="0"/>
      <w:divBdr>
        <w:top w:val="none" w:sz="0" w:space="0" w:color="auto"/>
        <w:left w:val="none" w:sz="0" w:space="0" w:color="auto"/>
        <w:bottom w:val="none" w:sz="0" w:space="0" w:color="auto"/>
        <w:right w:val="none" w:sz="0" w:space="0" w:color="auto"/>
      </w:divBdr>
      <w:divsChild>
        <w:div w:id="353071031">
          <w:marLeft w:val="0"/>
          <w:marRight w:val="0"/>
          <w:marTop w:val="0"/>
          <w:marBottom w:val="200"/>
          <w:divBdr>
            <w:top w:val="none" w:sz="0" w:space="0" w:color="auto"/>
            <w:left w:val="none" w:sz="0" w:space="0" w:color="auto"/>
            <w:bottom w:val="none" w:sz="0" w:space="0" w:color="auto"/>
            <w:right w:val="none" w:sz="0" w:space="0" w:color="auto"/>
          </w:divBdr>
        </w:div>
        <w:div w:id="1817792769">
          <w:marLeft w:val="0"/>
          <w:marRight w:val="0"/>
          <w:marTop w:val="0"/>
          <w:marBottom w:val="200"/>
          <w:divBdr>
            <w:top w:val="none" w:sz="0" w:space="0" w:color="auto"/>
            <w:left w:val="none" w:sz="0" w:space="0" w:color="auto"/>
            <w:bottom w:val="none" w:sz="0" w:space="0" w:color="auto"/>
            <w:right w:val="none" w:sz="0" w:space="0" w:color="auto"/>
          </w:divBdr>
        </w:div>
        <w:div w:id="936907942">
          <w:marLeft w:val="0"/>
          <w:marRight w:val="0"/>
          <w:marTop w:val="0"/>
          <w:marBottom w:val="200"/>
          <w:divBdr>
            <w:top w:val="none" w:sz="0" w:space="0" w:color="auto"/>
            <w:left w:val="none" w:sz="0" w:space="0" w:color="auto"/>
            <w:bottom w:val="none" w:sz="0" w:space="0" w:color="auto"/>
            <w:right w:val="none" w:sz="0" w:space="0" w:color="auto"/>
          </w:divBdr>
        </w:div>
        <w:div w:id="1136682734">
          <w:marLeft w:val="0"/>
          <w:marRight w:val="0"/>
          <w:marTop w:val="0"/>
          <w:marBottom w:val="200"/>
          <w:divBdr>
            <w:top w:val="none" w:sz="0" w:space="0" w:color="auto"/>
            <w:left w:val="none" w:sz="0" w:space="0" w:color="auto"/>
            <w:bottom w:val="none" w:sz="0" w:space="0" w:color="auto"/>
            <w:right w:val="none" w:sz="0" w:space="0" w:color="auto"/>
          </w:divBdr>
        </w:div>
      </w:divsChild>
    </w:div>
    <w:div w:id="1405906627">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645542">
      <w:bodyDiv w:val="1"/>
      <w:marLeft w:val="0"/>
      <w:marRight w:val="0"/>
      <w:marTop w:val="0"/>
      <w:marBottom w:val="0"/>
      <w:divBdr>
        <w:top w:val="none" w:sz="0" w:space="0" w:color="auto"/>
        <w:left w:val="none" w:sz="0" w:space="0" w:color="auto"/>
        <w:bottom w:val="none" w:sz="0" w:space="0" w:color="auto"/>
        <w:right w:val="none" w:sz="0" w:space="0" w:color="auto"/>
      </w:divBdr>
    </w:div>
    <w:div w:id="1410082941">
      <w:bodyDiv w:val="1"/>
      <w:marLeft w:val="0"/>
      <w:marRight w:val="0"/>
      <w:marTop w:val="0"/>
      <w:marBottom w:val="0"/>
      <w:divBdr>
        <w:top w:val="none" w:sz="0" w:space="0" w:color="auto"/>
        <w:left w:val="none" w:sz="0" w:space="0" w:color="auto"/>
        <w:bottom w:val="none" w:sz="0" w:space="0" w:color="auto"/>
        <w:right w:val="none" w:sz="0" w:space="0" w:color="auto"/>
      </w:divBdr>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542399">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916042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12307">
      <w:bodyDiv w:val="1"/>
      <w:marLeft w:val="0"/>
      <w:marRight w:val="0"/>
      <w:marTop w:val="0"/>
      <w:marBottom w:val="0"/>
      <w:divBdr>
        <w:top w:val="none" w:sz="0" w:space="0" w:color="auto"/>
        <w:left w:val="none" w:sz="0" w:space="0" w:color="auto"/>
        <w:bottom w:val="none" w:sz="0" w:space="0" w:color="auto"/>
        <w:right w:val="none" w:sz="0" w:space="0" w:color="auto"/>
      </w:divBdr>
      <w:divsChild>
        <w:div w:id="194546055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360853">
      <w:bodyDiv w:val="1"/>
      <w:marLeft w:val="0"/>
      <w:marRight w:val="0"/>
      <w:marTop w:val="0"/>
      <w:marBottom w:val="0"/>
      <w:divBdr>
        <w:top w:val="none" w:sz="0" w:space="0" w:color="auto"/>
        <w:left w:val="none" w:sz="0" w:space="0" w:color="auto"/>
        <w:bottom w:val="none" w:sz="0" w:space="0" w:color="auto"/>
        <w:right w:val="none" w:sz="0" w:space="0" w:color="auto"/>
      </w:divBdr>
      <w:divsChild>
        <w:div w:id="73362086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679995">
      <w:bodyDiv w:val="1"/>
      <w:marLeft w:val="0"/>
      <w:marRight w:val="0"/>
      <w:marTop w:val="0"/>
      <w:marBottom w:val="0"/>
      <w:divBdr>
        <w:top w:val="none" w:sz="0" w:space="0" w:color="auto"/>
        <w:left w:val="none" w:sz="0" w:space="0" w:color="auto"/>
        <w:bottom w:val="none" w:sz="0" w:space="0" w:color="auto"/>
        <w:right w:val="none" w:sz="0" w:space="0" w:color="auto"/>
      </w:divBdr>
    </w:div>
    <w:div w:id="15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387220719">
          <w:marLeft w:val="0"/>
          <w:marRight w:val="0"/>
          <w:marTop w:val="0"/>
          <w:marBottom w:val="200"/>
          <w:divBdr>
            <w:top w:val="none" w:sz="0" w:space="0" w:color="auto"/>
            <w:left w:val="none" w:sz="0" w:space="0" w:color="auto"/>
            <w:bottom w:val="none" w:sz="0" w:space="0" w:color="auto"/>
            <w:right w:val="none" w:sz="0" w:space="0" w:color="auto"/>
          </w:divBdr>
        </w:div>
        <w:div w:id="1116868825">
          <w:marLeft w:val="0"/>
          <w:marRight w:val="0"/>
          <w:marTop w:val="0"/>
          <w:marBottom w:val="200"/>
          <w:divBdr>
            <w:top w:val="none" w:sz="0" w:space="0" w:color="auto"/>
            <w:left w:val="none" w:sz="0" w:space="0" w:color="auto"/>
            <w:bottom w:val="none" w:sz="0" w:space="0" w:color="auto"/>
            <w:right w:val="none" w:sz="0" w:space="0" w:color="auto"/>
          </w:divBdr>
        </w:div>
        <w:div w:id="1431002961">
          <w:marLeft w:val="0"/>
          <w:marRight w:val="0"/>
          <w:marTop w:val="0"/>
          <w:marBottom w:val="200"/>
          <w:divBdr>
            <w:top w:val="none" w:sz="0" w:space="0" w:color="auto"/>
            <w:left w:val="none" w:sz="0" w:space="0" w:color="auto"/>
            <w:bottom w:val="none" w:sz="0" w:space="0" w:color="auto"/>
            <w:right w:val="none" w:sz="0" w:space="0" w:color="auto"/>
          </w:divBdr>
        </w:div>
      </w:divsChild>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4613323">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526352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640663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0265382">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698692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3009924">
      <w:bodyDiv w:val="1"/>
      <w:marLeft w:val="0"/>
      <w:marRight w:val="0"/>
      <w:marTop w:val="0"/>
      <w:marBottom w:val="0"/>
      <w:divBdr>
        <w:top w:val="none" w:sz="0" w:space="0" w:color="auto"/>
        <w:left w:val="none" w:sz="0" w:space="0" w:color="auto"/>
        <w:bottom w:val="none" w:sz="0" w:space="0" w:color="auto"/>
        <w:right w:val="none" w:sz="0" w:space="0" w:color="auto"/>
      </w:divBdr>
    </w:div>
    <w:div w:id="1593512879">
      <w:bodyDiv w:val="1"/>
      <w:marLeft w:val="0"/>
      <w:marRight w:val="0"/>
      <w:marTop w:val="0"/>
      <w:marBottom w:val="0"/>
      <w:divBdr>
        <w:top w:val="none" w:sz="0" w:space="0" w:color="auto"/>
        <w:left w:val="none" w:sz="0" w:space="0" w:color="auto"/>
        <w:bottom w:val="none" w:sz="0" w:space="0" w:color="auto"/>
        <w:right w:val="none" w:sz="0" w:space="0" w:color="auto"/>
      </w:divBdr>
    </w:div>
    <w:div w:id="1603150766">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49720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3591756">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57709">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265968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4546287">
      <w:bodyDiv w:val="1"/>
      <w:marLeft w:val="0"/>
      <w:marRight w:val="0"/>
      <w:marTop w:val="0"/>
      <w:marBottom w:val="0"/>
      <w:divBdr>
        <w:top w:val="none" w:sz="0" w:space="0" w:color="auto"/>
        <w:left w:val="none" w:sz="0" w:space="0" w:color="auto"/>
        <w:bottom w:val="none" w:sz="0" w:space="0" w:color="auto"/>
        <w:right w:val="none" w:sz="0" w:space="0" w:color="auto"/>
      </w:divBdr>
      <w:divsChild>
        <w:div w:id="155658484">
          <w:marLeft w:val="1440"/>
          <w:marRight w:val="0"/>
          <w:marTop w:val="0"/>
          <w:marBottom w:val="0"/>
          <w:divBdr>
            <w:top w:val="none" w:sz="0" w:space="0" w:color="auto"/>
            <w:left w:val="none" w:sz="0" w:space="0" w:color="auto"/>
            <w:bottom w:val="none" w:sz="0" w:space="0" w:color="auto"/>
            <w:right w:val="none" w:sz="0" w:space="0" w:color="auto"/>
          </w:divBdr>
        </w:div>
        <w:div w:id="503513811">
          <w:marLeft w:val="1440"/>
          <w:marRight w:val="0"/>
          <w:marTop w:val="0"/>
          <w:marBottom w:val="160"/>
          <w:divBdr>
            <w:top w:val="none" w:sz="0" w:space="0" w:color="auto"/>
            <w:left w:val="none" w:sz="0" w:space="0" w:color="auto"/>
            <w:bottom w:val="none" w:sz="0" w:space="0" w:color="auto"/>
            <w:right w:val="none" w:sz="0" w:space="0" w:color="auto"/>
          </w:divBdr>
        </w:div>
        <w:div w:id="1604411819">
          <w:marLeft w:val="1440"/>
          <w:marRight w:val="0"/>
          <w:marTop w:val="0"/>
          <w:marBottom w:val="0"/>
          <w:divBdr>
            <w:top w:val="none" w:sz="0" w:space="0" w:color="auto"/>
            <w:left w:val="none" w:sz="0" w:space="0" w:color="auto"/>
            <w:bottom w:val="none" w:sz="0" w:space="0" w:color="auto"/>
            <w:right w:val="none" w:sz="0" w:space="0" w:color="auto"/>
          </w:divBdr>
        </w:div>
      </w:divsChild>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48237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704459">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757340">
      <w:bodyDiv w:val="1"/>
      <w:marLeft w:val="0"/>
      <w:marRight w:val="0"/>
      <w:marTop w:val="0"/>
      <w:marBottom w:val="0"/>
      <w:divBdr>
        <w:top w:val="none" w:sz="0" w:space="0" w:color="auto"/>
        <w:left w:val="none" w:sz="0" w:space="0" w:color="auto"/>
        <w:bottom w:val="none" w:sz="0" w:space="0" w:color="auto"/>
        <w:right w:val="none" w:sz="0" w:space="0" w:color="auto"/>
      </w:divBdr>
      <w:divsChild>
        <w:div w:id="434205780">
          <w:marLeft w:val="0"/>
          <w:marRight w:val="0"/>
          <w:marTop w:val="0"/>
          <w:marBottom w:val="0"/>
          <w:divBdr>
            <w:top w:val="none" w:sz="0" w:space="0" w:color="auto"/>
            <w:left w:val="none" w:sz="0" w:space="0" w:color="auto"/>
            <w:bottom w:val="none" w:sz="0" w:space="0" w:color="auto"/>
            <w:right w:val="none" w:sz="0" w:space="0" w:color="auto"/>
          </w:divBdr>
          <w:divsChild>
            <w:div w:id="1647707591">
              <w:marLeft w:val="0"/>
              <w:marRight w:val="0"/>
              <w:marTop w:val="0"/>
              <w:marBottom w:val="0"/>
              <w:divBdr>
                <w:top w:val="none" w:sz="0" w:space="0" w:color="auto"/>
                <w:left w:val="none" w:sz="0" w:space="0" w:color="auto"/>
                <w:bottom w:val="none" w:sz="0" w:space="0" w:color="auto"/>
                <w:right w:val="none" w:sz="0" w:space="0" w:color="auto"/>
              </w:divBdr>
            </w:div>
          </w:divsChild>
        </w:div>
        <w:div w:id="1929269096">
          <w:marLeft w:val="0"/>
          <w:marRight w:val="0"/>
          <w:marTop w:val="0"/>
          <w:marBottom w:val="0"/>
          <w:divBdr>
            <w:top w:val="none" w:sz="0" w:space="0" w:color="auto"/>
            <w:left w:val="none" w:sz="0" w:space="0" w:color="auto"/>
            <w:bottom w:val="none" w:sz="0" w:space="0" w:color="auto"/>
            <w:right w:val="none" w:sz="0" w:space="0" w:color="auto"/>
          </w:divBdr>
          <w:divsChild>
            <w:div w:id="1734770353">
              <w:marLeft w:val="0"/>
              <w:marRight w:val="0"/>
              <w:marTop w:val="0"/>
              <w:marBottom w:val="0"/>
              <w:divBdr>
                <w:top w:val="none" w:sz="0" w:space="0" w:color="auto"/>
                <w:left w:val="none" w:sz="0" w:space="0" w:color="auto"/>
                <w:bottom w:val="none" w:sz="0" w:space="0" w:color="auto"/>
                <w:right w:val="none" w:sz="0" w:space="0" w:color="auto"/>
              </w:divBdr>
            </w:div>
          </w:divsChild>
        </w:div>
        <w:div w:id="61757020">
          <w:marLeft w:val="0"/>
          <w:marRight w:val="0"/>
          <w:marTop w:val="0"/>
          <w:marBottom w:val="0"/>
          <w:divBdr>
            <w:top w:val="none" w:sz="0" w:space="0" w:color="auto"/>
            <w:left w:val="none" w:sz="0" w:space="0" w:color="auto"/>
            <w:bottom w:val="none" w:sz="0" w:space="0" w:color="auto"/>
            <w:right w:val="none" w:sz="0" w:space="0" w:color="auto"/>
          </w:divBdr>
          <w:divsChild>
            <w:div w:id="1455562841">
              <w:marLeft w:val="0"/>
              <w:marRight w:val="0"/>
              <w:marTop w:val="0"/>
              <w:marBottom w:val="0"/>
              <w:divBdr>
                <w:top w:val="none" w:sz="0" w:space="0" w:color="auto"/>
                <w:left w:val="none" w:sz="0" w:space="0" w:color="auto"/>
                <w:bottom w:val="none" w:sz="0" w:space="0" w:color="auto"/>
                <w:right w:val="none" w:sz="0" w:space="0" w:color="auto"/>
              </w:divBdr>
            </w:div>
          </w:divsChild>
        </w:div>
        <w:div w:id="1397322069">
          <w:marLeft w:val="0"/>
          <w:marRight w:val="0"/>
          <w:marTop w:val="0"/>
          <w:marBottom w:val="0"/>
          <w:divBdr>
            <w:top w:val="none" w:sz="0" w:space="0" w:color="auto"/>
            <w:left w:val="none" w:sz="0" w:space="0" w:color="auto"/>
            <w:bottom w:val="none" w:sz="0" w:space="0" w:color="auto"/>
            <w:right w:val="none" w:sz="0" w:space="0" w:color="auto"/>
          </w:divBdr>
          <w:divsChild>
            <w:div w:id="5044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126457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5737">
      <w:bodyDiv w:val="1"/>
      <w:marLeft w:val="0"/>
      <w:marRight w:val="0"/>
      <w:marTop w:val="0"/>
      <w:marBottom w:val="0"/>
      <w:divBdr>
        <w:top w:val="none" w:sz="0" w:space="0" w:color="auto"/>
        <w:left w:val="none" w:sz="0" w:space="0" w:color="auto"/>
        <w:bottom w:val="none" w:sz="0" w:space="0" w:color="auto"/>
        <w:right w:val="none" w:sz="0" w:space="0" w:color="auto"/>
      </w:divBdr>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37513380">
      <w:bodyDiv w:val="1"/>
      <w:marLeft w:val="0"/>
      <w:marRight w:val="0"/>
      <w:marTop w:val="0"/>
      <w:marBottom w:val="0"/>
      <w:divBdr>
        <w:top w:val="none" w:sz="0" w:space="0" w:color="auto"/>
        <w:left w:val="none" w:sz="0" w:space="0" w:color="auto"/>
        <w:bottom w:val="none" w:sz="0" w:space="0" w:color="auto"/>
        <w:right w:val="none" w:sz="0" w:space="0" w:color="auto"/>
      </w:divBdr>
    </w:div>
    <w:div w:id="1739664933">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797548">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69533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026244">
      <w:bodyDiv w:val="1"/>
      <w:marLeft w:val="0"/>
      <w:marRight w:val="0"/>
      <w:marTop w:val="0"/>
      <w:marBottom w:val="0"/>
      <w:divBdr>
        <w:top w:val="none" w:sz="0" w:space="0" w:color="auto"/>
        <w:left w:val="none" w:sz="0" w:space="0" w:color="auto"/>
        <w:bottom w:val="none" w:sz="0" w:space="0" w:color="auto"/>
        <w:right w:val="none" w:sz="0" w:space="0" w:color="auto"/>
      </w:divBdr>
      <w:divsChild>
        <w:div w:id="1658264630">
          <w:marLeft w:val="0"/>
          <w:marRight w:val="0"/>
          <w:marTop w:val="0"/>
          <w:marBottom w:val="120"/>
          <w:divBdr>
            <w:top w:val="single" w:sz="6" w:space="0" w:color="D5DDC6"/>
            <w:left w:val="single" w:sz="24" w:space="0" w:color="66BB55"/>
            <w:bottom w:val="single" w:sz="6" w:space="0" w:color="D5DDC6"/>
            <w:right w:val="single" w:sz="6" w:space="0" w:color="D5DDC6"/>
          </w:divBdr>
        </w:div>
        <w:div w:id="1780490318">
          <w:marLeft w:val="0"/>
          <w:marRight w:val="0"/>
          <w:marTop w:val="0"/>
          <w:marBottom w:val="120"/>
          <w:divBdr>
            <w:top w:val="single" w:sz="6" w:space="0" w:color="D5DDC6"/>
            <w:left w:val="single" w:sz="24" w:space="0" w:color="66BB55"/>
            <w:bottom w:val="single" w:sz="6" w:space="0" w:color="D5DDC6"/>
            <w:right w:val="single" w:sz="6" w:space="0" w:color="D5DDC6"/>
          </w:divBdr>
        </w:div>
        <w:div w:id="640035089">
          <w:marLeft w:val="0"/>
          <w:marRight w:val="0"/>
          <w:marTop w:val="0"/>
          <w:marBottom w:val="120"/>
          <w:divBdr>
            <w:top w:val="single" w:sz="6" w:space="0" w:color="D5DDC6"/>
            <w:left w:val="single" w:sz="24" w:space="0" w:color="66BB55"/>
            <w:bottom w:val="single" w:sz="6" w:space="0" w:color="D5DDC6"/>
            <w:right w:val="single" w:sz="6" w:space="0" w:color="D5DDC6"/>
          </w:divBdr>
        </w:div>
        <w:div w:id="420641197">
          <w:marLeft w:val="0"/>
          <w:marRight w:val="0"/>
          <w:marTop w:val="0"/>
          <w:marBottom w:val="120"/>
          <w:divBdr>
            <w:top w:val="single" w:sz="6" w:space="0" w:color="D5DDC6"/>
            <w:left w:val="single" w:sz="24" w:space="0" w:color="66BB55"/>
            <w:bottom w:val="single" w:sz="6" w:space="0" w:color="D5DDC6"/>
            <w:right w:val="single" w:sz="6" w:space="0" w:color="D5DDC6"/>
          </w:divBdr>
        </w:div>
        <w:div w:id="15005817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0614354">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5004980">
      <w:bodyDiv w:val="1"/>
      <w:marLeft w:val="0"/>
      <w:marRight w:val="0"/>
      <w:marTop w:val="0"/>
      <w:marBottom w:val="0"/>
      <w:divBdr>
        <w:top w:val="none" w:sz="0" w:space="0" w:color="auto"/>
        <w:left w:val="none" w:sz="0" w:space="0" w:color="auto"/>
        <w:bottom w:val="none" w:sz="0" w:space="0" w:color="auto"/>
        <w:right w:val="none" w:sz="0" w:space="0" w:color="auto"/>
      </w:divBdr>
    </w:div>
    <w:div w:id="178877035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3428348">
      <w:bodyDiv w:val="1"/>
      <w:marLeft w:val="0"/>
      <w:marRight w:val="0"/>
      <w:marTop w:val="0"/>
      <w:marBottom w:val="0"/>
      <w:divBdr>
        <w:top w:val="none" w:sz="0" w:space="0" w:color="auto"/>
        <w:left w:val="none" w:sz="0" w:space="0" w:color="auto"/>
        <w:bottom w:val="none" w:sz="0" w:space="0" w:color="auto"/>
        <w:right w:val="none" w:sz="0" w:space="0" w:color="auto"/>
      </w:divBdr>
    </w:div>
    <w:div w:id="1805191332">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1709640">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530885">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4829145">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3688169">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313282">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543977">
      <w:bodyDiv w:val="1"/>
      <w:marLeft w:val="0"/>
      <w:marRight w:val="0"/>
      <w:marTop w:val="0"/>
      <w:marBottom w:val="0"/>
      <w:divBdr>
        <w:top w:val="none" w:sz="0" w:space="0" w:color="auto"/>
        <w:left w:val="none" w:sz="0" w:space="0" w:color="auto"/>
        <w:bottom w:val="none" w:sz="0" w:space="0" w:color="auto"/>
        <w:right w:val="none" w:sz="0" w:space="0" w:color="auto"/>
      </w:divBdr>
    </w:div>
    <w:div w:id="1901861439">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918647">
      <w:bodyDiv w:val="1"/>
      <w:marLeft w:val="0"/>
      <w:marRight w:val="0"/>
      <w:marTop w:val="0"/>
      <w:marBottom w:val="0"/>
      <w:divBdr>
        <w:top w:val="none" w:sz="0" w:space="0" w:color="auto"/>
        <w:left w:val="none" w:sz="0" w:space="0" w:color="auto"/>
        <w:bottom w:val="none" w:sz="0" w:space="0" w:color="auto"/>
        <w:right w:val="none" w:sz="0" w:space="0" w:color="auto"/>
      </w:divBdr>
    </w:div>
    <w:div w:id="1911571142">
      <w:bodyDiv w:val="1"/>
      <w:marLeft w:val="0"/>
      <w:marRight w:val="0"/>
      <w:marTop w:val="0"/>
      <w:marBottom w:val="0"/>
      <w:divBdr>
        <w:top w:val="none" w:sz="0" w:space="0" w:color="auto"/>
        <w:left w:val="none" w:sz="0" w:space="0" w:color="auto"/>
        <w:bottom w:val="none" w:sz="0" w:space="0" w:color="auto"/>
        <w:right w:val="none" w:sz="0" w:space="0" w:color="auto"/>
      </w:divBdr>
    </w:div>
    <w:div w:id="1918783058">
      <w:bodyDiv w:val="1"/>
      <w:marLeft w:val="0"/>
      <w:marRight w:val="0"/>
      <w:marTop w:val="0"/>
      <w:marBottom w:val="0"/>
      <w:divBdr>
        <w:top w:val="none" w:sz="0" w:space="0" w:color="auto"/>
        <w:left w:val="none" w:sz="0" w:space="0" w:color="auto"/>
        <w:bottom w:val="none" w:sz="0" w:space="0" w:color="auto"/>
        <w:right w:val="none" w:sz="0" w:space="0" w:color="auto"/>
      </w:divBdr>
      <w:divsChild>
        <w:div w:id="1832283965">
          <w:marLeft w:val="0"/>
          <w:marRight w:val="0"/>
          <w:marTop w:val="0"/>
          <w:marBottom w:val="200"/>
          <w:divBdr>
            <w:top w:val="none" w:sz="0" w:space="0" w:color="auto"/>
            <w:left w:val="none" w:sz="0" w:space="0" w:color="auto"/>
            <w:bottom w:val="none" w:sz="0" w:space="0" w:color="auto"/>
            <w:right w:val="none" w:sz="0" w:space="0" w:color="auto"/>
          </w:divBdr>
        </w:div>
        <w:div w:id="320930742">
          <w:marLeft w:val="0"/>
          <w:marRight w:val="0"/>
          <w:marTop w:val="0"/>
          <w:marBottom w:val="200"/>
          <w:divBdr>
            <w:top w:val="none" w:sz="0" w:space="0" w:color="auto"/>
            <w:left w:val="none" w:sz="0" w:space="0" w:color="auto"/>
            <w:bottom w:val="none" w:sz="0" w:space="0" w:color="auto"/>
            <w:right w:val="none" w:sz="0" w:space="0" w:color="auto"/>
          </w:divBdr>
        </w:div>
        <w:div w:id="1725909913">
          <w:marLeft w:val="0"/>
          <w:marRight w:val="0"/>
          <w:marTop w:val="0"/>
          <w:marBottom w:val="200"/>
          <w:divBdr>
            <w:top w:val="none" w:sz="0" w:space="0" w:color="auto"/>
            <w:left w:val="none" w:sz="0" w:space="0" w:color="auto"/>
            <w:bottom w:val="none" w:sz="0" w:space="0" w:color="auto"/>
            <w:right w:val="none" w:sz="0" w:space="0" w:color="auto"/>
          </w:divBdr>
        </w:div>
        <w:div w:id="1328247162">
          <w:marLeft w:val="0"/>
          <w:marRight w:val="0"/>
          <w:marTop w:val="0"/>
          <w:marBottom w:val="200"/>
          <w:divBdr>
            <w:top w:val="none" w:sz="0" w:space="0" w:color="auto"/>
            <w:left w:val="none" w:sz="0" w:space="0" w:color="auto"/>
            <w:bottom w:val="none" w:sz="0" w:space="0" w:color="auto"/>
            <w:right w:val="none" w:sz="0" w:space="0" w:color="auto"/>
          </w:divBdr>
        </w:div>
      </w:divsChild>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96278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443640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6593748">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179902">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9703374">
      <w:bodyDiv w:val="1"/>
      <w:marLeft w:val="0"/>
      <w:marRight w:val="0"/>
      <w:marTop w:val="0"/>
      <w:marBottom w:val="0"/>
      <w:divBdr>
        <w:top w:val="none" w:sz="0" w:space="0" w:color="auto"/>
        <w:left w:val="none" w:sz="0" w:space="0" w:color="auto"/>
        <w:bottom w:val="none" w:sz="0" w:space="0" w:color="auto"/>
        <w:right w:val="none" w:sz="0" w:space="0" w:color="auto"/>
      </w:divBdr>
    </w:div>
    <w:div w:id="1990282868">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94264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2156798">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46825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4449984">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8092359">
      <w:bodyDiv w:val="1"/>
      <w:marLeft w:val="0"/>
      <w:marRight w:val="0"/>
      <w:marTop w:val="0"/>
      <w:marBottom w:val="0"/>
      <w:divBdr>
        <w:top w:val="none" w:sz="0" w:space="0" w:color="auto"/>
        <w:left w:val="none" w:sz="0" w:space="0" w:color="auto"/>
        <w:bottom w:val="none" w:sz="0" w:space="0" w:color="auto"/>
        <w:right w:val="none" w:sz="0" w:space="0" w:color="auto"/>
      </w:divBdr>
      <w:divsChild>
        <w:div w:id="757292705">
          <w:marLeft w:val="0"/>
          <w:marRight w:val="0"/>
          <w:marTop w:val="180"/>
          <w:marBottom w:val="1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58476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12849">
      <w:bodyDiv w:val="1"/>
      <w:marLeft w:val="0"/>
      <w:marRight w:val="0"/>
      <w:marTop w:val="0"/>
      <w:marBottom w:val="0"/>
      <w:divBdr>
        <w:top w:val="none" w:sz="0" w:space="0" w:color="auto"/>
        <w:left w:val="none" w:sz="0" w:space="0" w:color="auto"/>
        <w:bottom w:val="none" w:sz="0" w:space="0" w:color="auto"/>
        <w:right w:val="none" w:sz="0" w:space="0" w:color="auto"/>
      </w:divBdr>
    </w:div>
    <w:div w:id="2074312208">
      <w:bodyDiv w:val="1"/>
      <w:marLeft w:val="0"/>
      <w:marRight w:val="0"/>
      <w:marTop w:val="0"/>
      <w:marBottom w:val="0"/>
      <w:divBdr>
        <w:top w:val="none" w:sz="0" w:space="0" w:color="auto"/>
        <w:left w:val="none" w:sz="0" w:space="0" w:color="auto"/>
        <w:bottom w:val="none" w:sz="0" w:space="0" w:color="auto"/>
        <w:right w:val="none" w:sz="0" w:space="0" w:color="auto"/>
      </w:divBdr>
    </w:div>
    <w:div w:id="2075201055">
      <w:bodyDiv w:val="1"/>
      <w:marLeft w:val="0"/>
      <w:marRight w:val="0"/>
      <w:marTop w:val="0"/>
      <w:marBottom w:val="0"/>
      <w:divBdr>
        <w:top w:val="none" w:sz="0" w:space="0" w:color="auto"/>
        <w:left w:val="none" w:sz="0" w:space="0" w:color="auto"/>
        <w:bottom w:val="none" w:sz="0" w:space="0" w:color="auto"/>
        <w:right w:val="none" w:sz="0" w:space="0" w:color="auto"/>
      </w:divBdr>
    </w:div>
    <w:div w:id="2077430688">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02769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904723">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561241">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168964">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revisited.blogspot.com/2014/12/9-things-about-null-in-java.html" TargetMode="External"/><Relationship Id="rId18" Type="http://schemas.openxmlformats.org/officeDocument/2006/relationships/hyperlink" Target="https://2.bp.blogspot.com/-SBXCv-6GGCQ/V8Gmr1UV-4I/AAAAAAAABbw/flbMV6YdORI-gq8sCJSooLcVyYMxk1D0wCLcB/s1600/4.Objects.JPG" TargetMode="External"/><Relationship Id="rId26" Type="http://schemas.openxmlformats.org/officeDocument/2006/relationships/hyperlink" Target="https://2.bp.blogspot.com/-NV5HXpO_CI0/V8Gmtijwd6I/AAAAAAAABcI/H0isBZ4dyGg1XHtqTJzL_N6vINodeVk8gCLcB/s1600/9.Mapping+File.JPG"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hyperlink" Target="http://javarevisited.blogspot.com/2012/07/hibernate-get-and-load-difference-interview-question.html" TargetMode="External"/><Relationship Id="rId17" Type="http://schemas.openxmlformats.org/officeDocument/2006/relationships/image" Target="media/image2.png"/><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www.janbasktraining.com/blog/sql-union-all-operators/" TargetMode="External"/><Relationship Id="rId20" Type="http://schemas.openxmlformats.org/officeDocument/2006/relationships/hyperlink" Target="https://4.bp.blogspot.com/-OiQIOkzLK20/V8Gmr7zufqI/AAAAAAAABb0/JL_GNCQypaU1L_C3F6UvJf2dTxa5rjh7QCLcB/s1600/5.hibernate.cfg.xmlfile.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ava4s.com/hibernate" TargetMode="External"/><Relationship Id="rId24" Type="http://schemas.openxmlformats.org/officeDocument/2006/relationships/hyperlink" Target="https://3.bp.blogspot.com/-5c6zwqFWrLU/V8Gms1P113I/AAAAAAAABcA/dU2dM4CWw5UGI36Z8kbjrmTnoMh3_gOfQCLcB/s1600/7.Dialect.JPG" TargetMode="External"/><Relationship Id="rId5" Type="http://schemas.openxmlformats.org/officeDocument/2006/relationships/styles" Target="styles.xml"/><Relationship Id="rId15" Type="http://schemas.openxmlformats.org/officeDocument/2006/relationships/hyperlink" Target="http://www.mkyong.com/hibernate/hibernate-cascade-example-save-update-delete-and-delete-orphan/" TargetMode="External"/><Relationship Id="rId23" Type="http://schemas.openxmlformats.org/officeDocument/2006/relationships/image" Target="media/image5.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kyong.com/hibernate/inverse-true-example-and-explanation/" TargetMode="External"/><Relationship Id="rId22" Type="http://schemas.openxmlformats.org/officeDocument/2006/relationships/hyperlink" Target="https://3.bp.blogspot.com/-xjC8aEzEynQ/V8GmsiQTwCI/AAAAAAAABb8/wmmQZFGV_Cwm1XxW4FhTcpMslxF6vj0OQCLcB/s1600/6.HibernateXml+Propetres.JPG" TargetMode="External"/><Relationship Id="rId27" Type="http://schemas.openxmlformats.org/officeDocument/2006/relationships/image" Target="media/image7.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FDC16D49-1F35-4B20-B5CB-195EF7A4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406</TotalTime>
  <Pages>11</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Kaveti, Satyanarayana</cp:lastModifiedBy>
  <cp:revision>20</cp:revision>
  <cp:lastPrinted>2019-02-20T19:15:00Z</cp:lastPrinted>
  <dcterms:created xsi:type="dcterms:W3CDTF">2019-02-20T19:10:00Z</dcterms:created>
  <dcterms:modified xsi:type="dcterms:W3CDTF">2019-11-07T15:01:00Z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