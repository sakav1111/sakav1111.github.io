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D6952B" w14:textId="77777777" w:rsidR="00711B17" w:rsidRDefault="00711B17" w:rsidP="00711B17">
      <w:pPr>
        <w:pStyle w:val="Heading1"/>
      </w:pPr>
      <w:r>
        <w:t>Introduction</w:t>
      </w:r>
    </w:p>
    <w:p w14:paraId="2C257D78" w14:textId="77777777" w:rsidR="00F91B83" w:rsidRPr="00F91B83" w:rsidRDefault="00F91B83" w:rsidP="00F91B83">
      <w:r w:rsidRPr="00F91B83">
        <w:t>Jenkins is an open source automation tool written in Java programming language that allows continuous integration</w:t>
      </w:r>
      <w:r>
        <w:t>.</w:t>
      </w:r>
    </w:p>
    <w:p w14:paraId="354B3F55" w14:textId="77777777" w:rsidR="00EF08B5" w:rsidRPr="00EF08B5" w:rsidRDefault="00EF08B5" w:rsidP="00452104">
      <w:pPr>
        <w:pStyle w:val="Heading3"/>
      </w:pPr>
      <w:r w:rsidRPr="00EF08B5">
        <w:t>What Is Continuous Integration.</w:t>
      </w:r>
    </w:p>
    <w:p w14:paraId="22C97872" w14:textId="77777777" w:rsidR="00EF08B5" w:rsidRPr="00EF08B5" w:rsidRDefault="00EF08B5" w:rsidP="00EF08B5">
      <w:r w:rsidRPr="00EF08B5">
        <w:t>Developers will push their code several times in a day to a central repository, every time there is code change it should be pulled, built, tested and notify to the user. </w:t>
      </w:r>
      <w:r w:rsidRPr="00EF08B5">
        <w:rPr>
          <w:b/>
          <w:bCs/>
        </w:rPr>
        <w:t>No deployment involved here</w:t>
      </w:r>
    </w:p>
    <w:p w14:paraId="261E7BB7" w14:textId="77777777" w:rsidR="00180F52" w:rsidRDefault="00180F52" w:rsidP="00180F52"/>
    <w:p w14:paraId="7A7CEE33" w14:textId="77777777" w:rsidR="00180F52" w:rsidRDefault="00180F52" w:rsidP="00180F52">
      <w:pPr>
        <w:pStyle w:val="Heading3"/>
      </w:pPr>
      <w:r>
        <w:t>Types of Environments</w:t>
      </w:r>
    </w:p>
    <w:p w14:paraId="25CB08C0" w14:textId="77777777" w:rsidR="00180F52" w:rsidRDefault="00180F52" w:rsidP="00180F52">
      <w:r>
        <w:t xml:space="preserve">1. </w:t>
      </w:r>
      <w:r w:rsidRPr="00180F52">
        <w:rPr>
          <w:b/>
        </w:rPr>
        <w:t>Development</w:t>
      </w:r>
    </w:p>
    <w:p w14:paraId="791B68B7" w14:textId="77777777" w:rsidR="00180F52" w:rsidRDefault="00180F52" w:rsidP="00180F52">
      <w:r>
        <w:t xml:space="preserve">2. </w:t>
      </w:r>
      <w:r w:rsidRPr="00180F52">
        <w:rPr>
          <w:b/>
        </w:rPr>
        <w:t>QA</w:t>
      </w:r>
      <w:r>
        <w:t xml:space="preserve"> -only Functional testing of the system</w:t>
      </w:r>
    </w:p>
    <w:p w14:paraId="2B8D32D0" w14:textId="77777777" w:rsidR="00180F52" w:rsidRDefault="00180F52" w:rsidP="00180F52">
      <w:r>
        <w:t xml:space="preserve">3. </w:t>
      </w:r>
      <w:r w:rsidRPr="00180F52">
        <w:rPr>
          <w:b/>
        </w:rPr>
        <w:t>Integration</w:t>
      </w:r>
      <w:r>
        <w:t xml:space="preserve"> </w:t>
      </w:r>
      <w:r w:rsidRPr="00180F52">
        <w:rPr>
          <w:b/>
        </w:rPr>
        <w:t>Testing</w:t>
      </w:r>
      <w:r>
        <w:t xml:space="preserve"> -Tests the system from end to end</w:t>
      </w:r>
    </w:p>
    <w:p w14:paraId="62E312A1" w14:textId="77777777" w:rsidR="00180F52" w:rsidRDefault="00180F52" w:rsidP="00180F52">
      <w:r>
        <w:t xml:space="preserve">4. </w:t>
      </w:r>
      <w:r w:rsidRPr="00180F52">
        <w:rPr>
          <w:b/>
        </w:rPr>
        <w:t>User Acceptance Testing(UAT</w:t>
      </w:r>
      <w:r>
        <w:t>) -user will validate the functionality over time.</w:t>
      </w:r>
    </w:p>
    <w:p w14:paraId="3C4E85C0" w14:textId="77777777" w:rsidR="00180F52" w:rsidRDefault="00180F52" w:rsidP="00180F52">
      <w:r>
        <w:t xml:space="preserve">5. </w:t>
      </w:r>
      <w:r w:rsidRPr="00180F52">
        <w:rPr>
          <w:b/>
        </w:rPr>
        <w:t>CERT</w:t>
      </w:r>
      <w:r>
        <w:t xml:space="preserve"> -CERT is Certification environment! It’s just where you certify your product so that it can move to production</w:t>
      </w:r>
    </w:p>
    <w:p w14:paraId="2B6DF9BB" w14:textId="77777777" w:rsidR="00180F52" w:rsidRDefault="00180F52" w:rsidP="00180F52">
      <w:r>
        <w:t xml:space="preserve">6. </w:t>
      </w:r>
      <w:r w:rsidRPr="00180F52">
        <w:rPr>
          <w:b/>
        </w:rPr>
        <w:t>Production</w:t>
      </w:r>
      <w:r>
        <w:t xml:space="preserve"> - Production</w:t>
      </w:r>
    </w:p>
    <w:p w14:paraId="351252C0" w14:textId="77777777" w:rsidR="00180F52" w:rsidRDefault="00180F52" w:rsidP="00180F52">
      <w:r>
        <w:t xml:space="preserve">7. </w:t>
      </w:r>
      <w:r w:rsidRPr="00180F52">
        <w:rPr>
          <w:b/>
        </w:rPr>
        <w:t>Production Parallel</w:t>
      </w:r>
      <w:r>
        <w:t xml:space="preserve"> -A parallel of production to replicate production issues</w:t>
      </w:r>
    </w:p>
    <w:p w14:paraId="1AFD6519" w14:textId="77777777" w:rsidR="00180F52" w:rsidRDefault="00180F52" w:rsidP="00FD6A28"/>
    <w:p w14:paraId="061C1F4A" w14:textId="77777777" w:rsidR="00D701B5" w:rsidRDefault="00D701B5" w:rsidP="00D701B5">
      <w:pPr>
        <w:pStyle w:val="Heading2"/>
      </w:pPr>
      <w:r w:rsidRPr="00D701B5">
        <w:t>how Jenkins works</w:t>
      </w:r>
    </w:p>
    <w:p w14:paraId="7FE91DFD" w14:textId="77777777" w:rsidR="004D20DB" w:rsidRDefault="00C25486" w:rsidP="004D20DB">
      <w:r>
        <w:rPr>
          <w:noProof/>
        </w:rPr>
        <w:drawing>
          <wp:inline distT="0" distB="0" distL="0" distR="0" wp14:anchorId="3CC96EDB" wp14:editId="16AE91F7">
            <wp:extent cx="5943600" cy="2266315"/>
            <wp:effectExtent l="0" t="0" r="0" b="635"/>
            <wp:docPr id="1" name="Picture 1" descr="https://static.javatpoint.com/tutorial/jenkins/images/continuous-integration-with-jenki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javatpoint.com/tutorial/jenkins/images/continuous-integration-with-jenkin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07763" w14:textId="77777777" w:rsidR="000D663B" w:rsidRPr="000D663B" w:rsidRDefault="000D663B" w:rsidP="000D00FF">
      <w:pPr>
        <w:pStyle w:val="ListParagraph"/>
        <w:numPr>
          <w:ilvl w:val="0"/>
          <w:numId w:val="3"/>
        </w:numPr>
      </w:pPr>
      <w:r w:rsidRPr="000D663B">
        <w:lastRenderedPageBreak/>
        <w:t>developer commits the code to the source code repository. Meanwhile, the Jenkins checks the repository at regular intervals for changes.</w:t>
      </w:r>
    </w:p>
    <w:p w14:paraId="3760C9D6" w14:textId="77777777" w:rsidR="000D663B" w:rsidRPr="000D663B" w:rsidRDefault="000D663B" w:rsidP="000D00FF">
      <w:pPr>
        <w:pStyle w:val="ListParagraph"/>
        <w:numPr>
          <w:ilvl w:val="0"/>
          <w:numId w:val="3"/>
        </w:numPr>
      </w:pPr>
      <w:r w:rsidRPr="000D663B">
        <w:t>Soon after a commit occurs, the Jenkins server finds the changes that have occurred in the source code repository. Jenkins will draw those changes and will start preparing a new build.</w:t>
      </w:r>
    </w:p>
    <w:p w14:paraId="172BEB6A" w14:textId="77777777" w:rsidR="000D663B" w:rsidRPr="000D663B" w:rsidRDefault="000D663B" w:rsidP="000D00FF">
      <w:pPr>
        <w:pStyle w:val="ListParagraph"/>
        <w:numPr>
          <w:ilvl w:val="0"/>
          <w:numId w:val="3"/>
        </w:numPr>
      </w:pPr>
      <w:r w:rsidRPr="000D663B">
        <w:t>If the build fails, then the concerned team will be notified.</w:t>
      </w:r>
    </w:p>
    <w:p w14:paraId="0AF2FEBA" w14:textId="77777777" w:rsidR="000D663B" w:rsidRPr="000D663B" w:rsidRDefault="000D663B" w:rsidP="000D00FF">
      <w:pPr>
        <w:pStyle w:val="ListParagraph"/>
        <w:numPr>
          <w:ilvl w:val="0"/>
          <w:numId w:val="3"/>
        </w:numPr>
      </w:pPr>
      <w:r w:rsidRPr="000D663B">
        <w:t>If built is successful, then Jenkins server deploys the built in the test server.</w:t>
      </w:r>
    </w:p>
    <w:p w14:paraId="2722E868" w14:textId="77777777" w:rsidR="000D663B" w:rsidRPr="000D663B" w:rsidRDefault="000D663B" w:rsidP="000D00FF">
      <w:pPr>
        <w:pStyle w:val="ListParagraph"/>
        <w:numPr>
          <w:ilvl w:val="0"/>
          <w:numId w:val="3"/>
        </w:numPr>
      </w:pPr>
      <w:r w:rsidRPr="000D663B">
        <w:t>After testing, Jenkins server generates a feedback and then notifies the developers about the build and test results.</w:t>
      </w:r>
    </w:p>
    <w:p w14:paraId="013AB886" w14:textId="77777777" w:rsidR="000D663B" w:rsidRPr="000D663B" w:rsidRDefault="000D663B" w:rsidP="000D00FF">
      <w:pPr>
        <w:pStyle w:val="ListParagraph"/>
        <w:numPr>
          <w:ilvl w:val="0"/>
          <w:numId w:val="3"/>
        </w:numPr>
      </w:pPr>
      <w:r w:rsidRPr="000D663B">
        <w:t>It will continue to verify the source code repository for changes made in the source code and the whole process keeps on repeating.</w:t>
      </w:r>
    </w:p>
    <w:p w14:paraId="44C59EE2" w14:textId="77777777" w:rsidR="004B413A" w:rsidRDefault="004B413A" w:rsidP="004B413A"/>
    <w:p w14:paraId="6C6D1267" w14:textId="77777777" w:rsidR="005113A9" w:rsidRDefault="005113A9" w:rsidP="004B413A"/>
    <w:p w14:paraId="2F67D79B" w14:textId="77777777" w:rsidR="005113A9" w:rsidRDefault="005113A9" w:rsidP="004B413A"/>
    <w:p w14:paraId="3DC71539" w14:textId="77777777" w:rsidR="005113A9" w:rsidRDefault="005113A9" w:rsidP="004B413A"/>
    <w:p w14:paraId="1986033A" w14:textId="77777777" w:rsidR="005113A9" w:rsidRDefault="00D50897" w:rsidP="00D50897">
      <w:pPr>
        <w:pStyle w:val="Heading2"/>
      </w:pPr>
      <w:r w:rsidRPr="00D50897">
        <w:t>Jenkins Architecture</w:t>
      </w:r>
    </w:p>
    <w:p w14:paraId="4536818A" w14:textId="77777777" w:rsidR="00F811B1" w:rsidRDefault="00F811B1" w:rsidP="00F811B1">
      <w:r>
        <w:t>Jenkins architecture has two components:</w:t>
      </w:r>
    </w:p>
    <w:p w14:paraId="5714712F" w14:textId="77777777" w:rsidR="00F811B1" w:rsidRDefault="00F811B1" w:rsidP="000D00FF">
      <w:pPr>
        <w:pStyle w:val="ListParagraph"/>
        <w:numPr>
          <w:ilvl w:val="0"/>
          <w:numId w:val="4"/>
        </w:numPr>
      </w:pPr>
      <w:r>
        <w:t>Jenkins Master/Server</w:t>
      </w:r>
    </w:p>
    <w:p w14:paraId="4647010C" w14:textId="77777777" w:rsidR="005113A9" w:rsidRDefault="00F811B1" w:rsidP="000D00FF">
      <w:pPr>
        <w:pStyle w:val="ListParagraph"/>
        <w:numPr>
          <w:ilvl w:val="0"/>
          <w:numId w:val="4"/>
        </w:numPr>
      </w:pPr>
      <w:r>
        <w:t>Jenkins Slave/Node</w:t>
      </w:r>
    </w:p>
    <w:p w14:paraId="2D00158F" w14:textId="77777777" w:rsidR="00103C6E" w:rsidRDefault="00103C6E" w:rsidP="00103C6E">
      <w:r>
        <w:rPr>
          <w:noProof/>
        </w:rPr>
        <w:lastRenderedPageBreak/>
        <w:drawing>
          <wp:inline distT="0" distB="0" distL="0" distR="0" wp14:anchorId="4222725E" wp14:editId="3E8A5E7C">
            <wp:extent cx="5711190" cy="4051300"/>
            <wp:effectExtent l="0" t="0" r="3810" b="6350"/>
            <wp:docPr id="2" name="Picture 2" descr="https://static.javatpoint.com/tutorial/jenkins/images/jenkins-architec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.javatpoint.com/tutorial/jenkins/images/jenkins-architectur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7CD83" w14:textId="77777777" w:rsidR="005113A9" w:rsidRDefault="005113A9" w:rsidP="004B413A"/>
    <w:p w14:paraId="18A40E22" w14:textId="77777777" w:rsidR="005113A9" w:rsidRDefault="005113A9" w:rsidP="004B413A"/>
    <w:p w14:paraId="68BEE56C" w14:textId="77777777" w:rsidR="005113A9" w:rsidRDefault="005113A9" w:rsidP="004B413A"/>
    <w:p w14:paraId="7E744D7A" w14:textId="77777777" w:rsidR="005113A9" w:rsidRDefault="005113A9" w:rsidP="004B413A"/>
    <w:p w14:paraId="4ECD3B14" w14:textId="77777777" w:rsidR="005113A9" w:rsidRDefault="005113A9" w:rsidP="004B413A"/>
    <w:p w14:paraId="32604E8D" w14:textId="77777777" w:rsidR="005113A9" w:rsidRDefault="005113A9" w:rsidP="004B413A"/>
    <w:p w14:paraId="33B23A5C" w14:textId="77777777" w:rsidR="005113A9" w:rsidRDefault="005113A9" w:rsidP="004B413A"/>
    <w:p w14:paraId="5775ABAB" w14:textId="77777777" w:rsidR="005113A9" w:rsidRDefault="005113A9" w:rsidP="004B413A"/>
    <w:p w14:paraId="5847AD90" w14:textId="77777777" w:rsidR="005113A9" w:rsidRDefault="005113A9" w:rsidP="004B413A"/>
    <w:p w14:paraId="50DA6379" w14:textId="14E655B8" w:rsidR="005113A9" w:rsidRDefault="001B292F" w:rsidP="001B292F">
      <w:pPr>
        <w:pStyle w:val="Heading2"/>
      </w:pPr>
      <w:r>
        <w:t>Jenkins Installation</w:t>
      </w:r>
    </w:p>
    <w:p w14:paraId="63734118" w14:textId="3FD8ECC4" w:rsidR="00C23271" w:rsidRPr="00C23271" w:rsidRDefault="00C23271" w:rsidP="00C23271">
      <w:pPr>
        <w:pStyle w:val="Heading3"/>
      </w:pPr>
      <w:r>
        <w:t>Windows</w:t>
      </w:r>
    </w:p>
    <w:p w14:paraId="652703F4" w14:textId="77777777" w:rsidR="001B292F" w:rsidRDefault="00A65F63" w:rsidP="001B292F">
      <w:r>
        <w:t>1.</w:t>
      </w:r>
      <w:hyperlink r:id="rId12" w:history="1">
        <w:r w:rsidR="00D73565" w:rsidRPr="00D73565">
          <w:rPr>
            <w:rStyle w:val="Hyperlink"/>
          </w:rPr>
          <w:t xml:space="preserve">Download &amp; </w:t>
        </w:r>
        <w:r w:rsidRPr="00D73565">
          <w:rPr>
            <w:rStyle w:val="Hyperlink"/>
          </w:rPr>
          <w:t>Install Java</w:t>
        </w:r>
      </w:hyperlink>
    </w:p>
    <w:p w14:paraId="24CF902B" w14:textId="77777777" w:rsidR="00D73565" w:rsidRDefault="006935F1" w:rsidP="001B292F">
      <w:hyperlink r:id="rId13" w:history="1">
        <w:r w:rsidR="000646CA" w:rsidRPr="000646CA">
          <w:rPr>
            <w:rStyle w:val="Hyperlink"/>
          </w:rPr>
          <w:t>2. Download Jenkins war File</w:t>
        </w:r>
      </w:hyperlink>
    </w:p>
    <w:p w14:paraId="49DA8402" w14:textId="77777777" w:rsidR="005B2D1C" w:rsidRDefault="005B2D1C" w:rsidP="00CC352C">
      <w:pPr>
        <w:spacing w:after="0"/>
      </w:pPr>
      <w:r>
        <w:t>3.</w:t>
      </w:r>
      <w:r w:rsidRPr="005B2D1C">
        <w:t xml:space="preserve"> Open C</w:t>
      </w:r>
      <w:r>
        <w:t>o</w:t>
      </w:r>
      <w:r w:rsidRPr="005B2D1C">
        <w:t>m</w:t>
      </w:r>
      <w:r>
        <w:t>ma</w:t>
      </w:r>
      <w:r w:rsidRPr="005B2D1C">
        <w:t>nd</w:t>
      </w:r>
      <w:r>
        <w:t xml:space="preserve"> </w:t>
      </w:r>
      <w:r w:rsidRPr="005B2D1C">
        <w:t xml:space="preserve">Line as </w:t>
      </w:r>
      <w:r w:rsidRPr="00A4214E">
        <w:rPr>
          <w:b/>
        </w:rPr>
        <w:t>Administrator</w:t>
      </w:r>
      <w:r w:rsidRPr="005B2D1C">
        <w:t xml:space="preserve"> &amp; Run below </w:t>
      </w:r>
      <w:proofErr w:type="spellStart"/>
      <w:r w:rsidRPr="005B2D1C">
        <w:t>cmd</w:t>
      </w:r>
      <w:proofErr w:type="spellEnd"/>
      <w:r w:rsidRPr="005B2D1C">
        <w:t xml:space="preserve"> by navigate to downloaded location</w:t>
      </w:r>
    </w:p>
    <w:p w14:paraId="5F071804" w14:textId="76956473" w:rsidR="00CC352C" w:rsidRDefault="00CC352C" w:rsidP="00CC352C">
      <w:pPr>
        <w:pStyle w:val="Output"/>
      </w:pPr>
      <w:r w:rsidRPr="00CC352C">
        <w:t xml:space="preserve">java -jar </w:t>
      </w:r>
      <w:proofErr w:type="spellStart"/>
      <w:r w:rsidRPr="00CC352C">
        <w:t>Jenkins.war</w:t>
      </w:r>
      <w:proofErr w:type="spellEnd"/>
      <w:r w:rsidRPr="00CC352C">
        <w:t xml:space="preserve">  </w:t>
      </w:r>
    </w:p>
    <w:p w14:paraId="5C3B95AC" w14:textId="04A25CF5" w:rsidR="005B7A77" w:rsidRDefault="005B7A77" w:rsidP="00CC352C">
      <w:pPr>
        <w:pStyle w:val="Output"/>
      </w:pPr>
    </w:p>
    <w:p w14:paraId="5780C479" w14:textId="01FE2C94" w:rsidR="005B7A77" w:rsidRDefault="005B7A77" w:rsidP="005B7A77"/>
    <w:p w14:paraId="0F00DC58" w14:textId="2FF7B7CA" w:rsidR="005B7A77" w:rsidRDefault="005B7A77" w:rsidP="00CC352C">
      <w:pPr>
        <w:pStyle w:val="Output"/>
      </w:pPr>
      <w:r>
        <w:rPr>
          <w:color w:val="C7254E"/>
          <w:spacing w:val="2"/>
          <w:sz w:val="19"/>
          <w:szCs w:val="19"/>
          <w:shd w:val="clear" w:color="auto" w:fill="F9F2F4"/>
        </w:rPr>
        <w:t>java -jar -</w:t>
      </w:r>
      <w:proofErr w:type="spellStart"/>
      <w:r>
        <w:rPr>
          <w:color w:val="C7254E"/>
          <w:spacing w:val="2"/>
          <w:sz w:val="19"/>
          <w:szCs w:val="19"/>
          <w:shd w:val="clear" w:color="auto" w:fill="F9F2F4"/>
        </w:rPr>
        <w:t>httpPort</w:t>
      </w:r>
      <w:proofErr w:type="spellEnd"/>
      <w:r>
        <w:rPr>
          <w:color w:val="C7254E"/>
          <w:spacing w:val="2"/>
          <w:sz w:val="19"/>
          <w:szCs w:val="19"/>
          <w:shd w:val="clear" w:color="auto" w:fill="F9F2F4"/>
        </w:rPr>
        <w:t>=9999</w:t>
      </w:r>
      <w:r>
        <w:rPr>
          <w:color w:val="C7254E"/>
          <w:spacing w:val="2"/>
          <w:sz w:val="19"/>
          <w:szCs w:val="19"/>
          <w:shd w:val="clear" w:color="auto" w:fill="F9F2F4"/>
        </w:rPr>
        <w:tab/>
      </w:r>
      <w:r>
        <w:rPr>
          <w:color w:val="C7254E"/>
          <w:spacing w:val="2"/>
          <w:sz w:val="19"/>
          <w:szCs w:val="19"/>
          <w:shd w:val="clear" w:color="auto" w:fill="F9F2F4"/>
        </w:rPr>
        <w:tab/>
        <w:t>//to change default port</w:t>
      </w:r>
    </w:p>
    <w:p w14:paraId="4A143782" w14:textId="77777777" w:rsidR="005B7A77" w:rsidRDefault="005B7A77" w:rsidP="00CC352C">
      <w:pPr>
        <w:pStyle w:val="Output"/>
      </w:pPr>
    </w:p>
    <w:p w14:paraId="2E3142BF" w14:textId="77777777" w:rsidR="00A65F63" w:rsidRDefault="00E12171" w:rsidP="001B292F">
      <w:r>
        <w:rPr>
          <w:noProof/>
        </w:rPr>
        <w:drawing>
          <wp:inline distT="0" distB="0" distL="0" distR="0" wp14:anchorId="5D5788D2" wp14:editId="0228CEF6">
            <wp:extent cx="5943600" cy="33769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A6571" w14:textId="77777777" w:rsidR="00FA3D8E" w:rsidRPr="001B292F" w:rsidRDefault="00FA3D8E" w:rsidP="001B292F">
      <w:r>
        <w:t>Copy the password from console</w:t>
      </w:r>
    </w:p>
    <w:p w14:paraId="7F726189" w14:textId="77777777" w:rsidR="005113A9" w:rsidRDefault="00BB7B11" w:rsidP="004B413A">
      <w:r>
        <w:lastRenderedPageBreak/>
        <w:t>4.</w:t>
      </w:r>
      <w:r w:rsidRPr="00BB7B11">
        <w:t xml:space="preserve">Accessing Jenkins by </w:t>
      </w:r>
      <w:hyperlink r:id="rId15" w:history="1">
        <w:r w:rsidRPr="00E03350">
          <w:rPr>
            <w:rStyle w:val="Hyperlink"/>
          </w:rPr>
          <w:t>http://localhost:8080</w:t>
        </w:r>
      </w:hyperlink>
      <w:r>
        <w:t xml:space="preserve"> </w:t>
      </w:r>
      <w:r w:rsidR="00233D0E">
        <w:t xml:space="preserve">, it </w:t>
      </w:r>
      <w:r w:rsidR="000D399E">
        <w:t xml:space="preserve">will </w:t>
      </w:r>
      <w:r w:rsidR="00116B46">
        <w:t>ask</w:t>
      </w:r>
      <w:r w:rsidR="00233D0E">
        <w:t xml:space="preserve"> for the </w:t>
      </w:r>
      <w:r w:rsidR="000D399E" w:rsidRPr="000D399E">
        <w:t>Administrator password</w:t>
      </w:r>
      <w:r w:rsidR="00116B46">
        <w:t xml:space="preserve"> – Paste above copied password </w:t>
      </w:r>
      <w:r w:rsidR="00816B0D">
        <w:rPr>
          <w:noProof/>
        </w:rPr>
        <w:drawing>
          <wp:inline distT="0" distB="0" distL="0" distR="0" wp14:anchorId="729871B4" wp14:editId="5D4F0B64">
            <wp:extent cx="5943600" cy="304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BB87" w14:textId="77777777" w:rsidR="0055204B" w:rsidRDefault="00A10116" w:rsidP="004B413A">
      <w:r>
        <w:t>5</w:t>
      </w:r>
      <w:r w:rsidR="0055204B">
        <w:t>.Next, select plug-ins to install.</w:t>
      </w:r>
      <w:r w:rsidR="00116B46" w:rsidRPr="00116B46">
        <w:rPr>
          <w:noProof/>
        </w:rPr>
        <w:t xml:space="preserve"> </w:t>
      </w:r>
      <w:r w:rsidR="00116B46">
        <w:rPr>
          <w:noProof/>
        </w:rPr>
        <w:drawing>
          <wp:inline distT="0" distB="0" distL="0" distR="0" wp14:anchorId="3C74D59E" wp14:editId="6933E38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2680" w14:textId="77777777" w:rsidR="0055204B" w:rsidRDefault="001F6D91" w:rsidP="004B413A">
      <w:pPr>
        <w:rPr>
          <w:noProof/>
        </w:rPr>
      </w:pPr>
      <w:r>
        <w:lastRenderedPageBreak/>
        <w:t>6.</w:t>
      </w:r>
      <w:r w:rsidR="00DA5AC2">
        <w:t>Create admin user</w:t>
      </w:r>
      <w:r w:rsidR="00DA5AC2" w:rsidRPr="00DA5AC2">
        <w:rPr>
          <w:noProof/>
        </w:rPr>
        <w:t xml:space="preserve"> </w:t>
      </w:r>
      <w:r w:rsidR="00DA5AC2">
        <w:rPr>
          <w:noProof/>
        </w:rPr>
        <w:drawing>
          <wp:inline distT="0" distB="0" distL="0" distR="0" wp14:anchorId="06AC25FC" wp14:editId="1539DEA9">
            <wp:extent cx="5943600" cy="30187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CB07" w14:textId="77777777" w:rsidR="004D2931" w:rsidRDefault="004D2931" w:rsidP="004B413A">
      <w:pPr>
        <w:rPr>
          <w:noProof/>
        </w:rPr>
      </w:pPr>
      <w:r>
        <w:rPr>
          <w:noProof/>
        </w:rPr>
        <w:t>7.After that’s just click finish, I will navigate to Dashboard page.</w:t>
      </w:r>
      <w:r w:rsidR="002B5FC3" w:rsidRPr="002B5FC3">
        <w:rPr>
          <w:noProof/>
        </w:rPr>
        <w:t xml:space="preserve"> </w:t>
      </w:r>
      <w:r w:rsidR="000174E2">
        <w:rPr>
          <w:noProof/>
        </w:rPr>
        <w:drawing>
          <wp:inline distT="0" distB="0" distL="0" distR="0" wp14:anchorId="681FB004" wp14:editId="22B07341">
            <wp:extent cx="5943600" cy="35807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EFE0" w14:textId="768E2506" w:rsidR="00C23271" w:rsidRDefault="00AD0573" w:rsidP="00C23271">
      <w:pPr>
        <w:pStyle w:val="Heading3"/>
      </w:pPr>
      <w:r>
        <w:t>Ubuntu</w:t>
      </w:r>
      <w:r w:rsidR="00820BCA">
        <w:t xml:space="preserve"> -vagrant</w:t>
      </w:r>
    </w:p>
    <w:p w14:paraId="6976ED13" w14:textId="30D72331" w:rsidR="00C23271" w:rsidRDefault="00C23271" w:rsidP="00C23271">
      <w:r w:rsidRPr="00AD0573">
        <w:rPr>
          <w:b/>
          <w:bCs/>
        </w:rPr>
        <w:t>Installing Java</w:t>
      </w:r>
    </w:p>
    <w:p w14:paraId="1271F0AF" w14:textId="77777777" w:rsidR="00C23271" w:rsidRDefault="00C23271" w:rsidP="00AD0573">
      <w:pPr>
        <w:pStyle w:val="ListParagraph"/>
        <w:numPr>
          <w:ilvl w:val="0"/>
          <w:numId w:val="20"/>
        </w:numPr>
      </w:pPr>
      <w:r>
        <w:t>Open a terminal window on your Ubuntu server.</w:t>
      </w:r>
    </w:p>
    <w:p w14:paraId="6AF4B726" w14:textId="486DE87D" w:rsidR="00C23271" w:rsidRDefault="00C23271" w:rsidP="000667C4">
      <w:pPr>
        <w:pStyle w:val="ListParagraph"/>
        <w:numPr>
          <w:ilvl w:val="0"/>
          <w:numId w:val="20"/>
        </w:numPr>
      </w:pPr>
      <w:r>
        <w:t xml:space="preserve">Issue the command </w:t>
      </w:r>
      <w:r w:rsidR="00AD0573">
        <w:t xml:space="preserve">below &amp; </w:t>
      </w:r>
      <w:r>
        <w:t>Allow the installation to complete.</w:t>
      </w:r>
    </w:p>
    <w:p w14:paraId="229E7FF4" w14:textId="77777777" w:rsidR="00AD0573" w:rsidRDefault="00AD0573" w:rsidP="00AD0573">
      <w:pPr>
        <w:pStyle w:val="Output"/>
        <w:ind w:left="720"/>
      </w:pPr>
      <w:proofErr w:type="spellStart"/>
      <w:r>
        <w:lastRenderedPageBreak/>
        <w:t>sudo</w:t>
      </w:r>
      <w:proofErr w:type="spellEnd"/>
      <w:r>
        <w:t xml:space="preserve"> add-apt-repository ppa:webupd8team/java</w:t>
      </w:r>
    </w:p>
    <w:p w14:paraId="359F8504" w14:textId="77777777" w:rsidR="00AD0573" w:rsidRDefault="00AD0573" w:rsidP="00AD0573">
      <w:pPr>
        <w:pStyle w:val="Output"/>
        <w:ind w:left="720"/>
      </w:pPr>
      <w:proofErr w:type="spellStart"/>
      <w:r>
        <w:t>sudo</w:t>
      </w:r>
      <w:proofErr w:type="spellEnd"/>
      <w:r>
        <w:t xml:space="preserve"> -E add-apt-repository </w:t>
      </w:r>
      <w:proofErr w:type="spellStart"/>
      <w:r>
        <w:t>ppa:openjdk-r</w:t>
      </w:r>
      <w:proofErr w:type="spellEnd"/>
      <w:r>
        <w:t>/</w:t>
      </w:r>
      <w:proofErr w:type="spellStart"/>
      <w:r>
        <w:t>ppa</w:t>
      </w:r>
      <w:proofErr w:type="spellEnd"/>
      <w:r>
        <w:t xml:space="preserve"> </w:t>
      </w:r>
    </w:p>
    <w:p w14:paraId="43BEA7F8" w14:textId="77777777" w:rsidR="00AD0573" w:rsidRDefault="00AD0573" w:rsidP="00AD0573">
      <w:pPr>
        <w:pStyle w:val="Output"/>
        <w:ind w:left="720"/>
      </w:pPr>
      <w:proofErr w:type="spellStart"/>
      <w:r>
        <w:t>sudo</w:t>
      </w:r>
      <w:proofErr w:type="spellEnd"/>
      <w:r>
        <w:t xml:space="preserve"> apt-get update</w:t>
      </w:r>
    </w:p>
    <w:p w14:paraId="3B7CED82" w14:textId="043EB3CF" w:rsidR="00AD0573" w:rsidRDefault="00AD0573" w:rsidP="00AD0573">
      <w:pPr>
        <w:pStyle w:val="Output"/>
        <w:ind w:left="720"/>
      </w:pPr>
      <w:proofErr w:type="spellStart"/>
      <w:r>
        <w:t>sudo</w:t>
      </w:r>
      <w:proofErr w:type="spellEnd"/>
      <w:r>
        <w:t xml:space="preserve"> apt-get install openjdk-8-jdk</w:t>
      </w:r>
    </w:p>
    <w:p w14:paraId="49231A46" w14:textId="77777777" w:rsidR="00C23271" w:rsidRDefault="00C23271" w:rsidP="00C23271"/>
    <w:p w14:paraId="62B3D7CE" w14:textId="77777777" w:rsidR="00C23271" w:rsidRDefault="00C23271" w:rsidP="00AD0573">
      <w:pPr>
        <w:spacing w:after="0"/>
      </w:pPr>
      <w:r>
        <w:t>To verify Java has been installed, issue the command:</w:t>
      </w:r>
    </w:p>
    <w:p w14:paraId="286AD4A7" w14:textId="77777777" w:rsidR="00C23271" w:rsidRDefault="00C23271" w:rsidP="00AD0573">
      <w:pPr>
        <w:pStyle w:val="Output"/>
      </w:pPr>
      <w:r>
        <w:t>java --version</w:t>
      </w:r>
    </w:p>
    <w:p w14:paraId="256CC3D7" w14:textId="77777777" w:rsidR="00C23271" w:rsidRDefault="00C23271" w:rsidP="00C23271"/>
    <w:p w14:paraId="58A1D949" w14:textId="77777777" w:rsidR="00C23271" w:rsidRDefault="00C23271" w:rsidP="00C23271"/>
    <w:p w14:paraId="5419989D" w14:textId="77777777" w:rsidR="00C23271" w:rsidRPr="00ED6BE7" w:rsidRDefault="00C23271" w:rsidP="00C23271">
      <w:pPr>
        <w:rPr>
          <w:b/>
          <w:bCs/>
        </w:rPr>
      </w:pPr>
      <w:r w:rsidRPr="00ED6BE7">
        <w:rPr>
          <w:b/>
          <w:bCs/>
        </w:rPr>
        <w:t>Jenkins Install</w:t>
      </w:r>
    </w:p>
    <w:p w14:paraId="7F2D0638" w14:textId="77777777" w:rsidR="00C23271" w:rsidRDefault="00C23271" w:rsidP="00ED6BE7">
      <w:pPr>
        <w:pStyle w:val="Output"/>
      </w:pPr>
      <w:proofErr w:type="spellStart"/>
      <w:r>
        <w:t>wget</w:t>
      </w:r>
      <w:proofErr w:type="spellEnd"/>
      <w:r>
        <w:t xml:space="preserve"> -q -O - https://pkg.jenkins.io/debian/jenkins-ci.org.key | </w:t>
      </w:r>
      <w:proofErr w:type="spellStart"/>
      <w:r>
        <w:t>sudo</w:t>
      </w:r>
      <w:proofErr w:type="spellEnd"/>
      <w:r>
        <w:t xml:space="preserve"> apt-key add -</w:t>
      </w:r>
    </w:p>
    <w:p w14:paraId="7D549577" w14:textId="77777777" w:rsidR="00C23271" w:rsidRDefault="00C23271" w:rsidP="00ED6BE7">
      <w:pPr>
        <w:pStyle w:val="Output"/>
      </w:pPr>
      <w:proofErr w:type="spellStart"/>
      <w:r>
        <w:t>sudo</w:t>
      </w:r>
      <w:proofErr w:type="spellEnd"/>
      <w:r>
        <w:t xml:space="preserve"> </w:t>
      </w:r>
      <w:proofErr w:type="spellStart"/>
      <w:r>
        <w:t>sh</w:t>
      </w:r>
      <w:proofErr w:type="spellEnd"/>
      <w:r>
        <w:t xml:space="preserve"> -c 'echo deb http://pkg.jenkins.io/debian-stable binary/ &gt;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jenkins.list</w:t>
      </w:r>
      <w:proofErr w:type="spellEnd"/>
      <w:r>
        <w:t>'</w:t>
      </w:r>
    </w:p>
    <w:p w14:paraId="30F6F1A3" w14:textId="77777777" w:rsidR="00C23271" w:rsidRDefault="00C23271" w:rsidP="00ED6BE7">
      <w:pPr>
        <w:pStyle w:val="Output"/>
      </w:pPr>
      <w:proofErr w:type="spellStart"/>
      <w:r>
        <w:t>sudo</w:t>
      </w:r>
      <w:proofErr w:type="spellEnd"/>
      <w:r>
        <w:t xml:space="preserve"> apt-get update</w:t>
      </w:r>
    </w:p>
    <w:p w14:paraId="0CA0DA5A" w14:textId="4158A0FC" w:rsidR="00C23271" w:rsidRDefault="00C23271" w:rsidP="00ED6BE7">
      <w:pPr>
        <w:pStyle w:val="Output"/>
      </w:pPr>
      <w:proofErr w:type="spellStart"/>
      <w:r>
        <w:t>sudo</w:t>
      </w:r>
      <w:proofErr w:type="spellEnd"/>
      <w:r>
        <w:t xml:space="preserve"> apt-get install </w:t>
      </w:r>
      <w:r w:rsidR="00ED6BE7">
        <w:t>Jenkins -y</w:t>
      </w:r>
    </w:p>
    <w:p w14:paraId="11E563E6" w14:textId="77777777" w:rsidR="00C23271" w:rsidRDefault="00C23271" w:rsidP="00C23271"/>
    <w:p w14:paraId="283620AF" w14:textId="77777777" w:rsidR="00C23271" w:rsidRDefault="00C23271" w:rsidP="00C23271"/>
    <w:p w14:paraId="3F90A0E8" w14:textId="77777777" w:rsidR="00C23271" w:rsidRPr="00ED6BE7" w:rsidRDefault="00C23271" w:rsidP="00ED6BE7">
      <w:pPr>
        <w:spacing w:after="0"/>
        <w:rPr>
          <w:b/>
          <w:bCs/>
        </w:rPr>
      </w:pPr>
      <w:r w:rsidRPr="00ED6BE7">
        <w:rPr>
          <w:b/>
          <w:bCs/>
        </w:rPr>
        <w:t>Check Status</w:t>
      </w:r>
    </w:p>
    <w:p w14:paraId="2A79BB20" w14:textId="77777777" w:rsidR="00C23271" w:rsidRDefault="00C23271" w:rsidP="00ED6BE7">
      <w:pPr>
        <w:pStyle w:val="Output"/>
      </w:pPr>
      <w:r>
        <w:t xml:space="preserve">service </w:t>
      </w:r>
      <w:proofErr w:type="spellStart"/>
      <w:r>
        <w:t>jenkins</w:t>
      </w:r>
      <w:proofErr w:type="spellEnd"/>
      <w:r>
        <w:t xml:space="preserve"> status</w:t>
      </w:r>
    </w:p>
    <w:p w14:paraId="1B0C821C" w14:textId="77777777" w:rsidR="00C23271" w:rsidRDefault="00C23271" w:rsidP="00ED6BE7">
      <w:pPr>
        <w:pStyle w:val="Output"/>
      </w:pPr>
      <w:proofErr w:type="spellStart"/>
      <w:r>
        <w:t>systemctl</w:t>
      </w:r>
      <w:proofErr w:type="spellEnd"/>
      <w:r>
        <w:t xml:space="preserve"> status </w:t>
      </w:r>
      <w:proofErr w:type="spellStart"/>
      <w:r>
        <w:t>jenkins</w:t>
      </w:r>
      <w:proofErr w:type="spellEnd"/>
    </w:p>
    <w:p w14:paraId="49E82A96" w14:textId="77777777" w:rsidR="00C23271" w:rsidRDefault="00C23271" w:rsidP="00C23271"/>
    <w:p w14:paraId="6AB6A218" w14:textId="77777777" w:rsidR="00C23271" w:rsidRPr="00ED6BE7" w:rsidRDefault="00C23271" w:rsidP="00ED6BE7">
      <w:pPr>
        <w:spacing w:after="0"/>
        <w:rPr>
          <w:b/>
          <w:bCs/>
        </w:rPr>
      </w:pPr>
      <w:proofErr w:type="spellStart"/>
      <w:r w:rsidRPr="00ED6BE7">
        <w:rPr>
          <w:b/>
          <w:bCs/>
        </w:rPr>
        <w:t>jenkins</w:t>
      </w:r>
      <w:proofErr w:type="spellEnd"/>
      <w:r w:rsidRPr="00ED6BE7">
        <w:rPr>
          <w:b/>
          <w:bCs/>
        </w:rPr>
        <w:t xml:space="preserve"> restart</w:t>
      </w:r>
    </w:p>
    <w:p w14:paraId="7B75583E" w14:textId="77777777" w:rsidR="00C23271" w:rsidRDefault="00C23271" w:rsidP="00ED6BE7">
      <w:pPr>
        <w:pStyle w:val="Output"/>
      </w:pPr>
      <w:proofErr w:type="spellStart"/>
      <w:r>
        <w:t>sudo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init.d</w:t>
      </w:r>
      <w:proofErr w:type="spellEnd"/>
      <w:r>
        <w:t>/</w:t>
      </w:r>
      <w:proofErr w:type="spellStart"/>
      <w:r>
        <w:t>jenkins</w:t>
      </w:r>
      <w:proofErr w:type="spellEnd"/>
      <w:r>
        <w:t xml:space="preserve"> restart</w:t>
      </w:r>
    </w:p>
    <w:p w14:paraId="5FC74772" w14:textId="77777777" w:rsidR="00C23271" w:rsidRDefault="00C23271" w:rsidP="00ED6BE7">
      <w:pPr>
        <w:pStyle w:val="Output"/>
      </w:pPr>
      <w:r>
        <w:t>Usage: /</w:t>
      </w:r>
      <w:proofErr w:type="spellStart"/>
      <w:r>
        <w:t>etc</w:t>
      </w:r>
      <w:proofErr w:type="spellEnd"/>
      <w:r>
        <w:t>/</w:t>
      </w:r>
      <w:proofErr w:type="spellStart"/>
      <w:r>
        <w:t>init.d</w:t>
      </w:r>
      <w:proofErr w:type="spellEnd"/>
      <w:r>
        <w:t>/</w:t>
      </w:r>
      <w:proofErr w:type="spellStart"/>
      <w:r>
        <w:t>jenkins</w:t>
      </w:r>
      <w:proofErr w:type="spellEnd"/>
      <w:r>
        <w:t xml:space="preserve"> {</w:t>
      </w:r>
      <w:proofErr w:type="spellStart"/>
      <w:r>
        <w:t>start|stop|status|restart|force-reload</w:t>
      </w:r>
      <w:proofErr w:type="spellEnd"/>
      <w:r>
        <w:t>}</w:t>
      </w:r>
    </w:p>
    <w:p w14:paraId="7B0CC33E" w14:textId="77777777" w:rsidR="00C23271" w:rsidRDefault="00C23271" w:rsidP="00C23271"/>
    <w:p w14:paraId="4A4DFEF1" w14:textId="07C416E2" w:rsidR="00C23271" w:rsidRDefault="00226572" w:rsidP="00226572">
      <w:pPr>
        <w:spacing w:after="0"/>
      </w:pPr>
      <w:r>
        <w:t xml:space="preserve">Jenkins </w:t>
      </w:r>
      <w:r w:rsidR="00C23271">
        <w:t>Install location</w:t>
      </w:r>
    </w:p>
    <w:p w14:paraId="2D3A4CD4" w14:textId="77777777" w:rsidR="00C23271" w:rsidRDefault="00C23271" w:rsidP="00ED6BE7">
      <w:pPr>
        <w:pStyle w:val="Output"/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init.d</w:t>
      </w:r>
      <w:proofErr w:type="spellEnd"/>
      <w:r>
        <w:t>/</w:t>
      </w:r>
      <w:proofErr w:type="spellStart"/>
      <w:r>
        <w:t>jenkins</w:t>
      </w:r>
      <w:proofErr w:type="spellEnd"/>
    </w:p>
    <w:p w14:paraId="30A21C5C" w14:textId="77777777" w:rsidR="00C23271" w:rsidRDefault="00C23271" w:rsidP="00C23271"/>
    <w:p w14:paraId="5626C9DD" w14:textId="77777777" w:rsidR="00C23271" w:rsidRDefault="00C23271" w:rsidP="00226572">
      <w:pPr>
        <w:spacing w:after="0"/>
      </w:pPr>
      <w:r>
        <w:t>Port Change</w:t>
      </w:r>
    </w:p>
    <w:p w14:paraId="291B1853" w14:textId="77777777" w:rsidR="00C23271" w:rsidRDefault="00C23271" w:rsidP="00ED6BE7">
      <w:pPr>
        <w:pStyle w:val="Output"/>
      </w:pPr>
      <w:r>
        <w:t>edit the /</w:t>
      </w:r>
      <w:proofErr w:type="spellStart"/>
      <w:r>
        <w:t>etc</w:t>
      </w:r>
      <w:proofErr w:type="spellEnd"/>
      <w:r>
        <w:t>/default/</w:t>
      </w:r>
      <w:proofErr w:type="spellStart"/>
      <w:r>
        <w:t>jenkins</w:t>
      </w:r>
      <w:proofErr w:type="spellEnd"/>
      <w:r>
        <w:t xml:space="preserve"> to replace HTTP_PORT=8081</w:t>
      </w:r>
    </w:p>
    <w:p w14:paraId="0F80F75B" w14:textId="77777777" w:rsidR="00C23271" w:rsidRDefault="00C23271" w:rsidP="00C23271"/>
    <w:p w14:paraId="619E114F" w14:textId="77777777" w:rsidR="00C23271" w:rsidRDefault="00C23271" w:rsidP="00C23271"/>
    <w:p w14:paraId="080AE6D5" w14:textId="3A0697AB" w:rsidR="00C23271" w:rsidRPr="00CF5F4D" w:rsidRDefault="00226572" w:rsidP="00C23271">
      <w:pPr>
        <w:rPr>
          <w:b/>
          <w:bCs/>
        </w:rPr>
      </w:pPr>
      <w:r>
        <w:rPr>
          <w:b/>
          <w:bCs/>
        </w:rPr>
        <w:t xml:space="preserve">To </w:t>
      </w:r>
      <w:bookmarkStart w:id="0" w:name="_GoBack"/>
      <w:bookmarkEnd w:id="0"/>
      <w:r w:rsidR="00C23271" w:rsidRPr="00CF5F4D">
        <w:rPr>
          <w:b/>
          <w:bCs/>
        </w:rPr>
        <w:t>Access Jenkins VIA Browser</w:t>
      </w:r>
    </w:p>
    <w:p w14:paraId="11FCAAAC" w14:textId="2D3FC016" w:rsidR="00C23271" w:rsidRDefault="00CF5F4D" w:rsidP="00ED6BE7">
      <w:pPr>
        <w:pStyle w:val="ListParagraph"/>
        <w:numPr>
          <w:ilvl w:val="0"/>
          <w:numId w:val="23"/>
        </w:numPr>
      </w:pPr>
      <w:r>
        <w:t>O</w:t>
      </w:r>
      <w:r w:rsidR="00C23271">
        <w:t>pen the vagrant file (should be in the directory where you specified to create a new vagrant machine).</w:t>
      </w:r>
    </w:p>
    <w:p w14:paraId="3A190D69" w14:textId="4D0B9AA2" w:rsidR="00ED6BE7" w:rsidRDefault="00C23271" w:rsidP="00ED6BE7">
      <w:pPr>
        <w:pStyle w:val="ListParagraph"/>
        <w:numPr>
          <w:ilvl w:val="0"/>
          <w:numId w:val="23"/>
        </w:numPr>
        <w:spacing w:after="0"/>
      </w:pPr>
      <w:r>
        <w:t xml:space="preserve">Search for </w:t>
      </w:r>
      <w:proofErr w:type="spellStart"/>
      <w:r>
        <w:t>config.vm.network</w:t>
      </w:r>
      <w:proofErr w:type="spellEnd"/>
      <w:r>
        <w:t>.</w:t>
      </w:r>
    </w:p>
    <w:p w14:paraId="005EBD96" w14:textId="7808C66B" w:rsidR="00ED6BE7" w:rsidRDefault="00ED6BE7" w:rsidP="00ED6BE7">
      <w:pPr>
        <w:pStyle w:val="Output"/>
        <w:ind w:left="1440"/>
      </w:pPr>
      <w:proofErr w:type="spellStart"/>
      <w:r w:rsidRPr="00ED6BE7">
        <w:lastRenderedPageBreak/>
        <w:t>config.vm.network</w:t>
      </w:r>
      <w:proofErr w:type="spellEnd"/>
      <w:r w:rsidRPr="00ED6BE7">
        <w:t xml:space="preserve"> "</w:t>
      </w:r>
      <w:proofErr w:type="spellStart"/>
      <w:r w:rsidRPr="00ED6BE7">
        <w:t>private_network</w:t>
      </w:r>
      <w:proofErr w:type="spellEnd"/>
      <w:r w:rsidRPr="00ED6BE7">
        <w:t xml:space="preserve">", </w:t>
      </w:r>
      <w:proofErr w:type="spellStart"/>
      <w:r w:rsidRPr="00ED6BE7">
        <w:t>ip</w:t>
      </w:r>
      <w:proofErr w:type="spellEnd"/>
      <w:r w:rsidRPr="00ED6BE7">
        <w:t>: "192.168.33.10"</w:t>
      </w:r>
    </w:p>
    <w:p w14:paraId="2C7E041E" w14:textId="6E244457" w:rsidR="00C23271" w:rsidRDefault="00C23271" w:rsidP="00ED6BE7">
      <w:pPr>
        <w:pStyle w:val="ListParagraph"/>
        <w:numPr>
          <w:ilvl w:val="0"/>
          <w:numId w:val="23"/>
        </w:numPr>
      </w:pPr>
      <w:r>
        <w:t xml:space="preserve">Here </w:t>
      </w:r>
      <w:proofErr w:type="spellStart"/>
      <w:r>
        <w:t>ip</w:t>
      </w:r>
      <w:proofErr w:type="spellEnd"/>
      <w:r>
        <w:t xml:space="preserve"> address (192.168.33.10) can be any </w:t>
      </w:r>
      <w:proofErr w:type="spellStart"/>
      <w:r>
        <w:t>ip</w:t>
      </w:r>
      <w:proofErr w:type="spellEnd"/>
      <w:r>
        <w:t xml:space="preserve"> address you want.</w:t>
      </w:r>
    </w:p>
    <w:p w14:paraId="7970CE28" w14:textId="7AE55E1B" w:rsidR="00C23271" w:rsidRDefault="00C23271" w:rsidP="00ED6BE7">
      <w:pPr>
        <w:pStyle w:val="ListParagraph"/>
        <w:numPr>
          <w:ilvl w:val="0"/>
          <w:numId w:val="23"/>
        </w:numPr>
      </w:pPr>
      <w:r>
        <w:t>Now logout from the vagrant machine and reload your vagrant machine by this command vagrant reload.</w:t>
      </w:r>
    </w:p>
    <w:p w14:paraId="29F9AA59" w14:textId="3F1EE09D" w:rsidR="00C23271" w:rsidRDefault="00C23271" w:rsidP="00C23271"/>
    <w:p w14:paraId="1E9BCCCA" w14:textId="1F50F8AD" w:rsidR="00760B07" w:rsidRDefault="00760B07" w:rsidP="00C23271">
      <w:r>
        <w:t xml:space="preserve">Access Jenkins : </w:t>
      </w:r>
      <w:hyperlink r:id="rId20" w:history="1">
        <w:r>
          <w:rPr>
            <w:rStyle w:val="Hyperlink"/>
          </w:rPr>
          <w:t>http://192.168.33.10:8080/login?from=%2F</w:t>
        </w:r>
      </w:hyperlink>
    </w:p>
    <w:p w14:paraId="0060C165" w14:textId="2E552775" w:rsidR="00760B07" w:rsidRDefault="00760B07" w:rsidP="00C23271">
      <w:r>
        <w:rPr>
          <w:noProof/>
        </w:rPr>
        <w:drawing>
          <wp:inline distT="0" distB="0" distL="0" distR="0" wp14:anchorId="7335483A" wp14:editId="7D2D7B50">
            <wp:extent cx="5943600" cy="361886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72D6" w14:textId="77777777" w:rsidR="00247CBA" w:rsidRPr="00247CBA" w:rsidRDefault="00247CBA" w:rsidP="007004AA">
      <w:pPr>
        <w:spacing w:after="0"/>
      </w:pPr>
      <w:r w:rsidRPr="00247CBA">
        <w:t>In the terminal window, we’ll use the </w:t>
      </w:r>
      <w:r w:rsidRPr="00247CBA">
        <w:rPr>
          <w:b/>
          <w:bCs/>
          <w:color w:val="00B050"/>
        </w:rPr>
        <w:t>cat</w:t>
      </w:r>
      <w:r w:rsidRPr="00247CBA">
        <w:rPr>
          <w:color w:val="00B050"/>
        </w:rPr>
        <w:t> </w:t>
      </w:r>
      <w:r w:rsidRPr="00247CBA">
        <w:t>command to display the password:</w:t>
      </w:r>
    </w:p>
    <w:p w14:paraId="0C73525D" w14:textId="77777777" w:rsidR="00247CBA" w:rsidRPr="00247CBA" w:rsidRDefault="00247CBA" w:rsidP="00247CBA">
      <w:pPr>
        <w:pStyle w:val="Output"/>
      </w:pPr>
      <w:proofErr w:type="spellStart"/>
      <w:r w:rsidRPr="00247CBA">
        <w:t>sudo</w:t>
      </w:r>
      <w:proofErr w:type="spellEnd"/>
      <w:r w:rsidRPr="00247CBA">
        <w:t xml:space="preserve"> </w:t>
      </w:r>
      <w:r w:rsidRPr="00247CBA">
        <w:rPr>
          <w:color w:val="FF0000"/>
        </w:rPr>
        <w:t xml:space="preserve">cat </w:t>
      </w:r>
      <w:r w:rsidRPr="00247CBA">
        <w:t>/var/lib/</w:t>
      </w:r>
      <w:proofErr w:type="spellStart"/>
      <w:r w:rsidRPr="00247CBA">
        <w:t>jenkins</w:t>
      </w:r>
      <w:proofErr w:type="spellEnd"/>
      <w:r w:rsidRPr="00247CBA">
        <w:t>/secrets/</w:t>
      </w:r>
      <w:proofErr w:type="spellStart"/>
      <w:r w:rsidRPr="00247CBA">
        <w:t>initialAdminPassword</w:t>
      </w:r>
      <w:proofErr w:type="spellEnd"/>
    </w:p>
    <w:p w14:paraId="13D7810F" w14:textId="6E715BE1" w:rsidR="00247CBA" w:rsidRDefault="00247CBA" w:rsidP="00C23271"/>
    <w:p w14:paraId="0DDEC273" w14:textId="6711C519" w:rsidR="007004AA" w:rsidRDefault="007004AA" w:rsidP="00C23271">
      <w:r>
        <w:t>Follow same steps as windows Installation from now on wards.</w:t>
      </w:r>
    </w:p>
    <w:p w14:paraId="6F824A3B" w14:textId="77777777" w:rsidR="00C23271" w:rsidRPr="00C23271" w:rsidRDefault="00C23271" w:rsidP="00C23271"/>
    <w:p w14:paraId="4E698CCE" w14:textId="7FFFFA22" w:rsidR="00A052E1" w:rsidRDefault="00A052E1" w:rsidP="00A052E1">
      <w:pPr>
        <w:pStyle w:val="Heading2"/>
      </w:pPr>
      <w:r>
        <w:t>Manage Jenkins</w:t>
      </w:r>
    </w:p>
    <w:p w14:paraId="424B9CB1" w14:textId="77777777" w:rsidR="00A052E1" w:rsidRPr="00AE417B" w:rsidRDefault="00A052E1" w:rsidP="00A052E1">
      <w:pPr>
        <w:spacing w:after="0"/>
        <w:rPr>
          <w:b/>
        </w:rPr>
      </w:pPr>
      <w:r w:rsidRPr="00AE417B">
        <w:rPr>
          <w:b/>
        </w:rPr>
        <w:t>Configure System</w:t>
      </w:r>
    </w:p>
    <w:p w14:paraId="69C714AE" w14:textId="77777777" w:rsidR="00A052E1" w:rsidRDefault="00A052E1" w:rsidP="00A052E1">
      <w:r>
        <w:t>Configure global settings and paths.</w:t>
      </w:r>
    </w:p>
    <w:p w14:paraId="15714402" w14:textId="77777777" w:rsidR="00A052E1" w:rsidRDefault="00A052E1" w:rsidP="000D00FF">
      <w:pPr>
        <w:pStyle w:val="ListParagraph"/>
        <w:numPr>
          <w:ilvl w:val="0"/>
          <w:numId w:val="8"/>
        </w:numPr>
      </w:pPr>
      <w:r w:rsidRPr="00AE417B">
        <w:rPr>
          <w:b/>
        </w:rPr>
        <w:t>Home directory</w:t>
      </w:r>
      <w:r w:rsidRPr="00AE417B">
        <w:rPr>
          <w:b/>
        </w:rPr>
        <w:tab/>
      </w:r>
      <w:r>
        <w:t>-where Jenkins stores all of its data in file system.</w:t>
      </w:r>
    </w:p>
    <w:p w14:paraId="354AD0AD" w14:textId="77777777" w:rsidR="00A052E1" w:rsidRDefault="00A052E1" w:rsidP="000D00FF">
      <w:pPr>
        <w:pStyle w:val="ListParagraph"/>
        <w:numPr>
          <w:ilvl w:val="0"/>
          <w:numId w:val="8"/>
        </w:numPr>
      </w:pPr>
      <w:r w:rsidRPr="00AE417B">
        <w:rPr>
          <w:b/>
        </w:rPr>
        <w:t>Maven Configuration</w:t>
      </w:r>
      <w:r>
        <w:tab/>
        <w:t>- Installation location, MAVEN_HOME, .m2 location,</w:t>
      </w:r>
    </w:p>
    <w:p w14:paraId="12344F6C" w14:textId="77777777" w:rsidR="00A052E1" w:rsidRDefault="00A052E1" w:rsidP="000D00FF">
      <w:pPr>
        <w:pStyle w:val="ListParagraph"/>
        <w:numPr>
          <w:ilvl w:val="0"/>
          <w:numId w:val="8"/>
        </w:numPr>
      </w:pPr>
      <w:r w:rsidRPr="00AE417B">
        <w:rPr>
          <w:b/>
        </w:rPr>
        <w:t>Jenkins URL</w:t>
      </w:r>
      <w:r>
        <w:tab/>
        <w:t>- Custom Jenkins URL</w:t>
      </w:r>
    </w:p>
    <w:p w14:paraId="7BD79C27" w14:textId="77777777" w:rsidR="00A052E1" w:rsidRDefault="00A052E1" w:rsidP="000D00FF">
      <w:pPr>
        <w:pStyle w:val="ListParagraph"/>
        <w:numPr>
          <w:ilvl w:val="0"/>
          <w:numId w:val="8"/>
        </w:numPr>
      </w:pPr>
      <w:r w:rsidRPr="00AE417B">
        <w:rPr>
          <w:b/>
        </w:rPr>
        <w:t xml:space="preserve">SonarQube </w:t>
      </w:r>
      <w:r>
        <w:tab/>
        <w:t>- Servers Details</w:t>
      </w:r>
      <w:r>
        <w:tab/>
      </w:r>
      <w:r>
        <w:tab/>
      </w:r>
    </w:p>
    <w:p w14:paraId="198E6DAB" w14:textId="77777777" w:rsidR="00A052E1" w:rsidRDefault="00A052E1" w:rsidP="000D00FF">
      <w:pPr>
        <w:pStyle w:val="ListParagraph"/>
        <w:numPr>
          <w:ilvl w:val="0"/>
          <w:numId w:val="8"/>
        </w:numPr>
      </w:pPr>
      <w:r w:rsidRPr="00AE417B">
        <w:rPr>
          <w:b/>
        </w:rPr>
        <w:lastRenderedPageBreak/>
        <w:t>E-mail Notification</w:t>
      </w:r>
      <w:r>
        <w:tab/>
        <w:t>- SMTP servers</w:t>
      </w:r>
    </w:p>
    <w:p w14:paraId="0812095F" w14:textId="77777777" w:rsidR="00A052E1" w:rsidRPr="00AE417B" w:rsidRDefault="00A052E1" w:rsidP="000D00FF">
      <w:pPr>
        <w:pStyle w:val="ListParagraph"/>
        <w:numPr>
          <w:ilvl w:val="0"/>
          <w:numId w:val="8"/>
        </w:numPr>
        <w:rPr>
          <w:b/>
        </w:rPr>
      </w:pPr>
      <w:r w:rsidRPr="00AE417B">
        <w:rPr>
          <w:b/>
        </w:rPr>
        <w:t>Artifactory servers</w:t>
      </w:r>
    </w:p>
    <w:p w14:paraId="36FE4998" w14:textId="77777777" w:rsidR="00A052E1" w:rsidRPr="00AE417B" w:rsidRDefault="00A052E1" w:rsidP="000D00FF">
      <w:pPr>
        <w:pStyle w:val="ListParagraph"/>
        <w:numPr>
          <w:ilvl w:val="0"/>
          <w:numId w:val="8"/>
        </w:numPr>
        <w:rPr>
          <w:b/>
        </w:rPr>
      </w:pPr>
      <w:r w:rsidRPr="00AE417B">
        <w:rPr>
          <w:b/>
        </w:rPr>
        <w:t xml:space="preserve">Subversion </w:t>
      </w:r>
    </w:p>
    <w:p w14:paraId="545A1C04" w14:textId="77777777" w:rsidR="00A052E1" w:rsidRDefault="00A052E1" w:rsidP="00A052E1">
      <w:pPr>
        <w:spacing w:after="0"/>
        <w:rPr>
          <w:b/>
        </w:rPr>
      </w:pPr>
    </w:p>
    <w:p w14:paraId="1FF1B074" w14:textId="77777777" w:rsidR="00A052E1" w:rsidRPr="00433D9A" w:rsidRDefault="00A052E1" w:rsidP="00A052E1">
      <w:pPr>
        <w:spacing w:after="0"/>
        <w:rPr>
          <w:b/>
        </w:rPr>
      </w:pPr>
      <w:r w:rsidRPr="00433D9A">
        <w:rPr>
          <w:b/>
        </w:rPr>
        <w:t>Configure Global Security</w:t>
      </w:r>
    </w:p>
    <w:p w14:paraId="160B144E" w14:textId="77777777" w:rsidR="00A052E1" w:rsidRDefault="00A052E1" w:rsidP="00A052E1">
      <w:r>
        <w:t>Secure Jenkins; define who can access/use the system.</w:t>
      </w:r>
    </w:p>
    <w:p w14:paraId="4216B6B9" w14:textId="77777777" w:rsidR="00A052E1" w:rsidRDefault="00A052E1" w:rsidP="00A052E1"/>
    <w:p w14:paraId="7C6CAE7F" w14:textId="77777777" w:rsidR="00A052E1" w:rsidRPr="00433D9A" w:rsidRDefault="00A052E1" w:rsidP="00A052E1">
      <w:pPr>
        <w:spacing w:after="0"/>
        <w:rPr>
          <w:b/>
        </w:rPr>
      </w:pPr>
      <w:r w:rsidRPr="00433D9A">
        <w:rPr>
          <w:b/>
        </w:rPr>
        <w:t>Configure Credentials</w:t>
      </w:r>
    </w:p>
    <w:p w14:paraId="706F2F6D" w14:textId="77777777" w:rsidR="00A052E1" w:rsidRDefault="00A052E1" w:rsidP="00A052E1">
      <w:r>
        <w:t>Configure the credential providers and types – LDAP servers.</w:t>
      </w:r>
    </w:p>
    <w:p w14:paraId="747B5B03" w14:textId="77777777" w:rsidR="00A052E1" w:rsidRDefault="00A052E1" w:rsidP="00A052E1"/>
    <w:p w14:paraId="3B5F6A04" w14:textId="77777777" w:rsidR="00A052E1" w:rsidRPr="00433D9A" w:rsidRDefault="00A052E1" w:rsidP="00A052E1">
      <w:pPr>
        <w:spacing w:after="0"/>
        <w:rPr>
          <w:b/>
        </w:rPr>
      </w:pPr>
      <w:r w:rsidRPr="00433D9A">
        <w:rPr>
          <w:b/>
        </w:rPr>
        <w:t>Global Tool Configuration</w:t>
      </w:r>
    </w:p>
    <w:p w14:paraId="5672F2E5" w14:textId="77777777" w:rsidR="00A052E1" w:rsidRDefault="00A052E1" w:rsidP="00A052E1">
      <w:r>
        <w:t>Configure tools, their locations and automatic installers.</w:t>
      </w:r>
    </w:p>
    <w:p w14:paraId="12DD140F" w14:textId="77777777" w:rsidR="00A052E1" w:rsidRDefault="00A052E1" w:rsidP="000D00FF">
      <w:pPr>
        <w:pStyle w:val="ListParagraph"/>
        <w:numPr>
          <w:ilvl w:val="0"/>
          <w:numId w:val="9"/>
        </w:numPr>
      </w:pPr>
      <w:r>
        <w:t>Maven installations</w:t>
      </w:r>
    </w:p>
    <w:p w14:paraId="46574742" w14:textId="77777777" w:rsidR="00A052E1" w:rsidRDefault="00A052E1" w:rsidP="000D00FF">
      <w:pPr>
        <w:pStyle w:val="ListParagraph"/>
        <w:numPr>
          <w:ilvl w:val="0"/>
          <w:numId w:val="9"/>
        </w:numPr>
      </w:pPr>
      <w:r>
        <w:t>JDK installations</w:t>
      </w:r>
    </w:p>
    <w:p w14:paraId="1D559794" w14:textId="77777777" w:rsidR="00A052E1" w:rsidRDefault="00A052E1" w:rsidP="000D00FF">
      <w:pPr>
        <w:pStyle w:val="ListParagraph"/>
        <w:numPr>
          <w:ilvl w:val="0"/>
          <w:numId w:val="9"/>
        </w:numPr>
      </w:pPr>
      <w:r>
        <w:t>Ant installations</w:t>
      </w:r>
    </w:p>
    <w:p w14:paraId="77A4D21E" w14:textId="77777777" w:rsidR="00A052E1" w:rsidRDefault="00A052E1" w:rsidP="000D00FF">
      <w:pPr>
        <w:pStyle w:val="ListParagraph"/>
        <w:numPr>
          <w:ilvl w:val="0"/>
          <w:numId w:val="9"/>
        </w:numPr>
      </w:pPr>
      <w:r>
        <w:t>SonarQube Scanner installations</w:t>
      </w:r>
    </w:p>
    <w:p w14:paraId="091DC270" w14:textId="77777777" w:rsidR="00A052E1" w:rsidRDefault="00A052E1" w:rsidP="00A052E1"/>
    <w:p w14:paraId="55B8E7C7" w14:textId="77777777" w:rsidR="00A052E1" w:rsidRPr="00B86400" w:rsidRDefault="00A052E1" w:rsidP="00A052E1">
      <w:pPr>
        <w:spacing w:after="0"/>
        <w:rPr>
          <w:b/>
        </w:rPr>
      </w:pPr>
      <w:r w:rsidRPr="00B86400">
        <w:rPr>
          <w:b/>
        </w:rPr>
        <w:t>Reload Configuration from Disk</w:t>
      </w:r>
    </w:p>
    <w:p w14:paraId="31A093C3" w14:textId="77777777" w:rsidR="00A052E1" w:rsidRDefault="00A052E1" w:rsidP="00A052E1">
      <w:r>
        <w:t>Discard all the loaded data in memory and reload everything from file system. Useful when you modified config files directly on disk.</w:t>
      </w:r>
    </w:p>
    <w:p w14:paraId="78516AD7" w14:textId="77777777" w:rsidR="00A052E1" w:rsidRDefault="00A052E1" w:rsidP="00A052E1"/>
    <w:p w14:paraId="667CB37D" w14:textId="77777777" w:rsidR="00A052E1" w:rsidRPr="00B86400" w:rsidRDefault="00A052E1" w:rsidP="00A052E1">
      <w:pPr>
        <w:spacing w:after="0"/>
        <w:rPr>
          <w:b/>
        </w:rPr>
      </w:pPr>
      <w:r w:rsidRPr="00B86400">
        <w:rPr>
          <w:b/>
        </w:rPr>
        <w:t>Manage Plugins</w:t>
      </w:r>
    </w:p>
    <w:p w14:paraId="58FEA623" w14:textId="77777777" w:rsidR="00A052E1" w:rsidRDefault="00A052E1" w:rsidP="00A052E1">
      <w:r>
        <w:t>Add, remove, disable or enable plugins that can extend the functionality of Jenkins.</w:t>
      </w:r>
    </w:p>
    <w:p w14:paraId="3C3883DA" w14:textId="77777777" w:rsidR="00A052E1" w:rsidRPr="00B86400" w:rsidRDefault="00A052E1" w:rsidP="00A052E1">
      <w:pPr>
        <w:spacing w:after="0"/>
        <w:rPr>
          <w:b/>
        </w:rPr>
      </w:pPr>
      <w:r w:rsidRPr="00B86400">
        <w:rPr>
          <w:b/>
        </w:rPr>
        <w:t>System Information</w:t>
      </w:r>
    </w:p>
    <w:p w14:paraId="5F2714B1" w14:textId="77777777" w:rsidR="00A052E1" w:rsidRDefault="00A052E1" w:rsidP="00A052E1">
      <w:r>
        <w:t>Displays various environmental information to assist trouble-shooting.</w:t>
      </w:r>
    </w:p>
    <w:p w14:paraId="7951A39D" w14:textId="77777777" w:rsidR="00A052E1" w:rsidRDefault="00A052E1" w:rsidP="00A052E1"/>
    <w:p w14:paraId="4BFEABA8" w14:textId="77777777" w:rsidR="00A052E1" w:rsidRPr="001575CB" w:rsidRDefault="00A052E1" w:rsidP="00A052E1">
      <w:pPr>
        <w:spacing w:after="0"/>
        <w:rPr>
          <w:b/>
        </w:rPr>
      </w:pPr>
      <w:r w:rsidRPr="001575CB">
        <w:rPr>
          <w:b/>
        </w:rPr>
        <w:t>System Log</w:t>
      </w:r>
    </w:p>
    <w:p w14:paraId="040C1BFC" w14:textId="77777777" w:rsidR="00A052E1" w:rsidRDefault="00A052E1" w:rsidP="00A052E1">
      <w:r>
        <w:t xml:space="preserve">System log captures output from </w:t>
      </w:r>
      <w:proofErr w:type="spellStart"/>
      <w:r>
        <w:t>java.util.logging</w:t>
      </w:r>
      <w:proofErr w:type="spellEnd"/>
      <w:r>
        <w:t xml:space="preserve"> output related to Jenkins.</w:t>
      </w:r>
    </w:p>
    <w:p w14:paraId="5F9A3EC1" w14:textId="77777777" w:rsidR="00A052E1" w:rsidRDefault="00A052E1" w:rsidP="00A052E1"/>
    <w:p w14:paraId="3B665266" w14:textId="77777777" w:rsidR="00A052E1" w:rsidRPr="001575CB" w:rsidRDefault="00A052E1" w:rsidP="00A052E1">
      <w:pPr>
        <w:spacing w:after="0"/>
        <w:rPr>
          <w:b/>
        </w:rPr>
      </w:pPr>
      <w:r w:rsidRPr="001575CB">
        <w:rPr>
          <w:b/>
        </w:rPr>
        <w:t>Load Statistics</w:t>
      </w:r>
    </w:p>
    <w:p w14:paraId="5F73D630" w14:textId="77777777" w:rsidR="00A052E1" w:rsidRDefault="00A052E1" w:rsidP="00A052E1">
      <w:r>
        <w:t>Check your resource utilization and see if you need more computers for your builds.</w:t>
      </w:r>
    </w:p>
    <w:p w14:paraId="79ECE60C" w14:textId="77777777" w:rsidR="00A052E1" w:rsidRDefault="00A052E1" w:rsidP="00A052E1"/>
    <w:p w14:paraId="104248CF" w14:textId="77777777" w:rsidR="00A052E1" w:rsidRPr="00084EC4" w:rsidRDefault="00A052E1" w:rsidP="00A052E1">
      <w:pPr>
        <w:spacing w:after="0"/>
        <w:rPr>
          <w:b/>
        </w:rPr>
      </w:pPr>
      <w:r w:rsidRPr="00084EC4">
        <w:rPr>
          <w:b/>
        </w:rPr>
        <w:t>Jenkins CLI</w:t>
      </w:r>
    </w:p>
    <w:p w14:paraId="59EFD6C8" w14:textId="77777777" w:rsidR="00A052E1" w:rsidRDefault="00A052E1" w:rsidP="00A052E1">
      <w:r>
        <w:t>Access/manage Jenkins from your shell, or from your script.</w:t>
      </w:r>
    </w:p>
    <w:p w14:paraId="610FAF97" w14:textId="77777777" w:rsidR="00A052E1" w:rsidRDefault="00A052E1" w:rsidP="00A052E1"/>
    <w:p w14:paraId="31D01424" w14:textId="77777777" w:rsidR="00A052E1" w:rsidRPr="00084EC4" w:rsidRDefault="00A052E1" w:rsidP="00A052E1">
      <w:pPr>
        <w:spacing w:after="0"/>
        <w:rPr>
          <w:b/>
        </w:rPr>
      </w:pPr>
      <w:r w:rsidRPr="00084EC4">
        <w:rPr>
          <w:b/>
        </w:rPr>
        <w:t>Script Console</w:t>
      </w:r>
    </w:p>
    <w:p w14:paraId="16A16C37" w14:textId="77777777" w:rsidR="00A052E1" w:rsidRDefault="00A052E1" w:rsidP="00A052E1">
      <w:r>
        <w:t>Executes arbitrary script for administration/trouble-shooting/diagnostics.</w:t>
      </w:r>
    </w:p>
    <w:p w14:paraId="49C14A3A" w14:textId="77777777" w:rsidR="00A052E1" w:rsidRPr="00084EC4" w:rsidRDefault="00A052E1" w:rsidP="00A052E1">
      <w:pPr>
        <w:spacing w:after="0"/>
        <w:rPr>
          <w:b/>
        </w:rPr>
      </w:pPr>
      <w:r w:rsidRPr="00084EC4">
        <w:rPr>
          <w:b/>
        </w:rPr>
        <w:t>Manage Nodes and Clouds</w:t>
      </w:r>
    </w:p>
    <w:p w14:paraId="17498184" w14:textId="77777777" w:rsidR="00A052E1" w:rsidRDefault="00A052E1" w:rsidP="00A052E1">
      <w:r>
        <w:t>Add, remove, control and monitor the various nodes that Jenkins runs jobs on.</w:t>
      </w:r>
    </w:p>
    <w:p w14:paraId="79FA74C0" w14:textId="77777777" w:rsidR="00A052E1" w:rsidRDefault="00A052E1" w:rsidP="00A052E1"/>
    <w:p w14:paraId="185DD4C0" w14:textId="77777777" w:rsidR="00A052E1" w:rsidRPr="00084EC4" w:rsidRDefault="00A052E1" w:rsidP="00A052E1">
      <w:pPr>
        <w:spacing w:after="0"/>
        <w:rPr>
          <w:b/>
        </w:rPr>
      </w:pPr>
      <w:r w:rsidRPr="00084EC4">
        <w:rPr>
          <w:b/>
        </w:rPr>
        <w:t>Manage Users</w:t>
      </w:r>
    </w:p>
    <w:p w14:paraId="62B78BE9" w14:textId="77777777" w:rsidR="00A052E1" w:rsidRDefault="00A052E1" w:rsidP="00A052E1">
      <w:r>
        <w:t>Create/delete/modify users that can log in to this Jenkins</w:t>
      </w:r>
    </w:p>
    <w:p w14:paraId="367F5265" w14:textId="77777777" w:rsidR="00A052E1" w:rsidRDefault="00A052E1" w:rsidP="00A052E1"/>
    <w:p w14:paraId="4D88C3FB" w14:textId="77777777" w:rsidR="00A052E1" w:rsidRPr="00084EC4" w:rsidRDefault="00A052E1" w:rsidP="00A052E1">
      <w:pPr>
        <w:spacing w:after="0"/>
        <w:rPr>
          <w:b/>
        </w:rPr>
      </w:pPr>
      <w:r w:rsidRPr="00084EC4">
        <w:rPr>
          <w:b/>
        </w:rPr>
        <w:t>Prepare for Shutdown</w:t>
      </w:r>
    </w:p>
    <w:p w14:paraId="12D3657A" w14:textId="77777777" w:rsidR="00A052E1" w:rsidRDefault="00A052E1" w:rsidP="00A052E1">
      <w:r>
        <w:t>Stops executing new builds, so that the system can be eventually shut down safely.</w:t>
      </w:r>
    </w:p>
    <w:p w14:paraId="52E8C55F" w14:textId="77777777" w:rsidR="00A052E1" w:rsidRDefault="00A052E1" w:rsidP="004B413A">
      <w:pPr>
        <w:rPr>
          <w:noProof/>
        </w:rPr>
      </w:pPr>
    </w:p>
    <w:p w14:paraId="46E8B55D" w14:textId="77777777" w:rsidR="005A663E" w:rsidRDefault="005A663E" w:rsidP="004B413A">
      <w:pPr>
        <w:rPr>
          <w:noProof/>
        </w:rPr>
      </w:pPr>
    </w:p>
    <w:p w14:paraId="6882812E" w14:textId="77777777" w:rsidR="00924381" w:rsidRDefault="00C31429" w:rsidP="00924381">
      <w:pPr>
        <w:pStyle w:val="Heading1"/>
      </w:pPr>
      <w:r>
        <w:t xml:space="preserve">Jenkins – </w:t>
      </w:r>
      <w:r w:rsidR="00924381">
        <w:t>Manage</w:t>
      </w:r>
      <w:r>
        <w:t xml:space="preserve"> </w:t>
      </w:r>
      <w:r w:rsidR="00924381">
        <w:t>users</w:t>
      </w:r>
    </w:p>
    <w:p w14:paraId="71A2BE17" w14:textId="77777777" w:rsidR="00924381" w:rsidRDefault="00924381" w:rsidP="00924381">
      <w:r>
        <w:t xml:space="preserve">We can manage users &amp; their access in 3 ways </w:t>
      </w:r>
    </w:p>
    <w:p w14:paraId="0B636647" w14:textId="77777777" w:rsidR="00924381" w:rsidRDefault="00924381" w:rsidP="000D00FF">
      <w:pPr>
        <w:pStyle w:val="ListParagraph"/>
        <w:numPr>
          <w:ilvl w:val="0"/>
          <w:numId w:val="12"/>
        </w:numPr>
      </w:pPr>
      <w:r w:rsidRPr="00526B69">
        <w:t>Users &amp; Role Management</w:t>
      </w:r>
      <w:r>
        <w:t xml:space="preserve"> – Using Jenkins plugin</w:t>
      </w:r>
    </w:p>
    <w:p w14:paraId="7F57773F" w14:textId="77777777" w:rsidR="00924381" w:rsidRDefault="00924381" w:rsidP="000D00FF">
      <w:pPr>
        <w:pStyle w:val="ListParagraph"/>
        <w:numPr>
          <w:ilvl w:val="0"/>
          <w:numId w:val="12"/>
        </w:numPr>
      </w:pPr>
      <w:r>
        <w:t xml:space="preserve">Using LDAP </w:t>
      </w:r>
    </w:p>
    <w:p w14:paraId="5986BAB3" w14:textId="77777777" w:rsidR="00924381" w:rsidRPr="00526B69" w:rsidRDefault="00924381" w:rsidP="000D00FF">
      <w:pPr>
        <w:pStyle w:val="ListParagraph"/>
        <w:numPr>
          <w:ilvl w:val="0"/>
          <w:numId w:val="12"/>
        </w:numPr>
      </w:pPr>
      <w:r>
        <w:t>Using SSO</w:t>
      </w:r>
    </w:p>
    <w:p w14:paraId="20B546F6" w14:textId="77777777" w:rsidR="00924381" w:rsidRDefault="00924381" w:rsidP="00924381">
      <w:pPr>
        <w:pStyle w:val="Heading2"/>
      </w:pPr>
      <w:r>
        <w:t xml:space="preserve">Users &amp; Role Management </w:t>
      </w:r>
    </w:p>
    <w:p w14:paraId="65700E5A" w14:textId="77777777" w:rsidR="00924381" w:rsidRDefault="00924381" w:rsidP="00924381">
      <w:r w:rsidRPr="00AD4EA7">
        <w:t>By default, when you create a user in Jenkins, it can access almost everything</w:t>
      </w:r>
      <w:r>
        <w:t>.</w:t>
      </w:r>
      <w:r w:rsidRPr="00597424">
        <w:t xml:space="preserve"> </w:t>
      </w:r>
      <w:r>
        <w:t xml:space="preserve">In this, you can create multiple users and assign different roles and privileges to different users. For doing that we need to install </w:t>
      </w:r>
      <w:r w:rsidRPr="00597424">
        <w:rPr>
          <w:b/>
        </w:rPr>
        <w:t>"</w:t>
      </w:r>
      <w:r w:rsidRPr="00EF48DC">
        <w:rPr>
          <w:b/>
        </w:rPr>
        <w:t xml:space="preserve">Role-based Authorization Strategy </w:t>
      </w:r>
      <w:r>
        <w:t>".</w:t>
      </w:r>
    </w:p>
    <w:p w14:paraId="16E37B5F" w14:textId="77777777" w:rsidR="00924381" w:rsidRDefault="00924381" w:rsidP="00924381">
      <w:r w:rsidRPr="00E756D7">
        <w:rPr>
          <w:b/>
        </w:rPr>
        <w:lastRenderedPageBreak/>
        <w:t>Jenkins &gt;Manage Jenkins&gt; Available tab</w:t>
      </w:r>
      <w:r>
        <w:t>&gt;filter - search "</w:t>
      </w:r>
      <w:r w:rsidRPr="00EF48DC">
        <w:rPr>
          <w:b/>
        </w:rPr>
        <w:t>Role-based Authorization Strategy</w:t>
      </w:r>
      <w:r>
        <w:t>" , install the plugin.</w:t>
      </w:r>
      <w:r w:rsidRPr="00A478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424A5F" wp14:editId="182BFC79">
            <wp:extent cx="5943600" cy="21901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BBD6" w14:textId="77777777" w:rsidR="00924381" w:rsidRDefault="00924381" w:rsidP="00924381"/>
    <w:p w14:paraId="2732CFCB" w14:textId="77777777" w:rsidR="00924381" w:rsidRDefault="00924381" w:rsidP="00924381">
      <w:pPr>
        <w:spacing w:after="0"/>
      </w:pPr>
      <w:r>
        <w:t xml:space="preserve">After Plugin installation, go to the </w:t>
      </w:r>
      <w:r w:rsidRPr="00860041">
        <w:rPr>
          <w:b/>
        </w:rPr>
        <w:t>'Manage Jenkins</w:t>
      </w:r>
      <w:r>
        <w:t xml:space="preserve">' and then click on </w:t>
      </w:r>
      <w:r w:rsidRPr="00860041">
        <w:rPr>
          <w:b/>
        </w:rPr>
        <w:t>'Configure Global Security'</w:t>
      </w:r>
      <w:r>
        <w:t xml:space="preserve">. </w:t>
      </w:r>
    </w:p>
    <w:p w14:paraId="635A6A6C" w14:textId="77777777" w:rsidR="00924381" w:rsidRDefault="00924381" w:rsidP="000D00FF">
      <w:pPr>
        <w:pStyle w:val="ListParagraph"/>
        <w:numPr>
          <w:ilvl w:val="0"/>
          <w:numId w:val="10"/>
        </w:numPr>
      </w:pPr>
      <w:r>
        <w:t xml:space="preserve">Check on </w:t>
      </w:r>
      <w:r w:rsidRPr="0086715E">
        <w:rPr>
          <w:b/>
        </w:rPr>
        <w:t>Enable security</w:t>
      </w:r>
      <w:r>
        <w:t xml:space="preserve"> option.</w:t>
      </w:r>
    </w:p>
    <w:p w14:paraId="1EB19C9C" w14:textId="77777777" w:rsidR="00924381" w:rsidRDefault="00924381" w:rsidP="000D00FF">
      <w:pPr>
        <w:pStyle w:val="ListParagraph"/>
        <w:numPr>
          <w:ilvl w:val="0"/>
          <w:numId w:val="10"/>
        </w:numPr>
      </w:pPr>
      <w:r>
        <w:t xml:space="preserve">On the Security Realm section, select </w:t>
      </w:r>
      <w:r w:rsidRPr="0086715E">
        <w:rPr>
          <w:b/>
        </w:rPr>
        <w:t>'</w:t>
      </w:r>
      <w:proofErr w:type="spellStart"/>
      <w:r w:rsidRPr="0086715E">
        <w:rPr>
          <w:b/>
        </w:rPr>
        <w:t>jenkins</w:t>
      </w:r>
      <w:proofErr w:type="spellEnd"/>
      <w:r w:rsidRPr="0086715E">
        <w:rPr>
          <w:b/>
        </w:rPr>
        <w:t>' own user database</w:t>
      </w:r>
      <w:r>
        <w:t>'.</w:t>
      </w:r>
    </w:p>
    <w:p w14:paraId="1ED1CB50" w14:textId="77777777" w:rsidR="00924381" w:rsidRDefault="00924381" w:rsidP="000D00FF">
      <w:pPr>
        <w:pStyle w:val="ListParagraph"/>
        <w:numPr>
          <w:ilvl w:val="0"/>
          <w:numId w:val="10"/>
        </w:numPr>
      </w:pPr>
      <w:r>
        <w:t xml:space="preserve">On Authorization section, select </w:t>
      </w:r>
      <w:r w:rsidRPr="0086715E">
        <w:rPr>
          <w:b/>
        </w:rPr>
        <w:t>'Role-Based Strategy'</w:t>
      </w:r>
      <w:r>
        <w:t>.</w:t>
      </w:r>
    </w:p>
    <w:p w14:paraId="71719034" w14:textId="77777777" w:rsidR="00924381" w:rsidRDefault="00924381" w:rsidP="00924381">
      <w:r>
        <w:rPr>
          <w:noProof/>
        </w:rPr>
        <w:drawing>
          <wp:inline distT="0" distB="0" distL="0" distR="0" wp14:anchorId="6A817F41" wp14:editId="04FBBD87">
            <wp:extent cx="6124821" cy="4262511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239" cy="4307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61A6C" w14:textId="77777777" w:rsidR="00924381" w:rsidRDefault="00924381" w:rsidP="00924381">
      <w:pPr>
        <w:pStyle w:val="Heading3"/>
      </w:pPr>
      <w:r>
        <w:lastRenderedPageBreak/>
        <w:t>Now add users</w:t>
      </w:r>
    </w:p>
    <w:p w14:paraId="61205AB4" w14:textId="77777777" w:rsidR="00924381" w:rsidRDefault="00924381" w:rsidP="00924381">
      <w:pPr>
        <w:rPr>
          <w:b/>
        </w:rPr>
      </w:pPr>
      <w:r w:rsidRPr="00DF51AA">
        <w:rPr>
          <w:b/>
        </w:rPr>
        <w:t>Dashboard&gt; Manage Jenkins &gt; Manage Users &gt; Create User</w:t>
      </w:r>
    </w:p>
    <w:p w14:paraId="31449172" w14:textId="77777777" w:rsidR="00924381" w:rsidRDefault="00924381" w:rsidP="00924381">
      <w:pPr>
        <w:rPr>
          <w:b/>
        </w:rPr>
      </w:pPr>
      <w:r>
        <w:rPr>
          <w:noProof/>
        </w:rPr>
        <w:drawing>
          <wp:inline distT="0" distB="0" distL="0" distR="0" wp14:anchorId="48A2A083" wp14:editId="21F48B79">
            <wp:extent cx="5943600" cy="33750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8507" w14:textId="77777777" w:rsidR="00924381" w:rsidRDefault="00924381" w:rsidP="00924381">
      <w:r>
        <w:t>Add required no. of users</w:t>
      </w:r>
    </w:p>
    <w:p w14:paraId="5FD82360" w14:textId="77777777" w:rsidR="00924381" w:rsidRPr="001902C3" w:rsidRDefault="00924381" w:rsidP="00924381">
      <w:r>
        <w:rPr>
          <w:noProof/>
        </w:rPr>
        <w:drawing>
          <wp:inline distT="0" distB="0" distL="0" distR="0" wp14:anchorId="3D97582E" wp14:editId="721EB187">
            <wp:extent cx="5943600" cy="21996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FECF" w14:textId="77777777" w:rsidR="00924381" w:rsidRDefault="00924381" w:rsidP="00924381">
      <w:pPr>
        <w:rPr>
          <w:b/>
        </w:rPr>
      </w:pPr>
    </w:p>
    <w:p w14:paraId="7028F202" w14:textId="77777777" w:rsidR="00924381" w:rsidRPr="00DF51AA" w:rsidRDefault="00924381" w:rsidP="00924381">
      <w:pPr>
        <w:rPr>
          <w:b/>
        </w:rPr>
      </w:pPr>
    </w:p>
    <w:p w14:paraId="6DD93A60" w14:textId="77777777" w:rsidR="00924381" w:rsidRDefault="00924381" w:rsidP="00924381">
      <w:pPr>
        <w:pStyle w:val="Heading3"/>
      </w:pPr>
      <w:r>
        <w:lastRenderedPageBreak/>
        <w:t>Adding Roles</w:t>
      </w:r>
    </w:p>
    <w:p w14:paraId="41A16B30" w14:textId="77777777" w:rsidR="00924381" w:rsidRDefault="00924381" w:rsidP="00924381">
      <w:pPr>
        <w:rPr>
          <w:noProof/>
        </w:rPr>
      </w:pPr>
      <w:r w:rsidRPr="00671049">
        <w:rPr>
          <w:b/>
        </w:rPr>
        <w:t>Manage Jenkins&gt; Manage and Assign Roles&gt; Manage Roles&gt;</w:t>
      </w:r>
      <w:r>
        <w:t xml:space="preserve"> </w:t>
      </w:r>
      <w:r w:rsidRPr="002E1026">
        <w:rPr>
          <w:b/>
        </w:rPr>
        <w:t>Role to add</w:t>
      </w:r>
      <w:r>
        <w:t xml:space="preserve"> - Provide details&amp; Save</w:t>
      </w:r>
      <w:r w:rsidRPr="00315E5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8D7990" wp14:editId="347D43FB">
            <wp:extent cx="5943600" cy="15195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315" w14:textId="77777777" w:rsidR="00924381" w:rsidRDefault="00924381" w:rsidP="00924381">
      <w:r>
        <w:rPr>
          <w:noProof/>
        </w:rPr>
        <w:t>Provide Access levels for that role. Ex: only Build &amp; configure jobs</w:t>
      </w:r>
      <w:r w:rsidRPr="00F438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A5D6A4" wp14:editId="29281EFB">
            <wp:extent cx="5943600" cy="13569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83E1" w14:textId="77777777" w:rsidR="00924381" w:rsidRDefault="00924381" w:rsidP="00924381">
      <w:pPr>
        <w:pStyle w:val="Heading3"/>
      </w:pPr>
      <w:r>
        <w:t>Assign Roles to Users</w:t>
      </w:r>
    </w:p>
    <w:p w14:paraId="6C35341D" w14:textId="77777777" w:rsidR="00924381" w:rsidRDefault="00924381" w:rsidP="00924381">
      <w:r>
        <w:t>Manage Jenkins&gt; Manage and Assign Roles&gt; Manage Roles&gt; Assign Roles</w:t>
      </w:r>
    </w:p>
    <w:p w14:paraId="501D3398" w14:textId="77777777" w:rsidR="00924381" w:rsidRPr="00E74080" w:rsidRDefault="00924381" w:rsidP="000D00FF">
      <w:pPr>
        <w:pStyle w:val="ListParagraph"/>
        <w:numPr>
          <w:ilvl w:val="0"/>
          <w:numId w:val="11"/>
        </w:numPr>
      </w:pPr>
      <w:r w:rsidRPr="00E74080">
        <w:t xml:space="preserve">Add the User name on </w:t>
      </w:r>
      <w:r w:rsidRPr="00E74080">
        <w:rPr>
          <w:b/>
          <w:bCs/>
        </w:rPr>
        <w:t>User/group to add</w:t>
      </w:r>
      <w:r w:rsidRPr="00E74080">
        <w:t xml:space="preserve"> option.</w:t>
      </w:r>
    </w:p>
    <w:p w14:paraId="0B514030" w14:textId="77777777" w:rsidR="00924381" w:rsidRPr="00E74080" w:rsidRDefault="00924381" w:rsidP="000D00FF">
      <w:pPr>
        <w:pStyle w:val="ListParagraph"/>
        <w:numPr>
          <w:ilvl w:val="0"/>
          <w:numId w:val="11"/>
        </w:numPr>
      </w:pPr>
      <w:r w:rsidRPr="00E74080">
        <w:t xml:space="preserve">Click on </w:t>
      </w:r>
      <w:r w:rsidRPr="00E74080">
        <w:rPr>
          <w:b/>
          <w:bCs/>
        </w:rPr>
        <w:t>Add</w:t>
      </w:r>
      <w:r w:rsidRPr="00E74080">
        <w:t xml:space="preserve"> button.</w:t>
      </w:r>
    </w:p>
    <w:p w14:paraId="47182F7A" w14:textId="77777777" w:rsidR="00924381" w:rsidRDefault="00924381" w:rsidP="00924381">
      <w:pPr>
        <w:rPr>
          <w:noProof/>
        </w:rPr>
      </w:pPr>
      <w:r>
        <w:rPr>
          <w:noProof/>
        </w:rPr>
        <w:drawing>
          <wp:inline distT="0" distB="0" distL="0" distR="0" wp14:anchorId="03394F04" wp14:editId="4898F909">
            <wp:extent cx="5943600" cy="325437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4DCE">
        <w:rPr>
          <w:noProof/>
        </w:rPr>
        <w:t xml:space="preserve"> </w:t>
      </w:r>
    </w:p>
    <w:p w14:paraId="05E24473" w14:textId="77777777" w:rsidR="00924381" w:rsidRDefault="00924381" w:rsidP="00924381">
      <w:r>
        <w:rPr>
          <w:noProof/>
        </w:rPr>
        <w:lastRenderedPageBreak/>
        <w:drawing>
          <wp:inline distT="0" distB="0" distL="0" distR="0" wp14:anchorId="2F96AB09" wp14:editId="422C3DCE">
            <wp:extent cx="5943600" cy="32086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9D2F" w14:textId="77777777" w:rsidR="00924381" w:rsidRDefault="00924381" w:rsidP="00924381"/>
    <w:p w14:paraId="4C62F0C3" w14:textId="77777777" w:rsidR="00924381" w:rsidRDefault="00924381" w:rsidP="00924381"/>
    <w:p w14:paraId="0ABB36C5" w14:textId="77777777" w:rsidR="00924381" w:rsidRDefault="00924381" w:rsidP="00924381"/>
    <w:p w14:paraId="4B30D372" w14:textId="77777777" w:rsidR="00924381" w:rsidRDefault="00924381" w:rsidP="00924381"/>
    <w:p w14:paraId="2B2C98E1" w14:textId="77777777" w:rsidR="00924381" w:rsidRDefault="00924381" w:rsidP="00924381"/>
    <w:p w14:paraId="68F1A8C2" w14:textId="77777777" w:rsidR="00924381" w:rsidRDefault="00924381" w:rsidP="00924381">
      <w:pPr>
        <w:pStyle w:val="Heading2"/>
      </w:pPr>
      <w:r>
        <w:t>LDAP Configuration</w:t>
      </w:r>
    </w:p>
    <w:p w14:paraId="19E3FD16" w14:textId="77777777" w:rsidR="00924381" w:rsidRDefault="00924381" w:rsidP="00924381">
      <w:r>
        <w:t xml:space="preserve">If we configure Jenkins with LDAP Integration, it will allow users to login with their Domain accounts, and manage permissions using the </w:t>
      </w:r>
      <w:r w:rsidRPr="000976EA">
        <w:rPr>
          <w:b/>
        </w:rPr>
        <w:t>Role Based Security plugin</w:t>
      </w:r>
      <w:r>
        <w:t>.</w:t>
      </w:r>
    </w:p>
    <w:p w14:paraId="5A70E9F7" w14:textId="77777777" w:rsidR="00924381" w:rsidRDefault="00924381" w:rsidP="00924381">
      <w:pPr>
        <w:spacing w:after="0"/>
      </w:pPr>
      <w:r>
        <w:t>For doing this we need to install below two plug-ins</w:t>
      </w:r>
    </w:p>
    <w:p w14:paraId="38CC92AE" w14:textId="77777777" w:rsidR="00924381" w:rsidRPr="007D6D02" w:rsidRDefault="006935F1" w:rsidP="000D00FF">
      <w:pPr>
        <w:pStyle w:val="ListParagraph"/>
        <w:numPr>
          <w:ilvl w:val="0"/>
          <w:numId w:val="13"/>
        </w:numPr>
        <w:rPr>
          <w:b/>
        </w:rPr>
      </w:pPr>
      <w:hyperlink r:id="rId30" w:tgtFrame="_blank" w:history="1">
        <w:r w:rsidR="00924381" w:rsidRPr="007D6D02">
          <w:rPr>
            <w:rStyle w:val="Hyperlink"/>
            <w:b/>
          </w:rPr>
          <w:t>The Active Directory Plugin</w:t>
        </w:r>
      </w:hyperlink>
      <w:r w:rsidR="00924381">
        <w:rPr>
          <w:b/>
        </w:rPr>
        <w:t>(</w:t>
      </w:r>
      <w:r w:rsidR="00924381" w:rsidRPr="00DA15FC">
        <w:t>only for AD accounts integration</w:t>
      </w:r>
      <w:r w:rsidR="00924381">
        <w:rPr>
          <w:b/>
        </w:rPr>
        <w:t>)</w:t>
      </w:r>
    </w:p>
    <w:p w14:paraId="1B23F0E9" w14:textId="77777777" w:rsidR="00924381" w:rsidRDefault="006935F1" w:rsidP="000D00FF">
      <w:pPr>
        <w:pStyle w:val="ListParagraph"/>
        <w:numPr>
          <w:ilvl w:val="0"/>
          <w:numId w:val="13"/>
        </w:numPr>
        <w:rPr>
          <w:b/>
        </w:rPr>
      </w:pPr>
      <w:hyperlink r:id="rId31" w:tgtFrame="_blank" w:history="1">
        <w:r w:rsidR="00924381" w:rsidRPr="007D6D02">
          <w:rPr>
            <w:rStyle w:val="Hyperlink"/>
            <w:b/>
          </w:rPr>
          <w:t>The Role-based Authorization Strategy Plugin</w:t>
        </w:r>
      </w:hyperlink>
    </w:p>
    <w:p w14:paraId="4CDDCA00" w14:textId="77777777" w:rsidR="00924381" w:rsidRPr="0055254C" w:rsidRDefault="00924381" w:rsidP="0092438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64BD0E4" wp14:editId="1599987E">
            <wp:extent cx="5943600" cy="24701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340B" w14:textId="77777777" w:rsidR="00924381" w:rsidRDefault="00924381" w:rsidP="00924381">
      <w:r>
        <w:t>Once above plugins got install follow below steps to move forward.</w:t>
      </w:r>
    </w:p>
    <w:p w14:paraId="2428863B" w14:textId="77777777" w:rsidR="00924381" w:rsidRDefault="00924381" w:rsidP="00924381"/>
    <w:p w14:paraId="41B23F34" w14:textId="77777777" w:rsidR="00924381" w:rsidRDefault="00924381" w:rsidP="00924381">
      <w:r w:rsidRPr="00DF08BB">
        <w:rPr>
          <w:b/>
        </w:rPr>
        <w:t xml:space="preserve">Manage Jenkins &gt; Configure Global Security </w:t>
      </w:r>
      <w:r>
        <w:rPr>
          <w:b/>
        </w:rPr>
        <w:t>&gt;</w:t>
      </w:r>
      <w:r>
        <w:t>Check  "Enable Security" checkbox is ticked.</w:t>
      </w:r>
      <w:r w:rsidRPr="00055B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7BCF33" wp14:editId="68C89E8F">
            <wp:extent cx="5943600" cy="25984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F8973" w14:textId="77777777" w:rsidR="00924381" w:rsidRDefault="00924381" w:rsidP="00924381"/>
    <w:p w14:paraId="30B8FFA2" w14:textId="77777777" w:rsidR="00924381" w:rsidRDefault="00924381" w:rsidP="00924381">
      <w:r>
        <w:t xml:space="preserve">Under </w:t>
      </w:r>
      <w:r w:rsidRPr="00274BCC">
        <w:rPr>
          <w:b/>
        </w:rPr>
        <w:t xml:space="preserve">Security Realm &gt; select </w:t>
      </w:r>
      <w:r>
        <w:rPr>
          <w:b/>
        </w:rPr>
        <w:t xml:space="preserve">LDAP </w:t>
      </w:r>
      <w:r>
        <w:t xml:space="preserve"> radio button</w:t>
      </w:r>
    </w:p>
    <w:p w14:paraId="4433B142" w14:textId="77777777" w:rsidR="00924381" w:rsidRDefault="00924381" w:rsidP="00924381">
      <w:r>
        <w:lastRenderedPageBreak/>
        <w:t xml:space="preserve">Provide required details &amp; save </w:t>
      </w:r>
      <w:r>
        <w:rPr>
          <w:noProof/>
        </w:rPr>
        <w:drawing>
          <wp:inline distT="0" distB="0" distL="0" distR="0" wp14:anchorId="7377B547" wp14:editId="5272631F">
            <wp:extent cx="5943600" cy="39331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0ECA" w14:textId="77777777" w:rsidR="00924381" w:rsidRDefault="00924381" w:rsidP="00924381">
      <w:r>
        <w:t>To Test the LDAP Configuration, click on Test LADP settings</w:t>
      </w:r>
      <w:r>
        <w:rPr>
          <w:noProof/>
        </w:rPr>
        <w:drawing>
          <wp:inline distT="0" distB="0" distL="0" distR="0" wp14:anchorId="09517FB2" wp14:editId="169C8491">
            <wp:extent cx="5943600" cy="26714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1EBF" w14:textId="77777777" w:rsidR="00924381" w:rsidRDefault="00924381" w:rsidP="00924381"/>
    <w:p w14:paraId="07A0442E" w14:textId="77777777" w:rsidR="00924381" w:rsidRDefault="00924381" w:rsidP="00924381"/>
    <w:p w14:paraId="2A64546E" w14:textId="77777777" w:rsidR="00924381" w:rsidRDefault="00924381" w:rsidP="00924381">
      <w:pPr>
        <w:pStyle w:val="Heading2"/>
      </w:pPr>
      <w:r>
        <w:t>SSO Configuration</w:t>
      </w:r>
    </w:p>
    <w:p w14:paraId="6607D0E2" w14:textId="77777777" w:rsidR="00924381" w:rsidRDefault="00924381" w:rsidP="00924381"/>
    <w:p w14:paraId="54E54E89" w14:textId="77777777" w:rsidR="00924381" w:rsidRPr="006A379C" w:rsidRDefault="00924381" w:rsidP="00924381">
      <w:r w:rsidRPr="006A379C">
        <w:lastRenderedPageBreak/>
        <w:t>To provide SSO Services in our environment, we do use </w:t>
      </w:r>
      <w:proofErr w:type="spellStart"/>
      <w:r w:rsidR="006935F1">
        <w:fldChar w:fldCharType="begin"/>
      </w:r>
      <w:r w:rsidR="006935F1">
        <w:instrText xml:space="preserve"> HYPERLINK "http://www.keycloak.org/" </w:instrText>
      </w:r>
      <w:r w:rsidR="006935F1">
        <w:fldChar w:fldCharType="separate"/>
      </w:r>
      <w:r w:rsidRPr="006A379C">
        <w:rPr>
          <w:rStyle w:val="Hyperlink"/>
        </w:rPr>
        <w:t>Keycloak</w:t>
      </w:r>
      <w:proofErr w:type="spellEnd"/>
      <w:r w:rsidR="006935F1">
        <w:rPr>
          <w:rStyle w:val="Hyperlink"/>
        </w:rPr>
        <w:fldChar w:fldCharType="end"/>
      </w:r>
      <w:r w:rsidRPr="006A379C">
        <w:t> as the central service. To use this in </w:t>
      </w:r>
      <w:hyperlink r:id="rId36" w:history="1">
        <w:r w:rsidRPr="006A379C">
          <w:rPr>
            <w:rStyle w:val="Hyperlink"/>
          </w:rPr>
          <w:t>Jenkins</w:t>
        </w:r>
      </w:hyperlink>
      <w:r w:rsidRPr="006A379C">
        <w:t>, we do use the </w:t>
      </w:r>
      <w:proofErr w:type="spellStart"/>
      <w:r w:rsidR="006935F1">
        <w:fldChar w:fldCharType="begin"/>
      </w:r>
      <w:r w:rsidR="006935F1">
        <w:instrText xml:space="preserve"> HYPERLINK "https://github.com/jenkinsci/oic-auth-plugin" </w:instrText>
      </w:r>
      <w:r w:rsidR="006935F1">
        <w:fldChar w:fldCharType="separate"/>
      </w:r>
      <w:r w:rsidRPr="006A379C">
        <w:rPr>
          <w:rStyle w:val="Hyperlink"/>
        </w:rPr>
        <w:t>OpenId</w:t>
      </w:r>
      <w:proofErr w:type="spellEnd"/>
      <w:r w:rsidRPr="006A379C">
        <w:rPr>
          <w:rStyle w:val="Hyperlink"/>
        </w:rPr>
        <w:t xml:space="preserve"> Connect Plugin</w:t>
      </w:r>
      <w:r w:rsidR="006935F1">
        <w:rPr>
          <w:rStyle w:val="Hyperlink"/>
        </w:rPr>
        <w:fldChar w:fldCharType="end"/>
      </w:r>
      <w:r w:rsidRPr="006A379C">
        <w:t>.</w:t>
      </w:r>
    </w:p>
    <w:p w14:paraId="7C02AED7" w14:textId="77777777" w:rsidR="00924381" w:rsidRPr="006A379C" w:rsidRDefault="00924381" w:rsidP="00924381">
      <w:r w:rsidRPr="006A379C">
        <w:t xml:space="preserve">For this to work, a new client has to be created in the </w:t>
      </w:r>
      <w:proofErr w:type="spellStart"/>
      <w:r w:rsidRPr="006A379C">
        <w:t>Keycloak</w:t>
      </w:r>
      <w:proofErr w:type="spellEnd"/>
      <w:r w:rsidRPr="006A379C">
        <w:t xml:space="preserve"> System, and a couple of endpoints have to be configured in the Jenkins Security Settings.</w:t>
      </w:r>
    </w:p>
    <w:p w14:paraId="0DFA5C7A" w14:textId="77777777" w:rsidR="00924381" w:rsidRPr="006A379C" w:rsidRDefault="00924381" w:rsidP="00924381">
      <w:pPr>
        <w:spacing w:after="0"/>
        <w:rPr>
          <w:b/>
          <w:bCs/>
        </w:rPr>
      </w:pPr>
      <w:proofErr w:type="spellStart"/>
      <w:r w:rsidRPr="006A379C">
        <w:rPr>
          <w:b/>
          <w:bCs/>
        </w:rPr>
        <w:t>Keycloak</w:t>
      </w:r>
      <w:proofErr w:type="spellEnd"/>
      <w:r w:rsidRPr="006A379C">
        <w:rPr>
          <w:b/>
          <w:bCs/>
        </w:rPr>
        <w:t xml:space="preserve"> Settings</w:t>
      </w:r>
    </w:p>
    <w:p w14:paraId="58BA7D39" w14:textId="77777777" w:rsidR="00924381" w:rsidRPr="006A379C" w:rsidRDefault="00924381" w:rsidP="00924381">
      <w:r w:rsidRPr="006A379C">
        <w:t xml:space="preserve">All Settings done in the </w:t>
      </w:r>
      <w:proofErr w:type="spellStart"/>
      <w:r w:rsidRPr="006A379C">
        <w:t>Keycloak</w:t>
      </w:r>
      <w:proofErr w:type="spellEnd"/>
      <w:r w:rsidRPr="006A379C">
        <w:t xml:space="preserve"> Server are described in this section.</w:t>
      </w:r>
    </w:p>
    <w:p w14:paraId="0562E9CC" w14:textId="77777777" w:rsidR="00924381" w:rsidRPr="006A379C" w:rsidRDefault="00924381" w:rsidP="00924381">
      <w:pPr>
        <w:spacing w:after="0"/>
        <w:rPr>
          <w:b/>
          <w:bCs/>
        </w:rPr>
      </w:pPr>
      <w:proofErr w:type="spellStart"/>
      <w:r w:rsidRPr="006A379C">
        <w:rPr>
          <w:b/>
          <w:bCs/>
        </w:rPr>
        <w:t>Keycloak</w:t>
      </w:r>
      <w:proofErr w:type="spellEnd"/>
      <w:r w:rsidRPr="006A379C">
        <w:rPr>
          <w:b/>
          <w:bCs/>
        </w:rPr>
        <w:t xml:space="preserve"> Client</w:t>
      </w:r>
    </w:p>
    <w:p w14:paraId="3EAFF4C7" w14:textId="77777777" w:rsidR="00924381" w:rsidRPr="006A379C" w:rsidRDefault="00924381" w:rsidP="00924381">
      <w:r w:rsidRPr="006A379C">
        <w:t xml:space="preserve">The </w:t>
      </w:r>
      <w:proofErr w:type="spellStart"/>
      <w:r w:rsidRPr="006A379C">
        <w:t>Keycloak</w:t>
      </w:r>
      <w:proofErr w:type="spellEnd"/>
      <w:r w:rsidRPr="006A379C">
        <w:t xml:space="preserve"> client needs to get configured in the following way. The Client needs to have a unique name (in this case '</w:t>
      </w:r>
      <w:proofErr w:type="spellStart"/>
      <w:r w:rsidRPr="006A379C">
        <w:t>jenkins</w:t>
      </w:r>
      <w:proofErr w:type="spellEnd"/>
      <w:r w:rsidRPr="006A379C">
        <w:t>') and the 'Access Type' needs to get defined as 'confidential'. Please note especially the 'Valid Redirect URIs', which needs to get set to the URL of the Jenkins System (http://loccalhost:3000 in the screenshot).</w:t>
      </w:r>
    </w:p>
    <w:p w14:paraId="7F4E3C92" w14:textId="77777777" w:rsidR="00924381" w:rsidRPr="006A379C" w:rsidRDefault="00924381" w:rsidP="00924381">
      <w:r w:rsidRPr="006A379C">
        <w:rPr>
          <w:noProof/>
        </w:rPr>
        <w:drawing>
          <wp:inline distT="0" distB="0" distL="0" distR="0" wp14:anchorId="0D966B4C" wp14:editId="5E9EF40F">
            <wp:extent cx="5943600" cy="4672330"/>
            <wp:effectExtent l="0" t="0" r="0" b="0"/>
            <wp:docPr id="21" name="Picture 21" descr="Keycloak Jenkins Cli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Keycloak Jenkins Clien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6BBC6" w14:textId="77777777" w:rsidR="00924381" w:rsidRPr="006A379C" w:rsidRDefault="00924381" w:rsidP="00924381">
      <w:pPr>
        <w:spacing w:after="0"/>
        <w:rPr>
          <w:b/>
          <w:bCs/>
        </w:rPr>
      </w:pPr>
      <w:proofErr w:type="spellStart"/>
      <w:r w:rsidRPr="006A379C">
        <w:rPr>
          <w:b/>
          <w:bCs/>
        </w:rPr>
        <w:t>Keycloak</w:t>
      </w:r>
      <w:proofErr w:type="spellEnd"/>
      <w:r w:rsidRPr="006A379C">
        <w:rPr>
          <w:b/>
          <w:bCs/>
        </w:rPr>
        <w:t xml:space="preserve"> Credentials</w:t>
      </w:r>
    </w:p>
    <w:p w14:paraId="210E9C2F" w14:textId="77777777" w:rsidR="00924381" w:rsidRPr="006A379C" w:rsidRDefault="00924381" w:rsidP="00924381">
      <w:r w:rsidRPr="006A379C">
        <w:t xml:space="preserve">Because we have set the 'Access Type' to 'confidential' we do get offered the Credentials Tab. On this tab, we get a secret, which needs to get put into the corresponding Setting of the Jenkins </w:t>
      </w:r>
      <w:proofErr w:type="spellStart"/>
      <w:r w:rsidRPr="006A379C">
        <w:t>OpenId</w:t>
      </w:r>
      <w:proofErr w:type="spellEnd"/>
      <w:r w:rsidRPr="006A379C">
        <w:t xml:space="preserve"> Connect </w:t>
      </w:r>
      <w:r w:rsidRPr="006A379C">
        <w:lastRenderedPageBreak/>
        <w:t xml:space="preserve">plugin. This secret allows to initiate a secure connection between the </w:t>
      </w:r>
      <w:proofErr w:type="spellStart"/>
      <w:r w:rsidRPr="006A379C">
        <w:t>Keycloak</w:t>
      </w:r>
      <w:proofErr w:type="spellEnd"/>
      <w:r w:rsidRPr="006A379C">
        <w:t xml:space="preserve"> System and your client application (Jenkins in this case).</w:t>
      </w:r>
    </w:p>
    <w:p w14:paraId="488A774A" w14:textId="77777777" w:rsidR="00924381" w:rsidRPr="006A379C" w:rsidRDefault="00924381" w:rsidP="00924381">
      <w:r w:rsidRPr="006A379C">
        <w:rPr>
          <w:noProof/>
        </w:rPr>
        <w:drawing>
          <wp:inline distT="0" distB="0" distL="0" distR="0" wp14:anchorId="1305DF29" wp14:editId="634ED719">
            <wp:extent cx="5943600" cy="1728470"/>
            <wp:effectExtent l="0" t="0" r="0" b="5080"/>
            <wp:docPr id="20" name="Picture 20" descr="Keycloak Credenti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Keycloak Credentials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F1EEA" w14:textId="77777777" w:rsidR="00924381" w:rsidRPr="006A379C" w:rsidRDefault="00924381" w:rsidP="00924381">
      <w:pPr>
        <w:spacing w:after="0"/>
        <w:rPr>
          <w:b/>
          <w:bCs/>
        </w:rPr>
      </w:pPr>
      <w:proofErr w:type="spellStart"/>
      <w:r w:rsidRPr="006A379C">
        <w:rPr>
          <w:b/>
          <w:bCs/>
        </w:rPr>
        <w:t>Keycloak</w:t>
      </w:r>
      <w:proofErr w:type="spellEnd"/>
      <w:r w:rsidRPr="006A379C">
        <w:rPr>
          <w:b/>
          <w:bCs/>
        </w:rPr>
        <w:t xml:space="preserve"> Mappers</w:t>
      </w:r>
    </w:p>
    <w:p w14:paraId="76219FFE" w14:textId="77777777" w:rsidR="00924381" w:rsidRPr="006A379C" w:rsidRDefault="00924381" w:rsidP="00924381">
      <w:r w:rsidRPr="006A379C">
        <w:t xml:space="preserve">In order to provide some necessary user information to the Redmine System, the standard </w:t>
      </w:r>
      <w:proofErr w:type="spellStart"/>
      <w:r w:rsidRPr="006A379C">
        <w:t>Keycloak</w:t>
      </w:r>
      <w:proofErr w:type="spellEnd"/>
      <w:r w:rsidRPr="006A379C">
        <w:t xml:space="preserve"> Mappers have to be adopted and a new Mapper has to get created.</w:t>
      </w:r>
    </w:p>
    <w:p w14:paraId="0303BAD5" w14:textId="77777777" w:rsidR="00924381" w:rsidRPr="006A379C" w:rsidRDefault="00924381" w:rsidP="00924381">
      <w:r w:rsidRPr="006A379C">
        <w:rPr>
          <w:noProof/>
        </w:rPr>
        <w:drawing>
          <wp:inline distT="0" distB="0" distL="0" distR="0" wp14:anchorId="629EC48E" wp14:editId="7FE759B1">
            <wp:extent cx="5943600" cy="1177925"/>
            <wp:effectExtent l="0" t="0" r="0" b="3175"/>
            <wp:docPr id="38" name="Picture 38" descr="Keycloak Map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Keycloak Mapper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3229E" w14:textId="77777777" w:rsidR="00924381" w:rsidRPr="006A379C" w:rsidRDefault="00924381" w:rsidP="00924381">
      <w:pPr>
        <w:spacing w:after="0"/>
        <w:rPr>
          <w:b/>
          <w:bCs/>
        </w:rPr>
      </w:pPr>
      <w:r w:rsidRPr="006A379C">
        <w:rPr>
          <w:b/>
          <w:bCs/>
        </w:rPr>
        <w:t xml:space="preserve">Jenkins </w:t>
      </w:r>
      <w:proofErr w:type="spellStart"/>
      <w:r w:rsidRPr="006A379C">
        <w:rPr>
          <w:b/>
          <w:bCs/>
        </w:rPr>
        <w:t>OpenId</w:t>
      </w:r>
      <w:proofErr w:type="spellEnd"/>
      <w:r w:rsidRPr="006A379C">
        <w:rPr>
          <w:b/>
          <w:bCs/>
        </w:rPr>
        <w:t xml:space="preserve"> Connect Settings</w:t>
      </w:r>
    </w:p>
    <w:p w14:paraId="7BF3EBCD" w14:textId="77777777" w:rsidR="00924381" w:rsidRPr="006A379C" w:rsidRDefault="00924381" w:rsidP="000D00FF">
      <w:pPr>
        <w:pStyle w:val="ListParagraph"/>
        <w:numPr>
          <w:ilvl w:val="0"/>
          <w:numId w:val="14"/>
        </w:numPr>
      </w:pPr>
      <w:r w:rsidRPr="006A379C">
        <w:t xml:space="preserve">The Settings done in the </w:t>
      </w:r>
      <w:proofErr w:type="spellStart"/>
      <w:r w:rsidRPr="006A379C">
        <w:t>OpenId</w:t>
      </w:r>
      <w:proofErr w:type="spellEnd"/>
      <w:r w:rsidRPr="006A379C">
        <w:t xml:space="preserve"> Connect Plugin Settings page are described in here.</w:t>
      </w:r>
    </w:p>
    <w:p w14:paraId="57AA1799" w14:textId="77777777" w:rsidR="00924381" w:rsidRPr="006A379C" w:rsidRDefault="00924381" w:rsidP="000D00FF">
      <w:pPr>
        <w:pStyle w:val="ListParagraph"/>
        <w:numPr>
          <w:ilvl w:val="0"/>
          <w:numId w:val="14"/>
        </w:numPr>
      </w:pPr>
      <w:r w:rsidRPr="006A379C">
        <w:t>The most relevant settings are the 'Client ID', the 'Client Secret' and the '</w:t>
      </w:r>
      <w:proofErr w:type="spellStart"/>
      <w:r w:rsidRPr="006A379C">
        <w:t>Urls</w:t>
      </w:r>
      <w:proofErr w:type="spellEnd"/>
      <w:r w:rsidRPr="006A379C">
        <w:t>'.</w:t>
      </w:r>
    </w:p>
    <w:p w14:paraId="335839CD" w14:textId="77777777" w:rsidR="00924381" w:rsidRPr="006A379C" w:rsidRDefault="00924381" w:rsidP="000D00FF">
      <w:pPr>
        <w:pStyle w:val="ListParagraph"/>
        <w:numPr>
          <w:ilvl w:val="0"/>
          <w:numId w:val="14"/>
        </w:numPr>
      </w:pPr>
      <w:r w:rsidRPr="006A379C">
        <w:t xml:space="preserve">The 'Client ID' is the name of the client in your </w:t>
      </w:r>
      <w:proofErr w:type="spellStart"/>
      <w:r w:rsidRPr="006A379C">
        <w:t>Keycloak</w:t>
      </w:r>
      <w:proofErr w:type="spellEnd"/>
      <w:r w:rsidRPr="006A379C">
        <w:t xml:space="preserve"> System (</w:t>
      </w:r>
      <w:proofErr w:type="spellStart"/>
      <w:r w:rsidRPr="006A379C">
        <w:t>jenkins</w:t>
      </w:r>
      <w:proofErr w:type="spellEnd"/>
      <w:r w:rsidRPr="006A379C">
        <w:t xml:space="preserve"> in our case). By Specification, this should be a URI, but a plain name is working as well, and seems to be easier IMHO.</w:t>
      </w:r>
    </w:p>
    <w:p w14:paraId="5AAE328E" w14:textId="77777777" w:rsidR="00924381" w:rsidRPr="006A379C" w:rsidRDefault="00924381" w:rsidP="000D00FF">
      <w:pPr>
        <w:pStyle w:val="ListParagraph"/>
        <w:numPr>
          <w:ilvl w:val="0"/>
          <w:numId w:val="14"/>
        </w:numPr>
      </w:pPr>
      <w:r w:rsidRPr="006A379C">
        <w:t>The '</w:t>
      </w:r>
      <w:proofErr w:type="spellStart"/>
      <w:r w:rsidRPr="006A379C">
        <w:t>Urls</w:t>
      </w:r>
      <w:proofErr w:type="spellEnd"/>
      <w:r w:rsidRPr="006A379C">
        <w:t xml:space="preserve">' have to be set to the </w:t>
      </w:r>
      <w:proofErr w:type="spellStart"/>
      <w:r w:rsidRPr="006A379C">
        <w:t>Keycloak</w:t>
      </w:r>
      <w:proofErr w:type="spellEnd"/>
      <w:r w:rsidRPr="006A379C">
        <w:t xml:space="preserve"> Server with the path /auth/realms/. Please adopt the REALMNAME (</w:t>
      </w:r>
      <w:proofErr w:type="spellStart"/>
      <w:r w:rsidRPr="006A379C">
        <w:t>devopskube</w:t>
      </w:r>
      <w:proofErr w:type="spellEnd"/>
      <w:r w:rsidRPr="006A379C">
        <w:t xml:space="preserve"> in the picture), to your own needs.</w:t>
      </w:r>
    </w:p>
    <w:p w14:paraId="67D65D8E" w14:textId="77777777" w:rsidR="00924381" w:rsidRPr="006A379C" w:rsidRDefault="00924381" w:rsidP="000D00FF">
      <w:pPr>
        <w:pStyle w:val="ListParagraph"/>
        <w:numPr>
          <w:ilvl w:val="0"/>
          <w:numId w:val="14"/>
        </w:numPr>
      </w:pPr>
      <w:r w:rsidRPr="006A379C">
        <w:t xml:space="preserve">The 'Client Secret' is the secret found in the </w:t>
      </w:r>
      <w:proofErr w:type="spellStart"/>
      <w:r w:rsidRPr="006A379C">
        <w:t>Keycloak</w:t>
      </w:r>
      <w:proofErr w:type="spellEnd"/>
      <w:r w:rsidRPr="006A379C">
        <w:t xml:space="preserve"> Credentials page (see above), and should be copied from there.</w:t>
      </w:r>
    </w:p>
    <w:p w14:paraId="25D006F9" w14:textId="77777777" w:rsidR="00924381" w:rsidRPr="006A379C" w:rsidRDefault="00924381" w:rsidP="00924381">
      <w:r w:rsidRPr="006A379C">
        <w:rPr>
          <w:noProof/>
        </w:rPr>
        <w:lastRenderedPageBreak/>
        <w:drawing>
          <wp:inline distT="0" distB="0" distL="0" distR="0" wp14:anchorId="6968E0E5" wp14:editId="7788AC4C">
            <wp:extent cx="5943600" cy="4527550"/>
            <wp:effectExtent l="0" t="0" r="0" b="6350"/>
            <wp:docPr id="39" name="Picture 39" descr="Jenkins OpenId Connect Plugin Set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Jenkins OpenId Connect Plugin Settings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857FF" w14:textId="77777777" w:rsidR="00924381" w:rsidRDefault="00924381" w:rsidP="00924381"/>
    <w:p w14:paraId="2D44ADCD" w14:textId="77777777" w:rsidR="00924381" w:rsidRDefault="00924381" w:rsidP="00924381"/>
    <w:p w14:paraId="670BEA4B" w14:textId="77777777" w:rsidR="00E353BD" w:rsidRDefault="00E3562D" w:rsidP="00620A63">
      <w:pPr>
        <w:pStyle w:val="Heading1"/>
      </w:pPr>
      <w:r>
        <w:t>Jenkins – Common Configurations</w:t>
      </w:r>
    </w:p>
    <w:p w14:paraId="4F282107" w14:textId="77777777" w:rsidR="00E3562D" w:rsidRDefault="00E3562D" w:rsidP="00E3562D"/>
    <w:p w14:paraId="5187E4F4" w14:textId="77777777" w:rsidR="00947B03" w:rsidRDefault="00947B03" w:rsidP="00947B03">
      <w:pPr>
        <w:pStyle w:val="Heading3"/>
      </w:pPr>
      <w:r>
        <w:lastRenderedPageBreak/>
        <w:t>Install &amp; Configure Git</w:t>
      </w:r>
    </w:p>
    <w:p w14:paraId="6567558E" w14:textId="77777777" w:rsidR="00433BDE" w:rsidRDefault="00433BDE" w:rsidP="00433BDE">
      <w:r>
        <w:t>Jenkins dashboard &gt; Manage Jenkins &gt; Global Tool Configuration &gt;</w:t>
      </w:r>
      <w:r w:rsidR="00D16A4C">
        <w:t xml:space="preserve"> Git : Provide valid git.exe path</w:t>
      </w:r>
      <w:r w:rsidR="005E4B8E" w:rsidRPr="005E4B8E">
        <w:rPr>
          <w:noProof/>
        </w:rPr>
        <w:t xml:space="preserve"> </w:t>
      </w:r>
      <w:r w:rsidR="005E4B8E">
        <w:rPr>
          <w:noProof/>
        </w:rPr>
        <w:drawing>
          <wp:inline distT="0" distB="0" distL="0" distR="0" wp14:anchorId="6C055DD6" wp14:editId="24EDC7EA">
            <wp:extent cx="5943600" cy="18961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1E86" w14:textId="77777777" w:rsidR="00D16A4C" w:rsidRDefault="00D16A4C" w:rsidP="00433BDE"/>
    <w:p w14:paraId="5E81D0C5" w14:textId="77777777" w:rsidR="004E2A6D" w:rsidRDefault="004E2A6D" w:rsidP="004E2A6D">
      <w:r>
        <w:t>Jenkins Dashboard &gt; Manage Jenkins &gt; Manage Plugins &gt;Filter:</w:t>
      </w:r>
      <w:r w:rsidR="00487F0F">
        <w:t xml:space="preserve"> </w:t>
      </w:r>
      <w:r w:rsidRPr="00487F0F">
        <w:rPr>
          <w:b/>
        </w:rPr>
        <w:t>Git plugin</w:t>
      </w:r>
      <w:r>
        <w:t xml:space="preserve"> &gt; Install without restart</w:t>
      </w:r>
    </w:p>
    <w:p w14:paraId="35330A75" w14:textId="77777777" w:rsidR="004E2A6D" w:rsidRDefault="004E2A6D" w:rsidP="004E2A6D">
      <w:r>
        <w:t>After Jenkins is restarted, Git will be available as an option whilst configuring jobs</w:t>
      </w:r>
      <w:r w:rsidR="00487F0F">
        <w:rPr>
          <w:noProof/>
        </w:rPr>
        <w:drawing>
          <wp:inline distT="0" distB="0" distL="0" distR="0" wp14:anchorId="511B2882" wp14:editId="19EDEE87">
            <wp:extent cx="5943600" cy="111569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EBC5" w14:textId="77777777" w:rsidR="00947B03" w:rsidRDefault="00947B03" w:rsidP="00947B03"/>
    <w:p w14:paraId="5D75A00F" w14:textId="77777777" w:rsidR="00947B03" w:rsidRDefault="00947B03" w:rsidP="00947B03"/>
    <w:p w14:paraId="048A41D6" w14:textId="77777777" w:rsidR="00947B03" w:rsidRPr="00E3562D" w:rsidRDefault="00947B03" w:rsidP="00947B03">
      <w:pPr>
        <w:pStyle w:val="Heading3"/>
      </w:pPr>
      <w:r>
        <w:t xml:space="preserve">Install </w:t>
      </w:r>
      <w:r w:rsidR="00053B04">
        <w:t>&amp;</w:t>
      </w:r>
      <w:r w:rsidR="00184C52">
        <w:t xml:space="preserve"> </w:t>
      </w:r>
      <w:r>
        <w:t>Configure Java</w:t>
      </w:r>
    </w:p>
    <w:p w14:paraId="470C65D0" w14:textId="77777777" w:rsidR="003164CC" w:rsidRDefault="003164CC" w:rsidP="003164CC">
      <w:r>
        <w:t xml:space="preserve">Jenkins dashboard &gt; Manage Jenkins &gt; Global Tool Configuration &gt;Java section :"Add JDK" </w:t>
      </w:r>
      <w:r w:rsidR="00B5181C">
        <w:rPr>
          <w:noProof/>
        </w:rPr>
        <w:drawing>
          <wp:inline distT="0" distB="0" distL="0" distR="0" wp14:anchorId="57E468B7" wp14:editId="70920CBE">
            <wp:extent cx="5943600" cy="17697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C9CF" w14:textId="77777777" w:rsidR="003164CC" w:rsidRDefault="003164CC" w:rsidP="003164CC"/>
    <w:p w14:paraId="500CDD98" w14:textId="77777777" w:rsidR="00947B03" w:rsidRDefault="00947B03" w:rsidP="00947B03"/>
    <w:p w14:paraId="189DF06E" w14:textId="77777777" w:rsidR="00947B03" w:rsidRPr="00E3562D" w:rsidRDefault="00947B03" w:rsidP="00947B03">
      <w:pPr>
        <w:pStyle w:val="Heading3"/>
      </w:pPr>
      <w:r>
        <w:lastRenderedPageBreak/>
        <w:t>Install &amp; Configure Maven</w:t>
      </w:r>
    </w:p>
    <w:p w14:paraId="7E1D6820" w14:textId="77777777" w:rsidR="00947B03" w:rsidRDefault="00FB0D5A" w:rsidP="00947B03">
      <w:r>
        <w:t>Jenkins dashboard &gt; Manage Jenkins &gt; Global Tool Configuration &gt;Maven section :"Add MAVEN"</w:t>
      </w:r>
      <w:r w:rsidR="00F172E3" w:rsidRPr="00F172E3">
        <w:rPr>
          <w:noProof/>
        </w:rPr>
        <w:t xml:space="preserve"> </w:t>
      </w:r>
      <w:r w:rsidR="00F172E3">
        <w:rPr>
          <w:noProof/>
        </w:rPr>
        <w:drawing>
          <wp:inline distT="0" distB="0" distL="0" distR="0" wp14:anchorId="2DFFD42E" wp14:editId="4A7BA5A1">
            <wp:extent cx="5943600" cy="16681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8E5B" w14:textId="77777777" w:rsidR="00947B03" w:rsidRDefault="00947B03" w:rsidP="00947B03"/>
    <w:p w14:paraId="2EE6A0B7" w14:textId="2DF142D5" w:rsidR="00790739" w:rsidRPr="00E3562D" w:rsidRDefault="00790739" w:rsidP="00790739">
      <w:pPr>
        <w:pStyle w:val="Heading3"/>
      </w:pPr>
      <w:r>
        <w:t>Install &amp; Configure Ant</w:t>
      </w:r>
    </w:p>
    <w:p w14:paraId="66D22747" w14:textId="032FC805" w:rsidR="00947B03" w:rsidRDefault="00790739" w:rsidP="00790739">
      <w:r>
        <w:t>Jenkins dashboard &gt; Manage Jenkins &gt; Global Tool Configuration &gt;</w:t>
      </w:r>
      <w:r w:rsidR="00297AAB">
        <w:t>Ant</w:t>
      </w:r>
      <w:r>
        <w:t xml:space="preserve"> section :"Add </w:t>
      </w:r>
      <w:r w:rsidR="00297AAB">
        <w:t>ANT</w:t>
      </w:r>
      <w:r>
        <w:t>"</w:t>
      </w:r>
      <w:r w:rsidR="003F2E21" w:rsidRPr="003F2E21">
        <w:rPr>
          <w:noProof/>
        </w:rPr>
        <w:t xml:space="preserve"> </w:t>
      </w:r>
      <w:r w:rsidR="003F2E21">
        <w:rPr>
          <w:noProof/>
        </w:rPr>
        <w:drawing>
          <wp:inline distT="0" distB="0" distL="0" distR="0" wp14:anchorId="1692787D" wp14:editId="3AFA9C37">
            <wp:extent cx="5943600" cy="16167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B00D" w14:textId="77777777" w:rsidR="00947B03" w:rsidRDefault="00947B03" w:rsidP="00947B03"/>
    <w:p w14:paraId="6B23B3B8" w14:textId="77777777" w:rsidR="00947B03" w:rsidRDefault="00947B03" w:rsidP="00947B03"/>
    <w:p w14:paraId="53B2813E" w14:textId="77777777" w:rsidR="00947B03" w:rsidRDefault="00947B03" w:rsidP="00947B03"/>
    <w:p w14:paraId="02151AD8" w14:textId="77777777" w:rsidR="00E353BD" w:rsidRDefault="00E353BD" w:rsidP="00E353BD"/>
    <w:p w14:paraId="7EB3727C" w14:textId="77777777" w:rsidR="00E353BD" w:rsidRPr="00E353BD" w:rsidRDefault="00E353BD" w:rsidP="00E353BD"/>
    <w:p w14:paraId="453BEAB9" w14:textId="77777777" w:rsidR="00453A83" w:rsidRDefault="00453A83" w:rsidP="00453A83"/>
    <w:p w14:paraId="26A8865D" w14:textId="77777777" w:rsidR="00453A83" w:rsidRDefault="00453A83" w:rsidP="00AF547E">
      <w:pPr>
        <w:pStyle w:val="Heading1"/>
      </w:pPr>
      <w:r>
        <w:t>Jenkins – Java Hello world example</w:t>
      </w:r>
    </w:p>
    <w:p w14:paraId="2A375861" w14:textId="77777777" w:rsidR="00453A83" w:rsidRDefault="00453A83" w:rsidP="00453A83"/>
    <w:p w14:paraId="28465CBA" w14:textId="77777777" w:rsidR="00453A83" w:rsidRDefault="00453A83" w:rsidP="00453A83">
      <w:r w:rsidRPr="000518B3">
        <w:lastRenderedPageBreak/>
        <w:t>Jenkins Dashboard &gt; New Item &gt; Freestyle Project</w:t>
      </w:r>
      <w:r>
        <w:rPr>
          <w:noProof/>
        </w:rPr>
        <w:drawing>
          <wp:inline distT="0" distB="0" distL="0" distR="0" wp14:anchorId="048DDED1" wp14:editId="51A9BCC9">
            <wp:extent cx="5943600" cy="30168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1D18" w14:textId="77777777" w:rsidR="00453A83" w:rsidRDefault="00453A83" w:rsidP="00453A83"/>
    <w:p w14:paraId="3848ED2C" w14:textId="77777777" w:rsidR="00453A83" w:rsidRDefault="00453A83" w:rsidP="00453A83">
      <w:r>
        <w:t>Build Tab &gt; Just add below Windows batch commands to build &amp; run local java files</w:t>
      </w:r>
      <w:r>
        <w:rPr>
          <w:noProof/>
        </w:rPr>
        <w:drawing>
          <wp:inline distT="0" distB="0" distL="0" distR="0" wp14:anchorId="77BC4215" wp14:editId="0C402262">
            <wp:extent cx="5943600" cy="24276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8773" w14:textId="77777777" w:rsidR="00453A83" w:rsidRDefault="00453A83" w:rsidP="00453A83"/>
    <w:p w14:paraId="2EBC3825" w14:textId="77777777" w:rsidR="00453A83" w:rsidRDefault="00453A83" w:rsidP="00453A83"/>
    <w:p w14:paraId="728995AC" w14:textId="326C9031" w:rsidR="005A1CF3" w:rsidRDefault="00453A83" w:rsidP="005A1CF3">
      <w:r>
        <w:lastRenderedPageBreak/>
        <w:t xml:space="preserve">Click on </w:t>
      </w:r>
      <w:r w:rsidR="00193485">
        <w:t>Build Now</w:t>
      </w:r>
      <w:r>
        <w:t xml:space="preserve"> &amp; check Console output</w:t>
      </w:r>
      <w:r>
        <w:rPr>
          <w:noProof/>
        </w:rPr>
        <w:drawing>
          <wp:inline distT="0" distB="0" distL="0" distR="0" wp14:anchorId="1373BBBB" wp14:editId="59F5BC44">
            <wp:extent cx="5943600" cy="30333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659F" w14:textId="77777777" w:rsidR="00E33B47" w:rsidRPr="005A1CF3" w:rsidRDefault="00E33B47" w:rsidP="005A1CF3"/>
    <w:p w14:paraId="233FE06C" w14:textId="77777777" w:rsidR="005113A9" w:rsidRDefault="004E2223" w:rsidP="00AF547E">
      <w:pPr>
        <w:pStyle w:val="Heading1"/>
      </w:pPr>
      <w:r>
        <w:t xml:space="preserve">Jenkins – </w:t>
      </w:r>
      <w:r w:rsidR="00BF76F9">
        <w:t>GitHub</w:t>
      </w:r>
      <w:r>
        <w:t xml:space="preserve"> </w:t>
      </w:r>
      <w:r w:rsidR="006705D8">
        <w:t xml:space="preserve">Integration </w:t>
      </w:r>
    </w:p>
    <w:p w14:paraId="6491494D" w14:textId="631CE43D" w:rsidR="002B7916" w:rsidRDefault="002B7916" w:rsidP="002B7916">
      <w:r>
        <w:t xml:space="preserve">Jenkins is a Continuous Integration </w:t>
      </w:r>
      <w:r w:rsidR="00B24FB9">
        <w:t>Tool;</w:t>
      </w:r>
      <w:r>
        <w:t xml:space="preserve"> it needs to check out source code from a repository and build code.</w:t>
      </w:r>
    </w:p>
    <w:p w14:paraId="34B60669" w14:textId="77777777" w:rsidR="002B7916" w:rsidRDefault="002B7916" w:rsidP="002B7916">
      <w:pPr>
        <w:pStyle w:val="Heading3"/>
      </w:pPr>
      <w:r>
        <w:t xml:space="preserve">Install </w:t>
      </w:r>
      <w:r w:rsidR="00C57091">
        <w:t>GitHub</w:t>
      </w:r>
      <w:r>
        <w:t xml:space="preserve"> Plugin</w:t>
      </w:r>
    </w:p>
    <w:p w14:paraId="6F5F4AFF" w14:textId="77777777" w:rsidR="002B7916" w:rsidRDefault="002B7916" w:rsidP="002B7916">
      <w:r>
        <w:t>Jenkins Dashboard&gt; Manage Jenkins&gt;  Manage Plugins.</w:t>
      </w:r>
      <w:r w:rsidR="002A1A5B" w:rsidRPr="002A1A5B">
        <w:t xml:space="preserve"> </w:t>
      </w:r>
      <w:r w:rsidR="002A1A5B">
        <w:rPr>
          <w:noProof/>
        </w:rPr>
        <w:drawing>
          <wp:inline distT="0" distB="0" distL="0" distR="0" wp14:anchorId="4344538C" wp14:editId="2F45E958">
            <wp:extent cx="5943600" cy="2768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D07C2" w14:textId="77777777" w:rsidR="002A1A5B" w:rsidRDefault="002A1A5B" w:rsidP="002B7916"/>
    <w:p w14:paraId="15AF5F57" w14:textId="77777777" w:rsidR="002B7916" w:rsidRDefault="002B7916" w:rsidP="002B7916"/>
    <w:p w14:paraId="03E9597C" w14:textId="77777777" w:rsidR="002B7916" w:rsidRDefault="00013406" w:rsidP="002B7916">
      <w:r>
        <w:t>N</w:t>
      </w:r>
      <w:r w:rsidR="00C57091">
        <w:t>ext page</w:t>
      </w:r>
      <w:r w:rsidR="00FE3557">
        <w:t xml:space="preserve"> – </w:t>
      </w:r>
      <w:r w:rsidR="002B7916">
        <w:t>click</w:t>
      </w:r>
      <w:r w:rsidR="00FE3557">
        <w:t xml:space="preserve"> </w:t>
      </w:r>
      <w:r w:rsidR="002B7916">
        <w:t xml:space="preserve">on the "Available </w:t>
      </w:r>
      <w:r w:rsidR="002A1A5B">
        <w:t>tab”. Search</w:t>
      </w:r>
      <w:r w:rsidR="002B7916">
        <w:t xml:space="preserve"> for "Git Plugin", Install it.</w:t>
      </w:r>
    </w:p>
    <w:p w14:paraId="2A1AAB76" w14:textId="77777777" w:rsidR="002B7916" w:rsidRDefault="002B7916" w:rsidP="002B7916"/>
    <w:p w14:paraId="5C30974C" w14:textId="77777777" w:rsidR="002B7916" w:rsidRDefault="002B7916" w:rsidP="002B7916">
      <w:r>
        <w:t>Installed plug-ins can be shown in "installed" tab</w:t>
      </w:r>
      <w:r w:rsidR="002A1A5B">
        <w:t>.</w:t>
      </w:r>
      <w:r w:rsidR="002A1A5B" w:rsidRPr="002A1A5B">
        <w:t xml:space="preserve"> </w:t>
      </w:r>
      <w:r w:rsidR="002A1A5B">
        <w:rPr>
          <w:noProof/>
        </w:rPr>
        <w:drawing>
          <wp:inline distT="0" distB="0" distL="0" distR="0" wp14:anchorId="28159363" wp14:editId="5EC3FC34">
            <wp:extent cx="5943600" cy="33439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918BF" w14:textId="77777777" w:rsidR="002B7916" w:rsidRDefault="002B7916" w:rsidP="002B7916"/>
    <w:p w14:paraId="76A744EE" w14:textId="77777777" w:rsidR="002B7916" w:rsidRDefault="002B7916" w:rsidP="002B7916"/>
    <w:p w14:paraId="0A0C4DBC" w14:textId="77777777" w:rsidR="002B7916" w:rsidRDefault="002B7916" w:rsidP="00F91CED">
      <w:pPr>
        <w:pStyle w:val="Heading3"/>
      </w:pPr>
      <w:r>
        <w:t>Integrating Jenkins with GitHub</w:t>
      </w:r>
    </w:p>
    <w:p w14:paraId="150ECEBC" w14:textId="77777777" w:rsidR="002B7916" w:rsidRDefault="00F91CED" w:rsidP="002B7916">
      <w:r>
        <w:t xml:space="preserve">We </w:t>
      </w:r>
      <w:r w:rsidR="00801602">
        <w:t>must</w:t>
      </w:r>
      <w:r>
        <w:t xml:space="preserve"> have Git installed in your system</w:t>
      </w:r>
    </w:p>
    <w:p w14:paraId="741DC6EE" w14:textId="77777777" w:rsidR="002B7916" w:rsidRDefault="002B7916" w:rsidP="002B7916">
      <w:r>
        <w:lastRenderedPageBreak/>
        <w:t>Jenkins Dashboard &gt; Create new job</w:t>
      </w:r>
      <w:r w:rsidR="00801602">
        <w:rPr>
          <w:noProof/>
        </w:rPr>
        <w:drawing>
          <wp:inline distT="0" distB="0" distL="0" distR="0" wp14:anchorId="1FAF3C6C" wp14:editId="20ADB36F">
            <wp:extent cx="5943600" cy="35090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80FD" w14:textId="77777777" w:rsidR="002B7916" w:rsidRDefault="002B7916" w:rsidP="002B7916"/>
    <w:p w14:paraId="12122C60" w14:textId="77777777" w:rsidR="002B7916" w:rsidRDefault="002B7916" w:rsidP="002B7916">
      <w:r>
        <w:t>Now enter the item name and select the job type. For example, item name is "</w:t>
      </w:r>
      <w:proofErr w:type="spellStart"/>
      <w:r>
        <w:t>GithubJob</w:t>
      </w:r>
      <w:proofErr w:type="spellEnd"/>
      <w:r>
        <w:t>" and job type is "Freestyle project".</w:t>
      </w:r>
      <w:r w:rsidR="00801602">
        <w:t xml:space="preserve"> Then OK</w:t>
      </w:r>
      <w:r w:rsidR="00801602">
        <w:rPr>
          <w:noProof/>
        </w:rPr>
        <w:drawing>
          <wp:inline distT="0" distB="0" distL="0" distR="0" wp14:anchorId="42C965A4" wp14:editId="434D26E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16C5" w14:textId="77777777" w:rsidR="00AA4FDD" w:rsidRDefault="00AA4FDD" w:rsidP="002B7916">
      <w:r>
        <w:t xml:space="preserve">Go to “Source Code Management” Tab &gt; Select Git &gt; Provide </w:t>
      </w:r>
      <w:proofErr w:type="spellStart"/>
      <w:r>
        <w:t>Github</w:t>
      </w:r>
      <w:proofErr w:type="spellEnd"/>
      <w:r>
        <w:t xml:space="preserve"> Repo URL</w:t>
      </w:r>
      <w:r w:rsidR="006D3C94">
        <w:t xml:space="preserve"> &gt;Save / Apply</w:t>
      </w:r>
    </w:p>
    <w:p w14:paraId="689F70BC" w14:textId="77777777" w:rsidR="00E36BEA" w:rsidRDefault="00E36BEA" w:rsidP="002B7916">
      <w:r>
        <w:lastRenderedPageBreak/>
        <w:t xml:space="preserve">Example : </w:t>
      </w:r>
      <w:hyperlink r:id="rId53" w:history="1">
        <w:r w:rsidRPr="00E267E6">
          <w:rPr>
            <w:rStyle w:val="Hyperlink"/>
          </w:rPr>
          <w:t>https://github.com/smlcodes/JSPMaven.git</w:t>
        </w:r>
      </w:hyperlink>
    </w:p>
    <w:p w14:paraId="47B4CF16" w14:textId="77777777" w:rsidR="00E36BEA" w:rsidRDefault="006D3C94" w:rsidP="002B7916">
      <w:r>
        <w:rPr>
          <w:noProof/>
        </w:rPr>
        <w:drawing>
          <wp:inline distT="0" distB="0" distL="0" distR="0" wp14:anchorId="01D991EF" wp14:editId="12C02B89">
            <wp:extent cx="5943600" cy="34016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6351" w14:textId="77777777" w:rsidR="00F848E1" w:rsidRDefault="00F848E1" w:rsidP="002B7916"/>
    <w:p w14:paraId="11E422F3" w14:textId="77777777" w:rsidR="00F848E1" w:rsidRDefault="00F848E1" w:rsidP="002B7916">
      <w:pPr>
        <w:rPr>
          <w:noProof/>
        </w:rPr>
      </w:pPr>
      <w:r>
        <w:t xml:space="preserve">To Check </w:t>
      </w:r>
      <w:r w:rsidR="007E55E2">
        <w:t>Integration</w:t>
      </w:r>
      <w:r>
        <w:t xml:space="preserve"> just Build it.</w:t>
      </w:r>
      <w:r w:rsidRPr="00F848E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52D29A" wp14:editId="116658C2">
            <wp:extent cx="5943600" cy="2998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75F4" w14:textId="77777777" w:rsidR="007E44DF" w:rsidRDefault="007E44DF" w:rsidP="002B7916">
      <w:pPr>
        <w:rPr>
          <w:noProof/>
        </w:rPr>
      </w:pPr>
    </w:p>
    <w:p w14:paraId="1D42FBE4" w14:textId="77777777" w:rsidR="007E44DF" w:rsidRDefault="007E44DF" w:rsidP="002B7916">
      <w:pPr>
        <w:rPr>
          <w:noProof/>
        </w:rPr>
      </w:pPr>
      <w:r>
        <w:rPr>
          <w:noProof/>
        </w:rPr>
        <w:lastRenderedPageBreak/>
        <w:t>If build Success, it is integrated propetly.</w:t>
      </w:r>
      <w:r w:rsidRPr="007E44DF">
        <w:t xml:space="preserve"> </w:t>
      </w:r>
      <w:r>
        <w:rPr>
          <w:noProof/>
        </w:rPr>
        <w:drawing>
          <wp:inline distT="0" distB="0" distL="0" distR="0" wp14:anchorId="1E67B2DE" wp14:editId="0B459E75">
            <wp:extent cx="5943600" cy="31654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6232F" w14:textId="77777777" w:rsidR="004E2223" w:rsidRPr="004E2223" w:rsidRDefault="004E2223" w:rsidP="004E2223"/>
    <w:p w14:paraId="2540953F" w14:textId="77777777" w:rsidR="005113A9" w:rsidRDefault="005113A9" w:rsidP="004B413A"/>
    <w:p w14:paraId="39AA5D31" w14:textId="77777777" w:rsidR="005113A9" w:rsidRDefault="005113A9" w:rsidP="004B413A"/>
    <w:p w14:paraId="57C5E955" w14:textId="77777777" w:rsidR="005113A9" w:rsidRDefault="005113A9" w:rsidP="004B413A"/>
    <w:p w14:paraId="5E95351F" w14:textId="77777777" w:rsidR="005113A9" w:rsidRDefault="006F6EEB" w:rsidP="00AF547E">
      <w:pPr>
        <w:pStyle w:val="Heading1"/>
      </w:pPr>
      <w:r>
        <w:t xml:space="preserve">Jenkins – Maven Project Integration </w:t>
      </w:r>
    </w:p>
    <w:p w14:paraId="1D23DEE6" w14:textId="77777777" w:rsidR="00EB26E7" w:rsidRPr="00EB26E7" w:rsidRDefault="00EB26E7" w:rsidP="00EB26E7">
      <w:r>
        <w:t>Make sure Maven is installed in your system</w:t>
      </w:r>
    </w:p>
    <w:p w14:paraId="042AE1F8" w14:textId="77777777" w:rsidR="00EB26E7" w:rsidRDefault="00EB26E7" w:rsidP="000D00FF">
      <w:pPr>
        <w:pStyle w:val="ListParagraph"/>
        <w:numPr>
          <w:ilvl w:val="0"/>
          <w:numId w:val="5"/>
        </w:numPr>
      </w:pPr>
      <w:r>
        <w:t xml:space="preserve">Downloading Maven - </w:t>
      </w:r>
      <w:hyperlink r:id="rId57" w:history="1">
        <w:r w:rsidRPr="00E267E6">
          <w:rPr>
            <w:rStyle w:val="Hyperlink"/>
          </w:rPr>
          <w:t>https://maven.apache.org/download.cgi</w:t>
        </w:r>
      </w:hyperlink>
    </w:p>
    <w:p w14:paraId="7C2B9459" w14:textId="77777777" w:rsidR="00EB26E7" w:rsidRDefault="00EB26E7" w:rsidP="000D00FF">
      <w:pPr>
        <w:pStyle w:val="ListParagraph"/>
        <w:numPr>
          <w:ilvl w:val="0"/>
          <w:numId w:val="5"/>
        </w:numPr>
      </w:pPr>
      <w:r>
        <w:t xml:space="preserve">Add a MAVEN_HOME system </w:t>
      </w:r>
      <w:r w:rsidR="00E17152">
        <w:t>variables and</w:t>
      </w:r>
      <w:r>
        <w:t xml:space="preserve"> point it to the Maven folder.</w:t>
      </w:r>
    </w:p>
    <w:p w14:paraId="2EE70F72" w14:textId="77777777" w:rsidR="00EB26E7" w:rsidRDefault="00EB26E7" w:rsidP="000D00FF">
      <w:pPr>
        <w:pStyle w:val="ListParagraph"/>
        <w:numPr>
          <w:ilvl w:val="0"/>
          <w:numId w:val="5"/>
        </w:numPr>
      </w:pPr>
      <w:r>
        <w:t>Check Maven Installation by Running "</w:t>
      </w:r>
      <w:proofErr w:type="spellStart"/>
      <w:r w:rsidRPr="00E17152">
        <w:rPr>
          <w:b/>
        </w:rPr>
        <w:t>mvn</w:t>
      </w:r>
      <w:proofErr w:type="spellEnd"/>
      <w:r w:rsidRPr="00E17152">
        <w:rPr>
          <w:b/>
        </w:rPr>
        <w:t xml:space="preserve"> –version</w:t>
      </w:r>
      <w:r>
        <w:t>" on command line</w:t>
      </w:r>
    </w:p>
    <w:p w14:paraId="71485EA7" w14:textId="77777777" w:rsidR="00EB26E7" w:rsidRDefault="00EB26E7" w:rsidP="00EB26E7"/>
    <w:p w14:paraId="00642F7F" w14:textId="77777777" w:rsidR="00B3123F" w:rsidRDefault="00B3123F" w:rsidP="00B3123F">
      <w:pPr>
        <w:pStyle w:val="Heading3"/>
      </w:pPr>
      <w:r>
        <w:t>Configure Maven in Jen</w:t>
      </w:r>
      <w:r w:rsidR="00A60622">
        <w:t>kins</w:t>
      </w:r>
    </w:p>
    <w:p w14:paraId="1E7ED44F" w14:textId="77777777" w:rsidR="0064483C" w:rsidRDefault="0064483C" w:rsidP="00FC62C6">
      <w:pPr>
        <w:spacing w:after="0"/>
      </w:pPr>
      <w:r>
        <w:t xml:space="preserve">Install below plug-ins in </w:t>
      </w:r>
      <w:r w:rsidR="00FC62C6">
        <w:t>Jenkins</w:t>
      </w:r>
    </w:p>
    <w:p w14:paraId="02A3A4E2" w14:textId="77777777" w:rsidR="00FC62C6" w:rsidRDefault="00FC62C6" w:rsidP="000D00FF">
      <w:pPr>
        <w:pStyle w:val="ListParagraph"/>
        <w:numPr>
          <w:ilvl w:val="0"/>
          <w:numId w:val="6"/>
        </w:numPr>
      </w:pPr>
      <w:r>
        <w:t>Maven Integration</w:t>
      </w:r>
    </w:p>
    <w:p w14:paraId="5AF92D38" w14:textId="77777777" w:rsidR="00FC62C6" w:rsidRDefault="00FC62C6" w:rsidP="000D00FF">
      <w:pPr>
        <w:pStyle w:val="ListParagraph"/>
        <w:numPr>
          <w:ilvl w:val="0"/>
          <w:numId w:val="6"/>
        </w:numPr>
      </w:pPr>
      <w:r>
        <w:t>Maven SNAPSHOT Check</w:t>
      </w:r>
    </w:p>
    <w:p w14:paraId="2448A340" w14:textId="77777777" w:rsidR="0064483C" w:rsidRPr="0064483C" w:rsidRDefault="0064483C" w:rsidP="0064483C"/>
    <w:p w14:paraId="11AB99EE" w14:textId="77777777" w:rsidR="00EB26E7" w:rsidRDefault="00EB26E7" w:rsidP="00EB26E7">
      <w:r>
        <w:lastRenderedPageBreak/>
        <w:t>Jenkins Dashboard &gt; Manage &gt; Global Tool Configuration</w:t>
      </w:r>
      <w:r w:rsidR="00A84069">
        <w:rPr>
          <w:noProof/>
        </w:rPr>
        <w:drawing>
          <wp:inline distT="0" distB="0" distL="0" distR="0" wp14:anchorId="08DC9DA3" wp14:editId="1298335C">
            <wp:extent cx="5943600" cy="29641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0477" w14:textId="77777777" w:rsidR="00EB26E7" w:rsidRDefault="00EB26E7" w:rsidP="00EB26E7"/>
    <w:p w14:paraId="62E15498" w14:textId="77777777" w:rsidR="00EB26E7" w:rsidRDefault="00EB26E7" w:rsidP="00EB26E7">
      <w:r>
        <w:t xml:space="preserve">To configure Java, click on "Add JDK" </w:t>
      </w:r>
      <w:r w:rsidR="004751C2">
        <w:rPr>
          <w:noProof/>
        </w:rPr>
        <w:drawing>
          <wp:inline distT="0" distB="0" distL="0" distR="0" wp14:anchorId="73F70C49" wp14:editId="679F51BD">
            <wp:extent cx="5943600" cy="2286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45B9" w14:textId="77777777" w:rsidR="00A17EFB" w:rsidRDefault="00A17EFB" w:rsidP="00EB26E7">
      <w:r>
        <w:t xml:space="preserve">Provide Name,  JAVA_HOME - Provide Java Home Path – save </w:t>
      </w:r>
    </w:p>
    <w:p w14:paraId="6FBAC9BB" w14:textId="77777777" w:rsidR="00A17EFB" w:rsidRDefault="00A17EFB" w:rsidP="00EB26E7">
      <w:r>
        <w:rPr>
          <w:noProof/>
        </w:rPr>
        <w:lastRenderedPageBreak/>
        <w:drawing>
          <wp:inline distT="0" distB="0" distL="0" distR="0" wp14:anchorId="660FBE5D" wp14:editId="0506D58C">
            <wp:extent cx="5943600" cy="2823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1121" w14:textId="77777777" w:rsidR="004751C2" w:rsidRDefault="004751C2" w:rsidP="00EB26E7"/>
    <w:p w14:paraId="27D0051E" w14:textId="77777777" w:rsidR="00EB26E7" w:rsidRDefault="00EB26E7" w:rsidP="00EB26E7"/>
    <w:p w14:paraId="7261198D" w14:textId="77777777" w:rsidR="00EB26E7" w:rsidRDefault="00EB26E7" w:rsidP="00EB26E7"/>
    <w:p w14:paraId="121E2545" w14:textId="77777777" w:rsidR="006F6EEB" w:rsidRDefault="00EB26E7" w:rsidP="00EB26E7">
      <w:r>
        <w:t xml:space="preserve">To configure Maven, click on "Add Maven" </w:t>
      </w:r>
      <w:r w:rsidR="004205F7">
        <w:t xml:space="preserve">, </w:t>
      </w:r>
      <w:r>
        <w:t>MAVEN_HOME- Provide Maven Home Path</w:t>
      </w:r>
    </w:p>
    <w:p w14:paraId="29888309" w14:textId="77777777" w:rsidR="00B70362" w:rsidRDefault="00B70362" w:rsidP="00EB26E7">
      <w:r>
        <w:rPr>
          <w:noProof/>
        </w:rPr>
        <w:drawing>
          <wp:inline distT="0" distB="0" distL="0" distR="0" wp14:anchorId="723B1494" wp14:editId="5F915EDC">
            <wp:extent cx="5943600" cy="10071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C83C" w14:textId="77777777" w:rsidR="00B70362" w:rsidRDefault="00B70362" w:rsidP="00EB26E7">
      <w:r>
        <w:rPr>
          <w:noProof/>
        </w:rPr>
        <w:drawing>
          <wp:inline distT="0" distB="0" distL="0" distR="0" wp14:anchorId="66F109BE" wp14:editId="480FA679">
            <wp:extent cx="5943600" cy="22447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8914" w14:textId="77777777" w:rsidR="005113A9" w:rsidRDefault="005113A9" w:rsidP="004B413A"/>
    <w:p w14:paraId="67BC91AA" w14:textId="77777777" w:rsidR="005113A9" w:rsidRDefault="00A60622" w:rsidP="00A60622">
      <w:pPr>
        <w:pStyle w:val="Heading3"/>
      </w:pPr>
      <w:r>
        <w:lastRenderedPageBreak/>
        <w:t xml:space="preserve">Jenkins –Creating Maven Job </w:t>
      </w:r>
    </w:p>
    <w:p w14:paraId="482D18F3" w14:textId="610C4E8E" w:rsidR="005113A9" w:rsidRDefault="00C36815" w:rsidP="004B413A">
      <w:r>
        <w:t xml:space="preserve">I have a sample maven project in my local system at </w:t>
      </w:r>
      <w:r w:rsidRPr="00C36815">
        <w:rPr>
          <w:b/>
        </w:rPr>
        <w:t>C:\Users\Kavetis\Downloads\springmvcexample</w:t>
      </w:r>
      <w:r>
        <w:t>”. To build this project with Jenkins follow below steps.</w:t>
      </w:r>
    </w:p>
    <w:p w14:paraId="3C8E9548" w14:textId="683078FC" w:rsidR="00E119CE" w:rsidRDefault="00E119CE" w:rsidP="00E119CE">
      <w:pPr>
        <w:spacing w:after="0"/>
      </w:pPr>
      <w:r>
        <w:t xml:space="preserve">Make sure </w:t>
      </w:r>
      <w:r w:rsidRPr="00E119CE">
        <w:rPr>
          <w:b/>
          <w:bCs/>
        </w:rPr>
        <w:t>Maven Integration</w:t>
      </w:r>
      <w:r>
        <w:t xml:space="preserve"> plugin is installed.</w:t>
      </w:r>
    </w:p>
    <w:p w14:paraId="302E7F12" w14:textId="7D76A2DB" w:rsidR="00E119CE" w:rsidRDefault="00E119CE" w:rsidP="004B413A"/>
    <w:p w14:paraId="23DCFB4E" w14:textId="77777777" w:rsidR="00E119CE" w:rsidRDefault="00E119CE" w:rsidP="004B413A"/>
    <w:p w14:paraId="0522F53A" w14:textId="77777777" w:rsidR="005B0E92" w:rsidRDefault="005B0E92" w:rsidP="005B0E92">
      <w:r>
        <w:t>Click on the New Item link to create a CI job. &amp; Select the Maven project radio button</w:t>
      </w:r>
      <w:r>
        <w:rPr>
          <w:noProof/>
        </w:rPr>
        <w:drawing>
          <wp:inline distT="0" distB="0" distL="0" distR="0" wp14:anchorId="1B7251BE" wp14:editId="0BB69B14">
            <wp:extent cx="5943600" cy="3219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6878" w14:textId="77777777" w:rsidR="005B0E92" w:rsidRDefault="005B0E92" w:rsidP="005B0E92"/>
    <w:p w14:paraId="4182987D" w14:textId="77777777" w:rsidR="005B0E92" w:rsidRDefault="005B0E92" w:rsidP="005B0E92">
      <w:r>
        <w:t>Go to the Build section of new job.</w:t>
      </w:r>
    </w:p>
    <w:p w14:paraId="4A20C588" w14:textId="77777777" w:rsidR="005B0E92" w:rsidRDefault="005B0E92" w:rsidP="000D00FF">
      <w:pPr>
        <w:pStyle w:val="ListParagraph"/>
        <w:numPr>
          <w:ilvl w:val="0"/>
          <w:numId w:val="7"/>
        </w:numPr>
      </w:pPr>
      <w:r>
        <w:t>In the Root POM textbox, enter full path to pom.xml</w:t>
      </w:r>
    </w:p>
    <w:p w14:paraId="6646CF3E" w14:textId="77777777" w:rsidR="005B0E92" w:rsidRDefault="005B0E92" w:rsidP="000D00FF">
      <w:pPr>
        <w:pStyle w:val="ListParagraph"/>
        <w:numPr>
          <w:ilvl w:val="0"/>
          <w:numId w:val="7"/>
        </w:numPr>
      </w:pPr>
      <w:r>
        <w:t xml:space="preserve">In Goals and options section, enter </w:t>
      </w:r>
      <w:r w:rsidRPr="00522C29">
        <w:rPr>
          <w:b/>
        </w:rPr>
        <w:t>clean install</w:t>
      </w:r>
      <w:r>
        <w:t xml:space="preserve"> (</w:t>
      </w:r>
      <w:r w:rsidRPr="007C2390">
        <w:rPr>
          <w:b/>
          <w:i/>
          <w:color w:val="FF0000"/>
        </w:rPr>
        <w:t xml:space="preserve">without </w:t>
      </w:r>
      <w:proofErr w:type="spellStart"/>
      <w:r w:rsidRPr="007C2390">
        <w:rPr>
          <w:b/>
          <w:i/>
          <w:color w:val="FF0000"/>
        </w:rPr>
        <w:t>mvn</w:t>
      </w:r>
      <w:proofErr w:type="spellEnd"/>
      <w:r>
        <w:t>)&amp; Save/Apply</w:t>
      </w:r>
    </w:p>
    <w:p w14:paraId="45895963" w14:textId="77777777" w:rsidR="005B0E92" w:rsidRDefault="005B0E92" w:rsidP="005B0E92">
      <w:r>
        <w:rPr>
          <w:noProof/>
        </w:rPr>
        <w:drawing>
          <wp:inline distT="0" distB="0" distL="0" distR="0" wp14:anchorId="7767F274" wp14:editId="69CD4213">
            <wp:extent cx="5943600" cy="12858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F8F7" w14:textId="77777777" w:rsidR="005B0E92" w:rsidRDefault="005B0E92" w:rsidP="005B0E92"/>
    <w:p w14:paraId="74F9F8F0" w14:textId="77777777" w:rsidR="005B0E92" w:rsidRPr="00A717C0" w:rsidRDefault="005B0E92" w:rsidP="005B0E92">
      <w:r>
        <w:lastRenderedPageBreak/>
        <w:t xml:space="preserve">click on the </w:t>
      </w:r>
      <w:r w:rsidRPr="00A2051A">
        <w:rPr>
          <w:b/>
        </w:rPr>
        <w:t>Build Now</w:t>
      </w:r>
      <w:r>
        <w:t xml:space="preserve"> link.</w:t>
      </w:r>
      <w:r w:rsidRPr="00A2051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6CCF83" wp14:editId="23618AB1">
            <wp:extent cx="5943600" cy="2171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26152" wp14:editId="0C2C8067">
            <wp:extent cx="5943600" cy="31311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0DE4" w14:textId="77777777" w:rsidR="005113A9" w:rsidRDefault="005113A9" w:rsidP="004B413A"/>
    <w:p w14:paraId="2CB1C3AA" w14:textId="77777777" w:rsidR="005113A9" w:rsidRDefault="005113A9" w:rsidP="004B413A"/>
    <w:p w14:paraId="3AAC1073" w14:textId="77777777" w:rsidR="005113A9" w:rsidRDefault="005113A9" w:rsidP="004B413A"/>
    <w:p w14:paraId="75FFCE63" w14:textId="77777777" w:rsidR="00583108" w:rsidRDefault="00583108" w:rsidP="00AF547E">
      <w:pPr>
        <w:pStyle w:val="Heading1"/>
      </w:pPr>
      <w:r>
        <w:lastRenderedPageBreak/>
        <w:t>Jenkins -Email Notification</w:t>
      </w:r>
    </w:p>
    <w:p w14:paraId="45E341D3" w14:textId="67D6B431" w:rsidR="00583108" w:rsidRDefault="00583108" w:rsidP="00583108">
      <w:r>
        <w:t>Manage Jenkins &gt; Manage Plugins &gt; install "</w:t>
      </w:r>
      <w:hyperlink r:id="rId67" w:tgtFrame="_blank" w:history="1">
        <w:r w:rsidR="006A3923" w:rsidRPr="006A3923">
          <w:rPr>
            <w:rStyle w:val="Hyperlink"/>
            <w:b/>
            <w:bCs/>
          </w:rPr>
          <w:t>Email Extension Plugin</w:t>
        </w:r>
      </w:hyperlink>
      <w:r>
        <w:t>" and "Email Extension template Plugin".</w:t>
      </w:r>
      <w:r w:rsidR="00790700" w:rsidRPr="00790700">
        <w:rPr>
          <w:noProof/>
        </w:rPr>
        <w:t xml:space="preserve"> </w:t>
      </w:r>
      <w:r w:rsidR="00790700">
        <w:rPr>
          <w:noProof/>
        </w:rPr>
        <w:drawing>
          <wp:inline distT="0" distB="0" distL="0" distR="0" wp14:anchorId="7E8B3F11" wp14:editId="3B2AF436">
            <wp:extent cx="5943600" cy="15201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08E7" w14:textId="77777777" w:rsidR="00583108" w:rsidRDefault="00583108" w:rsidP="00583108"/>
    <w:p w14:paraId="379F6A2C" w14:textId="77777777" w:rsidR="00583108" w:rsidRDefault="00583108" w:rsidP="00583108"/>
    <w:p w14:paraId="79B8F52B" w14:textId="77777777" w:rsidR="00583108" w:rsidRPr="00DD2EFB" w:rsidRDefault="00583108" w:rsidP="00583108">
      <w:pPr>
        <w:rPr>
          <w:b/>
          <w:bCs/>
        </w:rPr>
      </w:pPr>
      <w:r w:rsidRPr="00DD2EFB">
        <w:rPr>
          <w:b/>
          <w:bCs/>
        </w:rPr>
        <w:t xml:space="preserve">Manage Jenkins &gt; Configure System &gt; E-mail Notification </w:t>
      </w:r>
    </w:p>
    <w:p w14:paraId="3E6F3693" w14:textId="77777777" w:rsidR="00583108" w:rsidRDefault="00583108" w:rsidP="00C754FD">
      <w:pPr>
        <w:spacing w:after="0"/>
      </w:pPr>
      <w:r>
        <w:t xml:space="preserve">Provide SMTP Server Details. for </w:t>
      </w:r>
      <w:r w:rsidR="00C03D1B">
        <w:t>Example,</w:t>
      </w:r>
      <w:r>
        <w:t xml:space="preserve"> here </w:t>
      </w:r>
      <w:r w:rsidR="00C03D1B">
        <w:t>I’m</w:t>
      </w:r>
      <w:r>
        <w:t xml:space="preserve"> using </w:t>
      </w:r>
      <w:r w:rsidR="00C03D1B">
        <w:t>Gmail</w:t>
      </w:r>
      <w:r>
        <w:t>, for that configure below things</w:t>
      </w:r>
    </w:p>
    <w:p w14:paraId="4B8D7A5F" w14:textId="77777777" w:rsidR="00583108" w:rsidRDefault="00583108" w:rsidP="00105B72">
      <w:pPr>
        <w:pStyle w:val="Output"/>
      </w:pPr>
      <w:r>
        <w:t xml:space="preserve">Gmail SMTP server name: </w:t>
      </w:r>
      <w:r w:rsidRPr="00105B72">
        <w:rPr>
          <w:bCs/>
          <w:color w:val="00B050"/>
        </w:rPr>
        <w:t>smtp.gmail.com</w:t>
      </w:r>
    </w:p>
    <w:p w14:paraId="10F94C7D" w14:textId="2144A809" w:rsidR="00583108" w:rsidRDefault="00A838A3" w:rsidP="00583108">
      <w:r>
        <w:rPr>
          <w:noProof/>
        </w:rPr>
        <w:drawing>
          <wp:inline distT="0" distB="0" distL="0" distR="0" wp14:anchorId="61EF2321" wp14:editId="47D25C8E">
            <wp:extent cx="5943600" cy="16617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0B43" w14:textId="5839D09C" w:rsidR="00583108" w:rsidRDefault="00B87BB9" w:rsidP="00583108">
      <w:pPr>
        <w:rPr>
          <w:noProof/>
        </w:rPr>
      </w:pPr>
      <w:r>
        <w:lastRenderedPageBreak/>
        <w:t xml:space="preserve">Check [ ] - </w:t>
      </w:r>
      <w:r w:rsidRPr="00B87BB9">
        <w:rPr>
          <w:b/>
          <w:bCs/>
        </w:rPr>
        <w:t>Use SMTP Authentication</w:t>
      </w:r>
      <w:r>
        <w:rPr>
          <w:b/>
          <w:bCs/>
        </w:rPr>
        <w:t xml:space="preserve"> </w:t>
      </w:r>
      <w:r>
        <w:t>&amp; provide below details</w:t>
      </w:r>
      <w:r w:rsidR="00FC05E1" w:rsidRPr="00FC05E1">
        <w:rPr>
          <w:noProof/>
        </w:rPr>
        <w:t xml:space="preserve"> </w:t>
      </w:r>
      <w:r w:rsidR="002B4099">
        <w:rPr>
          <w:noProof/>
        </w:rPr>
        <w:drawing>
          <wp:inline distT="0" distB="0" distL="0" distR="0" wp14:anchorId="6F637F2B" wp14:editId="31DED68D">
            <wp:extent cx="5943600" cy="33064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9794E" w14:textId="1E5A9E98" w:rsidR="00BE6516" w:rsidRDefault="00BE6516" w:rsidP="00583108">
      <w:pPr>
        <w:rPr>
          <w:noProof/>
        </w:rPr>
      </w:pPr>
      <w:r>
        <w:rPr>
          <w:noProof/>
        </w:rPr>
        <w:t>Save &amp; Test Email</w:t>
      </w:r>
    </w:p>
    <w:p w14:paraId="1582DF80" w14:textId="58C4E067" w:rsidR="00563F43" w:rsidRDefault="00563F43" w:rsidP="00583108">
      <w:pPr>
        <w:rPr>
          <w:noProof/>
        </w:rPr>
      </w:pPr>
    </w:p>
    <w:p w14:paraId="13E1C462" w14:textId="67B0FA1A" w:rsidR="00563F43" w:rsidRDefault="00563F43" w:rsidP="00583108">
      <w:pPr>
        <w:rPr>
          <w:b/>
          <w:bCs/>
          <w:noProof/>
          <w:u w:val="single"/>
        </w:rPr>
      </w:pPr>
      <w:r w:rsidRPr="00563F43">
        <w:rPr>
          <w:b/>
          <w:bCs/>
          <w:noProof/>
          <w:u w:val="single"/>
        </w:rPr>
        <w:t>For any Issues, please do below things</w:t>
      </w:r>
    </w:p>
    <w:p w14:paraId="0B77A512" w14:textId="08BEC06B" w:rsidR="00B558EB" w:rsidRPr="00B558EB" w:rsidRDefault="00B558EB" w:rsidP="000D00FF">
      <w:pPr>
        <w:pStyle w:val="ListParagraph"/>
        <w:numPr>
          <w:ilvl w:val="0"/>
          <w:numId w:val="17"/>
        </w:numPr>
        <w:rPr>
          <w:noProof/>
        </w:rPr>
      </w:pPr>
      <w:r w:rsidRPr="00B558EB">
        <w:rPr>
          <w:noProof/>
        </w:rPr>
        <w:t>Update mailer plugin to 1.1 in Jenkins. Update jenkins to latest version</w:t>
      </w:r>
      <w:r>
        <w:rPr>
          <w:noProof/>
        </w:rPr>
        <w:t>(optional )</w:t>
      </w:r>
    </w:p>
    <w:p w14:paraId="0E7B569D" w14:textId="17A34774" w:rsidR="00563F43" w:rsidRDefault="00563F43" w:rsidP="000D00FF">
      <w:pPr>
        <w:pStyle w:val="ListParagraph"/>
        <w:numPr>
          <w:ilvl w:val="0"/>
          <w:numId w:val="17"/>
        </w:numPr>
      </w:pPr>
      <w:r>
        <w:t xml:space="preserve">In Google Account Settings : </w:t>
      </w:r>
      <w:r w:rsidRPr="00563F43">
        <w:t>Allow less secure app access: click </w:t>
      </w:r>
      <w:hyperlink r:id="rId71" w:history="1">
        <w:r w:rsidRPr="00563F43">
          <w:rPr>
            <w:rStyle w:val="Hyperlink"/>
          </w:rPr>
          <w:t>https://www.google.com/settings/security/lesssecureapps</w:t>
        </w:r>
      </w:hyperlink>
      <w:r w:rsidRPr="00563F43">
        <w:t> and select Turn on</w:t>
      </w:r>
      <w:r w:rsidR="004A0C78">
        <w:t>.</w:t>
      </w:r>
    </w:p>
    <w:p w14:paraId="6DF8E0EA" w14:textId="239BBCEF" w:rsidR="004A0C78" w:rsidRDefault="004A0C78" w:rsidP="000D00FF">
      <w:pPr>
        <w:pStyle w:val="ListParagraph"/>
        <w:numPr>
          <w:ilvl w:val="0"/>
          <w:numId w:val="17"/>
        </w:numPr>
      </w:pPr>
      <w:r w:rsidRPr="004A0C78">
        <w:t>Unlock captcha: click </w:t>
      </w:r>
      <w:hyperlink r:id="rId72" w:history="1">
        <w:r w:rsidRPr="004A0C78">
          <w:rPr>
            <w:rStyle w:val="Hyperlink"/>
          </w:rPr>
          <w:t>https://accounts.google.com/DisplayUnlockCaptcha</w:t>
        </w:r>
      </w:hyperlink>
      <w:r w:rsidRPr="004A0C78">
        <w:t> and select continue</w:t>
      </w:r>
    </w:p>
    <w:p w14:paraId="0737D199" w14:textId="77777777" w:rsidR="00B87BB9" w:rsidRPr="00B87BB9" w:rsidRDefault="00B87BB9" w:rsidP="00583108"/>
    <w:p w14:paraId="143ABBDF" w14:textId="68132527" w:rsidR="00583108" w:rsidRDefault="009250F2" w:rsidP="009250F2">
      <w:pPr>
        <w:pStyle w:val="Heading3"/>
      </w:pPr>
      <w:r>
        <w:t>Configure mail notification on Build failure/Success</w:t>
      </w:r>
    </w:p>
    <w:p w14:paraId="2C460BB1" w14:textId="77777777" w:rsidR="00583108" w:rsidRDefault="00583108" w:rsidP="00583108">
      <w:r>
        <w:t xml:space="preserve">Open already Created Job &gt; </w:t>
      </w:r>
      <w:r w:rsidRPr="00CF41A4">
        <w:rPr>
          <w:b/>
          <w:bCs/>
        </w:rPr>
        <w:t>configure option</w:t>
      </w:r>
      <w:r>
        <w:t>.</w:t>
      </w:r>
    </w:p>
    <w:p w14:paraId="7D9EE5E4" w14:textId="5AF80B78" w:rsidR="00583108" w:rsidRDefault="00DF709F" w:rsidP="00583108">
      <w:r w:rsidRPr="00CF41A4">
        <w:rPr>
          <w:b/>
          <w:bCs/>
        </w:rPr>
        <w:lastRenderedPageBreak/>
        <w:t>P</w:t>
      </w:r>
      <w:r w:rsidR="00583108" w:rsidRPr="00CF41A4">
        <w:rPr>
          <w:b/>
          <w:bCs/>
        </w:rPr>
        <w:t>ost-build action</w:t>
      </w:r>
      <w:r w:rsidRPr="00CF41A4">
        <w:rPr>
          <w:b/>
          <w:bCs/>
        </w:rPr>
        <w:t>s &gt;</w:t>
      </w:r>
      <w:r w:rsidR="00583108" w:rsidRPr="00CF41A4">
        <w:rPr>
          <w:b/>
          <w:bCs/>
        </w:rPr>
        <w:t xml:space="preserve"> E-mail Notification</w:t>
      </w:r>
      <w:r w:rsidR="00583108">
        <w:t xml:space="preserve"> section.</w:t>
      </w:r>
      <w:r w:rsidR="00CA40A7">
        <w:t xml:space="preserve"> </w:t>
      </w:r>
      <w:r w:rsidR="00583108">
        <w:t xml:space="preserve">Enter the receipt email id and select </w:t>
      </w:r>
      <w:r w:rsidR="00583108" w:rsidRPr="00CA40A7">
        <w:rPr>
          <w:b/>
          <w:bCs/>
        </w:rPr>
        <w:t>'send e-mail for every unstable build</w:t>
      </w:r>
      <w:r w:rsidR="00583108">
        <w:t>' option.</w:t>
      </w:r>
      <w:r w:rsidR="009E41A6" w:rsidRPr="009E41A6">
        <w:rPr>
          <w:noProof/>
        </w:rPr>
        <w:t xml:space="preserve"> </w:t>
      </w:r>
      <w:r w:rsidR="009E41A6">
        <w:rPr>
          <w:noProof/>
        </w:rPr>
        <w:drawing>
          <wp:inline distT="0" distB="0" distL="0" distR="0" wp14:anchorId="564DDF11" wp14:editId="6E6A8F32">
            <wp:extent cx="5943600" cy="18053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653F" w14:textId="77777777" w:rsidR="00583108" w:rsidRDefault="00583108" w:rsidP="00583108"/>
    <w:p w14:paraId="15775773" w14:textId="5CB86503" w:rsidR="005113A9" w:rsidRDefault="00632D53" w:rsidP="00583108">
      <w:r>
        <w:t>Try to fail the Build. See Console output &amp; Check mentioned emails</w:t>
      </w:r>
      <w:r w:rsidRPr="00632D53">
        <w:rPr>
          <w:noProof/>
        </w:rPr>
        <w:t xml:space="preserve"> </w:t>
      </w:r>
      <w:r w:rsidR="00500759">
        <w:rPr>
          <w:noProof/>
        </w:rPr>
        <w:drawing>
          <wp:inline distT="0" distB="0" distL="0" distR="0" wp14:anchorId="39F2ADAE" wp14:editId="5EAD8C9A">
            <wp:extent cx="5943600" cy="15487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2A47B" w14:textId="09C6D909" w:rsidR="005113A9" w:rsidRDefault="00293DCC" w:rsidP="004B413A">
      <w:r>
        <w:rPr>
          <w:noProof/>
        </w:rPr>
        <w:drawing>
          <wp:inline distT="0" distB="0" distL="0" distR="0" wp14:anchorId="0FDE44A9" wp14:editId="22CE7CB6">
            <wp:extent cx="5943600" cy="276161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DA07" w14:textId="77777777" w:rsidR="0003095B" w:rsidRDefault="0003095B" w:rsidP="004B413A"/>
    <w:p w14:paraId="494CC405" w14:textId="77777777" w:rsidR="005113A9" w:rsidRDefault="005113A9" w:rsidP="004B413A"/>
    <w:p w14:paraId="3ECC54FC" w14:textId="2E8B817F" w:rsidR="001B0690" w:rsidRDefault="007C515B" w:rsidP="001B0690">
      <w:pPr>
        <w:pStyle w:val="Heading1"/>
      </w:pPr>
      <w:r>
        <w:lastRenderedPageBreak/>
        <w:t xml:space="preserve">Jenkins </w:t>
      </w:r>
      <w:r w:rsidR="001B0690">
        <w:t>Testing</w:t>
      </w:r>
      <w:r w:rsidR="0075390E">
        <w:t xml:space="preserve"> ###</w:t>
      </w:r>
    </w:p>
    <w:p w14:paraId="03B7DEB3" w14:textId="3FE71D25" w:rsidR="002A09C1" w:rsidRDefault="002A09C1" w:rsidP="002A09C1"/>
    <w:p w14:paraId="2055DD0D" w14:textId="6A5FE9D3" w:rsidR="002A09C1" w:rsidRDefault="002A09C1" w:rsidP="002A09C1">
      <w:pPr>
        <w:pStyle w:val="Heading2"/>
      </w:pPr>
      <w:r w:rsidRPr="002A09C1">
        <w:t xml:space="preserve">Jenkins </w:t>
      </w:r>
      <w:r w:rsidR="00E06492">
        <w:t>–</w:t>
      </w:r>
      <w:r w:rsidRPr="002A09C1">
        <w:t xml:space="preserve"> </w:t>
      </w:r>
      <w:r w:rsidR="00E06492">
        <w:t>Junit Report</w:t>
      </w:r>
      <w:r w:rsidR="00607235">
        <w:t>ing</w:t>
      </w:r>
      <w:r w:rsidR="00E06492">
        <w:t xml:space="preserve"> using ANT</w:t>
      </w:r>
    </w:p>
    <w:p w14:paraId="64076150" w14:textId="77777777" w:rsidR="00113324" w:rsidRDefault="00113324" w:rsidP="00113324">
      <w:r>
        <w:t>Create Job &gt; Free Style</w:t>
      </w:r>
    </w:p>
    <w:p w14:paraId="0A2D346D" w14:textId="77777777" w:rsidR="00113324" w:rsidRDefault="00113324" w:rsidP="00113324"/>
    <w:p w14:paraId="632C94DE" w14:textId="1A6C292A" w:rsidR="002D29FC" w:rsidRPr="00113324" w:rsidRDefault="00113324" w:rsidP="002D29FC">
      <w:r w:rsidRPr="00113324">
        <w:rPr>
          <w:b/>
          <w:bCs/>
        </w:rPr>
        <w:t>Build &gt;Add Build Step</w:t>
      </w:r>
      <w:r>
        <w:rPr>
          <w:b/>
          <w:bCs/>
        </w:rPr>
        <w:t>&gt;</w:t>
      </w:r>
      <w:r w:rsidRPr="00113324">
        <w:rPr>
          <w:b/>
          <w:bCs/>
        </w:rPr>
        <w:t xml:space="preserve"> Invoke Ant</w:t>
      </w:r>
      <w:r>
        <w:rPr>
          <w:b/>
          <w:bCs/>
        </w:rPr>
        <w:t xml:space="preserve"> : </w:t>
      </w:r>
      <w:r>
        <w:t>provide below details</w:t>
      </w:r>
    </w:p>
    <w:p w14:paraId="084AB38F" w14:textId="54984024" w:rsidR="002D29FC" w:rsidRDefault="0074081C" w:rsidP="002D29FC">
      <w:r>
        <w:rPr>
          <w:noProof/>
        </w:rPr>
        <w:drawing>
          <wp:inline distT="0" distB="0" distL="0" distR="0" wp14:anchorId="6FE1770C" wp14:editId="0F2F4438">
            <wp:extent cx="5943600" cy="28409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9EA9" w14:textId="602B408F" w:rsidR="002D29FC" w:rsidRDefault="002D29FC" w:rsidP="002D29FC"/>
    <w:p w14:paraId="5B53E599" w14:textId="607701D9" w:rsidR="002D29FC" w:rsidRDefault="00841829" w:rsidP="002D29FC">
      <w:r>
        <w:t xml:space="preserve">Next, </w:t>
      </w:r>
      <w:r w:rsidRPr="00841829">
        <w:rPr>
          <w:b/>
          <w:bCs/>
        </w:rPr>
        <w:t>Post-build Step &gt; choose “Publish Junit test result report”</w:t>
      </w:r>
      <w:r w:rsidR="00070620" w:rsidRPr="00070620">
        <w:rPr>
          <w:noProof/>
        </w:rPr>
        <w:t xml:space="preserve"> </w:t>
      </w:r>
      <w:r w:rsidR="00070620">
        <w:rPr>
          <w:noProof/>
        </w:rPr>
        <w:drawing>
          <wp:inline distT="0" distB="0" distL="0" distR="0" wp14:anchorId="1FA086D3" wp14:editId="29AE5DA2">
            <wp:extent cx="5943600" cy="2190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540C" w14:textId="70042074" w:rsidR="002D29FC" w:rsidRDefault="00D67F14" w:rsidP="00E84C01">
      <w:r w:rsidRPr="00D67F14">
        <w:t xml:space="preserve">Test report XMLs - location of reports </w:t>
      </w:r>
      <w:proofErr w:type="spellStart"/>
      <w:r w:rsidRPr="00D67F14">
        <w:t>xmls</w:t>
      </w:r>
      <w:proofErr w:type="spellEnd"/>
    </w:p>
    <w:p w14:paraId="695DEDF6" w14:textId="76CA9865" w:rsidR="002B2FC6" w:rsidRDefault="002B2FC6" w:rsidP="002B2FC6">
      <w:r>
        <w:rPr>
          <w:noProof/>
        </w:rPr>
        <w:lastRenderedPageBreak/>
        <w:drawing>
          <wp:inline distT="0" distB="0" distL="0" distR="0" wp14:anchorId="2ADF48D1" wp14:editId="0D135810">
            <wp:extent cx="5943600" cy="23012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655A" w14:textId="36B4F4CE" w:rsidR="002D29FC" w:rsidRDefault="002D29FC" w:rsidP="002D29FC"/>
    <w:p w14:paraId="201C77BE" w14:textId="0BC0F65E" w:rsidR="001B0690" w:rsidRDefault="001B0690" w:rsidP="000D00FF">
      <w:pPr>
        <w:pStyle w:val="ListParagraph"/>
        <w:numPr>
          <w:ilvl w:val="0"/>
          <w:numId w:val="15"/>
        </w:numPr>
      </w:pPr>
      <w:r>
        <w:t>For maven projects it will automatically generates the JUnit Reports.</w:t>
      </w:r>
      <w:r w:rsidR="00504A28" w:rsidRPr="00504A28">
        <w:rPr>
          <w:noProof/>
        </w:rPr>
        <w:t xml:space="preserve"> </w:t>
      </w:r>
      <w:r w:rsidR="00504A28">
        <w:rPr>
          <w:noProof/>
        </w:rPr>
        <w:drawing>
          <wp:inline distT="0" distB="0" distL="0" distR="0" wp14:anchorId="279FE509" wp14:editId="57F06A87">
            <wp:extent cx="5943600" cy="205295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670C" w14:textId="77777777" w:rsidR="001B0690" w:rsidRDefault="001B0690" w:rsidP="001B0690">
      <w:pPr>
        <w:pStyle w:val="ListParagraph"/>
      </w:pPr>
    </w:p>
    <w:p w14:paraId="18C02BF3" w14:textId="77777777" w:rsidR="001B0690" w:rsidRPr="009C7D55" w:rsidRDefault="001B0690" w:rsidP="000D00FF">
      <w:pPr>
        <w:pStyle w:val="ListParagraph"/>
        <w:numPr>
          <w:ilvl w:val="0"/>
          <w:numId w:val="15"/>
        </w:numPr>
      </w:pPr>
      <w:r>
        <w:t xml:space="preserve">For selenium, we need to add </w:t>
      </w:r>
      <w:r w:rsidRPr="00674961">
        <w:rPr>
          <w:b/>
        </w:rPr>
        <w:t>“Hudson Selenium Plugin”</w:t>
      </w:r>
    </w:p>
    <w:p w14:paraId="1F62D508" w14:textId="77777777" w:rsidR="001B0690" w:rsidRDefault="001B0690" w:rsidP="001B0690">
      <w:pPr>
        <w:pStyle w:val="ListParagraph"/>
      </w:pPr>
    </w:p>
    <w:p w14:paraId="2D935FE3" w14:textId="77777777" w:rsidR="001B0690" w:rsidRDefault="001B0690" w:rsidP="001B0690"/>
    <w:p w14:paraId="09D241FD" w14:textId="77777777" w:rsidR="001B0690" w:rsidRDefault="001B0690" w:rsidP="001B0690">
      <w:pPr>
        <w:pStyle w:val="Heading2"/>
      </w:pPr>
      <w:r>
        <w:t>Jenkins – Selenium Integration</w:t>
      </w:r>
    </w:p>
    <w:p w14:paraId="623A3510" w14:textId="77777777" w:rsidR="001B0690" w:rsidRPr="00BA0F15" w:rsidRDefault="001B0690" w:rsidP="000D00FF">
      <w:pPr>
        <w:pStyle w:val="ListParagraph"/>
        <w:numPr>
          <w:ilvl w:val="0"/>
          <w:numId w:val="16"/>
        </w:numPr>
      </w:pPr>
      <w:r w:rsidRPr="00BA0F15">
        <w:t>Running Selenium tests in Jenkins allows you to run your tests every time your software changes and deploy the software to a new environment when the tests pass.</w:t>
      </w:r>
    </w:p>
    <w:p w14:paraId="6E12A2D1" w14:textId="77777777" w:rsidR="001B0690" w:rsidRPr="00BA0F15" w:rsidRDefault="001B0690" w:rsidP="000D00FF">
      <w:pPr>
        <w:pStyle w:val="ListParagraph"/>
        <w:numPr>
          <w:ilvl w:val="0"/>
          <w:numId w:val="16"/>
        </w:numPr>
      </w:pPr>
      <w:r w:rsidRPr="00BA0F15">
        <w:t>Jenkins can schedule your tests to run at specific time.</w:t>
      </w:r>
    </w:p>
    <w:p w14:paraId="5BFD1D5E" w14:textId="77777777" w:rsidR="001B0690" w:rsidRPr="00BA0F15" w:rsidRDefault="001B0690" w:rsidP="000D00FF">
      <w:pPr>
        <w:pStyle w:val="ListParagraph"/>
        <w:numPr>
          <w:ilvl w:val="0"/>
          <w:numId w:val="16"/>
        </w:numPr>
      </w:pPr>
      <w:r w:rsidRPr="00BA0F15">
        <w:t>You can save the execution history and Test Reports.</w:t>
      </w:r>
    </w:p>
    <w:p w14:paraId="185C794A" w14:textId="77777777" w:rsidR="001B0690" w:rsidRPr="00BA0F15" w:rsidRDefault="001B0690" w:rsidP="000D00FF">
      <w:pPr>
        <w:pStyle w:val="ListParagraph"/>
        <w:numPr>
          <w:ilvl w:val="0"/>
          <w:numId w:val="16"/>
        </w:numPr>
      </w:pPr>
      <w:r w:rsidRPr="00BA0F15">
        <w:t>Jenkins supports Maven for building and Testing a project in continuous integration</w:t>
      </w:r>
    </w:p>
    <w:p w14:paraId="2A9EFC15" w14:textId="77777777" w:rsidR="001B0690" w:rsidRDefault="006935F1" w:rsidP="001B0690">
      <w:hyperlink r:id="rId80" w:history="1">
        <w:r w:rsidR="001B0690">
          <w:rPr>
            <w:rStyle w:val="Hyperlink"/>
          </w:rPr>
          <w:t>https://www.guru99.com/maven-jenkins-with-selenium-complete-tutorial.html</w:t>
        </w:r>
      </w:hyperlink>
    </w:p>
    <w:p w14:paraId="3039815B" w14:textId="77777777" w:rsidR="001B0690" w:rsidRDefault="001B0690" w:rsidP="001B0690"/>
    <w:p w14:paraId="36A415CB" w14:textId="77777777" w:rsidR="0039027F" w:rsidRDefault="0039027F" w:rsidP="0039027F">
      <w:r>
        <w:lastRenderedPageBreak/>
        <w:t>Dashboard &gt; Manage Jenkins &gt; Manage Plugins - Install "</w:t>
      </w:r>
      <w:r w:rsidRPr="00EE034E">
        <w:rPr>
          <w:b/>
          <w:bCs/>
        </w:rPr>
        <w:t>Hudson Selenium Plugin</w:t>
      </w:r>
      <w:r>
        <w:t>"</w:t>
      </w:r>
    </w:p>
    <w:p w14:paraId="22AC322C" w14:textId="5BC2F376" w:rsidR="0039027F" w:rsidRDefault="0039027F" w:rsidP="0039027F">
      <w:r>
        <w:t>Manage Jenkins &gt; Configure system &gt; Selenium &gt; Provide "selenium-server-standalone-xxx.jar" PATH</w:t>
      </w:r>
    </w:p>
    <w:p w14:paraId="430D8B31" w14:textId="77777777" w:rsidR="0039027F" w:rsidRDefault="0039027F" w:rsidP="0039027F">
      <w:r>
        <w:t xml:space="preserve">Add build step and choose the </w:t>
      </w:r>
      <w:proofErr w:type="spellStart"/>
      <w:r>
        <w:t>optin</w:t>
      </w:r>
      <w:proofErr w:type="spellEnd"/>
      <w:r>
        <w:t xml:space="preserve"> of “</w:t>
      </w:r>
      <w:proofErr w:type="spellStart"/>
      <w:r>
        <w:t>SeleniumHQ</w:t>
      </w:r>
      <w:proofErr w:type="spellEnd"/>
      <w:r>
        <w:t xml:space="preserve"> </w:t>
      </w:r>
      <w:proofErr w:type="spellStart"/>
      <w:r>
        <w:t>htmlSuite</w:t>
      </w:r>
      <w:proofErr w:type="spellEnd"/>
      <w:r>
        <w:t xml:space="preserve"> Run”</w:t>
      </w:r>
    </w:p>
    <w:p w14:paraId="29243DBA" w14:textId="77777777" w:rsidR="001B0690" w:rsidRDefault="001B0690" w:rsidP="001B0690"/>
    <w:p w14:paraId="0244638F" w14:textId="2858CF8C" w:rsidR="001B0690" w:rsidRPr="00484CC5" w:rsidRDefault="00E92673" w:rsidP="002C1AE7">
      <w:pPr>
        <w:pStyle w:val="Heading1"/>
      </w:pPr>
      <w:r>
        <w:t xml:space="preserve">Jenkins – Master </w:t>
      </w:r>
      <w:r w:rsidR="002C1AE7">
        <w:t xml:space="preserve">&amp; Slave </w:t>
      </w:r>
      <w:r w:rsidR="001B0690">
        <w:t xml:space="preserve"> </w:t>
      </w:r>
    </w:p>
    <w:p w14:paraId="436624B4" w14:textId="77777777" w:rsidR="00F332FA" w:rsidRPr="00F332FA" w:rsidRDefault="00F332FA" w:rsidP="00F332FA">
      <w:r w:rsidRPr="00F332FA">
        <w:t>Jenkins uses a Master-Slave architecture to manage distributed builds. In this architecture, Master and Slave communicate through TCP/IP protocol.</w:t>
      </w:r>
    </w:p>
    <w:p w14:paraId="409AF23F" w14:textId="77777777" w:rsidR="00F332FA" w:rsidRPr="00F332FA" w:rsidRDefault="00F332FA" w:rsidP="007A7DC5">
      <w:pPr>
        <w:spacing w:after="0"/>
      </w:pPr>
      <w:r w:rsidRPr="00F332FA">
        <w:rPr>
          <w:b/>
          <w:bCs/>
        </w:rPr>
        <w:t>Jenkins Master</w:t>
      </w:r>
    </w:p>
    <w:p w14:paraId="134C2119" w14:textId="77777777" w:rsidR="00F332FA" w:rsidRPr="00F332FA" w:rsidRDefault="00F332FA" w:rsidP="00F332FA">
      <w:r w:rsidRPr="00F332FA">
        <w:t>Your main Jenkins server is the Master. The Master’s job is to handle:</w:t>
      </w:r>
    </w:p>
    <w:p w14:paraId="6A9E7720" w14:textId="77777777" w:rsidR="00F332FA" w:rsidRPr="00F332FA" w:rsidRDefault="00F332FA" w:rsidP="000D00FF">
      <w:pPr>
        <w:pStyle w:val="ListParagraph"/>
        <w:numPr>
          <w:ilvl w:val="0"/>
          <w:numId w:val="19"/>
        </w:numPr>
      </w:pPr>
      <w:r w:rsidRPr="00F332FA">
        <w:t>Scheduling build jobs.</w:t>
      </w:r>
    </w:p>
    <w:p w14:paraId="5C4CE58F" w14:textId="77777777" w:rsidR="00F332FA" w:rsidRPr="00F332FA" w:rsidRDefault="00F332FA" w:rsidP="000D00FF">
      <w:pPr>
        <w:pStyle w:val="ListParagraph"/>
        <w:numPr>
          <w:ilvl w:val="0"/>
          <w:numId w:val="19"/>
        </w:numPr>
      </w:pPr>
      <w:r w:rsidRPr="00F332FA">
        <w:t>Dispatching builds to the slaves for the actual execution.</w:t>
      </w:r>
    </w:p>
    <w:p w14:paraId="0D0F7E1D" w14:textId="77777777" w:rsidR="00F332FA" w:rsidRPr="00F332FA" w:rsidRDefault="00F332FA" w:rsidP="000D00FF">
      <w:pPr>
        <w:pStyle w:val="ListParagraph"/>
        <w:numPr>
          <w:ilvl w:val="0"/>
          <w:numId w:val="19"/>
        </w:numPr>
      </w:pPr>
      <w:r w:rsidRPr="00F332FA">
        <w:t>Monitor the slaves (possibly taking them online and offline as required).</w:t>
      </w:r>
    </w:p>
    <w:p w14:paraId="2665C5E0" w14:textId="77777777" w:rsidR="00F332FA" w:rsidRPr="00F332FA" w:rsidRDefault="00F332FA" w:rsidP="000D00FF">
      <w:pPr>
        <w:pStyle w:val="ListParagraph"/>
        <w:numPr>
          <w:ilvl w:val="0"/>
          <w:numId w:val="19"/>
        </w:numPr>
      </w:pPr>
      <w:r w:rsidRPr="00F332FA">
        <w:t>Recording and presenting the build results.</w:t>
      </w:r>
    </w:p>
    <w:p w14:paraId="2964E3B7" w14:textId="77777777" w:rsidR="00F332FA" w:rsidRPr="00F332FA" w:rsidRDefault="00F332FA" w:rsidP="000D00FF">
      <w:pPr>
        <w:pStyle w:val="ListParagraph"/>
        <w:numPr>
          <w:ilvl w:val="0"/>
          <w:numId w:val="19"/>
        </w:numPr>
      </w:pPr>
      <w:r w:rsidRPr="00F332FA">
        <w:t>A Master instance of Jenkins can also execute build jobs directly.</w:t>
      </w:r>
    </w:p>
    <w:p w14:paraId="1E80A5F2" w14:textId="77777777" w:rsidR="00F332FA" w:rsidRPr="00F332FA" w:rsidRDefault="00F332FA" w:rsidP="007A7DC5">
      <w:pPr>
        <w:spacing w:after="0"/>
      </w:pPr>
      <w:r w:rsidRPr="00F332FA">
        <w:rPr>
          <w:b/>
          <w:bCs/>
        </w:rPr>
        <w:t>Jenkins Slave</w:t>
      </w:r>
    </w:p>
    <w:p w14:paraId="486AECCF" w14:textId="77777777" w:rsidR="00F332FA" w:rsidRPr="00F332FA" w:rsidRDefault="00F332FA" w:rsidP="00F332FA">
      <w:r w:rsidRPr="00F332FA">
        <w:t>A Slave is a Java executable that runs on a remote machine. Following are the characteristics of Jenkins Slaves:</w:t>
      </w:r>
    </w:p>
    <w:p w14:paraId="490BAE5F" w14:textId="77777777" w:rsidR="00F332FA" w:rsidRPr="00F332FA" w:rsidRDefault="00F332FA" w:rsidP="000D00FF">
      <w:pPr>
        <w:pStyle w:val="ListParagraph"/>
        <w:numPr>
          <w:ilvl w:val="0"/>
          <w:numId w:val="18"/>
        </w:numPr>
      </w:pPr>
      <w:r w:rsidRPr="00F332FA">
        <w:t>It hears requests from the Jenkins Master instance.</w:t>
      </w:r>
    </w:p>
    <w:p w14:paraId="602D3EF0" w14:textId="77777777" w:rsidR="00F332FA" w:rsidRPr="00F332FA" w:rsidRDefault="00F332FA" w:rsidP="000D00FF">
      <w:pPr>
        <w:pStyle w:val="ListParagraph"/>
        <w:numPr>
          <w:ilvl w:val="0"/>
          <w:numId w:val="18"/>
        </w:numPr>
      </w:pPr>
      <w:r w:rsidRPr="00F332FA">
        <w:t>Slaves can run on a variety of operating systems.</w:t>
      </w:r>
    </w:p>
    <w:p w14:paraId="42D46184" w14:textId="77777777" w:rsidR="00F332FA" w:rsidRPr="00F332FA" w:rsidRDefault="00F332FA" w:rsidP="000D00FF">
      <w:pPr>
        <w:pStyle w:val="ListParagraph"/>
        <w:numPr>
          <w:ilvl w:val="0"/>
          <w:numId w:val="18"/>
        </w:numPr>
      </w:pPr>
      <w:r w:rsidRPr="00F332FA">
        <w:t>The job of a Slave is to do as they are told to, which involves executing build jobs dispatched by the Master.</w:t>
      </w:r>
    </w:p>
    <w:p w14:paraId="68ADE71B" w14:textId="3C8B7D0F" w:rsidR="00F332FA" w:rsidRDefault="00F332FA" w:rsidP="000D00FF">
      <w:pPr>
        <w:pStyle w:val="ListParagraph"/>
        <w:numPr>
          <w:ilvl w:val="0"/>
          <w:numId w:val="18"/>
        </w:numPr>
      </w:pPr>
      <w:r w:rsidRPr="00F332FA">
        <w:t>You can configure a project to always run on a particular Slave machine, or a particular type of Slave machine, or simply let Jenkins pick the next available Slave.</w:t>
      </w:r>
    </w:p>
    <w:p w14:paraId="7AF6AFE8" w14:textId="227917A7" w:rsidR="00F07517" w:rsidRPr="00F332FA" w:rsidRDefault="00F07517" w:rsidP="00F07517">
      <w:r>
        <w:rPr>
          <w:noProof/>
        </w:rPr>
        <w:drawing>
          <wp:inline distT="0" distB="0" distL="0" distR="0" wp14:anchorId="2362894A" wp14:editId="71B02B08">
            <wp:extent cx="5943600" cy="22745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C1D13" w14:textId="77777777" w:rsidR="005113A9" w:rsidRDefault="005113A9" w:rsidP="004B413A"/>
    <w:p w14:paraId="29E41741" w14:textId="77777777" w:rsidR="005113A9" w:rsidRDefault="005113A9" w:rsidP="004B413A"/>
    <w:p w14:paraId="2E5CEFAE" w14:textId="77777777" w:rsidR="005113A9" w:rsidRDefault="005113A9" w:rsidP="004B413A"/>
    <w:p w14:paraId="3E63C299" w14:textId="77777777" w:rsidR="005113A9" w:rsidRDefault="005113A9" w:rsidP="004B413A"/>
    <w:p w14:paraId="142D4000" w14:textId="77777777" w:rsidR="005113A9" w:rsidRDefault="005113A9" w:rsidP="004B413A"/>
    <w:p w14:paraId="26FD005E" w14:textId="77777777" w:rsidR="005113A9" w:rsidRDefault="005113A9" w:rsidP="004B413A"/>
    <w:p w14:paraId="5303CABF" w14:textId="77777777" w:rsidR="005113A9" w:rsidRDefault="005113A9" w:rsidP="004B413A"/>
    <w:p w14:paraId="5385EEDB" w14:textId="68C7E5CC" w:rsidR="005113A9" w:rsidRDefault="005113A9" w:rsidP="004B413A"/>
    <w:p w14:paraId="57C7A81D" w14:textId="218934AF" w:rsidR="00C83EEE" w:rsidRDefault="00C83EEE" w:rsidP="004B413A"/>
    <w:p w14:paraId="27B6D061" w14:textId="2B64D28F" w:rsidR="00C83EEE" w:rsidRDefault="00C83EEE" w:rsidP="004B413A"/>
    <w:p w14:paraId="55EE9010" w14:textId="3C19A708" w:rsidR="00C83EEE" w:rsidRDefault="00C83EEE" w:rsidP="004B413A"/>
    <w:p w14:paraId="3F29A2FE" w14:textId="2441B68E" w:rsidR="00C83EEE" w:rsidRDefault="00C83EEE" w:rsidP="00C83EEE">
      <w:pPr>
        <w:pStyle w:val="Heading1"/>
      </w:pPr>
      <w:r>
        <w:t xml:space="preserve">Jenkins - </w:t>
      </w:r>
      <w:r w:rsidRPr="00C83EEE">
        <w:t>Automated Deployment</w:t>
      </w:r>
    </w:p>
    <w:p w14:paraId="3A8E4120" w14:textId="7E654229" w:rsidR="00C83EEE" w:rsidRDefault="00C83EEE" w:rsidP="004B413A"/>
    <w:p w14:paraId="0DA8216C" w14:textId="0616EFE6" w:rsidR="00C83EEE" w:rsidRDefault="00C83EEE" w:rsidP="004B413A"/>
    <w:p w14:paraId="38FDFEDB" w14:textId="0326E929" w:rsidR="00C83EEE" w:rsidRDefault="00C83EEE" w:rsidP="004B413A"/>
    <w:p w14:paraId="06CB75F5" w14:textId="4678E3FD" w:rsidR="00C83EEE" w:rsidRDefault="00C83EEE" w:rsidP="004B413A"/>
    <w:p w14:paraId="26CF4349" w14:textId="7854FEAA" w:rsidR="00C83EEE" w:rsidRDefault="00C83EEE" w:rsidP="004B413A"/>
    <w:p w14:paraId="6FBAB3F8" w14:textId="689726CE" w:rsidR="00C83EEE" w:rsidRDefault="00C83EEE" w:rsidP="004B413A"/>
    <w:p w14:paraId="09B89477" w14:textId="092454BA" w:rsidR="00C83EEE" w:rsidRDefault="00C83EEE" w:rsidP="004B413A"/>
    <w:p w14:paraId="51D31F96" w14:textId="2B6FAA4A" w:rsidR="00C83EEE" w:rsidRDefault="00C83EEE" w:rsidP="004B413A"/>
    <w:p w14:paraId="75E4A8D4" w14:textId="602DC5F3" w:rsidR="00C83EEE" w:rsidRDefault="00C83EEE" w:rsidP="004B413A"/>
    <w:p w14:paraId="570FDBB5" w14:textId="166CA631" w:rsidR="00C83EEE" w:rsidRDefault="00C83EEE" w:rsidP="004B413A"/>
    <w:p w14:paraId="61306DCE" w14:textId="19F16708" w:rsidR="00C83EEE" w:rsidRDefault="00C83EEE" w:rsidP="004B413A"/>
    <w:p w14:paraId="5D0A66A9" w14:textId="7311498B" w:rsidR="00C83EEE" w:rsidRDefault="00C83EEE" w:rsidP="004B413A"/>
    <w:p w14:paraId="793F45C4" w14:textId="0B645C2E" w:rsidR="00C83EEE" w:rsidRDefault="00C83EEE" w:rsidP="004B413A"/>
    <w:p w14:paraId="2430FA73" w14:textId="0604C7ED" w:rsidR="00C83EEE" w:rsidRDefault="00C83EEE" w:rsidP="004B413A"/>
    <w:p w14:paraId="007680C8" w14:textId="5D37162D" w:rsidR="00C83EEE" w:rsidRDefault="00C83EEE" w:rsidP="004B413A"/>
    <w:p w14:paraId="255AABEB" w14:textId="51B9E628" w:rsidR="00C83EEE" w:rsidRDefault="00293512" w:rsidP="00293512">
      <w:pPr>
        <w:pStyle w:val="Heading1"/>
      </w:pPr>
      <w:r w:rsidRPr="00293512">
        <w:t>Jenkins - Metrics and Trends</w:t>
      </w:r>
    </w:p>
    <w:p w14:paraId="7621A910" w14:textId="77777777" w:rsidR="00C83EEE" w:rsidRDefault="00C83EEE" w:rsidP="004B413A"/>
    <w:p w14:paraId="54292FDC" w14:textId="77777777" w:rsidR="005113A9" w:rsidRDefault="005113A9" w:rsidP="004B413A"/>
    <w:p w14:paraId="4B1DDEC4" w14:textId="77777777" w:rsidR="005113A9" w:rsidRDefault="005113A9" w:rsidP="004B413A"/>
    <w:p w14:paraId="53F7E8DB" w14:textId="77777777" w:rsidR="005113A9" w:rsidRDefault="005113A9" w:rsidP="004B413A"/>
    <w:p w14:paraId="68AD09B9" w14:textId="77777777" w:rsidR="005113A9" w:rsidRDefault="005113A9" w:rsidP="004B413A"/>
    <w:p w14:paraId="515AFB30" w14:textId="77777777" w:rsidR="005113A9" w:rsidRDefault="005113A9" w:rsidP="004B413A"/>
    <w:p w14:paraId="2A633961" w14:textId="77777777" w:rsidR="005113A9" w:rsidRDefault="005113A9" w:rsidP="004B413A"/>
    <w:p w14:paraId="3B9D0904" w14:textId="77777777" w:rsidR="005113A9" w:rsidRDefault="005113A9" w:rsidP="004B413A"/>
    <w:p w14:paraId="126FC2EF" w14:textId="77777777" w:rsidR="005113A9" w:rsidRDefault="005113A9" w:rsidP="004B413A"/>
    <w:p w14:paraId="6496148D" w14:textId="3B4B847F" w:rsidR="005113A9" w:rsidRDefault="00BC1989" w:rsidP="00BC1989">
      <w:pPr>
        <w:pStyle w:val="Heading1"/>
      </w:pPr>
      <w:r>
        <w:t>Jenkins – Pipeline</w:t>
      </w:r>
    </w:p>
    <w:p w14:paraId="187C95F7" w14:textId="7BD331BE" w:rsidR="00BC1989" w:rsidRPr="00BC1989" w:rsidRDefault="006935F1" w:rsidP="00BC1989">
      <w:hyperlink r:id="rId82" w:history="1">
        <w:r w:rsidR="00BC1989">
          <w:rPr>
            <w:rStyle w:val="Hyperlink"/>
          </w:rPr>
          <w:t>https://www.edureka.co/blog/jenkins-pipeline-tutorial-continuous-delivery</w:t>
        </w:r>
      </w:hyperlink>
    </w:p>
    <w:p w14:paraId="6C9F5B3B" w14:textId="77777777" w:rsidR="005113A9" w:rsidRDefault="005113A9" w:rsidP="004B413A"/>
    <w:p w14:paraId="387BE9DC" w14:textId="77777777" w:rsidR="005113A9" w:rsidRDefault="005113A9" w:rsidP="004B413A"/>
    <w:p w14:paraId="04C7677B" w14:textId="77777777" w:rsidR="005113A9" w:rsidRDefault="005113A9" w:rsidP="004B413A"/>
    <w:p w14:paraId="70D982E4" w14:textId="77777777" w:rsidR="005113A9" w:rsidRDefault="005113A9" w:rsidP="004B413A"/>
    <w:p w14:paraId="637F6148" w14:textId="77777777" w:rsidR="005113A9" w:rsidRDefault="005113A9" w:rsidP="004B413A"/>
    <w:p w14:paraId="28C3FC1F" w14:textId="77777777" w:rsidR="005113A9" w:rsidRDefault="005113A9" w:rsidP="004B413A"/>
    <w:p w14:paraId="01ABF97F" w14:textId="77777777" w:rsidR="005113A9" w:rsidRDefault="005113A9" w:rsidP="004B413A"/>
    <w:p w14:paraId="3D8F3482" w14:textId="77777777" w:rsidR="005113A9" w:rsidRDefault="005113A9" w:rsidP="004B413A"/>
    <w:p w14:paraId="39DE41FC" w14:textId="77777777" w:rsidR="005113A9" w:rsidRDefault="005113A9" w:rsidP="004B413A"/>
    <w:p w14:paraId="1E963A77" w14:textId="77777777" w:rsidR="005113A9" w:rsidRDefault="005113A9" w:rsidP="004B413A"/>
    <w:p w14:paraId="044D9983" w14:textId="77777777" w:rsidR="005113A9" w:rsidRDefault="005113A9" w:rsidP="004B413A"/>
    <w:p w14:paraId="3006E57F" w14:textId="77777777" w:rsidR="005113A9" w:rsidRDefault="005113A9" w:rsidP="004B413A"/>
    <w:p w14:paraId="139F07BD" w14:textId="77777777" w:rsidR="005113A9" w:rsidRDefault="005113A9" w:rsidP="004B413A"/>
    <w:p w14:paraId="56F8A5E4" w14:textId="77777777" w:rsidR="005113A9" w:rsidRDefault="005113A9" w:rsidP="004B413A"/>
    <w:p w14:paraId="1C00F991" w14:textId="77777777" w:rsidR="005113A9" w:rsidRDefault="005113A9" w:rsidP="004B413A"/>
    <w:p w14:paraId="6C72EC11" w14:textId="77777777" w:rsidR="005113A9" w:rsidRDefault="005113A9" w:rsidP="004B413A"/>
    <w:p w14:paraId="0FD73174" w14:textId="77777777" w:rsidR="005113A9" w:rsidRDefault="005113A9" w:rsidP="004B413A"/>
    <w:p w14:paraId="4D90EA8F" w14:textId="77777777" w:rsidR="005113A9" w:rsidRDefault="005113A9" w:rsidP="004B413A"/>
    <w:p w14:paraId="4B834B5D" w14:textId="77777777" w:rsidR="005113A9" w:rsidRDefault="005113A9" w:rsidP="004B413A"/>
    <w:p w14:paraId="06EEF958" w14:textId="77777777" w:rsidR="005113A9" w:rsidRDefault="005113A9" w:rsidP="004B413A"/>
    <w:p w14:paraId="18E04E2F" w14:textId="77777777" w:rsidR="005113A9" w:rsidRDefault="005113A9" w:rsidP="004B413A"/>
    <w:p w14:paraId="702410CD" w14:textId="77777777" w:rsidR="005113A9" w:rsidRDefault="005113A9" w:rsidP="004B413A"/>
    <w:p w14:paraId="32A57D5D" w14:textId="77777777" w:rsidR="005113A9" w:rsidRDefault="005113A9" w:rsidP="004B413A"/>
    <w:p w14:paraId="11C71A0D" w14:textId="77777777" w:rsidR="005113A9" w:rsidRDefault="005113A9" w:rsidP="004B413A"/>
    <w:p w14:paraId="1E3F2038" w14:textId="77777777" w:rsidR="005113A9" w:rsidRDefault="005113A9" w:rsidP="004B413A"/>
    <w:p w14:paraId="76C3C05C" w14:textId="77777777" w:rsidR="005113A9" w:rsidRDefault="005113A9" w:rsidP="004B413A"/>
    <w:p w14:paraId="4EB77638" w14:textId="77777777" w:rsidR="005113A9" w:rsidRDefault="005113A9" w:rsidP="004B413A"/>
    <w:p w14:paraId="6F3F124A" w14:textId="77777777" w:rsidR="005113A9" w:rsidRDefault="005113A9" w:rsidP="004B413A"/>
    <w:p w14:paraId="61AD99D1" w14:textId="77777777" w:rsidR="005113A9" w:rsidRDefault="005113A9" w:rsidP="004B413A"/>
    <w:p w14:paraId="5BF2C75B" w14:textId="77777777" w:rsidR="005113A9" w:rsidRDefault="005113A9" w:rsidP="004B413A"/>
    <w:p w14:paraId="0BD6E57F" w14:textId="77777777" w:rsidR="005113A9" w:rsidRDefault="005113A9" w:rsidP="004B413A"/>
    <w:p w14:paraId="4E2F0124" w14:textId="77777777" w:rsidR="005113A9" w:rsidRDefault="005113A9" w:rsidP="004B413A"/>
    <w:p w14:paraId="7C4BB145" w14:textId="77777777" w:rsidR="005113A9" w:rsidRDefault="005113A9" w:rsidP="004B413A"/>
    <w:p w14:paraId="7EDC932E" w14:textId="77777777" w:rsidR="005113A9" w:rsidRDefault="005113A9" w:rsidP="004B413A"/>
    <w:p w14:paraId="6F075A4C" w14:textId="77777777" w:rsidR="005113A9" w:rsidRDefault="005113A9" w:rsidP="004B413A"/>
    <w:p w14:paraId="082008EE" w14:textId="77777777" w:rsidR="005113A9" w:rsidRDefault="005113A9" w:rsidP="004B413A"/>
    <w:p w14:paraId="5003348D" w14:textId="77777777" w:rsidR="005113A9" w:rsidRDefault="005113A9" w:rsidP="004B413A"/>
    <w:p w14:paraId="2603F7DD" w14:textId="77777777" w:rsidR="005113A9" w:rsidRDefault="005113A9" w:rsidP="004B413A"/>
    <w:p w14:paraId="0148AFAE" w14:textId="77777777" w:rsidR="005113A9" w:rsidRDefault="005113A9" w:rsidP="004B413A"/>
    <w:p w14:paraId="5C886A3F" w14:textId="77777777" w:rsidR="005113A9" w:rsidRDefault="005113A9" w:rsidP="004B413A"/>
    <w:p w14:paraId="7860CA07" w14:textId="77777777" w:rsidR="005113A9" w:rsidRDefault="005113A9" w:rsidP="004B413A"/>
    <w:p w14:paraId="34335D5D" w14:textId="77777777" w:rsidR="005113A9" w:rsidRDefault="005113A9" w:rsidP="004B413A"/>
    <w:p w14:paraId="31918523" w14:textId="77777777" w:rsidR="005113A9" w:rsidRDefault="005113A9" w:rsidP="004B413A"/>
    <w:p w14:paraId="36AD6D14" w14:textId="77777777" w:rsidR="005113A9" w:rsidRDefault="005113A9" w:rsidP="004B413A"/>
    <w:p w14:paraId="363E582E" w14:textId="77777777" w:rsidR="005113A9" w:rsidRDefault="005113A9" w:rsidP="004B413A"/>
    <w:p w14:paraId="10C9B43B" w14:textId="77777777" w:rsidR="005113A9" w:rsidRDefault="005113A9" w:rsidP="004B413A"/>
    <w:p w14:paraId="2513F4E8" w14:textId="77777777" w:rsidR="005113A9" w:rsidRDefault="005113A9" w:rsidP="004B413A"/>
    <w:p w14:paraId="09A727F9" w14:textId="77777777" w:rsidR="005113A9" w:rsidRDefault="005113A9" w:rsidP="004B413A"/>
    <w:p w14:paraId="6CB53E11" w14:textId="77777777" w:rsidR="005113A9" w:rsidRDefault="005113A9" w:rsidP="004B413A"/>
    <w:p w14:paraId="001AFE60" w14:textId="77777777" w:rsidR="005113A9" w:rsidRDefault="005113A9" w:rsidP="004B413A"/>
    <w:p w14:paraId="269D6771" w14:textId="77777777" w:rsidR="005113A9" w:rsidRDefault="005113A9" w:rsidP="004B413A"/>
    <w:p w14:paraId="7F96273A" w14:textId="77777777" w:rsidR="005113A9" w:rsidRDefault="005113A9" w:rsidP="004B413A"/>
    <w:p w14:paraId="3E6BC7BE" w14:textId="77777777" w:rsidR="005113A9" w:rsidRDefault="005113A9" w:rsidP="004B413A"/>
    <w:p w14:paraId="47DA9E9D" w14:textId="77777777" w:rsidR="005113A9" w:rsidRDefault="005113A9" w:rsidP="004B413A"/>
    <w:p w14:paraId="2903B7AA" w14:textId="77777777" w:rsidR="005113A9" w:rsidRDefault="005113A9" w:rsidP="004B413A"/>
    <w:p w14:paraId="0EA9CB4E" w14:textId="77777777" w:rsidR="005113A9" w:rsidRDefault="005113A9" w:rsidP="004B413A"/>
    <w:p w14:paraId="22E91AF2" w14:textId="77777777" w:rsidR="005113A9" w:rsidRDefault="005113A9" w:rsidP="004B413A"/>
    <w:p w14:paraId="63BB84D0" w14:textId="77777777" w:rsidR="005113A9" w:rsidRDefault="005113A9" w:rsidP="004B413A"/>
    <w:p w14:paraId="2BE303AB" w14:textId="77777777" w:rsidR="005113A9" w:rsidRDefault="005113A9" w:rsidP="004B413A"/>
    <w:p w14:paraId="3F10845F" w14:textId="77777777" w:rsidR="005113A9" w:rsidRDefault="005113A9" w:rsidP="004B413A"/>
    <w:p w14:paraId="77B314C3" w14:textId="77777777" w:rsidR="005113A9" w:rsidRDefault="005113A9" w:rsidP="004B413A"/>
    <w:p w14:paraId="2C307E64" w14:textId="77777777" w:rsidR="005113A9" w:rsidRDefault="005113A9" w:rsidP="004B413A"/>
    <w:p w14:paraId="5B6D9E6A" w14:textId="77777777" w:rsidR="005113A9" w:rsidRDefault="005113A9" w:rsidP="004B413A"/>
    <w:p w14:paraId="17632B6A" w14:textId="77777777" w:rsidR="005113A9" w:rsidRDefault="005113A9" w:rsidP="004B413A"/>
    <w:p w14:paraId="5285525B" w14:textId="77777777" w:rsidR="005113A9" w:rsidRDefault="005113A9" w:rsidP="004B413A"/>
    <w:p w14:paraId="5FB54685" w14:textId="77777777" w:rsidR="005113A9" w:rsidRDefault="005113A9" w:rsidP="004B413A"/>
    <w:p w14:paraId="485F57DF" w14:textId="77777777" w:rsidR="005113A9" w:rsidRDefault="005113A9" w:rsidP="004B413A"/>
    <w:p w14:paraId="0CBAF403" w14:textId="77777777" w:rsidR="005113A9" w:rsidRDefault="005113A9" w:rsidP="004B413A"/>
    <w:p w14:paraId="7B2FBD13" w14:textId="77777777" w:rsidR="005113A9" w:rsidRDefault="005113A9" w:rsidP="004B413A"/>
    <w:p w14:paraId="717585A0" w14:textId="77777777" w:rsidR="005113A9" w:rsidRDefault="005113A9" w:rsidP="004B413A"/>
    <w:p w14:paraId="4494318D" w14:textId="77777777" w:rsidR="005113A9" w:rsidRDefault="005113A9" w:rsidP="004B413A"/>
    <w:p w14:paraId="043DD3C1" w14:textId="77777777" w:rsidR="005113A9" w:rsidRDefault="005113A9" w:rsidP="004B413A"/>
    <w:p w14:paraId="52F14B4F" w14:textId="77777777" w:rsidR="005113A9" w:rsidRDefault="005113A9" w:rsidP="004B413A"/>
    <w:p w14:paraId="0DE2F862" w14:textId="77777777" w:rsidR="005113A9" w:rsidRDefault="005113A9" w:rsidP="004B413A"/>
    <w:p w14:paraId="575F838B" w14:textId="77777777" w:rsidR="005113A9" w:rsidRDefault="005113A9" w:rsidP="004B413A"/>
    <w:p w14:paraId="06465154" w14:textId="77777777" w:rsidR="005113A9" w:rsidRDefault="005113A9" w:rsidP="004B413A"/>
    <w:p w14:paraId="52AAB139" w14:textId="77777777" w:rsidR="005113A9" w:rsidRDefault="005113A9" w:rsidP="004B413A"/>
    <w:p w14:paraId="795DA9E6" w14:textId="77777777" w:rsidR="005113A9" w:rsidRDefault="005113A9" w:rsidP="004B413A"/>
    <w:p w14:paraId="194BE6BA" w14:textId="77777777" w:rsidR="005113A9" w:rsidRDefault="005113A9" w:rsidP="004B413A"/>
    <w:p w14:paraId="0FDF1EF4" w14:textId="77777777" w:rsidR="005113A9" w:rsidRDefault="005113A9" w:rsidP="004B413A"/>
    <w:p w14:paraId="7DB31EA6" w14:textId="77777777" w:rsidR="005113A9" w:rsidRDefault="005113A9" w:rsidP="004B413A"/>
    <w:p w14:paraId="5BABC65B" w14:textId="77777777" w:rsidR="005113A9" w:rsidRDefault="005113A9" w:rsidP="004B413A"/>
    <w:p w14:paraId="67E57B3B" w14:textId="77777777" w:rsidR="005113A9" w:rsidRDefault="005113A9" w:rsidP="004B413A"/>
    <w:p w14:paraId="69B56F08" w14:textId="77777777" w:rsidR="005113A9" w:rsidRDefault="005113A9" w:rsidP="004B413A"/>
    <w:p w14:paraId="7071759F" w14:textId="77777777" w:rsidR="005113A9" w:rsidRDefault="005113A9" w:rsidP="004B413A"/>
    <w:p w14:paraId="4BBA4E4C" w14:textId="77777777" w:rsidR="005113A9" w:rsidRDefault="005113A9" w:rsidP="004B413A"/>
    <w:p w14:paraId="455A8510" w14:textId="77777777" w:rsidR="005113A9" w:rsidRDefault="005113A9" w:rsidP="004B413A"/>
    <w:p w14:paraId="3CAF8D48" w14:textId="77777777" w:rsidR="005113A9" w:rsidRDefault="005113A9" w:rsidP="004B413A"/>
    <w:p w14:paraId="35CBCE29" w14:textId="77777777" w:rsidR="005113A9" w:rsidRDefault="005113A9" w:rsidP="004B413A"/>
    <w:p w14:paraId="66B0CDEA" w14:textId="77777777" w:rsidR="005113A9" w:rsidRDefault="005113A9" w:rsidP="004B413A"/>
    <w:p w14:paraId="27D86DBD" w14:textId="77777777" w:rsidR="005113A9" w:rsidRDefault="005113A9" w:rsidP="004B413A"/>
    <w:p w14:paraId="34F6BC6F" w14:textId="77777777" w:rsidR="005113A9" w:rsidRDefault="005113A9" w:rsidP="004B413A"/>
    <w:p w14:paraId="78A7C0D1" w14:textId="77777777" w:rsidR="00C509ED" w:rsidRDefault="00C509ED" w:rsidP="004B413A"/>
    <w:p w14:paraId="569D119A" w14:textId="77777777" w:rsidR="00C509ED" w:rsidRDefault="00C509ED" w:rsidP="004B413A"/>
    <w:p w14:paraId="62B92E90" w14:textId="77777777" w:rsidR="00C509ED" w:rsidRDefault="00C509ED" w:rsidP="004B413A"/>
    <w:p w14:paraId="753C408C" w14:textId="77777777" w:rsidR="00C509ED" w:rsidRDefault="00C509ED" w:rsidP="004B413A"/>
    <w:p w14:paraId="23852CD4" w14:textId="77777777" w:rsidR="00C509ED" w:rsidRDefault="00C509ED" w:rsidP="004B413A"/>
    <w:p w14:paraId="47157F22" w14:textId="77777777" w:rsidR="00C509ED" w:rsidRDefault="00C509ED" w:rsidP="00C509ED">
      <w:pPr>
        <w:pStyle w:val="Heading1"/>
      </w:pPr>
      <w:r>
        <w:t>Ref.</w:t>
      </w:r>
    </w:p>
    <w:p w14:paraId="1EBB0515" w14:textId="77777777" w:rsidR="00C509ED" w:rsidRDefault="006935F1" w:rsidP="00C509ED">
      <w:hyperlink r:id="rId83" w:history="1">
        <w:r w:rsidR="00C5343F">
          <w:rPr>
            <w:rStyle w:val="Hyperlink"/>
          </w:rPr>
          <w:t>https://javatpoint.com/jenkins</w:t>
        </w:r>
      </w:hyperlink>
    </w:p>
    <w:p w14:paraId="07BEC648" w14:textId="77777777" w:rsidR="00C5343F" w:rsidRPr="00C509ED" w:rsidRDefault="006935F1" w:rsidP="00C509ED">
      <w:hyperlink r:id="rId84" w:history="1">
        <w:r w:rsidR="00306193">
          <w:rPr>
            <w:rStyle w:val="Hyperlink"/>
          </w:rPr>
          <w:t>https://www.edureka.co/blog/what-is-jenkins/</w:t>
        </w:r>
      </w:hyperlink>
    </w:p>
    <w:sectPr w:rsidR="00C5343F" w:rsidRPr="00C509ED">
      <w:footerReference w:type="default" r:id="rId85"/>
      <w:pgSz w:w="12240" w:h="15840" w:code="1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4D9F03" w14:textId="77777777" w:rsidR="006935F1" w:rsidRDefault="006935F1">
      <w:pPr>
        <w:spacing w:after="0" w:line="240" w:lineRule="auto"/>
      </w:pPr>
      <w:r>
        <w:separator/>
      </w:r>
    </w:p>
  </w:endnote>
  <w:endnote w:type="continuationSeparator" w:id="0">
    <w:p w14:paraId="1E7A07F7" w14:textId="77777777" w:rsidR="006935F1" w:rsidRDefault="006935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8438471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E3BAAA9" w14:textId="77777777" w:rsidR="002E39BD" w:rsidRDefault="002E39BD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3C210F">
          <w:rPr>
            <w:b/>
            <w:bCs/>
            <w:noProof/>
          </w:rPr>
          <w:t>224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20EF6F5" w14:textId="77777777" w:rsidR="002E39BD" w:rsidRDefault="002E39B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0DA20C" w14:textId="77777777" w:rsidR="006935F1" w:rsidRDefault="006935F1">
      <w:pPr>
        <w:spacing w:after="0" w:line="240" w:lineRule="auto"/>
      </w:pPr>
      <w:r>
        <w:separator/>
      </w:r>
    </w:p>
  </w:footnote>
  <w:footnote w:type="continuationSeparator" w:id="0">
    <w:p w14:paraId="69B8D6FD" w14:textId="77777777" w:rsidR="006935F1" w:rsidRDefault="006935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3"/>
    <w:multiLevelType w:val="singleLevel"/>
    <w:tmpl w:val="8AA0A53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" w15:restartNumberingAfterBreak="0">
    <w:nsid w:val="FFFFFF89"/>
    <w:multiLevelType w:val="singleLevel"/>
    <w:tmpl w:val="4064989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42F204C"/>
    <w:multiLevelType w:val="hybridMultilevel"/>
    <w:tmpl w:val="65E0A8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521DAA"/>
    <w:multiLevelType w:val="hybridMultilevel"/>
    <w:tmpl w:val="61126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B94F14"/>
    <w:multiLevelType w:val="hybridMultilevel"/>
    <w:tmpl w:val="026676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041441E"/>
    <w:multiLevelType w:val="hybridMultilevel"/>
    <w:tmpl w:val="ED0EE4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E828F7"/>
    <w:multiLevelType w:val="hybridMultilevel"/>
    <w:tmpl w:val="6A2EEF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9F7BA5"/>
    <w:multiLevelType w:val="hybridMultilevel"/>
    <w:tmpl w:val="9796E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E152FF"/>
    <w:multiLevelType w:val="hybridMultilevel"/>
    <w:tmpl w:val="9300C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B86783"/>
    <w:multiLevelType w:val="hybridMultilevel"/>
    <w:tmpl w:val="0DE8D4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9E50FE"/>
    <w:multiLevelType w:val="hybridMultilevel"/>
    <w:tmpl w:val="D7F0A7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C91764"/>
    <w:multiLevelType w:val="multilevel"/>
    <w:tmpl w:val="11D8D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9E967BB"/>
    <w:multiLevelType w:val="hybridMultilevel"/>
    <w:tmpl w:val="897618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B7638E"/>
    <w:multiLevelType w:val="hybridMultilevel"/>
    <w:tmpl w:val="19C04B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9F73AF7"/>
    <w:multiLevelType w:val="hybridMultilevel"/>
    <w:tmpl w:val="AB4033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1F74BE"/>
    <w:multiLevelType w:val="hybridMultilevel"/>
    <w:tmpl w:val="F536D3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4A1668"/>
    <w:multiLevelType w:val="hybridMultilevel"/>
    <w:tmpl w:val="8EAC0A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6C0B55"/>
    <w:multiLevelType w:val="hybridMultilevel"/>
    <w:tmpl w:val="0A863A30"/>
    <w:lvl w:ilvl="0" w:tplc="22B4C23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D5301CA"/>
    <w:multiLevelType w:val="multilevel"/>
    <w:tmpl w:val="7C6CC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4B95320"/>
    <w:multiLevelType w:val="hybridMultilevel"/>
    <w:tmpl w:val="973A0F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6FB6A3A"/>
    <w:multiLevelType w:val="hybridMultilevel"/>
    <w:tmpl w:val="07E082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CD868B7"/>
    <w:multiLevelType w:val="hybridMultilevel"/>
    <w:tmpl w:val="F11AF5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1CD1ECF"/>
    <w:multiLevelType w:val="hybridMultilevel"/>
    <w:tmpl w:val="4BC8A3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B673DB"/>
    <w:multiLevelType w:val="multilevel"/>
    <w:tmpl w:val="11D8D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2"/>
  </w:num>
  <w:num w:numId="5">
    <w:abstractNumId w:val="10"/>
  </w:num>
  <w:num w:numId="6">
    <w:abstractNumId w:val="13"/>
  </w:num>
  <w:num w:numId="7">
    <w:abstractNumId w:val="12"/>
  </w:num>
  <w:num w:numId="8">
    <w:abstractNumId w:val="14"/>
  </w:num>
  <w:num w:numId="9">
    <w:abstractNumId w:val="7"/>
  </w:num>
  <w:num w:numId="10">
    <w:abstractNumId w:val="2"/>
  </w:num>
  <w:num w:numId="11">
    <w:abstractNumId w:val="21"/>
  </w:num>
  <w:num w:numId="12">
    <w:abstractNumId w:val="9"/>
  </w:num>
  <w:num w:numId="13">
    <w:abstractNumId w:val="23"/>
  </w:num>
  <w:num w:numId="14">
    <w:abstractNumId w:val="11"/>
  </w:num>
  <w:num w:numId="15">
    <w:abstractNumId w:val="3"/>
  </w:num>
  <w:num w:numId="16">
    <w:abstractNumId w:val="20"/>
  </w:num>
  <w:num w:numId="17">
    <w:abstractNumId w:val="6"/>
  </w:num>
  <w:num w:numId="18">
    <w:abstractNumId w:val="15"/>
  </w:num>
  <w:num w:numId="19">
    <w:abstractNumId w:val="8"/>
  </w:num>
  <w:num w:numId="20">
    <w:abstractNumId w:val="16"/>
  </w:num>
  <w:num w:numId="21">
    <w:abstractNumId w:val="5"/>
  </w:num>
  <w:num w:numId="22">
    <w:abstractNumId w:val="17"/>
  </w:num>
  <w:num w:numId="23">
    <w:abstractNumId w:val="19"/>
  </w:num>
  <w:num w:numId="24">
    <w:abstractNumId w:val="18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5469"/>
    <w:rsid w:val="00000BF3"/>
    <w:rsid w:val="000011A5"/>
    <w:rsid w:val="000017F2"/>
    <w:rsid w:val="00002834"/>
    <w:rsid w:val="00002A4C"/>
    <w:rsid w:val="00004EDC"/>
    <w:rsid w:val="00005A15"/>
    <w:rsid w:val="00006461"/>
    <w:rsid w:val="000072C8"/>
    <w:rsid w:val="00007475"/>
    <w:rsid w:val="00012787"/>
    <w:rsid w:val="00012C4D"/>
    <w:rsid w:val="00012EE0"/>
    <w:rsid w:val="00013406"/>
    <w:rsid w:val="0001366D"/>
    <w:rsid w:val="000136DA"/>
    <w:rsid w:val="0001447B"/>
    <w:rsid w:val="00014AC5"/>
    <w:rsid w:val="00014D6F"/>
    <w:rsid w:val="0001554D"/>
    <w:rsid w:val="000156D2"/>
    <w:rsid w:val="00015D5E"/>
    <w:rsid w:val="00015DF8"/>
    <w:rsid w:val="00016470"/>
    <w:rsid w:val="000174E2"/>
    <w:rsid w:val="0001773F"/>
    <w:rsid w:val="00017B52"/>
    <w:rsid w:val="000205E9"/>
    <w:rsid w:val="00020D6C"/>
    <w:rsid w:val="0002120A"/>
    <w:rsid w:val="000215C3"/>
    <w:rsid w:val="000227FE"/>
    <w:rsid w:val="00022B07"/>
    <w:rsid w:val="00023390"/>
    <w:rsid w:val="00023BC2"/>
    <w:rsid w:val="00024200"/>
    <w:rsid w:val="0002512F"/>
    <w:rsid w:val="0002515A"/>
    <w:rsid w:val="00025A42"/>
    <w:rsid w:val="00025D4A"/>
    <w:rsid w:val="0002658A"/>
    <w:rsid w:val="000267F7"/>
    <w:rsid w:val="0002721A"/>
    <w:rsid w:val="00030001"/>
    <w:rsid w:val="0003095B"/>
    <w:rsid w:val="0003150E"/>
    <w:rsid w:val="00031EFD"/>
    <w:rsid w:val="00032305"/>
    <w:rsid w:val="000324D1"/>
    <w:rsid w:val="000343E4"/>
    <w:rsid w:val="000345A6"/>
    <w:rsid w:val="00035754"/>
    <w:rsid w:val="00040222"/>
    <w:rsid w:val="000415EF"/>
    <w:rsid w:val="0004214A"/>
    <w:rsid w:val="000423D0"/>
    <w:rsid w:val="000423E8"/>
    <w:rsid w:val="000428C3"/>
    <w:rsid w:val="00042B9A"/>
    <w:rsid w:val="0004368B"/>
    <w:rsid w:val="000438B4"/>
    <w:rsid w:val="00043928"/>
    <w:rsid w:val="00044062"/>
    <w:rsid w:val="0004468D"/>
    <w:rsid w:val="00044CF0"/>
    <w:rsid w:val="00045092"/>
    <w:rsid w:val="00045C5D"/>
    <w:rsid w:val="000462E6"/>
    <w:rsid w:val="0004648B"/>
    <w:rsid w:val="000466A9"/>
    <w:rsid w:val="00046750"/>
    <w:rsid w:val="00046ADA"/>
    <w:rsid w:val="00047816"/>
    <w:rsid w:val="00047D3A"/>
    <w:rsid w:val="00050812"/>
    <w:rsid w:val="00050C86"/>
    <w:rsid w:val="0005271C"/>
    <w:rsid w:val="0005299A"/>
    <w:rsid w:val="00052CEE"/>
    <w:rsid w:val="00052F71"/>
    <w:rsid w:val="0005354C"/>
    <w:rsid w:val="00053735"/>
    <w:rsid w:val="00053B04"/>
    <w:rsid w:val="00054127"/>
    <w:rsid w:val="00054437"/>
    <w:rsid w:val="00054570"/>
    <w:rsid w:val="000554B1"/>
    <w:rsid w:val="00055C06"/>
    <w:rsid w:val="0005639C"/>
    <w:rsid w:val="0005644D"/>
    <w:rsid w:val="00057A04"/>
    <w:rsid w:val="00057E62"/>
    <w:rsid w:val="0006017B"/>
    <w:rsid w:val="0006084A"/>
    <w:rsid w:val="000611B1"/>
    <w:rsid w:val="00061593"/>
    <w:rsid w:val="00061A82"/>
    <w:rsid w:val="00061CB4"/>
    <w:rsid w:val="0006261C"/>
    <w:rsid w:val="00063805"/>
    <w:rsid w:val="000639BE"/>
    <w:rsid w:val="000646CA"/>
    <w:rsid w:val="000647EF"/>
    <w:rsid w:val="00064B7E"/>
    <w:rsid w:val="00065271"/>
    <w:rsid w:val="0006588C"/>
    <w:rsid w:val="00065A30"/>
    <w:rsid w:val="000660A6"/>
    <w:rsid w:val="00066708"/>
    <w:rsid w:val="00066F0F"/>
    <w:rsid w:val="0006733D"/>
    <w:rsid w:val="000676BD"/>
    <w:rsid w:val="00070620"/>
    <w:rsid w:val="00070A62"/>
    <w:rsid w:val="00070C90"/>
    <w:rsid w:val="00070CD9"/>
    <w:rsid w:val="00071574"/>
    <w:rsid w:val="00071EFF"/>
    <w:rsid w:val="000720C3"/>
    <w:rsid w:val="00072951"/>
    <w:rsid w:val="00074D66"/>
    <w:rsid w:val="000752FD"/>
    <w:rsid w:val="000753D2"/>
    <w:rsid w:val="000759F0"/>
    <w:rsid w:val="000760CF"/>
    <w:rsid w:val="000773CA"/>
    <w:rsid w:val="00077AA6"/>
    <w:rsid w:val="00077C4B"/>
    <w:rsid w:val="00077F72"/>
    <w:rsid w:val="00080297"/>
    <w:rsid w:val="00080CA8"/>
    <w:rsid w:val="00081064"/>
    <w:rsid w:val="000810AD"/>
    <w:rsid w:val="0008121A"/>
    <w:rsid w:val="000834BD"/>
    <w:rsid w:val="00084209"/>
    <w:rsid w:val="00085E23"/>
    <w:rsid w:val="00085F94"/>
    <w:rsid w:val="0008688D"/>
    <w:rsid w:val="00092404"/>
    <w:rsid w:val="00092529"/>
    <w:rsid w:val="0009266D"/>
    <w:rsid w:val="00092C38"/>
    <w:rsid w:val="00094BEF"/>
    <w:rsid w:val="0009666A"/>
    <w:rsid w:val="00096BBD"/>
    <w:rsid w:val="00096E64"/>
    <w:rsid w:val="000970DC"/>
    <w:rsid w:val="00097224"/>
    <w:rsid w:val="000973F5"/>
    <w:rsid w:val="000A02EE"/>
    <w:rsid w:val="000A12E2"/>
    <w:rsid w:val="000A1471"/>
    <w:rsid w:val="000A1EB9"/>
    <w:rsid w:val="000A2408"/>
    <w:rsid w:val="000A3B22"/>
    <w:rsid w:val="000A3ECF"/>
    <w:rsid w:val="000A5461"/>
    <w:rsid w:val="000A54A8"/>
    <w:rsid w:val="000A6033"/>
    <w:rsid w:val="000A633C"/>
    <w:rsid w:val="000A6751"/>
    <w:rsid w:val="000A7220"/>
    <w:rsid w:val="000B043F"/>
    <w:rsid w:val="000B05FF"/>
    <w:rsid w:val="000B0A50"/>
    <w:rsid w:val="000B1561"/>
    <w:rsid w:val="000B1826"/>
    <w:rsid w:val="000B2026"/>
    <w:rsid w:val="000B3725"/>
    <w:rsid w:val="000B45A0"/>
    <w:rsid w:val="000B6EDF"/>
    <w:rsid w:val="000B7F44"/>
    <w:rsid w:val="000C02A8"/>
    <w:rsid w:val="000C08BE"/>
    <w:rsid w:val="000C18F9"/>
    <w:rsid w:val="000C284C"/>
    <w:rsid w:val="000C2AFA"/>
    <w:rsid w:val="000C321E"/>
    <w:rsid w:val="000C346B"/>
    <w:rsid w:val="000C3C5D"/>
    <w:rsid w:val="000C4633"/>
    <w:rsid w:val="000C4EBE"/>
    <w:rsid w:val="000C5CCD"/>
    <w:rsid w:val="000D00FF"/>
    <w:rsid w:val="000D02CE"/>
    <w:rsid w:val="000D0513"/>
    <w:rsid w:val="000D05E0"/>
    <w:rsid w:val="000D0B64"/>
    <w:rsid w:val="000D112D"/>
    <w:rsid w:val="000D1250"/>
    <w:rsid w:val="000D1291"/>
    <w:rsid w:val="000D1D52"/>
    <w:rsid w:val="000D22B4"/>
    <w:rsid w:val="000D2801"/>
    <w:rsid w:val="000D38B5"/>
    <w:rsid w:val="000D399E"/>
    <w:rsid w:val="000D4418"/>
    <w:rsid w:val="000D44BD"/>
    <w:rsid w:val="000D456B"/>
    <w:rsid w:val="000D5D94"/>
    <w:rsid w:val="000D663B"/>
    <w:rsid w:val="000D7633"/>
    <w:rsid w:val="000D791E"/>
    <w:rsid w:val="000D7EEE"/>
    <w:rsid w:val="000E0691"/>
    <w:rsid w:val="000E0CBD"/>
    <w:rsid w:val="000E1981"/>
    <w:rsid w:val="000E387F"/>
    <w:rsid w:val="000E3B12"/>
    <w:rsid w:val="000E5C12"/>
    <w:rsid w:val="000E6187"/>
    <w:rsid w:val="000E6236"/>
    <w:rsid w:val="000E6953"/>
    <w:rsid w:val="000E6D47"/>
    <w:rsid w:val="000E707D"/>
    <w:rsid w:val="000E7351"/>
    <w:rsid w:val="000E78B0"/>
    <w:rsid w:val="000F060E"/>
    <w:rsid w:val="000F0A75"/>
    <w:rsid w:val="000F0AB7"/>
    <w:rsid w:val="000F143F"/>
    <w:rsid w:val="000F1C78"/>
    <w:rsid w:val="000F247A"/>
    <w:rsid w:val="000F2F25"/>
    <w:rsid w:val="000F3609"/>
    <w:rsid w:val="000F387E"/>
    <w:rsid w:val="000F3CE2"/>
    <w:rsid w:val="000F3D7F"/>
    <w:rsid w:val="000F3DAC"/>
    <w:rsid w:val="000F5DDD"/>
    <w:rsid w:val="000F61A9"/>
    <w:rsid w:val="000F6536"/>
    <w:rsid w:val="000F6537"/>
    <w:rsid w:val="000F78F0"/>
    <w:rsid w:val="000F799C"/>
    <w:rsid w:val="001001D1"/>
    <w:rsid w:val="00100542"/>
    <w:rsid w:val="0010080E"/>
    <w:rsid w:val="001008B6"/>
    <w:rsid w:val="0010137C"/>
    <w:rsid w:val="00101C4F"/>
    <w:rsid w:val="00102072"/>
    <w:rsid w:val="00102E8D"/>
    <w:rsid w:val="0010380C"/>
    <w:rsid w:val="00103AFA"/>
    <w:rsid w:val="00103C6E"/>
    <w:rsid w:val="001042EF"/>
    <w:rsid w:val="00104AD4"/>
    <w:rsid w:val="00104BB8"/>
    <w:rsid w:val="00104EC9"/>
    <w:rsid w:val="00105258"/>
    <w:rsid w:val="00105B72"/>
    <w:rsid w:val="00106755"/>
    <w:rsid w:val="001069B8"/>
    <w:rsid w:val="00107309"/>
    <w:rsid w:val="001105F8"/>
    <w:rsid w:val="00110757"/>
    <w:rsid w:val="00111F10"/>
    <w:rsid w:val="001124E0"/>
    <w:rsid w:val="001125B6"/>
    <w:rsid w:val="00112FB4"/>
    <w:rsid w:val="001132F7"/>
    <w:rsid w:val="00113324"/>
    <w:rsid w:val="00113926"/>
    <w:rsid w:val="00113935"/>
    <w:rsid w:val="00113F0F"/>
    <w:rsid w:val="00116B46"/>
    <w:rsid w:val="00120E4E"/>
    <w:rsid w:val="001214B3"/>
    <w:rsid w:val="0012249F"/>
    <w:rsid w:val="00122679"/>
    <w:rsid w:val="00122DDE"/>
    <w:rsid w:val="001231B3"/>
    <w:rsid w:val="001238AD"/>
    <w:rsid w:val="00123D66"/>
    <w:rsid w:val="00123FD3"/>
    <w:rsid w:val="00124E1A"/>
    <w:rsid w:val="00125A6B"/>
    <w:rsid w:val="001265F7"/>
    <w:rsid w:val="00126EFC"/>
    <w:rsid w:val="00130B6A"/>
    <w:rsid w:val="00133134"/>
    <w:rsid w:val="001335F2"/>
    <w:rsid w:val="00133910"/>
    <w:rsid w:val="00133AF8"/>
    <w:rsid w:val="00134259"/>
    <w:rsid w:val="001360C1"/>
    <w:rsid w:val="00136AC5"/>
    <w:rsid w:val="00136B33"/>
    <w:rsid w:val="00136E09"/>
    <w:rsid w:val="0013766C"/>
    <w:rsid w:val="0013781E"/>
    <w:rsid w:val="00137C0A"/>
    <w:rsid w:val="00137E20"/>
    <w:rsid w:val="00140583"/>
    <w:rsid w:val="001418C8"/>
    <w:rsid w:val="00141C25"/>
    <w:rsid w:val="00141EF4"/>
    <w:rsid w:val="00142385"/>
    <w:rsid w:val="00143894"/>
    <w:rsid w:val="00144A32"/>
    <w:rsid w:val="00147552"/>
    <w:rsid w:val="001475B5"/>
    <w:rsid w:val="00147C77"/>
    <w:rsid w:val="00147CC9"/>
    <w:rsid w:val="00150D2D"/>
    <w:rsid w:val="00152CE8"/>
    <w:rsid w:val="00153C26"/>
    <w:rsid w:val="001546AD"/>
    <w:rsid w:val="00154727"/>
    <w:rsid w:val="00157280"/>
    <w:rsid w:val="001573DF"/>
    <w:rsid w:val="00160241"/>
    <w:rsid w:val="00160389"/>
    <w:rsid w:val="001604A4"/>
    <w:rsid w:val="00160F06"/>
    <w:rsid w:val="001626A4"/>
    <w:rsid w:val="00163BF8"/>
    <w:rsid w:val="001640C4"/>
    <w:rsid w:val="00164A77"/>
    <w:rsid w:val="00164F28"/>
    <w:rsid w:val="00165C72"/>
    <w:rsid w:val="00166A64"/>
    <w:rsid w:val="0016758F"/>
    <w:rsid w:val="001675F8"/>
    <w:rsid w:val="00170E9C"/>
    <w:rsid w:val="00170F53"/>
    <w:rsid w:val="00171CF3"/>
    <w:rsid w:val="001759E9"/>
    <w:rsid w:val="0017625B"/>
    <w:rsid w:val="001769A6"/>
    <w:rsid w:val="001775BC"/>
    <w:rsid w:val="00177749"/>
    <w:rsid w:val="00180406"/>
    <w:rsid w:val="00180B6D"/>
    <w:rsid w:val="00180F52"/>
    <w:rsid w:val="00182F78"/>
    <w:rsid w:val="00183765"/>
    <w:rsid w:val="00183EA7"/>
    <w:rsid w:val="00184062"/>
    <w:rsid w:val="00184319"/>
    <w:rsid w:val="0018440E"/>
    <w:rsid w:val="0018469A"/>
    <w:rsid w:val="001847D5"/>
    <w:rsid w:val="00184C52"/>
    <w:rsid w:val="00184EE0"/>
    <w:rsid w:val="00184F11"/>
    <w:rsid w:val="001863CF"/>
    <w:rsid w:val="0018656D"/>
    <w:rsid w:val="00186CE2"/>
    <w:rsid w:val="00186CEF"/>
    <w:rsid w:val="001870C1"/>
    <w:rsid w:val="00187BA7"/>
    <w:rsid w:val="00190368"/>
    <w:rsid w:val="00190439"/>
    <w:rsid w:val="00190606"/>
    <w:rsid w:val="00190717"/>
    <w:rsid w:val="00191BE3"/>
    <w:rsid w:val="00192638"/>
    <w:rsid w:val="00192794"/>
    <w:rsid w:val="00193485"/>
    <w:rsid w:val="001951D0"/>
    <w:rsid w:val="0019538A"/>
    <w:rsid w:val="0019570F"/>
    <w:rsid w:val="00196F52"/>
    <w:rsid w:val="0019716C"/>
    <w:rsid w:val="001A07DA"/>
    <w:rsid w:val="001A141F"/>
    <w:rsid w:val="001A23E8"/>
    <w:rsid w:val="001A3EEB"/>
    <w:rsid w:val="001A44AC"/>
    <w:rsid w:val="001A4502"/>
    <w:rsid w:val="001A49F2"/>
    <w:rsid w:val="001A4FEC"/>
    <w:rsid w:val="001A5FEF"/>
    <w:rsid w:val="001A6371"/>
    <w:rsid w:val="001A6731"/>
    <w:rsid w:val="001A690E"/>
    <w:rsid w:val="001A6C03"/>
    <w:rsid w:val="001A7CCF"/>
    <w:rsid w:val="001A7E11"/>
    <w:rsid w:val="001B0690"/>
    <w:rsid w:val="001B165B"/>
    <w:rsid w:val="001B2729"/>
    <w:rsid w:val="001B292F"/>
    <w:rsid w:val="001B2C10"/>
    <w:rsid w:val="001B30BA"/>
    <w:rsid w:val="001B3535"/>
    <w:rsid w:val="001B36F3"/>
    <w:rsid w:val="001B3A19"/>
    <w:rsid w:val="001B4384"/>
    <w:rsid w:val="001B5017"/>
    <w:rsid w:val="001B5DA4"/>
    <w:rsid w:val="001B6527"/>
    <w:rsid w:val="001B6801"/>
    <w:rsid w:val="001B6FED"/>
    <w:rsid w:val="001B719A"/>
    <w:rsid w:val="001B7799"/>
    <w:rsid w:val="001B79AA"/>
    <w:rsid w:val="001B79BA"/>
    <w:rsid w:val="001C087E"/>
    <w:rsid w:val="001C0D90"/>
    <w:rsid w:val="001C0E4C"/>
    <w:rsid w:val="001C147A"/>
    <w:rsid w:val="001C1520"/>
    <w:rsid w:val="001C2641"/>
    <w:rsid w:val="001C29B2"/>
    <w:rsid w:val="001C2CCF"/>
    <w:rsid w:val="001C34D2"/>
    <w:rsid w:val="001C3C9C"/>
    <w:rsid w:val="001C6101"/>
    <w:rsid w:val="001C6D56"/>
    <w:rsid w:val="001C6F11"/>
    <w:rsid w:val="001C723F"/>
    <w:rsid w:val="001C7745"/>
    <w:rsid w:val="001C7C24"/>
    <w:rsid w:val="001C7CA5"/>
    <w:rsid w:val="001D0837"/>
    <w:rsid w:val="001D1F24"/>
    <w:rsid w:val="001D23C3"/>
    <w:rsid w:val="001D303C"/>
    <w:rsid w:val="001D307F"/>
    <w:rsid w:val="001D3C79"/>
    <w:rsid w:val="001D43AD"/>
    <w:rsid w:val="001D48C6"/>
    <w:rsid w:val="001D4C1E"/>
    <w:rsid w:val="001D7295"/>
    <w:rsid w:val="001D7E70"/>
    <w:rsid w:val="001D7E8F"/>
    <w:rsid w:val="001E0719"/>
    <w:rsid w:val="001E1489"/>
    <w:rsid w:val="001E1636"/>
    <w:rsid w:val="001E1AF9"/>
    <w:rsid w:val="001E20AF"/>
    <w:rsid w:val="001E20B6"/>
    <w:rsid w:val="001E287B"/>
    <w:rsid w:val="001E2C3C"/>
    <w:rsid w:val="001E32D6"/>
    <w:rsid w:val="001E36B0"/>
    <w:rsid w:val="001E3C26"/>
    <w:rsid w:val="001E420A"/>
    <w:rsid w:val="001E464D"/>
    <w:rsid w:val="001E4AE3"/>
    <w:rsid w:val="001E67E1"/>
    <w:rsid w:val="001E6DF5"/>
    <w:rsid w:val="001F0ED9"/>
    <w:rsid w:val="001F1D32"/>
    <w:rsid w:val="001F215A"/>
    <w:rsid w:val="001F2D87"/>
    <w:rsid w:val="001F34E6"/>
    <w:rsid w:val="001F3965"/>
    <w:rsid w:val="001F3F7C"/>
    <w:rsid w:val="001F5D19"/>
    <w:rsid w:val="001F619A"/>
    <w:rsid w:val="001F65B6"/>
    <w:rsid w:val="001F6AE6"/>
    <w:rsid w:val="001F6D91"/>
    <w:rsid w:val="001F7605"/>
    <w:rsid w:val="001F773E"/>
    <w:rsid w:val="001F7D18"/>
    <w:rsid w:val="00200427"/>
    <w:rsid w:val="00200566"/>
    <w:rsid w:val="00200584"/>
    <w:rsid w:val="002012E7"/>
    <w:rsid w:val="00201393"/>
    <w:rsid w:val="002016B6"/>
    <w:rsid w:val="002018EF"/>
    <w:rsid w:val="00201B7E"/>
    <w:rsid w:val="00201BAA"/>
    <w:rsid w:val="00201C0E"/>
    <w:rsid w:val="00202082"/>
    <w:rsid w:val="0020229B"/>
    <w:rsid w:val="002027D6"/>
    <w:rsid w:val="00202C93"/>
    <w:rsid w:val="00202F2C"/>
    <w:rsid w:val="00203721"/>
    <w:rsid w:val="0020474C"/>
    <w:rsid w:val="00204C99"/>
    <w:rsid w:val="002062A9"/>
    <w:rsid w:val="002075D2"/>
    <w:rsid w:val="00211C0F"/>
    <w:rsid w:val="00213C75"/>
    <w:rsid w:val="00213FC2"/>
    <w:rsid w:val="0021403F"/>
    <w:rsid w:val="00214717"/>
    <w:rsid w:val="00215AE0"/>
    <w:rsid w:val="00215D12"/>
    <w:rsid w:val="00215F86"/>
    <w:rsid w:val="00216B70"/>
    <w:rsid w:val="00216C30"/>
    <w:rsid w:val="00216FC4"/>
    <w:rsid w:val="00217794"/>
    <w:rsid w:val="00217BD2"/>
    <w:rsid w:val="0022062C"/>
    <w:rsid w:val="0022091E"/>
    <w:rsid w:val="002218BB"/>
    <w:rsid w:val="002225DF"/>
    <w:rsid w:val="0022428A"/>
    <w:rsid w:val="00224481"/>
    <w:rsid w:val="0022461B"/>
    <w:rsid w:val="00225FB8"/>
    <w:rsid w:val="00226572"/>
    <w:rsid w:val="002274B7"/>
    <w:rsid w:val="00227EBE"/>
    <w:rsid w:val="00227F93"/>
    <w:rsid w:val="00230582"/>
    <w:rsid w:val="00230A32"/>
    <w:rsid w:val="00230AC2"/>
    <w:rsid w:val="00230F53"/>
    <w:rsid w:val="0023105C"/>
    <w:rsid w:val="00231843"/>
    <w:rsid w:val="00231B89"/>
    <w:rsid w:val="002320DF"/>
    <w:rsid w:val="00232381"/>
    <w:rsid w:val="00232626"/>
    <w:rsid w:val="00232DD1"/>
    <w:rsid w:val="00233B1F"/>
    <w:rsid w:val="00233D0E"/>
    <w:rsid w:val="00233EAD"/>
    <w:rsid w:val="00234398"/>
    <w:rsid w:val="00234B13"/>
    <w:rsid w:val="00234C3E"/>
    <w:rsid w:val="002351FE"/>
    <w:rsid w:val="00235717"/>
    <w:rsid w:val="00235A2F"/>
    <w:rsid w:val="00235B4B"/>
    <w:rsid w:val="00235E90"/>
    <w:rsid w:val="00236F1F"/>
    <w:rsid w:val="00236F63"/>
    <w:rsid w:val="00236F7E"/>
    <w:rsid w:val="00237123"/>
    <w:rsid w:val="00241F38"/>
    <w:rsid w:val="00242BD3"/>
    <w:rsid w:val="00242DB9"/>
    <w:rsid w:val="002431CD"/>
    <w:rsid w:val="002433EF"/>
    <w:rsid w:val="002442FA"/>
    <w:rsid w:val="00244C7A"/>
    <w:rsid w:val="00245932"/>
    <w:rsid w:val="00246CEC"/>
    <w:rsid w:val="00246E1A"/>
    <w:rsid w:val="00247B68"/>
    <w:rsid w:val="00247B95"/>
    <w:rsid w:val="00247CBA"/>
    <w:rsid w:val="00250CB1"/>
    <w:rsid w:val="002514F9"/>
    <w:rsid w:val="00251CEA"/>
    <w:rsid w:val="00251E7C"/>
    <w:rsid w:val="00252098"/>
    <w:rsid w:val="0025217A"/>
    <w:rsid w:val="00253B9A"/>
    <w:rsid w:val="002541DA"/>
    <w:rsid w:val="002545AB"/>
    <w:rsid w:val="002545D6"/>
    <w:rsid w:val="002558E9"/>
    <w:rsid w:val="0025610D"/>
    <w:rsid w:val="0025698E"/>
    <w:rsid w:val="00256A79"/>
    <w:rsid w:val="00256DB4"/>
    <w:rsid w:val="002572E1"/>
    <w:rsid w:val="00257A44"/>
    <w:rsid w:val="00260819"/>
    <w:rsid w:val="00261531"/>
    <w:rsid w:val="00261EEF"/>
    <w:rsid w:val="002641D4"/>
    <w:rsid w:val="00264DDA"/>
    <w:rsid w:val="002654E4"/>
    <w:rsid w:val="00266C07"/>
    <w:rsid w:val="00266ECE"/>
    <w:rsid w:val="0026792B"/>
    <w:rsid w:val="00270776"/>
    <w:rsid w:val="00270AD2"/>
    <w:rsid w:val="00271689"/>
    <w:rsid w:val="002717EB"/>
    <w:rsid w:val="00271824"/>
    <w:rsid w:val="00271947"/>
    <w:rsid w:val="0027253F"/>
    <w:rsid w:val="0027293A"/>
    <w:rsid w:val="00272C48"/>
    <w:rsid w:val="002743AF"/>
    <w:rsid w:val="0027492F"/>
    <w:rsid w:val="00274CA9"/>
    <w:rsid w:val="00275489"/>
    <w:rsid w:val="002760D0"/>
    <w:rsid w:val="002766E4"/>
    <w:rsid w:val="00277B17"/>
    <w:rsid w:val="00280509"/>
    <w:rsid w:val="0028156D"/>
    <w:rsid w:val="00281B12"/>
    <w:rsid w:val="00281C0B"/>
    <w:rsid w:val="00281CD8"/>
    <w:rsid w:val="002826A4"/>
    <w:rsid w:val="00282708"/>
    <w:rsid w:val="0028368F"/>
    <w:rsid w:val="00284368"/>
    <w:rsid w:val="002859C1"/>
    <w:rsid w:val="00285A25"/>
    <w:rsid w:val="00286D3F"/>
    <w:rsid w:val="002877E0"/>
    <w:rsid w:val="00287AE1"/>
    <w:rsid w:val="00287D39"/>
    <w:rsid w:val="00291198"/>
    <w:rsid w:val="00291429"/>
    <w:rsid w:val="00291457"/>
    <w:rsid w:val="00291D39"/>
    <w:rsid w:val="00292CB2"/>
    <w:rsid w:val="00292DC2"/>
    <w:rsid w:val="00292E79"/>
    <w:rsid w:val="00293512"/>
    <w:rsid w:val="00293DCC"/>
    <w:rsid w:val="002949D7"/>
    <w:rsid w:val="00294AFC"/>
    <w:rsid w:val="00295585"/>
    <w:rsid w:val="00296217"/>
    <w:rsid w:val="0029626D"/>
    <w:rsid w:val="00297081"/>
    <w:rsid w:val="00297368"/>
    <w:rsid w:val="002974B6"/>
    <w:rsid w:val="00297AAB"/>
    <w:rsid w:val="002A022E"/>
    <w:rsid w:val="002A0233"/>
    <w:rsid w:val="002A09BD"/>
    <w:rsid w:val="002A09C1"/>
    <w:rsid w:val="002A1749"/>
    <w:rsid w:val="002A1A5B"/>
    <w:rsid w:val="002A1EC9"/>
    <w:rsid w:val="002A2651"/>
    <w:rsid w:val="002A3740"/>
    <w:rsid w:val="002A418B"/>
    <w:rsid w:val="002A41C8"/>
    <w:rsid w:val="002A4625"/>
    <w:rsid w:val="002A4907"/>
    <w:rsid w:val="002A63D9"/>
    <w:rsid w:val="002A78F0"/>
    <w:rsid w:val="002A7F3A"/>
    <w:rsid w:val="002B082C"/>
    <w:rsid w:val="002B1D24"/>
    <w:rsid w:val="002B2FC6"/>
    <w:rsid w:val="002B3338"/>
    <w:rsid w:val="002B36CD"/>
    <w:rsid w:val="002B3AB9"/>
    <w:rsid w:val="002B4099"/>
    <w:rsid w:val="002B48F5"/>
    <w:rsid w:val="002B4AE9"/>
    <w:rsid w:val="002B5B36"/>
    <w:rsid w:val="002B5F8C"/>
    <w:rsid w:val="002B5FC3"/>
    <w:rsid w:val="002B6C7E"/>
    <w:rsid w:val="002B7764"/>
    <w:rsid w:val="002B7916"/>
    <w:rsid w:val="002B7D17"/>
    <w:rsid w:val="002C03D9"/>
    <w:rsid w:val="002C0D6B"/>
    <w:rsid w:val="002C1573"/>
    <w:rsid w:val="002C1AE7"/>
    <w:rsid w:val="002C1D2F"/>
    <w:rsid w:val="002C1D61"/>
    <w:rsid w:val="002C1E7A"/>
    <w:rsid w:val="002C21C8"/>
    <w:rsid w:val="002C2D51"/>
    <w:rsid w:val="002C2F0E"/>
    <w:rsid w:val="002C3135"/>
    <w:rsid w:val="002C362B"/>
    <w:rsid w:val="002C4308"/>
    <w:rsid w:val="002C47D7"/>
    <w:rsid w:val="002D1489"/>
    <w:rsid w:val="002D240D"/>
    <w:rsid w:val="002D2649"/>
    <w:rsid w:val="002D2745"/>
    <w:rsid w:val="002D29FC"/>
    <w:rsid w:val="002D2DFA"/>
    <w:rsid w:val="002D4238"/>
    <w:rsid w:val="002D4F50"/>
    <w:rsid w:val="002D546B"/>
    <w:rsid w:val="002D6A91"/>
    <w:rsid w:val="002D76DB"/>
    <w:rsid w:val="002E098E"/>
    <w:rsid w:val="002E16AF"/>
    <w:rsid w:val="002E19F9"/>
    <w:rsid w:val="002E24EB"/>
    <w:rsid w:val="002E3899"/>
    <w:rsid w:val="002E39BD"/>
    <w:rsid w:val="002E57A7"/>
    <w:rsid w:val="002E6CEA"/>
    <w:rsid w:val="002E7123"/>
    <w:rsid w:val="002E7BA4"/>
    <w:rsid w:val="002E7E45"/>
    <w:rsid w:val="002F0080"/>
    <w:rsid w:val="002F0ABF"/>
    <w:rsid w:val="002F1954"/>
    <w:rsid w:val="002F1ABB"/>
    <w:rsid w:val="002F1B09"/>
    <w:rsid w:val="002F292C"/>
    <w:rsid w:val="002F4ACB"/>
    <w:rsid w:val="002F4E9B"/>
    <w:rsid w:val="002F5E0D"/>
    <w:rsid w:val="002F771F"/>
    <w:rsid w:val="002F781B"/>
    <w:rsid w:val="002F7FE3"/>
    <w:rsid w:val="00300553"/>
    <w:rsid w:val="00300CB6"/>
    <w:rsid w:val="00301578"/>
    <w:rsid w:val="00302F20"/>
    <w:rsid w:val="00302FF0"/>
    <w:rsid w:val="00304BE4"/>
    <w:rsid w:val="00305AAB"/>
    <w:rsid w:val="00305D68"/>
    <w:rsid w:val="00306176"/>
    <w:rsid w:val="00306193"/>
    <w:rsid w:val="003061A0"/>
    <w:rsid w:val="00307134"/>
    <w:rsid w:val="003078C0"/>
    <w:rsid w:val="00307B29"/>
    <w:rsid w:val="00307E10"/>
    <w:rsid w:val="00310969"/>
    <w:rsid w:val="00310AE8"/>
    <w:rsid w:val="00311B83"/>
    <w:rsid w:val="00312B8A"/>
    <w:rsid w:val="00312E67"/>
    <w:rsid w:val="00313CA8"/>
    <w:rsid w:val="003144A7"/>
    <w:rsid w:val="003160AB"/>
    <w:rsid w:val="00316369"/>
    <w:rsid w:val="003164CC"/>
    <w:rsid w:val="0031708A"/>
    <w:rsid w:val="003179F3"/>
    <w:rsid w:val="0032047F"/>
    <w:rsid w:val="003220E7"/>
    <w:rsid w:val="00322A73"/>
    <w:rsid w:val="00323076"/>
    <w:rsid w:val="0032363C"/>
    <w:rsid w:val="0032465A"/>
    <w:rsid w:val="00324F3E"/>
    <w:rsid w:val="003250B8"/>
    <w:rsid w:val="00325410"/>
    <w:rsid w:val="003256B2"/>
    <w:rsid w:val="003266E2"/>
    <w:rsid w:val="00326FD6"/>
    <w:rsid w:val="00327539"/>
    <w:rsid w:val="00327911"/>
    <w:rsid w:val="00327ECF"/>
    <w:rsid w:val="003308C3"/>
    <w:rsid w:val="003311C0"/>
    <w:rsid w:val="00332752"/>
    <w:rsid w:val="00332991"/>
    <w:rsid w:val="00333400"/>
    <w:rsid w:val="003339AA"/>
    <w:rsid w:val="00333ABB"/>
    <w:rsid w:val="00334D09"/>
    <w:rsid w:val="003351A8"/>
    <w:rsid w:val="003351CB"/>
    <w:rsid w:val="0033555B"/>
    <w:rsid w:val="0033581A"/>
    <w:rsid w:val="00336830"/>
    <w:rsid w:val="00336BA5"/>
    <w:rsid w:val="00337A07"/>
    <w:rsid w:val="00337C91"/>
    <w:rsid w:val="00341214"/>
    <w:rsid w:val="00341916"/>
    <w:rsid w:val="003419B6"/>
    <w:rsid w:val="00341C0C"/>
    <w:rsid w:val="003425F0"/>
    <w:rsid w:val="00342F31"/>
    <w:rsid w:val="00344CD0"/>
    <w:rsid w:val="00344F10"/>
    <w:rsid w:val="0034542E"/>
    <w:rsid w:val="0034610F"/>
    <w:rsid w:val="00346E93"/>
    <w:rsid w:val="00347221"/>
    <w:rsid w:val="00352534"/>
    <w:rsid w:val="003525DA"/>
    <w:rsid w:val="00354989"/>
    <w:rsid w:val="00354C27"/>
    <w:rsid w:val="0035716A"/>
    <w:rsid w:val="00357CAD"/>
    <w:rsid w:val="0036112C"/>
    <w:rsid w:val="00361654"/>
    <w:rsid w:val="003625BA"/>
    <w:rsid w:val="003626C8"/>
    <w:rsid w:val="00362A29"/>
    <w:rsid w:val="00363561"/>
    <w:rsid w:val="003645D0"/>
    <w:rsid w:val="00364607"/>
    <w:rsid w:val="00365896"/>
    <w:rsid w:val="00365B29"/>
    <w:rsid w:val="00366D61"/>
    <w:rsid w:val="00370846"/>
    <w:rsid w:val="00370A54"/>
    <w:rsid w:val="00372828"/>
    <w:rsid w:val="003738B6"/>
    <w:rsid w:val="00373914"/>
    <w:rsid w:val="00374B27"/>
    <w:rsid w:val="00374BCC"/>
    <w:rsid w:val="00375E39"/>
    <w:rsid w:val="00376C72"/>
    <w:rsid w:val="00377964"/>
    <w:rsid w:val="00377C7F"/>
    <w:rsid w:val="00380429"/>
    <w:rsid w:val="003806C3"/>
    <w:rsid w:val="00380F52"/>
    <w:rsid w:val="00380F6A"/>
    <w:rsid w:val="00381E9E"/>
    <w:rsid w:val="00382D93"/>
    <w:rsid w:val="0038420C"/>
    <w:rsid w:val="0038421B"/>
    <w:rsid w:val="00384427"/>
    <w:rsid w:val="00384E5F"/>
    <w:rsid w:val="00385D48"/>
    <w:rsid w:val="00386466"/>
    <w:rsid w:val="00386838"/>
    <w:rsid w:val="00387915"/>
    <w:rsid w:val="0039027F"/>
    <w:rsid w:val="00390B92"/>
    <w:rsid w:val="00390F67"/>
    <w:rsid w:val="003925A6"/>
    <w:rsid w:val="0039332B"/>
    <w:rsid w:val="00393763"/>
    <w:rsid w:val="00394233"/>
    <w:rsid w:val="003942D5"/>
    <w:rsid w:val="00394C2C"/>
    <w:rsid w:val="00394E05"/>
    <w:rsid w:val="00394EEA"/>
    <w:rsid w:val="00395731"/>
    <w:rsid w:val="00395A96"/>
    <w:rsid w:val="00396784"/>
    <w:rsid w:val="003975C3"/>
    <w:rsid w:val="003975CD"/>
    <w:rsid w:val="00397D88"/>
    <w:rsid w:val="003A0695"/>
    <w:rsid w:val="003A1E59"/>
    <w:rsid w:val="003A211B"/>
    <w:rsid w:val="003A25B6"/>
    <w:rsid w:val="003A2C91"/>
    <w:rsid w:val="003A2F3D"/>
    <w:rsid w:val="003A32AA"/>
    <w:rsid w:val="003A38EF"/>
    <w:rsid w:val="003A3D56"/>
    <w:rsid w:val="003A446D"/>
    <w:rsid w:val="003A4A9F"/>
    <w:rsid w:val="003A4BCF"/>
    <w:rsid w:val="003A4F15"/>
    <w:rsid w:val="003A4FA8"/>
    <w:rsid w:val="003A5CA3"/>
    <w:rsid w:val="003A6AE6"/>
    <w:rsid w:val="003A6B9E"/>
    <w:rsid w:val="003A7531"/>
    <w:rsid w:val="003A7A75"/>
    <w:rsid w:val="003B10D8"/>
    <w:rsid w:val="003B3258"/>
    <w:rsid w:val="003B3453"/>
    <w:rsid w:val="003B3693"/>
    <w:rsid w:val="003B4002"/>
    <w:rsid w:val="003B487C"/>
    <w:rsid w:val="003B49AA"/>
    <w:rsid w:val="003B4A64"/>
    <w:rsid w:val="003B583A"/>
    <w:rsid w:val="003C00AF"/>
    <w:rsid w:val="003C0FD5"/>
    <w:rsid w:val="003C10F9"/>
    <w:rsid w:val="003C186E"/>
    <w:rsid w:val="003C1EA8"/>
    <w:rsid w:val="003C210F"/>
    <w:rsid w:val="003C2454"/>
    <w:rsid w:val="003C2CED"/>
    <w:rsid w:val="003C380B"/>
    <w:rsid w:val="003C3BCD"/>
    <w:rsid w:val="003C3C03"/>
    <w:rsid w:val="003C3D7A"/>
    <w:rsid w:val="003C5A08"/>
    <w:rsid w:val="003C71C3"/>
    <w:rsid w:val="003C7207"/>
    <w:rsid w:val="003C7394"/>
    <w:rsid w:val="003D016B"/>
    <w:rsid w:val="003D0A4D"/>
    <w:rsid w:val="003D21D8"/>
    <w:rsid w:val="003D2706"/>
    <w:rsid w:val="003D4AD7"/>
    <w:rsid w:val="003D4D3B"/>
    <w:rsid w:val="003D5BD8"/>
    <w:rsid w:val="003D5D56"/>
    <w:rsid w:val="003D64F0"/>
    <w:rsid w:val="003D746E"/>
    <w:rsid w:val="003D74AC"/>
    <w:rsid w:val="003E1865"/>
    <w:rsid w:val="003E1A46"/>
    <w:rsid w:val="003E2506"/>
    <w:rsid w:val="003E32FF"/>
    <w:rsid w:val="003E41B4"/>
    <w:rsid w:val="003E4501"/>
    <w:rsid w:val="003E458F"/>
    <w:rsid w:val="003E51AF"/>
    <w:rsid w:val="003E5AA1"/>
    <w:rsid w:val="003E6451"/>
    <w:rsid w:val="003E6873"/>
    <w:rsid w:val="003E7823"/>
    <w:rsid w:val="003E7963"/>
    <w:rsid w:val="003E7C18"/>
    <w:rsid w:val="003F130F"/>
    <w:rsid w:val="003F15D4"/>
    <w:rsid w:val="003F20AE"/>
    <w:rsid w:val="003F2E21"/>
    <w:rsid w:val="003F372E"/>
    <w:rsid w:val="003F37CC"/>
    <w:rsid w:val="003F3AC3"/>
    <w:rsid w:val="003F4397"/>
    <w:rsid w:val="003F49DF"/>
    <w:rsid w:val="003F515D"/>
    <w:rsid w:val="003F517F"/>
    <w:rsid w:val="003F5776"/>
    <w:rsid w:val="003F585E"/>
    <w:rsid w:val="003F5B75"/>
    <w:rsid w:val="003F7336"/>
    <w:rsid w:val="004002A5"/>
    <w:rsid w:val="00401278"/>
    <w:rsid w:val="00401975"/>
    <w:rsid w:val="00401D4B"/>
    <w:rsid w:val="00401D7B"/>
    <w:rsid w:val="0040216D"/>
    <w:rsid w:val="0040290F"/>
    <w:rsid w:val="00403999"/>
    <w:rsid w:val="00403D1E"/>
    <w:rsid w:val="0040432E"/>
    <w:rsid w:val="00404BD0"/>
    <w:rsid w:val="00404ECC"/>
    <w:rsid w:val="00405515"/>
    <w:rsid w:val="00405BB6"/>
    <w:rsid w:val="00405BCF"/>
    <w:rsid w:val="004063B2"/>
    <w:rsid w:val="00406661"/>
    <w:rsid w:val="00406A17"/>
    <w:rsid w:val="00406CE8"/>
    <w:rsid w:val="004100CC"/>
    <w:rsid w:val="00410BD0"/>
    <w:rsid w:val="00410F59"/>
    <w:rsid w:val="00411EBA"/>
    <w:rsid w:val="00412DF0"/>
    <w:rsid w:val="0041366B"/>
    <w:rsid w:val="00413947"/>
    <w:rsid w:val="00413BF5"/>
    <w:rsid w:val="00413D3C"/>
    <w:rsid w:val="00414D61"/>
    <w:rsid w:val="00414E27"/>
    <w:rsid w:val="004178DE"/>
    <w:rsid w:val="00417AA6"/>
    <w:rsid w:val="00417C32"/>
    <w:rsid w:val="004205F7"/>
    <w:rsid w:val="004224D6"/>
    <w:rsid w:val="004231D6"/>
    <w:rsid w:val="00425BDB"/>
    <w:rsid w:val="00425F68"/>
    <w:rsid w:val="004263A5"/>
    <w:rsid w:val="004264FA"/>
    <w:rsid w:val="004265D3"/>
    <w:rsid w:val="00426AA8"/>
    <w:rsid w:val="00426E8A"/>
    <w:rsid w:val="00427A36"/>
    <w:rsid w:val="00427D32"/>
    <w:rsid w:val="004302D7"/>
    <w:rsid w:val="00430E06"/>
    <w:rsid w:val="0043205C"/>
    <w:rsid w:val="00433BDE"/>
    <w:rsid w:val="00433CF1"/>
    <w:rsid w:val="00434701"/>
    <w:rsid w:val="00434951"/>
    <w:rsid w:val="00434AC1"/>
    <w:rsid w:val="00435230"/>
    <w:rsid w:val="00436996"/>
    <w:rsid w:val="00437EFA"/>
    <w:rsid w:val="0044043E"/>
    <w:rsid w:val="00440566"/>
    <w:rsid w:val="0044076C"/>
    <w:rsid w:val="0044084A"/>
    <w:rsid w:val="00440BE3"/>
    <w:rsid w:val="00440EA4"/>
    <w:rsid w:val="00441D40"/>
    <w:rsid w:val="00441E27"/>
    <w:rsid w:val="0044205D"/>
    <w:rsid w:val="004428D2"/>
    <w:rsid w:val="004428E7"/>
    <w:rsid w:val="00442F35"/>
    <w:rsid w:val="004436FD"/>
    <w:rsid w:val="00444072"/>
    <w:rsid w:val="00444E70"/>
    <w:rsid w:val="0044562B"/>
    <w:rsid w:val="00445FC9"/>
    <w:rsid w:val="0044702B"/>
    <w:rsid w:val="004477B6"/>
    <w:rsid w:val="0045007E"/>
    <w:rsid w:val="00451E57"/>
    <w:rsid w:val="00452104"/>
    <w:rsid w:val="004521FE"/>
    <w:rsid w:val="00452ACB"/>
    <w:rsid w:val="00453A83"/>
    <w:rsid w:val="00454573"/>
    <w:rsid w:val="00455705"/>
    <w:rsid w:val="00455DC5"/>
    <w:rsid w:val="00457572"/>
    <w:rsid w:val="0046046F"/>
    <w:rsid w:val="00461A3A"/>
    <w:rsid w:val="00462959"/>
    <w:rsid w:val="00463F3E"/>
    <w:rsid w:val="00464007"/>
    <w:rsid w:val="004641E8"/>
    <w:rsid w:val="00465797"/>
    <w:rsid w:val="00466B5F"/>
    <w:rsid w:val="00467ABC"/>
    <w:rsid w:val="004705E1"/>
    <w:rsid w:val="00470D80"/>
    <w:rsid w:val="00471413"/>
    <w:rsid w:val="00472078"/>
    <w:rsid w:val="004727BD"/>
    <w:rsid w:val="00472A11"/>
    <w:rsid w:val="00472A95"/>
    <w:rsid w:val="00474513"/>
    <w:rsid w:val="004751C2"/>
    <w:rsid w:val="00476010"/>
    <w:rsid w:val="0047616C"/>
    <w:rsid w:val="00476F86"/>
    <w:rsid w:val="00477CCA"/>
    <w:rsid w:val="00477CE3"/>
    <w:rsid w:val="004800F0"/>
    <w:rsid w:val="004819A3"/>
    <w:rsid w:val="0048311E"/>
    <w:rsid w:val="00483594"/>
    <w:rsid w:val="00483D46"/>
    <w:rsid w:val="00484006"/>
    <w:rsid w:val="0048442E"/>
    <w:rsid w:val="004848F5"/>
    <w:rsid w:val="00484A9D"/>
    <w:rsid w:val="00485A41"/>
    <w:rsid w:val="0048797C"/>
    <w:rsid w:val="00487F0F"/>
    <w:rsid w:val="0049001E"/>
    <w:rsid w:val="00491502"/>
    <w:rsid w:val="00491D54"/>
    <w:rsid w:val="0049214B"/>
    <w:rsid w:val="00492D66"/>
    <w:rsid w:val="00494C35"/>
    <w:rsid w:val="00494F14"/>
    <w:rsid w:val="00495D09"/>
    <w:rsid w:val="00496987"/>
    <w:rsid w:val="00496CA5"/>
    <w:rsid w:val="004A0C78"/>
    <w:rsid w:val="004A1206"/>
    <w:rsid w:val="004A1A68"/>
    <w:rsid w:val="004A24FC"/>
    <w:rsid w:val="004A28C5"/>
    <w:rsid w:val="004A2FE0"/>
    <w:rsid w:val="004A34EC"/>
    <w:rsid w:val="004A3BCA"/>
    <w:rsid w:val="004A4705"/>
    <w:rsid w:val="004A4AD4"/>
    <w:rsid w:val="004A4AF1"/>
    <w:rsid w:val="004A4CF7"/>
    <w:rsid w:val="004A4F03"/>
    <w:rsid w:val="004A5D4D"/>
    <w:rsid w:val="004A72DC"/>
    <w:rsid w:val="004B08D6"/>
    <w:rsid w:val="004B220E"/>
    <w:rsid w:val="004B2B03"/>
    <w:rsid w:val="004B413A"/>
    <w:rsid w:val="004B438F"/>
    <w:rsid w:val="004B46D0"/>
    <w:rsid w:val="004B47C1"/>
    <w:rsid w:val="004B4D68"/>
    <w:rsid w:val="004B543C"/>
    <w:rsid w:val="004B5440"/>
    <w:rsid w:val="004B5FF5"/>
    <w:rsid w:val="004B61AD"/>
    <w:rsid w:val="004B6858"/>
    <w:rsid w:val="004B6972"/>
    <w:rsid w:val="004C0700"/>
    <w:rsid w:val="004C0D8D"/>
    <w:rsid w:val="004C14C6"/>
    <w:rsid w:val="004C168F"/>
    <w:rsid w:val="004C22A1"/>
    <w:rsid w:val="004C26A6"/>
    <w:rsid w:val="004C48A2"/>
    <w:rsid w:val="004C580F"/>
    <w:rsid w:val="004C652F"/>
    <w:rsid w:val="004C6904"/>
    <w:rsid w:val="004C6EBF"/>
    <w:rsid w:val="004C77C0"/>
    <w:rsid w:val="004D05E2"/>
    <w:rsid w:val="004D0819"/>
    <w:rsid w:val="004D14D1"/>
    <w:rsid w:val="004D1634"/>
    <w:rsid w:val="004D19E6"/>
    <w:rsid w:val="004D20DB"/>
    <w:rsid w:val="004D2459"/>
    <w:rsid w:val="004D2931"/>
    <w:rsid w:val="004D2983"/>
    <w:rsid w:val="004D29E6"/>
    <w:rsid w:val="004D2CA0"/>
    <w:rsid w:val="004D3930"/>
    <w:rsid w:val="004D3C55"/>
    <w:rsid w:val="004D4218"/>
    <w:rsid w:val="004D47D4"/>
    <w:rsid w:val="004D4CCC"/>
    <w:rsid w:val="004D50C3"/>
    <w:rsid w:val="004D5149"/>
    <w:rsid w:val="004D5546"/>
    <w:rsid w:val="004D5E1E"/>
    <w:rsid w:val="004D64B6"/>
    <w:rsid w:val="004D699C"/>
    <w:rsid w:val="004D72B4"/>
    <w:rsid w:val="004D78D6"/>
    <w:rsid w:val="004E03BB"/>
    <w:rsid w:val="004E08D4"/>
    <w:rsid w:val="004E1A40"/>
    <w:rsid w:val="004E1FBE"/>
    <w:rsid w:val="004E1FE6"/>
    <w:rsid w:val="004E2223"/>
    <w:rsid w:val="004E23A7"/>
    <w:rsid w:val="004E2A6D"/>
    <w:rsid w:val="004E34B9"/>
    <w:rsid w:val="004E35D4"/>
    <w:rsid w:val="004E3992"/>
    <w:rsid w:val="004E48A0"/>
    <w:rsid w:val="004E5521"/>
    <w:rsid w:val="004E5527"/>
    <w:rsid w:val="004E5554"/>
    <w:rsid w:val="004E584F"/>
    <w:rsid w:val="004E627E"/>
    <w:rsid w:val="004E65CF"/>
    <w:rsid w:val="004E6A8F"/>
    <w:rsid w:val="004E729E"/>
    <w:rsid w:val="004E72DB"/>
    <w:rsid w:val="004E7B7B"/>
    <w:rsid w:val="004F02D2"/>
    <w:rsid w:val="004F0B49"/>
    <w:rsid w:val="004F202B"/>
    <w:rsid w:val="004F2713"/>
    <w:rsid w:val="004F2EB4"/>
    <w:rsid w:val="004F4345"/>
    <w:rsid w:val="004F441C"/>
    <w:rsid w:val="004F4502"/>
    <w:rsid w:val="004F4C2D"/>
    <w:rsid w:val="004F4FBF"/>
    <w:rsid w:val="004F5190"/>
    <w:rsid w:val="004F70D7"/>
    <w:rsid w:val="004F7775"/>
    <w:rsid w:val="00500689"/>
    <w:rsid w:val="00500759"/>
    <w:rsid w:val="00502318"/>
    <w:rsid w:val="005030E8"/>
    <w:rsid w:val="00503E7B"/>
    <w:rsid w:val="00504664"/>
    <w:rsid w:val="00504711"/>
    <w:rsid w:val="00504A28"/>
    <w:rsid w:val="00504A41"/>
    <w:rsid w:val="00505C86"/>
    <w:rsid w:val="005072EC"/>
    <w:rsid w:val="005075F7"/>
    <w:rsid w:val="00507FDC"/>
    <w:rsid w:val="005109BF"/>
    <w:rsid w:val="00510C2B"/>
    <w:rsid w:val="005110C7"/>
    <w:rsid w:val="005111EA"/>
    <w:rsid w:val="005113A9"/>
    <w:rsid w:val="005118A2"/>
    <w:rsid w:val="00511C1E"/>
    <w:rsid w:val="00511D87"/>
    <w:rsid w:val="005130E5"/>
    <w:rsid w:val="00513552"/>
    <w:rsid w:val="00513DF7"/>
    <w:rsid w:val="00516131"/>
    <w:rsid w:val="005163B2"/>
    <w:rsid w:val="00516F57"/>
    <w:rsid w:val="00517014"/>
    <w:rsid w:val="00517BB5"/>
    <w:rsid w:val="00517ECE"/>
    <w:rsid w:val="005201E7"/>
    <w:rsid w:val="005204CE"/>
    <w:rsid w:val="00520C84"/>
    <w:rsid w:val="00521392"/>
    <w:rsid w:val="00521409"/>
    <w:rsid w:val="00521F6D"/>
    <w:rsid w:val="005234C7"/>
    <w:rsid w:val="0052375A"/>
    <w:rsid w:val="005239E2"/>
    <w:rsid w:val="00523E05"/>
    <w:rsid w:val="00524BBE"/>
    <w:rsid w:val="00524C75"/>
    <w:rsid w:val="00525B5E"/>
    <w:rsid w:val="00525D28"/>
    <w:rsid w:val="00525F88"/>
    <w:rsid w:val="00526A5D"/>
    <w:rsid w:val="00526C5F"/>
    <w:rsid w:val="00530076"/>
    <w:rsid w:val="005300EF"/>
    <w:rsid w:val="0053057C"/>
    <w:rsid w:val="00532016"/>
    <w:rsid w:val="00533172"/>
    <w:rsid w:val="00534C8E"/>
    <w:rsid w:val="00536032"/>
    <w:rsid w:val="00536A40"/>
    <w:rsid w:val="00540AE9"/>
    <w:rsid w:val="005415E1"/>
    <w:rsid w:val="00541739"/>
    <w:rsid w:val="005420F0"/>
    <w:rsid w:val="005425C7"/>
    <w:rsid w:val="00542C46"/>
    <w:rsid w:val="0054401D"/>
    <w:rsid w:val="005447C0"/>
    <w:rsid w:val="00544B8B"/>
    <w:rsid w:val="00545210"/>
    <w:rsid w:val="00545583"/>
    <w:rsid w:val="005455C3"/>
    <w:rsid w:val="0054566C"/>
    <w:rsid w:val="00545868"/>
    <w:rsid w:val="00546059"/>
    <w:rsid w:val="00546E64"/>
    <w:rsid w:val="00550791"/>
    <w:rsid w:val="00551D98"/>
    <w:rsid w:val="00551FC7"/>
    <w:rsid w:val="0055204B"/>
    <w:rsid w:val="00552DDB"/>
    <w:rsid w:val="0055342E"/>
    <w:rsid w:val="00553631"/>
    <w:rsid w:val="00553B02"/>
    <w:rsid w:val="00554F0C"/>
    <w:rsid w:val="00555C8B"/>
    <w:rsid w:val="005571E3"/>
    <w:rsid w:val="0055768D"/>
    <w:rsid w:val="00561C30"/>
    <w:rsid w:val="00561FA8"/>
    <w:rsid w:val="005635D6"/>
    <w:rsid w:val="005637DD"/>
    <w:rsid w:val="005639D5"/>
    <w:rsid w:val="00563F43"/>
    <w:rsid w:val="0056413A"/>
    <w:rsid w:val="00564527"/>
    <w:rsid w:val="00564550"/>
    <w:rsid w:val="0056482B"/>
    <w:rsid w:val="00566DFD"/>
    <w:rsid w:val="00567841"/>
    <w:rsid w:val="00567854"/>
    <w:rsid w:val="0056791A"/>
    <w:rsid w:val="005702C4"/>
    <w:rsid w:val="005704D2"/>
    <w:rsid w:val="00570F11"/>
    <w:rsid w:val="005713F2"/>
    <w:rsid w:val="00571895"/>
    <w:rsid w:val="005722F0"/>
    <w:rsid w:val="00572450"/>
    <w:rsid w:val="0057329B"/>
    <w:rsid w:val="005732CB"/>
    <w:rsid w:val="0057429C"/>
    <w:rsid w:val="005747D2"/>
    <w:rsid w:val="00575F61"/>
    <w:rsid w:val="00575F68"/>
    <w:rsid w:val="00575F6D"/>
    <w:rsid w:val="00577920"/>
    <w:rsid w:val="0057796E"/>
    <w:rsid w:val="00580F3C"/>
    <w:rsid w:val="0058139C"/>
    <w:rsid w:val="00581EAA"/>
    <w:rsid w:val="005825D5"/>
    <w:rsid w:val="00582FF6"/>
    <w:rsid w:val="00583108"/>
    <w:rsid w:val="0058355A"/>
    <w:rsid w:val="00583AE8"/>
    <w:rsid w:val="00583B45"/>
    <w:rsid w:val="00583FCA"/>
    <w:rsid w:val="00584A48"/>
    <w:rsid w:val="00584F54"/>
    <w:rsid w:val="00585A78"/>
    <w:rsid w:val="00586AB8"/>
    <w:rsid w:val="0058712B"/>
    <w:rsid w:val="00587FFB"/>
    <w:rsid w:val="005914F8"/>
    <w:rsid w:val="005917F4"/>
    <w:rsid w:val="00591B81"/>
    <w:rsid w:val="00592532"/>
    <w:rsid w:val="00593098"/>
    <w:rsid w:val="00593EED"/>
    <w:rsid w:val="00593FA0"/>
    <w:rsid w:val="005940D3"/>
    <w:rsid w:val="00595D0B"/>
    <w:rsid w:val="005972D5"/>
    <w:rsid w:val="00597FB5"/>
    <w:rsid w:val="005A0DFE"/>
    <w:rsid w:val="005A14C3"/>
    <w:rsid w:val="005A1733"/>
    <w:rsid w:val="005A1CF3"/>
    <w:rsid w:val="005A4E76"/>
    <w:rsid w:val="005A5A4A"/>
    <w:rsid w:val="005A5A67"/>
    <w:rsid w:val="005A5C0E"/>
    <w:rsid w:val="005A663E"/>
    <w:rsid w:val="005A7999"/>
    <w:rsid w:val="005A7C8F"/>
    <w:rsid w:val="005B05D8"/>
    <w:rsid w:val="005B0E92"/>
    <w:rsid w:val="005B1223"/>
    <w:rsid w:val="005B1EAF"/>
    <w:rsid w:val="005B2BA4"/>
    <w:rsid w:val="005B2D1C"/>
    <w:rsid w:val="005B32AA"/>
    <w:rsid w:val="005B331B"/>
    <w:rsid w:val="005B35DE"/>
    <w:rsid w:val="005B36B1"/>
    <w:rsid w:val="005B36CA"/>
    <w:rsid w:val="005B37C3"/>
    <w:rsid w:val="005B43A2"/>
    <w:rsid w:val="005B493F"/>
    <w:rsid w:val="005B5B75"/>
    <w:rsid w:val="005B679E"/>
    <w:rsid w:val="005B6811"/>
    <w:rsid w:val="005B6A93"/>
    <w:rsid w:val="005B7798"/>
    <w:rsid w:val="005B7A77"/>
    <w:rsid w:val="005B7E1A"/>
    <w:rsid w:val="005C01EE"/>
    <w:rsid w:val="005C0B84"/>
    <w:rsid w:val="005C158A"/>
    <w:rsid w:val="005C16CA"/>
    <w:rsid w:val="005C2EC5"/>
    <w:rsid w:val="005C3166"/>
    <w:rsid w:val="005C4044"/>
    <w:rsid w:val="005C435F"/>
    <w:rsid w:val="005C50A6"/>
    <w:rsid w:val="005C533D"/>
    <w:rsid w:val="005C5F5F"/>
    <w:rsid w:val="005C64B4"/>
    <w:rsid w:val="005C66F1"/>
    <w:rsid w:val="005C75EE"/>
    <w:rsid w:val="005C7742"/>
    <w:rsid w:val="005C77B8"/>
    <w:rsid w:val="005D0119"/>
    <w:rsid w:val="005D0D98"/>
    <w:rsid w:val="005D0EC7"/>
    <w:rsid w:val="005D318A"/>
    <w:rsid w:val="005D3E93"/>
    <w:rsid w:val="005D519D"/>
    <w:rsid w:val="005D5859"/>
    <w:rsid w:val="005D641A"/>
    <w:rsid w:val="005D6F71"/>
    <w:rsid w:val="005D740A"/>
    <w:rsid w:val="005D7579"/>
    <w:rsid w:val="005D7945"/>
    <w:rsid w:val="005D79F6"/>
    <w:rsid w:val="005D7CE4"/>
    <w:rsid w:val="005E0718"/>
    <w:rsid w:val="005E0C34"/>
    <w:rsid w:val="005E293F"/>
    <w:rsid w:val="005E4B8E"/>
    <w:rsid w:val="005E4BFA"/>
    <w:rsid w:val="005E50A3"/>
    <w:rsid w:val="005E53A5"/>
    <w:rsid w:val="005E6457"/>
    <w:rsid w:val="005F06C5"/>
    <w:rsid w:val="005F0B4A"/>
    <w:rsid w:val="005F0BD1"/>
    <w:rsid w:val="005F135F"/>
    <w:rsid w:val="005F1603"/>
    <w:rsid w:val="005F19A6"/>
    <w:rsid w:val="005F2884"/>
    <w:rsid w:val="005F32EE"/>
    <w:rsid w:val="005F3ACF"/>
    <w:rsid w:val="005F3F90"/>
    <w:rsid w:val="005F3F97"/>
    <w:rsid w:val="005F40C5"/>
    <w:rsid w:val="005F461E"/>
    <w:rsid w:val="005F5133"/>
    <w:rsid w:val="005F5A0D"/>
    <w:rsid w:val="005F661F"/>
    <w:rsid w:val="005F6AD8"/>
    <w:rsid w:val="005F7186"/>
    <w:rsid w:val="00600C79"/>
    <w:rsid w:val="00600CD6"/>
    <w:rsid w:val="00601EF6"/>
    <w:rsid w:val="00601F5C"/>
    <w:rsid w:val="006024EB"/>
    <w:rsid w:val="0060349F"/>
    <w:rsid w:val="00603D12"/>
    <w:rsid w:val="00604458"/>
    <w:rsid w:val="00605023"/>
    <w:rsid w:val="00605704"/>
    <w:rsid w:val="00606896"/>
    <w:rsid w:val="006069AD"/>
    <w:rsid w:val="00607235"/>
    <w:rsid w:val="006106D1"/>
    <w:rsid w:val="00610A2B"/>
    <w:rsid w:val="006110DC"/>
    <w:rsid w:val="00611DFB"/>
    <w:rsid w:val="00612A11"/>
    <w:rsid w:val="00612DA0"/>
    <w:rsid w:val="00612F1C"/>
    <w:rsid w:val="00614003"/>
    <w:rsid w:val="006143B7"/>
    <w:rsid w:val="00614639"/>
    <w:rsid w:val="00614812"/>
    <w:rsid w:val="00614C5B"/>
    <w:rsid w:val="00614D5F"/>
    <w:rsid w:val="00614D7B"/>
    <w:rsid w:val="00616174"/>
    <w:rsid w:val="00617D55"/>
    <w:rsid w:val="00617EDE"/>
    <w:rsid w:val="00620A63"/>
    <w:rsid w:val="00620AF8"/>
    <w:rsid w:val="006215DC"/>
    <w:rsid w:val="00622062"/>
    <w:rsid w:val="00622ABA"/>
    <w:rsid w:val="00623C10"/>
    <w:rsid w:val="00623E2E"/>
    <w:rsid w:val="00624342"/>
    <w:rsid w:val="00625807"/>
    <w:rsid w:val="00625BB9"/>
    <w:rsid w:val="00625F5B"/>
    <w:rsid w:val="00626675"/>
    <w:rsid w:val="006269AF"/>
    <w:rsid w:val="00626ECB"/>
    <w:rsid w:val="00626FD0"/>
    <w:rsid w:val="0062737C"/>
    <w:rsid w:val="0062756D"/>
    <w:rsid w:val="0063000D"/>
    <w:rsid w:val="0063045A"/>
    <w:rsid w:val="00630497"/>
    <w:rsid w:val="00631178"/>
    <w:rsid w:val="0063292D"/>
    <w:rsid w:val="00632AB9"/>
    <w:rsid w:val="00632D53"/>
    <w:rsid w:val="00633A37"/>
    <w:rsid w:val="00633C02"/>
    <w:rsid w:val="00634403"/>
    <w:rsid w:val="006344BE"/>
    <w:rsid w:val="00634A11"/>
    <w:rsid w:val="00634AD8"/>
    <w:rsid w:val="00634C39"/>
    <w:rsid w:val="0063529C"/>
    <w:rsid w:val="00635322"/>
    <w:rsid w:val="00635BAD"/>
    <w:rsid w:val="006375F1"/>
    <w:rsid w:val="006378E0"/>
    <w:rsid w:val="00637C16"/>
    <w:rsid w:val="0064076B"/>
    <w:rsid w:val="00640D73"/>
    <w:rsid w:val="00641C3D"/>
    <w:rsid w:val="00642220"/>
    <w:rsid w:val="00642776"/>
    <w:rsid w:val="00642D2D"/>
    <w:rsid w:val="00642DDE"/>
    <w:rsid w:val="0064354A"/>
    <w:rsid w:val="00643AEA"/>
    <w:rsid w:val="00643B9D"/>
    <w:rsid w:val="0064417C"/>
    <w:rsid w:val="0064483C"/>
    <w:rsid w:val="006449E9"/>
    <w:rsid w:val="00644D1C"/>
    <w:rsid w:val="00644DD6"/>
    <w:rsid w:val="00644E0F"/>
    <w:rsid w:val="00645EB2"/>
    <w:rsid w:val="00646174"/>
    <w:rsid w:val="006477E7"/>
    <w:rsid w:val="006506A6"/>
    <w:rsid w:val="00650F67"/>
    <w:rsid w:val="006512B6"/>
    <w:rsid w:val="00652288"/>
    <w:rsid w:val="00652E11"/>
    <w:rsid w:val="00653F27"/>
    <w:rsid w:val="00654502"/>
    <w:rsid w:val="00655682"/>
    <w:rsid w:val="00655786"/>
    <w:rsid w:val="00655EFC"/>
    <w:rsid w:val="006571F7"/>
    <w:rsid w:val="006575B3"/>
    <w:rsid w:val="00660420"/>
    <w:rsid w:val="00661242"/>
    <w:rsid w:val="00661421"/>
    <w:rsid w:val="0066189D"/>
    <w:rsid w:val="00662CFF"/>
    <w:rsid w:val="00663B14"/>
    <w:rsid w:val="00664345"/>
    <w:rsid w:val="00665287"/>
    <w:rsid w:val="00665ADF"/>
    <w:rsid w:val="00666359"/>
    <w:rsid w:val="006666F4"/>
    <w:rsid w:val="0066675E"/>
    <w:rsid w:val="00666EAD"/>
    <w:rsid w:val="00667879"/>
    <w:rsid w:val="0067004A"/>
    <w:rsid w:val="006705D8"/>
    <w:rsid w:val="0067096F"/>
    <w:rsid w:val="006710CD"/>
    <w:rsid w:val="00672A45"/>
    <w:rsid w:val="00672C5C"/>
    <w:rsid w:val="00673F8A"/>
    <w:rsid w:val="00674D13"/>
    <w:rsid w:val="00675025"/>
    <w:rsid w:val="00675DAA"/>
    <w:rsid w:val="00676078"/>
    <w:rsid w:val="006763E8"/>
    <w:rsid w:val="006768B5"/>
    <w:rsid w:val="00677092"/>
    <w:rsid w:val="00677385"/>
    <w:rsid w:val="00681559"/>
    <w:rsid w:val="00681A6A"/>
    <w:rsid w:val="00681E04"/>
    <w:rsid w:val="00683169"/>
    <w:rsid w:val="006845E8"/>
    <w:rsid w:val="00684CEE"/>
    <w:rsid w:val="00684F5C"/>
    <w:rsid w:val="006854CB"/>
    <w:rsid w:val="00686DFC"/>
    <w:rsid w:val="00686EE2"/>
    <w:rsid w:val="006872E8"/>
    <w:rsid w:val="00687BB7"/>
    <w:rsid w:val="00687DAA"/>
    <w:rsid w:val="00690256"/>
    <w:rsid w:val="00690476"/>
    <w:rsid w:val="0069088E"/>
    <w:rsid w:val="00690925"/>
    <w:rsid w:val="00691543"/>
    <w:rsid w:val="00692238"/>
    <w:rsid w:val="006935F1"/>
    <w:rsid w:val="00693BCD"/>
    <w:rsid w:val="006945B0"/>
    <w:rsid w:val="0069507D"/>
    <w:rsid w:val="00695732"/>
    <w:rsid w:val="00695751"/>
    <w:rsid w:val="00695E2B"/>
    <w:rsid w:val="0069683A"/>
    <w:rsid w:val="00696D2A"/>
    <w:rsid w:val="00696E31"/>
    <w:rsid w:val="00697A5C"/>
    <w:rsid w:val="006A056D"/>
    <w:rsid w:val="006A0768"/>
    <w:rsid w:val="006A0B84"/>
    <w:rsid w:val="006A0B8E"/>
    <w:rsid w:val="006A0C9D"/>
    <w:rsid w:val="006A2658"/>
    <w:rsid w:val="006A291D"/>
    <w:rsid w:val="006A3923"/>
    <w:rsid w:val="006A3990"/>
    <w:rsid w:val="006A3C76"/>
    <w:rsid w:val="006A5855"/>
    <w:rsid w:val="006A6037"/>
    <w:rsid w:val="006A6C70"/>
    <w:rsid w:val="006A7273"/>
    <w:rsid w:val="006A7EEA"/>
    <w:rsid w:val="006B16F1"/>
    <w:rsid w:val="006B1D24"/>
    <w:rsid w:val="006B2060"/>
    <w:rsid w:val="006B2077"/>
    <w:rsid w:val="006B2113"/>
    <w:rsid w:val="006B2DB2"/>
    <w:rsid w:val="006B30DA"/>
    <w:rsid w:val="006B36C1"/>
    <w:rsid w:val="006B3B1C"/>
    <w:rsid w:val="006B3D0E"/>
    <w:rsid w:val="006B3F1D"/>
    <w:rsid w:val="006B4336"/>
    <w:rsid w:val="006B4E9D"/>
    <w:rsid w:val="006B581A"/>
    <w:rsid w:val="006B603D"/>
    <w:rsid w:val="006B68C9"/>
    <w:rsid w:val="006B6F0B"/>
    <w:rsid w:val="006C11FB"/>
    <w:rsid w:val="006C158C"/>
    <w:rsid w:val="006C1A1F"/>
    <w:rsid w:val="006C1D07"/>
    <w:rsid w:val="006C217C"/>
    <w:rsid w:val="006C2771"/>
    <w:rsid w:val="006C2D10"/>
    <w:rsid w:val="006C2FF2"/>
    <w:rsid w:val="006C3250"/>
    <w:rsid w:val="006C3363"/>
    <w:rsid w:val="006C3FF8"/>
    <w:rsid w:val="006C4662"/>
    <w:rsid w:val="006C5595"/>
    <w:rsid w:val="006C5768"/>
    <w:rsid w:val="006C64FD"/>
    <w:rsid w:val="006C7B25"/>
    <w:rsid w:val="006D0181"/>
    <w:rsid w:val="006D0BDE"/>
    <w:rsid w:val="006D12B6"/>
    <w:rsid w:val="006D1813"/>
    <w:rsid w:val="006D2402"/>
    <w:rsid w:val="006D3626"/>
    <w:rsid w:val="006D3C94"/>
    <w:rsid w:val="006D3E42"/>
    <w:rsid w:val="006D41A6"/>
    <w:rsid w:val="006D4693"/>
    <w:rsid w:val="006D508C"/>
    <w:rsid w:val="006D5618"/>
    <w:rsid w:val="006D6893"/>
    <w:rsid w:val="006D6A5B"/>
    <w:rsid w:val="006D6B8A"/>
    <w:rsid w:val="006D6CF2"/>
    <w:rsid w:val="006E13B7"/>
    <w:rsid w:val="006E1400"/>
    <w:rsid w:val="006E16A4"/>
    <w:rsid w:val="006E1E8E"/>
    <w:rsid w:val="006E25CC"/>
    <w:rsid w:val="006E285A"/>
    <w:rsid w:val="006E3DF2"/>
    <w:rsid w:val="006E3ED7"/>
    <w:rsid w:val="006E47C5"/>
    <w:rsid w:val="006E508F"/>
    <w:rsid w:val="006E5CAD"/>
    <w:rsid w:val="006E6DD8"/>
    <w:rsid w:val="006E733B"/>
    <w:rsid w:val="006E7B8D"/>
    <w:rsid w:val="006E7E30"/>
    <w:rsid w:val="006F0679"/>
    <w:rsid w:val="006F0E1B"/>
    <w:rsid w:val="006F1AF1"/>
    <w:rsid w:val="006F2930"/>
    <w:rsid w:val="006F3A91"/>
    <w:rsid w:val="006F432D"/>
    <w:rsid w:val="006F52FA"/>
    <w:rsid w:val="006F5498"/>
    <w:rsid w:val="006F6DB0"/>
    <w:rsid w:val="006F6EEB"/>
    <w:rsid w:val="007004AA"/>
    <w:rsid w:val="00700B5D"/>
    <w:rsid w:val="00700D81"/>
    <w:rsid w:val="00701393"/>
    <w:rsid w:val="007038B7"/>
    <w:rsid w:val="00704128"/>
    <w:rsid w:val="0070528D"/>
    <w:rsid w:val="007053C6"/>
    <w:rsid w:val="00705BDC"/>
    <w:rsid w:val="00706EA1"/>
    <w:rsid w:val="007073E8"/>
    <w:rsid w:val="007101DB"/>
    <w:rsid w:val="00710FA2"/>
    <w:rsid w:val="007117D3"/>
    <w:rsid w:val="00711B17"/>
    <w:rsid w:val="00711ED7"/>
    <w:rsid w:val="00714874"/>
    <w:rsid w:val="00714BB4"/>
    <w:rsid w:val="00714FC4"/>
    <w:rsid w:val="00715201"/>
    <w:rsid w:val="007152C5"/>
    <w:rsid w:val="00715CC6"/>
    <w:rsid w:val="00715EDA"/>
    <w:rsid w:val="00720092"/>
    <w:rsid w:val="007204F4"/>
    <w:rsid w:val="00721492"/>
    <w:rsid w:val="00722735"/>
    <w:rsid w:val="00722DBD"/>
    <w:rsid w:val="00725FC9"/>
    <w:rsid w:val="00726086"/>
    <w:rsid w:val="0072613D"/>
    <w:rsid w:val="00726D65"/>
    <w:rsid w:val="007272DE"/>
    <w:rsid w:val="0072735E"/>
    <w:rsid w:val="007273FF"/>
    <w:rsid w:val="00730E2B"/>
    <w:rsid w:val="00731A37"/>
    <w:rsid w:val="00731FCE"/>
    <w:rsid w:val="0073332F"/>
    <w:rsid w:val="00733930"/>
    <w:rsid w:val="0073399D"/>
    <w:rsid w:val="00733ADA"/>
    <w:rsid w:val="00734414"/>
    <w:rsid w:val="0073506D"/>
    <w:rsid w:val="0073639D"/>
    <w:rsid w:val="00737483"/>
    <w:rsid w:val="00737939"/>
    <w:rsid w:val="00737AFC"/>
    <w:rsid w:val="00737E1D"/>
    <w:rsid w:val="00737EFE"/>
    <w:rsid w:val="00740205"/>
    <w:rsid w:val="00740712"/>
    <w:rsid w:val="0074081C"/>
    <w:rsid w:val="00740AB5"/>
    <w:rsid w:val="00740E2B"/>
    <w:rsid w:val="007414AE"/>
    <w:rsid w:val="007414ED"/>
    <w:rsid w:val="00742CA8"/>
    <w:rsid w:val="00743726"/>
    <w:rsid w:val="00744884"/>
    <w:rsid w:val="00744D6B"/>
    <w:rsid w:val="00744F42"/>
    <w:rsid w:val="0074555B"/>
    <w:rsid w:val="0074598A"/>
    <w:rsid w:val="00745DCC"/>
    <w:rsid w:val="00745DEA"/>
    <w:rsid w:val="00746763"/>
    <w:rsid w:val="00746807"/>
    <w:rsid w:val="0074760A"/>
    <w:rsid w:val="00750DC7"/>
    <w:rsid w:val="007531CC"/>
    <w:rsid w:val="007535C3"/>
    <w:rsid w:val="0075390E"/>
    <w:rsid w:val="00753C85"/>
    <w:rsid w:val="00754CFA"/>
    <w:rsid w:val="00754D09"/>
    <w:rsid w:val="00755481"/>
    <w:rsid w:val="007554F9"/>
    <w:rsid w:val="0075570E"/>
    <w:rsid w:val="00755DF4"/>
    <w:rsid w:val="007560F1"/>
    <w:rsid w:val="00756AFF"/>
    <w:rsid w:val="007571C0"/>
    <w:rsid w:val="00757769"/>
    <w:rsid w:val="007602BA"/>
    <w:rsid w:val="00760905"/>
    <w:rsid w:val="00760B07"/>
    <w:rsid w:val="007613EA"/>
    <w:rsid w:val="00763354"/>
    <w:rsid w:val="00763A03"/>
    <w:rsid w:val="00764A53"/>
    <w:rsid w:val="0076545C"/>
    <w:rsid w:val="00765A90"/>
    <w:rsid w:val="00765B1C"/>
    <w:rsid w:val="007672E8"/>
    <w:rsid w:val="00767515"/>
    <w:rsid w:val="00767F4C"/>
    <w:rsid w:val="0077228D"/>
    <w:rsid w:val="00772335"/>
    <w:rsid w:val="007729EA"/>
    <w:rsid w:val="00772C96"/>
    <w:rsid w:val="00772DE1"/>
    <w:rsid w:val="0077373E"/>
    <w:rsid w:val="00773C7E"/>
    <w:rsid w:val="00774186"/>
    <w:rsid w:val="00776FD0"/>
    <w:rsid w:val="00781850"/>
    <w:rsid w:val="007820F0"/>
    <w:rsid w:val="007823FA"/>
    <w:rsid w:val="00782A26"/>
    <w:rsid w:val="00782A5C"/>
    <w:rsid w:val="00782ED8"/>
    <w:rsid w:val="007839E5"/>
    <w:rsid w:val="00783A09"/>
    <w:rsid w:val="007851FD"/>
    <w:rsid w:val="00785CC5"/>
    <w:rsid w:val="00786046"/>
    <w:rsid w:val="007865B1"/>
    <w:rsid w:val="00786F90"/>
    <w:rsid w:val="00787109"/>
    <w:rsid w:val="007877A8"/>
    <w:rsid w:val="007878A7"/>
    <w:rsid w:val="00787D74"/>
    <w:rsid w:val="00787FE1"/>
    <w:rsid w:val="00790603"/>
    <w:rsid w:val="00790700"/>
    <w:rsid w:val="00790739"/>
    <w:rsid w:val="00791BA0"/>
    <w:rsid w:val="00791C66"/>
    <w:rsid w:val="00792616"/>
    <w:rsid w:val="0079271D"/>
    <w:rsid w:val="00792B67"/>
    <w:rsid w:val="00793560"/>
    <w:rsid w:val="007946ED"/>
    <w:rsid w:val="00795536"/>
    <w:rsid w:val="0079747E"/>
    <w:rsid w:val="007975B6"/>
    <w:rsid w:val="007A204E"/>
    <w:rsid w:val="007A25B3"/>
    <w:rsid w:val="007A2657"/>
    <w:rsid w:val="007A3170"/>
    <w:rsid w:val="007A3629"/>
    <w:rsid w:val="007A46F4"/>
    <w:rsid w:val="007A475F"/>
    <w:rsid w:val="007A5596"/>
    <w:rsid w:val="007A5A55"/>
    <w:rsid w:val="007A5F8B"/>
    <w:rsid w:val="007A628C"/>
    <w:rsid w:val="007A69CB"/>
    <w:rsid w:val="007A6CCC"/>
    <w:rsid w:val="007A7DC5"/>
    <w:rsid w:val="007B0162"/>
    <w:rsid w:val="007B0C8E"/>
    <w:rsid w:val="007B0E0D"/>
    <w:rsid w:val="007B2DA3"/>
    <w:rsid w:val="007B36CD"/>
    <w:rsid w:val="007B3935"/>
    <w:rsid w:val="007B4208"/>
    <w:rsid w:val="007B52B6"/>
    <w:rsid w:val="007B5448"/>
    <w:rsid w:val="007B5C22"/>
    <w:rsid w:val="007B5F3E"/>
    <w:rsid w:val="007B6132"/>
    <w:rsid w:val="007B63EE"/>
    <w:rsid w:val="007B693F"/>
    <w:rsid w:val="007B6BBB"/>
    <w:rsid w:val="007B6C0E"/>
    <w:rsid w:val="007B6F16"/>
    <w:rsid w:val="007B70C8"/>
    <w:rsid w:val="007B773B"/>
    <w:rsid w:val="007B7B95"/>
    <w:rsid w:val="007C0F40"/>
    <w:rsid w:val="007C0F4B"/>
    <w:rsid w:val="007C26FB"/>
    <w:rsid w:val="007C407C"/>
    <w:rsid w:val="007C49B1"/>
    <w:rsid w:val="007C4BCD"/>
    <w:rsid w:val="007C50CD"/>
    <w:rsid w:val="007C515B"/>
    <w:rsid w:val="007C5406"/>
    <w:rsid w:val="007C566C"/>
    <w:rsid w:val="007C6955"/>
    <w:rsid w:val="007C7A29"/>
    <w:rsid w:val="007D007D"/>
    <w:rsid w:val="007D077F"/>
    <w:rsid w:val="007D0847"/>
    <w:rsid w:val="007D1051"/>
    <w:rsid w:val="007D1431"/>
    <w:rsid w:val="007D2364"/>
    <w:rsid w:val="007D268D"/>
    <w:rsid w:val="007D288C"/>
    <w:rsid w:val="007D2EA2"/>
    <w:rsid w:val="007D3A93"/>
    <w:rsid w:val="007D3D86"/>
    <w:rsid w:val="007D5341"/>
    <w:rsid w:val="007D5E64"/>
    <w:rsid w:val="007D6485"/>
    <w:rsid w:val="007D72B6"/>
    <w:rsid w:val="007E016F"/>
    <w:rsid w:val="007E01CC"/>
    <w:rsid w:val="007E2507"/>
    <w:rsid w:val="007E2728"/>
    <w:rsid w:val="007E29BE"/>
    <w:rsid w:val="007E2F0A"/>
    <w:rsid w:val="007E30E6"/>
    <w:rsid w:val="007E44DF"/>
    <w:rsid w:val="007E47BF"/>
    <w:rsid w:val="007E4F4E"/>
    <w:rsid w:val="007E55E2"/>
    <w:rsid w:val="007E56E2"/>
    <w:rsid w:val="007E6555"/>
    <w:rsid w:val="007E67E3"/>
    <w:rsid w:val="007E6A0A"/>
    <w:rsid w:val="007E6BA1"/>
    <w:rsid w:val="007E767D"/>
    <w:rsid w:val="007F13D2"/>
    <w:rsid w:val="007F2857"/>
    <w:rsid w:val="007F30A2"/>
    <w:rsid w:val="007F359A"/>
    <w:rsid w:val="007F3A18"/>
    <w:rsid w:val="007F3C38"/>
    <w:rsid w:val="007F4D93"/>
    <w:rsid w:val="007F5826"/>
    <w:rsid w:val="007F62A6"/>
    <w:rsid w:val="007F79FA"/>
    <w:rsid w:val="0080032D"/>
    <w:rsid w:val="00801107"/>
    <w:rsid w:val="00801602"/>
    <w:rsid w:val="008019F9"/>
    <w:rsid w:val="0080213C"/>
    <w:rsid w:val="00803386"/>
    <w:rsid w:val="00803428"/>
    <w:rsid w:val="00803BE5"/>
    <w:rsid w:val="008042B2"/>
    <w:rsid w:val="00805385"/>
    <w:rsid w:val="00805412"/>
    <w:rsid w:val="00805D8C"/>
    <w:rsid w:val="00805F32"/>
    <w:rsid w:val="00806310"/>
    <w:rsid w:val="00806727"/>
    <w:rsid w:val="008067CF"/>
    <w:rsid w:val="00810339"/>
    <w:rsid w:val="00810B38"/>
    <w:rsid w:val="00810EE0"/>
    <w:rsid w:val="00812004"/>
    <w:rsid w:val="008128F0"/>
    <w:rsid w:val="00812D1D"/>
    <w:rsid w:val="00813600"/>
    <w:rsid w:val="008149CE"/>
    <w:rsid w:val="00815630"/>
    <w:rsid w:val="0081596E"/>
    <w:rsid w:val="008164FF"/>
    <w:rsid w:val="0081665A"/>
    <w:rsid w:val="00816677"/>
    <w:rsid w:val="00816B0D"/>
    <w:rsid w:val="0081730B"/>
    <w:rsid w:val="00820483"/>
    <w:rsid w:val="008206A9"/>
    <w:rsid w:val="00820BCA"/>
    <w:rsid w:val="00821727"/>
    <w:rsid w:val="00821C3D"/>
    <w:rsid w:val="00821C56"/>
    <w:rsid w:val="00822091"/>
    <w:rsid w:val="00822E0C"/>
    <w:rsid w:val="00823C36"/>
    <w:rsid w:val="00824462"/>
    <w:rsid w:val="00824AF1"/>
    <w:rsid w:val="00825205"/>
    <w:rsid w:val="008255BE"/>
    <w:rsid w:val="00825F2B"/>
    <w:rsid w:val="00826A97"/>
    <w:rsid w:val="00827906"/>
    <w:rsid w:val="00827AD5"/>
    <w:rsid w:val="00827CF6"/>
    <w:rsid w:val="00830484"/>
    <w:rsid w:val="00831A9B"/>
    <w:rsid w:val="00832631"/>
    <w:rsid w:val="00832836"/>
    <w:rsid w:val="0083290D"/>
    <w:rsid w:val="00833B82"/>
    <w:rsid w:val="00834502"/>
    <w:rsid w:val="00834E33"/>
    <w:rsid w:val="008351B6"/>
    <w:rsid w:val="00835633"/>
    <w:rsid w:val="008366F6"/>
    <w:rsid w:val="00836ABC"/>
    <w:rsid w:val="00837000"/>
    <w:rsid w:val="008370D7"/>
    <w:rsid w:val="008402F7"/>
    <w:rsid w:val="00840BED"/>
    <w:rsid w:val="00841829"/>
    <w:rsid w:val="0084367B"/>
    <w:rsid w:val="00843777"/>
    <w:rsid w:val="00843902"/>
    <w:rsid w:val="00843AA8"/>
    <w:rsid w:val="0084474A"/>
    <w:rsid w:val="00844A17"/>
    <w:rsid w:val="008458EF"/>
    <w:rsid w:val="00845957"/>
    <w:rsid w:val="00845F6B"/>
    <w:rsid w:val="00846D69"/>
    <w:rsid w:val="00847700"/>
    <w:rsid w:val="00847839"/>
    <w:rsid w:val="00847B11"/>
    <w:rsid w:val="0085041D"/>
    <w:rsid w:val="008507EE"/>
    <w:rsid w:val="008518ED"/>
    <w:rsid w:val="00852B58"/>
    <w:rsid w:val="008534F9"/>
    <w:rsid w:val="00853819"/>
    <w:rsid w:val="00853FFA"/>
    <w:rsid w:val="008540E0"/>
    <w:rsid w:val="00854C57"/>
    <w:rsid w:val="0085693F"/>
    <w:rsid w:val="00857219"/>
    <w:rsid w:val="00857565"/>
    <w:rsid w:val="008579E0"/>
    <w:rsid w:val="00857F17"/>
    <w:rsid w:val="008607A8"/>
    <w:rsid w:val="00860E92"/>
    <w:rsid w:val="00861828"/>
    <w:rsid w:val="00862C27"/>
    <w:rsid w:val="00862C4A"/>
    <w:rsid w:val="00862C60"/>
    <w:rsid w:val="008630AB"/>
    <w:rsid w:val="0086427A"/>
    <w:rsid w:val="0086650A"/>
    <w:rsid w:val="008678C4"/>
    <w:rsid w:val="00867BCF"/>
    <w:rsid w:val="00870600"/>
    <w:rsid w:val="00870A13"/>
    <w:rsid w:val="008710B7"/>
    <w:rsid w:val="00871A22"/>
    <w:rsid w:val="00871D5A"/>
    <w:rsid w:val="008727CD"/>
    <w:rsid w:val="00873DEC"/>
    <w:rsid w:val="008750D3"/>
    <w:rsid w:val="00877799"/>
    <w:rsid w:val="008801D9"/>
    <w:rsid w:val="008802E4"/>
    <w:rsid w:val="00881493"/>
    <w:rsid w:val="00881532"/>
    <w:rsid w:val="0088198E"/>
    <w:rsid w:val="00881DDC"/>
    <w:rsid w:val="00882653"/>
    <w:rsid w:val="008845AC"/>
    <w:rsid w:val="00884802"/>
    <w:rsid w:val="008848E6"/>
    <w:rsid w:val="0088705E"/>
    <w:rsid w:val="008870E4"/>
    <w:rsid w:val="00887625"/>
    <w:rsid w:val="00887BF6"/>
    <w:rsid w:val="00890724"/>
    <w:rsid w:val="0089100F"/>
    <w:rsid w:val="00891CEF"/>
    <w:rsid w:val="00891EBE"/>
    <w:rsid w:val="00892760"/>
    <w:rsid w:val="00893300"/>
    <w:rsid w:val="00893D8D"/>
    <w:rsid w:val="00895997"/>
    <w:rsid w:val="00896B95"/>
    <w:rsid w:val="00896F79"/>
    <w:rsid w:val="00897D61"/>
    <w:rsid w:val="00897DB8"/>
    <w:rsid w:val="008A047D"/>
    <w:rsid w:val="008A07F6"/>
    <w:rsid w:val="008A0A3F"/>
    <w:rsid w:val="008A0B79"/>
    <w:rsid w:val="008A1574"/>
    <w:rsid w:val="008A1577"/>
    <w:rsid w:val="008A182C"/>
    <w:rsid w:val="008A2582"/>
    <w:rsid w:val="008A4B8B"/>
    <w:rsid w:val="008A5734"/>
    <w:rsid w:val="008A5E01"/>
    <w:rsid w:val="008A5F4F"/>
    <w:rsid w:val="008A6320"/>
    <w:rsid w:val="008B008F"/>
    <w:rsid w:val="008B0345"/>
    <w:rsid w:val="008B1D9A"/>
    <w:rsid w:val="008B1E17"/>
    <w:rsid w:val="008B350F"/>
    <w:rsid w:val="008B39E8"/>
    <w:rsid w:val="008B4641"/>
    <w:rsid w:val="008B475D"/>
    <w:rsid w:val="008B5EE4"/>
    <w:rsid w:val="008B7D52"/>
    <w:rsid w:val="008B7D8E"/>
    <w:rsid w:val="008C0A50"/>
    <w:rsid w:val="008C0E8D"/>
    <w:rsid w:val="008C1057"/>
    <w:rsid w:val="008C1890"/>
    <w:rsid w:val="008C30AE"/>
    <w:rsid w:val="008C3C47"/>
    <w:rsid w:val="008C3E9E"/>
    <w:rsid w:val="008C52DD"/>
    <w:rsid w:val="008C5A0F"/>
    <w:rsid w:val="008C5B36"/>
    <w:rsid w:val="008C5B3B"/>
    <w:rsid w:val="008C69BF"/>
    <w:rsid w:val="008C6BB0"/>
    <w:rsid w:val="008C7807"/>
    <w:rsid w:val="008D034F"/>
    <w:rsid w:val="008D0891"/>
    <w:rsid w:val="008D0D6A"/>
    <w:rsid w:val="008D11E8"/>
    <w:rsid w:val="008D12A6"/>
    <w:rsid w:val="008D14E7"/>
    <w:rsid w:val="008D2B65"/>
    <w:rsid w:val="008D3200"/>
    <w:rsid w:val="008D349D"/>
    <w:rsid w:val="008D3D37"/>
    <w:rsid w:val="008D3EBE"/>
    <w:rsid w:val="008D4F28"/>
    <w:rsid w:val="008D56EB"/>
    <w:rsid w:val="008D5918"/>
    <w:rsid w:val="008D5931"/>
    <w:rsid w:val="008D5D97"/>
    <w:rsid w:val="008D5DAC"/>
    <w:rsid w:val="008D66F3"/>
    <w:rsid w:val="008D6987"/>
    <w:rsid w:val="008D7130"/>
    <w:rsid w:val="008D7339"/>
    <w:rsid w:val="008D7A6D"/>
    <w:rsid w:val="008E0D09"/>
    <w:rsid w:val="008E19DE"/>
    <w:rsid w:val="008E2C95"/>
    <w:rsid w:val="008E32A6"/>
    <w:rsid w:val="008E3C31"/>
    <w:rsid w:val="008E4F96"/>
    <w:rsid w:val="008E6118"/>
    <w:rsid w:val="008E62FD"/>
    <w:rsid w:val="008E7C33"/>
    <w:rsid w:val="008F0002"/>
    <w:rsid w:val="008F04AF"/>
    <w:rsid w:val="008F1070"/>
    <w:rsid w:val="008F123D"/>
    <w:rsid w:val="008F25CC"/>
    <w:rsid w:val="008F25D0"/>
    <w:rsid w:val="008F30DA"/>
    <w:rsid w:val="008F445B"/>
    <w:rsid w:val="008F4F58"/>
    <w:rsid w:val="008F4F67"/>
    <w:rsid w:val="008F50A6"/>
    <w:rsid w:val="008F5805"/>
    <w:rsid w:val="008F5ADA"/>
    <w:rsid w:val="008F5DA7"/>
    <w:rsid w:val="008F62E1"/>
    <w:rsid w:val="008F63A1"/>
    <w:rsid w:val="008F6ECD"/>
    <w:rsid w:val="008F75A9"/>
    <w:rsid w:val="008F7625"/>
    <w:rsid w:val="008F773D"/>
    <w:rsid w:val="008F7801"/>
    <w:rsid w:val="008F7D09"/>
    <w:rsid w:val="00900039"/>
    <w:rsid w:val="00900B71"/>
    <w:rsid w:val="009014B8"/>
    <w:rsid w:val="00902540"/>
    <w:rsid w:val="00902853"/>
    <w:rsid w:val="00903149"/>
    <w:rsid w:val="009031DC"/>
    <w:rsid w:val="00903A08"/>
    <w:rsid w:val="00903CFF"/>
    <w:rsid w:val="00903F4A"/>
    <w:rsid w:val="0090447F"/>
    <w:rsid w:val="00904833"/>
    <w:rsid w:val="0090499B"/>
    <w:rsid w:val="009058CB"/>
    <w:rsid w:val="00907CE2"/>
    <w:rsid w:val="00910545"/>
    <w:rsid w:val="00910677"/>
    <w:rsid w:val="0091087E"/>
    <w:rsid w:val="009116C8"/>
    <w:rsid w:val="009119DC"/>
    <w:rsid w:val="00911BB7"/>
    <w:rsid w:val="00911C96"/>
    <w:rsid w:val="00911DC0"/>
    <w:rsid w:val="009121A5"/>
    <w:rsid w:val="00912D3F"/>
    <w:rsid w:val="00913776"/>
    <w:rsid w:val="009137F4"/>
    <w:rsid w:val="00913C3C"/>
    <w:rsid w:val="0091410B"/>
    <w:rsid w:val="009149EA"/>
    <w:rsid w:val="00915987"/>
    <w:rsid w:val="00915E7F"/>
    <w:rsid w:val="0091630C"/>
    <w:rsid w:val="00916906"/>
    <w:rsid w:val="009171AA"/>
    <w:rsid w:val="0091795A"/>
    <w:rsid w:val="009179B5"/>
    <w:rsid w:val="00917C7F"/>
    <w:rsid w:val="009203DD"/>
    <w:rsid w:val="00920B21"/>
    <w:rsid w:val="0092147B"/>
    <w:rsid w:val="00921945"/>
    <w:rsid w:val="00921C28"/>
    <w:rsid w:val="00922C36"/>
    <w:rsid w:val="00922E7A"/>
    <w:rsid w:val="0092325F"/>
    <w:rsid w:val="00923D92"/>
    <w:rsid w:val="00924381"/>
    <w:rsid w:val="009250F2"/>
    <w:rsid w:val="00925CD4"/>
    <w:rsid w:val="009263A2"/>
    <w:rsid w:val="00926CC5"/>
    <w:rsid w:val="00926F9D"/>
    <w:rsid w:val="00927935"/>
    <w:rsid w:val="00927960"/>
    <w:rsid w:val="00930205"/>
    <w:rsid w:val="00930795"/>
    <w:rsid w:val="0093109A"/>
    <w:rsid w:val="009311FB"/>
    <w:rsid w:val="00931470"/>
    <w:rsid w:val="00931F00"/>
    <w:rsid w:val="00932209"/>
    <w:rsid w:val="00932D2F"/>
    <w:rsid w:val="009335B9"/>
    <w:rsid w:val="0093439D"/>
    <w:rsid w:val="00934DCB"/>
    <w:rsid w:val="00934F42"/>
    <w:rsid w:val="0093560B"/>
    <w:rsid w:val="009373DC"/>
    <w:rsid w:val="00940602"/>
    <w:rsid w:val="0094258B"/>
    <w:rsid w:val="00943176"/>
    <w:rsid w:val="009431E2"/>
    <w:rsid w:val="00943749"/>
    <w:rsid w:val="00943D72"/>
    <w:rsid w:val="00944252"/>
    <w:rsid w:val="0094533E"/>
    <w:rsid w:val="00945BBC"/>
    <w:rsid w:val="00945D7A"/>
    <w:rsid w:val="0094707C"/>
    <w:rsid w:val="009477CD"/>
    <w:rsid w:val="00947A3B"/>
    <w:rsid w:val="00947B03"/>
    <w:rsid w:val="00950844"/>
    <w:rsid w:val="00951086"/>
    <w:rsid w:val="00951A8C"/>
    <w:rsid w:val="00952EE4"/>
    <w:rsid w:val="0095311D"/>
    <w:rsid w:val="00953AD0"/>
    <w:rsid w:val="00953B8F"/>
    <w:rsid w:val="00955088"/>
    <w:rsid w:val="00955B09"/>
    <w:rsid w:val="009560DC"/>
    <w:rsid w:val="009565AC"/>
    <w:rsid w:val="00956680"/>
    <w:rsid w:val="009569FA"/>
    <w:rsid w:val="00956A7C"/>
    <w:rsid w:val="0095755E"/>
    <w:rsid w:val="00957FFB"/>
    <w:rsid w:val="00961DCB"/>
    <w:rsid w:val="00962E80"/>
    <w:rsid w:val="0096315A"/>
    <w:rsid w:val="00964198"/>
    <w:rsid w:val="00964915"/>
    <w:rsid w:val="00964B63"/>
    <w:rsid w:val="00964FC4"/>
    <w:rsid w:val="00965DB6"/>
    <w:rsid w:val="009666FE"/>
    <w:rsid w:val="00966DD8"/>
    <w:rsid w:val="00966E89"/>
    <w:rsid w:val="009673EC"/>
    <w:rsid w:val="009676E2"/>
    <w:rsid w:val="00967761"/>
    <w:rsid w:val="00967DBB"/>
    <w:rsid w:val="00967E19"/>
    <w:rsid w:val="0097235B"/>
    <w:rsid w:val="00972923"/>
    <w:rsid w:val="0097404D"/>
    <w:rsid w:val="00975A03"/>
    <w:rsid w:val="00976C9B"/>
    <w:rsid w:val="00977087"/>
    <w:rsid w:val="009771F0"/>
    <w:rsid w:val="0098006E"/>
    <w:rsid w:val="0098008B"/>
    <w:rsid w:val="0098066A"/>
    <w:rsid w:val="00981B02"/>
    <w:rsid w:val="00981CCB"/>
    <w:rsid w:val="00981F18"/>
    <w:rsid w:val="00983C6C"/>
    <w:rsid w:val="00984D9A"/>
    <w:rsid w:val="009853A9"/>
    <w:rsid w:val="00985520"/>
    <w:rsid w:val="00985807"/>
    <w:rsid w:val="00985948"/>
    <w:rsid w:val="00986E1E"/>
    <w:rsid w:val="009878F3"/>
    <w:rsid w:val="00987EFD"/>
    <w:rsid w:val="00990002"/>
    <w:rsid w:val="009902CC"/>
    <w:rsid w:val="00990815"/>
    <w:rsid w:val="009909A8"/>
    <w:rsid w:val="00990A0C"/>
    <w:rsid w:val="00990B0C"/>
    <w:rsid w:val="009911E2"/>
    <w:rsid w:val="009912F6"/>
    <w:rsid w:val="00991E4E"/>
    <w:rsid w:val="009924B4"/>
    <w:rsid w:val="00993FAA"/>
    <w:rsid w:val="009948B5"/>
    <w:rsid w:val="009967FB"/>
    <w:rsid w:val="00997CF8"/>
    <w:rsid w:val="009A0794"/>
    <w:rsid w:val="009A0B40"/>
    <w:rsid w:val="009A0E42"/>
    <w:rsid w:val="009A2466"/>
    <w:rsid w:val="009A25A7"/>
    <w:rsid w:val="009A2E9A"/>
    <w:rsid w:val="009A35B6"/>
    <w:rsid w:val="009A4343"/>
    <w:rsid w:val="009A5960"/>
    <w:rsid w:val="009A5FA2"/>
    <w:rsid w:val="009A7702"/>
    <w:rsid w:val="009A7716"/>
    <w:rsid w:val="009B0081"/>
    <w:rsid w:val="009B1311"/>
    <w:rsid w:val="009B1A6C"/>
    <w:rsid w:val="009B1DEA"/>
    <w:rsid w:val="009B2677"/>
    <w:rsid w:val="009B2BA4"/>
    <w:rsid w:val="009B2D9B"/>
    <w:rsid w:val="009B4FBF"/>
    <w:rsid w:val="009B5747"/>
    <w:rsid w:val="009B62EB"/>
    <w:rsid w:val="009B6619"/>
    <w:rsid w:val="009B77A3"/>
    <w:rsid w:val="009B7A6C"/>
    <w:rsid w:val="009C2375"/>
    <w:rsid w:val="009C262F"/>
    <w:rsid w:val="009C459B"/>
    <w:rsid w:val="009C5A47"/>
    <w:rsid w:val="009C6002"/>
    <w:rsid w:val="009C627D"/>
    <w:rsid w:val="009C6980"/>
    <w:rsid w:val="009C71C0"/>
    <w:rsid w:val="009C7F35"/>
    <w:rsid w:val="009C7F43"/>
    <w:rsid w:val="009D0241"/>
    <w:rsid w:val="009D0679"/>
    <w:rsid w:val="009D0923"/>
    <w:rsid w:val="009D10C6"/>
    <w:rsid w:val="009D1C01"/>
    <w:rsid w:val="009D234C"/>
    <w:rsid w:val="009D2C34"/>
    <w:rsid w:val="009D2FEF"/>
    <w:rsid w:val="009D3539"/>
    <w:rsid w:val="009D3D23"/>
    <w:rsid w:val="009D3DF8"/>
    <w:rsid w:val="009D40B6"/>
    <w:rsid w:val="009D431F"/>
    <w:rsid w:val="009D43BF"/>
    <w:rsid w:val="009D5949"/>
    <w:rsid w:val="009D5F29"/>
    <w:rsid w:val="009D67D5"/>
    <w:rsid w:val="009D6911"/>
    <w:rsid w:val="009D7064"/>
    <w:rsid w:val="009D79B6"/>
    <w:rsid w:val="009E004E"/>
    <w:rsid w:val="009E1AE3"/>
    <w:rsid w:val="009E1B4C"/>
    <w:rsid w:val="009E1C5A"/>
    <w:rsid w:val="009E1F89"/>
    <w:rsid w:val="009E21AC"/>
    <w:rsid w:val="009E27C5"/>
    <w:rsid w:val="009E2B6E"/>
    <w:rsid w:val="009E3F04"/>
    <w:rsid w:val="009E41A6"/>
    <w:rsid w:val="009E42B5"/>
    <w:rsid w:val="009E4931"/>
    <w:rsid w:val="009E5533"/>
    <w:rsid w:val="009E55AA"/>
    <w:rsid w:val="009E5A4F"/>
    <w:rsid w:val="009E63CE"/>
    <w:rsid w:val="009E654D"/>
    <w:rsid w:val="009E6E1E"/>
    <w:rsid w:val="009E7B22"/>
    <w:rsid w:val="009E7E20"/>
    <w:rsid w:val="009F07AA"/>
    <w:rsid w:val="009F16F4"/>
    <w:rsid w:val="009F3165"/>
    <w:rsid w:val="009F33AF"/>
    <w:rsid w:val="009F3464"/>
    <w:rsid w:val="009F657B"/>
    <w:rsid w:val="009F6BCE"/>
    <w:rsid w:val="009F7BF6"/>
    <w:rsid w:val="00A00611"/>
    <w:rsid w:val="00A00D7C"/>
    <w:rsid w:val="00A0156A"/>
    <w:rsid w:val="00A023D0"/>
    <w:rsid w:val="00A030E0"/>
    <w:rsid w:val="00A0379E"/>
    <w:rsid w:val="00A03B0A"/>
    <w:rsid w:val="00A040AA"/>
    <w:rsid w:val="00A04661"/>
    <w:rsid w:val="00A04DC7"/>
    <w:rsid w:val="00A052E1"/>
    <w:rsid w:val="00A055AA"/>
    <w:rsid w:val="00A06A0F"/>
    <w:rsid w:val="00A07590"/>
    <w:rsid w:val="00A07CD5"/>
    <w:rsid w:val="00A10116"/>
    <w:rsid w:val="00A105A0"/>
    <w:rsid w:val="00A11083"/>
    <w:rsid w:val="00A111D3"/>
    <w:rsid w:val="00A11720"/>
    <w:rsid w:val="00A11976"/>
    <w:rsid w:val="00A12BB8"/>
    <w:rsid w:val="00A13017"/>
    <w:rsid w:val="00A135AC"/>
    <w:rsid w:val="00A13660"/>
    <w:rsid w:val="00A1378A"/>
    <w:rsid w:val="00A14527"/>
    <w:rsid w:val="00A15CCF"/>
    <w:rsid w:val="00A15EE6"/>
    <w:rsid w:val="00A1616F"/>
    <w:rsid w:val="00A16486"/>
    <w:rsid w:val="00A1658E"/>
    <w:rsid w:val="00A17E65"/>
    <w:rsid w:val="00A17EFB"/>
    <w:rsid w:val="00A202EA"/>
    <w:rsid w:val="00A205BC"/>
    <w:rsid w:val="00A211DC"/>
    <w:rsid w:val="00A21216"/>
    <w:rsid w:val="00A21505"/>
    <w:rsid w:val="00A21721"/>
    <w:rsid w:val="00A24224"/>
    <w:rsid w:val="00A246E0"/>
    <w:rsid w:val="00A250F6"/>
    <w:rsid w:val="00A25375"/>
    <w:rsid w:val="00A262B3"/>
    <w:rsid w:val="00A264B1"/>
    <w:rsid w:val="00A264E5"/>
    <w:rsid w:val="00A2669F"/>
    <w:rsid w:val="00A27375"/>
    <w:rsid w:val="00A2773E"/>
    <w:rsid w:val="00A304B8"/>
    <w:rsid w:val="00A3327E"/>
    <w:rsid w:val="00A33FAD"/>
    <w:rsid w:val="00A407D5"/>
    <w:rsid w:val="00A4121D"/>
    <w:rsid w:val="00A4214E"/>
    <w:rsid w:val="00A42283"/>
    <w:rsid w:val="00A425D5"/>
    <w:rsid w:val="00A42EE1"/>
    <w:rsid w:val="00A436BC"/>
    <w:rsid w:val="00A438B9"/>
    <w:rsid w:val="00A444D8"/>
    <w:rsid w:val="00A445E9"/>
    <w:rsid w:val="00A44BF2"/>
    <w:rsid w:val="00A44C26"/>
    <w:rsid w:val="00A4660A"/>
    <w:rsid w:val="00A467B5"/>
    <w:rsid w:val="00A46AAF"/>
    <w:rsid w:val="00A46D69"/>
    <w:rsid w:val="00A46EC4"/>
    <w:rsid w:val="00A474A4"/>
    <w:rsid w:val="00A47E11"/>
    <w:rsid w:val="00A512FF"/>
    <w:rsid w:val="00A5140A"/>
    <w:rsid w:val="00A51E51"/>
    <w:rsid w:val="00A51F31"/>
    <w:rsid w:val="00A52282"/>
    <w:rsid w:val="00A52C0A"/>
    <w:rsid w:val="00A52CAD"/>
    <w:rsid w:val="00A53ED5"/>
    <w:rsid w:val="00A54948"/>
    <w:rsid w:val="00A55210"/>
    <w:rsid w:val="00A55B4A"/>
    <w:rsid w:val="00A55C77"/>
    <w:rsid w:val="00A55D65"/>
    <w:rsid w:val="00A60622"/>
    <w:rsid w:val="00A60971"/>
    <w:rsid w:val="00A60AD7"/>
    <w:rsid w:val="00A60B08"/>
    <w:rsid w:val="00A62AD6"/>
    <w:rsid w:val="00A633A7"/>
    <w:rsid w:val="00A63A63"/>
    <w:rsid w:val="00A63A7F"/>
    <w:rsid w:val="00A648B1"/>
    <w:rsid w:val="00A6518B"/>
    <w:rsid w:val="00A6541A"/>
    <w:rsid w:val="00A654FE"/>
    <w:rsid w:val="00A65604"/>
    <w:rsid w:val="00A65F63"/>
    <w:rsid w:val="00A66BAD"/>
    <w:rsid w:val="00A67649"/>
    <w:rsid w:val="00A67CE3"/>
    <w:rsid w:val="00A71377"/>
    <w:rsid w:val="00A713BA"/>
    <w:rsid w:val="00A723DF"/>
    <w:rsid w:val="00A72AD2"/>
    <w:rsid w:val="00A743CF"/>
    <w:rsid w:val="00A749A8"/>
    <w:rsid w:val="00A749D9"/>
    <w:rsid w:val="00A75776"/>
    <w:rsid w:val="00A75DEC"/>
    <w:rsid w:val="00A77FB2"/>
    <w:rsid w:val="00A80D52"/>
    <w:rsid w:val="00A81FAF"/>
    <w:rsid w:val="00A827DF"/>
    <w:rsid w:val="00A838A3"/>
    <w:rsid w:val="00A84069"/>
    <w:rsid w:val="00A84D2A"/>
    <w:rsid w:val="00A861F2"/>
    <w:rsid w:val="00A86B0E"/>
    <w:rsid w:val="00A8703A"/>
    <w:rsid w:val="00A92D60"/>
    <w:rsid w:val="00A92DC1"/>
    <w:rsid w:val="00A92F48"/>
    <w:rsid w:val="00A930AA"/>
    <w:rsid w:val="00A94700"/>
    <w:rsid w:val="00A95651"/>
    <w:rsid w:val="00A957A5"/>
    <w:rsid w:val="00A95F0B"/>
    <w:rsid w:val="00A9777A"/>
    <w:rsid w:val="00AA04E8"/>
    <w:rsid w:val="00AA11BA"/>
    <w:rsid w:val="00AA1703"/>
    <w:rsid w:val="00AA1BDC"/>
    <w:rsid w:val="00AA28AF"/>
    <w:rsid w:val="00AA49DC"/>
    <w:rsid w:val="00AA4FDD"/>
    <w:rsid w:val="00AA5246"/>
    <w:rsid w:val="00AA5CAA"/>
    <w:rsid w:val="00AA63B3"/>
    <w:rsid w:val="00AA7836"/>
    <w:rsid w:val="00AA7A32"/>
    <w:rsid w:val="00AA7B92"/>
    <w:rsid w:val="00AA7F8D"/>
    <w:rsid w:val="00AB0B52"/>
    <w:rsid w:val="00AB1BCA"/>
    <w:rsid w:val="00AB2C02"/>
    <w:rsid w:val="00AB3080"/>
    <w:rsid w:val="00AB337B"/>
    <w:rsid w:val="00AB40F1"/>
    <w:rsid w:val="00AB4790"/>
    <w:rsid w:val="00AB4D90"/>
    <w:rsid w:val="00AB56E0"/>
    <w:rsid w:val="00AB602C"/>
    <w:rsid w:val="00AB6455"/>
    <w:rsid w:val="00AB6974"/>
    <w:rsid w:val="00AB724D"/>
    <w:rsid w:val="00AB7818"/>
    <w:rsid w:val="00AC029A"/>
    <w:rsid w:val="00AC0EE7"/>
    <w:rsid w:val="00AC1A5D"/>
    <w:rsid w:val="00AC223F"/>
    <w:rsid w:val="00AC2615"/>
    <w:rsid w:val="00AC2B98"/>
    <w:rsid w:val="00AC2FCC"/>
    <w:rsid w:val="00AC31AA"/>
    <w:rsid w:val="00AC33C9"/>
    <w:rsid w:val="00AC3A44"/>
    <w:rsid w:val="00AC3FC2"/>
    <w:rsid w:val="00AC4029"/>
    <w:rsid w:val="00AC4728"/>
    <w:rsid w:val="00AC4761"/>
    <w:rsid w:val="00AC614E"/>
    <w:rsid w:val="00AC63EB"/>
    <w:rsid w:val="00AC77A5"/>
    <w:rsid w:val="00AC7A5F"/>
    <w:rsid w:val="00AC7DD5"/>
    <w:rsid w:val="00AD0573"/>
    <w:rsid w:val="00AD0C65"/>
    <w:rsid w:val="00AD11B5"/>
    <w:rsid w:val="00AD1ABD"/>
    <w:rsid w:val="00AD2E53"/>
    <w:rsid w:val="00AD3CA6"/>
    <w:rsid w:val="00AD3F44"/>
    <w:rsid w:val="00AD4443"/>
    <w:rsid w:val="00AD45BC"/>
    <w:rsid w:val="00AD46DB"/>
    <w:rsid w:val="00AD4E3B"/>
    <w:rsid w:val="00AD5DD8"/>
    <w:rsid w:val="00AD6204"/>
    <w:rsid w:val="00AD65F4"/>
    <w:rsid w:val="00AD70E4"/>
    <w:rsid w:val="00AD76D3"/>
    <w:rsid w:val="00AD778D"/>
    <w:rsid w:val="00AD7DAB"/>
    <w:rsid w:val="00AE065F"/>
    <w:rsid w:val="00AE0694"/>
    <w:rsid w:val="00AE093F"/>
    <w:rsid w:val="00AE192E"/>
    <w:rsid w:val="00AE234A"/>
    <w:rsid w:val="00AE2979"/>
    <w:rsid w:val="00AE2E16"/>
    <w:rsid w:val="00AE35A3"/>
    <w:rsid w:val="00AE37E9"/>
    <w:rsid w:val="00AE3DAD"/>
    <w:rsid w:val="00AE3FEA"/>
    <w:rsid w:val="00AE5810"/>
    <w:rsid w:val="00AE5B89"/>
    <w:rsid w:val="00AE5DAB"/>
    <w:rsid w:val="00AE6126"/>
    <w:rsid w:val="00AE63C7"/>
    <w:rsid w:val="00AE65AB"/>
    <w:rsid w:val="00AE69AB"/>
    <w:rsid w:val="00AE6EC3"/>
    <w:rsid w:val="00AE6F51"/>
    <w:rsid w:val="00AF03BB"/>
    <w:rsid w:val="00AF05B8"/>
    <w:rsid w:val="00AF07BD"/>
    <w:rsid w:val="00AF119F"/>
    <w:rsid w:val="00AF2270"/>
    <w:rsid w:val="00AF29EF"/>
    <w:rsid w:val="00AF312B"/>
    <w:rsid w:val="00AF3232"/>
    <w:rsid w:val="00AF3B71"/>
    <w:rsid w:val="00AF3E49"/>
    <w:rsid w:val="00AF43FF"/>
    <w:rsid w:val="00AF48C0"/>
    <w:rsid w:val="00AF53FA"/>
    <w:rsid w:val="00AF547E"/>
    <w:rsid w:val="00AF6433"/>
    <w:rsid w:val="00AF660C"/>
    <w:rsid w:val="00AF6D13"/>
    <w:rsid w:val="00AF6DF8"/>
    <w:rsid w:val="00AF7646"/>
    <w:rsid w:val="00B01546"/>
    <w:rsid w:val="00B026AB"/>
    <w:rsid w:val="00B02B2E"/>
    <w:rsid w:val="00B03354"/>
    <w:rsid w:val="00B03862"/>
    <w:rsid w:val="00B044E0"/>
    <w:rsid w:val="00B04953"/>
    <w:rsid w:val="00B04A30"/>
    <w:rsid w:val="00B05EAD"/>
    <w:rsid w:val="00B0774F"/>
    <w:rsid w:val="00B07C65"/>
    <w:rsid w:val="00B1008E"/>
    <w:rsid w:val="00B10AFA"/>
    <w:rsid w:val="00B10F3E"/>
    <w:rsid w:val="00B11751"/>
    <w:rsid w:val="00B1242C"/>
    <w:rsid w:val="00B13E07"/>
    <w:rsid w:val="00B142D2"/>
    <w:rsid w:val="00B14C9E"/>
    <w:rsid w:val="00B160F4"/>
    <w:rsid w:val="00B16563"/>
    <w:rsid w:val="00B166EE"/>
    <w:rsid w:val="00B1680F"/>
    <w:rsid w:val="00B16EF3"/>
    <w:rsid w:val="00B2084F"/>
    <w:rsid w:val="00B20AD6"/>
    <w:rsid w:val="00B211EA"/>
    <w:rsid w:val="00B2146B"/>
    <w:rsid w:val="00B23652"/>
    <w:rsid w:val="00B23CF7"/>
    <w:rsid w:val="00B240B7"/>
    <w:rsid w:val="00B24FB9"/>
    <w:rsid w:val="00B24FED"/>
    <w:rsid w:val="00B2557A"/>
    <w:rsid w:val="00B258C0"/>
    <w:rsid w:val="00B25EC5"/>
    <w:rsid w:val="00B2601B"/>
    <w:rsid w:val="00B26F5F"/>
    <w:rsid w:val="00B270D7"/>
    <w:rsid w:val="00B275EB"/>
    <w:rsid w:val="00B277AE"/>
    <w:rsid w:val="00B27871"/>
    <w:rsid w:val="00B27ADE"/>
    <w:rsid w:val="00B27C90"/>
    <w:rsid w:val="00B30796"/>
    <w:rsid w:val="00B3116E"/>
    <w:rsid w:val="00B3123F"/>
    <w:rsid w:val="00B31BD9"/>
    <w:rsid w:val="00B31E36"/>
    <w:rsid w:val="00B32121"/>
    <w:rsid w:val="00B328E2"/>
    <w:rsid w:val="00B33F8D"/>
    <w:rsid w:val="00B34054"/>
    <w:rsid w:val="00B35114"/>
    <w:rsid w:val="00B360BD"/>
    <w:rsid w:val="00B375D4"/>
    <w:rsid w:val="00B379BD"/>
    <w:rsid w:val="00B40292"/>
    <w:rsid w:val="00B40CF9"/>
    <w:rsid w:val="00B41491"/>
    <w:rsid w:val="00B4188F"/>
    <w:rsid w:val="00B430DC"/>
    <w:rsid w:val="00B44475"/>
    <w:rsid w:val="00B453FF"/>
    <w:rsid w:val="00B45624"/>
    <w:rsid w:val="00B4660E"/>
    <w:rsid w:val="00B466B3"/>
    <w:rsid w:val="00B46803"/>
    <w:rsid w:val="00B47C10"/>
    <w:rsid w:val="00B50DE5"/>
    <w:rsid w:val="00B511FB"/>
    <w:rsid w:val="00B5134D"/>
    <w:rsid w:val="00B5181C"/>
    <w:rsid w:val="00B519C8"/>
    <w:rsid w:val="00B5297D"/>
    <w:rsid w:val="00B5309B"/>
    <w:rsid w:val="00B532F2"/>
    <w:rsid w:val="00B53552"/>
    <w:rsid w:val="00B53C99"/>
    <w:rsid w:val="00B552F2"/>
    <w:rsid w:val="00B553EF"/>
    <w:rsid w:val="00B557AF"/>
    <w:rsid w:val="00B558EB"/>
    <w:rsid w:val="00B55A77"/>
    <w:rsid w:val="00B56741"/>
    <w:rsid w:val="00B56B2A"/>
    <w:rsid w:val="00B6137E"/>
    <w:rsid w:val="00B61834"/>
    <w:rsid w:val="00B6189F"/>
    <w:rsid w:val="00B62A33"/>
    <w:rsid w:val="00B63AD6"/>
    <w:rsid w:val="00B63BF5"/>
    <w:rsid w:val="00B641FB"/>
    <w:rsid w:val="00B64323"/>
    <w:rsid w:val="00B64B35"/>
    <w:rsid w:val="00B65A83"/>
    <w:rsid w:val="00B65E89"/>
    <w:rsid w:val="00B663C2"/>
    <w:rsid w:val="00B6681A"/>
    <w:rsid w:val="00B66BD3"/>
    <w:rsid w:val="00B66D78"/>
    <w:rsid w:val="00B67565"/>
    <w:rsid w:val="00B6776C"/>
    <w:rsid w:val="00B70362"/>
    <w:rsid w:val="00B70491"/>
    <w:rsid w:val="00B724D5"/>
    <w:rsid w:val="00B725D6"/>
    <w:rsid w:val="00B72FE2"/>
    <w:rsid w:val="00B734B5"/>
    <w:rsid w:val="00B7355B"/>
    <w:rsid w:val="00B7355E"/>
    <w:rsid w:val="00B737BD"/>
    <w:rsid w:val="00B73CDD"/>
    <w:rsid w:val="00B73D94"/>
    <w:rsid w:val="00B73F70"/>
    <w:rsid w:val="00B7437F"/>
    <w:rsid w:val="00B7443E"/>
    <w:rsid w:val="00B759E1"/>
    <w:rsid w:val="00B7606F"/>
    <w:rsid w:val="00B762BB"/>
    <w:rsid w:val="00B7649F"/>
    <w:rsid w:val="00B767AE"/>
    <w:rsid w:val="00B767C1"/>
    <w:rsid w:val="00B76CF7"/>
    <w:rsid w:val="00B7777F"/>
    <w:rsid w:val="00B7794A"/>
    <w:rsid w:val="00B77F58"/>
    <w:rsid w:val="00B80439"/>
    <w:rsid w:val="00B806E8"/>
    <w:rsid w:val="00B80D86"/>
    <w:rsid w:val="00B814AD"/>
    <w:rsid w:val="00B81776"/>
    <w:rsid w:val="00B81C53"/>
    <w:rsid w:val="00B81EB2"/>
    <w:rsid w:val="00B82454"/>
    <w:rsid w:val="00B8316F"/>
    <w:rsid w:val="00B83AFE"/>
    <w:rsid w:val="00B83DF6"/>
    <w:rsid w:val="00B83EB9"/>
    <w:rsid w:val="00B8487B"/>
    <w:rsid w:val="00B849B5"/>
    <w:rsid w:val="00B84C78"/>
    <w:rsid w:val="00B85261"/>
    <w:rsid w:val="00B862A9"/>
    <w:rsid w:val="00B86F6D"/>
    <w:rsid w:val="00B87B5E"/>
    <w:rsid w:val="00B87BB9"/>
    <w:rsid w:val="00B87E41"/>
    <w:rsid w:val="00B90020"/>
    <w:rsid w:val="00B90105"/>
    <w:rsid w:val="00B90B95"/>
    <w:rsid w:val="00B910EF"/>
    <w:rsid w:val="00B9156B"/>
    <w:rsid w:val="00B91B34"/>
    <w:rsid w:val="00B91FB7"/>
    <w:rsid w:val="00B922AB"/>
    <w:rsid w:val="00B9230E"/>
    <w:rsid w:val="00B92B1B"/>
    <w:rsid w:val="00B93465"/>
    <w:rsid w:val="00B94311"/>
    <w:rsid w:val="00B94596"/>
    <w:rsid w:val="00B94C35"/>
    <w:rsid w:val="00B95750"/>
    <w:rsid w:val="00B95B62"/>
    <w:rsid w:val="00B95F65"/>
    <w:rsid w:val="00B963D7"/>
    <w:rsid w:val="00BA0339"/>
    <w:rsid w:val="00BA112B"/>
    <w:rsid w:val="00BA2B38"/>
    <w:rsid w:val="00BA2CD1"/>
    <w:rsid w:val="00BA3DF2"/>
    <w:rsid w:val="00BA549C"/>
    <w:rsid w:val="00BA5F02"/>
    <w:rsid w:val="00BA5F9B"/>
    <w:rsid w:val="00BA633A"/>
    <w:rsid w:val="00BA67FC"/>
    <w:rsid w:val="00BA6D0F"/>
    <w:rsid w:val="00BB0923"/>
    <w:rsid w:val="00BB265B"/>
    <w:rsid w:val="00BB3176"/>
    <w:rsid w:val="00BB3AC8"/>
    <w:rsid w:val="00BB4B98"/>
    <w:rsid w:val="00BB5304"/>
    <w:rsid w:val="00BB5E67"/>
    <w:rsid w:val="00BB62B2"/>
    <w:rsid w:val="00BB6EF2"/>
    <w:rsid w:val="00BB79E6"/>
    <w:rsid w:val="00BB7B11"/>
    <w:rsid w:val="00BC014B"/>
    <w:rsid w:val="00BC0EC8"/>
    <w:rsid w:val="00BC1989"/>
    <w:rsid w:val="00BC1A33"/>
    <w:rsid w:val="00BC1AB8"/>
    <w:rsid w:val="00BC228A"/>
    <w:rsid w:val="00BC3589"/>
    <w:rsid w:val="00BC3C5B"/>
    <w:rsid w:val="00BC46E8"/>
    <w:rsid w:val="00BC4C92"/>
    <w:rsid w:val="00BC4EF8"/>
    <w:rsid w:val="00BC4F21"/>
    <w:rsid w:val="00BC63D9"/>
    <w:rsid w:val="00BC7244"/>
    <w:rsid w:val="00BC771C"/>
    <w:rsid w:val="00BC778F"/>
    <w:rsid w:val="00BD0D97"/>
    <w:rsid w:val="00BD112F"/>
    <w:rsid w:val="00BD11F1"/>
    <w:rsid w:val="00BD1839"/>
    <w:rsid w:val="00BD1D1B"/>
    <w:rsid w:val="00BD2564"/>
    <w:rsid w:val="00BD270B"/>
    <w:rsid w:val="00BD2F11"/>
    <w:rsid w:val="00BD37CB"/>
    <w:rsid w:val="00BD380A"/>
    <w:rsid w:val="00BD3D2E"/>
    <w:rsid w:val="00BD42DC"/>
    <w:rsid w:val="00BD4BF0"/>
    <w:rsid w:val="00BD7255"/>
    <w:rsid w:val="00BD76F5"/>
    <w:rsid w:val="00BE0308"/>
    <w:rsid w:val="00BE072F"/>
    <w:rsid w:val="00BE1980"/>
    <w:rsid w:val="00BE31DC"/>
    <w:rsid w:val="00BE33AD"/>
    <w:rsid w:val="00BE3ACA"/>
    <w:rsid w:val="00BE49B1"/>
    <w:rsid w:val="00BE5821"/>
    <w:rsid w:val="00BE58A4"/>
    <w:rsid w:val="00BE6087"/>
    <w:rsid w:val="00BE6516"/>
    <w:rsid w:val="00BE6528"/>
    <w:rsid w:val="00BE6BDE"/>
    <w:rsid w:val="00BE6F2D"/>
    <w:rsid w:val="00BF0683"/>
    <w:rsid w:val="00BF0699"/>
    <w:rsid w:val="00BF096E"/>
    <w:rsid w:val="00BF0B67"/>
    <w:rsid w:val="00BF0D80"/>
    <w:rsid w:val="00BF0ED2"/>
    <w:rsid w:val="00BF1310"/>
    <w:rsid w:val="00BF15E8"/>
    <w:rsid w:val="00BF208A"/>
    <w:rsid w:val="00BF2319"/>
    <w:rsid w:val="00BF29C0"/>
    <w:rsid w:val="00BF2FB7"/>
    <w:rsid w:val="00BF345B"/>
    <w:rsid w:val="00BF420E"/>
    <w:rsid w:val="00BF4395"/>
    <w:rsid w:val="00BF45F9"/>
    <w:rsid w:val="00BF4B7A"/>
    <w:rsid w:val="00BF53B1"/>
    <w:rsid w:val="00BF56D1"/>
    <w:rsid w:val="00BF59E1"/>
    <w:rsid w:val="00BF718D"/>
    <w:rsid w:val="00BF76F9"/>
    <w:rsid w:val="00BF7AF8"/>
    <w:rsid w:val="00BF7C3B"/>
    <w:rsid w:val="00C0287E"/>
    <w:rsid w:val="00C028E9"/>
    <w:rsid w:val="00C03260"/>
    <w:rsid w:val="00C03796"/>
    <w:rsid w:val="00C03D1B"/>
    <w:rsid w:val="00C0419D"/>
    <w:rsid w:val="00C045CE"/>
    <w:rsid w:val="00C06499"/>
    <w:rsid w:val="00C07063"/>
    <w:rsid w:val="00C104B0"/>
    <w:rsid w:val="00C10934"/>
    <w:rsid w:val="00C11E0B"/>
    <w:rsid w:val="00C1363E"/>
    <w:rsid w:val="00C138E4"/>
    <w:rsid w:val="00C14B1F"/>
    <w:rsid w:val="00C153D7"/>
    <w:rsid w:val="00C157FE"/>
    <w:rsid w:val="00C15BB4"/>
    <w:rsid w:val="00C16A0A"/>
    <w:rsid w:val="00C16C66"/>
    <w:rsid w:val="00C16F77"/>
    <w:rsid w:val="00C20278"/>
    <w:rsid w:val="00C20649"/>
    <w:rsid w:val="00C21C36"/>
    <w:rsid w:val="00C22283"/>
    <w:rsid w:val="00C22463"/>
    <w:rsid w:val="00C23271"/>
    <w:rsid w:val="00C232EE"/>
    <w:rsid w:val="00C23ACF"/>
    <w:rsid w:val="00C23AFA"/>
    <w:rsid w:val="00C23F62"/>
    <w:rsid w:val="00C24E1B"/>
    <w:rsid w:val="00C2541C"/>
    <w:rsid w:val="00C25486"/>
    <w:rsid w:val="00C25905"/>
    <w:rsid w:val="00C26629"/>
    <w:rsid w:val="00C26978"/>
    <w:rsid w:val="00C27248"/>
    <w:rsid w:val="00C273A2"/>
    <w:rsid w:val="00C27F20"/>
    <w:rsid w:val="00C27FE0"/>
    <w:rsid w:val="00C310B0"/>
    <w:rsid w:val="00C31429"/>
    <w:rsid w:val="00C32447"/>
    <w:rsid w:val="00C32A82"/>
    <w:rsid w:val="00C32B98"/>
    <w:rsid w:val="00C3346A"/>
    <w:rsid w:val="00C33E99"/>
    <w:rsid w:val="00C34340"/>
    <w:rsid w:val="00C346BC"/>
    <w:rsid w:val="00C34DEC"/>
    <w:rsid w:val="00C353A8"/>
    <w:rsid w:val="00C35ADB"/>
    <w:rsid w:val="00C3646F"/>
    <w:rsid w:val="00C36815"/>
    <w:rsid w:val="00C40481"/>
    <w:rsid w:val="00C40B42"/>
    <w:rsid w:val="00C4134B"/>
    <w:rsid w:val="00C44EA1"/>
    <w:rsid w:val="00C450F8"/>
    <w:rsid w:val="00C451A5"/>
    <w:rsid w:val="00C45335"/>
    <w:rsid w:val="00C45C2B"/>
    <w:rsid w:val="00C4643F"/>
    <w:rsid w:val="00C46B5C"/>
    <w:rsid w:val="00C47104"/>
    <w:rsid w:val="00C50014"/>
    <w:rsid w:val="00C509DC"/>
    <w:rsid w:val="00C509ED"/>
    <w:rsid w:val="00C50DA0"/>
    <w:rsid w:val="00C50DEE"/>
    <w:rsid w:val="00C50E0F"/>
    <w:rsid w:val="00C51147"/>
    <w:rsid w:val="00C51EFB"/>
    <w:rsid w:val="00C52321"/>
    <w:rsid w:val="00C52541"/>
    <w:rsid w:val="00C5284D"/>
    <w:rsid w:val="00C53351"/>
    <w:rsid w:val="00C5343F"/>
    <w:rsid w:val="00C541CE"/>
    <w:rsid w:val="00C5445B"/>
    <w:rsid w:val="00C54976"/>
    <w:rsid w:val="00C55338"/>
    <w:rsid w:val="00C562C8"/>
    <w:rsid w:val="00C566B2"/>
    <w:rsid w:val="00C5676E"/>
    <w:rsid w:val="00C56CC9"/>
    <w:rsid w:val="00C57091"/>
    <w:rsid w:val="00C6024B"/>
    <w:rsid w:val="00C60347"/>
    <w:rsid w:val="00C6142E"/>
    <w:rsid w:val="00C61C94"/>
    <w:rsid w:val="00C622D1"/>
    <w:rsid w:val="00C624DA"/>
    <w:rsid w:val="00C62550"/>
    <w:rsid w:val="00C62C22"/>
    <w:rsid w:val="00C63C11"/>
    <w:rsid w:val="00C63CB6"/>
    <w:rsid w:val="00C65322"/>
    <w:rsid w:val="00C65908"/>
    <w:rsid w:val="00C65974"/>
    <w:rsid w:val="00C6617F"/>
    <w:rsid w:val="00C6626A"/>
    <w:rsid w:val="00C66B4A"/>
    <w:rsid w:val="00C67353"/>
    <w:rsid w:val="00C674D2"/>
    <w:rsid w:val="00C70A51"/>
    <w:rsid w:val="00C71E40"/>
    <w:rsid w:val="00C71E6A"/>
    <w:rsid w:val="00C71FBB"/>
    <w:rsid w:val="00C7224C"/>
    <w:rsid w:val="00C73211"/>
    <w:rsid w:val="00C7376A"/>
    <w:rsid w:val="00C7493E"/>
    <w:rsid w:val="00C75051"/>
    <w:rsid w:val="00C75348"/>
    <w:rsid w:val="00C75438"/>
    <w:rsid w:val="00C754FD"/>
    <w:rsid w:val="00C75D8A"/>
    <w:rsid w:val="00C7700F"/>
    <w:rsid w:val="00C7728E"/>
    <w:rsid w:val="00C7735A"/>
    <w:rsid w:val="00C7757F"/>
    <w:rsid w:val="00C80233"/>
    <w:rsid w:val="00C81102"/>
    <w:rsid w:val="00C81516"/>
    <w:rsid w:val="00C81F32"/>
    <w:rsid w:val="00C82266"/>
    <w:rsid w:val="00C823D2"/>
    <w:rsid w:val="00C8253C"/>
    <w:rsid w:val="00C82BEF"/>
    <w:rsid w:val="00C82C46"/>
    <w:rsid w:val="00C83EEE"/>
    <w:rsid w:val="00C84623"/>
    <w:rsid w:val="00C868A2"/>
    <w:rsid w:val="00C869FD"/>
    <w:rsid w:val="00C87CD0"/>
    <w:rsid w:val="00C901FE"/>
    <w:rsid w:val="00C90805"/>
    <w:rsid w:val="00C90BA7"/>
    <w:rsid w:val="00C91118"/>
    <w:rsid w:val="00C916D7"/>
    <w:rsid w:val="00C91EC0"/>
    <w:rsid w:val="00C93F3C"/>
    <w:rsid w:val="00C94300"/>
    <w:rsid w:val="00C962C7"/>
    <w:rsid w:val="00C96678"/>
    <w:rsid w:val="00C96F41"/>
    <w:rsid w:val="00C975E4"/>
    <w:rsid w:val="00C97856"/>
    <w:rsid w:val="00CA000B"/>
    <w:rsid w:val="00CA033E"/>
    <w:rsid w:val="00CA0B88"/>
    <w:rsid w:val="00CA1553"/>
    <w:rsid w:val="00CA1706"/>
    <w:rsid w:val="00CA1BAE"/>
    <w:rsid w:val="00CA38B5"/>
    <w:rsid w:val="00CA40A7"/>
    <w:rsid w:val="00CA48E8"/>
    <w:rsid w:val="00CA4F71"/>
    <w:rsid w:val="00CA5712"/>
    <w:rsid w:val="00CA5A6B"/>
    <w:rsid w:val="00CA62C7"/>
    <w:rsid w:val="00CA64BA"/>
    <w:rsid w:val="00CA64E3"/>
    <w:rsid w:val="00CA6C3D"/>
    <w:rsid w:val="00CA71D0"/>
    <w:rsid w:val="00CB029D"/>
    <w:rsid w:val="00CB1563"/>
    <w:rsid w:val="00CB1648"/>
    <w:rsid w:val="00CB2A17"/>
    <w:rsid w:val="00CB30F4"/>
    <w:rsid w:val="00CB351A"/>
    <w:rsid w:val="00CB3EA5"/>
    <w:rsid w:val="00CB456F"/>
    <w:rsid w:val="00CB45A9"/>
    <w:rsid w:val="00CB48A7"/>
    <w:rsid w:val="00CB636A"/>
    <w:rsid w:val="00CB7929"/>
    <w:rsid w:val="00CB7DE9"/>
    <w:rsid w:val="00CC0C2C"/>
    <w:rsid w:val="00CC1BC0"/>
    <w:rsid w:val="00CC1CFF"/>
    <w:rsid w:val="00CC30A5"/>
    <w:rsid w:val="00CC3228"/>
    <w:rsid w:val="00CC33E6"/>
    <w:rsid w:val="00CC352C"/>
    <w:rsid w:val="00CC37C9"/>
    <w:rsid w:val="00CC3F9E"/>
    <w:rsid w:val="00CC4608"/>
    <w:rsid w:val="00CC4661"/>
    <w:rsid w:val="00CC6085"/>
    <w:rsid w:val="00CC6724"/>
    <w:rsid w:val="00CC7C45"/>
    <w:rsid w:val="00CD058F"/>
    <w:rsid w:val="00CD0D09"/>
    <w:rsid w:val="00CD3B25"/>
    <w:rsid w:val="00CD4773"/>
    <w:rsid w:val="00CD4F38"/>
    <w:rsid w:val="00CD614F"/>
    <w:rsid w:val="00CD6350"/>
    <w:rsid w:val="00CD7C89"/>
    <w:rsid w:val="00CD7E38"/>
    <w:rsid w:val="00CE04EA"/>
    <w:rsid w:val="00CE1309"/>
    <w:rsid w:val="00CE14EC"/>
    <w:rsid w:val="00CE2A33"/>
    <w:rsid w:val="00CE2FCF"/>
    <w:rsid w:val="00CE2FD4"/>
    <w:rsid w:val="00CE3A85"/>
    <w:rsid w:val="00CE4B20"/>
    <w:rsid w:val="00CE4FED"/>
    <w:rsid w:val="00CE560A"/>
    <w:rsid w:val="00CE5814"/>
    <w:rsid w:val="00CE7269"/>
    <w:rsid w:val="00CE7F8C"/>
    <w:rsid w:val="00CF06A4"/>
    <w:rsid w:val="00CF0849"/>
    <w:rsid w:val="00CF11D2"/>
    <w:rsid w:val="00CF2325"/>
    <w:rsid w:val="00CF2EBC"/>
    <w:rsid w:val="00CF2EE7"/>
    <w:rsid w:val="00CF2F77"/>
    <w:rsid w:val="00CF3DC4"/>
    <w:rsid w:val="00CF41A4"/>
    <w:rsid w:val="00CF4255"/>
    <w:rsid w:val="00CF45C2"/>
    <w:rsid w:val="00CF4E25"/>
    <w:rsid w:val="00CF4E66"/>
    <w:rsid w:val="00CF4F15"/>
    <w:rsid w:val="00CF5F4D"/>
    <w:rsid w:val="00CF625B"/>
    <w:rsid w:val="00CF631B"/>
    <w:rsid w:val="00D00020"/>
    <w:rsid w:val="00D00317"/>
    <w:rsid w:val="00D00403"/>
    <w:rsid w:val="00D00BDC"/>
    <w:rsid w:val="00D00C83"/>
    <w:rsid w:val="00D012D0"/>
    <w:rsid w:val="00D01D38"/>
    <w:rsid w:val="00D02315"/>
    <w:rsid w:val="00D031D2"/>
    <w:rsid w:val="00D0334E"/>
    <w:rsid w:val="00D048EB"/>
    <w:rsid w:val="00D04F59"/>
    <w:rsid w:val="00D0511D"/>
    <w:rsid w:val="00D05934"/>
    <w:rsid w:val="00D05AD3"/>
    <w:rsid w:val="00D0622B"/>
    <w:rsid w:val="00D062E9"/>
    <w:rsid w:val="00D067A9"/>
    <w:rsid w:val="00D06A22"/>
    <w:rsid w:val="00D073EC"/>
    <w:rsid w:val="00D07843"/>
    <w:rsid w:val="00D10ACF"/>
    <w:rsid w:val="00D10DDE"/>
    <w:rsid w:val="00D10E3B"/>
    <w:rsid w:val="00D117DA"/>
    <w:rsid w:val="00D12A1B"/>
    <w:rsid w:val="00D1303B"/>
    <w:rsid w:val="00D13E8E"/>
    <w:rsid w:val="00D13EBA"/>
    <w:rsid w:val="00D14CB6"/>
    <w:rsid w:val="00D15538"/>
    <w:rsid w:val="00D16A4C"/>
    <w:rsid w:val="00D16AF7"/>
    <w:rsid w:val="00D16C67"/>
    <w:rsid w:val="00D16EA9"/>
    <w:rsid w:val="00D20C04"/>
    <w:rsid w:val="00D20C80"/>
    <w:rsid w:val="00D2103C"/>
    <w:rsid w:val="00D22AF4"/>
    <w:rsid w:val="00D22B16"/>
    <w:rsid w:val="00D22BC2"/>
    <w:rsid w:val="00D23818"/>
    <w:rsid w:val="00D23AFA"/>
    <w:rsid w:val="00D244D5"/>
    <w:rsid w:val="00D256F1"/>
    <w:rsid w:val="00D25B8D"/>
    <w:rsid w:val="00D2609E"/>
    <w:rsid w:val="00D270E2"/>
    <w:rsid w:val="00D27C31"/>
    <w:rsid w:val="00D27E04"/>
    <w:rsid w:val="00D309E7"/>
    <w:rsid w:val="00D32291"/>
    <w:rsid w:val="00D32332"/>
    <w:rsid w:val="00D323A1"/>
    <w:rsid w:val="00D32883"/>
    <w:rsid w:val="00D33BE4"/>
    <w:rsid w:val="00D34071"/>
    <w:rsid w:val="00D3425D"/>
    <w:rsid w:val="00D34DAE"/>
    <w:rsid w:val="00D35509"/>
    <w:rsid w:val="00D35C47"/>
    <w:rsid w:val="00D35E5A"/>
    <w:rsid w:val="00D361B7"/>
    <w:rsid w:val="00D401D9"/>
    <w:rsid w:val="00D408F7"/>
    <w:rsid w:val="00D40DD0"/>
    <w:rsid w:val="00D4138F"/>
    <w:rsid w:val="00D413A1"/>
    <w:rsid w:val="00D4180E"/>
    <w:rsid w:val="00D4195A"/>
    <w:rsid w:val="00D4231F"/>
    <w:rsid w:val="00D42345"/>
    <w:rsid w:val="00D433BB"/>
    <w:rsid w:val="00D43639"/>
    <w:rsid w:val="00D446BF"/>
    <w:rsid w:val="00D45553"/>
    <w:rsid w:val="00D4577A"/>
    <w:rsid w:val="00D46549"/>
    <w:rsid w:val="00D477D0"/>
    <w:rsid w:val="00D501C8"/>
    <w:rsid w:val="00D50897"/>
    <w:rsid w:val="00D50CC7"/>
    <w:rsid w:val="00D515FB"/>
    <w:rsid w:val="00D5261F"/>
    <w:rsid w:val="00D527D5"/>
    <w:rsid w:val="00D528BE"/>
    <w:rsid w:val="00D52A95"/>
    <w:rsid w:val="00D531D0"/>
    <w:rsid w:val="00D5334C"/>
    <w:rsid w:val="00D534CB"/>
    <w:rsid w:val="00D534D3"/>
    <w:rsid w:val="00D55788"/>
    <w:rsid w:val="00D57B08"/>
    <w:rsid w:val="00D61F46"/>
    <w:rsid w:val="00D6262C"/>
    <w:rsid w:val="00D62669"/>
    <w:rsid w:val="00D62D0D"/>
    <w:rsid w:val="00D638D5"/>
    <w:rsid w:val="00D638FF"/>
    <w:rsid w:val="00D63CC2"/>
    <w:rsid w:val="00D6467D"/>
    <w:rsid w:val="00D647AA"/>
    <w:rsid w:val="00D65C7C"/>
    <w:rsid w:val="00D65F3F"/>
    <w:rsid w:val="00D66BDE"/>
    <w:rsid w:val="00D67F14"/>
    <w:rsid w:val="00D701B5"/>
    <w:rsid w:val="00D73478"/>
    <w:rsid w:val="00D73565"/>
    <w:rsid w:val="00D7390B"/>
    <w:rsid w:val="00D73AB7"/>
    <w:rsid w:val="00D73B1A"/>
    <w:rsid w:val="00D73E96"/>
    <w:rsid w:val="00D746DB"/>
    <w:rsid w:val="00D74BB6"/>
    <w:rsid w:val="00D7595C"/>
    <w:rsid w:val="00D75D41"/>
    <w:rsid w:val="00D766F1"/>
    <w:rsid w:val="00D77829"/>
    <w:rsid w:val="00D804B1"/>
    <w:rsid w:val="00D80E04"/>
    <w:rsid w:val="00D81172"/>
    <w:rsid w:val="00D8119E"/>
    <w:rsid w:val="00D81474"/>
    <w:rsid w:val="00D8219F"/>
    <w:rsid w:val="00D82404"/>
    <w:rsid w:val="00D826E7"/>
    <w:rsid w:val="00D82B2F"/>
    <w:rsid w:val="00D82E4E"/>
    <w:rsid w:val="00D85AFE"/>
    <w:rsid w:val="00D86091"/>
    <w:rsid w:val="00D8659F"/>
    <w:rsid w:val="00D8668B"/>
    <w:rsid w:val="00D87B1D"/>
    <w:rsid w:val="00D90DFD"/>
    <w:rsid w:val="00D91BA2"/>
    <w:rsid w:val="00D9204F"/>
    <w:rsid w:val="00D92ACD"/>
    <w:rsid w:val="00D92B31"/>
    <w:rsid w:val="00D933A3"/>
    <w:rsid w:val="00D93FAC"/>
    <w:rsid w:val="00D94780"/>
    <w:rsid w:val="00D949CC"/>
    <w:rsid w:val="00D95870"/>
    <w:rsid w:val="00D960D2"/>
    <w:rsid w:val="00D965E4"/>
    <w:rsid w:val="00D96FE4"/>
    <w:rsid w:val="00D9722F"/>
    <w:rsid w:val="00DA174A"/>
    <w:rsid w:val="00DA17FD"/>
    <w:rsid w:val="00DA1F65"/>
    <w:rsid w:val="00DA2172"/>
    <w:rsid w:val="00DA2FD1"/>
    <w:rsid w:val="00DA3B45"/>
    <w:rsid w:val="00DA4EB0"/>
    <w:rsid w:val="00DA5AC2"/>
    <w:rsid w:val="00DA5D70"/>
    <w:rsid w:val="00DA7027"/>
    <w:rsid w:val="00DB01B9"/>
    <w:rsid w:val="00DB1582"/>
    <w:rsid w:val="00DB1624"/>
    <w:rsid w:val="00DB2925"/>
    <w:rsid w:val="00DB2C08"/>
    <w:rsid w:val="00DB30C4"/>
    <w:rsid w:val="00DB3498"/>
    <w:rsid w:val="00DB3FB9"/>
    <w:rsid w:val="00DB41E9"/>
    <w:rsid w:val="00DB4530"/>
    <w:rsid w:val="00DB5CC7"/>
    <w:rsid w:val="00DB7875"/>
    <w:rsid w:val="00DC05E4"/>
    <w:rsid w:val="00DC0FC4"/>
    <w:rsid w:val="00DC10CB"/>
    <w:rsid w:val="00DC27C2"/>
    <w:rsid w:val="00DC283B"/>
    <w:rsid w:val="00DC3FBD"/>
    <w:rsid w:val="00DC5D9C"/>
    <w:rsid w:val="00DC6249"/>
    <w:rsid w:val="00DD00B8"/>
    <w:rsid w:val="00DD0BDF"/>
    <w:rsid w:val="00DD161F"/>
    <w:rsid w:val="00DD1ACC"/>
    <w:rsid w:val="00DD1C04"/>
    <w:rsid w:val="00DD23A2"/>
    <w:rsid w:val="00DD23E4"/>
    <w:rsid w:val="00DD23F7"/>
    <w:rsid w:val="00DD2495"/>
    <w:rsid w:val="00DD2995"/>
    <w:rsid w:val="00DD2EFB"/>
    <w:rsid w:val="00DD3508"/>
    <w:rsid w:val="00DD386E"/>
    <w:rsid w:val="00DD445F"/>
    <w:rsid w:val="00DD5CA0"/>
    <w:rsid w:val="00DD63A4"/>
    <w:rsid w:val="00DD6E77"/>
    <w:rsid w:val="00DD7290"/>
    <w:rsid w:val="00DD7307"/>
    <w:rsid w:val="00DE0511"/>
    <w:rsid w:val="00DE166F"/>
    <w:rsid w:val="00DE194B"/>
    <w:rsid w:val="00DE2DB4"/>
    <w:rsid w:val="00DE3EA3"/>
    <w:rsid w:val="00DE40C4"/>
    <w:rsid w:val="00DE433E"/>
    <w:rsid w:val="00DE4ACB"/>
    <w:rsid w:val="00DE4D8E"/>
    <w:rsid w:val="00DE5960"/>
    <w:rsid w:val="00DE6826"/>
    <w:rsid w:val="00DE759D"/>
    <w:rsid w:val="00DE7AB6"/>
    <w:rsid w:val="00DF06A4"/>
    <w:rsid w:val="00DF0A83"/>
    <w:rsid w:val="00DF0BFC"/>
    <w:rsid w:val="00DF2FFE"/>
    <w:rsid w:val="00DF33AF"/>
    <w:rsid w:val="00DF3DF9"/>
    <w:rsid w:val="00DF4EA2"/>
    <w:rsid w:val="00DF5F7C"/>
    <w:rsid w:val="00DF709F"/>
    <w:rsid w:val="00E01A99"/>
    <w:rsid w:val="00E020E1"/>
    <w:rsid w:val="00E025C0"/>
    <w:rsid w:val="00E02A7E"/>
    <w:rsid w:val="00E02B98"/>
    <w:rsid w:val="00E0310C"/>
    <w:rsid w:val="00E0379E"/>
    <w:rsid w:val="00E03EC2"/>
    <w:rsid w:val="00E03F76"/>
    <w:rsid w:val="00E043A6"/>
    <w:rsid w:val="00E0463D"/>
    <w:rsid w:val="00E05247"/>
    <w:rsid w:val="00E05A37"/>
    <w:rsid w:val="00E05B47"/>
    <w:rsid w:val="00E062BA"/>
    <w:rsid w:val="00E06492"/>
    <w:rsid w:val="00E06DA8"/>
    <w:rsid w:val="00E0713B"/>
    <w:rsid w:val="00E10CB4"/>
    <w:rsid w:val="00E1195D"/>
    <w:rsid w:val="00E119CE"/>
    <w:rsid w:val="00E11C3C"/>
    <w:rsid w:val="00E12171"/>
    <w:rsid w:val="00E137E6"/>
    <w:rsid w:val="00E13BF7"/>
    <w:rsid w:val="00E14AE3"/>
    <w:rsid w:val="00E14CE3"/>
    <w:rsid w:val="00E15CC0"/>
    <w:rsid w:val="00E165BE"/>
    <w:rsid w:val="00E16B23"/>
    <w:rsid w:val="00E16D31"/>
    <w:rsid w:val="00E17152"/>
    <w:rsid w:val="00E17E41"/>
    <w:rsid w:val="00E2044B"/>
    <w:rsid w:val="00E21E23"/>
    <w:rsid w:val="00E2245D"/>
    <w:rsid w:val="00E24C58"/>
    <w:rsid w:val="00E25075"/>
    <w:rsid w:val="00E25869"/>
    <w:rsid w:val="00E27FBE"/>
    <w:rsid w:val="00E3022B"/>
    <w:rsid w:val="00E30473"/>
    <w:rsid w:val="00E3060B"/>
    <w:rsid w:val="00E31C85"/>
    <w:rsid w:val="00E33317"/>
    <w:rsid w:val="00E3367A"/>
    <w:rsid w:val="00E33B47"/>
    <w:rsid w:val="00E34164"/>
    <w:rsid w:val="00E348B6"/>
    <w:rsid w:val="00E353BD"/>
    <w:rsid w:val="00E354BB"/>
    <w:rsid w:val="00E3556E"/>
    <w:rsid w:val="00E3562D"/>
    <w:rsid w:val="00E3575B"/>
    <w:rsid w:val="00E35965"/>
    <w:rsid w:val="00E36A06"/>
    <w:rsid w:val="00E36BEA"/>
    <w:rsid w:val="00E37203"/>
    <w:rsid w:val="00E3736A"/>
    <w:rsid w:val="00E40ED4"/>
    <w:rsid w:val="00E410A5"/>
    <w:rsid w:val="00E4130C"/>
    <w:rsid w:val="00E41A3A"/>
    <w:rsid w:val="00E41A6E"/>
    <w:rsid w:val="00E41B4C"/>
    <w:rsid w:val="00E41D2B"/>
    <w:rsid w:val="00E42FB4"/>
    <w:rsid w:val="00E436D8"/>
    <w:rsid w:val="00E43C30"/>
    <w:rsid w:val="00E44302"/>
    <w:rsid w:val="00E44550"/>
    <w:rsid w:val="00E455A3"/>
    <w:rsid w:val="00E45665"/>
    <w:rsid w:val="00E45914"/>
    <w:rsid w:val="00E45979"/>
    <w:rsid w:val="00E46270"/>
    <w:rsid w:val="00E4680C"/>
    <w:rsid w:val="00E50B39"/>
    <w:rsid w:val="00E5190A"/>
    <w:rsid w:val="00E545AA"/>
    <w:rsid w:val="00E546A8"/>
    <w:rsid w:val="00E54978"/>
    <w:rsid w:val="00E559BB"/>
    <w:rsid w:val="00E55CC7"/>
    <w:rsid w:val="00E56128"/>
    <w:rsid w:val="00E57336"/>
    <w:rsid w:val="00E5752F"/>
    <w:rsid w:val="00E57796"/>
    <w:rsid w:val="00E57B79"/>
    <w:rsid w:val="00E57DC9"/>
    <w:rsid w:val="00E57EB0"/>
    <w:rsid w:val="00E605C7"/>
    <w:rsid w:val="00E605D9"/>
    <w:rsid w:val="00E6131E"/>
    <w:rsid w:val="00E6136F"/>
    <w:rsid w:val="00E61663"/>
    <w:rsid w:val="00E61B51"/>
    <w:rsid w:val="00E61D97"/>
    <w:rsid w:val="00E6256F"/>
    <w:rsid w:val="00E62651"/>
    <w:rsid w:val="00E6294A"/>
    <w:rsid w:val="00E62E7B"/>
    <w:rsid w:val="00E641C6"/>
    <w:rsid w:val="00E64950"/>
    <w:rsid w:val="00E64F6E"/>
    <w:rsid w:val="00E663A1"/>
    <w:rsid w:val="00E66429"/>
    <w:rsid w:val="00E67B36"/>
    <w:rsid w:val="00E7004E"/>
    <w:rsid w:val="00E70EDE"/>
    <w:rsid w:val="00E71B32"/>
    <w:rsid w:val="00E727A4"/>
    <w:rsid w:val="00E72805"/>
    <w:rsid w:val="00E72B36"/>
    <w:rsid w:val="00E72E29"/>
    <w:rsid w:val="00E72FDE"/>
    <w:rsid w:val="00E732DA"/>
    <w:rsid w:val="00E7449E"/>
    <w:rsid w:val="00E74688"/>
    <w:rsid w:val="00E74731"/>
    <w:rsid w:val="00E747FC"/>
    <w:rsid w:val="00E74904"/>
    <w:rsid w:val="00E751C2"/>
    <w:rsid w:val="00E761B5"/>
    <w:rsid w:val="00E76F6D"/>
    <w:rsid w:val="00E772F0"/>
    <w:rsid w:val="00E77FD3"/>
    <w:rsid w:val="00E80631"/>
    <w:rsid w:val="00E81BF7"/>
    <w:rsid w:val="00E81E12"/>
    <w:rsid w:val="00E824EE"/>
    <w:rsid w:val="00E826BB"/>
    <w:rsid w:val="00E846F1"/>
    <w:rsid w:val="00E84730"/>
    <w:rsid w:val="00E84C01"/>
    <w:rsid w:val="00E84F91"/>
    <w:rsid w:val="00E85F4A"/>
    <w:rsid w:val="00E8758D"/>
    <w:rsid w:val="00E87B2E"/>
    <w:rsid w:val="00E87F5A"/>
    <w:rsid w:val="00E90236"/>
    <w:rsid w:val="00E9032F"/>
    <w:rsid w:val="00E9095F"/>
    <w:rsid w:val="00E91DDB"/>
    <w:rsid w:val="00E92673"/>
    <w:rsid w:val="00E933E5"/>
    <w:rsid w:val="00E94B06"/>
    <w:rsid w:val="00E94B88"/>
    <w:rsid w:val="00E94D53"/>
    <w:rsid w:val="00E965DC"/>
    <w:rsid w:val="00E968F6"/>
    <w:rsid w:val="00E96EB2"/>
    <w:rsid w:val="00E976B1"/>
    <w:rsid w:val="00E9799B"/>
    <w:rsid w:val="00EA03EE"/>
    <w:rsid w:val="00EA062C"/>
    <w:rsid w:val="00EA117D"/>
    <w:rsid w:val="00EA27A6"/>
    <w:rsid w:val="00EA4B6C"/>
    <w:rsid w:val="00EA519D"/>
    <w:rsid w:val="00EA5947"/>
    <w:rsid w:val="00EA5AA6"/>
    <w:rsid w:val="00EA6E59"/>
    <w:rsid w:val="00EA74B0"/>
    <w:rsid w:val="00EB0872"/>
    <w:rsid w:val="00EB0877"/>
    <w:rsid w:val="00EB0CA8"/>
    <w:rsid w:val="00EB1E91"/>
    <w:rsid w:val="00EB1F76"/>
    <w:rsid w:val="00EB214A"/>
    <w:rsid w:val="00EB22B3"/>
    <w:rsid w:val="00EB26E7"/>
    <w:rsid w:val="00EB2AC7"/>
    <w:rsid w:val="00EB3611"/>
    <w:rsid w:val="00EB4317"/>
    <w:rsid w:val="00EB4BE2"/>
    <w:rsid w:val="00EB5469"/>
    <w:rsid w:val="00EB5DF5"/>
    <w:rsid w:val="00EB5E85"/>
    <w:rsid w:val="00EB6722"/>
    <w:rsid w:val="00EB6D6C"/>
    <w:rsid w:val="00EB72A8"/>
    <w:rsid w:val="00EC0490"/>
    <w:rsid w:val="00EC0B30"/>
    <w:rsid w:val="00EC15E7"/>
    <w:rsid w:val="00EC18FE"/>
    <w:rsid w:val="00EC1C36"/>
    <w:rsid w:val="00EC1D11"/>
    <w:rsid w:val="00EC2ABA"/>
    <w:rsid w:val="00EC3056"/>
    <w:rsid w:val="00EC3189"/>
    <w:rsid w:val="00EC3957"/>
    <w:rsid w:val="00EC553A"/>
    <w:rsid w:val="00EC56CA"/>
    <w:rsid w:val="00EC57FD"/>
    <w:rsid w:val="00EC5800"/>
    <w:rsid w:val="00EC5AB7"/>
    <w:rsid w:val="00EC674E"/>
    <w:rsid w:val="00EC6F6D"/>
    <w:rsid w:val="00EC78F4"/>
    <w:rsid w:val="00ED06EB"/>
    <w:rsid w:val="00ED071A"/>
    <w:rsid w:val="00ED0F18"/>
    <w:rsid w:val="00ED122A"/>
    <w:rsid w:val="00ED1538"/>
    <w:rsid w:val="00ED1A4D"/>
    <w:rsid w:val="00ED1EA3"/>
    <w:rsid w:val="00ED2759"/>
    <w:rsid w:val="00ED362C"/>
    <w:rsid w:val="00ED4368"/>
    <w:rsid w:val="00ED6023"/>
    <w:rsid w:val="00ED63FA"/>
    <w:rsid w:val="00ED68FC"/>
    <w:rsid w:val="00ED6BE7"/>
    <w:rsid w:val="00ED6EEA"/>
    <w:rsid w:val="00ED7827"/>
    <w:rsid w:val="00ED7D9E"/>
    <w:rsid w:val="00ED7F9D"/>
    <w:rsid w:val="00EE034E"/>
    <w:rsid w:val="00EE0886"/>
    <w:rsid w:val="00EE0B98"/>
    <w:rsid w:val="00EE167F"/>
    <w:rsid w:val="00EE1781"/>
    <w:rsid w:val="00EE17B4"/>
    <w:rsid w:val="00EE214B"/>
    <w:rsid w:val="00EE2851"/>
    <w:rsid w:val="00EE345E"/>
    <w:rsid w:val="00EE37AF"/>
    <w:rsid w:val="00EE3992"/>
    <w:rsid w:val="00EE3FD1"/>
    <w:rsid w:val="00EE4035"/>
    <w:rsid w:val="00EE40C2"/>
    <w:rsid w:val="00EE56DA"/>
    <w:rsid w:val="00EE5C9E"/>
    <w:rsid w:val="00EE6BAB"/>
    <w:rsid w:val="00EE6DFD"/>
    <w:rsid w:val="00EF08B5"/>
    <w:rsid w:val="00EF318C"/>
    <w:rsid w:val="00EF3313"/>
    <w:rsid w:val="00EF404A"/>
    <w:rsid w:val="00EF4412"/>
    <w:rsid w:val="00EF4790"/>
    <w:rsid w:val="00EF4D5A"/>
    <w:rsid w:val="00EF5BFE"/>
    <w:rsid w:val="00EF67EA"/>
    <w:rsid w:val="00EF7AFF"/>
    <w:rsid w:val="00EF7DB0"/>
    <w:rsid w:val="00EF7DE9"/>
    <w:rsid w:val="00EF7FD0"/>
    <w:rsid w:val="00F00B18"/>
    <w:rsid w:val="00F00E53"/>
    <w:rsid w:val="00F01582"/>
    <w:rsid w:val="00F0346C"/>
    <w:rsid w:val="00F0410E"/>
    <w:rsid w:val="00F0528F"/>
    <w:rsid w:val="00F05AF6"/>
    <w:rsid w:val="00F05C6B"/>
    <w:rsid w:val="00F05D11"/>
    <w:rsid w:val="00F066F9"/>
    <w:rsid w:val="00F07517"/>
    <w:rsid w:val="00F0760E"/>
    <w:rsid w:val="00F1004E"/>
    <w:rsid w:val="00F103C4"/>
    <w:rsid w:val="00F10B4A"/>
    <w:rsid w:val="00F12465"/>
    <w:rsid w:val="00F12D17"/>
    <w:rsid w:val="00F134A9"/>
    <w:rsid w:val="00F13825"/>
    <w:rsid w:val="00F139D5"/>
    <w:rsid w:val="00F144EB"/>
    <w:rsid w:val="00F14D71"/>
    <w:rsid w:val="00F14FF6"/>
    <w:rsid w:val="00F16AC0"/>
    <w:rsid w:val="00F16DE8"/>
    <w:rsid w:val="00F172E3"/>
    <w:rsid w:val="00F1757D"/>
    <w:rsid w:val="00F175A5"/>
    <w:rsid w:val="00F214B6"/>
    <w:rsid w:val="00F217E1"/>
    <w:rsid w:val="00F218AC"/>
    <w:rsid w:val="00F21A6A"/>
    <w:rsid w:val="00F21FDF"/>
    <w:rsid w:val="00F22293"/>
    <w:rsid w:val="00F233B1"/>
    <w:rsid w:val="00F23A9C"/>
    <w:rsid w:val="00F24CD3"/>
    <w:rsid w:val="00F25274"/>
    <w:rsid w:val="00F27551"/>
    <w:rsid w:val="00F27EA5"/>
    <w:rsid w:val="00F3037C"/>
    <w:rsid w:val="00F308EA"/>
    <w:rsid w:val="00F30946"/>
    <w:rsid w:val="00F314D6"/>
    <w:rsid w:val="00F31759"/>
    <w:rsid w:val="00F332FA"/>
    <w:rsid w:val="00F33A8B"/>
    <w:rsid w:val="00F3457E"/>
    <w:rsid w:val="00F34EB0"/>
    <w:rsid w:val="00F35B66"/>
    <w:rsid w:val="00F36D30"/>
    <w:rsid w:val="00F37C5E"/>
    <w:rsid w:val="00F40981"/>
    <w:rsid w:val="00F41D31"/>
    <w:rsid w:val="00F420EA"/>
    <w:rsid w:val="00F43258"/>
    <w:rsid w:val="00F43A34"/>
    <w:rsid w:val="00F43B75"/>
    <w:rsid w:val="00F43F14"/>
    <w:rsid w:val="00F44823"/>
    <w:rsid w:val="00F44828"/>
    <w:rsid w:val="00F45105"/>
    <w:rsid w:val="00F45331"/>
    <w:rsid w:val="00F46119"/>
    <w:rsid w:val="00F46572"/>
    <w:rsid w:val="00F467EF"/>
    <w:rsid w:val="00F4682A"/>
    <w:rsid w:val="00F4688D"/>
    <w:rsid w:val="00F47979"/>
    <w:rsid w:val="00F47D27"/>
    <w:rsid w:val="00F50BC7"/>
    <w:rsid w:val="00F525E9"/>
    <w:rsid w:val="00F52A36"/>
    <w:rsid w:val="00F52B5F"/>
    <w:rsid w:val="00F52F80"/>
    <w:rsid w:val="00F5434E"/>
    <w:rsid w:val="00F54ED5"/>
    <w:rsid w:val="00F558E0"/>
    <w:rsid w:val="00F57006"/>
    <w:rsid w:val="00F57152"/>
    <w:rsid w:val="00F6003E"/>
    <w:rsid w:val="00F60C9A"/>
    <w:rsid w:val="00F61568"/>
    <w:rsid w:val="00F61702"/>
    <w:rsid w:val="00F619D7"/>
    <w:rsid w:val="00F61C50"/>
    <w:rsid w:val="00F61FBF"/>
    <w:rsid w:val="00F62DA9"/>
    <w:rsid w:val="00F64F28"/>
    <w:rsid w:val="00F6511D"/>
    <w:rsid w:val="00F6539C"/>
    <w:rsid w:val="00F6615D"/>
    <w:rsid w:val="00F6639D"/>
    <w:rsid w:val="00F66A13"/>
    <w:rsid w:val="00F671B5"/>
    <w:rsid w:val="00F67991"/>
    <w:rsid w:val="00F71419"/>
    <w:rsid w:val="00F71B34"/>
    <w:rsid w:val="00F71C31"/>
    <w:rsid w:val="00F73828"/>
    <w:rsid w:val="00F73F5E"/>
    <w:rsid w:val="00F743C6"/>
    <w:rsid w:val="00F74800"/>
    <w:rsid w:val="00F765AD"/>
    <w:rsid w:val="00F76D85"/>
    <w:rsid w:val="00F76E56"/>
    <w:rsid w:val="00F772A3"/>
    <w:rsid w:val="00F7785C"/>
    <w:rsid w:val="00F77C86"/>
    <w:rsid w:val="00F810C1"/>
    <w:rsid w:val="00F811B1"/>
    <w:rsid w:val="00F81386"/>
    <w:rsid w:val="00F8179D"/>
    <w:rsid w:val="00F828AE"/>
    <w:rsid w:val="00F83BF5"/>
    <w:rsid w:val="00F83C03"/>
    <w:rsid w:val="00F84062"/>
    <w:rsid w:val="00F848E1"/>
    <w:rsid w:val="00F858F0"/>
    <w:rsid w:val="00F862FF"/>
    <w:rsid w:val="00F86C4B"/>
    <w:rsid w:val="00F871A9"/>
    <w:rsid w:val="00F905D5"/>
    <w:rsid w:val="00F90D7A"/>
    <w:rsid w:val="00F9104D"/>
    <w:rsid w:val="00F915C2"/>
    <w:rsid w:val="00F91B83"/>
    <w:rsid w:val="00F91CED"/>
    <w:rsid w:val="00F92700"/>
    <w:rsid w:val="00F93419"/>
    <w:rsid w:val="00F9420F"/>
    <w:rsid w:val="00F95738"/>
    <w:rsid w:val="00F96044"/>
    <w:rsid w:val="00F961E0"/>
    <w:rsid w:val="00F96546"/>
    <w:rsid w:val="00F96B42"/>
    <w:rsid w:val="00FA028B"/>
    <w:rsid w:val="00FA04FF"/>
    <w:rsid w:val="00FA0A94"/>
    <w:rsid w:val="00FA0E22"/>
    <w:rsid w:val="00FA17F9"/>
    <w:rsid w:val="00FA2BD1"/>
    <w:rsid w:val="00FA2EAA"/>
    <w:rsid w:val="00FA391E"/>
    <w:rsid w:val="00FA3D8E"/>
    <w:rsid w:val="00FA591D"/>
    <w:rsid w:val="00FA5B2F"/>
    <w:rsid w:val="00FA5F81"/>
    <w:rsid w:val="00FA6825"/>
    <w:rsid w:val="00FA68AE"/>
    <w:rsid w:val="00FA6D5B"/>
    <w:rsid w:val="00FA6EC6"/>
    <w:rsid w:val="00FB065E"/>
    <w:rsid w:val="00FB0A53"/>
    <w:rsid w:val="00FB0D5A"/>
    <w:rsid w:val="00FB111F"/>
    <w:rsid w:val="00FB12EB"/>
    <w:rsid w:val="00FB2349"/>
    <w:rsid w:val="00FB3158"/>
    <w:rsid w:val="00FB3379"/>
    <w:rsid w:val="00FB533A"/>
    <w:rsid w:val="00FB5727"/>
    <w:rsid w:val="00FB7857"/>
    <w:rsid w:val="00FC0021"/>
    <w:rsid w:val="00FC05E1"/>
    <w:rsid w:val="00FC075A"/>
    <w:rsid w:val="00FC1152"/>
    <w:rsid w:val="00FC1340"/>
    <w:rsid w:val="00FC1693"/>
    <w:rsid w:val="00FC1AC1"/>
    <w:rsid w:val="00FC2E97"/>
    <w:rsid w:val="00FC367C"/>
    <w:rsid w:val="00FC43F8"/>
    <w:rsid w:val="00FC47A7"/>
    <w:rsid w:val="00FC4A11"/>
    <w:rsid w:val="00FC524D"/>
    <w:rsid w:val="00FC617A"/>
    <w:rsid w:val="00FC62C6"/>
    <w:rsid w:val="00FC65D3"/>
    <w:rsid w:val="00FC669D"/>
    <w:rsid w:val="00FC7376"/>
    <w:rsid w:val="00FC7837"/>
    <w:rsid w:val="00FC7E29"/>
    <w:rsid w:val="00FC7E98"/>
    <w:rsid w:val="00FD253A"/>
    <w:rsid w:val="00FD3490"/>
    <w:rsid w:val="00FD47C5"/>
    <w:rsid w:val="00FD520F"/>
    <w:rsid w:val="00FD59CB"/>
    <w:rsid w:val="00FD5C71"/>
    <w:rsid w:val="00FD6156"/>
    <w:rsid w:val="00FD62B7"/>
    <w:rsid w:val="00FD64FD"/>
    <w:rsid w:val="00FD6749"/>
    <w:rsid w:val="00FD6A28"/>
    <w:rsid w:val="00FD74CA"/>
    <w:rsid w:val="00FE013A"/>
    <w:rsid w:val="00FE0475"/>
    <w:rsid w:val="00FE0C55"/>
    <w:rsid w:val="00FE0CB0"/>
    <w:rsid w:val="00FE0D6C"/>
    <w:rsid w:val="00FE1204"/>
    <w:rsid w:val="00FE1C26"/>
    <w:rsid w:val="00FE1C67"/>
    <w:rsid w:val="00FE22A4"/>
    <w:rsid w:val="00FE271F"/>
    <w:rsid w:val="00FE2BB2"/>
    <w:rsid w:val="00FE3557"/>
    <w:rsid w:val="00FE399C"/>
    <w:rsid w:val="00FE4214"/>
    <w:rsid w:val="00FE4306"/>
    <w:rsid w:val="00FE60FB"/>
    <w:rsid w:val="00FE771C"/>
    <w:rsid w:val="00FE7FDF"/>
    <w:rsid w:val="00FF02C1"/>
    <w:rsid w:val="00FF0A28"/>
    <w:rsid w:val="00FF0A7F"/>
    <w:rsid w:val="00FF0BC2"/>
    <w:rsid w:val="00FF0F61"/>
    <w:rsid w:val="00FF27EA"/>
    <w:rsid w:val="00FF34DC"/>
    <w:rsid w:val="00FF3A9E"/>
    <w:rsid w:val="00FF437B"/>
    <w:rsid w:val="00FF5822"/>
    <w:rsid w:val="00FF5A18"/>
    <w:rsid w:val="00FF7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B088265"/>
  <w15:chartTrackingRefBased/>
  <w15:docId w15:val="{A57938DD-A094-491D-8857-7DE74EFC3A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4C483D" w:themeColor="text2"/>
        <w:lang w:val="en-US" w:eastAsia="ja-JP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2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2" w:unhideWhenUsed="1" w:qFormat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4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AC3A44"/>
    <w:pPr>
      <w:spacing w:after="200"/>
    </w:pPr>
    <w:rPr>
      <w:rFonts w:ascii="Segoe UI" w:hAnsi="Segoe UI"/>
      <w:color w:val="000000" w:themeColor="text1"/>
    </w:rPr>
  </w:style>
  <w:style w:type="paragraph" w:styleId="Heading1">
    <w:name w:val="heading 1"/>
    <w:basedOn w:val="Normal"/>
    <w:next w:val="Normal"/>
    <w:link w:val="Heading1Char"/>
    <w:uiPriority w:val="2"/>
    <w:qFormat/>
    <w:pPr>
      <w:keepNext/>
      <w:keepLines/>
      <w:pBdr>
        <w:bottom w:val="single" w:sz="8" w:space="0" w:color="FCDBDB" w:themeColor="accent1" w:themeTint="33"/>
      </w:pBdr>
      <w:outlineLvl w:val="0"/>
    </w:pPr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2"/>
    <w:unhideWhenUsed/>
    <w:qFormat/>
    <w:rsid w:val="00B044E0"/>
    <w:pPr>
      <w:keepNext/>
      <w:keepLines/>
      <w:pBdr>
        <w:top w:val="single" w:sz="18" w:space="1" w:color="002060" w:shadow="1"/>
        <w:left w:val="single" w:sz="18" w:space="4" w:color="002060" w:shadow="1"/>
        <w:bottom w:val="single" w:sz="18" w:space="1" w:color="002060" w:shadow="1"/>
        <w:right w:val="single" w:sz="18" w:space="4" w:color="002060" w:shadow="1"/>
      </w:pBdr>
      <w:shd w:val="solid" w:color="002060" w:fill="auto"/>
      <w:spacing w:before="120" w:after="120" w:line="240" w:lineRule="auto"/>
      <w:outlineLvl w:val="1"/>
    </w:pPr>
    <w:rPr>
      <w:rFonts w:asciiTheme="majorHAnsi" w:hAnsiTheme="majorHAnsi"/>
      <w:bCs/>
      <w:color w:val="FFFFFF" w:themeColor="background1"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2"/>
    <w:unhideWhenUsed/>
    <w:qFormat/>
    <w:rsid w:val="00FE7FDF"/>
    <w:pPr>
      <w:keepNext/>
      <w:keepLines/>
      <w:pBdr>
        <w:top w:val="single" w:sz="2" w:space="1" w:color="008080"/>
        <w:left w:val="single" w:sz="2" w:space="4" w:color="008080"/>
        <w:bottom w:val="single" w:sz="2" w:space="1" w:color="008080"/>
        <w:right w:val="single" w:sz="2" w:space="4" w:color="008080"/>
      </w:pBdr>
      <w:shd w:val="solid" w:color="008080" w:fill="008080"/>
      <w:spacing w:before="360" w:after="120" w:line="240" w:lineRule="auto"/>
      <w:outlineLvl w:val="2"/>
    </w:pPr>
    <w:rPr>
      <w:bCs/>
      <w:iCs/>
      <w:color w:val="FFFFFF" w:themeColor="background1"/>
      <w:sz w:val="22"/>
      <w:szCs w:val="24"/>
    </w:rPr>
  </w:style>
  <w:style w:type="paragraph" w:styleId="Heading4">
    <w:name w:val="heading 4"/>
    <w:basedOn w:val="ListBullet"/>
    <w:next w:val="Normal"/>
    <w:link w:val="Heading4Char"/>
    <w:uiPriority w:val="2"/>
    <w:unhideWhenUsed/>
    <w:qFormat/>
    <w:rsid w:val="0064417C"/>
    <w:pPr>
      <w:keepNext/>
      <w:keepLines/>
      <w:numPr>
        <w:numId w:val="0"/>
      </w:numPr>
      <w:spacing w:before="240" w:after="120"/>
      <w:outlineLvl w:val="3"/>
    </w:pPr>
    <w:rPr>
      <w:rFonts w:ascii="Rockwell" w:eastAsiaTheme="majorEastAsia" w:hAnsi="Rockwell" w:cstheme="majorBidi"/>
      <w:b/>
      <w:color w:val="C00000"/>
      <w:sz w:val="22"/>
      <w:u w:val="single"/>
    </w:rPr>
  </w:style>
  <w:style w:type="paragraph" w:styleId="Heading5">
    <w:name w:val="heading 5"/>
    <w:basedOn w:val="Normal"/>
    <w:next w:val="Normal"/>
    <w:link w:val="Heading5Char"/>
    <w:uiPriority w:val="99"/>
    <w:unhideWhenUsed/>
    <w:qFormat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F24F4F" w:themeColor="accent1"/>
    </w:rPr>
  </w:style>
  <w:style w:type="paragraph" w:styleId="Heading6">
    <w:name w:val="heading 6"/>
    <w:basedOn w:val="Normal"/>
    <w:next w:val="Normal"/>
    <w:link w:val="Heading6Char"/>
    <w:uiPriority w:val="99"/>
    <w:semiHidden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F24F4F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"/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2"/>
    <w:rsid w:val="00B044E0"/>
    <w:rPr>
      <w:rFonts w:asciiTheme="majorHAnsi" w:hAnsiTheme="majorHAnsi"/>
      <w:bCs/>
      <w:color w:val="FFFFFF" w:themeColor="background1"/>
      <w:sz w:val="28"/>
      <w:szCs w:val="26"/>
      <w:shd w:val="solid" w:color="002060" w:fill="auto"/>
    </w:rPr>
  </w:style>
  <w:style w:type="character" w:customStyle="1" w:styleId="Heading3Char">
    <w:name w:val="Heading 3 Char"/>
    <w:basedOn w:val="DefaultParagraphFont"/>
    <w:link w:val="Heading3"/>
    <w:uiPriority w:val="2"/>
    <w:rsid w:val="00FE7FDF"/>
    <w:rPr>
      <w:rFonts w:ascii="Segoe UI" w:hAnsi="Segoe UI"/>
      <w:bCs/>
      <w:iCs/>
      <w:color w:val="FFFFFF" w:themeColor="background1"/>
      <w:sz w:val="22"/>
      <w:szCs w:val="24"/>
      <w:shd w:val="solid" w:color="008080" w:fill="008080"/>
    </w:rPr>
  </w:style>
  <w:style w:type="paragraph" w:styleId="ListBullet">
    <w:name w:val="List Bullet"/>
    <w:basedOn w:val="Normal"/>
    <w:uiPriority w:val="2"/>
    <w:unhideWhenUsed/>
    <w:pPr>
      <w:numPr>
        <w:numId w:val="1"/>
      </w:numPr>
      <w:spacing w:after="240"/>
      <w:contextualSpacing/>
    </w:pPr>
  </w:style>
  <w:style w:type="character" w:customStyle="1" w:styleId="Heading4Char">
    <w:name w:val="Heading 4 Char"/>
    <w:basedOn w:val="DefaultParagraphFont"/>
    <w:link w:val="Heading4"/>
    <w:uiPriority w:val="2"/>
    <w:rsid w:val="0064417C"/>
    <w:rPr>
      <w:rFonts w:ascii="Rockwell" w:eastAsiaTheme="majorEastAsia" w:hAnsi="Rockwell" w:cstheme="majorBidi"/>
      <w:b/>
      <w:color w:val="C00000"/>
      <w:sz w:val="22"/>
      <w:u w:val="single"/>
    </w:rPr>
  </w:style>
  <w:style w:type="character" w:customStyle="1" w:styleId="Heading5Char">
    <w:name w:val="Heading 5 Char"/>
    <w:basedOn w:val="DefaultParagraphFont"/>
    <w:link w:val="Heading5"/>
    <w:uiPriority w:val="99"/>
    <w:rPr>
      <w:rFonts w:asciiTheme="majorHAnsi" w:eastAsiaTheme="majorEastAsia" w:hAnsiTheme="majorHAnsi" w:cstheme="majorBidi"/>
      <w:color w:val="F24F4F" w:themeColor="accent1"/>
    </w:rPr>
  </w:style>
  <w:style w:type="character" w:customStyle="1" w:styleId="Heading6Char">
    <w:name w:val="Heading 6 Char"/>
    <w:basedOn w:val="DefaultParagraphFont"/>
    <w:link w:val="Heading6"/>
    <w:uiPriority w:val="99"/>
    <w:semiHidden/>
    <w:rPr>
      <w:rFonts w:asciiTheme="majorHAnsi" w:eastAsiaTheme="majorEastAsia" w:hAnsiTheme="majorHAnsi" w:cstheme="majorBidi"/>
      <w:color w:val="F24F4F" w:themeColor="accent1"/>
    </w:rPr>
  </w:style>
  <w:style w:type="paragraph" w:customStyle="1" w:styleId="Logo">
    <w:name w:val="Logo"/>
    <w:basedOn w:val="Normal"/>
    <w:uiPriority w:val="99"/>
    <w:unhideWhenUsed/>
    <w:pPr>
      <w:spacing w:before="600"/>
    </w:pPr>
  </w:style>
  <w:style w:type="character" w:styleId="PlaceholderText">
    <w:name w:val="Placeholder Text"/>
    <w:basedOn w:val="DefaultParagraphFont"/>
    <w:uiPriority w:val="99"/>
    <w:semiHidden/>
    <w:rPr>
      <w:color w:val="F24F4F" w:themeColor="accent1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600" w:line="240" w:lineRule="auto"/>
      <w:contextualSpacing/>
    </w:pPr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4"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4"/>
    <w:rPr>
      <w:sz w:val="32"/>
      <w:szCs w:val="32"/>
    </w:rPr>
  </w:style>
  <w:style w:type="paragraph" w:styleId="NoSpacing">
    <w:name w:val="No Spacing"/>
    <w:link w:val="NoSpacingChar"/>
    <w:uiPriority w:val="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ntactInfo">
    <w:name w:val="Contact Info"/>
    <w:basedOn w:val="NoSpacing"/>
    <w:uiPriority w:val="5"/>
    <w:rPr>
      <w:color w:val="FFFFFF" w:themeColor="background1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pPr>
      <w:pBdr>
        <w:bottom w:val="none" w:sz="0" w:space="0" w:color="auto"/>
      </w:pBdr>
      <w:spacing w:after="400"/>
      <w:outlineLvl w:val="9"/>
    </w:pPr>
    <w:rPr>
      <w:color w:val="DF1010" w:themeColor="accent1" w:themeShade="BF"/>
      <w:sz w:val="72"/>
      <w:szCs w:val="72"/>
    </w:rPr>
  </w:style>
  <w:style w:type="paragraph" w:styleId="TOC1">
    <w:name w:val="toc 1"/>
    <w:basedOn w:val="Normal"/>
    <w:next w:val="Normal"/>
    <w:autoRedefine/>
    <w:uiPriority w:val="39"/>
    <w:unhideWhenUsed/>
    <w:pPr>
      <w:spacing w:before="120" w:after="120"/>
    </w:pPr>
    <w:rPr>
      <w:rFonts w:asciiTheme="minorHAnsi" w:hAnsiTheme="minorHAnsi"/>
      <w:b/>
      <w:bCs/>
      <w:caps/>
    </w:rPr>
  </w:style>
  <w:style w:type="character" w:styleId="Hyperlink">
    <w:name w:val="Hyperlink"/>
    <w:basedOn w:val="DefaultParagraphFont"/>
    <w:uiPriority w:val="99"/>
    <w:unhideWhenUsed/>
    <w:rPr>
      <w:color w:val="4C483D" w:themeColor="hyperlink"/>
      <w:u w:val="single"/>
    </w:rPr>
  </w:style>
  <w:style w:type="table" w:customStyle="1" w:styleId="TipTable">
    <w:name w:val="Tip Table"/>
    <w:basedOn w:val="Table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TipText">
    <w:name w:val="Tip Text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Icon">
    <w:name w:val="Icon"/>
    <w:basedOn w:val="Normal"/>
    <w:uiPriority w:val="99"/>
    <w:unhideWhenUsed/>
    <w:pPr>
      <w:spacing w:before="160" w:after="160" w:line="240" w:lineRule="auto"/>
      <w:jc w:val="center"/>
    </w:pPr>
  </w:style>
  <w:style w:type="table" w:customStyle="1" w:styleId="ReportTable">
    <w:name w:val="Report Table"/>
    <w:basedOn w:val="TableNormal"/>
    <w:uiPriority w:val="99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styleId="TOC3">
    <w:name w:val="toc 3"/>
    <w:basedOn w:val="Normal"/>
    <w:next w:val="Normal"/>
    <w:autoRedefine/>
    <w:uiPriority w:val="39"/>
    <w:unhideWhenUsed/>
    <w:pPr>
      <w:spacing w:after="0"/>
      <w:ind w:left="400"/>
    </w:pPr>
    <w:rPr>
      <w:rFonts w:asciiTheme="minorHAnsi" w:hAnsiTheme="minorHAnsi"/>
      <w:i/>
      <w:iCs/>
    </w:rPr>
  </w:style>
  <w:style w:type="paragraph" w:styleId="TOC4">
    <w:name w:val="toc 4"/>
    <w:basedOn w:val="Normal"/>
    <w:next w:val="Normal"/>
    <w:autoRedefine/>
    <w:uiPriority w:val="39"/>
    <w:unhideWhenUsed/>
    <w:pPr>
      <w:spacing w:after="0"/>
      <w:ind w:left="600"/>
    </w:pPr>
    <w:rPr>
      <w:rFonts w:asciiTheme="minorHAnsi" w:hAnsiTheme="minorHAnsi"/>
      <w:sz w:val="18"/>
      <w:szCs w:val="18"/>
    </w:rPr>
  </w:style>
  <w:style w:type="paragraph" w:styleId="ListBullet2">
    <w:name w:val="List Bullet 2"/>
    <w:basedOn w:val="Normal"/>
    <w:uiPriority w:val="2"/>
    <w:unhideWhenUsed/>
    <w:qFormat/>
    <w:rsid w:val="00782A5C"/>
    <w:pPr>
      <w:numPr>
        <w:numId w:val="2"/>
      </w:numPr>
      <w:spacing w:before="120" w:after="240"/>
      <w:contextualSpacing/>
    </w:pPr>
  </w:style>
  <w:style w:type="character" w:styleId="Strong">
    <w:name w:val="Strong"/>
    <w:basedOn w:val="DefaultParagraphFont"/>
    <w:uiPriority w:val="22"/>
    <w:unhideWhenUsed/>
    <w:qFormat/>
    <w:rPr>
      <w:b w:val="0"/>
      <w:bCs w:val="0"/>
      <w:color w:val="F24F4F" w:themeColor="accent1"/>
    </w:rPr>
  </w:style>
  <w:style w:type="paragraph" w:customStyle="1" w:styleId="Checkbox">
    <w:name w:val="Checkbox"/>
    <w:basedOn w:val="Normal"/>
    <w:link w:val="CheckboxChar"/>
    <w:uiPriority w:val="3"/>
    <w:qFormat/>
    <w:pPr>
      <w:spacing w:after="80" w:line="240" w:lineRule="auto"/>
    </w:pPr>
    <w:rPr>
      <w:color w:val="F24F4F" w:themeColor="accent1"/>
    </w:rPr>
  </w:style>
  <w:style w:type="character" w:customStyle="1" w:styleId="CheckboxChar">
    <w:name w:val="Checkbox Char"/>
    <w:basedOn w:val="DefaultParagraphFont"/>
    <w:link w:val="Checkbox"/>
    <w:uiPriority w:val="3"/>
    <w:rPr>
      <w:color w:val="F24F4F" w:themeColor="accent1"/>
    </w:rPr>
  </w:style>
  <w:style w:type="table" w:customStyle="1" w:styleId="SurveyTable">
    <w:name w:val="Survey Table"/>
    <w:basedOn w:val="TableNormal"/>
    <w:uiPriority w:val="99"/>
    <w:pPr>
      <w:spacing w:after="80" w:line="240" w:lineRule="auto"/>
    </w:pPr>
    <w:tblPr>
      <w:tblBorders>
        <w:top w:val="single" w:sz="4" w:space="0" w:color="BCB8AC" w:themeColor="text2" w:themeTint="66"/>
      </w:tblBorders>
      <w:tblCellMar>
        <w:left w:w="0" w:type="dxa"/>
        <w:right w:w="144" w:type="dxa"/>
      </w:tblCellMar>
    </w:tblPr>
  </w:style>
  <w:style w:type="paragraph" w:styleId="Closing">
    <w:name w:val="Closing"/>
    <w:basedOn w:val="Normal"/>
    <w:link w:val="ClosingChar"/>
    <w:uiPriority w:val="99"/>
    <w:unhideWhenUsed/>
    <w:pPr>
      <w:spacing w:before="960"/>
    </w:pPr>
  </w:style>
  <w:style w:type="character" w:customStyle="1" w:styleId="ClosingChar">
    <w:name w:val="Closing Char"/>
    <w:basedOn w:val="DefaultParagraphFont"/>
    <w:link w:val="Closing"/>
    <w:uiPriority w:val="99"/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after="0" w:line="240" w:lineRule="auto"/>
    </w:pPr>
    <w:rPr>
      <w:rFonts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sz w:val="16"/>
      <w:szCs w:val="16"/>
    </w:rPr>
  </w:style>
  <w:style w:type="paragraph" w:styleId="ListParagraph">
    <w:name w:val="List Paragraph"/>
    <w:basedOn w:val="Normal"/>
    <w:uiPriority w:val="34"/>
    <w:unhideWhenUsed/>
    <w:qFormat/>
    <w:rsid w:val="00892760"/>
    <w:pPr>
      <w:ind w:left="720"/>
      <w:contextualSpacing/>
    </w:pPr>
  </w:style>
  <w:style w:type="paragraph" w:customStyle="1" w:styleId="Output">
    <w:name w:val="Output"/>
    <w:basedOn w:val="Normal"/>
    <w:link w:val="OutputChar"/>
    <w:qFormat/>
    <w:rsid w:val="00445FC9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solid" w:color="F2F2F2" w:themeColor="background1" w:themeShade="F2" w:fill="808080" w:themeFill="background1" w:themeFillShade="80"/>
      <w:spacing w:after="0" w:line="240" w:lineRule="auto"/>
    </w:pPr>
    <w:rPr>
      <w:rFonts w:ascii="Consolas" w:hAnsi="Consolas" w:cs="Consolas"/>
      <w:b/>
      <w:color w:val="auto"/>
    </w:rPr>
  </w:style>
  <w:style w:type="character" w:customStyle="1" w:styleId="OutputChar">
    <w:name w:val="Output Char"/>
    <w:basedOn w:val="DefaultParagraphFont"/>
    <w:link w:val="Output"/>
    <w:rsid w:val="00445FC9"/>
    <w:rPr>
      <w:rFonts w:ascii="Consolas" w:hAnsi="Consolas" w:cs="Consolas"/>
      <w:b/>
      <w:color w:val="auto"/>
      <w:shd w:val="solid" w:color="F2F2F2" w:themeColor="background1" w:themeShade="F2" w:fill="808080" w:themeFill="background1" w:themeFillShade="80"/>
    </w:rPr>
  </w:style>
  <w:style w:type="paragraph" w:customStyle="1" w:styleId="Howitworks">
    <w:name w:val="Howitworks"/>
    <w:basedOn w:val="Normal"/>
    <w:link w:val="HowitworksChar"/>
    <w:qFormat/>
    <w:rsid w:val="000676BD"/>
    <w:pPr>
      <w:pBdr>
        <w:top w:val="single" w:sz="4" w:space="1" w:color="46A28D" w:shadow="1"/>
        <w:left w:val="single" w:sz="4" w:space="4" w:color="46A28D" w:shadow="1"/>
        <w:bottom w:val="single" w:sz="4" w:space="1" w:color="46A28D" w:shadow="1"/>
        <w:right w:val="single" w:sz="4" w:space="4" w:color="46A28D" w:shadow="1"/>
      </w:pBdr>
      <w:shd w:val="solid" w:color="46A28D" w:fill="46A28D"/>
      <w:spacing w:line="240" w:lineRule="auto"/>
      <w:jc w:val="center"/>
    </w:pPr>
    <w:rPr>
      <w:b/>
      <w:color w:val="FFFFFF" w:themeColor="background1"/>
      <w:sz w:val="24"/>
      <w14:props3d w14:extrusionH="0" w14:contourW="0" w14:prstMaterial="warmMatte">
        <w14:bevelB w14:w="38100" w14:h="38100" w14:prst="angle"/>
      </w14:props3d>
    </w:rPr>
  </w:style>
  <w:style w:type="character" w:customStyle="1" w:styleId="HowitworksChar">
    <w:name w:val="Howitworks Char"/>
    <w:basedOn w:val="OutputChar"/>
    <w:link w:val="Howitworks"/>
    <w:rsid w:val="000676BD"/>
    <w:rPr>
      <w:rFonts w:ascii="Rockwell" w:hAnsi="Rockwell" w:cs="Consolas"/>
      <w:b/>
      <w:color w:val="FFFFFF" w:themeColor="background1"/>
      <w:sz w:val="24"/>
      <w:shd w:val="solid" w:color="46A28D" w:fill="46A28D"/>
      <w14:props3d w14:extrusionH="0" w14:contourW="0" w14:prstMaterial="warmMatte">
        <w14:bevelB w14:w="38100" w14:h="38100" w14:prst="angle"/>
      </w14:props3d>
    </w:rPr>
  </w:style>
  <w:style w:type="paragraph" w:customStyle="1" w:styleId="Qsns">
    <w:name w:val="Qsns"/>
    <w:basedOn w:val="Howitworks"/>
    <w:link w:val="QsnsChar"/>
    <w:qFormat/>
    <w:rsid w:val="001001D1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solid" w:color="7030A0" w:fill="7030A0"/>
      <w:spacing w:before="120"/>
      <w:jc w:val="left"/>
    </w:pPr>
    <w:rPr>
      <w:rFonts w:ascii="Consolas" w:hAnsi="Consolas"/>
      <w:b w:val="0"/>
      <w:sz w:val="20"/>
    </w:rPr>
  </w:style>
  <w:style w:type="character" w:customStyle="1" w:styleId="QsnsChar">
    <w:name w:val="Qsns Char"/>
    <w:basedOn w:val="DefaultParagraphFont"/>
    <w:link w:val="Qsns"/>
    <w:rsid w:val="001001D1"/>
    <w:rPr>
      <w:rFonts w:ascii="Consolas" w:hAnsi="Consolas"/>
      <w:color w:val="FFFFFF" w:themeColor="background1"/>
      <w:shd w:val="solid" w:color="7030A0" w:fill="7030A0"/>
      <w14:props3d w14:extrusionH="0" w14:contourW="0" w14:prstMaterial="warmMatte">
        <w14:bevelB w14:w="38100" w14:h="38100" w14:prst="angle"/>
      </w14:props3d>
    </w:rPr>
  </w:style>
  <w:style w:type="character" w:customStyle="1" w:styleId="apple-converted-space">
    <w:name w:val="apple-converted-space"/>
    <w:basedOn w:val="DefaultParagraphFont"/>
    <w:rsid w:val="001E420A"/>
  </w:style>
  <w:style w:type="paragraph" w:customStyle="1" w:styleId="leftheading">
    <w:name w:val="left heading"/>
    <w:basedOn w:val="Howitworks"/>
    <w:link w:val="leftheadingChar"/>
    <w:rsid w:val="00D965E4"/>
    <w:pPr>
      <w:ind w:firstLine="720"/>
      <w:jc w:val="left"/>
      <w:outlineLvl w:val="0"/>
      <w15:collapsed/>
    </w:pPr>
  </w:style>
  <w:style w:type="character" w:customStyle="1" w:styleId="leftheadingChar">
    <w:name w:val="left heading Char"/>
    <w:basedOn w:val="HowitworksChar"/>
    <w:link w:val="leftheading"/>
    <w:rsid w:val="00D965E4"/>
    <w:rPr>
      <w:rFonts w:asciiTheme="majorHAnsi" w:hAnsiTheme="majorHAnsi" w:cs="Consolas"/>
      <w:b/>
      <w:color w:val="FFFFFF" w:themeColor="background1"/>
      <w:sz w:val="22"/>
      <w:shd w:val="solid" w:color="006600" w:fill="FF9900"/>
      <w14:props3d w14:extrusionH="0" w14:contourW="0" w14:prstMaterial="warmMatte">
        <w14:bevelB w14:w="38100" w14:h="38100" w14:prst="angle"/>
      </w14:props3d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65E4"/>
    <w:pPr>
      <w:spacing w:after="0" w:line="240" w:lineRule="auto"/>
    </w:pPr>
    <w:rPr>
      <w:rFonts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65E4"/>
    <w:rPr>
      <w:rFonts w:ascii="Segoe UI" w:hAnsi="Segoe UI" w:cs="Segoe UI"/>
      <w:color w:val="000000" w:themeColor="text1"/>
      <w:sz w:val="18"/>
      <w:szCs w:val="18"/>
    </w:rPr>
  </w:style>
  <w:style w:type="paragraph" w:customStyle="1" w:styleId="NormalGothic">
    <w:name w:val="Normal Gothic"/>
    <w:basedOn w:val="Normal"/>
    <w:link w:val="NormalGothicChar"/>
    <w:qFormat/>
    <w:rsid w:val="00D4195A"/>
    <w:pPr>
      <w:spacing w:before="120" w:after="120"/>
    </w:pPr>
    <w:rPr>
      <w:rFonts w:ascii="Century Gothic" w:hAnsi="Century Gothic"/>
    </w:rPr>
  </w:style>
  <w:style w:type="character" w:customStyle="1" w:styleId="NormalGothicChar">
    <w:name w:val="Normal Gothic Char"/>
    <w:basedOn w:val="DefaultParagraphFont"/>
    <w:link w:val="NormalGothic"/>
    <w:rsid w:val="00D4195A"/>
    <w:rPr>
      <w:rFonts w:ascii="Century Gothic" w:hAnsi="Century Gothic"/>
      <w:color w:val="000000" w:themeColor="text1"/>
      <w:sz w:val="22"/>
    </w:rPr>
  </w:style>
  <w:style w:type="paragraph" w:customStyle="1" w:styleId="Quotes">
    <w:name w:val="Quotes"/>
    <w:basedOn w:val="Normal"/>
    <w:link w:val="QuotesChar"/>
    <w:qFormat/>
    <w:rsid w:val="00521409"/>
    <w:rPr>
      <w:noProof/>
      <w:lang w:eastAsia="en-US"/>
    </w:rPr>
  </w:style>
  <w:style w:type="character" w:customStyle="1" w:styleId="QuotesChar">
    <w:name w:val="Quotes Char"/>
    <w:basedOn w:val="DefaultParagraphFont"/>
    <w:link w:val="Quotes"/>
    <w:rsid w:val="00521409"/>
    <w:rPr>
      <w:rFonts w:ascii="Segoe UI" w:hAnsi="Segoe UI"/>
      <w:noProof/>
      <w:color w:val="000000" w:themeColor="text1"/>
      <w:lang w:eastAsia="en-US"/>
    </w:rPr>
  </w:style>
  <w:style w:type="character" w:styleId="Emphasis">
    <w:name w:val="Emphasis"/>
    <w:basedOn w:val="DefaultParagraphFont"/>
    <w:uiPriority w:val="20"/>
    <w:qFormat/>
    <w:rsid w:val="00012787"/>
    <w:rPr>
      <w:i/>
      <w:iCs/>
    </w:rPr>
  </w:style>
  <w:style w:type="paragraph" w:styleId="NormalWeb">
    <w:name w:val="Normal (Web)"/>
    <w:basedOn w:val="Normal"/>
    <w:uiPriority w:val="99"/>
    <w:unhideWhenUsed/>
    <w:rsid w:val="005237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n-US"/>
    </w:rPr>
  </w:style>
  <w:style w:type="paragraph" w:customStyle="1" w:styleId="selectionshareable">
    <w:name w:val="selectionshareable"/>
    <w:basedOn w:val="Normal"/>
    <w:rsid w:val="00FF02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14CB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14CB6"/>
    <w:rPr>
      <w:rFonts w:ascii="Courier New" w:eastAsia="Times New Roman" w:hAnsi="Courier New" w:cs="Courier New"/>
      <w:color w:val="auto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D14CB6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14CB6"/>
  </w:style>
  <w:style w:type="character" w:customStyle="1" w:styleId="keyword">
    <w:name w:val="keyword"/>
    <w:basedOn w:val="DefaultParagraphFont"/>
    <w:rsid w:val="00113935"/>
  </w:style>
  <w:style w:type="character" w:customStyle="1" w:styleId="comment">
    <w:name w:val="comment"/>
    <w:basedOn w:val="DefaultParagraphFont"/>
    <w:rsid w:val="00113935"/>
  </w:style>
  <w:style w:type="paragraph" w:styleId="TOC2">
    <w:name w:val="toc 2"/>
    <w:basedOn w:val="Normal"/>
    <w:next w:val="Normal"/>
    <w:autoRedefine/>
    <w:uiPriority w:val="39"/>
    <w:unhideWhenUsed/>
    <w:rsid w:val="001E6DF5"/>
    <w:pPr>
      <w:spacing w:after="0"/>
      <w:ind w:left="200"/>
    </w:pPr>
    <w:rPr>
      <w:rFonts w:asciiTheme="minorHAnsi" w:hAnsiTheme="minorHAnsi"/>
      <w:smallCaps/>
    </w:rPr>
  </w:style>
  <w:style w:type="character" w:customStyle="1" w:styleId="membernamelink">
    <w:name w:val="membernamelink"/>
    <w:basedOn w:val="DefaultParagraphFont"/>
    <w:rsid w:val="00B9156B"/>
  </w:style>
  <w:style w:type="character" w:customStyle="1" w:styleId="kwd">
    <w:name w:val="kwd"/>
    <w:basedOn w:val="DefaultParagraphFont"/>
    <w:rsid w:val="009D79B6"/>
  </w:style>
  <w:style w:type="character" w:customStyle="1" w:styleId="pln">
    <w:name w:val="pln"/>
    <w:basedOn w:val="DefaultParagraphFont"/>
    <w:rsid w:val="009D79B6"/>
  </w:style>
  <w:style w:type="character" w:customStyle="1" w:styleId="pun">
    <w:name w:val="pun"/>
    <w:basedOn w:val="DefaultParagraphFont"/>
    <w:rsid w:val="009D79B6"/>
  </w:style>
  <w:style w:type="character" w:customStyle="1" w:styleId="com">
    <w:name w:val="com"/>
    <w:basedOn w:val="DefaultParagraphFont"/>
    <w:rsid w:val="009D79B6"/>
  </w:style>
  <w:style w:type="character" w:styleId="FollowedHyperlink">
    <w:name w:val="FollowedHyperlink"/>
    <w:basedOn w:val="DefaultParagraphFont"/>
    <w:uiPriority w:val="99"/>
    <w:semiHidden/>
    <w:unhideWhenUsed/>
    <w:rsid w:val="00457572"/>
    <w:rPr>
      <w:color w:val="A3648B" w:themeColor="followedHyperlink"/>
      <w:u w:val="single"/>
    </w:rPr>
  </w:style>
  <w:style w:type="character" w:customStyle="1" w:styleId="typ">
    <w:name w:val="typ"/>
    <w:basedOn w:val="DefaultParagraphFont"/>
    <w:rsid w:val="008D4F28"/>
  </w:style>
  <w:style w:type="character" w:customStyle="1" w:styleId="number">
    <w:name w:val="number"/>
    <w:basedOn w:val="DefaultParagraphFont"/>
    <w:rsid w:val="005F0BD1"/>
  </w:style>
  <w:style w:type="character" w:customStyle="1" w:styleId="string">
    <w:name w:val="string"/>
    <w:basedOn w:val="DefaultParagraphFont"/>
    <w:rsid w:val="005F0BD1"/>
  </w:style>
  <w:style w:type="character" w:customStyle="1" w:styleId="annotation">
    <w:name w:val="annotation"/>
    <w:basedOn w:val="DefaultParagraphFont"/>
    <w:rsid w:val="00966DD8"/>
  </w:style>
  <w:style w:type="paragraph" w:styleId="TOC5">
    <w:name w:val="toc 5"/>
    <w:basedOn w:val="Normal"/>
    <w:next w:val="Normal"/>
    <w:autoRedefine/>
    <w:uiPriority w:val="39"/>
    <w:unhideWhenUsed/>
    <w:rsid w:val="003C00AF"/>
    <w:pPr>
      <w:spacing w:after="0"/>
      <w:ind w:left="80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C00AF"/>
    <w:pPr>
      <w:spacing w:after="0"/>
      <w:ind w:left="10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C00AF"/>
    <w:pPr>
      <w:spacing w:after="0"/>
      <w:ind w:left="120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C00AF"/>
    <w:pPr>
      <w:spacing w:after="0"/>
      <w:ind w:left="140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C00AF"/>
    <w:pPr>
      <w:spacing w:after="0"/>
      <w:ind w:left="1600"/>
    </w:pPr>
    <w:rPr>
      <w:rFonts w:asciiTheme="minorHAnsi" w:hAnsiTheme="minorHAns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0432E"/>
    <w:rPr>
      <w:color w:val="808080"/>
      <w:shd w:val="clear" w:color="auto" w:fill="E6E6E6"/>
    </w:rPr>
  </w:style>
  <w:style w:type="paragraph" w:customStyle="1" w:styleId="Heading30">
    <w:name w:val="Heading3"/>
    <w:basedOn w:val="Heading3"/>
    <w:link w:val="Heading3Char0"/>
    <w:autoRedefine/>
    <w:rsid w:val="00B910EF"/>
    <w:pPr>
      <w:spacing w:before="0" w:after="0"/>
    </w:pPr>
    <w:rPr>
      <w:rFonts w:ascii="Rockwell" w:hAnsi="Rockwell"/>
      <w:color w:val="388077"/>
    </w:rPr>
  </w:style>
  <w:style w:type="character" w:customStyle="1" w:styleId="Heading3Char0">
    <w:name w:val="Heading3 Char"/>
    <w:basedOn w:val="Heading3Char"/>
    <w:link w:val="Heading30"/>
    <w:rsid w:val="00B910EF"/>
    <w:rPr>
      <w:rFonts w:ascii="Rockwell" w:hAnsi="Rockwell"/>
      <w:b w:val="0"/>
      <w:bCs/>
      <w:iCs/>
      <w:color w:val="388077"/>
      <w:sz w:val="22"/>
      <w:szCs w:val="24"/>
      <w:u w:val="single"/>
      <w:shd w:val="solid" w:color="008080" w:fill="008080"/>
    </w:rPr>
  </w:style>
  <w:style w:type="character" w:customStyle="1" w:styleId="crayon-m">
    <w:name w:val="crayon-m"/>
    <w:basedOn w:val="DefaultParagraphFont"/>
    <w:rsid w:val="00593098"/>
  </w:style>
  <w:style w:type="character" w:customStyle="1" w:styleId="crayon-h">
    <w:name w:val="crayon-h"/>
    <w:basedOn w:val="DefaultParagraphFont"/>
    <w:rsid w:val="00593098"/>
  </w:style>
  <w:style w:type="character" w:customStyle="1" w:styleId="crayon-t">
    <w:name w:val="crayon-t"/>
    <w:basedOn w:val="DefaultParagraphFont"/>
    <w:rsid w:val="00593098"/>
  </w:style>
  <w:style w:type="character" w:customStyle="1" w:styleId="crayon-e">
    <w:name w:val="crayon-e"/>
    <w:basedOn w:val="DefaultParagraphFont"/>
    <w:rsid w:val="00593098"/>
  </w:style>
  <w:style w:type="character" w:customStyle="1" w:styleId="crayon-sy">
    <w:name w:val="crayon-sy"/>
    <w:basedOn w:val="DefaultParagraphFont"/>
    <w:rsid w:val="00593098"/>
  </w:style>
  <w:style w:type="character" w:customStyle="1" w:styleId="crayon-v">
    <w:name w:val="crayon-v"/>
    <w:basedOn w:val="DefaultParagraphFont"/>
    <w:rsid w:val="00593098"/>
  </w:style>
  <w:style w:type="character" w:customStyle="1" w:styleId="crayon-s">
    <w:name w:val="crayon-s"/>
    <w:basedOn w:val="DefaultParagraphFont"/>
    <w:rsid w:val="00593098"/>
  </w:style>
  <w:style w:type="character" w:styleId="HTMLTypewriter">
    <w:name w:val="HTML Typewriter"/>
    <w:basedOn w:val="DefaultParagraphFont"/>
    <w:uiPriority w:val="99"/>
    <w:semiHidden/>
    <w:unhideWhenUsed/>
    <w:rsid w:val="006C7B25"/>
    <w:rPr>
      <w:rFonts w:ascii="Courier New" w:eastAsia="Times New Roman" w:hAnsi="Courier New" w:cs="Courier New"/>
      <w:sz w:val="20"/>
      <w:szCs w:val="20"/>
    </w:rPr>
  </w:style>
  <w:style w:type="character" w:customStyle="1" w:styleId="crayon-st">
    <w:name w:val="crayon-st"/>
    <w:basedOn w:val="DefaultParagraphFont"/>
    <w:rsid w:val="006C7B25"/>
  </w:style>
  <w:style w:type="character" w:customStyle="1" w:styleId="crayon-o">
    <w:name w:val="crayon-o"/>
    <w:basedOn w:val="DefaultParagraphFont"/>
    <w:rsid w:val="006C7B25"/>
  </w:style>
  <w:style w:type="character" w:customStyle="1" w:styleId="crayon-i">
    <w:name w:val="crayon-i"/>
    <w:basedOn w:val="DefaultParagraphFont"/>
    <w:rsid w:val="006C7B25"/>
  </w:style>
  <w:style w:type="paragraph" w:customStyle="1" w:styleId="syntax">
    <w:name w:val="syntax"/>
    <w:basedOn w:val="Normal"/>
    <w:link w:val="syntaxChar"/>
    <w:rsid w:val="00C2541C"/>
    <w:pPr>
      <w:pBdr>
        <w:top w:val="single" w:sz="2" w:space="1" w:color="00B050" w:shadow="1"/>
        <w:left w:val="single" w:sz="2" w:space="4" w:color="00B050" w:shadow="1"/>
        <w:bottom w:val="single" w:sz="2" w:space="1" w:color="00B050" w:shadow="1"/>
        <w:right w:val="single" w:sz="2" w:space="4" w:color="00B050" w:shadow="1"/>
      </w:pBdr>
      <w:shd w:val="solid" w:color="F2F2F2" w:themeColor="background1" w:themeShade="F2" w:fill="F2F2F2" w:themeFill="background1" w:themeFillShade="F2"/>
      <w:spacing w:line="240" w:lineRule="auto"/>
    </w:pPr>
    <w:rPr>
      <w:rFonts w:cs="Consolas"/>
      <w:b/>
      <w:sz w:val="18"/>
      <w14:props3d w14:extrusionH="0" w14:contourW="0" w14:prstMaterial="warmMatte">
        <w14:bevelB w14:w="38100" w14:h="38100" w14:prst="angle"/>
      </w14:props3d>
    </w:rPr>
  </w:style>
  <w:style w:type="character" w:customStyle="1" w:styleId="syntaxChar">
    <w:name w:val="syntax Char"/>
    <w:basedOn w:val="OutputChar"/>
    <w:link w:val="syntax"/>
    <w:rsid w:val="00C2541C"/>
    <w:rPr>
      <w:rFonts w:ascii="Rockwell" w:hAnsi="Rockwell" w:cs="Consolas"/>
      <w:b/>
      <w:color w:val="000000" w:themeColor="text1"/>
      <w:sz w:val="18"/>
      <w:shd w:val="solid" w:color="F2F2F2" w:themeColor="background1" w:themeShade="F2" w:fill="F2F2F2" w:themeFill="background1" w:themeFillShade="F2"/>
      <w14:props3d w14:extrusionH="0" w14:contourW="0" w14:prstMaterial="warmMatte">
        <w14:bevelB w14:w="38100" w14:h="38100" w14:prst="angle"/>
      </w14:props3d>
    </w:rPr>
  </w:style>
  <w:style w:type="character" w:customStyle="1" w:styleId="sql1-reservedword1">
    <w:name w:val="sql1-reservedword1"/>
    <w:basedOn w:val="DefaultParagraphFont"/>
    <w:rsid w:val="00C2541C"/>
    <w:rPr>
      <w:b/>
      <w:bCs/>
      <w:color w:val="0000FF"/>
    </w:rPr>
  </w:style>
  <w:style w:type="character" w:customStyle="1" w:styleId="sql1-space">
    <w:name w:val="sql1-space"/>
    <w:basedOn w:val="DefaultParagraphFont"/>
    <w:rsid w:val="00C2541C"/>
  </w:style>
  <w:style w:type="character" w:customStyle="1" w:styleId="sql1-delimitedidentifier1">
    <w:name w:val="sql1-delimitedidentifier1"/>
    <w:basedOn w:val="DefaultParagraphFont"/>
    <w:rsid w:val="00C2541C"/>
    <w:rPr>
      <w:color w:val="808000"/>
    </w:rPr>
  </w:style>
  <w:style w:type="character" w:customStyle="1" w:styleId="sql1-symbol1">
    <w:name w:val="sql1-symbol1"/>
    <w:basedOn w:val="DefaultParagraphFont"/>
    <w:rsid w:val="00C2541C"/>
    <w:rPr>
      <w:color w:val="0000FF"/>
    </w:rPr>
  </w:style>
  <w:style w:type="character" w:customStyle="1" w:styleId="sql1-datatype1">
    <w:name w:val="sql1-datatype1"/>
    <w:basedOn w:val="DefaultParagraphFont"/>
    <w:rsid w:val="00C2541C"/>
    <w:rPr>
      <w:b/>
      <w:bCs/>
      <w:color w:val="800000"/>
    </w:rPr>
  </w:style>
  <w:style w:type="character" w:customStyle="1" w:styleId="sql1-string1">
    <w:name w:val="sql1-string1"/>
    <w:basedOn w:val="DefaultParagraphFont"/>
    <w:rsid w:val="00C2541C"/>
    <w:rPr>
      <w:color w:val="008000"/>
    </w:rPr>
  </w:style>
  <w:style w:type="character" w:customStyle="1" w:styleId="sql1-function1">
    <w:name w:val="sql1-function1"/>
    <w:basedOn w:val="DefaultParagraphFont"/>
    <w:rsid w:val="00C2541C"/>
    <w:rPr>
      <w:b/>
      <w:bCs/>
      <w:color w:val="000080"/>
    </w:rPr>
  </w:style>
  <w:style w:type="character" w:customStyle="1" w:styleId="sql1-number1">
    <w:name w:val="sql1-number1"/>
    <w:basedOn w:val="DefaultParagraphFont"/>
    <w:rsid w:val="00C2541C"/>
    <w:rPr>
      <w:color w:val="800080"/>
    </w:rPr>
  </w:style>
  <w:style w:type="character" w:customStyle="1" w:styleId="sql1-identifier1">
    <w:name w:val="sql1-identifier1"/>
    <w:basedOn w:val="DefaultParagraphFont"/>
    <w:rsid w:val="00C2541C"/>
    <w:rPr>
      <w:color w:val="808000"/>
    </w:rPr>
  </w:style>
  <w:style w:type="character" w:customStyle="1" w:styleId="sql1-tablename1">
    <w:name w:val="sql1-tablename1"/>
    <w:basedOn w:val="DefaultParagraphFont"/>
    <w:rsid w:val="00C2541C"/>
    <w:rPr>
      <w:color w:val="FF00FF"/>
    </w:rPr>
  </w:style>
  <w:style w:type="character" w:customStyle="1" w:styleId="str">
    <w:name w:val="str"/>
    <w:basedOn w:val="DefaultParagraphFont"/>
    <w:rsid w:val="00C2541C"/>
  </w:style>
  <w:style w:type="character" w:customStyle="1" w:styleId="lit">
    <w:name w:val="lit"/>
    <w:basedOn w:val="DefaultParagraphFont"/>
    <w:rsid w:val="00C2541C"/>
  </w:style>
  <w:style w:type="character" w:customStyle="1" w:styleId="string2">
    <w:name w:val="string2"/>
    <w:basedOn w:val="DefaultParagraphFont"/>
    <w:rsid w:val="00C2541C"/>
    <w:rPr>
      <w:color w:val="0000FF"/>
      <w:bdr w:val="none" w:sz="0" w:space="0" w:color="auto" w:frame="1"/>
    </w:rPr>
  </w:style>
  <w:style w:type="character" w:customStyle="1" w:styleId="tag">
    <w:name w:val="tag"/>
    <w:basedOn w:val="DefaultParagraphFont"/>
    <w:rsid w:val="00C2541C"/>
  </w:style>
  <w:style w:type="character" w:customStyle="1" w:styleId="tag-name">
    <w:name w:val="tag-name"/>
    <w:basedOn w:val="DefaultParagraphFont"/>
    <w:rsid w:val="00C2541C"/>
  </w:style>
  <w:style w:type="character" w:customStyle="1" w:styleId="comments">
    <w:name w:val="comments"/>
    <w:basedOn w:val="DefaultParagraphFont"/>
    <w:rsid w:val="00C2541C"/>
  </w:style>
  <w:style w:type="character" w:customStyle="1" w:styleId="attribute">
    <w:name w:val="attribute"/>
    <w:basedOn w:val="DefaultParagraphFont"/>
    <w:rsid w:val="00C2541C"/>
  </w:style>
  <w:style w:type="character" w:customStyle="1" w:styleId="attribute-value">
    <w:name w:val="attribute-value"/>
    <w:basedOn w:val="DefaultParagraphFont"/>
    <w:rsid w:val="00C2541C"/>
  </w:style>
  <w:style w:type="character" w:customStyle="1" w:styleId="crayon-r">
    <w:name w:val="crayon-r"/>
    <w:basedOn w:val="DefaultParagraphFont"/>
    <w:rsid w:val="00C2541C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2541C"/>
    <w:rPr>
      <w:rFonts w:ascii="Verdana" w:hAnsi="Verdana"/>
      <w:color w:val="000000" w:themeColor="text1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2541C"/>
    <w:pPr>
      <w:spacing w:line="240" w:lineRule="auto"/>
    </w:pPr>
    <w:rPr>
      <w:rFonts w:ascii="Verdana" w:hAnsi="Verdana"/>
    </w:rPr>
  </w:style>
  <w:style w:type="character" w:customStyle="1" w:styleId="CommentTextChar1">
    <w:name w:val="Comment Text Char1"/>
    <w:basedOn w:val="DefaultParagraphFont"/>
    <w:uiPriority w:val="99"/>
    <w:semiHidden/>
    <w:rsid w:val="00C2541C"/>
    <w:rPr>
      <w:rFonts w:ascii="Rockwell" w:hAnsi="Rockwell"/>
      <w:color w:val="000000" w:themeColor="text1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2541C"/>
    <w:rPr>
      <w:rFonts w:ascii="Verdana" w:hAnsi="Verdana"/>
      <w:b/>
      <w:bCs/>
      <w:color w:val="000000" w:themeColor="text1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2541C"/>
    <w:rPr>
      <w:b/>
      <w:bCs/>
    </w:rPr>
  </w:style>
  <w:style w:type="character" w:customStyle="1" w:styleId="CommentSubjectChar1">
    <w:name w:val="Comment Subject Char1"/>
    <w:basedOn w:val="CommentTextChar1"/>
    <w:uiPriority w:val="99"/>
    <w:semiHidden/>
    <w:rsid w:val="00C2541C"/>
    <w:rPr>
      <w:rFonts w:ascii="Rockwell" w:hAnsi="Rockwell"/>
      <w:b/>
      <w:bCs/>
      <w:color w:val="000000" w:themeColor="text1"/>
    </w:rPr>
  </w:style>
  <w:style w:type="character" w:customStyle="1" w:styleId="atn">
    <w:name w:val="atn"/>
    <w:basedOn w:val="DefaultParagraphFont"/>
    <w:rsid w:val="00C2541C"/>
  </w:style>
  <w:style w:type="character" w:customStyle="1" w:styleId="atv">
    <w:name w:val="atv"/>
    <w:basedOn w:val="DefaultParagraphFont"/>
    <w:rsid w:val="00C2541C"/>
  </w:style>
  <w:style w:type="paragraph" w:styleId="Caption">
    <w:name w:val="caption"/>
    <w:basedOn w:val="Normal"/>
    <w:next w:val="Normal"/>
    <w:uiPriority w:val="35"/>
    <w:unhideWhenUsed/>
    <w:qFormat/>
    <w:rsid w:val="00C2541C"/>
    <w:pPr>
      <w:spacing w:line="240" w:lineRule="auto"/>
    </w:pPr>
    <w:rPr>
      <w:i/>
      <w:iCs/>
      <w:color w:val="4C483D" w:themeColor="text2"/>
      <w:sz w:val="18"/>
      <w:szCs w:val="18"/>
    </w:rPr>
  </w:style>
  <w:style w:type="character" w:customStyle="1" w:styleId="block">
    <w:name w:val="block"/>
    <w:basedOn w:val="DefaultParagraphFont"/>
    <w:rsid w:val="00C2541C"/>
  </w:style>
  <w:style w:type="character" w:customStyle="1" w:styleId="code">
    <w:name w:val="code"/>
    <w:basedOn w:val="DefaultParagraphFont"/>
    <w:rsid w:val="00C2541C"/>
  </w:style>
  <w:style w:type="character" w:customStyle="1" w:styleId="tooltip">
    <w:name w:val="tooltip"/>
    <w:basedOn w:val="DefaultParagraphFont"/>
    <w:rsid w:val="00C2541C"/>
  </w:style>
  <w:style w:type="character" w:customStyle="1" w:styleId="note">
    <w:name w:val="note"/>
    <w:basedOn w:val="DefaultParagraphFont"/>
    <w:rsid w:val="00C2541C"/>
  </w:style>
  <w:style w:type="character" w:customStyle="1" w:styleId="ansidef">
    <w:name w:val="ansidef"/>
    <w:basedOn w:val="DefaultParagraphFont"/>
    <w:rsid w:val="00C2541C"/>
  </w:style>
  <w:style w:type="character" w:customStyle="1" w:styleId="ansi9">
    <w:name w:val="ansi9"/>
    <w:basedOn w:val="DefaultParagraphFont"/>
    <w:rsid w:val="00C2541C"/>
  </w:style>
  <w:style w:type="character" w:customStyle="1" w:styleId="UnresolvedMention11">
    <w:name w:val="Unresolved Mention11"/>
    <w:basedOn w:val="DefaultParagraphFont"/>
    <w:uiPriority w:val="99"/>
    <w:semiHidden/>
    <w:unhideWhenUsed/>
    <w:rsid w:val="00C2541C"/>
    <w:rPr>
      <w:color w:val="808080"/>
      <w:shd w:val="clear" w:color="auto" w:fill="E6E6E6"/>
    </w:rPr>
  </w:style>
  <w:style w:type="paragraph" w:customStyle="1" w:styleId="center">
    <w:name w:val="center"/>
    <w:basedOn w:val="Normal"/>
    <w:rsid w:val="00C254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n-US"/>
    </w:rPr>
  </w:style>
  <w:style w:type="character" w:customStyle="1" w:styleId="mjxassistivemathml">
    <w:name w:val="mjx_assistive_mathml"/>
    <w:basedOn w:val="DefaultParagraphFont"/>
    <w:rsid w:val="00C2541C"/>
  </w:style>
  <w:style w:type="paragraph" w:customStyle="1" w:styleId="Default">
    <w:name w:val="Default"/>
    <w:rsid w:val="00C2541C"/>
    <w:pPr>
      <w:autoSpaceDE w:val="0"/>
      <w:autoSpaceDN w:val="0"/>
      <w:adjustRightInd w:val="0"/>
      <w:spacing w:after="0" w:line="240" w:lineRule="auto"/>
    </w:pPr>
    <w:rPr>
      <w:rFonts w:ascii="Courier New" w:hAnsi="Courier New" w:cs="Courier New"/>
      <w:color w:val="000000"/>
      <w:sz w:val="24"/>
      <w:szCs w:val="24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C2541C"/>
    <w:rPr>
      <w:color w:val="808080"/>
      <w:shd w:val="clear" w:color="auto" w:fill="E6E6E6"/>
    </w:rPr>
  </w:style>
  <w:style w:type="character" w:customStyle="1" w:styleId="cm-keyword">
    <w:name w:val="cm-keyword"/>
    <w:basedOn w:val="DefaultParagraphFont"/>
    <w:rsid w:val="00C2541C"/>
  </w:style>
  <w:style w:type="character" w:customStyle="1" w:styleId="cm-variable">
    <w:name w:val="cm-variable"/>
    <w:basedOn w:val="DefaultParagraphFont"/>
    <w:rsid w:val="00C2541C"/>
  </w:style>
  <w:style w:type="character" w:customStyle="1" w:styleId="cm-operator">
    <w:name w:val="cm-operator"/>
    <w:basedOn w:val="DefaultParagraphFont"/>
    <w:rsid w:val="00C2541C"/>
  </w:style>
  <w:style w:type="character" w:customStyle="1" w:styleId="crayon-cn">
    <w:name w:val="crayon-cn"/>
    <w:basedOn w:val="DefaultParagraphFont"/>
    <w:rsid w:val="00C2541C"/>
  </w:style>
  <w:style w:type="character" w:customStyle="1" w:styleId="crayon-c">
    <w:name w:val="crayon-c"/>
    <w:basedOn w:val="DefaultParagraphFont"/>
    <w:rsid w:val="00C2541C"/>
  </w:style>
  <w:style w:type="character" w:customStyle="1" w:styleId="cm-comment">
    <w:name w:val="cm-comment"/>
    <w:basedOn w:val="DefaultParagraphFont"/>
    <w:rsid w:val="00C2541C"/>
  </w:style>
  <w:style w:type="character" w:customStyle="1" w:styleId="cm-number">
    <w:name w:val="cm-number"/>
    <w:basedOn w:val="DefaultParagraphFont"/>
    <w:rsid w:val="00C2541C"/>
  </w:style>
  <w:style w:type="character" w:customStyle="1" w:styleId="cm-type">
    <w:name w:val="cm-type"/>
    <w:basedOn w:val="DefaultParagraphFont"/>
    <w:rsid w:val="00C2541C"/>
  </w:style>
  <w:style w:type="character" w:customStyle="1" w:styleId="UnresolvedMention3">
    <w:name w:val="Unresolved Mention3"/>
    <w:basedOn w:val="DefaultParagraphFont"/>
    <w:uiPriority w:val="99"/>
    <w:semiHidden/>
    <w:unhideWhenUsed/>
    <w:rsid w:val="00310969"/>
    <w:rPr>
      <w:color w:val="808080"/>
      <w:shd w:val="clear" w:color="auto" w:fill="E6E6E6"/>
    </w:rPr>
  </w:style>
  <w:style w:type="character" w:customStyle="1" w:styleId="hljs-string">
    <w:name w:val="hljs-string"/>
    <w:basedOn w:val="DefaultParagraphFont"/>
    <w:rsid w:val="001C7745"/>
  </w:style>
  <w:style w:type="character" w:customStyle="1" w:styleId="hljs-number">
    <w:name w:val="hljs-number"/>
    <w:basedOn w:val="DefaultParagraphFont"/>
    <w:rsid w:val="001C7745"/>
  </w:style>
  <w:style w:type="character" w:styleId="UnresolvedMention">
    <w:name w:val="Unresolved Mention"/>
    <w:basedOn w:val="DefaultParagraphFont"/>
    <w:uiPriority w:val="99"/>
    <w:semiHidden/>
    <w:unhideWhenUsed/>
    <w:rsid w:val="000028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4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0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14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882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4304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721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751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1006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646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5720471">
                                              <w:marLeft w:val="0"/>
                                              <w:marRight w:val="0"/>
                                              <w:marTop w:val="30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0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0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993652">
          <w:marLeft w:val="-150"/>
          <w:marRight w:val="-150"/>
          <w:marTop w:val="450"/>
          <w:marBottom w:val="0"/>
          <w:divBdr>
            <w:top w:val="single" w:sz="6" w:space="0" w:color="D5DBDB"/>
            <w:left w:val="single" w:sz="24" w:space="0" w:color="D5DBDB"/>
            <w:bottom w:val="single" w:sz="6" w:space="0" w:color="D5DBDB"/>
            <w:right w:val="single" w:sz="24" w:space="0" w:color="D5DBDB"/>
          </w:divBdr>
          <w:divsChild>
            <w:div w:id="10583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73347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68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96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80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777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7887537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94489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645621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2027371">
          <w:marLeft w:val="-150"/>
          <w:marRight w:val="-150"/>
          <w:marTop w:val="0"/>
          <w:marBottom w:val="0"/>
          <w:divBdr>
            <w:top w:val="single" w:sz="24" w:space="0" w:color="D5DBDB"/>
            <w:left w:val="single" w:sz="24" w:space="0" w:color="D5DBDB"/>
            <w:bottom w:val="single" w:sz="6" w:space="0" w:color="D5DBDB"/>
            <w:right w:val="single" w:sz="24" w:space="0" w:color="D5DBDB"/>
          </w:divBdr>
          <w:divsChild>
            <w:div w:id="20949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594958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1371761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570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251569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51563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186272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0642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78597186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354622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1446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8608424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7314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376428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478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13177029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35813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789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2091080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15399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954236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9860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71727587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1533306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255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740412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8370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5551558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6374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85827872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185171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807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9613706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41114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9525963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5382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74202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382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068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081715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4843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603632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9521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76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64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2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6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3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1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1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1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9002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26508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4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054308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1692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1313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7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6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47928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5965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88241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4815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8285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85722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8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23404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464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0665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80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85834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51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91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8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9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3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0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5121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1885634121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339698870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725490445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602225880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1883471157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29649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4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2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9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75523">
          <w:marLeft w:val="45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39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5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9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9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5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9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5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7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9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65543">
          <w:blockQuote w:val="1"/>
          <w:marLeft w:val="720"/>
          <w:marRight w:val="720"/>
          <w:marTop w:val="100"/>
          <w:marBottom w:val="100"/>
          <w:divBdr>
            <w:top w:val="single" w:sz="12" w:space="0" w:color="D5DDC6"/>
            <w:left w:val="single" w:sz="12" w:space="8" w:color="D5DDC6"/>
            <w:bottom w:val="single" w:sz="12" w:space="5" w:color="D5DDC6"/>
            <w:right w:val="single" w:sz="12" w:space="8" w:color="D5DDC6"/>
          </w:divBdr>
        </w:div>
      </w:divsChild>
    </w:div>
    <w:div w:id="38333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64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2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9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0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5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686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20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98288">
          <w:marLeft w:val="45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424291">
          <w:marLeft w:val="45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56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5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4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7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1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9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2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7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9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7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17453">
          <w:marLeft w:val="0"/>
          <w:marRight w:val="150"/>
          <w:marTop w:val="4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19509">
          <w:marLeft w:val="0"/>
          <w:marRight w:val="150"/>
          <w:marTop w:val="4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84836">
          <w:marLeft w:val="0"/>
          <w:marRight w:val="150"/>
          <w:marTop w:val="4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301571">
          <w:marLeft w:val="0"/>
          <w:marRight w:val="150"/>
          <w:marTop w:val="4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544508">
          <w:marLeft w:val="0"/>
          <w:marRight w:val="150"/>
          <w:marTop w:val="4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18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2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2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949664">
          <w:blockQuote w:val="1"/>
          <w:marLeft w:val="720"/>
          <w:marRight w:val="720"/>
          <w:marTop w:val="100"/>
          <w:marBottom w:val="100"/>
          <w:divBdr>
            <w:top w:val="single" w:sz="12" w:space="0" w:color="D5DDC6"/>
            <w:left w:val="single" w:sz="12" w:space="8" w:color="D5DDC6"/>
            <w:bottom w:val="single" w:sz="12" w:space="5" w:color="D5DDC6"/>
            <w:right w:val="single" w:sz="12" w:space="8" w:color="D5DDC6"/>
          </w:divBdr>
        </w:div>
      </w:divsChild>
    </w:div>
    <w:div w:id="50085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6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5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1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5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337275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</w:divsChild>
    </w:div>
    <w:div w:id="54533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6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7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4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0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81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65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8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5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4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83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4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7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9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19704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40696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622515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52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0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7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66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0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8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3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6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132131">
          <w:marLeft w:val="45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11102">
          <w:marLeft w:val="45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63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6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903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69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0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6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4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690353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75301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96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8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172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465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29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3082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3203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302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7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385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2039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441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982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696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337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925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274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033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7138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126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3653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8664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29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9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72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029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0723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8192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5741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9214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432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7641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3754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0357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5016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3305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0567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366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5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1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94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4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8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1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5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02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3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2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2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9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1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4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3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9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7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73789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88063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8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550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18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7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2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7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7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1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3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7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4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495217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</w:divsChild>
    </w:div>
    <w:div w:id="94977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8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1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09137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</w:divsChild>
    </w:div>
    <w:div w:id="9824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917811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57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6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2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0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020938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0273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6" w:color="DDDDDD"/>
                        <w:left w:val="single" w:sz="6" w:space="12" w:color="DDDDDD"/>
                        <w:bottom w:val="single" w:sz="6" w:space="6" w:color="DDDDDD"/>
                        <w:right w:val="single" w:sz="6" w:space="12" w:color="DDDDDD"/>
                      </w:divBdr>
                    </w:div>
                  </w:divsChild>
                </w:div>
                <w:div w:id="1898276717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447671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0818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6" w:color="DDDDDD"/>
                        <w:left w:val="single" w:sz="6" w:space="12" w:color="DDDDDD"/>
                        <w:bottom w:val="single" w:sz="6" w:space="6" w:color="DDDDDD"/>
                        <w:right w:val="single" w:sz="6" w:space="12" w:color="DDDDDD"/>
                      </w:divBdr>
                    </w:div>
                  </w:divsChild>
                </w:div>
                <w:div w:id="1902904598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2081041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8883092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0482216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1924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30661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4114372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8016890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0511560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4319814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150352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7833390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6799721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8103177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0998252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0320995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293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99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0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4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7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3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0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797838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927009092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787940009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101384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7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2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37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5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6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0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1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5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028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98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1263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0393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538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4641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944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3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058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880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005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5713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4698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5322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776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8488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786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686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739007">
          <w:marLeft w:val="-150"/>
          <w:marRight w:val="-150"/>
          <w:marTop w:val="450"/>
          <w:marBottom w:val="0"/>
          <w:divBdr>
            <w:top w:val="single" w:sz="6" w:space="0" w:color="D5DBDB"/>
            <w:left w:val="single" w:sz="24" w:space="0" w:color="D5DBDB"/>
            <w:bottom w:val="single" w:sz="6" w:space="0" w:color="D5DBDB"/>
            <w:right w:val="single" w:sz="24" w:space="0" w:color="D5DBDB"/>
          </w:divBdr>
          <w:divsChild>
            <w:div w:id="15405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83599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50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002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252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57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265169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61220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009506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6733535">
          <w:marLeft w:val="-150"/>
          <w:marRight w:val="-150"/>
          <w:marTop w:val="0"/>
          <w:marBottom w:val="0"/>
          <w:divBdr>
            <w:top w:val="single" w:sz="24" w:space="0" w:color="D5DBDB"/>
            <w:left w:val="single" w:sz="24" w:space="0" w:color="D5DBDB"/>
            <w:bottom w:val="single" w:sz="6" w:space="0" w:color="D5DBDB"/>
            <w:right w:val="single" w:sz="24" w:space="0" w:color="D5DBDB"/>
          </w:divBdr>
          <w:divsChild>
            <w:div w:id="3386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495299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2133474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329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4576747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1250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6189555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6876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40073365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1697777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360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2391204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84539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7091736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392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8695218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379942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260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173611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80026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4982270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3477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32599944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547762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854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9565906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3102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702789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7662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27716053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1282374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892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735172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11515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5449875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54693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387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104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635326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69123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2854631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0574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23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2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198121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2001811595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671298769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113325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96563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</w:divsChild>
    </w:div>
    <w:div w:id="114165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3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63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6032">
          <w:marLeft w:val="45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5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2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2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026959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120495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7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8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6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7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3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5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5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33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4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0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9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9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2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5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7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4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03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3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0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8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7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3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9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1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4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9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26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8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5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45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49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7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76476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319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541873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99809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45692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12310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0635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8647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882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23254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2131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12817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381677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10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83938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6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5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8920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2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95161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78652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85667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7046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86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255091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5637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5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05770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272109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5738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43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903854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2887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0523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26523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6061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0121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8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7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2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89403">
          <w:marLeft w:val="-150"/>
          <w:marRight w:val="-150"/>
          <w:marTop w:val="450"/>
          <w:marBottom w:val="0"/>
          <w:divBdr>
            <w:top w:val="single" w:sz="6" w:space="0" w:color="D5DBDB"/>
            <w:left w:val="single" w:sz="24" w:space="0" w:color="D5DBDB"/>
            <w:bottom w:val="single" w:sz="6" w:space="0" w:color="D5DBDB"/>
            <w:right w:val="single" w:sz="24" w:space="0" w:color="D5DBDB"/>
          </w:divBdr>
          <w:divsChild>
            <w:div w:id="1868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8978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15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342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84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868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922388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2630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6273717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8382748">
          <w:marLeft w:val="-150"/>
          <w:marRight w:val="-150"/>
          <w:marTop w:val="0"/>
          <w:marBottom w:val="0"/>
          <w:divBdr>
            <w:top w:val="single" w:sz="24" w:space="0" w:color="D5DBDB"/>
            <w:left w:val="single" w:sz="24" w:space="0" w:color="D5DBDB"/>
            <w:bottom w:val="single" w:sz="6" w:space="0" w:color="D5DBDB"/>
            <w:right w:val="single" w:sz="24" w:space="0" w:color="D5DBDB"/>
          </w:divBdr>
          <w:divsChild>
            <w:div w:id="10965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108663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11419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002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932193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30969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578598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6495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44783963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592204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212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7507293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4466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064450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0439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62225068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904296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71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2297380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20274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2563123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244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49586790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1859200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7944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2207594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2576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5288100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220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0803036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1114010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321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528932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003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2009077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794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18287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370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473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7269948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498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4741310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1578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67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5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2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6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0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0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2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32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8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9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8646">
          <w:marLeft w:val="45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45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8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84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1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4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9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0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2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7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6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1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24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5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1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9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77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7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11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933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8236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2761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3167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1667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8136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238254">
                                              <w:marLeft w:val="0"/>
                                              <w:marRight w:val="0"/>
                                              <w:marTop w:val="30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784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7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4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12463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</w:divsChild>
    </w:div>
    <w:div w:id="170413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6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1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8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8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9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8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8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2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6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32578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1140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08393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2824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1125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25466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71132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31557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3578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6960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2203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38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0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4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5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1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078109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</w:divsChild>
    </w:div>
    <w:div w:id="181247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5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2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6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8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85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259476">
          <w:marLeft w:val="45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26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7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8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1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9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7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3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2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59514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1229917610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557591051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1780635360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188069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434019">
          <w:marLeft w:val="45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1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7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7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399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377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9282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490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213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3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790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42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249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7728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3483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622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2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86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258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9220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337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381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812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0003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2137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77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97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4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568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0857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2722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362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414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7871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6999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5749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1794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357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0843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558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5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6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9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6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1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90213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</w:divsChild>
    </w:div>
    <w:div w:id="196399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9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055444">
          <w:marLeft w:val="45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84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6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8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8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0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9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4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0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0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948522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69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109454">
          <w:marLeft w:val="45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15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8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7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6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5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4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4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0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1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1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8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4563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</w:divsChild>
    </w:div>
    <w:div w:id="210313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0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29425">
          <w:marLeft w:val="45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4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9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6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099533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190074348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212029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31428">
          <w:blockQuote w:val="1"/>
          <w:marLeft w:val="720"/>
          <w:marRight w:val="720"/>
          <w:marTop w:val="100"/>
          <w:marBottom w:val="100"/>
          <w:divBdr>
            <w:top w:val="single" w:sz="12" w:space="0" w:color="D5DDC6"/>
            <w:left w:val="single" w:sz="12" w:space="8" w:color="D5DDC6"/>
            <w:bottom w:val="single" w:sz="12" w:space="5" w:color="D5DDC6"/>
            <w:right w:val="single" w:sz="12" w:space="8" w:color="D5DDC6"/>
          </w:divBdr>
        </w:div>
      </w:divsChild>
    </w:div>
    <w:div w:id="213289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4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5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jenkins.io/download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3.png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63" Type="http://schemas.openxmlformats.org/officeDocument/2006/relationships/image" Target="media/image45.png"/><Relationship Id="rId68" Type="http://schemas.openxmlformats.org/officeDocument/2006/relationships/image" Target="media/image49.png"/><Relationship Id="rId76" Type="http://schemas.openxmlformats.org/officeDocument/2006/relationships/image" Target="media/image55.png"/><Relationship Id="rId84" Type="http://schemas.openxmlformats.org/officeDocument/2006/relationships/hyperlink" Target="https://www.edureka.co/blog/what-is-jenkins/" TargetMode="External"/><Relationship Id="rId7" Type="http://schemas.openxmlformats.org/officeDocument/2006/relationships/webSettings" Target="webSettings.xml"/><Relationship Id="rId71" Type="http://schemas.openxmlformats.org/officeDocument/2006/relationships/hyperlink" Target="https://www.google.com/settings/security/lesssecureapps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image" Target="media/image2.jpeg"/><Relationship Id="rId24" Type="http://schemas.openxmlformats.org/officeDocument/2006/relationships/image" Target="media/image11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hyperlink" Target="https://github.com/smlcodes/JSPMaven.git" TargetMode="External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87" Type="http://schemas.openxmlformats.org/officeDocument/2006/relationships/theme" Target="theme/theme1.xml"/><Relationship Id="rId5" Type="http://schemas.openxmlformats.org/officeDocument/2006/relationships/styles" Target="styles.xml"/><Relationship Id="rId61" Type="http://schemas.openxmlformats.org/officeDocument/2006/relationships/image" Target="media/image43.png"/><Relationship Id="rId82" Type="http://schemas.openxmlformats.org/officeDocument/2006/relationships/hyperlink" Target="https://www.edureka.co/blog/jenkins-pipeline-tutorial-continuous-delivery" TargetMode="External"/><Relationship Id="rId19" Type="http://schemas.openxmlformats.org/officeDocument/2006/relationships/image" Target="media/image7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hyperlink" Target="https://wiki.jenkins.io/display/JENKINS/Active+Directory+Plugin" TargetMode="External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39.png"/><Relationship Id="rId64" Type="http://schemas.openxmlformats.org/officeDocument/2006/relationships/image" Target="media/image46.png"/><Relationship Id="rId69" Type="http://schemas.openxmlformats.org/officeDocument/2006/relationships/image" Target="media/image50.png"/><Relationship Id="rId77" Type="http://schemas.openxmlformats.org/officeDocument/2006/relationships/image" Target="media/image56.png"/><Relationship Id="rId8" Type="http://schemas.openxmlformats.org/officeDocument/2006/relationships/footnotes" Target="footnotes.xml"/><Relationship Id="rId51" Type="http://schemas.openxmlformats.org/officeDocument/2006/relationships/image" Target="media/image35.png"/><Relationship Id="rId72" Type="http://schemas.openxmlformats.org/officeDocument/2006/relationships/hyperlink" Target="https://accounts.google.com/DisplayUnlockCaptcha" TargetMode="External"/><Relationship Id="rId80" Type="http://schemas.openxmlformats.org/officeDocument/2006/relationships/hyperlink" Target="https://www.guru99.com/maven-jenkins-with-selenium-complete-tutorial.html" TargetMode="External"/><Relationship Id="rId85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hyperlink" Target="https://www.oracle.com/technetwork/java/javase/downloads/index.html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1.png"/><Relationship Id="rId67" Type="http://schemas.openxmlformats.org/officeDocument/2006/relationships/hyperlink" Target="https://plugins.jenkins.io/email-ext" TargetMode="External"/><Relationship Id="rId20" Type="http://schemas.openxmlformats.org/officeDocument/2006/relationships/hyperlink" Target="http://192.168.33.10:8080/login?from=%2F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7.png"/><Relationship Id="rId62" Type="http://schemas.openxmlformats.org/officeDocument/2006/relationships/image" Target="media/image44.png"/><Relationship Id="rId70" Type="http://schemas.openxmlformats.org/officeDocument/2006/relationships/image" Target="media/image51.png"/><Relationship Id="rId75" Type="http://schemas.openxmlformats.org/officeDocument/2006/relationships/image" Target="media/image54.png"/><Relationship Id="rId83" Type="http://schemas.openxmlformats.org/officeDocument/2006/relationships/hyperlink" Target="https://javatpoint.com/jenkins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://localhost:8080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://www.jenkins.io/" TargetMode="External"/><Relationship Id="rId49" Type="http://schemas.openxmlformats.org/officeDocument/2006/relationships/image" Target="media/image33.png"/><Relationship Id="rId57" Type="http://schemas.openxmlformats.org/officeDocument/2006/relationships/hyperlink" Target="https://maven.apache.org/download.cgi" TargetMode="External"/><Relationship Id="rId10" Type="http://schemas.openxmlformats.org/officeDocument/2006/relationships/image" Target="media/image1.png"/><Relationship Id="rId31" Type="http://schemas.openxmlformats.org/officeDocument/2006/relationships/hyperlink" Target="https://wiki.jenkins.io/display/JENKINS/Role+Strategy+Plugin" TargetMode="External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59.png"/><Relationship Id="rId86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aveti_S\AppData\Roaming\Microsoft\Templates\Client%20satisfaction%20survey%20report%20(Red%20design).dotx" TargetMode="External"/></Relationship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2D53010-0FF8-448C-9025-17B08B4B787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8C41029-6B0D-4A39-8120-0EA11EACDE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Client satisfaction survey report (Red design).dotx</Template>
  <TotalTime>1215</TotalTime>
  <Pages>43</Pages>
  <Words>2524</Words>
  <Characters>14391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Anji</dc:creator>
  <cp:keywords/>
  <dc:description/>
  <cp:lastModifiedBy>Kaveti, Satyanarayana</cp:lastModifiedBy>
  <cp:revision>283</cp:revision>
  <cp:lastPrinted>2016-09-15T15:16:00Z</cp:lastPrinted>
  <dcterms:created xsi:type="dcterms:W3CDTF">2019-12-26T09:12:00Z</dcterms:created>
  <dcterms:modified xsi:type="dcterms:W3CDTF">2020-01-22T18:57:00Z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TC039786259991</vt:lpwstr>
  </property>
</Properties>
</file>