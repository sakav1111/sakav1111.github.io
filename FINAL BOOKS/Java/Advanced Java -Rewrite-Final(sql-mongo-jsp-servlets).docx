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61791220"/>
    <w:bookmarkStart w:id="1" w:name="_Toc4274686"/>
    <w:p w:rsidR="0093109A" w:rsidRDefault="00A11CB8" w:rsidP="0093109A">
      <w:pPr>
        <w:pStyle w:val="Heading2"/>
      </w:pPr>
      <w:r>
        <w:rPr>
          <w:noProof/>
          <w:lang w:eastAsia="en-US"/>
        </w:rPr>
        <mc:AlternateContent>
          <mc:Choice Requires="wps">
            <w:drawing>
              <wp:anchor distT="0" distB="0" distL="114300" distR="114300" simplePos="0" relativeHeight="251689984" behindDoc="0" locked="0" layoutInCell="1" allowOverlap="1" wp14:anchorId="6E8780D9" wp14:editId="5F67063B">
                <wp:simplePos x="0" y="0"/>
                <wp:positionH relativeFrom="margin">
                  <wp:posOffset>-305435</wp:posOffset>
                </wp:positionH>
                <wp:positionV relativeFrom="paragraph">
                  <wp:posOffset>496570</wp:posOffset>
                </wp:positionV>
                <wp:extent cx="6915371" cy="1323975"/>
                <wp:effectExtent l="0" t="0" r="0" b="9525"/>
                <wp:wrapNone/>
                <wp:docPr id="125" name="Text Box 125"/>
                <wp:cNvGraphicFramePr/>
                <a:graphic xmlns:a="http://schemas.openxmlformats.org/drawingml/2006/main">
                  <a:graphicData uri="http://schemas.microsoft.com/office/word/2010/wordprocessingShape">
                    <wps:wsp>
                      <wps:cNvSpPr txBox="1"/>
                      <wps:spPr>
                        <a:xfrm>
                          <a:off x="0" y="0"/>
                          <a:ext cx="6915371" cy="1323975"/>
                        </a:xfrm>
                        <a:prstGeom prst="rect">
                          <a:avLst/>
                        </a:prstGeom>
                        <a:noFill/>
                        <a:ln>
                          <a:noFill/>
                        </a:ln>
                        <a:effectLst/>
                      </wps:spPr>
                      <wps:txbx>
                        <w:txbxContent>
                          <w:p w:rsidR="001E5F0D" w:rsidRPr="003312F7" w:rsidRDefault="001E5F0D" w:rsidP="00A11CB8">
                            <w:pPr>
                              <w:rPr>
                                <w:rFonts w:ascii="Century Gothic" w:hAnsi="Century Gothic"/>
                                <w:noProof/>
                                <w:color w:val="FFFFFF" w:themeColor="background1"/>
                                <w:sz w:val="96"/>
                              </w:rPr>
                            </w:pPr>
                            <w:r>
                              <w:rPr>
                                <w:rFonts w:ascii="Century Gothic" w:hAnsi="Century Gothic"/>
                                <w:noProof/>
                                <w:color w:val="FFFFFF" w:themeColor="background1"/>
                                <w:sz w:val="96"/>
                              </w:rPr>
                              <w:t xml:space="preserve">Advanced </w:t>
                            </w:r>
                            <w:r w:rsidRPr="003312F7">
                              <w:rPr>
                                <w:rFonts w:ascii="Century Gothic" w:hAnsi="Century Gothic"/>
                                <w:b/>
                                <w:noProof/>
                                <w:color w:val="FFC000"/>
                                <w:sz w:val="180"/>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8780D9" id="_x0000_t202" coordsize="21600,21600" o:spt="202" path="m,l,21600r21600,l21600,xe">
                <v:stroke joinstyle="miter"/>
                <v:path gradientshapeok="t" o:connecttype="rect"/>
              </v:shapetype>
              <v:shape id="Text Box 125" o:spid="_x0000_s1026" type="#_x0000_t202" style="position:absolute;margin-left:-24.05pt;margin-top:39.1pt;width:544.5pt;height:104.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" filled="f" stroked="f">
                <v:textbox>
                  <w:txbxContent>
                    <w:p w:rsidR="001E5F0D" w:rsidRPr="003312F7" w:rsidRDefault="001E5F0D" w:rsidP="00A11CB8">
                      <w:pPr>
                        <w:rPr>
                          <w:rFonts w:ascii="Century Gothic" w:hAnsi="Century Gothic"/>
                          <w:noProof/>
                          <w:color w:val="FFFFFF" w:themeColor="background1"/>
                          <w:sz w:val="96"/>
                        </w:rPr>
                      </w:pPr>
                      <w:r>
                        <w:rPr>
                          <w:rFonts w:ascii="Century Gothic" w:hAnsi="Century Gothic"/>
                          <w:noProof/>
                          <w:color w:val="FFFFFF" w:themeColor="background1"/>
                          <w:sz w:val="96"/>
                        </w:rPr>
                        <w:t xml:space="preserve">Advanced </w:t>
                      </w:r>
                      <w:r w:rsidRPr="003312F7">
                        <w:rPr>
                          <w:rFonts w:ascii="Century Gothic" w:hAnsi="Century Gothic"/>
                          <w:b/>
                          <w:noProof/>
                          <w:color w:val="FFC000"/>
                          <w:sz w:val="180"/>
                        </w:rPr>
                        <w:t>Java</w:t>
                      </w:r>
                    </w:p>
                  </w:txbxContent>
                </v:textbox>
                <w10:wrap anchorx="margin"/>
              </v:shape>
            </w:pict>
          </mc:Fallback>
        </mc:AlternateContent>
      </w:r>
      <w:r w:rsidR="00614812" w:rsidRPr="009D2917">
        <w:rPr>
          <w:noProof/>
          <w:lang w:eastAsia="en-US"/>
        </w:rPr>
        <mc:AlternateContent>
          <mc:Choice Requires="wpg">
            <w:drawing>
              <wp:anchor distT="0" distB="0" distL="114300" distR="114300" simplePos="0" relativeHeight="251699200" behindDoc="0" locked="0" layoutInCell="1" allowOverlap="1" wp14:anchorId="7F9DABF7" wp14:editId="5EDB0FAD">
                <wp:simplePos x="0" y="0"/>
                <wp:positionH relativeFrom="page">
                  <wp:align>right</wp:align>
                </wp:positionH>
                <wp:positionV relativeFrom="paragraph">
                  <wp:posOffset>-683807</wp:posOffset>
                </wp:positionV>
                <wp:extent cx="7105650" cy="390666"/>
                <wp:effectExtent l="0" t="0" r="19050" b="9525"/>
                <wp:wrapNone/>
                <wp:docPr id="111" name="Group 18"/>
                <wp:cNvGraphicFramePr/>
                <a:graphic xmlns:a="http://schemas.openxmlformats.org/drawingml/2006/main">
                  <a:graphicData uri="http://schemas.microsoft.com/office/word/2010/wordprocessingGroup">
                    <wpg:wgp>
                      <wpg:cNvGrpSpPr/>
                      <wpg:grpSpPr>
                        <a:xfrm>
                          <a:off x="0" y="0"/>
                          <a:ext cx="7105650" cy="390666"/>
                          <a:chOff x="1794263" y="19686"/>
                          <a:chExt cx="6317655" cy="320671"/>
                        </a:xfrm>
                      </wpg:grpSpPr>
                      <wps:wsp>
                        <wps:cNvPr id="113" name="Rectangle 113"/>
                        <wps:cNvSpPr/>
                        <wps:spPr>
                          <a:xfrm>
                            <a:off x="1794263" y="89506"/>
                            <a:ext cx="6317655" cy="23852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E5F0D" w:rsidRPr="00A553F2" w:rsidRDefault="001E5F0D" w:rsidP="0093109A">
                              <w:pPr>
                                <w:pStyle w:val="NormalWeb"/>
                                <w:spacing w:before="0" w:beforeAutospacing="0" w:after="0" w:afterAutospacing="0"/>
                              </w:pPr>
                              <w:r w:rsidRPr="007A491B">
                                <w:rPr>
                                  <w:rFonts w:ascii="Century Gothic" w:hAnsi="Century Gothic" w:cstheme="minorBidi"/>
                                  <w:bCs/>
                                  <w:color w:val="FFFFFF" w:themeColor="background1"/>
                                  <w:kern w:val="24"/>
                                  <w:sz w:val="32"/>
                                  <w:szCs w:val="32"/>
                                </w:rPr>
                                <w:t xml:space="preserve">     </w:t>
                              </w:r>
                              <w:r w:rsidRPr="00A553F2">
                                <w:rPr>
                                  <w:rFonts w:ascii="Century Gothic" w:hAnsi="Century Gothic" w:cstheme="minorBidi"/>
                                  <w:bCs/>
                                  <w:color w:val="FFFFFF" w:themeColor="background1"/>
                                  <w:kern w:val="24"/>
                                </w:rPr>
                                <w:t xml:space="preserve">  </w:t>
                              </w:r>
                              <w:r>
                                <w:rPr>
                                  <w:rFonts w:ascii="Century Gothic" w:hAnsi="Century Gothic" w:cstheme="minorBidi"/>
                                  <w:bCs/>
                                  <w:color w:val="FFFFFF" w:themeColor="background1"/>
                                  <w:kern w:val="24"/>
                                </w:rPr>
                                <w:t xml:space="preserve"> </w:t>
                              </w:r>
                              <w:r w:rsidRPr="00A553F2">
                                <w:rPr>
                                  <w:rFonts w:ascii="Century Gothic" w:hAnsi="Century Gothic" w:cstheme="minorBidi"/>
                                  <w:bCs/>
                                  <w:color w:val="FFFFFF" w:themeColor="background1"/>
                                  <w:kern w:val="24"/>
                                </w:rPr>
                                <w:t xml:space="preserve"> </w:t>
                              </w:r>
                              <w:r w:rsidRPr="00A553F2">
                                <w:rPr>
                                  <w:rFonts w:ascii="Century Gothic" w:hAnsi="Century Gothic" w:cstheme="minorBidi"/>
                                  <w:bCs/>
                                  <w:color w:val="00B6F1"/>
                                  <w:kern w:val="24"/>
                                </w:rPr>
                                <w:t>/</w:t>
                              </w:r>
                              <w:hyperlink r:id="rId10" w:history="1">
                                <w:r w:rsidRPr="00A553F2">
                                  <w:rPr>
                                    <w:rStyle w:val="Hyperlink"/>
                                    <w:rFonts w:ascii="Century Gothic" w:hAnsi="Century Gothic" w:cstheme="minorBidi"/>
                                    <w:bCs/>
                                    <w:color w:val="00B0F0"/>
                                    <w:kern w:val="24"/>
                                  </w:rPr>
                                  <w:t>smlcodes</w:t>
                                </w:r>
                              </w:hyperlink>
                              <w:r w:rsidRPr="00A553F2">
                                <w:rPr>
                                  <w:rFonts w:ascii="Century Gothic" w:hAnsi="Century Gothic" w:cstheme="minorBidi"/>
                                  <w:bCs/>
                                  <w:color w:val="FFFFFF" w:themeColor="background1"/>
                                  <w:kern w:val="24"/>
                                </w:rPr>
                                <w:tab/>
                              </w:r>
                              <w:r w:rsidRPr="00A553F2">
                                <w:rPr>
                                  <w:rFonts w:ascii="Century Gothic" w:hAnsi="Century Gothic" w:cstheme="minorBidi"/>
                                  <w:bCs/>
                                  <w:color w:val="FFFFFF" w:themeColor="background1"/>
                                  <w:kern w:val="24"/>
                                </w:rPr>
                                <w:tab/>
                                <w:t xml:space="preserve">         </w:t>
                              </w:r>
                              <w:r>
                                <w:rPr>
                                  <w:rFonts w:ascii="Century Gothic" w:hAnsi="Century Gothic" w:cstheme="minorBidi"/>
                                  <w:bCs/>
                                  <w:color w:val="FFFFFF" w:themeColor="background1"/>
                                  <w:kern w:val="24"/>
                                </w:rPr>
                                <w:tab/>
                              </w:r>
                              <w:r>
                                <w:rPr>
                                  <w:rFonts w:ascii="Century Gothic" w:hAnsi="Century Gothic" w:cstheme="minorBidi"/>
                                  <w:bCs/>
                                  <w:color w:val="FFFFFF" w:themeColor="background1"/>
                                  <w:kern w:val="24"/>
                                </w:rPr>
                                <w:tab/>
                              </w:r>
                              <w:hyperlink r:id="rId11" w:history="1">
                                <w:r w:rsidRPr="00A553F2">
                                  <w:rPr>
                                    <w:rStyle w:val="Hyperlink"/>
                                    <w:rFonts w:ascii="Century Gothic" w:hAnsi="Century Gothic" w:cstheme="minorBidi"/>
                                    <w:bCs/>
                                    <w:color w:val="FFFFFF" w:themeColor="background1"/>
                                    <w:kern w:val="24"/>
                                  </w:rPr>
                                  <w:t>/smlcodes</w:t>
                                </w:r>
                              </w:hyperlink>
                              <w:r w:rsidRPr="00A553F2">
                                <w:rPr>
                                  <w:rFonts w:ascii="Century Gothic" w:hAnsi="Century Gothic" w:cstheme="minorBidi"/>
                                  <w:bCs/>
                                  <w:color w:val="FFFFFF" w:themeColor="background1"/>
                                  <w:kern w:val="24"/>
                                </w:rPr>
                                <w:tab/>
                                <w:t xml:space="preserve">                   </w:t>
                              </w:r>
                              <w:r>
                                <w:rPr>
                                  <w:rFonts w:ascii="Century Gothic" w:hAnsi="Century Gothic" w:cstheme="minorBidi"/>
                                  <w:bCs/>
                                  <w:color w:val="FFFFFF" w:themeColor="background1"/>
                                  <w:kern w:val="24"/>
                                </w:rPr>
                                <w:tab/>
                              </w:r>
                              <w:r>
                                <w:rPr>
                                  <w:rFonts w:ascii="Century Gothic" w:hAnsi="Century Gothic" w:cstheme="minorBidi"/>
                                  <w:bCs/>
                                  <w:color w:val="FFFFFF" w:themeColor="background1"/>
                                  <w:kern w:val="24"/>
                                </w:rPr>
                                <w:tab/>
                                <w:t xml:space="preserve">    </w:t>
                              </w:r>
                              <w:hyperlink r:id="rId12" w:history="1">
                                <w:r w:rsidRPr="00A553F2">
                                  <w:rPr>
                                    <w:rStyle w:val="Hyperlink"/>
                                    <w:rFonts w:ascii="Century Gothic" w:hAnsi="Century Gothic" w:cstheme="minorBidi"/>
                                    <w:bCs/>
                                    <w:color w:val="FC1818"/>
                                    <w:kern w:val="24"/>
                                  </w:rPr>
                                  <w:t>/smlcodes</w:t>
                                </w:r>
                              </w:hyperlink>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6" name="Picture 116">
                            <a:hlinkClick r:id="rId10"/>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990859" y="43108"/>
                            <a:ext cx="267618" cy="285052"/>
                          </a:xfrm>
                          <a:prstGeom prst="rect">
                            <a:avLst/>
                          </a:prstGeom>
                        </pic:spPr>
                      </pic:pic>
                      <pic:pic xmlns:pic="http://schemas.openxmlformats.org/drawingml/2006/picture">
                        <pic:nvPicPr>
                          <pic:cNvPr id="118" name="Picture 118" descr="Vector logo Download Youtube Button logo vector">
                            <a:hlinkClick r:id="rId12"/>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114130" y="35439"/>
                            <a:ext cx="380266" cy="30491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 name="Picture 119">
                            <a:hlinkClick r:id="rId11"/>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046719" y="19686"/>
                            <a:ext cx="278362" cy="3113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9DABF7" id="Group 18" o:spid="_x0000_s1027" style="position:absolute;margin-left:508.3pt;margin-top:-53.85pt;width:559.5pt;height:30.75pt;z-index:251699200;mso-position-horizontal:right;mso-position-horizontal-relative:page;mso-width-relative:margin;mso-height-relative:margin" coordorigin="17942,196" coordsize="63176,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">
                <v:rect id="Rectangle 113" o:spid="_x0000_s1028" style="position:absolute;left:17942;top:895;width:63177;height:2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" fillcolor="black [3213]" strokecolor="black [3213]" strokeweight="1pt">
                  <v:textbox>
                    <w:txbxContent>
                      <w:p w:rsidR="001E5F0D" w:rsidRPr="00A553F2" w:rsidRDefault="001E5F0D" w:rsidP="0093109A">
                        <w:pPr>
                          <w:pStyle w:val="NormalWeb"/>
                          <w:spacing w:before="0" w:beforeAutospacing="0" w:after="0" w:afterAutospacing="0"/>
                        </w:pPr>
                        <w:r w:rsidRPr="007A491B">
                          <w:rPr>
                            <w:rFonts w:ascii="Century Gothic" w:hAnsi="Century Gothic" w:cstheme="minorBidi"/>
                            <w:bCs/>
                            <w:color w:val="FFFFFF" w:themeColor="background1"/>
                            <w:kern w:val="24"/>
                            <w:sz w:val="32"/>
                            <w:szCs w:val="32"/>
                          </w:rPr>
                          <w:t xml:space="preserve">     </w:t>
                        </w:r>
                        <w:r w:rsidRPr="00A553F2">
                          <w:rPr>
                            <w:rFonts w:ascii="Century Gothic" w:hAnsi="Century Gothic" w:cstheme="minorBidi"/>
                            <w:bCs/>
                            <w:color w:val="FFFFFF" w:themeColor="background1"/>
                            <w:kern w:val="24"/>
                          </w:rPr>
                          <w:t xml:space="preserve">  </w:t>
                        </w:r>
                        <w:r>
                          <w:rPr>
                            <w:rFonts w:ascii="Century Gothic" w:hAnsi="Century Gothic" w:cstheme="minorBidi"/>
                            <w:bCs/>
                            <w:color w:val="FFFFFF" w:themeColor="background1"/>
                            <w:kern w:val="24"/>
                          </w:rPr>
                          <w:t xml:space="preserve"> </w:t>
                        </w:r>
                        <w:r w:rsidRPr="00A553F2">
                          <w:rPr>
                            <w:rFonts w:ascii="Century Gothic" w:hAnsi="Century Gothic" w:cstheme="minorBidi"/>
                            <w:bCs/>
                            <w:color w:val="FFFFFF" w:themeColor="background1"/>
                            <w:kern w:val="24"/>
                          </w:rPr>
                          <w:t xml:space="preserve"> </w:t>
                        </w:r>
                        <w:r w:rsidRPr="00A553F2">
                          <w:rPr>
                            <w:rFonts w:ascii="Century Gothic" w:hAnsi="Century Gothic" w:cstheme="minorBidi"/>
                            <w:bCs/>
                            <w:color w:val="00B6F1"/>
                            <w:kern w:val="24"/>
                          </w:rPr>
                          <w:t>/</w:t>
                        </w:r>
                        <w:hyperlink r:id="rId16" w:history="1">
                          <w:r w:rsidRPr="00A553F2">
                            <w:rPr>
                              <w:rStyle w:val="Hyperlink"/>
                              <w:rFonts w:ascii="Century Gothic" w:hAnsi="Century Gothic" w:cstheme="minorBidi"/>
                              <w:bCs/>
                              <w:color w:val="00B0F0"/>
                              <w:kern w:val="24"/>
                            </w:rPr>
                            <w:t>smlcodes</w:t>
                          </w:r>
                        </w:hyperlink>
                        <w:r w:rsidRPr="00A553F2">
                          <w:rPr>
                            <w:rFonts w:ascii="Century Gothic" w:hAnsi="Century Gothic" w:cstheme="minorBidi"/>
                            <w:bCs/>
                            <w:color w:val="FFFFFF" w:themeColor="background1"/>
                            <w:kern w:val="24"/>
                          </w:rPr>
                          <w:tab/>
                        </w:r>
                        <w:r w:rsidRPr="00A553F2">
                          <w:rPr>
                            <w:rFonts w:ascii="Century Gothic" w:hAnsi="Century Gothic" w:cstheme="minorBidi"/>
                            <w:bCs/>
                            <w:color w:val="FFFFFF" w:themeColor="background1"/>
                            <w:kern w:val="24"/>
                          </w:rPr>
                          <w:tab/>
                          <w:t xml:space="preserve">         </w:t>
                        </w:r>
                        <w:r>
                          <w:rPr>
                            <w:rFonts w:ascii="Century Gothic" w:hAnsi="Century Gothic" w:cstheme="minorBidi"/>
                            <w:bCs/>
                            <w:color w:val="FFFFFF" w:themeColor="background1"/>
                            <w:kern w:val="24"/>
                          </w:rPr>
                          <w:tab/>
                        </w:r>
                        <w:r>
                          <w:rPr>
                            <w:rFonts w:ascii="Century Gothic" w:hAnsi="Century Gothic" w:cstheme="minorBidi"/>
                            <w:bCs/>
                            <w:color w:val="FFFFFF" w:themeColor="background1"/>
                            <w:kern w:val="24"/>
                          </w:rPr>
                          <w:tab/>
                        </w:r>
                        <w:hyperlink r:id="rId17" w:history="1">
                          <w:r w:rsidRPr="00A553F2">
                            <w:rPr>
                              <w:rStyle w:val="Hyperlink"/>
                              <w:rFonts w:ascii="Century Gothic" w:hAnsi="Century Gothic" w:cstheme="minorBidi"/>
                              <w:bCs/>
                              <w:color w:val="FFFFFF" w:themeColor="background1"/>
                              <w:kern w:val="24"/>
                            </w:rPr>
                            <w:t>/smlcodes</w:t>
                          </w:r>
                        </w:hyperlink>
                        <w:r w:rsidRPr="00A553F2">
                          <w:rPr>
                            <w:rFonts w:ascii="Century Gothic" w:hAnsi="Century Gothic" w:cstheme="minorBidi"/>
                            <w:bCs/>
                            <w:color w:val="FFFFFF" w:themeColor="background1"/>
                            <w:kern w:val="24"/>
                          </w:rPr>
                          <w:tab/>
                          <w:t xml:space="preserve">                   </w:t>
                        </w:r>
                        <w:r>
                          <w:rPr>
                            <w:rFonts w:ascii="Century Gothic" w:hAnsi="Century Gothic" w:cstheme="minorBidi"/>
                            <w:bCs/>
                            <w:color w:val="FFFFFF" w:themeColor="background1"/>
                            <w:kern w:val="24"/>
                          </w:rPr>
                          <w:tab/>
                        </w:r>
                        <w:r>
                          <w:rPr>
                            <w:rFonts w:ascii="Century Gothic" w:hAnsi="Century Gothic" w:cstheme="minorBidi"/>
                            <w:bCs/>
                            <w:color w:val="FFFFFF" w:themeColor="background1"/>
                            <w:kern w:val="24"/>
                          </w:rPr>
                          <w:tab/>
                          <w:t xml:space="preserve">    </w:t>
                        </w:r>
                        <w:hyperlink r:id="rId18" w:history="1">
                          <w:r w:rsidRPr="00A553F2">
                            <w:rPr>
                              <w:rStyle w:val="Hyperlink"/>
                              <w:rFonts w:ascii="Century Gothic" w:hAnsi="Century Gothic" w:cstheme="minorBidi"/>
                              <w:bCs/>
                              <w:color w:val="FC1818"/>
                              <w:kern w:val="24"/>
                            </w:rPr>
                            <w:t>/smlcodes</w:t>
                          </w:r>
                        </w:hyperlink>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 o:spid="_x0000_s1029" type="#_x0000_t75" href="https://twitter.com/smlcodes" style="position:absolute;left:19908;top:431;width:2676;height:2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" o:button="t">
                  <v:fill o:detectmouseclick="t"/>
                  <v:imagedata r:id="rId19" o:title=""/>
                  <v:path arrowok="t"/>
                </v:shape>
                <v:shape id="Picture 118" o:spid="_x0000_s1030" type="#_x0000_t75" alt="Vector logo Download Youtube Button logo vector" href="https://www.youtube.com/channel/UCO0JjZa8BcRvc3rTe0BL9HA" style="position:absolute;left:61141;top:354;width:3802;height:3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" o:button="t">
                  <v:fill o:detectmouseclick="t"/>
                  <v:imagedata r:id="rId20" o:title="Vector logo Download Youtube Button logo vector"/>
                </v:shape>
                <v:shape id="Picture 119" o:spid="_x0000_s1031" type="#_x0000_t75" href="https://www.facebook.com/SmlCodes-216971275364320/" style="position:absolute;left:40467;top:196;width:2783;height:3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" o:button="t">
                  <v:fill o:detectmouseclick="t"/>
                  <v:imagedata r:id="rId21" o:title=""/>
                  <v:path arrowok="t"/>
                </v:shape>
                <w10:wrap anchorx="page"/>
              </v:group>
            </w:pict>
          </mc:Fallback>
        </mc:AlternateContent>
      </w:r>
      <w:r w:rsidR="00614812">
        <w:rPr>
          <w:noProof/>
          <w:lang w:eastAsia="en-US"/>
        </w:rPr>
        <mc:AlternateContent>
          <mc:Choice Requires="wps">
            <w:drawing>
              <wp:anchor distT="0" distB="0" distL="114300" distR="114300" simplePos="0" relativeHeight="251698176" behindDoc="0" locked="0" layoutInCell="1" allowOverlap="1" wp14:anchorId="14F53DE3" wp14:editId="1F53DF5F">
                <wp:simplePos x="0" y="0"/>
                <wp:positionH relativeFrom="page">
                  <wp:align>left</wp:align>
                </wp:positionH>
                <wp:positionV relativeFrom="paragraph">
                  <wp:posOffset>-919716</wp:posOffset>
                </wp:positionV>
                <wp:extent cx="7917180" cy="691116"/>
                <wp:effectExtent l="0" t="0" r="26670" b="13970"/>
                <wp:wrapNone/>
                <wp:docPr id="121" name="Rectangle 121"/>
                <wp:cNvGraphicFramePr/>
                <a:graphic xmlns:a="http://schemas.openxmlformats.org/drawingml/2006/main">
                  <a:graphicData uri="http://schemas.microsoft.com/office/word/2010/wordprocessingShape">
                    <wps:wsp>
                      <wps:cNvSpPr/>
                      <wps:spPr>
                        <a:xfrm>
                          <a:off x="0" y="0"/>
                          <a:ext cx="7917180" cy="69111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BD2FF" id="Rectangle 121" o:spid="_x0000_s1026" style="position:absolute;margin-left:0;margin-top:-72.4pt;width:623.4pt;height:54.4pt;z-index:2516981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" fillcolor="black [3213]" strokecolor="black [3213]" strokeweight="1pt">
                <w10:wrap anchorx="page"/>
              </v:rect>
            </w:pict>
          </mc:Fallback>
        </mc:AlternateContent>
      </w:r>
      <w:r w:rsidR="0093109A">
        <w:rPr>
          <w:noProof/>
          <w:lang w:eastAsia="en-US"/>
        </w:rPr>
        <mc:AlternateContent>
          <mc:Choice Requires="wps">
            <w:drawing>
              <wp:anchor distT="0" distB="0" distL="114300" distR="114300" simplePos="0" relativeHeight="251687936" behindDoc="0" locked="0" layoutInCell="1" allowOverlap="1" wp14:anchorId="6FACF1F0" wp14:editId="58CA6764">
                <wp:simplePos x="0" y="0"/>
                <wp:positionH relativeFrom="page">
                  <wp:posOffset>9525</wp:posOffset>
                </wp:positionH>
                <wp:positionV relativeFrom="paragraph">
                  <wp:posOffset>-914400</wp:posOffset>
                </wp:positionV>
                <wp:extent cx="7760970" cy="10031095"/>
                <wp:effectExtent l="0" t="0" r="0" b="8255"/>
                <wp:wrapNone/>
                <wp:docPr id="120" name="Rectangle 120"/>
                <wp:cNvGraphicFramePr/>
                <a:graphic xmlns:a="http://schemas.openxmlformats.org/drawingml/2006/main">
                  <a:graphicData uri="http://schemas.microsoft.com/office/word/2010/wordprocessingShape">
                    <wps:wsp>
                      <wps:cNvSpPr/>
                      <wps:spPr>
                        <a:xfrm>
                          <a:off x="0" y="0"/>
                          <a:ext cx="7760970" cy="10031095"/>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spacing w:after="0"/>
                              <w:rPr>
                                <w:sz w:val="28"/>
                              </w:rPr>
                            </w:pPr>
                            <w:r>
                              <w:rPr>
                                <w:sz w:val="28"/>
                              </w:rPr>
                              <w:t xml:space="preserve">     </w:t>
                            </w:r>
                            <w:r>
                              <w:rPr>
                                <w:sz w:val="28"/>
                              </w:rPr>
                              <w:tab/>
                            </w:r>
                            <w:r>
                              <w:rPr>
                                <w:sz w:val="28"/>
                              </w:rPr>
                              <w:tab/>
                            </w:r>
                            <w:r>
                              <w:rPr>
                                <w:sz w:val="28"/>
                              </w:rPr>
                              <w:tab/>
                            </w:r>
                            <w:r>
                              <w:rPr>
                                <w:sz w:val="28"/>
                              </w:rPr>
                              <w:tab/>
                            </w:r>
                            <w:r>
                              <w:rPr>
                                <w:sz w:val="28"/>
                              </w:rPr>
                              <w:tab/>
                            </w:r>
                          </w:p>
                          <w:p w:rsidR="001E5F0D" w:rsidRPr="0093109A" w:rsidRDefault="001E5F0D" w:rsidP="0093109A">
                            <w:pPr>
                              <w:spacing w:after="0"/>
                              <w:ind w:left="2880" w:firstLine="720"/>
                              <w:rPr>
                                <w:rFonts w:cs="Segoe UI"/>
                                <w:b/>
                                <w:i/>
                                <w:color w:val="FFFFFF" w:themeColor="background1"/>
                                <w:sz w:val="28"/>
                                <w:szCs w:val="28"/>
                              </w:rPr>
                            </w:pPr>
                            <w:r w:rsidRPr="0093109A">
                              <w:rPr>
                                <w:rFonts w:cs="Segoe UI"/>
                                <w:b/>
                                <w:i/>
                                <w:color w:val="FFFFFF" w:themeColor="background1"/>
                                <w:sz w:val="28"/>
                                <w:szCs w:val="28"/>
                              </w:rPr>
                              <w:t xml:space="preserve">A </w:t>
                            </w:r>
                            <w:hyperlink r:id="rId22" w:history="1">
                              <w:r w:rsidRPr="0093109A">
                                <w:rPr>
                                  <w:rStyle w:val="Hyperlink"/>
                                  <w:rFonts w:cs="Segoe UI"/>
                                  <w:b/>
                                  <w:i/>
                                  <w:color w:val="FFFFFF" w:themeColor="background1"/>
                                  <w:sz w:val="28"/>
                                  <w:szCs w:val="28"/>
                                  <w:u w:val="none"/>
                                </w:rPr>
                                <w:t>SmlCodes.Com</w:t>
                              </w:r>
                            </w:hyperlink>
                            <w:r w:rsidRPr="0093109A">
                              <w:rPr>
                                <w:rFonts w:cs="Segoe UI"/>
                                <w:b/>
                                <w:i/>
                                <w:color w:val="FFFFFF" w:themeColor="background1"/>
                                <w:sz w:val="28"/>
                                <w:szCs w:val="28"/>
                              </w:rPr>
                              <w:t xml:space="preserve"> Small presentation</w:t>
                            </w:r>
                          </w:p>
                          <w:p w:rsidR="001E5F0D" w:rsidRPr="0093109A" w:rsidRDefault="001E5F0D" w:rsidP="0093109A">
                            <w:pPr>
                              <w:ind w:left="3600"/>
                              <w:rPr>
                                <w:rFonts w:asciiTheme="majorHAnsi" w:hAnsiTheme="majorHAnsi"/>
                                <w:color w:val="FFFFFF" w:themeColor="background1"/>
                                <w:sz w:val="18"/>
                              </w:rPr>
                            </w:pPr>
                            <w:r>
                              <w:rPr>
                                <w:rFonts w:asciiTheme="majorHAnsi" w:hAnsiTheme="majorHAnsi"/>
                                <w:color w:val="FFFFFF" w:themeColor="background1"/>
                                <w:sz w:val="18"/>
                              </w:rPr>
                              <w:t xml:space="preserve">               </w:t>
                            </w:r>
                            <w:r w:rsidRPr="0093109A">
                              <w:rPr>
                                <w:rFonts w:asciiTheme="majorHAnsi" w:hAnsiTheme="majorHAnsi"/>
                                <w:color w:val="FFFFFF" w:themeColor="background1"/>
                                <w:sz w:val="18"/>
                              </w:rPr>
                              <w:t xml:space="preserve">In Association with </w:t>
                            </w:r>
                            <w:r w:rsidRPr="0093109A">
                              <w:rPr>
                                <w:rFonts w:asciiTheme="majorHAnsi" w:hAnsiTheme="majorHAnsi" w:cs="Narkisim"/>
                                <w:color w:val="FFFFFF" w:themeColor="background1"/>
                                <w:sz w:val="18"/>
                              </w:rPr>
                              <w:t>Idleposts.com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CF1F0" id="Rectangle 120" o:spid="_x0000_s1032" style="position:absolute;margin-left:.75pt;margin-top:-1in;width:611.1pt;height:789.8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" fillcolor="#7030a0" stroked="f" strokeweight="1pt">
                <v:textbox>
                  <w:txbxContent>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jc w:val="center"/>
                      </w:pPr>
                    </w:p>
                    <w:p w:rsidR="001E5F0D" w:rsidRDefault="001E5F0D" w:rsidP="0093109A">
                      <w:pPr>
                        <w:spacing w:after="0"/>
                        <w:rPr>
                          <w:sz w:val="28"/>
                        </w:rPr>
                      </w:pPr>
                      <w:r>
                        <w:rPr>
                          <w:sz w:val="28"/>
                        </w:rPr>
                        <w:t xml:space="preserve">     </w:t>
                      </w:r>
                      <w:r>
                        <w:rPr>
                          <w:sz w:val="28"/>
                        </w:rPr>
                        <w:tab/>
                      </w:r>
                      <w:r>
                        <w:rPr>
                          <w:sz w:val="28"/>
                        </w:rPr>
                        <w:tab/>
                      </w:r>
                      <w:r>
                        <w:rPr>
                          <w:sz w:val="28"/>
                        </w:rPr>
                        <w:tab/>
                      </w:r>
                      <w:r>
                        <w:rPr>
                          <w:sz w:val="28"/>
                        </w:rPr>
                        <w:tab/>
                      </w:r>
                      <w:r>
                        <w:rPr>
                          <w:sz w:val="28"/>
                        </w:rPr>
                        <w:tab/>
                      </w:r>
                    </w:p>
                    <w:p w:rsidR="001E5F0D" w:rsidRPr="0093109A" w:rsidRDefault="001E5F0D" w:rsidP="0093109A">
                      <w:pPr>
                        <w:spacing w:after="0"/>
                        <w:ind w:left="2880" w:firstLine="720"/>
                        <w:rPr>
                          <w:rFonts w:cs="Segoe UI"/>
                          <w:b/>
                          <w:i/>
                          <w:color w:val="FFFFFF" w:themeColor="background1"/>
                          <w:sz w:val="28"/>
                          <w:szCs w:val="28"/>
                        </w:rPr>
                      </w:pPr>
                      <w:r w:rsidRPr="0093109A">
                        <w:rPr>
                          <w:rFonts w:cs="Segoe UI"/>
                          <w:b/>
                          <w:i/>
                          <w:color w:val="FFFFFF" w:themeColor="background1"/>
                          <w:sz w:val="28"/>
                          <w:szCs w:val="28"/>
                        </w:rPr>
                        <w:t xml:space="preserve">A </w:t>
                      </w:r>
                      <w:hyperlink r:id="rId23" w:history="1">
                        <w:r w:rsidRPr="0093109A">
                          <w:rPr>
                            <w:rStyle w:val="Hyperlink"/>
                            <w:rFonts w:cs="Segoe UI"/>
                            <w:b/>
                            <w:i/>
                            <w:color w:val="FFFFFF" w:themeColor="background1"/>
                            <w:sz w:val="28"/>
                            <w:szCs w:val="28"/>
                            <w:u w:val="none"/>
                          </w:rPr>
                          <w:t>SmlCodes.Com</w:t>
                        </w:r>
                      </w:hyperlink>
                      <w:r w:rsidRPr="0093109A">
                        <w:rPr>
                          <w:rFonts w:cs="Segoe UI"/>
                          <w:b/>
                          <w:i/>
                          <w:color w:val="FFFFFF" w:themeColor="background1"/>
                          <w:sz w:val="28"/>
                          <w:szCs w:val="28"/>
                        </w:rPr>
                        <w:t xml:space="preserve"> Small presentation</w:t>
                      </w:r>
                    </w:p>
                    <w:p w:rsidR="001E5F0D" w:rsidRPr="0093109A" w:rsidRDefault="001E5F0D" w:rsidP="0093109A">
                      <w:pPr>
                        <w:ind w:left="3600"/>
                        <w:rPr>
                          <w:rFonts w:asciiTheme="majorHAnsi" w:hAnsiTheme="majorHAnsi"/>
                          <w:color w:val="FFFFFF" w:themeColor="background1"/>
                          <w:sz w:val="18"/>
                        </w:rPr>
                      </w:pPr>
                      <w:r>
                        <w:rPr>
                          <w:rFonts w:asciiTheme="majorHAnsi" w:hAnsiTheme="majorHAnsi"/>
                          <w:color w:val="FFFFFF" w:themeColor="background1"/>
                          <w:sz w:val="18"/>
                        </w:rPr>
                        <w:t xml:space="preserve">               </w:t>
                      </w:r>
                      <w:r w:rsidRPr="0093109A">
                        <w:rPr>
                          <w:rFonts w:asciiTheme="majorHAnsi" w:hAnsiTheme="majorHAnsi"/>
                          <w:color w:val="FFFFFF" w:themeColor="background1"/>
                          <w:sz w:val="18"/>
                        </w:rPr>
                        <w:t xml:space="preserve">In Association with </w:t>
                      </w:r>
                      <w:r w:rsidRPr="0093109A">
                        <w:rPr>
                          <w:rFonts w:asciiTheme="majorHAnsi" w:hAnsiTheme="majorHAnsi" w:cs="Narkisim"/>
                          <w:color w:val="FFFFFF" w:themeColor="background1"/>
                          <w:sz w:val="18"/>
                        </w:rPr>
                        <w:t>Idleposts.com</w:t>
                      </w:r>
                    </w:p>
                  </w:txbxContent>
                </v:textbox>
                <w10:wrap anchorx="page"/>
              </v:rect>
            </w:pict>
          </mc:Fallback>
        </mc:AlternateContent>
      </w:r>
      <w:r w:rsidR="0093109A" w:rsidRPr="00704120">
        <w:rPr>
          <w:noProof/>
          <w:lang w:eastAsia="en-US"/>
        </w:rPr>
        <w:drawing>
          <wp:inline distT="0" distB="0" distL="0" distR="0" wp14:anchorId="67ED540C" wp14:editId="16BE3FB5">
            <wp:extent cx="304800" cy="304800"/>
            <wp:effectExtent l="0" t="0" r="0" b="0"/>
            <wp:docPr id="134" name="Picture 134" descr="C:\Users\kaveti_s\Desktop\icons-facebook-facebook-icon-social-media-icon-ios-7-facebook-p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veti_s\Desktop\icons-facebook-facebook-icon-social-media-icon-ios-7-facebook-png--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93109A">
        <w:rPr>
          <w:noProof/>
        </w:rPr>
        <w:t xml:space="preserve"> </w:t>
      </w:r>
      <w:r w:rsidR="0093109A">
        <w:rPr>
          <w:noProof/>
          <w:lang w:eastAsia="en-US"/>
        </w:rPr>
        <mc:AlternateContent>
          <mc:Choice Requires="wps">
            <w:drawing>
              <wp:anchor distT="0" distB="0" distL="114300" distR="114300" simplePos="0" relativeHeight="251688960" behindDoc="0" locked="0" layoutInCell="1" allowOverlap="1" wp14:anchorId="1B9EB316" wp14:editId="32490C8A">
                <wp:simplePos x="0" y="0"/>
                <wp:positionH relativeFrom="page">
                  <wp:align>right</wp:align>
                </wp:positionH>
                <wp:positionV relativeFrom="paragraph">
                  <wp:posOffset>7929349</wp:posOffset>
                </wp:positionV>
                <wp:extent cx="7747009" cy="1186180"/>
                <wp:effectExtent l="0" t="0" r="6350" b="0"/>
                <wp:wrapNone/>
                <wp:docPr id="122" name="Rectangle 122"/>
                <wp:cNvGraphicFramePr/>
                <a:graphic xmlns:a="http://schemas.openxmlformats.org/drawingml/2006/main">
                  <a:graphicData uri="http://schemas.microsoft.com/office/word/2010/wordprocessingShape">
                    <wps:wsp>
                      <wps:cNvSpPr/>
                      <wps:spPr>
                        <a:xfrm>
                          <a:off x="0" y="0"/>
                          <a:ext cx="7747009" cy="1186180"/>
                        </a:xfrm>
                        <a:prstGeom prst="rect">
                          <a:avLst/>
                        </a:prstGeom>
                        <a:solidFill>
                          <a:srgbClr val="3C1A5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5F0D" w:rsidRDefault="001E5F0D" w:rsidP="009310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B316" id="Rectangle 122" o:spid="_x0000_s1033" style="position:absolute;margin-left:558.8pt;margin-top:624.35pt;width:610pt;height:93.4pt;z-index:251688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" fillcolor="#3c1a56" stroked="f" strokeweight="1pt">
                <v:textbox>
                  <w:txbxContent>
                    <w:p w:rsidR="001E5F0D" w:rsidRDefault="001E5F0D" w:rsidP="0093109A"/>
                  </w:txbxContent>
                </v:textbox>
                <w10:wrap anchorx="page"/>
              </v:rect>
            </w:pict>
          </mc:Fallback>
        </mc:AlternateContent>
      </w:r>
      <w:r w:rsidR="0093109A">
        <w:rPr>
          <w:noProof/>
          <w:lang w:eastAsia="en-US"/>
        </w:rPr>
        <mc:AlternateContent>
          <mc:Choice Requires="wps">
            <w:drawing>
              <wp:anchor distT="0" distB="0" distL="114300" distR="114300" simplePos="0" relativeHeight="251694080" behindDoc="0" locked="0" layoutInCell="1" allowOverlap="1" wp14:anchorId="3772D0CB" wp14:editId="4AC0BA3C">
                <wp:simplePos x="0" y="0"/>
                <wp:positionH relativeFrom="margin">
                  <wp:posOffset>4202923</wp:posOffset>
                </wp:positionH>
                <wp:positionV relativeFrom="paragraph">
                  <wp:posOffset>2756791</wp:posOffset>
                </wp:positionV>
                <wp:extent cx="2524362" cy="464024"/>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524362" cy="464024"/>
                        </a:xfrm>
                        <a:prstGeom prst="rect">
                          <a:avLst/>
                        </a:prstGeom>
                        <a:noFill/>
                        <a:ln>
                          <a:noFill/>
                        </a:ln>
                        <a:effectLst/>
                      </wps:spPr>
                      <wps:txbx>
                        <w:txbxContent>
                          <w:p w:rsidR="001E5F0D" w:rsidRPr="00D76AF1" w:rsidRDefault="001E5F0D" w:rsidP="00C95628">
                            <w:pPr>
                              <w:pStyle w:val="Heading2"/>
                              <w:numPr>
                                <w:ilvl w:val="0"/>
                                <w:numId w:val="3"/>
                              </w:numPr>
                              <w:pBdr>
                                <w:top w:val="none" w:sz="0" w:space="0" w:color="auto"/>
                                <w:left w:val="none" w:sz="0" w:space="0" w:color="auto"/>
                                <w:bottom w:val="none" w:sz="0" w:space="0" w:color="auto"/>
                                <w:right w:val="none" w:sz="0" w:space="0" w:color="auto"/>
                              </w:pBdr>
                              <w:shd w:val="clear" w:color="auto" w:fill="auto"/>
                              <w:spacing w:before="40" w:after="0" w:line="259" w:lineRule="auto"/>
                              <w:jc w:val="center"/>
                              <w:rPr>
                                <w:noProof/>
                                <w:sz w:val="44"/>
                                <w:szCs w:val="1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461791221"/>
                            <w:bookmarkStart w:id="3" w:name="_Toc4274687"/>
                            <w:r w:rsidRPr="00D76AF1">
                              <w:rPr>
                                <w:noProof/>
                                <w:sz w:val="44"/>
                                <w:szCs w:val="1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2D0CB" id="Text Box 123" o:spid="_x0000_s1034" type="#_x0000_t202" style="position:absolute;margin-left:330.95pt;margin-top:217.05pt;width:198.75pt;height:36.5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" filled="f" stroked="f">
                <v:textbox>
                  <w:txbxContent>
                    <w:p w:rsidR="001E5F0D" w:rsidRPr="00D76AF1" w:rsidRDefault="001E5F0D" w:rsidP="00C95628">
                      <w:pPr>
                        <w:pStyle w:val="Heading2"/>
                        <w:numPr>
                          <w:ilvl w:val="0"/>
                          <w:numId w:val="3"/>
                        </w:numPr>
                        <w:pBdr>
                          <w:top w:val="none" w:sz="0" w:space="0" w:color="auto"/>
                          <w:left w:val="none" w:sz="0" w:space="0" w:color="auto"/>
                          <w:bottom w:val="none" w:sz="0" w:space="0" w:color="auto"/>
                          <w:right w:val="none" w:sz="0" w:space="0" w:color="auto"/>
                        </w:pBdr>
                        <w:shd w:val="clear" w:color="auto" w:fill="auto"/>
                        <w:spacing w:before="40" w:after="0" w:line="259" w:lineRule="auto"/>
                        <w:jc w:val="center"/>
                        <w:rPr>
                          <w:noProof/>
                          <w:sz w:val="44"/>
                          <w:szCs w:val="1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461791221"/>
                      <w:bookmarkStart w:id="5" w:name="_Toc4274687"/>
                      <w:r w:rsidRPr="00D76AF1">
                        <w:rPr>
                          <w:noProof/>
                          <w:sz w:val="44"/>
                          <w:szCs w:val="1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bookmarkEnd w:id="4"/>
                      <w:bookmarkEnd w:id="5"/>
                    </w:p>
                  </w:txbxContent>
                </v:textbox>
                <w10:wrap anchorx="margin"/>
              </v:shape>
            </w:pict>
          </mc:Fallback>
        </mc:AlternateContent>
      </w:r>
      <w:r w:rsidR="0093109A">
        <w:rPr>
          <w:noProof/>
          <w:lang w:eastAsia="en-US"/>
        </w:rPr>
        <w:drawing>
          <wp:inline distT="0" distB="0" distL="0" distR="0" wp14:anchorId="5EB57C5E" wp14:editId="7371038D">
            <wp:extent cx="304800" cy="304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inline>
        </w:drawing>
      </w:r>
      <w:bookmarkEnd w:id="0"/>
      <w:bookmarkEnd w:id="1"/>
    </w:p>
    <w:bookmarkStart w:id="4" w:name="_Toc461791222"/>
    <w:bookmarkStart w:id="5" w:name="_Toc4274688"/>
    <w:p w:rsidR="0093109A" w:rsidRDefault="00A11CB8" w:rsidP="0093109A">
      <w:pPr>
        <w:pStyle w:val="Heading2"/>
        <w:rPr>
          <w:sz w:val="48"/>
        </w:rPr>
      </w:pPr>
      <w:r>
        <w:rPr>
          <w:noProof/>
          <w:lang w:eastAsia="en-US"/>
        </w:rPr>
        <mc:AlternateContent>
          <mc:Choice Requires="wps">
            <w:drawing>
              <wp:anchor distT="0" distB="0" distL="114300" distR="114300" simplePos="0" relativeHeight="251692032" behindDoc="0" locked="0" layoutInCell="1" allowOverlap="1" wp14:anchorId="468915BD" wp14:editId="1413CDF4">
                <wp:simplePos x="0" y="0"/>
                <wp:positionH relativeFrom="margin">
                  <wp:posOffset>-666750</wp:posOffset>
                </wp:positionH>
                <wp:positionV relativeFrom="paragraph">
                  <wp:posOffset>1612900</wp:posOffset>
                </wp:positionV>
                <wp:extent cx="7191375" cy="464024"/>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7191375" cy="464024"/>
                        </a:xfrm>
                        <a:prstGeom prst="rect">
                          <a:avLst/>
                        </a:prstGeom>
                        <a:noFill/>
                        <a:ln>
                          <a:noFill/>
                        </a:ln>
                        <a:effectLst/>
                      </wps:spPr>
                      <wps:txbx>
                        <w:txbxContent>
                          <w:p w:rsidR="001E5F0D" w:rsidRPr="00B954E5" w:rsidRDefault="001E5F0D" w:rsidP="0093109A">
                            <w:pPr>
                              <w:rPr>
                                <w:rFonts w:asciiTheme="majorHAnsi" w:hAnsiTheme="majorHAnsi"/>
                                <w:b/>
                                <w:noProof/>
                                <w:color w:val="FFFF00"/>
                                <w:sz w:val="44"/>
                              </w:rPr>
                            </w:pPr>
                            <w:r>
                              <w:rPr>
                                <w:rFonts w:asciiTheme="majorHAnsi" w:hAnsiTheme="majorHAnsi"/>
                                <w:b/>
                                <w:noProof/>
                                <w:color w:val="FFFF00"/>
                                <w:sz w:val="44"/>
                              </w:rPr>
                              <w:t>SQL</w:t>
                            </w:r>
                            <w:r w:rsidRPr="00B954E5">
                              <w:rPr>
                                <w:rFonts w:asciiTheme="majorHAnsi" w:hAnsiTheme="majorHAnsi"/>
                                <w:b/>
                                <w:noProof/>
                                <w:color w:val="FFFF00"/>
                                <w:sz w:val="44"/>
                              </w:rPr>
                              <w:t>, MongoDB, JDBC, Servlets, JSP, WebServices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915BD" id="Text Box 110" o:spid="_x0000_s1035" type="#_x0000_t202" style="position:absolute;margin-left:-52.5pt;margin-top:127pt;width:566.25pt;height:36.5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" filled="f" stroked="f">
                <v:textbox>
                  <w:txbxContent>
                    <w:p w:rsidR="001E5F0D" w:rsidRPr="00B954E5" w:rsidRDefault="001E5F0D" w:rsidP="0093109A">
                      <w:pPr>
                        <w:rPr>
                          <w:rFonts w:asciiTheme="majorHAnsi" w:hAnsiTheme="majorHAnsi"/>
                          <w:b/>
                          <w:noProof/>
                          <w:color w:val="FFFF00"/>
                          <w:sz w:val="44"/>
                        </w:rPr>
                      </w:pPr>
                      <w:r>
                        <w:rPr>
                          <w:rFonts w:asciiTheme="majorHAnsi" w:hAnsiTheme="majorHAnsi"/>
                          <w:b/>
                          <w:noProof/>
                          <w:color w:val="FFFF00"/>
                          <w:sz w:val="44"/>
                        </w:rPr>
                        <w:t>SQL</w:t>
                      </w:r>
                      <w:r w:rsidRPr="00B954E5">
                        <w:rPr>
                          <w:rFonts w:asciiTheme="majorHAnsi" w:hAnsiTheme="majorHAnsi"/>
                          <w:b/>
                          <w:noProof/>
                          <w:color w:val="FFFF00"/>
                          <w:sz w:val="44"/>
                        </w:rPr>
                        <w:t>, MongoDB, JDBC, Servlets, JSP, WebServices</w:t>
                      </w:r>
                    </w:p>
                  </w:txbxContent>
                </v:textbox>
                <w10:wrap anchorx="margin"/>
              </v:shape>
            </w:pict>
          </mc:Fallback>
        </mc:AlternateContent>
      </w:r>
      <w:r>
        <w:rPr>
          <w:noProof/>
          <w:lang w:eastAsia="en-US"/>
        </w:rPr>
        <mc:AlternateContent>
          <mc:Choice Requires="wps">
            <w:drawing>
              <wp:anchor distT="0" distB="0" distL="114300" distR="114300" simplePos="0" relativeHeight="251691008" behindDoc="0" locked="0" layoutInCell="1" allowOverlap="1" wp14:anchorId="66E37315" wp14:editId="3EC2D9CD">
                <wp:simplePos x="0" y="0"/>
                <wp:positionH relativeFrom="column">
                  <wp:posOffset>-284480</wp:posOffset>
                </wp:positionH>
                <wp:positionV relativeFrom="paragraph">
                  <wp:posOffset>1423035</wp:posOffset>
                </wp:positionV>
                <wp:extent cx="6564574" cy="45719"/>
                <wp:effectExtent l="0" t="0" r="27305" b="12065"/>
                <wp:wrapNone/>
                <wp:docPr id="126" name="Rectangle 126"/>
                <wp:cNvGraphicFramePr/>
                <a:graphic xmlns:a="http://schemas.openxmlformats.org/drawingml/2006/main">
                  <a:graphicData uri="http://schemas.microsoft.com/office/word/2010/wordprocessingShape">
                    <wps:wsp>
                      <wps:cNvSpPr/>
                      <wps:spPr>
                        <a:xfrm>
                          <a:off x="0" y="0"/>
                          <a:ext cx="6564574"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F0776" id="Rectangle 126" o:spid="_x0000_s1026" style="position:absolute;margin-left:-22.4pt;margin-top:112.05pt;width:516.9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" fillcolor="white [3212]" strokecolor="white [3212]" strokeweight="1pt"/>
            </w:pict>
          </mc:Fallback>
        </mc:AlternateContent>
      </w:r>
      <w:r>
        <w:rPr>
          <w:noProof/>
          <w:lang w:eastAsia="en-US"/>
        </w:rPr>
        <mc:AlternateContent>
          <mc:Choice Requires="wps">
            <w:drawing>
              <wp:anchor distT="0" distB="0" distL="114300" distR="114300" simplePos="0" relativeHeight="251700224" behindDoc="0" locked="0" layoutInCell="1" allowOverlap="1" wp14:anchorId="542A59E6" wp14:editId="77C7B0E1">
                <wp:simplePos x="0" y="0"/>
                <wp:positionH relativeFrom="margin">
                  <wp:align>center</wp:align>
                </wp:positionH>
                <wp:positionV relativeFrom="paragraph">
                  <wp:posOffset>100330</wp:posOffset>
                </wp:positionV>
                <wp:extent cx="6564574" cy="45719"/>
                <wp:effectExtent l="0" t="0" r="27305" b="12065"/>
                <wp:wrapNone/>
                <wp:docPr id="124" name="Rectangle 124"/>
                <wp:cNvGraphicFramePr/>
                <a:graphic xmlns:a="http://schemas.openxmlformats.org/drawingml/2006/main">
                  <a:graphicData uri="http://schemas.microsoft.com/office/word/2010/wordprocessingShape">
                    <wps:wsp>
                      <wps:cNvSpPr/>
                      <wps:spPr>
                        <a:xfrm>
                          <a:off x="0" y="0"/>
                          <a:ext cx="6564574"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817C9" id="Rectangle 124" o:spid="_x0000_s1026" style="position:absolute;margin-left:0;margin-top:7.9pt;width:516.9pt;height:3.6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" fillcolor="white [3212]" strokecolor="white [3212]" strokeweight="1pt">
                <w10:wrap anchorx="margin"/>
              </v:rect>
            </w:pict>
          </mc:Fallback>
        </mc:AlternateContent>
      </w:r>
      <w:r w:rsidR="0093109A" w:rsidRPr="00DF571D">
        <w:rPr>
          <w:noProof/>
          <w:lang w:eastAsia="en-US"/>
        </w:rPr>
        <mc:AlternateContent>
          <mc:Choice Requires="wpg">
            <w:drawing>
              <wp:anchor distT="0" distB="0" distL="114300" distR="114300" simplePos="0" relativeHeight="251696128" behindDoc="0" locked="0" layoutInCell="1" allowOverlap="1" wp14:anchorId="44D3D650" wp14:editId="0DD18459">
                <wp:simplePos x="0" y="0"/>
                <wp:positionH relativeFrom="margin">
                  <wp:posOffset>1190847</wp:posOffset>
                </wp:positionH>
                <wp:positionV relativeFrom="paragraph">
                  <wp:posOffset>3190949</wp:posOffset>
                </wp:positionV>
                <wp:extent cx="3487479" cy="2860158"/>
                <wp:effectExtent l="0" t="133350" r="17780" b="0"/>
                <wp:wrapNone/>
                <wp:docPr id="130" name="Group 8"/>
                <wp:cNvGraphicFramePr/>
                <a:graphic xmlns:a="http://schemas.openxmlformats.org/drawingml/2006/main">
                  <a:graphicData uri="http://schemas.microsoft.com/office/word/2010/wordprocessingGroup">
                    <wpg:wgp>
                      <wpg:cNvGrpSpPr/>
                      <wpg:grpSpPr>
                        <a:xfrm>
                          <a:off x="0" y="0"/>
                          <a:ext cx="3487479" cy="2860158"/>
                          <a:chOff x="559538" y="531479"/>
                          <a:chExt cx="3220085" cy="2243199"/>
                        </a:xfrm>
                      </wpg:grpSpPr>
                      <pic:pic xmlns:pic="http://schemas.openxmlformats.org/drawingml/2006/picture">
                        <pic:nvPicPr>
                          <pic:cNvPr id="131" name="Picture 13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523716" y="531479"/>
                            <a:ext cx="1613034" cy="1364566"/>
                          </a:xfrm>
                          <a:prstGeom prst="rect">
                            <a:avLst/>
                          </a:prstGeom>
                          <a:ln>
                            <a:noFill/>
                          </a:ln>
                          <a:effectLst>
                            <a:innerShdw blurRad="63500" dist="50800" dir="13500000">
                              <a:prstClr val="black">
                                <a:alpha val="50000"/>
                              </a:prstClr>
                            </a:innerShdw>
                          </a:effectLst>
                          <a:scene3d>
                            <a:camera prst="perspectiveFront" fov="3300000">
                              <a:rot lat="486000" lon="19530000" rev="174000"/>
                            </a:camera>
                            <a:lightRig rig="harsh" dir="t">
                              <a:rot lat="0" lon="0" rev="3000000"/>
                            </a:lightRig>
                          </a:scene3d>
                          <a:sp3d extrusionH="254000" contourW="19050">
                            <a:bevelT w="82550" h="44450" prst="angle"/>
                            <a:bevelB w="82550" h="44450" prst="angle"/>
                            <a:contourClr>
                              <a:srgbClr val="FFFFFF"/>
                            </a:contourClr>
                          </a:sp3d>
                        </pic:spPr>
                      </pic:pic>
                      <wps:wsp>
                        <wps:cNvPr id="132" name="Rectangle 132"/>
                        <wps:cNvSpPr/>
                        <wps:spPr>
                          <a:xfrm>
                            <a:off x="559538" y="1896054"/>
                            <a:ext cx="3220085" cy="666750"/>
                          </a:xfrm>
                          <a:prstGeom prst="rect">
                            <a:avLst/>
                          </a:prstGeom>
                          <a:noFill/>
                          <a:ln w="38100">
                            <a:noFill/>
                            <a:prstDash val="lgDash"/>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prst="divot"/>
                          </a:sp3d>
                        </wps:spPr>
                        <wps:txbx>
                          <w:txbxContent>
                            <w:p w:rsidR="001E5F0D" w:rsidRPr="000008DB" w:rsidRDefault="001E5F0D" w:rsidP="0093109A">
                              <w:pPr>
                                <w:pStyle w:val="NormalWeb"/>
                                <w:spacing w:before="0" w:beforeAutospacing="0" w:after="0" w:afterAutospacing="0"/>
                                <w:jc w:val="center"/>
                                <w:rPr>
                                  <w:b/>
                                  <w:color w:val="169E84"/>
                                </w:rPr>
                              </w:pPr>
                              <w:r w:rsidRPr="000008DB">
                                <w:rPr>
                                  <w:rFonts w:ascii="Rockwell" w:eastAsia="Segoe UI" w:hAnsi="Rockwell" w:cs="Segoe UI"/>
                                  <w:b/>
                                  <w:color w:val="169E84"/>
                                  <w:kern w:val="24"/>
                                  <w:sz w:val="72"/>
                                  <w:szCs w:val="72"/>
                                  <w:u w:val="single"/>
                                </w:rPr>
                                <w:t>Small Codes</w:t>
                              </w:r>
                            </w:p>
                          </w:txbxContent>
                        </wps:txbx>
                        <wps:bodyPr wrap="square" lIns="91440" tIns="45720" rIns="91440" bIns="45720">
                          <a:noAutofit/>
                        </wps:bodyPr>
                      </wps:wsp>
                      <wps:wsp>
                        <wps:cNvPr id="133" name="Rectangle 133"/>
                        <wps:cNvSpPr/>
                        <wps:spPr>
                          <a:xfrm>
                            <a:off x="996233" y="2465433"/>
                            <a:ext cx="2388870" cy="309245"/>
                          </a:xfrm>
                          <a:prstGeom prst="rect">
                            <a:avLst/>
                          </a:prstGeom>
                          <a:solidFill>
                            <a:srgbClr val="1ABC9C"/>
                          </a:solidFill>
                        </wps:spPr>
                        <wps:txbx>
                          <w:txbxContent>
                            <w:p w:rsidR="001E5F0D" w:rsidRPr="000008DB" w:rsidRDefault="001E5F0D" w:rsidP="0093109A">
                              <w:pPr>
                                <w:pStyle w:val="NormalWeb"/>
                                <w:spacing w:before="0" w:beforeAutospacing="0" w:after="0" w:afterAutospacing="0"/>
                                <w:jc w:val="center"/>
                              </w:pPr>
                              <w:r w:rsidRPr="000008DB">
                                <w:rPr>
                                  <w:rFonts w:ascii="Century Gothic" w:hAnsi="Century Gothic" w:cstheme="minorBidi"/>
                                  <w:bCs/>
                                  <w:color w:val="FFFFFF" w:themeColor="background1"/>
                                  <w:kern w:val="24"/>
                                  <w:sz w:val="28"/>
                                  <w:szCs w:val="28"/>
                                </w:rPr>
                                <w:t>Programming   Simplified</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44D3D650" id="Group 8" o:spid="_x0000_s1036" style="position:absolute;margin-left:93.75pt;margin-top:251.25pt;width:274.6pt;height:225.2pt;z-index:251696128;mso-position-horizontal-relative:margin;mso-width-relative:margin;mso-height-relative:margin" coordorigin="5595,5314" coordsize="32200,22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&#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">
                <v:shape id="Picture 131" o:spid="_x0000_s1037" type="#_x0000_t75" style="position:absolute;left:15237;top:5314;width:16130;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">
                  <v:imagedata r:id="rId27" o:title=""/>
                  <o:extrusion v:ext="view" rotationangle="-530841fd,-34.5" viewpoint="0,0" viewpointorigin="0,0" skewangle="45" skewamt="0" type="perspective"/>
                  <v:path arrowok="t"/>
                </v:shape>
                <v:rect id="Rectangle 132" o:spid="_x0000_s1038" style="position:absolute;left:5595;top:18960;width:32201;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" filled="f" stroked="f" strokeweight="3pt">
                  <v:stroke dashstyle="longDash"/>
                  <v:shadow on="t" color="black" opacity="20971f" offset="0,2.2pt"/>
                  <v:textbox>
                    <w:txbxContent>
                      <w:p w:rsidR="001E5F0D" w:rsidRPr="000008DB" w:rsidRDefault="001E5F0D" w:rsidP="0093109A">
                        <w:pPr>
                          <w:pStyle w:val="NormalWeb"/>
                          <w:spacing w:before="0" w:beforeAutospacing="0" w:after="0" w:afterAutospacing="0"/>
                          <w:jc w:val="center"/>
                          <w:rPr>
                            <w:b/>
                            <w:color w:val="169E84"/>
                          </w:rPr>
                        </w:pPr>
                        <w:r w:rsidRPr="000008DB">
                          <w:rPr>
                            <w:rFonts w:ascii="Rockwell" w:eastAsia="Segoe UI" w:hAnsi="Rockwell" w:cs="Segoe UI"/>
                            <w:b/>
                            <w:color w:val="169E84"/>
                            <w:kern w:val="24"/>
                            <w:sz w:val="72"/>
                            <w:szCs w:val="72"/>
                            <w:u w:val="single"/>
                          </w:rPr>
                          <w:t>Small Codes</w:t>
                        </w:r>
                      </w:p>
                    </w:txbxContent>
                  </v:textbox>
                </v:rect>
                <v:rect id="Rectangle 133" o:spid="_x0000_s1039" style="position:absolute;left:9962;top:24654;width:2388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" fillcolor="#1abc9c" stroked="f">
                  <v:textbox>
                    <w:txbxContent>
                      <w:p w:rsidR="001E5F0D" w:rsidRPr="000008DB" w:rsidRDefault="001E5F0D" w:rsidP="0093109A">
                        <w:pPr>
                          <w:pStyle w:val="NormalWeb"/>
                          <w:spacing w:before="0" w:beforeAutospacing="0" w:after="0" w:afterAutospacing="0"/>
                          <w:jc w:val="center"/>
                        </w:pPr>
                        <w:r w:rsidRPr="000008DB">
                          <w:rPr>
                            <w:rFonts w:ascii="Century Gothic" w:hAnsi="Century Gothic" w:cstheme="minorBidi"/>
                            <w:bCs/>
                            <w:color w:val="FFFFFF" w:themeColor="background1"/>
                            <w:kern w:val="24"/>
                            <w:sz w:val="28"/>
                            <w:szCs w:val="28"/>
                          </w:rPr>
                          <w:t>Programming   Simplified</w:t>
                        </w:r>
                      </w:p>
                    </w:txbxContent>
                  </v:textbox>
                </v:rect>
                <w10:wrap anchorx="margin"/>
              </v:group>
            </w:pict>
          </mc:Fallback>
        </mc:AlternateContent>
      </w:r>
      <w:r w:rsidR="0093109A">
        <w:rPr>
          <w:noProof/>
          <w:lang w:eastAsia="en-US"/>
        </w:rPr>
        <mc:AlternateContent>
          <mc:Choice Requires="wps">
            <w:drawing>
              <wp:anchor distT="0" distB="0" distL="114300" distR="114300" simplePos="0" relativeHeight="251697152" behindDoc="0" locked="0" layoutInCell="1" allowOverlap="1" wp14:anchorId="4CF35770" wp14:editId="2E6E34D6">
                <wp:simplePos x="0" y="0"/>
                <wp:positionH relativeFrom="column">
                  <wp:posOffset>4724400</wp:posOffset>
                </wp:positionH>
                <wp:positionV relativeFrom="paragraph">
                  <wp:posOffset>8463280</wp:posOffset>
                </wp:positionV>
                <wp:extent cx="1943100" cy="361950"/>
                <wp:effectExtent l="0" t="0" r="19050" b="19050"/>
                <wp:wrapNone/>
                <wp:docPr id="127" name="Text Box 127"/>
                <wp:cNvGraphicFramePr/>
                <a:graphic xmlns:a="http://schemas.openxmlformats.org/drawingml/2006/main">
                  <a:graphicData uri="http://schemas.microsoft.com/office/word/2010/wordprocessingShape">
                    <wps:wsp>
                      <wps:cNvSpPr txBox="1"/>
                      <wps:spPr>
                        <a:xfrm>
                          <a:off x="0" y="0"/>
                          <a:ext cx="1943100" cy="361950"/>
                        </a:xfrm>
                        <a:prstGeom prst="rect">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E5F0D" w:rsidRPr="00513C91" w:rsidRDefault="001E5F0D" w:rsidP="0093109A">
                            <w:r w:rsidRPr="00577552">
                              <w:rPr>
                                <w:noProof/>
                                <w:sz w:val="18"/>
                              </w:rPr>
                              <w:t xml:space="preserve"> </w:t>
                            </w:r>
                            <w:r>
                              <w:rPr>
                                <w:noProof/>
                              </w:rPr>
                              <w:t xml:space="preserve">  </w:t>
                            </w:r>
                            <w:r w:rsidRPr="00513C91">
                              <w:rPr>
                                <w:noProof/>
                                <w:lang w:eastAsia="en-US"/>
                              </w:rPr>
                              <w:drawing>
                                <wp:inline distT="0" distB="0" distL="0" distR="0" wp14:anchorId="635765D3" wp14:editId="2AEA2EBD">
                                  <wp:extent cx="786765" cy="247702"/>
                                  <wp:effectExtent l="0" t="0" r="0" b="0"/>
                                  <wp:docPr id="3" name="Picture 3" descr="C:\Users\kaveti_s\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veti_s\Desktop\Captur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6641" cy="25710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35770" id="Text Box 127" o:spid="_x0000_s1040" type="#_x0000_t202" style="position:absolute;margin-left:372pt;margin-top:666.4pt;width:153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" fillcolor="black [3213]" strokeweight=".5pt">
                <v:textbox>
                  <w:txbxContent>
                    <w:p w:rsidR="001E5F0D" w:rsidRPr="00513C91" w:rsidRDefault="001E5F0D" w:rsidP="0093109A">
                      <w:r w:rsidRPr="00577552">
                        <w:rPr>
                          <w:noProof/>
                          <w:sz w:val="18"/>
                        </w:rPr>
                        <w:t xml:space="preserve"> </w:t>
                      </w:r>
                      <w:r>
                        <w:rPr>
                          <w:noProof/>
                        </w:rPr>
                        <w:t xml:space="preserve">  </w:t>
                      </w:r>
                      <w:r w:rsidRPr="00513C91">
                        <w:rPr>
                          <w:noProof/>
                          <w:lang w:eastAsia="en-US"/>
                        </w:rPr>
                        <w:drawing>
                          <wp:inline distT="0" distB="0" distL="0" distR="0" wp14:anchorId="635765D3" wp14:editId="2AEA2EBD">
                            <wp:extent cx="786765" cy="247702"/>
                            <wp:effectExtent l="0" t="0" r="0" b="0"/>
                            <wp:docPr id="3" name="Picture 3" descr="C:\Users\kaveti_s\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veti_s\Desktop\Captur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6641" cy="257108"/>
                                    </a:xfrm>
                                    <a:prstGeom prst="rect">
                                      <a:avLst/>
                                    </a:prstGeom>
                                    <a:noFill/>
                                    <a:ln>
                                      <a:noFill/>
                                    </a:ln>
                                  </pic:spPr>
                                </pic:pic>
                              </a:graphicData>
                            </a:graphic>
                          </wp:inline>
                        </w:drawing>
                      </w:r>
                    </w:p>
                  </w:txbxContent>
                </v:textbox>
              </v:shape>
            </w:pict>
          </mc:Fallback>
        </mc:AlternateContent>
      </w:r>
      <w:r w:rsidR="0093109A">
        <w:rPr>
          <w:noProof/>
          <w:lang w:eastAsia="en-US"/>
        </w:rPr>
        <mc:AlternateContent>
          <mc:Choice Requires="wps">
            <w:drawing>
              <wp:anchor distT="0" distB="0" distL="114300" distR="114300" simplePos="0" relativeHeight="251695104" behindDoc="0" locked="0" layoutInCell="1" allowOverlap="1" wp14:anchorId="54EDC4B7" wp14:editId="40A08B8E">
                <wp:simplePos x="0" y="0"/>
                <wp:positionH relativeFrom="page">
                  <wp:align>right</wp:align>
                </wp:positionH>
                <wp:positionV relativeFrom="paragraph">
                  <wp:posOffset>8453755</wp:posOffset>
                </wp:positionV>
                <wp:extent cx="7774305" cy="402590"/>
                <wp:effectExtent l="0" t="0" r="0" b="0"/>
                <wp:wrapNone/>
                <wp:docPr id="128" name="Rectangle 128"/>
                <wp:cNvGraphicFramePr/>
                <a:graphic xmlns:a="http://schemas.openxmlformats.org/drawingml/2006/main">
                  <a:graphicData uri="http://schemas.microsoft.com/office/word/2010/wordprocessingShape">
                    <wps:wsp>
                      <wps:cNvSpPr/>
                      <wps:spPr>
                        <a:xfrm>
                          <a:off x="0" y="0"/>
                          <a:ext cx="7774305" cy="40259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E5F0D" w:rsidRPr="0093109A" w:rsidRDefault="001E5F0D" w:rsidP="0093109A">
                            <w:pPr>
                              <w:spacing w:after="0" w:line="240" w:lineRule="auto"/>
                              <w:jc w:val="center"/>
                              <w:rPr>
                                <w:color w:val="FFFFFF" w:themeColor="background1"/>
                                <w:sz w:val="18"/>
                              </w:rPr>
                            </w:pPr>
                            <w:r w:rsidRPr="0093109A">
                              <w:rPr>
                                <w:color w:val="FFFFFF" w:themeColor="background1"/>
                              </w:rPr>
                              <w:t>Copyright © 2016 SmlCodes.com All rights Reserved.</w:t>
                            </w:r>
                            <w:r w:rsidRPr="0093109A">
                              <w:rPr>
                                <w:color w:val="FFFFFF" w:themeColor="background1"/>
                              </w:rPr>
                              <w:tab/>
                            </w:r>
                            <w:r w:rsidRPr="0093109A">
                              <w:rPr>
                                <w:color w:val="FFFFFF" w:themeColor="background1"/>
                                <w:sz w:val="18"/>
                              </w:rPr>
                              <w:tab/>
                            </w:r>
                            <w:r w:rsidRPr="0093109A">
                              <w:rPr>
                                <w:noProof/>
                                <w:color w:val="FFFFFF" w:themeColor="background1"/>
                                <w:sz w:val="18"/>
                              </w:rPr>
                              <w:t xml:space="preserve"> </w:t>
                            </w:r>
                          </w:p>
                          <w:p w:rsidR="001E5F0D" w:rsidRPr="0093109A" w:rsidRDefault="001E5F0D">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DC4B7" id="Rectangle 128" o:spid="_x0000_s1041" style="position:absolute;margin-left:560.95pt;margin-top:665.65pt;width:612.15pt;height:31.7pt;z-index:2516951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" fillcolor="black [3213]" stroked="f" strokeweight="1pt">
                <v:textbox>
                  <w:txbxContent>
                    <w:p w:rsidR="001E5F0D" w:rsidRPr="0093109A" w:rsidRDefault="001E5F0D" w:rsidP="0093109A">
                      <w:pPr>
                        <w:spacing w:after="0" w:line="240" w:lineRule="auto"/>
                        <w:jc w:val="center"/>
                        <w:rPr>
                          <w:color w:val="FFFFFF" w:themeColor="background1"/>
                          <w:sz w:val="18"/>
                        </w:rPr>
                      </w:pPr>
                      <w:r w:rsidRPr="0093109A">
                        <w:rPr>
                          <w:color w:val="FFFFFF" w:themeColor="background1"/>
                        </w:rPr>
                        <w:t>Copyright © 2016 SmlCodes.com All rights Reserved.</w:t>
                      </w:r>
                      <w:r w:rsidRPr="0093109A">
                        <w:rPr>
                          <w:color w:val="FFFFFF" w:themeColor="background1"/>
                        </w:rPr>
                        <w:tab/>
                      </w:r>
                      <w:r w:rsidRPr="0093109A">
                        <w:rPr>
                          <w:color w:val="FFFFFF" w:themeColor="background1"/>
                          <w:sz w:val="18"/>
                        </w:rPr>
                        <w:tab/>
                      </w:r>
                      <w:r w:rsidRPr="0093109A">
                        <w:rPr>
                          <w:noProof/>
                          <w:color w:val="FFFFFF" w:themeColor="background1"/>
                          <w:sz w:val="18"/>
                        </w:rPr>
                        <w:t xml:space="preserve"> </w:t>
                      </w:r>
                    </w:p>
                    <w:p w:rsidR="001E5F0D" w:rsidRPr="0093109A" w:rsidRDefault="001E5F0D">
                      <w:pPr>
                        <w:rPr>
                          <w:color w:val="FFFFFF" w:themeColor="background1"/>
                        </w:rPr>
                      </w:pPr>
                    </w:p>
                  </w:txbxContent>
                </v:textbox>
                <w10:wrap anchorx="page"/>
              </v:rect>
            </w:pict>
          </mc:Fallback>
        </mc:AlternateContent>
      </w:r>
      <w:r w:rsidR="0093109A">
        <w:rPr>
          <w:noProof/>
          <w:lang w:eastAsia="en-US"/>
        </w:rPr>
        <mc:AlternateContent>
          <mc:Choice Requires="wps">
            <w:drawing>
              <wp:anchor distT="0" distB="0" distL="114300" distR="114300" simplePos="0" relativeHeight="251693056" behindDoc="0" locked="0" layoutInCell="1" allowOverlap="1" wp14:anchorId="6A168FB7" wp14:editId="7E94441B">
                <wp:simplePos x="0" y="0"/>
                <wp:positionH relativeFrom="margin">
                  <wp:align>center</wp:align>
                </wp:positionH>
                <wp:positionV relativeFrom="paragraph">
                  <wp:posOffset>7809865</wp:posOffset>
                </wp:positionV>
                <wp:extent cx="7042245" cy="504967"/>
                <wp:effectExtent l="0" t="0" r="0" b="9525"/>
                <wp:wrapNone/>
                <wp:docPr id="129" name="Text Box 129"/>
                <wp:cNvGraphicFramePr/>
                <a:graphic xmlns:a="http://schemas.openxmlformats.org/drawingml/2006/main">
                  <a:graphicData uri="http://schemas.microsoft.com/office/word/2010/wordprocessingShape">
                    <wps:wsp>
                      <wps:cNvSpPr txBox="1"/>
                      <wps:spPr>
                        <a:xfrm>
                          <a:off x="0" y="0"/>
                          <a:ext cx="7042245" cy="504967"/>
                        </a:xfrm>
                        <a:prstGeom prst="rect">
                          <a:avLst/>
                        </a:prstGeom>
                        <a:noFill/>
                        <a:ln>
                          <a:noFill/>
                        </a:ln>
                        <a:effectLst/>
                      </wps:spPr>
                      <wps:txbx>
                        <w:txbxContent>
                          <w:p w:rsidR="001E5F0D" w:rsidRDefault="001E5F0D" w:rsidP="0093109A">
                            <w:pPr>
                              <w:rPr>
                                <w:rStyle w:val="Hyperlink"/>
                                <w:rFonts w:ascii="Century Gothic" w:eastAsiaTheme="majorEastAsia" w:hAnsi="Century Gothic" w:cstheme="majorBidi"/>
                                <w:b/>
                                <w:noProof/>
                                <w:color w:val="FFFF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44EC">
                              <w:rPr>
                                <w:rFonts w:ascii="Century Gothic" w:eastAsiaTheme="majorEastAsia" w:hAnsi="Century Gothic" w:cstheme="majorBidi"/>
                                <w:b/>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more tutorials &amp; Articles visit </w:t>
                            </w:r>
                            <w:hyperlink r:id="rId30" w:history="1">
                              <w:r w:rsidRPr="000E5113">
                                <w:rPr>
                                  <w:rStyle w:val="Hyperlink"/>
                                  <w:rFonts w:ascii="Century Gothic" w:eastAsiaTheme="majorEastAsia" w:hAnsi="Century Gothic" w:cstheme="majorBidi"/>
                                  <w:b/>
                                  <w:noProof/>
                                  <w:color w:val="FFFF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SmlCodes.com</w:t>
                              </w:r>
                            </w:hyperlink>
                          </w:p>
                          <w:p w:rsidR="001E5F0D" w:rsidRDefault="001E5F0D" w:rsidP="0093109A">
                            <w:pPr>
                              <w:rPr>
                                <w:rFonts w:ascii="Century Gothic" w:eastAsiaTheme="majorEastAsia" w:hAnsi="Century Gothic" w:cstheme="majorBidi"/>
                                <w:b/>
                                <w:noProof/>
                                <w:color w:val="FFFF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E5F0D" w:rsidRPr="00E144EC" w:rsidRDefault="001E5F0D" w:rsidP="0093109A">
                            <w:pPr>
                              <w:rPr>
                                <w:color w:val="FFFFFF" w:themeColor="background1"/>
                                <w:sz w:val="44"/>
                                <w:szCs w:val="4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68FB7" id="Text Box 129" o:spid="_x0000_s1042" type="#_x0000_t202" style="position:absolute;margin-left:0;margin-top:614.95pt;width:554.5pt;height:39.7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" filled="f" stroked="f">
                <v:textbox>
                  <w:txbxContent>
                    <w:p w:rsidR="001E5F0D" w:rsidRDefault="001E5F0D" w:rsidP="0093109A">
                      <w:pPr>
                        <w:rPr>
                          <w:rStyle w:val="Hyperlink"/>
                          <w:rFonts w:ascii="Century Gothic" w:eastAsiaTheme="majorEastAsia" w:hAnsi="Century Gothic" w:cstheme="majorBidi"/>
                          <w:b/>
                          <w:noProof/>
                          <w:color w:val="FFFF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44EC">
                        <w:rPr>
                          <w:rFonts w:ascii="Century Gothic" w:eastAsiaTheme="majorEastAsia" w:hAnsi="Century Gothic" w:cstheme="majorBidi"/>
                          <w:b/>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 more tutorials &amp; Articles visit </w:t>
                      </w:r>
                      <w:hyperlink r:id="rId31" w:history="1">
                        <w:r w:rsidRPr="000E5113">
                          <w:rPr>
                            <w:rStyle w:val="Hyperlink"/>
                            <w:rFonts w:ascii="Century Gothic" w:eastAsiaTheme="majorEastAsia" w:hAnsi="Century Gothic" w:cstheme="majorBidi"/>
                            <w:b/>
                            <w:noProof/>
                            <w:color w:val="FFFF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SmlCodes.com</w:t>
                        </w:r>
                      </w:hyperlink>
                    </w:p>
                    <w:p w:rsidR="001E5F0D" w:rsidRDefault="001E5F0D" w:rsidP="0093109A">
                      <w:pPr>
                        <w:rPr>
                          <w:rFonts w:ascii="Century Gothic" w:eastAsiaTheme="majorEastAsia" w:hAnsi="Century Gothic" w:cstheme="majorBidi"/>
                          <w:b/>
                          <w:noProof/>
                          <w:color w:val="FFFF00"/>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E5F0D" w:rsidRPr="00E144EC" w:rsidRDefault="001E5F0D" w:rsidP="0093109A">
                      <w:pPr>
                        <w:rPr>
                          <w:color w:val="FFFFFF" w:themeColor="background1"/>
                          <w:sz w:val="44"/>
                          <w:szCs w:val="44"/>
                        </w:rPr>
                      </w:pPr>
                    </w:p>
                  </w:txbxContent>
                </v:textbox>
                <w10:wrap anchorx="margin"/>
              </v:shape>
            </w:pict>
          </mc:Fallback>
        </mc:AlternateContent>
      </w:r>
      <w:r w:rsidR="0093109A">
        <w:br w:type="page"/>
      </w:r>
      <w:r w:rsidR="0093109A">
        <w:lastRenderedPageBreak/>
        <w:t>So called</w:t>
      </w:r>
      <w:r w:rsidR="0093109A">
        <w:rPr>
          <w:sz w:val="72"/>
        </w:rPr>
        <w:t xml:space="preserve"> </w:t>
      </w:r>
      <w:bookmarkEnd w:id="4"/>
      <w:r w:rsidR="005E50A3">
        <w:rPr>
          <w:sz w:val="72"/>
        </w:rPr>
        <w:t>TITLE</w:t>
      </w:r>
      <w:bookmarkEnd w:id="5"/>
    </w:p>
    <w:p w:rsidR="0093109A" w:rsidRPr="005E50A5" w:rsidRDefault="0093109A" w:rsidP="0093109A"/>
    <w:p w:rsidR="0093109A" w:rsidRPr="001418F2" w:rsidRDefault="0093109A" w:rsidP="0093109A">
      <w:pPr>
        <w:rPr>
          <w:b/>
        </w:rPr>
      </w:pPr>
      <w:r w:rsidRPr="001418F2">
        <w:rPr>
          <w:b/>
        </w:rPr>
        <w:t>Copyright © 2016 Smlcodes.com</w:t>
      </w:r>
    </w:p>
    <w:p w:rsidR="0093109A" w:rsidRPr="005E50A5" w:rsidRDefault="0093109A" w:rsidP="0093109A">
      <w:pPr>
        <w:rPr>
          <w:sz w:val="22"/>
        </w:rPr>
      </w:pPr>
      <w:r w:rsidRPr="005E50A5">
        <w:rPr>
          <w:sz w:val="22"/>
        </w:rPr>
        <w:t xml:space="preserve">All rights reserved. No part of this book may be reproduced, stored in a retrieval system, or transmitted in any form or by any means, </w:t>
      </w:r>
      <w:r w:rsidRPr="005E50A5">
        <w:rPr>
          <w:b/>
          <w:sz w:val="22"/>
        </w:rPr>
        <w:t>without the prior written permission</w:t>
      </w:r>
      <w:r w:rsidRPr="005E50A5">
        <w:rPr>
          <w:sz w:val="22"/>
        </w:rPr>
        <w:t xml:space="preserve"> of the publisher, except in the case of brief quotations embedded in critical articles or reviews.</w:t>
      </w:r>
    </w:p>
    <w:p w:rsidR="0093109A" w:rsidRPr="005E50A5" w:rsidRDefault="0093109A" w:rsidP="0093109A">
      <w:pPr>
        <w:rPr>
          <w:sz w:val="22"/>
        </w:rPr>
      </w:pPr>
      <w:r w:rsidRPr="005E50A5">
        <w:rPr>
          <w:b/>
          <w:sz w:val="22"/>
        </w:rPr>
        <w:t>Every effort has been made in the preparation of this book to ensure the accuracy of the information presented</w:t>
      </w:r>
      <w:r w:rsidRPr="005E50A5">
        <w:rPr>
          <w:sz w:val="22"/>
        </w:rPr>
        <w:t>. However, the information contained in this book is sold without warranty, either express or implied. Neither the author, SmlCodes.com, nor its dealers or distributors will be held liable for any damages caused or alleged to be caused directly or indirectly by this book.</w:t>
      </w:r>
    </w:p>
    <w:p w:rsidR="0093109A" w:rsidRPr="005E50A5" w:rsidRDefault="0093109A" w:rsidP="0093109A">
      <w:pPr>
        <w:rPr>
          <w:sz w:val="22"/>
        </w:rPr>
      </w:pPr>
      <w:r w:rsidRPr="005E50A5">
        <w:rPr>
          <w:b/>
          <w:sz w:val="22"/>
        </w:rPr>
        <w:t>Smlcodes.com has endeavored to provide trademark information</w:t>
      </w:r>
      <w:r w:rsidRPr="005E50A5">
        <w:rPr>
          <w:sz w:val="22"/>
        </w:rPr>
        <w:t xml:space="preserve"> about all the companies and products mentioned in this book by the appropriate use of capitals. However, SmlCodes.com Publishing cannot guarantee the accuracy of this information. </w:t>
      </w:r>
    </w:p>
    <w:p w:rsidR="0093109A" w:rsidRPr="005E50A5" w:rsidRDefault="0093109A" w:rsidP="0093109A">
      <w:pPr>
        <w:rPr>
          <w:sz w:val="22"/>
        </w:rPr>
      </w:pPr>
      <w:r w:rsidRPr="005E50A5">
        <w:rPr>
          <w:sz w:val="22"/>
        </w:rPr>
        <w:t xml:space="preserve">If you discover any errors on our website or in this tutorial, please notify us at </w:t>
      </w:r>
      <w:hyperlink r:id="rId32" w:history="1">
        <w:r w:rsidRPr="005E50A5">
          <w:rPr>
            <w:rStyle w:val="Hyperlink"/>
            <w:sz w:val="22"/>
          </w:rPr>
          <w:t>support@smlcodes.com</w:t>
        </w:r>
      </w:hyperlink>
      <w:r w:rsidRPr="005E50A5">
        <w:rPr>
          <w:sz w:val="22"/>
        </w:rPr>
        <w:t xml:space="preserve"> or </w:t>
      </w:r>
      <w:hyperlink r:id="rId33" w:history="1">
        <w:r w:rsidRPr="005E50A5">
          <w:rPr>
            <w:rStyle w:val="Hyperlink"/>
            <w:sz w:val="22"/>
          </w:rPr>
          <w:t>smlcodes@gmail.com</w:t>
        </w:r>
      </w:hyperlink>
      <w:r w:rsidRPr="005E50A5">
        <w:rPr>
          <w:sz w:val="22"/>
        </w:rPr>
        <w:t xml:space="preserve"> </w:t>
      </w:r>
    </w:p>
    <w:p w:rsidR="0093109A" w:rsidRPr="005E50A5" w:rsidRDefault="0093109A" w:rsidP="0093109A">
      <w:pPr>
        <w:rPr>
          <w:b/>
          <w:sz w:val="22"/>
        </w:rPr>
      </w:pPr>
    </w:p>
    <w:p w:rsidR="0093109A" w:rsidRPr="005E50A5" w:rsidRDefault="0093109A" w:rsidP="0093109A">
      <w:pPr>
        <w:rPr>
          <w:b/>
          <w:sz w:val="22"/>
        </w:rPr>
      </w:pPr>
      <w:r w:rsidRPr="005E50A5">
        <w:rPr>
          <w:b/>
          <w:sz w:val="22"/>
        </w:rPr>
        <w:t>First published</w:t>
      </w:r>
      <w:r>
        <w:rPr>
          <w:b/>
          <w:sz w:val="22"/>
        </w:rPr>
        <w:t xml:space="preserve"> on</w:t>
      </w:r>
      <w:r w:rsidRPr="005E50A5">
        <w:rPr>
          <w:sz w:val="22"/>
        </w:rPr>
        <w:t xml:space="preserve"> </w:t>
      </w:r>
      <w:r>
        <w:rPr>
          <w:sz w:val="22"/>
        </w:rPr>
        <w:t>Aug 201</w:t>
      </w:r>
      <w:r w:rsidRPr="005E50A5">
        <w:rPr>
          <w:sz w:val="22"/>
        </w:rPr>
        <w:t xml:space="preserve">6, Published by </w:t>
      </w:r>
      <w:r w:rsidRPr="005E50A5">
        <w:rPr>
          <w:b/>
          <w:sz w:val="22"/>
        </w:rPr>
        <w:t xml:space="preserve">SmlCodes.com  </w:t>
      </w:r>
    </w:p>
    <w:p w:rsidR="0093109A" w:rsidRPr="005E50A5" w:rsidRDefault="0093109A" w:rsidP="0093109A">
      <w:pPr>
        <w:rPr>
          <w:sz w:val="22"/>
        </w:rPr>
      </w:pPr>
    </w:p>
    <w:p w:rsidR="0093109A" w:rsidRPr="005E50A5" w:rsidRDefault="0093109A" w:rsidP="0093109A">
      <w:pPr>
        <w:pStyle w:val="Heading2"/>
        <w:rPr>
          <w:sz w:val="24"/>
        </w:rPr>
      </w:pPr>
      <w:bookmarkStart w:id="6" w:name="_Toc461791223"/>
      <w:bookmarkStart w:id="7" w:name="_Toc4274689"/>
      <w:r w:rsidRPr="005E50A5">
        <w:rPr>
          <w:sz w:val="32"/>
        </w:rPr>
        <w:t>Author Credits</w:t>
      </w:r>
      <w:bookmarkEnd w:id="6"/>
      <w:bookmarkEnd w:id="7"/>
      <w:r w:rsidRPr="005E50A5">
        <w:rPr>
          <w:sz w:val="32"/>
        </w:rPr>
        <w:t xml:space="preserve"> </w:t>
      </w:r>
    </w:p>
    <w:p w:rsidR="0093109A" w:rsidRPr="005E50A5" w:rsidRDefault="0093109A" w:rsidP="0093109A">
      <w:pPr>
        <w:rPr>
          <w:b/>
          <w:sz w:val="22"/>
        </w:rPr>
      </w:pPr>
      <w:r w:rsidRPr="005E50A5">
        <w:rPr>
          <w:sz w:val="22"/>
        </w:rPr>
        <w:t>Name</w:t>
      </w:r>
      <w:r w:rsidRPr="005E50A5">
        <w:rPr>
          <w:sz w:val="22"/>
        </w:rPr>
        <w:tab/>
      </w:r>
      <w:r w:rsidRPr="005E50A5">
        <w:rPr>
          <w:sz w:val="22"/>
        </w:rPr>
        <w:tab/>
        <w:t xml:space="preserve">: </w:t>
      </w:r>
      <w:r w:rsidRPr="005E50A5">
        <w:rPr>
          <w:b/>
          <w:sz w:val="22"/>
        </w:rPr>
        <w:t>Satya Kaveti</w:t>
      </w:r>
    </w:p>
    <w:p w:rsidR="0093109A" w:rsidRPr="005E50A5" w:rsidRDefault="0093109A" w:rsidP="0093109A">
      <w:pPr>
        <w:rPr>
          <w:sz w:val="22"/>
        </w:rPr>
      </w:pPr>
      <w:r w:rsidRPr="005E50A5">
        <w:rPr>
          <w:sz w:val="22"/>
        </w:rPr>
        <w:t>Email</w:t>
      </w:r>
      <w:r w:rsidRPr="005E50A5">
        <w:rPr>
          <w:sz w:val="22"/>
        </w:rPr>
        <w:tab/>
      </w:r>
      <w:r w:rsidRPr="005E50A5">
        <w:rPr>
          <w:sz w:val="22"/>
        </w:rPr>
        <w:tab/>
        <w:t xml:space="preserve">: </w:t>
      </w:r>
      <w:hyperlink r:id="rId34" w:history="1">
        <w:r w:rsidRPr="005E50A5">
          <w:rPr>
            <w:rStyle w:val="Hyperlink"/>
            <w:sz w:val="22"/>
          </w:rPr>
          <w:t>satyakaveti@gmail.com</w:t>
        </w:r>
      </w:hyperlink>
      <w:r w:rsidRPr="005E50A5">
        <w:rPr>
          <w:sz w:val="22"/>
        </w:rPr>
        <w:t xml:space="preserve"> </w:t>
      </w:r>
    </w:p>
    <w:p w:rsidR="0093109A" w:rsidRDefault="0093109A" w:rsidP="0093109A">
      <w:pPr>
        <w:rPr>
          <w:sz w:val="22"/>
        </w:rPr>
      </w:pPr>
      <w:r w:rsidRPr="005E50A5">
        <w:rPr>
          <w:sz w:val="22"/>
        </w:rPr>
        <w:t>Website</w:t>
      </w:r>
      <w:r w:rsidRPr="005E50A5">
        <w:rPr>
          <w:sz w:val="22"/>
        </w:rPr>
        <w:tab/>
        <w:t>: smlcodes.com, satyajohnny.blogspot.com</w:t>
      </w:r>
    </w:p>
    <w:p w:rsidR="0093109A" w:rsidRPr="005E50A5" w:rsidRDefault="0093109A" w:rsidP="0093109A">
      <w:pPr>
        <w:rPr>
          <w:sz w:val="22"/>
        </w:rPr>
      </w:pPr>
    </w:p>
    <w:p w:rsidR="0093109A" w:rsidRPr="0093109A" w:rsidRDefault="0093109A" w:rsidP="0093109A">
      <w:pPr>
        <w:pStyle w:val="Heading2"/>
      </w:pPr>
      <w:bookmarkStart w:id="8" w:name="_Toc461791224"/>
      <w:bookmarkStart w:id="9" w:name="_Toc4274690"/>
      <w:r w:rsidRPr="0093109A">
        <w:t>Digital Partners</w:t>
      </w:r>
      <w:bookmarkEnd w:id="8"/>
      <w:bookmarkEnd w:id="9"/>
      <w:r w:rsidRPr="0093109A">
        <w:t xml:space="preserve"> </w:t>
      </w:r>
    </w:p>
    <w:p w:rsidR="0093109A" w:rsidRPr="005E50A5" w:rsidRDefault="0093109A" w:rsidP="0093109A">
      <w:pPr>
        <w:rPr>
          <w:sz w:val="22"/>
        </w:rPr>
      </w:pPr>
      <w:r w:rsidRPr="005E50A5">
        <w:rPr>
          <w:noProof/>
          <w:sz w:val="22"/>
          <w:lang w:eastAsia="en-US"/>
        </w:rPr>
        <w:drawing>
          <wp:inline distT="0" distB="0" distL="0" distR="0" wp14:anchorId="1C1C1875" wp14:editId="7CE2FF97">
            <wp:extent cx="5842000" cy="51088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4571" cy="538215"/>
                    </a:xfrm>
                    <a:prstGeom prst="rect">
                      <a:avLst/>
                    </a:prstGeom>
                    <a:noFill/>
                  </pic:spPr>
                </pic:pic>
              </a:graphicData>
            </a:graphic>
          </wp:inline>
        </w:drawing>
      </w:r>
    </w:p>
    <w:p w:rsidR="001E6DF5" w:rsidRDefault="003C00AF" w:rsidP="00922C36">
      <w:pPr>
        <w:pStyle w:val="Heading1"/>
      </w:pPr>
      <w:bookmarkStart w:id="10" w:name="_Toc4274691"/>
      <w:r>
        <w:lastRenderedPageBreak/>
        <w:t>Table of Conte</w:t>
      </w:r>
      <w:r w:rsidR="000D5D94">
        <w:t>n</w:t>
      </w:r>
      <w:r>
        <w:t>t</w:t>
      </w:r>
      <w:bookmarkEnd w:id="10"/>
    </w:p>
    <w:p w:rsidR="007968E7" w:rsidRDefault="000D5D94">
      <w:pPr>
        <w:pStyle w:val="TOC2"/>
        <w:tabs>
          <w:tab w:val="right" w:leader="dot" w:pos="9350"/>
        </w:tabs>
        <w:rPr>
          <w:smallCaps w:val="0"/>
          <w:noProof/>
          <w:color w:val="auto"/>
          <w:sz w:val="22"/>
          <w:szCs w:val="22"/>
          <w:lang w:eastAsia="en-US"/>
        </w:rPr>
      </w:pPr>
      <w:r>
        <w:rPr>
          <w:b/>
          <w:bCs/>
          <w:caps/>
        </w:rPr>
        <w:fldChar w:fldCharType="begin"/>
      </w:r>
      <w:r>
        <w:instrText xml:space="preserve"> TOC \o "1-2" \h \z \u </w:instrText>
      </w:r>
      <w:r>
        <w:rPr>
          <w:b/>
          <w:bCs/>
          <w:caps/>
        </w:rPr>
        <w:fldChar w:fldCharType="separate"/>
      </w:r>
      <w:hyperlink w:anchor="_Toc4274686" w:history="1">
        <w:r w:rsidR="007968E7" w:rsidRPr="002209A2">
          <w:rPr>
            <w:rStyle w:val="Hyperlink"/>
            <w:noProof/>
            <w:lang w:eastAsia="en-US"/>
          </w:rPr>
          <w:drawing>
            <wp:inline distT="0" distB="0" distL="0" distR="0" wp14:anchorId="2BC40584" wp14:editId="1A1470C6">
              <wp:extent cx="304800" cy="304800"/>
              <wp:effectExtent l="0" t="0" r="0" b="0"/>
              <wp:docPr id="92" name="Picture 92" descr="C:\Users\kaveti_s\Desktop\icons-facebook-facebook-icon-social-media-icon-ios-7-facebook-p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veti_s\Desktop\icons-facebook-facebook-icon-social-media-icon-ios-7-facebook-png--9.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007968E7" w:rsidRPr="002209A2">
          <w:rPr>
            <w:rStyle w:val="Hyperlink"/>
            <w:noProof/>
          </w:rPr>
          <w:t xml:space="preserve"> </w:t>
        </w:r>
        <w:r w:rsidR="007968E7" w:rsidRPr="002209A2">
          <w:rPr>
            <w:rStyle w:val="Hyperlink"/>
            <w:noProof/>
            <w:lang w:eastAsia="en-US"/>
          </w:rPr>
          <w:drawing>
            <wp:inline distT="0" distB="0" distL="0" distR="0" wp14:anchorId="1D370AEA" wp14:editId="63AA6236">
              <wp:extent cx="304800" cy="304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inline>
          </w:drawing>
        </w:r>
        <w:r w:rsidR="007968E7">
          <w:rPr>
            <w:noProof/>
            <w:webHidden/>
          </w:rPr>
          <w:tab/>
        </w:r>
        <w:r w:rsidR="007968E7">
          <w:rPr>
            <w:noProof/>
            <w:webHidden/>
          </w:rPr>
          <w:fldChar w:fldCharType="begin"/>
        </w:r>
        <w:r w:rsidR="007968E7">
          <w:rPr>
            <w:noProof/>
            <w:webHidden/>
          </w:rPr>
          <w:instrText xml:space="preserve"> PAGEREF _Toc4274686 \h </w:instrText>
        </w:r>
        <w:r w:rsidR="007968E7">
          <w:rPr>
            <w:noProof/>
            <w:webHidden/>
          </w:rPr>
        </w:r>
        <w:r w:rsidR="007968E7">
          <w:rPr>
            <w:noProof/>
            <w:webHidden/>
          </w:rPr>
          <w:fldChar w:fldCharType="separate"/>
        </w:r>
        <w:r w:rsidR="00EE7EDF">
          <w:rPr>
            <w:noProof/>
            <w:webHidden/>
          </w:rPr>
          <w:t>1</w:t>
        </w:r>
        <w:r w:rsidR="007968E7">
          <w:rPr>
            <w:noProof/>
            <w:webHidden/>
          </w:rPr>
          <w:fldChar w:fldCharType="end"/>
        </w:r>
      </w:hyperlink>
    </w:p>
    <w:p w:rsidR="007968E7" w:rsidRDefault="00B20442">
      <w:pPr>
        <w:pStyle w:val="TOC2"/>
        <w:tabs>
          <w:tab w:val="left" w:pos="600"/>
          <w:tab w:val="right" w:leader="dot" w:pos="9350"/>
        </w:tabs>
        <w:rPr>
          <w:smallCaps w:val="0"/>
          <w:noProof/>
          <w:color w:val="auto"/>
          <w:sz w:val="22"/>
          <w:szCs w:val="22"/>
          <w:lang w:eastAsia="en-US"/>
        </w:rPr>
      </w:pPr>
      <w:hyperlink r:id="rId36" w:anchor="_Toc4274687" w:history="1">
        <w:r w:rsidR="007968E7" w:rsidRPr="002209A2">
          <w:rPr>
            <w:rStyle w:val="Hyperlink"/>
            <w:rFonts w:ascii="Century Gothic" w:eastAsiaTheme="majorEastAsia" w:hAnsi="Century Gothic" w:cstheme="majorBid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968E7">
          <w:rPr>
            <w:smallCaps w:val="0"/>
            <w:noProof/>
            <w:color w:val="auto"/>
            <w:sz w:val="22"/>
            <w:szCs w:val="22"/>
            <w:lang w:eastAsia="en-US"/>
          </w:rPr>
          <w:tab/>
        </w:r>
        <w:r w:rsidR="007968E7" w:rsidRPr="002209A2">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r w:rsidR="007968E7">
          <w:rPr>
            <w:noProof/>
            <w:webHidden/>
          </w:rPr>
          <w:tab/>
        </w:r>
        <w:r w:rsidR="007968E7">
          <w:rPr>
            <w:noProof/>
            <w:webHidden/>
          </w:rPr>
          <w:fldChar w:fldCharType="begin"/>
        </w:r>
        <w:r w:rsidR="007968E7">
          <w:rPr>
            <w:noProof/>
            <w:webHidden/>
          </w:rPr>
          <w:instrText xml:space="preserve"> PAGEREF _Toc4274687 \h </w:instrText>
        </w:r>
        <w:r w:rsidR="007968E7">
          <w:rPr>
            <w:noProof/>
            <w:webHidden/>
          </w:rPr>
        </w:r>
        <w:r w:rsidR="007968E7">
          <w:rPr>
            <w:noProof/>
            <w:webHidden/>
          </w:rPr>
          <w:fldChar w:fldCharType="separate"/>
        </w:r>
        <w:r w:rsidR="00EE7EDF">
          <w:rPr>
            <w:noProof/>
            <w:webHidden/>
          </w:rPr>
          <w:t>1</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88" w:history="1">
        <w:r w:rsidR="007968E7" w:rsidRPr="002209A2">
          <w:rPr>
            <w:rStyle w:val="Hyperlink"/>
            <w:noProof/>
          </w:rPr>
          <w:t>So called TITLE</w:t>
        </w:r>
        <w:r w:rsidR="007968E7">
          <w:rPr>
            <w:noProof/>
            <w:webHidden/>
          </w:rPr>
          <w:tab/>
        </w:r>
        <w:r w:rsidR="007968E7">
          <w:rPr>
            <w:noProof/>
            <w:webHidden/>
          </w:rPr>
          <w:fldChar w:fldCharType="begin"/>
        </w:r>
        <w:r w:rsidR="007968E7">
          <w:rPr>
            <w:noProof/>
            <w:webHidden/>
          </w:rPr>
          <w:instrText xml:space="preserve"> PAGEREF _Toc4274688 \h </w:instrText>
        </w:r>
        <w:r w:rsidR="007968E7">
          <w:rPr>
            <w:noProof/>
            <w:webHidden/>
          </w:rPr>
        </w:r>
        <w:r w:rsidR="007968E7">
          <w:rPr>
            <w:noProof/>
            <w:webHidden/>
          </w:rPr>
          <w:fldChar w:fldCharType="separate"/>
        </w:r>
        <w:r w:rsidR="00EE7EDF">
          <w:rPr>
            <w:noProof/>
            <w:webHidden/>
          </w:rPr>
          <w:t>1</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89" w:history="1">
        <w:r w:rsidR="007968E7" w:rsidRPr="002209A2">
          <w:rPr>
            <w:rStyle w:val="Hyperlink"/>
            <w:noProof/>
          </w:rPr>
          <w:t>Author Credits</w:t>
        </w:r>
        <w:r w:rsidR="007968E7">
          <w:rPr>
            <w:noProof/>
            <w:webHidden/>
          </w:rPr>
          <w:tab/>
        </w:r>
        <w:r w:rsidR="007968E7">
          <w:rPr>
            <w:noProof/>
            <w:webHidden/>
          </w:rPr>
          <w:fldChar w:fldCharType="begin"/>
        </w:r>
        <w:r w:rsidR="007968E7">
          <w:rPr>
            <w:noProof/>
            <w:webHidden/>
          </w:rPr>
          <w:instrText xml:space="preserve"> PAGEREF _Toc4274689 \h </w:instrText>
        </w:r>
        <w:r w:rsidR="007968E7">
          <w:rPr>
            <w:noProof/>
            <w:webHidden/>
          </w:rPr>
        </w:r>
        <w:r w:rsidR="007968E7">
          <w:rPr>
            <w:noProof/>
            <w:webHidden/>
          </w:rPr>
          <w:fldChar w:fldCharType="separate"/>
        </w:r>
        <w:r w:rsidR="00EE7EDF">
          <w:rPr>
            <w:noProof/>
            <w:webHidden/>
          </w:rPr>
          <w:t>2</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0" w:history="1">
        <w:r w:rsidR="007968E7" w:rsidRPr="002209A2">
          <w:rPr>
            <w:rStyle w:val="Hyperlink"/>
            <w:noProof/>
          </w:rPr>
          <w:t>Digital Partners</w:t>
        </w:r>
        <w:r w:rsidR="007968E7">
          <w:rPr>
            <w:noProof/>
            <w:webHidden/>
          </w:rPr>
          <w:tab/>
        </w:r>
        <w:r w:rsidR="007968E7">
          <w:rPr>
            <w:noProof/>
            <w:webHidden/>
          </w:rPr>
          <w:fldChar w:fldCharType="begin"/>
        </w:r>
        <w:r w:rsidR="007968E7">
          <w:rPr>
            <w:noProof/>
            <w:webHidden/>
          </w:rPr>
          <w:instrText xml:space="preserve"> PAGEREF _Toc4274690 \h </w:instrText>
        </w:r>
        <w:r w:rsidR="007968E7">
          <w:rPr>
            <w:noProof/>
            <w:webHidden/>
          </w:rPr>
        </w:r>
        <w:r w:rsidR="007968E7">
          <w:rPr>
            <w:noProof/>
            <w:webHidden/>
          </w:rPr>
          <w:fldChar w:fldCharType="separate"/>
        </w:r>
        <w:r w:rsidR="00EE7EDF">
          <w:rPr>
            <w:noProof/>
            <w:webHidden/>
          </w:rPr>
          <w:t>2</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691" w:history="1">
        <w:r w:rsidR="007968E7" w:rsidRPr="002209A2">
          <w:rPr>
            <w:rStyle w:val="Hyperlink"/>
            <w:noProof/>
          </w:rPr>
          <w:t>Table of Content</w:t>
        </w:r>
        <w:r w:rsidR="007968E7">
          <w:rPr>
            <w:noProof/>
            <w:webHidden/>
          </w:rPr>
          <w:tab/>
        </w:r>
        <w:r w:rsidR="007968E7">
          <w:rPr>
            <w:noProof/>
            <w:webHidden/>
          </w:rPr>
          <w:fldChar w:fldCharType="begin"/>
        </w:r>
        <w:r w:rsidR="007968E7">
          <w:rPr>
            <w:noProof/>
            <w:webHidden/>
          </w:rPr>
          <w:instrText xml:space="preserve"> PAGEREF _Toc4274691 \h </w:instrText>
        </w:r>
        <w:r w:rsidR="007968E7">
          <w:rPr>
            <w:noProof/>
            <w:webHidden/>
          </w:rPr>
        </w:r>
        <w:r w:rsidR="007968E7">
          <w:rPr>
            <w:noProof/>
            <w:webHidden/>
          </w:rPr>
          <w:fldChar w:fldCharType="separate"/>
        </w:r>
        <w:r w:rsidR="00EE7EDF">
          <w:rPr>
            <w:noProof/>
            <w:webHidden/>
          </w:rPr>
          <w:t>3</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692" w:history="1">
        <w:r w:rsidR="007968E7" w:rsidRPr="002209A2">
          <w:rPr>
            <w:rStyle w:val="Hyperlink"/>
            <w:noProof/>
          </w:rPr>
          <w:t>1. SQL Basics</w:t>
        </w:r>
        <w:r w:rsidR="007968E7">
          <w:rPr>
            <w:noProof/>
            <w:webHidden/>
          </w:rPr>
          <w:tab/>
        </w:r>
        <w:r w:rsidR="007968E7">
          <w:rPr>
            <w:noProof/>
            <w:webHidden/>
          </w:rPr>
          <w:fldChar w:fldCharType="begin"/>
        </w:r>
        <w:r w:rsidR="007968E7">
          <w:rPr>
            <w:noProof/>
            <w:webHidden/>
          </w:rPr>
          <w:instrText xml:space="preserve"> PAGEREF _Toc4274692 \h </w:instrText>
        </w:r>
        <w:r w:rsidR="007968E7">
          <w:rPr>
            <w:noProof/>
            <w:webHidden/>
          </w:rPr>
        </w:r>
        <w:r w:rsidR="007968E7">
          <w:rPr>
            <w:noProof/>
            <w:webHidden/>
          </w:rPr>
          <w:fldChar w:fldCharType="separate"/>
        </w:r>
        <w:r w:rsidR="00EE7EDF">
          <w:rPr>
            <w:noProof/>
            <w:webHidden/>
          </w:rPr>
          <w:t>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3" w:history="1">
        <w:r w:rsidR="007968E7" w:rsidRPr="002209A2">
          <w:rPr>
            <w:rStyle w:val="Hyperlink"/>
            <w:noProof/>
          </w:rPr>
          <w:t>I.</w:t>
        </w:r>
        <w:r w:rsidR="007968E7" w:rsidRPr="002209A2">
          <w:rPr>
            <w:rStyle w:val="Hyperlink"/>
            <w:noProof/>
            <w:shd w:val="solid" w:color="002060" w:fill="auto"/>
          </w:rPr>
          <w:t>Introduction to SQL</w:t>
        </w:r>
        <w:r w:rsidR="007968E7">
          <w:rPr>
            <w:noProof/>
            <w:webHidden/>
          </w:rPr>
          <w:tab/>
        </w:r>
        <w:r w:rsidR="007968E7">
          <w:rPr>
            <w:noProof/>
            <w:webHidden/>
          </w:rPr>
          <w:fldChar w:fldCharType="begin"/>
        </w:r>
        <w:r w:rsidR="007968E7">
          <w:rPr>
            <w:noProof/>
            <w:webHidden/>
          </w:rPr>
          <w:instrText xml:space="preserve"> PAGEREF _Toc4274693 \h </w:instrText>
        </w:r>
        <w:r w:rsidR="007968E7">
          <w:rPr>
            <w:noProof/>
            <w:webHidden/>
          </w:rPr>
        </w:r>
        <w:r w:rsidR="007968E7">
          <w:rPr>
            <w:noProof/>
            <w:webHidden/>
          </w:rPr>
          <w:fldChar w:fldCharType="separate"/>
        </w:r>
        <w:r w:rsidR="00EE7EDF">
          <w:rPr>
            <w:noProof/>
            <w:webHidden/>
          </w:rPr>
          <w:t>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4" w:history="1">
        <w:r w:rsidR="007968E7" w:rsidRPr="002209A2">
          <w:rPr>
            <w:rStyle w:val="Hyperlink"/>
            <w:noProof/>
          </w:rPr>
          <w:t>1.1 SQL Operations</w:t>
        </w:r>
        <w:r w:rsidR="007968E7">
          <w:rPr>
            <w:noProof/>
            <w:webHidden/>
          </w:rPr>
          <w:tab/>
        </w:r>
        <w:r w:rsidR="007968E7">
          <w:rPr>
            <w:noProof/>
            <w:webHidden/>
          </w:rPr>
          <w:fldChar w:fldCharType="begin"/>
        </w:r>
        <w:r w:rsidR="007968E7">
          <w:rPr>
            <w:noProof/>
            <w:webHidden/>
          </w:rPr>
          <w:instrText xml:space="preserve"> PAGEREF _Toc4274694 \h </w:instrText>
        </w:r>
        <w:r w:rsidR="007968E7">
          <w:rPr>
            <w:noProof/>
            <w:webHidden/>
          </w:rPr>
        </w:r>
        <w:r w:rsidR="007968E7">
          <w:rPr>
            <w:noProof/>
            <w:webHidden/>
          </w:rPr>
          <w:fldChar w:fldCharType="separate"/>
        </w:r>
        <w:r w:rsidR="00EE7EDF">
          <w:rPr>
            <w:noProof/>
            <w:webHidden/>
          </w:rPr>
          <w:t>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5" w:history="1">
        <w:r w:rsidR="007968E7" w:rsidRPr="002209A2">
          <w:rPr>
            <w:rStyle w:val="Hyperlink"/>
            <w:noProof/>
          </w:rPr>
          <w:t>1.2 JOINS</w:t>
        </w:r>
        <w:r w:rsidR="007968E7">
          <w:rPr>
            <w:noProof/>
            <w:webHidden/>
          </w:rPr>
          <w:tab/>
        </w:r>
        <w:r w:rsidR="007968E7">
          <w:rPr>
            <w:noProof/>
            <w:webHidden/>
          </w:rPr>
          <w:fldChar w:fldCharType="begin"/>
        </w:r>
        <w:r w:rsidR="007968E7">
          <w:rPr>
            <w:noProof/>
            <w:webHidden/>
          </w:rPr>
          <w:instrText xml:space="preserve"> PAGEREF _Toc4274695 \h </w:instrText>
        </w:r>
        <w:r w:rsidR="007968E7">
          <w:rPr>
            <w:noProof/>
            <w:webHidden/>
          </w:rPr>
        </w:r>
        <w:r w:rsidR="007968E7">
          <w:rPr>
            <w:noProof/>
            <w:webHidden/>
          </w:rPr>
          <w:fldChar w:fldCharType="separate"/>
        </w:r>
        <w:r w:rsidR="00EE7EDF">
          <w:rPr>
            <w:noProof/>
            <w:webHidden/>
          </w:rPr>
          <w:t>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6" w:history="1">
        <w:r w:rsidR="007968E7" w:rsidRPr="002209A2">
          <w:rPr>
            <w:rStyle w:val="Hyperlink"/>
            <w:noProof/>
          </w:rPr>
          <w:t>1.3 Sql Functions</w:t>
        </w:r>
        <w:r w:rsidR="007968E7">
          <w:rPr>
            <w:noProof/>
            <w:webHidden/>
          </w:rPr>
          <w:tab/>
        </w:r>
        <w:r w:rsidR="007968E7">
          <w:rPr>
            <w:noProof/>
            <w:webHidden/>
          </w:rPr>
          <w:fldChar w:fldCharType="begin"/>
        </w:r>
        <w:r w:rsidR="007968E7">
          <w:rPr>
            <w:noProof/>
            <w:webHidden/>
          </w:rPr>
          <w:instrText xml:space="preserve"> PAGEREF _Toc4274696 \h </w:instrText>
        </w:r>
        <w:r w:rsidR="007968E7">
          <w:rPr>
            <w:noProof/>
            <w:webHidden/>
          </w:rPr>
        </w:r>
        <w:r w:rsidR="007968E7">
          <w:rPr>
            <w:noProof/>
            <w:webHidden/>
          </w:rPr>
          <w:fldChar w:fldCharType="separate"/>
        </w:r>
        <w:r w:rsidR="00EE7EDF">
          <w:rPr>
            <w:noProof/>
            <w:webHidden/>
          </w:rPr>
          <w:t>13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7" w:history="1">
        <w:r w:rsidR="007968E7" w:rsidRPr="002209A2">
          <w:rPr>
            <w:rStyle w:val="Hyperlink"/>
            <w:noProof/>
          </w:rPr>
          <w:t>1.4 PL/SQL</w:t>
        </w:r>
        <w:r w:rsidR="007968E7">
          <w:rPr>
            <w:noProof/>
            <w:webHidden/>
          </w:rPr>
          <w:tab/>
        </w:r>
        <w:r w:rsidR="007968E7">
          <w:rPr>
            <w:noProof/>
            <w:webHidden/>
          </w:rPr>
          <w:fldChar w:fldCharType="begin"/>
        </w:r>
        <w:r w:rsidR="007968E7">
          <w:rPr>
            <w:noProof/>
            <w:webHidden/>
          </w:rPr>
          <w:instrText xml:space="preserve"> PAGEREF _Toc4274697 \h </w:instrText>
        </w:r>
        <w:r w:rsidR="007968E7">
          <w:rPr>
            <w:noProof/>
            <w:webHidden/>
          </w:rPr>
        </w:r>
        <w:r w:rsidR="007968E7">
          <w:rPr>
            <w:noProof/>
            <w:webHidden/>
          </w:rPr>
          <w:fldChar w:fldCharType="separate"/>
        </w:r>
        <w:r w:rsidR="00EE7EDF">
          <w:rPr>
            <w:noProof/>
            <w:webHidden/>
          </w:rPr>
          <w:t>13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698" w:history="1">
        <w:r w:rsidR="007968E7" w:rsidRPr="002209A2">
          <w:rPr>
            <w:rStyle w:val="Hyperlink"/>
            <w:noProof/>
          </w:rPr>
          <w:t>2.1 Bascis</w:t>
        </w:r>
        <w:r w:rsidR="007968E7">
          <w:rPr>
            <w:noProof/>
            <w:webHidden/>
          </w:rPr>
          <w:tab/>
        </w:r>
        <w:r w:rsidR="007968E7">
          <w:rPr>
            <w:noProof/>
            <w:webHidden/>
          </w:rPr>
          <w:fldChar w:fldCharType="begin"/>
        </w:r>
        <w:r w:rsidR="007968E7">
          <w:rPr>
            <w:noProof/>
            <w:webHidden/>
          </w:rPr>
          <w:instrText xml:space="preserve"> PAGEREF _Toc4274698 \h </w:instrText>
        </w:r>
        <w:r w:rsidR="007968E7">
          <w:rPr>
            <w:noProof/>
            <w:webHidden/>
          </w:rPr>
        </w:r>
        <w:r w:rsidR="007968E7">
          <w:rPr>
            <w:noProof/>
            <w:webHidden/>
          </w:rPr>
          <w:fldChar w:fldCharType="separate"/>
        </w:r>
        <w:r w:rsidR="00EE7EDF">
          <w:rPr>
            <w:noProof/>
            <w:webHidden/>
          </w:rPr>
          <w:t>13</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699" w:history="1">
        <w:r w:rsidR="007968E7" w:rsidRPr="002209A2">
          <w:rPr>
            <w:rStyle w:val="Hyperlink"/>
            <w:noProof/>
          </w:rPr>
          <w:t>2. MongoDB</w:t>
        </w:r>
        <w:r w:rsidR="007968E7">
          <w:rPr>
            <w:noProof/>
            <w:webHidden/>
          </w:rPr>
          <w:tab/>
        </w:r>
        <w:r w:rsidR="007968E7">
          <w:rPr>
            <w:noProof/>
            <w:webHidden/>
          </w:rPr>
          <w:fldChar w:fldCharType="begin"/>
        </w:r>
        <w:r w:rsidR="007968E7">
          <w:rPr>
            <w:noProof/>
            <w:webHidden/>
          </w:rPr>
          <w:instrText xml:space="preserve"> PAGEREF _Toc4274699 \h </w:instrText>
        </w:r>
        <w:r w:rsidR="007968E7">
          <w:rPr>
            <w:noProof/>
            <w:webHidden/>
          </w:rPr>
        </w:r>
        <w:r w:rsidR="007968E7">
          <w:rPr>
            <w:noProof/>
            <w:webHidden/>
          </w:rPr>
          <w:fldChar w:fldCharType="separate"/>
        </w:r>
        <w:r w:rsidR="00EE7EDF">
          <w:rPr>
            <w:noProof/>
            <w:webHidden/>
          </w:rPr>
          <w:t>17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0" w:history="1">
        <w:r w:rsidR="007968E7" w:rsidRPr="002209A2">
          <w:rPr>
            <w:rStyle w:val="Hyperlink"/>
            <w:noProof/>
          </w:rPr>
          <w:t>1.Introduction</w:t>
        </w:r>
        <w:r w:rsidR="007968E7">
          <w:rPr>
            <w:noProof/>
            <w:webHidden/>
          </w:rPr>
          <w:tab/>
        </w:r>
        <w:r w:rsidR="007968E7">
          <w:rPr>
            <w:noProof/>
            <w:webHidden/>
          </w:rPr>
          <w:fldChar w:fldCharType="begin"/>
        </w:r>
        <w:r w:rsidR="007968E7">
          <w:rPr>
            <w:noProof/>
            <w:webHidden/>
          </w:rPr>
          <w:instrText xml:space="preserve"> PAGEREF _Toc4274700 \h </w:instrText>
        </w:r>
        <w:r w:rsidR="007968E7">
          <w:rPr>
            <w:noProof/>
            <w:webHidden/>
          </w:rPr>
        </w:r>
        <w:r w:rsidR="007968E7">
          <w:rPr>
            <w:noProof/>
            <w:webHidden/>
          </w:rPr>
          <w:fldChar w:fldCharType="separate"/>
        </w:r>
        <w:r w:rsidR="00EE7EDF">
          <w:rPr>
            <w:noProof/>
            <w:webHidden/>
          </w:rPr>
          <w:t>17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1" w:history="1">
        <w:r w:rsidR="007968E7" w:rsidRPr="002209A2">
          <w:rPr>
            <w:rStyle w:val="Hyperlink"/>
            <w:noProof/>
          </w:rPr>
          <w:t>2. MongoDB Operations</w:t>
        </w:r>
        <w:r w:rsidR="007968E7">
          <w:rPr>
            <w:noProof/>
            <w:webHidden/>
          </w:rPr>
          <w:tab/>
        </w:r>
        <w:r w:rsidR="007968E7">
          <w:rPr>
            <w:noProof/>
            <w:webHidden/>
          </w:rPr>
          <w:fldChar w:fldCharType="begin"/>
        </w:r>
        <w:r w:rsidR="007968E7">
          <w:rPr>
            <w:noProof/>
            <w:webHidden/>
          </w:rPr>
          <w:instrText xml:space="preserve"> PAGEREF _Toc4274701 \h </w:instrText>
        </w:r>
        <w:r w:rsidR="007968E7">
          <w:rPr>
            <w:noProof/>
            <w:webHidden/>
          </w:rPr>
        </w:r>
        <w:r w:rsidR="007968E7">
          <w:rPr>
            <w:noProof/>
            <w:webHidden/>
          </w:rPr>
          <w:fldChar w:fldCharType="separate"/>
        </w:r>
        <w:r w:rsidR="00EE7EDF">
          <w:rPr>
            <w:noProof/>
            <w:webHidden/>
          </w:rPr>
          <w:t>20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2" w:history="1">
        <w:r w:rsidR="007968E7" w:rsidRPr="002209A2">
          <w:rPr>
            <w:rStyle w:val="Hyperlink"/>
            <w:noProof/>
          </w:rPr>
          <w:t>3. MongoDB with Java</w:t>
        </w:r>
        <w:r w:rsidR="007968E7">
          <w:rPr>
            <w:noProof/>
            <w:webHidden/>
          </w:rPr>
          <w:tab/>
        </w:r>
        <w:r w:rsidR="007968E7">
          <w:rPr>
            <w:noProof/>
            <w:webHidden/>
          </w:rPr>
          <w:fldChar w:fldCharType="begin"/>
        </w:r>
        <w:r w:rsidR="007968E7">
          <w:rPr>
            <w:noProof/>
            <w:webHidden/>
          </w:rPr>
          <w:instrText xml:space="preserve"> PAGEREF _Toc4274702 \h </w:instrText>
        </w:r>
        <w:r w:rsidR="007968E7">
          <w:rPr>
            <w:noProof/>
            <w:webHidden/>
          </w:rPr>
        </w:r>
        <w:r w:rsidR="007968E7">
          <w:rPr>
            <w:noProof/>
            <w:webHidden/>
          </w:rPr>
          <w:fldChar w:fldCharType="separate"/>
        </w:r>
        <w:r w:rsidR="00EE7EDF">
          <w:rPr>
            <w:noProof/>
            <w:webHidden/>
          </w:rPr>
          <w:t>27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3" w:history="1">
        <w:r w:rsidR="007968E7" w:rsidRPr="002209A2">
          <w:rPr>
            <w:rStyle w:val="Hyperlink"/>
            <w:noProof/>
          </w:rPr>
          <w:t>References</w:t>
        </w:r>
        <w:r w:rsidR="007968E7">
          <w:rPr>
            <w:noProof/>
            <w:webHidden/>
          </w:rPr>
          <w:tab/>
        </w:r>
        <w:r w:rsidR="007968E7">
          <w:rPr>
            <w:noProof/>
            <w:webHidden/>
          </w:rPr>
          <w:fldChar w:fldCharType="begin"/>
        </w:r>
        <w:r w:rsidR="007968E7">
          <w:rPr>
            <w:noProof/>
            <w:webHidden/>
          </w:rPr>
          <w:instrText xml:space="preserve"> PAGEREF _Toc4274703 \h </w:instrText>
        </w:r>
        <w:r w:rsidR="007968E7">
          <w:rPr>
            <w:noProof/>
            <w:webHidden/>
          </w:rPr>
        </w:r>
        <w:r w:rsidR="007968E7">
          <w:rPr>
            <w:noProof/>
            <w:webHidden/>
          </w:rPr>
          <w:fldChar w:fldCharType="separate"/>
        </w:r>
        <w:r w:rsidR="00EE7EDF">
          <w:rPr>
            <w:noProof/>
            <w:webHidden/>
          </w:rPr>
          <w:t>33</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704" w:history="1">
        <w:r w:rsidR="007968E7" w:rsidRPr="002209A2">
          <w:rPr>
            <w:rStyle w:val="Hyperlink"/>
            <w:noProof/>
          </w:rPr>
          <w:t>2. JDBC</w:t>
        </w:r>
        <w:r w:rsidR="007968E7">
          <w:rPr>
            <w:noProof/>
            <w:webHidden/>
          </w:rPr>
          <w:tab/>
        </w:r>
        <w:r w:rsidR="007968E7">
          <w:rPr>
            <w:noProof/>
            <w:webHidden/>
          </w:rPr>
          <w:fldChar w:fldCharType="begin"/>
        </w:r>
        <w:r w:rsidR="007968E7">
          <w:rPr>
            <w:noProof/>
            <w:webHidden/>
          </w:rPr>
          <w:instrText xml:space="preserve"> PAGEREF _Toc4274704 \h </w:instrText>
        </w:r>
        <w:r w:rsidR="007968E7">
          <w:rPr>
            <w:noProof/>
            <w:webHidden/>
          </w:rPr>
        </w:r>
        <w:r w:rsidR="007968E7">
          <w:rPr>
            <w:noProof/>
            <w:webHidden/>
          </w:rPr>
          <w:fldChar w:fldCharType="separate"/>
        </w:r>
        <w:r w:rsidR="00EE7EDF">
          <w:rPr>
            <w:noProof/>
            <w:webHidden/>
          </w:rPr>
          <w:t>33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5" w:history="1">
        <w:r w:rsidR="007968E7" w:rsidRPr="002209A2">
          <w:rPr>
            <w:rStyle w:val="Hyperlink"/>
            <w:noProof/>
          </w:rPr>
          <w:t>2.1 Introduction</w:t>
        </w:r>
        <w:r w:rsidR="007968E7">
          <w:rPr>
            <w:noProof/>
            <w:webHidden/>
          </w:rPr>
          <w:tab/>
        </w:r>
        <w:r w:rsidR="007968E7">
          <w:rPr>
            <w:noProof/>
            <w:webHidden/>
          </w:rPr>
          <w:fldChar w:fldCharType="begin"/>
        </w:r>
        <w:r w:rsidR="007968E7">
          <w:rPr>
            <w:noProof/>
            <w:webHidden/>
          </w:rPr>
          <w:instrText xml:space="preserve"> PAGEREF _Toc4274705 \h </w:instrText>
        </w:r>
        <w:r w:rsidR="007968E7">
          <w:rPr>
            <w:noProof/>
            <w:webHidden/>
          </w:rPr>
        </w:r>
        <w:r w:rsidR="007968E7">
          <w:rPr>
            <w:noProof/>
            <w:webHidden/>
          </w:rPr>
          <w:fldChar w:fldCharType="separate"/>
        </w:r>
        <w:r w:rsidR="00EE7EDF">
          <w:rPr>
            <w:noProof/>
            <w:webHidden/>
          </w:rPr>
          <w:t>33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6" w:history="1">
        <w:r w:rsidR="007968E7" w:rsidRPr="002209A2">
          <w:rPr>
            <w:rStyle w:val="Hyperlink"/>
            <w:noProof/>
          </w:rPr>
          <w:t>2.2 DriverManager class</w:t>
        </w:r>
        <w:r w:rsidR="007968E7">
          <w:rPr>
            <w:noProof/>
            <w:webHidden/>
          </w:rPr>
          <w:tab/>
        </w:r>
        <w:r w:rsidR="007968E7">
          <w:rPr>
            <w:noProof/>
            <w:webHidden/>
          </w:rPr>
          <w:fldChar w:fldCharType="begin"/>
        </w:r>
        <w:r w:rsidR="007968E7">
          <w:rPr>
            <w:noProof/>
            <w:webHidden/>
          </w:rPr>
          <w:instrText xml:space="preserve"> PAGEREF _Toc4274706 \h </w:instrText>
        </w:r>
        <w:r w:rsidR="007968E7">
          <w:rPr>
            <w:noProof/>
            <w:webHidden/>
          </w:rPr>
        </w:r>
        <w:r w:rsidR="007968E7">
          <w:rPr>
            <w:noProof/>
            <w:webHidden/>
          </w:rPr>
          <w:fldChar w:fldCharType="separate"/>
        </w:r>
        <w:r w:rsidR="00EE7EDF">
          <w:rPr>
            <w:noProof/>
            <w:webHidden/>
          </w:rPr>
          <w:t>37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7" w:history="1">
        <w:r w:rsidR="007968E7" w:rsidRPr="002209A2">
          <w:rPr>
            <w:rStyle w:val="Hyperlink"/>
            <w:noProof/>
          </w:rPr>
          <w:t>2.3 Connection interface</w:t>
        </w:r>
        <w:r w:rsidR="007968E7">
          <w:rPr>
            <w:noProof/>
            <w:webHidden/>
          </w:rPr>
          <w:tab/>
        </w:r>
        <w:r w:rsidR="007968E7">
          <w:rPr>
            <w:noProof/>
            <w:webHidden/>
          </w:rPr>
          <w:fldChar w:fldCharType="begin"/>
        </w:r>
        <w:r w:rsidR="007968E7">
          <w:rPr>
            <w:noProof/>
            <w:webHidden/>
          </w:rPr>
          <w:instrText xml:space="preserve"> PAGEREF _Toc4274707 \h </w:instrText>
        </w:r>
        <w:r w:rsidR="007968E7">
          <w:rPr>
            <w:noProof/>
            <w:webHidden/>
          </w:rPr>
        </w:r>
        <w:r w:rsidR="007968E7">
          <w:rPr>
            <w:noProof/>
            <w:webHidden/>
          </w:rPr>
          <w:fldChar w:fldCharType="separate"/>
        </w:r>
        <w:r w:rsidR="00EE7EDF">
          <w:rPr>
            <w:noProof/>
            <w:webHidden/>
          </w:rPr>
          <w:t>37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8" w:history="1">
        <w:r w:rsidR="007968E7" w:rsidRPr="002209A2">
          <w:rPr>
            <w:rStyle w:val="Hyperlink"/>
            <w:noProof/>
          </w:rPr>
          <w:t>2.4 Statement interface</w:t>
        </w:r>
        <w:r w:rsidR="007968E7">
          <w:rPr>
            <w:noProof/>
            <w:webHidden/>
          </w:rPr>
          <w:tab/>
        </w:r>
        <w:r w:rsidR="007968E7">
          <w:rPr>
            <w:noProof/>
            <w:webHidden/>
          </w:rPr>
          <w:fldChar w:fldCharType="begin"/>
        </w:r>
        <w:r w:rsidR="007968E7">
          <w:rPr>
            <w:noProof/>
            <w:webHidden/>
          </w:rPr>
          <w:instrText xml:space="preserve"> PAGEREF _Toc4274708 \h </w:instrText>
        </w:r>
        <w:r w:rsidR="007968E7">
          <w:rPr>
            <w:noProof/>
            <w:webHidden/>
          </w:rPr>
        </w:r>
        <w:r w:rsidR="007968E7">
          <w:rPr>
            <w:noProof/>
            <w:webHidden/>
          </w:rPr>
          <w:fldChar w:fldCharType="separate"/>
        </w:r>
        <w:r w:rsidR="00EE7EDF">
          <w:rPr>
            <w:noProof/>
            <w:webHidden/>
          </w:rPr>
          <w:t>38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09" w:history="1">
        <w:r w:rsidR="007968E7" w:rsidRPr="002209A2">
          <w:rPr>
            <w:rStyle w:val="Hyperlink"/>
            <w:noProof/>
          </w:rPr>
          <w:t>2.5 ResultSet interface</w:t>
        </w:r>
        <w:r w:rsidR="007968E7">
          <w:rPr>
            <w:noProof/>
            <w:webHidden/>
          </w:rPr>
          <w:tab/>
        </w:r>
        <w:r w:rsidR="007968E7">
          <w:rPr>
            <w:noProof/>
            <w:webHidden/>
          </w:rPr>
          <w:fldChar w:fldCharType="begin"/>
        </w:r>
        <w:r w:rsidR="007968E7">
          <w:rPr>
            <w:noProof/>
            <w:webHidden/>
          </w:rPr>
          <w:instrText xml:space="preserve"> PAGEREF _Toc4274709 \h </w:instrText>
        </w:r>
        <w:r w:rsidR="007968E7">
          <w:rPr>
            <w:noProof/>
            <w:webHidden/>
          </w:rPr>
        </w:r>
        <w:r w:rsidR="007968E7">
          <w:rPr>
            <w:noProof/>
            <w:webHidden/>
          </w:rPr>
          <w:fldChar w:fldCharType="separate"/>
        </w:r>
        <w:r w:rsidR="00EE7EDF">
          <w:rPr>
            <w:noProof/>
            <w:webHidden/>
          </w:rPr>
          <w:t>38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0" w:history="1">
        <w:r w:rsidR="007968E7" w:rsidRPr="002209A2">
          <w:rPr>
            <w:rStyle w:val="Hyperlink"/>
            <w:noProof/>
          </w:rPr>
          <w:t>2.6 PreparedStatement</w:t>
        </w:r>
        <w:r w:rsidR="007968E7">
          <w:rPr>
            <w:noProof/>
            <w:webHidden/>
          </w:rPr>
          <w:tab/>
        </w:r>
        <w:r w:rsidR="007968E7">
          <w:rPr>
            <w:noProof/>
            <w:webHidden/>
          </w:rPr>
          <w:fldChar w:fldCharType="begin"/>
        </w:r>
        <w:r w:rsidR="007968E7">
          <w:rPr>
            <w:noProof/>
            <w:webHidden/>
          </w:rPr>
          <w:instrText xml:space="preserve"> PAGEREF _Toc4274710 \h </w:instrText>
        </w:r>
        <w:r w:rsidR="007968E7">
          <w:rPr>
            <w:noProof/>
            <w:webHidden/>
          </w:rPr>
        </w:r>
        <w:r w:rsidR="007968E7">
          <w:rPr>
            <w:noProof/>
            <w:webHidden/>
          </w:rPr>
          <w:fldChar w:fldCharType="separate"/>
        </w:r>
        <w:r w:rsidR="00EE7EDF">
          <w:rPr>
            <w:noProof/>
            <w:webHidden/>
          </w:rPr>
          <w:t>44</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1" w:history="1">
        <w:r w:rsidR="007968E7" w:rsidRPr="002209A2">
          <w:rPr>
            <w:rStyle w:val="Hyperlink"/>
            <w:noProof/>
          </w:rPr>
          <w:t>2.7 BLOB (BinaryLarge Obejects)</w:t>
        </w:r>
        <w:r w:rsidR="007968E7">
          <w:rPr>
            <w:noProof/>
            <w:webHidden/>
          </w:rPr>
          <w:tab/>
        </w:r>
        <w:r w:rsidR="007968E7">
          <w:rPr>
            <w:noProof/>
            <w:webHidden/>
          </w:rPr>
          <w:fldChar w:fldCharType="begin"/>
        </w:r>
        <w:r w:rsidR="007968E7">
          <w:rPr>
            <w:noProof/>
            <w:webHidden/>
          </w:rPr>
          <w:instrText xml:space="preserve"> PAGEREF _Toc4274711 \h </w:instrText>
        </w:r>
        <w:r w:rsidR="007968E7">
          <w:rPr>
            <w:noProof/>
            <w:webHidden/>
          </w:rPr>
        </w:r>
        <w:r w:rsidR="007968E7">
          <w:rPr>
            <w:noProof/>
            <w:webHidden/>
          </w:rPr>
          <w:fldChar w:fldCharType="separate"/>
        </w:r>
        <w:r w:rsidR="00EE7EDF">
          <w:rPr>
            <w:noProof/>
            <w:webHidden/>
          </w:rPr>
          <w:t>45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2" w:history="1">
        <w:r w:rsidR="007968E7" w:rsidRPr="002209A2">
          <w:rPr>
            <w:rStyle w:val="Hyperlink"/>
            <w:noProof/>
          </w:rPr>
          <w:t>2.8 CLOB</w:t>
        </w:r>
        <w:r w:rsidR="007968E7">
          <w:rPr>
            <w:noProof/>
            <w:webHidden/>
          </w:rPr>
          <w:tab/>
        </w:r>
        <w:r w:rsidR="007968E7">
          <w:rPr>
            <w:noProof/>
            <w:webHidden/>
          </w:rPr>
          <w:fldChar w:fldCharType="begin"/>
        </w:r>
        <w:r w:rsidR="007968E7">
          <w:rPr>
            <w:noProof/>
            <w:webHidden/>
          </w:rPr>
          <w:instrText xml:space="preserve"> PAGEREF _Toc4274712 \h </w:instrText>
        </w:r>
        <w:r w:rsidR="007968E7">
          <w:rPr>
            <w:noProof/>
            <w:webHidden/>
          </w:rPr>
        </w:r>
        <w:r w:rsidR="007968E7">
          <w:rPr>
            <w:noProof/>
            <w:webHidden/>
          </w:rPr>
          <w:fldChar w:fldCharType="separate"/>
        </w:r>
        <w:r w:rsidR="00EE7EDF">
          <w:rPr>
            <w:noProof/>
            <w:webHidden/>
          </w:rPr>
          <w:t>47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3" w:history="1">
        <w:r w:rsidR="007968E7" w:rsidRPr="002209A2">
          <w:rPr>
            <w:rStyle w:val="Hyperlink"/>
            <w:noProof/>
          </w:rPr>
          <w:t>2.9 CallableStatement</w:t>
        </w:r>
        <w:r w:rsidR="007968E7">
          <w:rPr>
            <w:noProof/>
            <w:webHidden/>
          </w:rPr>
          <w:tab/>
        </w:r>
        <w:r w:rsidR="007968E7">
          <w:rPr>
            <w:noProof/>
            <w:webHidden/>
          </w:rPr>
          <w:fldChar w:fldCharType="begin"/>
        </w:r>
        <w:r w:rsidR="007968E7">
          <w:rPr>
            <w:noProof/>
            <w:webHidden/>
          </w:rPr>
          <w:instrText xml:space="preserve"> PAGEREF _Toc4274713 \h </w:instrText>
        </w:r>
        <w:r w:rsidR="007968E7">
          <w:rPr>
            <w:noProof/>
            <w:webHidden/>
          </w:rPr>
        </w:r>
        <w:r w:rsidR="007968E7">
          <w:rPr>
            <w:noProof/>
            <w:webHidden/>
          </w:rPr>
          <w:fldChar w:fldCharType="separate"/>
        </w:r>
        <w:r w:rsidR="00EE7EDF">
          <w:rPr>
            <w:noProof/>
            <w:webHidden/>
          </w:rPr>
          <w:t>48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4" w:history="1">
        <w:r w:rsidR="007968E7" w:rsidRPr="002209A2">
          <w:rPr>
            <w:rStyle w:val="Hyperlink"/>
            <w:noProof/>
          </w:rPr>
          <w:t>2.10 Metadata</w:t>
        </w:r>
        <w:r w:rsidR="007968E7">
          <w:rPr>
            <w:noProof/>
            <w:webHidden/>
          </w:rPr>
          <w:tab/>
        </w:r>
        <w:r w:rsidR="007968E7">
          <w:rPr>
            <w:noProof/>
            <w:webHidden/>
          </w:rPr>
          <w:fldChar w:fldCharType="begin"/>
        </w:r>
        <w:r w:rsidR="007968E7">
          <w:rPr>
            <w:noProof/>
            <w:webHidden/>
          </w:rPr>
          <w:instrText xml:space="preserve"> PAGEREF _Toc4274714 \h </w:instrText>
        </w:r>
        <w:r w:rsidR="007968E7">
          <w:rPr>
            <w:noProof/>
            <w:webHidden/>
          </w:rPr>
        </w:r>
        <w:r w:rsidR="007968E7">
          <w:rPr>
            <w:noProof/>
            <w:webHidden/>
          </w:rPr>
          <w:fldChar w:fldCharType="separate"/>
        </w:r>
        <w:r w:rsidR="00EE7EDF">
          <w:rPr>
            <w:noProof/>
            <w:webHidden/>
          </w:rPr>
          <w:t>50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5" w:history="1">
        <w:r w:rsidR="007968E7" w:rsidRPr="002209A2">
          <w:rPr>
            <w:rStyle w:val="Hyperlink"/>
            <w:noProof/>
          </w:rPr>
          <w:t>2.11 Batch Processing</w:t>
        </w:r>
        <w:r w:rsidR="007968E7">
          <w:rPr>
            <w:noProof/>
            <w:webHidden/>
          </w:rPr>
          <w:tab/>
        </w:r>
        <w:r w:rsidR="007968E7">
          <w:rPr>
            <w:noProof/>
            <w:webHidden/>
          </w:rPr>
          <w:fldChar w:fldCharType="begin"/>
        </w:r>
        <w:r w:rsidR="007968E7">
          <w:rPr>
            <w:noProof/>
            <w:webHidden/>
          </w:rPr>
          <w:instrText xml:space="preserve"> PAGEREF _Toc4274715 \h </w:instrText>
        </w:r>
        <w:r w:rsidR="007968E7">
          <w:rPr>
            <w:noProof/>
            <w:webHidden/>
          </w:rPr>
        </w:r>
        <w:r w:rsidR="007968E7">
          <w:rPr>
            <w:noProof/>
            <w:webHidden/>
          </w:rPr>
          <w:fldChar w:fldCharType="separate"/>
        </w:r>
        <w:r w:rsidR="00EE7EDF">
          <w:rPr>
            <w:noProof/>
            <w:webHidden/>
          </w:rPr>
          <w:t>52</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6" w:history="1">
        <w:r w:rsidR="007968E7" w:rsidRPr="002209A2">
          <w:rPr>
            <w:rStyle w:val="Hyperlink"/>
            <w:noProof/>
          </w:rPr>
          <w:t>2.12 Transcations</w:t>
        </w:r>
        <w:r w:rsidR="007968E7">
          <w:rPr>
            <w:noProof/>
            <w:webHidden/>
          </w:rPr>
          <w:tab/>
        </w:r>
        <w:r w:rsidR="007968E7">
          <w:rPr>
            <w:noProof/>
            <w:webHidden/>
          </w:rPr>
          <w:fldChar w:fldCharType="begin"/>
        </w:r>
        <w:r w:rsidR="007968E7">
          <w:rPr>
            <w:noProof/>
            <w:webHidden/>
          </w:rPr>
          <w:instrText xml:space="preserve"> PAGEREF _Toc4274716 \h </w:instrText>
        </w:r>
        <w:r w:rsidR="007968E7">
          <w:rPr>
            <w:noProof/>
            <w:webHidden/>
          </w:rPr>
        </w:r>
        <w:r w:rsidR="007968E7">
          <w:rPr>
            <w:noProof/>
            <w:webHidden/>
          </w:rPr>
          <w:fldChar w:fldCharType="separate"/>
        </w:r>
        <w:r w:rsidR="00EE7EDF">
          <w:rPr>
            <w:noProof/>
            <w:webHidden/>
          </w:rPr>
          <w:t>53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7" w:history="1">
        <w:r w:rsidR="007968E7" w:rsidRPr="002209A2">
          <w:rPr>
            <w:rStyle w:val="Hyperlink"/>
            <w:noProof/>
          </w:rPr>
          <w:t>2.13 RowSet Interfcae</w:t>
        </w:r>
        <w:r w:rsidR="007968E7">
          <w:rPr>
            <w:noProof/>
            <w:webHidden/>
          </w:rPr>
          <w:tab/>
        </w:r>
        <w:r w:rsidR="007968E7">
          <w:rPr>
            <w:noProof/>
            <w:webHidden/>
          </w:rPr>
          <w:fldChar w:fldCharType="begin"/>
        </w:r>
        <w:r w:rsidR="007968E7">
          <w:rPr>
            <w:noProof/>
            <w:webHidden/>
          </w:rPr>
          <w:instrText xml:space="preserve"> PAGEREF _Toc4274717 \h </w:instrText>
        </w:r>
        <w:r w:rsidR="007968E7">
          <w:rPr>
            <w:noProof/>
            <w:webHidden/>
          </w:rPr>
        </w:r>
        <w:r w:rsidR="007968E7">
          <w:rPr>
            <w:noProof/>
            <w:webHidden/>
          </w:rPr>
          <w:fldChar w:fldCharType="separate"/>
        </w:r>
        <w:r w:rsidR="00EE7EDF">
          <w:rPr>
            <w:noProof/>
            <w:webHidden/>
          </w:rPr>
          <w:t>53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18" w:history="1">
        <w:r w:rsidR="007968E7" w:rsidRPr="002209A2">
          <w:rPr>
            <w:rStyle w:val="Hyperlink"/>
            <w:noProof/>
          </w:rPr>
          <w:t>2.14 Notes</w:t>
        </w:r>
        <w:r w:rsidR="007968E7">
          <w:rPr>
            <w:noProof/>
            <w:webHidden/>
          </w:rPr>
          <w:tab/>
        </w:r>
        <w:r w:rsidR="007968E7">
          <w:rPr>
            <w:noProof/>
            <w:webHidden/>
          </w:rPr>
          <w:fldChar w:fldCharType="begin"/>
        </w:r>
        <w:r w:rsidR="007968E7">
          <w:rPr>
            <w:noProof/>
            <w:webHidden/>
          </w:rPr>
          <w:instrText xml:space="preserve"> PAGEREF _Toc4274718 \h </w:instrText>
        </w:r>
        <w:r w:rsidR="007968E7">
          <w:rPr>
            <w:noProof/>
            <w:webHidden/>
          </w:rPr>
        </w:r>
        <w:r w:rsidR="007968E7">
          <w:rPr>
            <w:noProof/>
            <w:webHidden/>
          </w:rPr>
          <w:fldChar w:fldCharType="separate"/>
        </w:r>
        <w:r w:rsidR="00EE7EDF">
          <w:rPr>
            <w:noProof/>
            <w:webHidden/>
          </w:rPr>
          <w:t>54</w:t>
        </w:r>
        <w:r w:rsidR="007968E7">
          <w:rPr>
            <w:noProof/>
            <w:webHidden/>
          </w:rPr>
          <w:fldChar w:fldCharType="end"/>
        </w:r>
      </w:hyperlink>
    </w:p>
    <w:p w:rsidR="007968E7" w:rsidRDefault="00B20442">
      <w:pPr>
        <w:pStyle w:val="TOC1"/>
        <w:tabs>
          <w:tab w:val="left" w:pos="400"/>
          <w:tab w:val="right" w:leader="dot" w:pos="9350"/>
        </w:tabs>
        <w:rPr>
          <w:b w:val="0"/>
          <w:bCs w:val="0"/>
          <w:caps w:val="0"/>
          <w:noProof/>
          <w:color w:val="auto"/>
          <w:sz w:val="22"/>
          <w:szCs w:val="22"/>
          <w:lang w:eastAsia="en-US"/>
        </w:rPr>
      </w:pPr>
      <w:hyperlink w:anchor="_Toc4274719" w:history="1">
        <w:r w:rsidR="007968E7" w:rsidRPr="002209A2">
          <w:rPr>
            <w:rStyle w:val="Hyperlink"/>
            <w:noProof/>
          </w:rPr>
          <w:t>3.</w:t>
        </w:r>
        <w:r w:rsidR="007968E7">
          <w:rPr>
            <w:b w:val="0"/>
            <w:bCs w:val="0"/>
            <w:caps w:val="0"/>
            <w:noProof/>
            <w:color w:val="auto"/>
            <w:sz w:val="22"/>
            <w:szCs w:val="22"/>
            <w:lang w:eastAsia="en-US"/>
          </w:rPr>
          <w:tab/>
        </w:r>
        <w:r w:rsidR="007968E7" w:rsidRPr="002209A2">
          <w:rPr>
            <w:rStyle w:val="Hyperlink"/>
            <w:noProof/>
          </w:rPr>
          <w:t>Servlets</w:t>
        </w:r>
        <w:r w:rsidR="007968E7">
          <w:rPr>
            <w:noProof/>
            <w:webHidden/>
          </w:rPr>
          <w:tab/>
        </w:r>
        <w:r w:rsidR="007968E7">
          <w:rPr>
            <w:noProof/>
            <w:webHidden/>
          </w:rPr>
          <w:fldChar w:fldCharType="begin"/>
        </w:r>
        <w:r w:rsidR="007968E7">
          <w:rPr>
            <w:noProof/>
            <w:webHidden/>
          </w:rPr>
          <w:instrText xml:space="preserve"> PAGEREF _Toc4274719 \h </w:instrText>
        </w:r>
        <w:r w:rsidR="007968E7">
          <w:rPr>
            <w:noProof/>
            <w:webHidden/>
          </w:rPr>
        </w:r>
        <w:r w:rsidR="007968E7">
          <w:rPr>
            <w:noProof/>
            <w:webHidden/>
          </w:rPr>
          <w:fldChar w:fldCharType="separate"/>
        </w:r>
        <w:r w:rsidR="00EE7EDF">
          <w:rPr>
            <w:noProof/>
            <w:webHidden/>
          </w:rPr>
          <w:t>55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20" w:history="1">
        <w:r w:rsidR="007968E7" w:rsidRPr="002209A2">
          <w:rPr>
            <w:rStyle w:val="Hyperlink"/>
            <w:noProof/>
            <w:lang w:eastAsia="en-US"/>
          </w:rPr>
          <w:t>3.1 Basics of Web Technologies</w:t>
        </w:r>
        <w:r w:rsidR="007968E7">
          <w:rPr>
            <w:noProof/>
            <w:webHidden/>
          </w:rPr>
          <w:tab/>
        </w:r>
        <w:r w:rsidR="007968E7">
          <w:rPr>
            <w:noProof/>
            <w:webHidden/>
          </w:rPr>
          <w:fldChar w:fldCharType="begin"/>
        </w:r>
        <w:r w:rsidR="007968E7">
          <w:rPr>
            <w:noProof/>
            <w:webHidden/>
          </w:rPr>
          <w:instrText xml:space="preserve"> PAGEREF _Toc4274720 \h </w:instrText>
        </w:r>
        <w:r w:rsidR="007968E7">
          <w:rPr>
            <w:noProof/>
            <w:webHidden/>
          </w:rPr>
        </w:r>
        <w:r w:rsidR="007968E7">
          <w:rPr>
            <w:noProof/>
            <w:webHidden/>
          </w:rPr>
          <w:fldChar w:fldCharType="separate"/>
        </w:r>
        <w:r w:rsidR="00EE7EDF">
          <w:rPr>
            <w:noProof/>
            <w:webHidden/>
          </w:rPr>
          <w:t>56</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21" w:history="1">
        <w:r w:rsidR="007968E7" w:rsidRPr="002209A2">
          <w:rPr>
            <w:rStyle w:val="Hyperlink"/>
            <w:noProof/>
          </w:rPr>
          <w:t>3.2 Servlet API</w:t>
        </w:r>
        <w:r w:rsidR="007968E7">
          <w:rPr>
            <w:noProof/>
            <w:webHidden/>
          </w:rPr>
          <w:tab/>
        </w:r>
        <w:r w:rsidR="007968E7">
          <w:rPr>
            <w:noProof/>
            <w:webHidden/>
          </w:rPr>
          <w:fldChar w:fldCharType="begin"/>
        </w:r>
        <w:r w:rsidR="007968E7">
          <w:rPr>
            <w:noProof/>
            <w:webHidden/>
          </w:rPr>
          <w:instrText xml:space="preserve"> PAGEREF _Toc4274721 \h </w:instrText>
        </w:r>
        <w:r w:rsidR="007968E7">
          <w:rPr>
            <w:noProof/>
            <w:webHidden/>
          </w:rPr>
        </w:r>
        <w:r w:rsidR="007968E7">
          <w:rPr>
            <w:noProof/>
            <w:webHidden/>
          </w:rPr>
          <w:fldChar w:fldCharType="separate"/>
        </w:r>
        <w:r w:rsidR="00EE7EDF">
          <w:rPr>
            <w:noProof/>
            <w:webHidden/>
          </w:rPr>
          <w:t>60</w:t>
        </w:r>
        <w:r w:rsidR="007968E7">
          <w:rPr>
            <w:noProof/>
            <w:webHidden/>
          </w:rPr>
          <w:fldChar w:fldCharType="end"/>
        </w:r>
      </w:hyperlink>
    </w:p>
    <w:p w:rsidR="007968E7" w:rsidRDefault="00B20442">
      <w:pPr>
        <w:pStyle w:val="TOC2"/>
        <w:tabs>
          <w:tab w:val="left" w:pos="800"/>
          <w:tab w:val="right" w:leader="dot" w:pos="9350"/>
        </w:tabs>
        <w:rPr>
          <w:smallCaps w:val="0"/>
          <w:noProof/>
          <w:color w:val="auto"/>
          <w:sz w:val="22"/>
          <w:szCs w:val="22"/>
          <w:lang w:eastAsia="en-US"/>
        </w:rPr>
      </w:pPr>
      <w:hyperlink w:anchor="_Toc4274722" w:history="1">
        <w:r w:rsidR="007968E7" w:rsidRPr="002209A2">
          <w:rPr>
            <w:rStyle w:val="Hyperlink"/>
            <w:noProof/>
          </w:rPr>
          <w:t>3.3</w:t>
        </w:r>
        <w:r w:rsidR="007968E7">
          <w:rPr>
            <w:smallCaps w:val="0"/>
            <w:noProof/>
            <w:color w:val="auto"/>
            <w:sz w:val="22"/>
            <w:szCs w:val="22"/>
            <w:lang w:eastAsia="en-US"/>
          </w:rPr>
          <w:tab/>
        </w:r>
        <w:r w:rsidR="007968E7" w:rsidRPr="002209A2">
          <w:rPr>
            <w:rStyle w:val="Hyperlink"/>
            <w:noProof/>
          </w:rPr>
          <w:t>Servlet Lifecycle</w:t>
        </w:r>
        <w:r w:rsidR="007968E7">
          <w:rPr>
            <w:noProof/>
            <w:webHidden/>
          </w:rPr>
          <w:tab/>
        </w:r>
        <w:r w:rsidR="007968E7">
          <w:rPr>
            <w:noProof/>
            <w:webHidden/>
          </w:rPr>
          <w:fldChar w:fldCharType="begin"/>
        </w:r>
        <w:r w:rsidR="007968E7">
          <w:rPr>
            <w:noProof/>
            <w:webHidden/>
          </w:rPr>
          <w:instrText xml:space="preserve"> PAGEREF _Toc4274722 \h </w:instrText>
        </w:r>
        <w:r w:rsidR="007968E7">
          <w:rPr>
            <w:noProof/>
            <w:webHidden/>
          </w:rPr>
        </w:r>
        <w:r w:rsidR="007968E7">
          <w:rPr>
            <w:noProof/>
            <w:webHidden/>
          </w:rPr>
          <w:fldChar w:fldCharType="separate"/>
        </w:r>
        <w:r w:rsidR="00EE7EDF">
          <w:rPr>
            <w:noProof/>
            <w:webHidden/>
          </w:rPr>
          <w:t>62</w:t>
        </w:r>
        <w:r w:rsidR="007968E7">
          <w:rPr>
            <w:noProof/>
            <w:webHidden/>
          </w:rPr>
          <w:fldChar w:fldCharType="end"/>
        </w:r>
      </w:hyperlink>
    </w:p>
    <w:p w:rsidR="007968E7" w:rsidRDefault="00B20442">
      <w:pPr>
        <w:pStyle w:val="TOC2"/>
        <w:tabs>
          <w:tab w:val="left" w:pos="2781"/>
          <w:tab w:val="right" w:leader="dot" w:pos="9350"/>
        </w:tabs>
        <w:rPr>
          <w:smallCaps w:val="0"/>
          <w:noProof/>
          <w:color w:val="auto"/>
          <w:sz w:val="22"/>
          <w:szCs w:val="22"/>
          <w:lang w:eastAsia="en-US"/>
        </w:rPr>
      </w:pPr>
      <w:hyperlink w:anchor="_Toc4274723" w:history="1">
        <w:r w:rsidR="007968E7" w:rsidRPr="002209A2">
          <w:rPr>
            <w:rStyle w:val="Hyperlink"/>
            <w:noProof/>
          </w:rPr>
          <w:t>3.4 ServletRequest (interface)</w:t>
        </w:r>
        <w:r w:rsidR="007968E7">
          <w:rPr>
            <w:smallCaps w:val="0"/>
            <w:noProof/>
            <w:color w:val="auto"/>
            <w:sz w:val="22"/>
            <w:szCs w:val="22"/>
            <w:lang w:eastAsia="en-US"/>
          </w:rPr>
          <w:tab/>
        </w:r>
        <w:r w:rsidR="007968E7" w:rsidRPr="002209A2">
          <w:rPr>
            <w:rStyle w:val="Hyperlink"/>
            <w:noProof/>
          </w:rPr>
          <w:sym w:font="Wingdings" w:char="F0E0"/>
        </w:r>
        <w:r w:rsidR="007968E7" w:rsidRPr="002209A2">
          <w:rPr>
            <w:rStyle w:val="Hyperlink"/>
            <w:noProof/>
          </w:rPr>
          <w:t xml:space="preserve"> getParamaters()</w:t>
        </w:r>
        <w:r w:rsidR="007968E7">
          <w:rPr>
            <w:noProof/>
            <w:webHidden/>
          </w:rPr>
          <w:tab/>
        </w:r>
        <w:r w:rsidR="007968E7">
          <w:rPr>
            <w:noProof/>
            <w:webHidden/>
          </w:rPr>
          <w:fldChar w:fldCharType="begin"/>
        </w:r>
        <w:r w:rsidR="007968E7">
          <w:rPr>
            <w:noProof/>
            <w:webHidden/>
          </w:rPr>
          <w:instrText xml:space="preserve"> PAGEREF _Toc4274723 \h </w:instrText>
        </w:r>
        <w:r w:rsidR="007968E7">
          <w:rPr>
            <w:noProof/>
            <w:webHidden/>
          </w:rPr>
        </w:r>
        <w:r w:rsidR="007968E7">
          <w:rPr>
            <w:noProof/>
            <w:webHidden/>
          </w:rPr>
          <w:fldChar w:fldCharType="separate"/>
        </w:r>
        <w:r w:rsidR="00EE7EDF">
          <w:rPr>
            <w:noProof/>
            <w:webHidden/>
          </w:rPr>
          <w:t>64</w:t>
        </w:r>
        <w:r w:rsidR="007968E7">
          <w:rPr>
            <w:noProof/>
            <w:webHidden/>
          </w:rPr>
          <w:fldChar w:fldCharType="end"/>
        </w:r>
      </w:hyperlink>
    </w:p>
    <w:p w:rsidR="007968E7" w:rsidRDefault="00B20442">
      <w:pPr>
        <w:pStyle w:val="TOC2"/>
        <w:tabs>
          <w:tab w:val="left" w:pos="2685"/>
          <w:tab w:val="right" w:leader="dot" w:pos="9350"/>
        </w:tabs>
        <w:rPr>
          <w:smallCaps w:val="0"/>
          <w:noProof/>
          <w:color w:val="auto"/>
          <w:sz w:val="22"/>
          <w:szCs w:val="22"/>
          <w:lang w:eastAsia="en-US"/>
        </w:rPr>
      </w:pPr>
      <w:hyperlink w:anchor="_Toc4274724" w:history="1">
        <w:r w:rsidR="007968E7" w:rsidRPr="002209A2">
          <w:rPr>
            <w:rStyle w:val="Hyperlink"/>
            <w:noProof/>
          </w:rPr>
          <w:t>3.5 ServletConfig (interface)</w:t>
        </w:r>
        <w:r w:rsidR="007968E7">
          <w:rPr>
            <w:smallCaps w:val="0"/>
            <w:noProof/>
            <w:color w:val="auto"/>
            <w:sz w:val="22"/>
            <w:szCs w:val="22"/>
            <w:lang w:eastAsia="en-US"/>
          </w:rPr>
          <w:tab/>
        </w:r>
        <w:r w:rsidR="007968E7" w:rsidRPr="002209A2">
          <w:rPr>
            <w:rStyle w:val="Hyperlink"/>
            <w:noProof/>
          </w:rPr>
          <w:sym w:font="Wingdings" w:char="F0E0"/>
        </w:r>
        <w:r w:rsidR="007968E7" w:rsidRPr="002209A2">
          <w:rPr>
            <w:rStyle w:val="Hyperlink"/>
            <w:noProof/>
          </w:rPr>
          <w:t xml:space="preserve"> getInitParamaters()</w:t>
        </w:r>
        <w:r w:rsidR="007968E7">
          <w:rPr>
            <w:noProof/>
            <w:webHidden/>
          </w:rPr>
          <w:tab/>
        </w:r>
        <w:r w:rsidR="007968E7">
          <w:rPr>
            <w:noProof/>
            <w:webHidden/>
          </w:rPr>
          <w:fldChar w:fldCharType="begin"/>
        </w:r>
        <w:r w:rsidR="007968E7">
          <w:rPr>
            <w:noProof/>
            <w:webHidden/>
          </w:rPr>
          <w:instrText xml:space="preserve"> PAGEREF _Toc4274724 \h </w:instrText>
        </w:r>
        <w:r w:rsidR="007968E7">
          <w:rPr>
            <w:noProof/>
            <w:webHidden/>
          </w:rPr>
        </w:r>
        <w:r w:rsidR="007968E7">
          <w:rPr>
            <w:noProof/>
            <w:webHidden/>
          </w:rPr>
          <w:fldChar w:fldCharType="separate"/>
        </w:r>
        <w:r w:rsidR="00EE7EDF">
          <w:rPr>
            <w:noProof/>
            <w:webHidden/>
          </w:rPr>
          <w:t>69</w:t>
        </w:r>
        <w:r w:rsidR="007968E7">
          <w:rPr>
            <w:noProof/>
            <w:webHidden/>
          </w:rPr>
          <w:fldChar w:fldCharType="end"/>
        </w:r>
      </w:hyperlink>
    </w:p>
    <w:p w:rsidR="007968E7" w:rsidRDefault="00B20442">
      <w:pPr>
        <w:pStyle w:val="TOC2"/>
        <w:tabs>
          <w:tab w:val="left" w:pos="2787"/>
          <w:tab w:val="right" w:leader="dot" w:pos="9350"/>
        </w:tabs>
        <w:rPr>
          <w:smallCaps w:val="0"/>
          <w:noProof/>
          <w:color w:val="auto"/>
          <w:sz w:val="22"/>
          <w:szCs w:val="22"/>
          <w:lang w:eastAsia="en-US"/>
        </w:rPr>
      </w:pPr>
      <w:hyperlink w:anchor="_Toc4274725" w:history="1">
        <w:r w:rsidR="007968E7" w:rsidRPr="002209A2">
          <w:rPr>
            <w:rStyle w:val="Hyperlink"/>
            <w:noProof/>
          </w:rPr>
          <w:t>3.6 ServletContext (interface)</w:t>
        </w:r>
        <w:r w:rsidR="007968E7">
          <w:rPr>
            <w:smallCaps w:val="0"/>
            <w:noProof/>
            <w:color w:val="auto"/>
            <w:sz w:val="22"/>
            <w:szCs w:val="22"/>
            <w:lang w:eastAsia="en-US"/>
          </w:rPr>
          <w:tab/>
        </w:r>
        <w:r w:rsidR="007968E7" w:rsidRPr="002209A2">
          <w:rPr>
            <w:rStyle w:val="Hyperlink"/>
            <w:noProof/>
          </w:rPr>
          <w:sym w:font="Wingdings" w:char="F0E0"/>
        </w:r>
        <w:r w:rsidR="007968E7" w:rsidRPr="002209A2">
          <w:rPr>
            <w:rStyle w:val="Hyperlink"/>
            <w:noProof/>
          </w:rPr>
          <w:t xml:space="preserve"> getInitParamaters()</w:t>
        </w:r>
        <w:r w:rsidR="007968E7">
          <w:rPr>
            <w:noProof/>
            <w:webHidden/>
          </w:rPr>
          <w:tab/>
        </w:r>
        <w:r w:rsidR="007968E7">
          <w:rPr>
            <w:noProof/>
            <w:webHidden/>
          </w:rPr>
          <w:fldChar w:fldCharType="begin"/>
        </w:r>
        <w:r w:rsidR="007968E7">
          <w:rPr>
            <w:noProof/>
            <w:webHidden/>
          </w:rPr>
          <w:instrText xml:space="preserve"> PAGEREF _Toc4274725 \h </w:instrText>
        </w:r>
        <w:r w:rsidR="007968E7">
          <w:rPr>
            <w:noProof/>
            <w:webHidden/>
          </w:rPr>
        </w:r>
        <w:r w:rsidR="007968E7">
          <w:rPr>
            <w:noProof/>
            <w:webHidden/>
          </w:rPr>
          <w:fldChar w:fldCharType="separate"/>
        </w:r>
        <w:r w:rsidR="00EE7EDF">
          <w:rPr>
            <w:noProof/>
            <w:webHidden/>
          </w:rPr>
          <w:t>70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26" w:history="1">
        <w:r w:rsidR="007968E7" w:rsidRPr="002209A2">
          <w:rPr>
            <w:rStyle w:val="Hyperlink"/>
            <w:noProof/>
          </w:rPr>
          <w:t>3.7 ServletChaining</w:t>
        </w:r>
        <w:r w:rsidR="007968E7">
          <w:rPr>
            <w:noProof/>
            <w:webHidden/>
          </w:rPr>
          <w:tab/>
        </w:r>
        <w:r w:rsidR="007968E7">
          <w:rPr>
            <w:noProof/>
            <w:webHidden/>
          </w:rPr>
          <w:fldChar w:fldCharType="begin"/>
        </w:r>
        <w:r w:rsidR="007968E7">
          <w:rPr>
            <w:noProof/>
            <w:webHidden/>
          </w:rPr>
          <w:instrText xml:space="preserve"> PAGEREF _Toc4274726 \h </w:instrText>
        </w:r>
        <w:r w:rsidR="007968E7">
          <w:rPr>
            <w:noProof/>
            <w:webHidden/>
          </w:rPr>
        </w:r>
        <w:r w:rsidR="007968E7">
          <w:rPr>
            <w:noProof/>
            <w:webHidden/>
          </w:rPr>
          <w:fldChar w:fldCharType="separate"/>
        </w:r>
        <w:r w:rsidR="00EE7EDF">
          <w:rPr>
            <w:noProof/>
            <w:webHidden/>
          </w:rPr>
          <w:t>73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27" w:history="1">
        <w:r w:rsidR="007968E7" w:rsidRPr="002209A2">
          <w:rPr>
            <w:rStyle w:val="Hyperlink"/>
            <w:noProof/>
          </w:rPr>
          <w:t>3.8 Attribbutes</w:t>
        </w:r>
        <w:r w:rsidR="007968E7">
          <w:rPr>
            <w:noProof/>
            <w:webHidden/>
          </w:rPr>
          <w:tab/>
        </w:r>
        <w:r w:rsidR="007968E7">
          <w:rPr>
            <w:noProof/>
            <w:webHidden/>
          </w:rPr>
          <w:fldChar w:fldCharType="begin"/>
        </w:r>
        <w:r w:rsidR="007968E7">
          <w:rPr>
            <w:noProof/>
            <w:webHidden/>
          </w:rPr>
          <w:instrText xml:space="preserve"> PAGEREF _Toc4274727 \h </w:instrText>
        </w:r>
        <w:r w:rsidR="007968E7">
          <w:rPr>
            <w:noProof/>
            <w:webHidden/>
          </w:rPr>
        </w:r>
        <w:r w:rsidR="007968E7">
          <w:rPr>
            <w:noProof/>
            <w:webHidden/>
          </w:rPr>
          <w:fldChar w:fldCharType="separate"/>
        </w:r>
        <w:r w:rsidR="00EE7EDF">
          <w:rPr>
            <w:noProof/>
            <w:webHidden/>
          </w:rPr>
          <w:t>77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28" w:history="1">
        <w:r w:rsidR="007968E7" w:rsidRPr="002209A2">
          <w:rPr>
            <w:rStyle w:val="Hyperlink"/>
            <w:noProof/>
          </w:rPr>
          <w:t>3.9 Session Tracking</w:t>
        </w:r>
        <w:r w:rsidR="007968E7">
          <w:rPr>
            <w:noProof/>
            <w:webHidden/>
          </w:rPr>
          <w:tab/>
        </w:r>
        <w:r w:rsidR="007968E7">
          <w:rPr>
            <w:noProof/>
            <w:webHidden/>
          </w:rPr>
          <w:fldChar w:fldCharType="begin"/>
        </w:r>
        <w:r w:rsidR="007968E7">
          <w:rPr>
            <w:noProof/>
            <w:webHidden/>
          </w:rPr>
          <w:instrText xml:space="preserve"> PAGEREF _Toc4274728 \h </w:instrText>
        </w:r>
        <w:r w:rsidR="007968E7">
          <w:rPr>
            <w:noProof/>
            <w:webHidden/>
          </w:rPr>
        </w:r>
        <w:r w:rsidR="007968E7">
          <w:rPr>
            <w:noProof/>
            <w:webHidden/>
          </w:rPr>
          <w:fldChar w:fldCharType="separate"/>
        </w:r>
        <w:r w:rsidR="00EE7EDF">
          <w:rPr>
            <w:noProof/>
            <w:webHidden/>
          </w:rPr>
          <w:t>80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29" w:history="1">
        <w:r w:rsidR="007968E7" w:rsidRPr="002209A2">
          <w:rPr>
            <w:rStyle w:val="Hyperlink"/>
            <w:noProof/>
          </w:rPr>
          <w:t>3.10 Filters</w:t>
        </w:r>
        <w:r w:rsidR="007968E7">
          <w:rPr>
            <w:noProof/>
            <w:webHidden/>
          </w:rPr>
          <w:tab/>
        </w:r>
        <w:r w:rsidR="007968E7">
          <w:rPr>
            <w:noProof/>
            <w:webHidden/>
          </w:rPr>
          <w:fldChar w:fldCharType="begin"/>
        </w:r>
        <w:r w:rsidR="007968E7">
          <w:rPr>
            <w:noProof/>
            <w:webHidden/>
          </w:rPr>
          <w:instrText xml:space="preserve"> PAGEREF _Toc4274729 \h </w:instrText>
        </w:r>
        <w:r w:rsidR="007968E7">
          <w:rPr>
            <w:noProof/>
            <w:webHidden/>
          </w:rPr>
        </w:r>
        <w:r w:rsidR="007968E7">
          <w:rPr>
            <w:noProof/>
            <w:webHidden/>
          </w:rPr>
          <w:fldChar w:fldCharType="separate"/>
        </w:r>
        <w:r w:rsidR="00EE7EDF">
          <w:rPr>
            <w:noProof/>
            <w:webHidden/>
          </w:rPr>
          <w:t>84</w:t>
        </w:r>
        <w:r w:rsidR="007968E7">
          <w:rPr>
            <w:noProof/>
            <w:webHidden/>
          </w:rPr>
          <w:fldChar w:fldCharType="end"/>
        </w:r>
      </w:hyperlink>
    </w:p>
    <w:p w:rsidR="007968E7" w:rsidRDefault="00B20442">
      <w:pPr>
        <w:pStyle w:val="TOC1"/>
        <w:tabs>
          <w:tab w:val="left" w:pos="400"/>
          <w:tab w:val="right" w:leader="dot" w:pos="9350"/>
        </w:tabs>
        <w:rPr>
          <w:b w:val="0"/>
          <w:bCs w:val="0"/>
          <w:caps w:val="0"/>
          <w:noProof/>
          <w:color w:val="auto"/>
          <w:sz w:val="22"/>
          <w:szCs w:val="22"/>
          <w:lang w:eastAsia="en-US"/>
        </w:rPr>
      </w:pPr>
      <w:hyperlink w:anchor="_Toc4274730" w:history="1">
        <w:r w:rsidR="007968E7" w:rsidRPr="002209A2">
          <w:rPr>
            <w:rStyle w:val="Hyperlink"/>
            <w:noProof/>
          </w:rPr>
          <w:t>4.</w:t>
        </w:r>
        <w:r w:rsidR="007968E7">
          <w:rPr>
            <w:b w:val="0"/>
            <w:bCs w:val="0"/>
            <w:caps w:val="0"/>
            <w:noProof/>
            <w:color w:val="auto"/>
            <w:sz w:val="22"/>
            <w:szCs w:val="22"/>
            <w:lang w:eastAsia="en-US"/>
          </w:rPr>
          <w:tab/>
        </w:r>
        <w:r w:rsidR="007968E7" w:rsidRPr="002209A2">
          <w:rPr>
            <w:rStyle w:val="Hyperlink"/>
            <w:noProof/>
          </w:rPr>
          <w:t>JSP</w:t>
        </w:r>
        <w:r w:rsidR="007968E7">
          <w:rPr>
            <w:noProof/>
            <w:webHidden/>
          </w:rPr>
          <w:tab/>
        </w:r>
        <w:r w:rsidR="007968E7">
          <w:rPr>
            <w:noProof/>
            <w:webHidden/>
          </w:rPr>
          <w:fldChar w:fldCharType="begin"/>
        </w:r>
        <w:r w:rsidR="007968E7">
          <w:rPr>
            <w:noProof/>
            <w:webHidden/>
          </w:rPr>
          <w:instrText xml:space="preserve"> PAGEREF _Toc4274730 \h </w:instrText>
        </w:r>
        <w:r w:rsidR="007968E7">
          <w:rPr>
            <w:noProof/>
            <w:webHidden/>
          </w:rPr>
        </w:r>
        <w:r w:rsidR="007968E7">
          <w:rPr>
            <w:noProof/>
            <w:webHidden/>
          </w:rPr>
          <w:fldChar w:fldCharType="separate"/>
        </w:r>
        <w:r w:rsidR="00EE7EDF">
          <w:rPr>
            <w:noProof/>
            <w:webHidden/>
          </w:rPr>
          <w:t>88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1" w:history="1">
        <w:r w:rsidR="007968E7" w:rsidRPr="002209A2">
          <w:rPr>
            <w:rStyle w:val="Hyperlink"/>
            <w:noProof/>
          </w:rPr>
          <w:t>1. JSP Introduction</w:t>
        </w:r>
        <w:r w:rsidR="007968E7">
          <w:rPr>
            <w:noProof/>
            <w:webHidden/>
          </w:rPr>
          <w:tab/>
        </w:r>
        <w:r w:rsidR="007968E7">
          <w:rPr>
            <w:noProof/>
            <w:webHidden/>
          </w:rPr>
          <w:fldChar w:fldCharType="begin"/>
        </w:r>
        <w:r w:rsidR="007968E7">
          <w:rPr>
            <w:noProof/>
            <w:webHidden/>
          </w:rPr>
          <w:instrText xml:space="preserve"> PAGEREF _Toc4274731 \h </w:instrText>
        </w:r>
        <w:r w:rsidR="007968E7">
          <w:rPr>
            <w:noProof/>
            <w:webHidden/>
          </w:rPr>
        </w:r>
        <w:r w:rsidR="007968E7">
          <w:rPr>
            <w:noProof/>
            <w:webHidden/>
          </w:rPr>
          <w:fldChar w:fldCharType="separate"/>
        </w:r>
        <w:r w:rsidR="00EE7EDF">
          <w:rPr>
            <w:noProof/>
            <w:webHidden/>
          </w:rPr>
          <w:t>88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2" w:history="1">
        <w:r w:rsidR="007968E7" w:rsidRPr="002209A2">
          <w:rPr>
            <w:rStyle w:val="Hyperlink"/>
            <w:noProof/>
          </w:rPr>
          <w:t>2. JSP Scriptlets</w:t>
        </w:r>
        <w:r w:rsidR="007968E7">
          <w:rPr>
            <w:noProof/>
            <w:webHidden/>
          </w:rPr>
          <w:tab/>
        </w:r>
        <w:r w:rsidR="007968E7">
          <w:rPr>
            <w:noProof/>
            <w:webHidden/>
          </w:rPr>
          <w:fldChar w:fldCharType="begin"/>
        </w:r>
        <w:r w:rsidR="007968E7">
          <w:rPr>
            <w:noProof/>
            <w:webHidden/>
          </w:rPr>
          <w:instrText xml:space="preserve"> PAGEREF _Toc4274732 \h </w:instrText>
        </w:r>
        <w:r w:rsidR="007968E7">
          <w:rPr>
            <w:noProof/>
            <w:webHidden/>
          </w:rPr>
        </w:r>
        <w:r w:rsidR="007968E7">
          <w:rPr>
            <w:noProof/>
            <w:webHidden/>
          </w:rPr>
          <w:fldChar w:fldCharType="separate"/>
        </w:r>
        <w:r w:rsidR="00EE7EDF">
          <w:rPr>
            <w:noProof/>
            <w:webHidden/>
          </w:rPr>
          <w:t>89</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3" w:history="1">
        <w:r w:rsidR="007968E7" w:rsidRPr="002209A2">
          <w:rPr>
            <w:rStyle w:val="Hyperlink"/>
            <w:noProof/>
          </w:rPr>
          <w:t>3. JSP Implicit objects</w:t>
        </w:r>
        <w:r w:rsidR="007968E7">
          <w:rPr>
            <w:noProof/>
            <w:webHidden/>
          </w:rPr>
          <w:tab/>
        </w:r>
        <w:r w:rsidR="007968E7">
          <w:rPr>
            <w:noProof/>
            <w:webHidden/>
          </w:rPr>
          <w:fldChar w:fldCharType="begin"/>
        </w:r>
        <w:r w:rsidR="007968E7">
          <w:rPr>
            <w:noProof/>
            <w:webHidden/>
          </w:rPr>
          <w:instrText xml:space="preserve"> PAGEREF _Toc4274733 \h </w:instrText>
        </w:r>
        <w:r w:rsidR="007968E7">
          <w:rPr>
            <w:noProof/>
            <w:webHidden/>
          </w:rPr>
        </w:r>
        <w:r w:rsidR="007968E7">
          <w:rPr>
            <w:noProof/>
            <w:webHidden/>
          </w:rPr>
          <w:fldChar w:fldCharType="separate"/>
        </w:r>
        <w:r w:rsidR="00EE7EDF">
          <w:rPr>
            <w:noProof/>
            <w:webHidden/>
          </w:rPr>
          <w:t>90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4" w:history="1">
        <w:r w:rsidR="007968E7" w:rsidRPr="002209A2">
          <w:rPr>
            <w:rStyle w:val="Hyperlink"/>
            <w:noProof/>
          </w:rPr>
          <w:t>4. JSP Directives</w:t>
        </w:r>
        <w:r w:rsidR="007968E7">
          <w:rPr>
            <w:noProof/>
            <w:webHidden/>
          </w:rPr>
          <w:tab/>
        </w:r>
        <w:r w:rsidR="007968E7">
          <w:rPr>
            <w:noProof/>
            <w:webHidden/>
          </w:rPr>
          <w:fldChar w:fldCharType="begin"/>
        </w:r>
        <w:r w:rsidR="007968E7">
          <w:rPr>
            <w:noProof/>
            <w:webHidden/>
          </w:rPr>
          <w:instrText xml:space="preserve"> PAGEREF _Toc4274734 \h </w:instrText>
        </w:r>
        <w:r w:rsidR="007968E7">
          <w:rPr>
            <w:noProof/>
            <w:webHidden/>
          </w:rPr>
        </w:r>
        <w:r w:rsidR="007968E7">
          <w:rPr>
            <w:noProof/>
            <w:webHidden/>
          </w:rPr>
          <w:fldChar w:fldCharType="separate"/>
        </w:r>
        <w:r w:rsidR="00EE7EDF">
          <w:rPr>
            <w:noProof/>
            <w:webHidden/>
          </w:rPr>
          <w:t>92</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5" w:history="1">
        <w:r w:rsidR="007968E7" w:rsidRPr="002209A2">
          <w:rPr>
            <w:rStyle w:val="Hyperlink"/>
            <w:noProof/>
          </w:rPr>
          <w:t>5. JSP Action Tags</w:t>
        </w:r>
        <w:r w:rsidR="007968E7">
          <w:rPr>
            <w:noProof/>
            <w:webHidden/>
          </w:rPr>
          <w:tab/>
        </w:r>
        <w:r w:rsidR="007968E7">
          <w:rPr>
            <w:noProof/>
            <w:webHidden/>
          </w:rPr>
          <w:fldChar w:fldCharType="begin"/>
        </w:r>
        <w:r w:rsidR="007968E7">
          <w:rPr>
            <w:noProof/>
            <w:webHidden/>
          </w:rPr>
          <w:instrText xml:space="preserve"> PAGEREF _Toc4274735 \h </w:instrText>
        </w:r>
        <w:r w:rsidR="007968E7">
          <w:rPr>
            <w:noProof/>
            <w:webHidden/>
          </w:rPr>
        </w:r>
        <w:r w:rsidR="007968E7">
          <w:rPr>
            <w:noProof/>
            <w:webHidden/>
          </w:rPr>
          <w:fldChar w:fldCharType="separate"/>
        </w:r>
        <w:r w:rsidR="00EE7EDF">
          <w:rPr>
            <w:noProof/>
            <w:webHidden/>
          </w:rPr>
          <w:t>95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6" w:history="1">
        <w:r w:rsidR="007968E7" w:rsidRPr="002209A2">
          <w:rPr>
            <w:rStyle w:val="Hyperlink"/>
            <w:noProof/>
          </w:rPr>
          <w:t>6. JSP EL (JSP Expression Language)</w:t>
        </w:r>
        <w:r w:rsidR="007968E7">
          <w:rPr>
            <w:noProof/>
            <w:webHidden/>
          </w:rPr>
          <w:tab/>
        </w:r>
        <w:r w:rsidR="007968E7">
          <w:rPr>
            <w:noProof/>
            <w:webHidden/>
          </w:rPr>
          <w:fldChar w:fldCharType="begin"/>
        </w:r>
        <w:r w:rsidR="007968E7">
          <w:rPr>
            <w:noProof/>
            <w:webHidden/>
          </w:rPr>
          <w:instrText xml:space="preserve"> PAGEREF _Toc4274736 \h </w:instrText>
        </w:r>
        <w:r w:rsidR="007968E7">
          <w:rPr>
            <w:noProof/>
            <w:webHidden/>
          </w:rPr>
        </w:r>
        <w:r w:rsidR="007968E7">
          <w:rPr>
            <w:noProof/>
            <w:webHidden/>
          </w:rPr>
          <w:fldChar w:fldCharType="separate"/>
        </w:r>
        <w:r w:rsidR="00EE7EDF">
          <w:rPr>
            <w:noProof/>
            <w:webHidden/>
          </w:rPr>
          <w:t>97</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7" w:history="1">
        <w:r w:rsidR="007968E7" w:rsidRPr="002209A2">
          <w:rPr>
            <w:rStyle w:val="Hyperlink"/>
            <w:noProof/>
          </w:rPr>
          <w:t>7. JSP - Standard Tag Library (JSTL)</w:t>
        </w:r>
        <w:r w:rsidR="007968E7">
          <w:rPr>
            <w:noProof/>
            <w:webHidden/>
          </w:rPr>
          <w:tab/>
        </w:r>
        <w:r w:rsidR="007968E7">
          <w:rPr>
            <w:noProof/>
            <w:webHidden/>
          </w:rPr>
          <w:fldChar w:fldCharType="begin"/>
        </w:r>
        <w:r w:rsidR="007968E7">
          <w:rPr>
            <w:noProof/>
            <w:webHidden/>
          </w:rPr>
          <w:instrText xml:space="preserve"> PAGEREF _Toc4274737 \h </w:instrText>
        </w:r>
        <w:r w:rsidR="007968E7">
          <w:rPr>
            <w:noProof/>
            <w:webHidden/>
          </w:rPr>
        </w:r>
        <w:r w:rsidR="007968E7">
          <w:rPr>
            <w:noProof/>
            <w:webHidden/>
          </w:rPr>
          <w:fldChar w:fldCharType="separate"/>
        </w:r>
        <w:r w:rsidR="00EE7EDF">
          <w:rPr>
            <w:noProof/>
            <w:webHidden/>
          </w:rPr>
          <w:t>98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38" w:history="1">
        <w:r w:rsidR="007968E7" w:rsidRPr="002209A2">
          <w:rPr>
            <w:rStyle w:val="Hyperlink"/>
            <w:noProof/>
          </w:rPr>
          <w:t>8. JSP Custom Tags</w:t>
        </w:r>
        <w:r w:rsidR="007968E7">
          <w:rPr>
            <w:noProof/>
            <w:webHidden/>
          </w:rPr>
          <w:tab/>
        </w:r>
        <w:r w:rsidR="007968E7">
          <w:rPr>
            <w:noProof/>
            <w:webHidden/>
          </w:rPr>
          <w:fldChar w:fldCharType="begin"/>
        </w:r>
        <w:r w:rsidR="007968E7">
          <w:rPr>
            <w:noProof/>
            <w:webHidden/>
          </w:rPr>
          <w:instrText xml:space="preserve"> PAGEREF _Toc4274738 \h </w:instrText>
        </w:r>
        <w:r w:rsidR="007968E7">
          <w:rPr>
            <w:noProof/>
            <w:webHidden/>
          </w:rPr>
        </w:r>
        <w:r w:rsidR="007968E7">
          <w:rPr>
            <w:noProof/>
            <w:webHidden/>
          </w:rPr>
          <w:fldChar w:fldCharType="separate"/>
        </w:r>
        <w:r w:rsidR="00EE7EDF">
          <w:rPr>
            <w:noProof/>
            <w:webHidden/>
          </w:rPr>
          <w:t>100</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739" w:history="1">
        <w:r w:rsidR="007968E7" w:rsidRPr="002209A2">
          <w:rPr>
            <w:rStyle w:val="Hyperlink"/>
            <w:noProof/>
          </w:rPr>
          <w:t>### 5. Webservices</w:t>
        </w:r>
        <w:r w:rsidR="007968E7">
          <w:rPr>
            <w:noProof/>
            <w:webHidden/>
          </w:rPr>
          <w:tab/>
        </w:r>
        <w:r w:rsidR="007968E7">
          <w:rPr>
            <w:noProof/>
            <w:webHidden/>
          </w:rPr>
          <w:fldChar w:fldCharType="begin"/>
        </w:r>
        <w:r w:rsidR="007968E7">
          <w:rPr>
            <w:noProof/>
            <w:webHidden/>
          </w:rPr>
          <w:instrText xml:space="preserve"> PAGEREF _Toc4274739 \h </w:instrText>
        </w:r>
        <w:r w:rsidR="007968E7">
          <w:rPr>
            <w:noProof/>
            <w:webHidden/>
          </w:rPr>
        </w:r>
        <w:r w:rsidR="007968E7">
          <w:rPr>
            <w:noProof/>
            <w:webHidden/>
          </w:rPr>
          <w:fldChar w:fldCharType="separate"/>
        </w:r>
        <w:r w:rsidR="00EE7EDF">
          <w:rPr>
            <w:noProof/>
            <w:webHidden/>
          </w:rPr>
          <w:t>102</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0" w:history="1">
        <w:r w:rsidR="007968E7" w:rsidRPr="002209A2">
          <w:rPr>
            <w:rStyle w:val="Hyperlink"/>
            <w:noProof/>
          </w:rPr>
          <w:t>1.1 SOAP [Simple Object Access Protocol</w:t>
        </w:r>
        <w:r w:rsidR="007968E7">
          <w:rPr>
            <w:noProof/>
            <w:webHidden/>
          </w:rPr>
          <w:tab/>
        </w:r>
        <w:r w:rsidR="007968E7">
          <w:rPr>
            <w:noProof/>
            <w:webHidden/>
          </w:rPr>
          <w:fldChar w:fldCharType="begin"/>
        </w:r>
        <w:r w:rsidR="007968E7">
          <w:rPr>
            <w:noProof/>
            <w:webHidden/>
          </w:rPr>
          <w:instrText xml:space="preserve"> PAGEREF _Toc4274740 \h </w:instrText>
        </w:r>
        <w:r w:rsidR="007968E7">
          <w:rPr>
            <w:noProof/>
            <w:webHidden/>
          </w:rPr>
        </w:r>
        <w:r w:rsidR="007968E7">
          <w:rPr>
            <w:noProof/>
            <w:webHidden/>
          </w:rPr>
          <w:fldChar w:fldCharType="separate"/>
        </w:r>
        <w:r w:rsidR="00EE7EDF">
          <w:rPr>
            <w:noProof/>
            <w:webHidden/>
          </w:rPr>
          <w:t>103</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1" w:history="1">
        <w:r w:rsidR="007968E7" w:rsidRPr="002209A2">
          <w:rPr>
            <w:rStyle w:val="Hyperlink"/>
            <w:noProof/>
          </w:rPr>
          <w:t>1.2 REST [Representation State Transfer]</w:t>
        </w:r>
        <w:r w:rsidR="007968E7">
          <w:rPr>
            <w:noProof/>
            <w:webHidden/>
          </w:rPr>
          <w:tab/>
        </w:r>
        <w:r w:rsidR="007968E7">
          <w:rPr>
            <w:noProof/>
            <w:webHidden/>
          </w:rPr>
          <w:fldChar w:fldCharType="begin"/>
        </w:r>
        <w:r w:rsidR="007968E7">
          <w:rPr>
            <w:noProof/>
            <w:webHidden/>
          </w:rPr>
          <w:instrText xml:space="preserve"> PAGEREF _Toc4274741 \h </w:instrText>
        </w:r>
        <w:r w:rsidR="007968E7">
          <w:rPr>
            <w:noProof/>
            <w:webHidden/>
          </w:rPr>
        </w:r>
        <w:r w:rsidR="007968E7">
          <w:rPr>
            <w:noProof/>
            <w:webHidden/>
          </w:rPr>
          <w:fldChar w:fldCharType="separate"/>
        </w:r>
        <w:r w:rsidR="00EE7EDF">
          <w:rPr>
            <w:noProof/>
            <w:webHidden/>
          </w:rPr>
          <w:t>105</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2" w:history="1">
        <w:r w:rsidR="007968E7" w:rsidRPr="002209A2">
          <w:rPr>
            <w:rStyle w:val="Hyperlink"/>
            <w:noProof/>
          </w:rPr>
          <w:t>1.3 Java Web Services API</w:t>
        </w:r>
        <w:r w:rsidR="007968E7">
          <w:rPr>
            <w:noProof/>
            <w:webHidden/>
          </w:rPr>
          <w:tab/>
        </w:r>
        <w:r w:rsidR="007968E7">
          <w:rPr>
            <w:noProof/>
            <w:webHidden/>
          </w:rPr>
          <w:fldChar w:fldCharType="begin"/>
        </w:r>
        <w:r w:rsidR="007968E7">
          <w:rPr>
            <w:noProof/>
            <w:webHidden/>
          </w:rPr>
          <w:instrText xml:space="preserve"> PAGEREF _Toc4274742 \h </w:instrText>
        </w:r>
        <w:r w:rsidR="007968E7">
          <w:rPr>
            <w:noProof/>
            <w:webHidden/>
          </w:rPr>
        </w:r>
        <w:r w:rsidR="007968E7">
          <w:rPr>
            <w:noProof/>
            <w:webHidden/>
          </w:rPr>
          <w:fldChar w:fldCharType="separate"/>
        </w:r>
        <w:r w:rsidR="00EE7EDF">
          <w:rPr>
            <w:noProof/>
            <w:webHidden/>
          </w:rPr>
          <w:t>107</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743" w:history="1">
        <w:r w:rsidR="007968E7" w:rsidRPr="002209A2">
          <w:rPr>
            <w:rStyle w:val="Hyperlink"/>
            <w:noProof/>
          </w:rPr>
          <w:t>2. JAX-WS (SOAP web services)</w:t>
        </w:r>
        <w:r w:rsidR="007968E7">
          <w:rPr>
            <w:noProof/>
            <w:webHidden/>
          </w:rPr>
          <w:tab/>
        </w:r>
        <w:r w:rsidR="007968E7">
          <w:rPr>
            <w:noProof/>
            <w:webHidden/>
          </w:rPr>
          <w:fldChar w:fldCharType="begin"/>
        </w:r>
        <w:r w:rsidR="007968E7">
          <w:rPr>
            <w:noProof/>
            <w:webHidden/>
          </w:rPr>
          <w:instrText xml:space="preserve"> PAGEREF _Toc4274743 \h </w:instrText>
        </w:r>
        <w:r w:rsidR="007968E7">
          <w:rPr>
            <w:noProof/>
            <w:webHidden/>
          </w:rPr>
        </w:r>
        <w:r w:rsidR="007968E7">
          <w:rPr>
            <w:noProof/>
            <w:webHidden/>
          </w:rPr>
          <w:fldChar w:fldCharType="separate"/>
        </w:r>
        <w:r w:rsidR="00EE7EDF">
          <w:rPr>
            <w:noProof/>
            <w:webHidden/>
          </w:rPr>
          <w:t>108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4" w:history="1">
        <w:r w:rsidR="007968E7" w:rsidRPr="002209A2">
          <w:rPr>
            <w:rStyle w:val="Hyperlink"/>
            <w:noProof/>
          </w:rPr>
          <w:t>2.1 Diffrence between RPC-Style and Document Style</w:t>
        </w:r>
        <w:r w:rsidR="007968E7">
          <w:rPr>
            <w:noProof/>
            <w:webHidden/>
          </w:rPr>
          <w:tab/>
        </w:r>
        <w:r w:rsidR="007968E7">
          <w:rPr>
            <w:noProof/>
            <w:webHidden/>
          </w:rPr>
          <w:fldChar w:fldCharType="begin"/>
        </w:r>
        <w:r w:rsidR="007968E7">
          <w:rPr>
            <w:noProof/>
            <w:webHidden/>
          </w:rPr>
          <w:instrText xml:space="preserve"> PAGEREF _Toc4274744 \h </w:instrText>
        </w:r>
        <w:r w:rsidR="007968E7">
          <w:rPr>
            <w:noProof/>
            <w:webHidden/>
          </w:rPr>
        </w:r>
        <w:r w:rsidR="007968E7">
          <w:rPr>
            <w:noProof/>
            <w:webHidden/>
          </w:rPr>
          <w:fldChar w:fldCharType="separate"/>
        </w:r>
        <w:r w:rsidR="00EE7EDF">
          <w:rPr>
            <w:noProof/>
            <w:webHidden/>
          </w:rPr>
          <w:t>109</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5" w:history="1">
        <w:r w:rsidR="007968E7" w:rsidRPr="002209A2">
          <w:rPr>
            <w:rStyle w:val="Hyperlink"/>
            <w:noProof/>
          </w:rPr>
          <w:t>2.2 JAX-WS Annotations</w:t>
        </w:r>
        <w:r w:rsidR="007968E7">
          <w:rPr>
            <w:noProof/>
            <w:webHidden/>
          </w:rPr>
          <w:tab/>
        </w:r>
        <w:r w:rsidR="007968E7">
          <w:rPr>
            <w:noProof/>
            <w:webHidden/>
          </w:rPr>
          <w:fldChar w:fldCharType="begin"/>
        </w:r>
        <w:r w:rsidR="007968E7">
          <w:rPr>
            <w:noProof/>
            <w:webHidden/>
          </w:rPr>
          <w:instrText xml:space="preserve"> PAGEREF _Toc4274745 \h </w:instrText>
        </w:r>
        <w:r w:rsidR="007968E7">
          <w:rPr>
            <w:noProof/>
            <w:webHidden/>
          </w:rPr>
        </w:r>
        <w:r w:rsidR="007968E7">
          <w:rPr>
            <w:noProof/>
            <w:webHidden/>
          </w:rPr>
          <w:fldChar w:fldCharType="separate"/>
        </w:r>
        <w:r w:rsidR="00EE7EDF">
          <w:rPr>
            <w:noProof/>
            <w:webHidden/>
          </w:rPr>
          <w:t>110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6" w:history="1">
        <w:r w:rsidR="007968E7" w:rsidRPr="002209A2">
          <w:rPr>
            <w:rStyle w:val="Hyperlink"/>
            <w:noProof/>
          </w:rPr>
          <w:t>2.3 JAX-WS RPC Style</w:t>
        </w:r>
        <w:r w:rsidR="007968E7">
          <w:rPr>
            <w:noProof/>
            <w:webHidden/>
          </w:rPr>
          <w:tab/>
        </w:r>
        <w:r w:rsidR="007968E7">
          <w:rPr>
            <w:noProof/>
            <w:webHidden/>
          </w:rPr>
          <w:fldChar w:fldCharType="begin"/>
        </w:r>
        <w:r w:rsidR="007968E7">
          <w:rPr>
            <w:noProof/>
            <w:webHidden/>
          </w:rPr>
          <w:instrText xml:space="preserve"> PAGEREF _Toc4274746 \h </w:instrText>
        </w:r>
        <w:r w:rsidR="007968E7">
          <w:rPr>
            <w:noProof/>
            <w:webHidden/>
          </w:rPr>
        </w:r>
        <w:r w:rsidR="007968E7">
          <w:rPr>
            <w:noProof/>
            <w:webHidden/>
          </w:rPr>
          <w:fldChar w:fldCharType="separate"/>
        </w:r>
        <w:r w:rsidR="00EE7EDF">
          <w:rPr>
            <w:noProof/>
            <w:webHidden/>
          </w:rPr>
          <w:t>114</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7" w:history="1">
        <w:r w:rsidR="007968E7" w:rsidRPr="002209A2">
          <w:rPr>
            <w:rStyle w:val="Hyperlink"/>
            <w:noProof/>
          </w:rPr>
          <w:t>2.4 JAX-WS Document Style</w:t>
        </w:r>
        <w:r w:rsidR="007968E7">
          <w:rPr>
            <w:noProof/>
            <w:webHidden/>
          </w:rPr>
          <w:tab/>
        </w:r>
        <w:r w:rsidR="007968E7">
          <w:rPr>
            <w:noProof/>
            <w:webHidden/>
          </w:rPr>
          <w:fldChar w:fldCharType="begin"/>
        </w:r>
        <w:r w:rsidR="007968E7">
          <w:rPr>
            <w:noProof/>
            <w:webHidden/>
          </w:rPr>
          <w:instrText xml:space="preserve"> PAGEREF _Toc4274747 \h </w:instrText>
        </w:r>
        <w:r w:rsidR="007968E7">
          <w:rPr>
            <w:noProof/>
            <w:webHidden/>
          </w:rPr>
        </w:r>
        <w:r w:rsidR="007968E7">
          <w:rPr>
            <w:noProof/>
            <w:webHidden/>
          </w:rPr>
          <w:fldChar w:fldCharType="separate"/>
        </w:r>
        <w:r w:rsidR="00EE7EDF">
          <w:rPr>
            <w:noProof/>
            <w:webHidden/>
          </w:rPr>
          <w:t>119</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48" w:history="1">
        <w:r w:rsidR="007968E7" w:rsidRPr="002209A2">
          <w:rPr>
            <w:rStyle w:val="Hyperlink"/>
            <w:noProof/>
          </w:rPr>
          <w:t>2.5 JAX-WS Tools</w:t>
        </w:r>
        <w:r w:rsidR="007968E7">
          <w:rPr>
            <w:noProof/>
            <w:webHidden/>
          </w:rPr>
          <w:tab/>
        </w:r>
        <w:r w:rsidR="007968E7">
          <w:rPr>
            <w:noProof/>
            <w:webHidden/>
          </w:rPr>
          <w:fldChar w:fldCharType="begin"/>
        </w:r>
        <w:r w:rsidR="007968E7">
          <w:rPr>
            <w:noProof/>
            <w:webHidden/>
          </w:rPr>
          <w:instrText xml:space="preserve"> PAGEREF _Toc4274748 \h </w:instrText>
        </w:r>
        <w:r w:rsidR="007968E7">
          <w:rPr>
            <w:noProof/>
            <w:webHidden/>
          </w:rPr>
        </w:r>
        <w:r w:rsidR="007968E7">
          <w:rPr>
            <w:noProof/>
            <w:webHidden/>
          </w:rPr>
          <w:fldChar w:fldCharType="separate"/>
        </w:r>
        <w:r w:rsidR="00EE7EDF">
          <w:rPr>
            <w:noProof/>
            <w:webHidden/>
          </w:rPr>
          <w:t>121</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749" w:history="1">
        <w:r w:rsidR="007968E7" w:rsidRPr="002209A2">
          <w:rPr>
            <w:rStyle w:val="Hyperlink"/>
            <w:noProof/>
          </w:rPr>
          <w:t>3. JAX-RS (RESTFul web services)</w:t>
        </w:r>
        <w:r w:rsidR="007968E7">
          <w:rPr>
            <w:noProof/>
            <w:webHidden/>
          </w:rPr>
          <w:tab/>
        </w:r>
        <w:r w:rsidR="007968E7">
          <w:rPr>
            <w:noProof/>
            <w:webHidden/>
          </w:rPr>
          <w:fldChar w:fldCharType="begin"/>
        </w:r>
        <w:r w:rsidR="007968E7">
          <w:rPr>
            <w:noProof/>
            <w:webHidden/>
          </w:rPr>
          <w:instrText xml:space="preserve"> PAGEREF _Toc4274749 \h </w:instrText>
        </w:r>
        <w:r w:rsidR="007968E7">
          <w:rPr>
            <w:noProof/>
            <w:webHidden/>
          </w:rPr>
        </w:r>
        <w:r w:rsidR="007968E7">
          <w:rPr>
            <w:noProof/>
            <w:webHidden/>
          </w:rPr>
          <w:fldChar w:fldCharType="separate"/>
        </w:r>
        <w:r w:rsidR="00EE7EDF">
          <w:rPr>
            <w:noProof/>
            <w:webHidden/>
          </w:rPr>
          <w:t>128</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50" w:history="1">
        <w:r w:rsidR="007968E7" w:rsidRPr="002209A2">
          <w:rPr>
            <w:rStyle w:val="Hyperlink"/>
            <w:noProof/>
          </w:rPr>
          <w:t>3.1 JAX-RS Annotations</w:t>
        </w:r>
        <w:r w:rsidR="007968E7">
          <w:rPr>
            <w:noProof/>
            <w:webHidden/>
          </w:rPr>
          <w:tab/>
        </w:r>
        <w:r w:rsidR="007968E7">
          <w:rPr>
            <w:noProof/>
            <w:webHidden/>
          </w:rPr>
          <w:fldChar w:fldCharType="begin"/>
        </w:r>
        <w:r w:rsidR="007968E7">
          <w:rPr>
            <w:noProof/>
            <w:webHidden/>
          </w:rPr>
          <w:instrText xml:space="preserve"> PAGEREF _Toc4274750 \h </w:instrText>
        </w:r>
        <w:r w:rsidR="007968E7">
          <w:rPr>
            <w:noProof/>
            <w:webHidden/>
          </w:rPr>
        </w:r>
        <w:r w:rsidR="007968E7">
          <w:rPr>
            <w:noProof/>
            <w:webHidden/>
          </w:rPr>
          <w:fldChar w:fldCharType="separate"/>
        </w:r>
        <w:r w:rsidR="00EE7EDF">
          <w:rPr>
            <w:noProof/>
            <w:webHidden/>
          </w:rPr>
          <w:t>129</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51" w:history="1">
        <w:r w:rsidR="007968E7" w:rsidRPr="002209A2">
          <w:rPr>
            <w:rStyle w:val="Hyperlink"/>
            <w:noProof/>
          </w:rPr>
          <w:t>3.2 JAX-RS JERSEY</w:t>
        </w:r>
        <w:r w:rsidR="007968E7">
          <w:rPr>
            <w:noProof/>
            <w:webHidden/>
          </w:rPr>
          <w:tab/>
        </w:r>
        <w:r w:rsidR="007968E7">
          <w:rPr>
            <w:noProof/>
            <w:webHidden/>
          </w:rPr>
          <w:fldChar w:fldCharType="begin"/>
        </w:r>
        <w:r w:rsidR="007968E7">
          <w:rPr>
            <w:noProof/>
            <w:webHidden/>
          </w:rPr>
          <w:instrText xml:space="preserve"> PAGEREF _Toc4274751 \h </w:instrText>
        </w:r>
        <w:r w:rsidR="007968E7">
          <w:rPr>
            <w:noProof/>
            <w:webHidden/>
          </w:rPr>
        </w:r>
        <w:r w:rsidR="007968E7">
          <w:rPr>
            <w:noProof/>
            <w:webHidden/>
          </w:rPr>
          <w:fldChar w:fldCharType="separate"/>
        </w:r>
        <w:r w:rsidR="00EE7EDF">
          <w:rPr>
            <w:noProof/>
            <w:webHidden/>
          </w:rPr>
          <w:t>130</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52" w:history="1">
        <w:r w:rsidR="007968E7" w:rsidRPr="002209A2">
          <w:rPr>
            <w:rStyle w:val="Hyperlink"/>
            <w:noProof/>
          </w:rPr>
          <w:t>3.3 JAX-RS RESTEasy</w:t>
        </w:r>
        <w:r w:rsidR="007968E7">
          <w:rPr>
            <w:noProof/>
            <w:webHidden/>
          </w:rPr>
          <w:tab/>
        </w:r>
        <w:r w:rsidR="007968E7">
          <w:rPr>
            <w:noProof/>
            <w:webHidden/>
          </w:rPr>
          <w:fldChar w:fldCharType="begin"/>
        </w:r>
        <w:r w:rsidR="007968E7">
          <w:rPr>
            <w:noProof/>
            <w:webHidden/>
          </w:rPr>
          <w:instrText xml:space="preserve"> PAGEREF _Toc4274752 \h </w:instrText>
        </w:r>
        <w:r w:rsidR="007968E7">
          <w:rPr>
            <w:noProof/>
            <w:webHidden/>
          </w:rPr>
        </w:r>
        <w:r w:rsidR="007968E7">
          <w:rPr>
            <w:noProof/>
            <w:webHidden/>
          </w:rPr>
          <w:fldChar w:fldCharType="separate"/>
        </w:r>
        <w:r w:rsidR="00EE7EDF">
          <w:rPr>
            <w:noProof/>
            <w:webHidden/>
          </w:rPr>
          <w:t>136</w:t>
        </w:r>
        <w:r w:rsidR="007968E7">
          <w:rPr>
            <w:noProof/>
            <w:webHidden/>
          </w:rPr>
          <w:fldChar w:fldCharType="end"/>
        </w:r>
      </w:hyperlink>
    </w:p>
    <w:p w:rsidR="007968E7" w:rsidRDefault="00B20442">
      <w:pPr>
        <w:pStyle w:val="TOC2"/>
        <w:tabs>
          <w:tab w:val="right" w:leader="dot" w:pos="9350"/>
        </w:tabs>
        <w:rPr>
          <w:smallCaps w:val="0"/>
          <w:noProof/>
          <w:color w:val="auto"/>
          <w:sz w:val="22"/>
          <w:szCs w:val="22"/>
          <w:lang w:eastAsia="en-US"/>
        </w:rPr>
      </w:pPr>
      <w:hyperlink w:anchor="_Toc4274753" w:history="1">
        <w:r w:rsidR="007968E7" w:rsidRPr="002209A2">
          <w:rPr>
            <w:rStyle w:val="Hyperlink"/>
            <w:noProof/>
          </w:rPr>
          <w:t>3.4 JAX-RS Examples</w:t>
        </w:r>
        <w:r w:rsidR="007968E7">
          <w:rPr>
            <w:noProof/>
            <w:webHidden/>
          </w:rPr>
          <w:tab/>
        </w:r>
        <w:r w:rsidR="007968E7">
          <w:rPr>
            <w:noProof/>
            <w:webHidden/>
          </w:rPr>
          <w:fldChar w:fldCharType="begin"/>
        </w:r>
        <w:r w:rsidR="007968E7">
          <w:rPr>
            <w:noProof/>
            <w:webHidden/>
          </w:rPr>
          <w:instrText xml:space="preserve"> PAGEREF _Toc4274753 \h </w:instrText>
        </w:r>
        <w:r w:rsidR="007968E7">
          <w:rPr>
            <w:noProof/>
            <w:webHidden/>
          </w:rPr>
        </w:r>
        <w:r w:rsidR="007968E7">
          <w:rPr>
            <w:noProof/>
            <w:webHidden/>
          </w:rPr>
          <w:fldChar w:fldCharType="separate"/>
        </w:r>
        <w:r w:rsidR="00EE7EDF">
          <w:rPr>
            <w:noProof/>
            <w:webHidden/>
          </w:rPr>
          <w:t>139</w:t>
        </w:r>
        <w:r w:rsidR="007968E7">
          <w:rPr>
            <w:noProof/>
            <w:webHidden/>
          </w:rPr>
          <w:fldChar w:fldCharType="end"/>
        </w:r>
      </w:hyperlink>
    </w:p>
    <w:p w:rsidR="007968E7" w:rsidRDefault="00B20442">
      <w:pPr>
        <w:pStyle w:val="TOC1"/>
        <w:tabs>
          <w:tab w:val="right" w:leader="dot" w:pos="9350"/>
        </w:tabs>
        <w:rPr>
          <w:b w:val="0"/>
          <w:bCs w:val="0"/>
          <w:caps w:val="0"/>
          <w:noProof/>
          <w:color w:val="auto"/>
          <w:sz w:val="22"/>
          <w:szCs w:val="22"/>
          <w:lang w:eastAsia="en-US"/>
        </w:rPr>
      </w:pPr>
      <w:hyperlink w:anchor="_Toc4274754" w:history="1">
        <w:r w:rsidR="007968E7" w:rsidRPr="002209A2">
          <w:rPr>
            <w:rStyle w:val="Hyperlink"/>
            <w:noProof/>
          </w:rPr>
          <w:t>References</w:t>
        </w:r>
        <w:r w:rsidR="007968E7">
          <w:rPr>
            <w:noProof/>
            <w:webHidden/>
          </w:rPr>
          <w:tab/>
        </w:r>
        <w:r w:rsidR="007968E7">
          <w:rPr>
            <w:noProof/>
            <w:webHidden/>
          </w:rPr>
          <w:fldChar w:fldCharType="begin"/>
        </w:r>
        <w:r w:rsidR="007968E7">
          <w:rPr>
            <w:noProof/>
            <w:webHidden/>
          </w:rPr>
          <w:instrText xml:space="preserve"> PAGEREF _Toc4274754 \h </w:instrText>
        </w:r>
        <w:r w:rsidR="007968E7">
          <w:rPr>
            <w:noProof/>
            <w:webHidden/>
          </w:rPr>
        </w:r>
        <w:r w:rsidR="007968E7">
          <w:rPr>
            <w:noProof/>
            <w:webHidden/>
          </w:rPr>
          <w:fldChar w:fldCharType="separate"/>
        </w:r>
        <w:r w:rsidR="00EE7EDF">
          <w:rPr>
            <w:noProof/>
            <w:webHidden/>
          </w:rPr>
          <w:t>175</w:t>
        </w:r>
        <w:r w:rsidR="007968E7">
          <w:rPr>
            <w:noProof/>
            <w:webHidden/>
          </w:rPr>
          <w:fldChar w:fldCharType="end"/>
        </w:r>
      </w:hyperlink>
    </w:p>
    <w:p w:rsidR="001E6DF5" w:rsidRDefault="000D5D94">
      <w:pPr>
        <w:spacing w:after="320"/>
        <w:rPr>
          <w:rFonts w:asciiTheme="majorHAnsi" w:eastAsiaTheme="majorEastAsia" w:hAnsiTheme="majorHAnsi" w:cstheme="majorBidi"/>
          <w:color w:val="F24F4F" w:themeColor="accent1"/>
          <w:sz w:val="36"/>
          <w:szCs w:val="36"/>
        </w:rPr>
      </w:pPr>
      <w:r>
        <w:fldChar w:fldCharType="end"/>
      </w:r>
      <w:r w:rsidR="00E772F0">
        <w:t xml:space="preserve">Change Table Content </w:t>
      </w:r>
      <w:r w:rsidR="00E772F0">
        <w:sym w:font="Wingdings" w:char="F0E0"/>
      </w:r>
      <w:r w:rsidR="00E772F0">
        <w:t xml:space="preserve"> Top </w:t>
      </w:r>
      <w:r w:rsidR="00E772F0">
        <w:sym w:font="Wingdings" w:char="F0E0"/>
      </w:r>
      <w:r w:rsidR="00E772F0">
        <w:t xml:space="preserve"> REFERENCES (5</w:t>
      </w:r>
      <w:r w:rsidR="00E772F0" w:rsidRPr="00E772F0">
        <w:rPr>
          <w:vertAlign w:val="superscript"/>
        </w:rPr>
        <w:t>th</w:t>
      </w:r>
      <w:r w:rsidR="00E772F0">
        <w:t xml:space="preserve"> Tab) </w:t>
      </w:r>
      <w:r w:rsidR="00E772F0">
        <w:sym w:font="Wingdings" w:char="F0E0"/>
      </w:r>
      <w:r w:rsidR="00E772F0">
        <w:t>update content</w:t>
      </w:r>
      <w:r w:rsidR="001E6DF5">
        <w:br w:type="page"/>
      </w:r>
    </w:p>
    <w:p w:rsidR="00E80631" w:rsidRDefault="00DF5481" w:rsidP="00B83875">
      <w:pPr>
        <w:pStyle w:val="Heading1"/>
      </w:pPr>
      <w:bookmarkStart w:id="11" w:name="_Toc4274692"/>
      <w:r>
        <w:lastRenderedPageBreak/>
        <w:t>1.</w:t>
      </w:r>
      <w:r w:rsidR="00B83760">
        <w:t xml:space="preserve"> </w:t>
      </w:r>
      <w:r w:rsidR="000631F1">
        <w:t>SQL Basics</w:t>
      </w:r>
      <w:bookmarkEnd w:id="11"/>
    </w:p>
    <w:p w:rsidR="000631F1" w:rsidRPr="000631F1" w:rsidRDefault="0017740E" w:rsidP="00B83875">
      <w:pPr>
        <w:pStyle w:val="Heading2"/>
      </w:pPr>
      <w:bookmarkStart w:id="12" w:name="_Toc4274693"/>
      <w:r>
        <w:t>I.</w:t>
      </w:r>
      <w:r w:rsidRPr="00B83875">
        <w:rPr>
          <w:rStyle w:val="Heading2Char"/>
        </w:rPr>
        <w:t>Introduction to SQL</w:t>
      </w:r>
      <w:bookmarkEnd w:id="12"/>
    </w:p>
    <w:p w:rsidR="00BB5304" w:rsidRDefault="0017740E" w:rsidP="0017740E">
      <w:pPr>
        <w:rPr>
          <w:shd w:val="clear" w:color="auto" w:fill="FFFFFF"/>
        </w:rPr>
      </w:pPr>
      <w:r>
        <w:rPr>
          <w:shd w:val="clear" w:color="auto" w:fill="FFFFFF"/>
        </w:rPr>
        <w:t>SQL is a standard language for accessing and manipulating databases</w:t>
      </w:r>
    </w:p>
    <w:p w:rsidR="00F8507F" w:rsidRPr="00F8507F" w:rsidRDefault="00F8507F" w:rsidP="00F8507F">
      <w:pPr>
        <w:rPr>
          <w:b/>
          <w:u w:val="single"/>
        </w:rPr>
      </w:pPr>
      <w:r w:rsidRPr="00F8507F">
        <w:rPr>
          <w:b/>
          <w:u w:val="single"/>
        </w:rPr>
        <w:t>RDBMS</w:t>
      </w:r>
    </w:p>
    <w:p w:rsidR="00F8507F" w:rsidRDefault="00F8507F" w:rsidP="00C95628">
      <w:pPr>
        <w:pStyle w:val="ListParagraph"/>
        <w:numPr>
          <w:ilvl w:val="0"/>
          <w:numId w:val="4"/>
        </w:numPr>
      </w:pPr>
      <w:r>
        <w:t>RDBMS stands for Relational Database Management System.</w:t>
      </w:r>
    </w:p>
    <w:p w:rsidR="00F8507F" w:rsidRDefault="00F8507F" w:rsidP="00C95628">
      <w:pPr>
        <w:pStyle w:val="ListParagraph"/>
        <w:numPr>
          <w:ilvl w:val="0"/>
          <w:numId w:val="4"/>
        </w:numPr>
      </w:pPr>
      <w:r>
        <w:t>RDBMS is the basis for SQL, and for all modern database systems such as MS SQL Server, IBM DB2, Oracle, MySQL, and Microsoft Access.</w:t>
      </w:r>
    </w:p>
    <w:p w:rsidR="00F8507F" w:rsidRDefault="00F8507F" w:rsidP="00C95628">
      <w:pPr>
        <w:pStyle w:val="ListParagraph"/>
        <w:numPr>
          <w:ilvl w:val="0"/>
          <w:numId w:val="4"/>
        </w:numPr>
      </w:pPr>
      <w:r>
        <w:t>The data in RDBMS is stored in database objects called tables.</w:t>
      </w:r>
    </w:p>
    <w:p w:rsidR="0017740E" w:rsidRDefault="00F8507F" w:rsidP="00C95628">
      <w:pPr>
        <w:pStyle w:val="ListParagraph"/>
        <w:numPr>
          <w:ilvl w:val="0"/>
          <w:numId w:val="4"/>
        </w:numPr>
      </w:pPr>
      <w:r>
        <w:t>A table is a collection of related data entries and it consists of columns and rows</w:t>
      </w:r>
    </w:p>
    <w:p w:rsidR="002A39D5" w:rsidRDefault="00B80CCD" w:rsidP="00B80CCD">
      <w:r>
        <w:rPr>
          <w:b/>
          <w:u w:val="single"/>
        </w:rPr>
        <w:t>1.</w:t>
      </w:r>
      <w:r w:rsidRPr="00B80CCD">
        <w:rPr>
          <w:b/>
          <w:u w:val="single"/>
        </w:rPr>
        <w:t xml:space="preserve"> Database Tables</w:t>
      </w:r>
      <w:r>
        <w:rPr>
          <w:b/>
          <w:u w:val="single"/>
        </w:rPr>
        <w:t xml:space="preserve">: </w:t>
      </w:r>
      <w:r>
        <w:t>A database most often contains one or more tables. Each table is identified by a name (e.g. "Customers" or "Orders"). Tables contain records (rows) with data</w:t>
      </w:r>
    </w:p>
    <w:p w:rsidR="00B80CCD" w:rsidRDefault="00B80CCD" w:rsidP="00B80CCD">
      <w:pPr>
        <w:rPr>
          <w:b/>
        </w:rPr>
      </w:pPr>
      <w:r>
        <w:rPr>
          <w:b/>
          <w:u w:val="single"/>
        </w:rPr>
        <w:t xml:space="preserve">2. </w:t>
      </w:r>
      <w:r w:rsidRPr="00B80CCD">
        <w:rPr>
          <w:b/>
          <w:u w:val="single"/>
        </w:rPr>
        <w:t>SQL Statements</w:t>
      </w:r>
      <w:r>
        <w:rPr>
          <w:b/>
          <w:u w:val="single"/>
        </w:rPr>
        <w:t xml:space="preserve"> </w:t>
      </w:r>
      <w:r>
        <w:t>Most of the actions you need to perform on a database are done with SQL statements.</w:t>
      </w:r>
      <w:r w:rsidRPr="00B80CCD">
        <w:t xml:space="preserve"> SQL keywords are </w:t>
      </w:r>
      <w:r w:rsidRPr="00B80CCD">
        <w:rPr>
          <w:b/>
        </w:rPr>
        <w:t>NOT case sensitive</w:t>
      </w:r>
      <w:r w:rsidRPr="00B80CCD">
        <w:t xml:space="preserve">: </w:t>
      </w:r>
      <w:r w:rsidRPr="00B80CCD">
        <w:rPr>
          <w:b/>
        </w:rPr>
        <w:t>select</w:t>
      </w:r>
      <w:r w:rsidRPr="00B80CCD">
        <w:t xml:space="preserve"> is the same as </w:t>
      </w:r>
      <w:r w:rsidRPr="00B80CCD">
        <w:rPr>
          <w:b/>
        </w:rPr>
        <w:t>SELECT</w:t>
      </w:r>
    </w:p>
    <w:p w:rsidR="00504C0C" w:rsidRDefault="00504C0C" w:rsidP="00504C0C">
      <w:pPr>
        <w:pStyle w:val="Heading2"/>
      </w:pPr>
      <w:bookmarkStart w:id="13" w:name="_Toc4274694"/>
      <w:r>
        <w:t>1.1 SQL Operations</w:t>
      </w:r>
      <w:bookmarkEnd w:id="13"/>
    </w:p>
    <w:p w:rsidR="00B1543E" w:rsidRDefault="00B1543E" w:rsidP="00B1543E">
      <w:pPr>
        <w:spacing w:after="0"/>
      </w:pPr>
      <w:r>
        <w:t>Connecting MySQL with XAMPP commndline</w:t>
      </w:r>
    </w:p>
    <w:p w:rsidR="00B1543E" w:rsidRDefault="00B1543E" w:rsidP="00B1543E">
      <w:pPr>
        <w:pStyle w:val="Output"/>
      </w:pPr>
      <w:r>
        <w:t>cd C:\xampp\mysql\bin</w:t>
      </w:r>
    </w:p>
    <w:p w:rsidR="00B1543E" w:rsidRDefault="00B1543E" w:rsidP="00B1543E">
      <w:pPr>
        <w:pStyle w:val="Output"/>
      </w:pPr>
      <w:r>
        <w:t>c:</w:t>
      </w:r>
    </w:p>
    <w:p w:rsidR="00B1543E" w:rsidRDefault="00B1543E" w:rsidP="00B1543E">
      <w:pPr>
        <w:pStyle w:val="Output"/>
      </w:pPr>
      <w:r>
        <w:t>mysql.exe -u root -p</w:t>
      </w:r>
    </w:p>
    <w:p w:rsidR="00B1543E" w:rsidRDefault="00B1543E" w:rsidP="00B1543E">
      <w:pPr>
        <w:pStyle w:val="Output"/>
      </w:pPr>
      <w:r>
        <w:t>root</w:t>
      </w:r>
    </w:p>
    <w:p w:rsidR="00B1543E" w:rsidRDefault="00B1543E" w:rsidP="00A2378B"/>
    <w:p w:rsidR="00B1543E" w:rsidRDefault="00B1543E" w:rsidP="008D19FC">
      <w:pPr>
        <w:spacing w:after="0"/>
      </w:pPr>
      <w:r>
        <w:t xml:space="preserve">MariaDB [(none)]&gt; </w:t>
      </w:r>
      <w:r w:rsidRPr="00B1543E">
        <w:rPr>
          <w:b/>
          <w:color w:val="0070C0"/>
        </w:rPr>
        <w:t>show databases;</w:t>
      </w:r>
    </w:p>
    <w:p w:rsidR="00B1543E" w:rsidRDefault="00B1543E" w:rsidP="00B1543E">
      <w:pPr>
        <w:pStyle w:val="Output"/>
      </w:pPr>
      <w:r>
        <w:t>+--------------------+</w:t>
      </w:r>
    </w:p>
    <w:p w:rsidR="00B1543E" w:rsidRDefault="00B1543E" w:rsidP="00B1543E">
      <w:pPr>
        <w:pStyle w:val="Output"/>
      </w:pPr>
      <w:r>
        <w:t>| Database           |</w:t>
      </w:r>
    </w:p>
    <w:p w:rsidR="00B1543E" w:rsidRDefault="00B1543E" w:rsidP="00B1543E">
      <w:pPr>
        <w:pStyle w:val="Output"/>
      </w:pPr>
      <w:r>
        <w:t>+--------------------+</w:t>
      </w:r>
    </w:p>
    <w:p w:rsidR="00B1543E" w:rsidRDefault="00B1543E" w:rsidP="00B1543E">
      <w:pPr>
        <w:pStyle w:val="Output"/>
      </w:pPr>
      <w:r>
        <w:t>|  mysql              |</w:t>
      </w:r>
    </w:p>
    <w:p w:rsidR="00B1543E" w:rsidRDefault="00B1543E" w:rsidP="00B1543E">
      <w:pPr>
        <w:pStyle w:val="Output"/>
      </w:pPr>
      <w:r>
        <w:t>| student            |</w:t>
      </w:r>
    </w:p>
    <w:p w:rsidR="00B1543E" w:rsidRDefault="00B1543E" w:rsidP="00B1543E">
      <w:pPr>
        <w:pStyle w:val="Output"/>
      </w:pPr>
      <w:r>
        <w:t>| test               |</w:t>
      </w:r>
    </w:p>
    <w:p w:rsidR="00B1543E" w:rsidRDefault="00B1543E" w:rsidP="00B1543E">
      <w:pPr>
        <w:pStyle w:val="Output"/>
      </w:pPr>
      <w:r>
        <w:t>+--------------------+</w:t>
      </w:r>
    </w:p>
    <w:p w:rsidR="00B1543E" w:rsidRDefault="00B1543E" w:rsidP="00B1543E">
      <w:pPr>
        <w:pStyle w:val="Output"/>
      </w:pPr>
      <w:r>
        <w:t>8 rows in set (0.00 sec)</w:t>
      </w:r>
    </w:p>
    <w:p w:rsidR="00B1543E" w:rsidRDefault="00B1543E" w:rsidP="00A2378B"/>
    <w:p w:rsidR="00B1543E" w:rsidRDefault="00B1543E" w:rsidP="00B1543E">
      <w:pPr>
        <w:pStyle w:val="Output"/>
      </w:pPr>
      <w:r>
        <w:t>MariaDB [(none</w:t>
      </w:r>
      <w:r w:rsidRPr="008D19FC">
        <w:rPr>
          <w:rFonts w:ascii="Verdana" w:hAnsi="Verdana"/>
          <w:color w:val="0070C0"/>
          <w:sz w:val="20"/>
        </w:rPr>
        <w:t>)]&gt; use student</w:t>
      </w:r>
    </w:p>
    <w:p w:rsidR="00B1543E" w:rsidRDefault="00B1543E" w:rsidP="00B1543E">
      <w:pPr>
        <w:pStyle w:val="Output"/>
      </w:pPr>
      <w:r>
        <w:t>Database changed</w:t>
      </w:r>
    </w:p>
    <w:p w:rsidR="00B1543E" w:rsidRDefault="00B1543E" w:rsidP="00A2378B"/>
    <w:p w:rsidR="008D19FC" w:rsidRDefault="008D19FC" w:rsidP="008D19FC">
      <w:pPr>
        <w:spacing w:after="0"/>
      </w:pPr>
      <w:r>
        <w:t xml:space="preserve">MariaDB [student]&gt; </w:t>
      </w:r>
      <w:r w:rsidRPr="008D19FC">
        <w:rPr>
          <w:b/>
          <w:color w:val="0070C0"/>
        </w:rPr>
        <w:t>show tables;</w:t>
      </w:r>
    </w:p>
    <w:p w:rsidR="008D19FC" w:rsidRDefault="008D19FC" w:rsidP="008D19FC">
      <w:pPr>
        <w:pStyle w:val="Output"/>
      </w:pPr>
      <w:r>
        <w:t>+--------------------+</w:t>
      </w:r>
    </w:p>
    <w:p w:rsidR="008D19FC" w:rsidRDefault="008D19FC" w:rsidP="008D19FC">
      <w:pPr>
        <w:pStyle w:val="Output"/>
      </w:pPr>
      <w:r>
        <w:t>| Tables_in_student  |</w:t>
      </w:r>
    </w:p>
    <w:p w:rsidR="008D19FC" w:rsidRDefault="008D19FC" w:rsidP="008D19FC">
      <w:pPr>
        <w:pStyle w:val="Output"/>
      </w:pPr>
      <w:r>
        <w:t>+--------------------+</w:t>
      </w:r>
    </w:p>
    <w:p w:rsidR="008D19FC" w:rsidRDefault="008D19FC" w:rsidP="008D19FC">
      <w:pPr>
        <w:pStyle w:val="Output"/>
      </w:pPr>
      <w:r>
        <w:t>| student            |</w:t>
      </w:r>
    </w:p>
    <w:p w:rsidR="008D19FC" w:rsidRDefault="008D19FC" w:rsidP="008D19FC">
      <w:pPr>
        <w:pStyle w:val="Output"/>
      </w:pPr>
      <w:r>
        <w:t>| user               |</w:t>
      </w:r>
    </w:p>
    <w:p w:rsidR="00B1543E" w:rsidRDefault="008D19FC" w:rsidP="008D19FC">
      <w:pPr>
        <w:pStyle w:val="Output"/>
      </w:pPr>
      <w:r>
        <w:t>+--------------------+</w:t>
      </w:r>
    </w:p>
    <w:p w:rsidR="008D19FC" w:rsidRDefault="008D19FC" w:rsidP="00A2378B"/>
    <w:p w:rsidR="00A2378B" w:rsidRDefault="00A2378B" w:rsidP="00A2378B">
      <w:r>
        <w:t>Some of the Most Important SQL Commands</w:t>
      </w:r>
    </w:p>
    <w:p w:rsidR="007036AB" w:rsidRDefault="007036AB" w:rsidP="00C95628">
      <w:pPr>
        <w:pStyle w:val="ListParagraph"/>
        <w:numPr>
          <w:ilvl w:val="0"/>
          <w:numId w:val="5"/>
        </w:numPr>
      </w:pPr>
      <w:r w:rsidRPr="00A2378B">
        <w:rPr>
          <w:b/>
        </w:rPr>
        <w:lastRenderedPageBreak/>
        <w:t xml:space="preserve">CREATE DATABASE </w:t>
      </w:r>
      <w:r>
        <w:rPr>
          <w:b/>
        </w:rPr>
        <w:tab/>
      </w:r>
      <w:r>
        <w:t xml:space="preserve">- </w:t>
      </w:r>
      <w:r>
        <w:tab/>
        <w:t>creates a new database</w:t>
      </w:r>
    </w:p>
    <w:p w:rsidR="00AA2184" w:rsidRPr="00AA2184" w:rsidRDefault="00AA2184" w:rsidP="00AA218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US"/>
        </w:rPr>
      </w:pPr>
      <w:r w:rsidRPr="00AA2184">
        <w:rPr>
          <w:rFonts w:ascii="Courier New" w:eastAsia="Times New Roman" w:hAnsi="Courier New" w:cs="Courier New"/>
          <w:b/>
          <w:bCs/>
          <w:color w:val="0000FF"/>
          <w:lang w:eastAsia="en-US"/>
        </w:rPr>
        <w:t>CREATE</w:t>
      </w:r>
      <w:r w:rsidRPr="00AA2184">
        <w:rPr>
          <w:rFonts w:ascii="Courier New" w:eastAsia="Times New Roman" w:hAnsi="Courier New" w:cs="Courier New"/>
          <w:color w:val="000000"/>
          <w:lang w:eastAsia="en-US"/>
        </w:rPr>
        <w:t xml:space="preserve"> </w:t>
      </w:r>
      <w:r w:rsidRPr="00AA2184">
        <w:rPr>
          <w:rFonts w:ascii="Courier New" w:eastAsia="Times New Roman" w:hAnsi="Courier New" w:cs="Courier New"/>
          <w:b/>
          <w:bCs/>
          <w:color w:val="0000FF"/>
          <w:lang w:eastAsia="en-US"/>
        </w:rPr>
        <w:t>DATABASE</w:t>
      </w:r>
      <w:r w:rsidRPr="00AA2184">
        <w:rPr>
          <w:rFonts w:ascii="Courier New" w:eastAsia="Times New Roman" w:hAnsi="Courier New" w:cs="Courier New"/>
          <w:color w:val="000000"/>
          <w:lang w:eastAsia="en-US"/>
        </w:rPr>
        <w:t xml:space="preserve"> </w:t>
      </w:r>
      <w:r w:rsidRPr="00AA2184">
        <w:rPr>
          <w:rFonts w:ascii="Courier New" w:eastAsia="Times New Roman" w:hAnsi="Courier New" w:cs="Courier New"/>
          <w:color w:val="808000"/>
          <w:lang w:eastAsia="en-US"/>
        </w:rPr>
        <w:t>`jdbc`</w:t>
      </w:r>
      <w:r w:rsidRPr="00AA2184">
        <w:rPr>
          <w:rFonts w:ascii="Courier New" w:eastAsia="Times New Roman" w:hAnsi="Courier New" w:cs="Courier New"/>
          <w:color w:val="000000"/>
          <w:lang w:eastAsia="en-US"/>
        </w:rPr>
        <w:t xml:space="preserve"> </w:t>
      </w:r>
    </w:p>
    <w:p w:rsidR="00AA2184" w:rsidRDefault="00AA2184" w:rsidP="00AA2184">
      <w:pPr>
        <w:pStyle w:val="ListParagraph"/>
      </w:pPr>
    </w:p>
    <w:p w:rsidR="007036AB" w:rsidRDefault="00AA2184" w:rsidP="00C95628">
      <w:pPr>
        <w:pStyle w:val="ListParagraph"/>
        <w:numPr>
          <w:ilvl w:val="0"/>
          <w:numId w:val="5"/>
        </w:numPr>
      </w:pPr>
      <w:r>
        <w:rPr>
          <w:b/>
        </w:rPr>
        <w:t>DROP</w:t>
      </w:r>
      <w:r w:rsidR="007036AB" w:rsidRPr="00A2378B">
        <w:rPr>
          <w:b/>
        </w:rPr>
        <w:t xml:space="preserve"> DATABASE </w:t>
      </w:r>
      <w:r w:rsidR="007036AB">
        <w:rPr>
          <w:b/>
        </w:rPr>
        <w:tab/>
      </w:r>
      <w:r w:rsidR="007036AB">
        <w:rPr>
          <w:b/>
        </w:rPr>
        <w:tab/>
      </w:r>
      <w:r w:rsidR="007036AB" w:rsidRPr="00A2378B">
        <w:rPr>
          <w:b/>
        </w:rPr>
        <w:t>-</w:t>
      </w:r>
      <w:r w:rsidR="007036AB" w:rsidRPr="00A2378B">
        <w:rPr>
          <w:b/>
        </w:rPr>
        <w:tab/>
      </w:r>
      <w:r w:rsidR="007036AB">
        <w:t>modifies a database</w:t>
      </w:r>
    </w:p>
    <w:p w:rsidR="00AA2184" w:rsidRPr="00AA2184" w:rsidRDefault="00AA2184" w:rsidP="00AA218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US"/>
        </w:rPr>
      </w:pPr>
      <w:r>
        <w:rPr>
          <w:rFonts w:ascii="Courier New" w:eastAsia="Times New Roman" w:hAnsi="Courier New" w:cs="Courier New"/>
          <w:b/>
          <w:bCs/>
          <w:color w:val="0000FF"/>
          <w:lang w:eastAsia="en-US"/>
        </w:rPr>
        <w:t>DROP</w:t>
      </w:r>
      <w:r w:rsidRPr="00AA2184">
        <w:rPr>
          <w:rFonts w:ascii="Courier New" w:eastAsia="Times New Roman" w:hAnsi="Courier New" w:cs="Courier New"/>
          <w:color w:val="000000"/>
          <w:lang w:eastAsia="en-US"/>
        </w:rPr>
        <w:t xml:space="preserve"> </w:t>
      </w:r>
      <w:r w:rsidRPr="00AA2184">
        <w:rPr>
          <w:rFonts w:ascii="Courier New" w:eastAsia="Times New Roman" w:hAnsi="Courier New" w:cs="Courier New"/>
          <w:b/>
          <w:bCs/>
          <w:color w:val="0000FF"/>
          <w:lang w:eastAsia="en-US"/>
        </w:rPr>
        <w:t>DATABASE</w:t>
      </w:r>
      <w:r w:rsidRPr="00AA2184">
        <w:rPr>
          <w:rFonts w:ascii="Courier New" w:eastAsia="Times New Roman" w:hAnsi="Courier New" w:cs="Courier New"/>
          <w:color w:val="000000"/>
          <w:lang w:eastAsia="en-US"/>
        </w:rPr>
        <w:t xml:space="preserve"> </w:t>
      </w:r>
      <w:r w:rsidRPr="00AA2184">
        <w:rPr>
          <w:rFonts w:ascii="Courier New" w:eastAsia="Times New Roman" w:hAnsi="Courier New" w:cs="Courier New"/>
          <w:color w:val="808000"/>
          <w:lang w:eastAsia="en-US"/>
        </w:rPr>
        <w:t>`jdbc`</w:t>
      </w:r>
      <w:r w:rsidRPr="00AA2184">
        <w:rPr>
          <w:rFonts w:ascii="Courier New" w:eastAsia="Times New Roman" w:hAnsi="Courier New" w:cs="Courier New"/>
          <w:color w:val="000000"/>
          <w:lang w:eastAsia="en-US"/>
        </w:rPr>
        <w:t xml:space="preserve"> </w:t>
      </w:r>
    </w:p>
    <w:p w:rsidR="00AA2184" w:rsidRDefault="00AA2184" w:rsidP="00AA2184">
      <w:pPr>
        <w:pStyle w:val="ListParagraph"/>
      </w:pPr>
    </w:p>
    <w:p w:rsidR="007036AB" w:rsidRDefault="007036AB" w:rsidP="00C95628">
      <w:pPr>
        <w:pStyle w:val="ListParagraph"/>
        <w:numPr>
          <w:ilvl w:val="0"/>
          <w:numId w:val="5"/>
        </w:numPr>
      </w:pPr>
      <w:r w:rsidRPr="00A2378B">
        <w:rPr>
          <w:b/>
        </w:rPr>
        <w:t xml:space="preserve">CREATE TABLE </w:t>
      </w:r>
      <w:r>
        <w:rPr>
          <w:b/>
        </w:rPr>
        <w:tab/>
      </w:r>
      <w:r>
        <w:rPr>
          <w:b/>
        </w:rPr>
        <w:tab/>
      </w:r>
      <w:r w:rsidRPr="00A2378B">
        <w:rPr>
          <w:b/>
        </w:rPr>
        <w:t xml:space="preserve">- </w:t>
      </w:r>
      <w:r w:rsidRPr="00A2378B">
        <w:rPr>
          <w:b/>
        </w:rPr>
        <w:tab/>
      </w:r>
      <w:r>
        <w:t>creates a new table</w:t>
      </w:r>
    </w:p>
    <w:p w:rsidR="0038447D" w:rsidRPr="0038447D" w:rsidRDefault="0038447D" w:rsidP="00384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FF"/>
          <w:lang w:eastAsia="en-US"/>
        </w:rPr>
      </w:pPr>
      <w:r w:rsidRPr="0038447D">
        <w:rPr>
          <w:rFonts w:ascii="Courier New" w:eastAsia="Times New Roman" w:hAnsi="Courier New" w:cs="Courier New"/>
          <w:b/>
          <w:bCs/>
          <w:color w:val="0000FF"/>
          <w:lang w:eastAsia="en-US"/>
        </w:rPr>
        <w:t>CREATE</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0000FF"/>
          <w:lang w:eastAsia="en-US"/>
        </w:rPr>
        <w:t>TABLE</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color w:val="808000"/>
          <w:lang w:eastAsia="en-US"/>
        </w:rPr>
        <w:t>`student`</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color w:val="0000FF"/>
          <w:lang w:eastAsia="en-US"/>
        </w:rPr>
        <w:t>(</w:t>
      </w:r>
    </w:p>
    <w:p w:rsidR="0038447D" w:rsidRPr="0038447D" w:rsidRDefault="0038447D" w:rsidP="00384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Courier New" w:eastAsia="Times New Roman" w:hAnsi="Courier New" w:cs="Courier New"/>
          <w:color w:val="0000FF"/>
          <w:lang w:eastAsia="en-US"/>
        </w:rPr>
      </w:pPr>
      <w:r w:rsidRPr="0038447D">
        <w:rPr>
          <w:rFonts w:ascii="Courier New" w:eastAsia="Times New Roman" w:hAnsi="Courier New" w:cs="Courier New"/>
          <w:color w:val="808000"/>
          <w:lang w:eastAsia="en-US"/>
        </w:rPr>
        <w:t>`sno`</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800000"/>
          <w:lang w:eastAsia="en-US"/>
        </w:rPr>
        <w:t>INT</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0000FF"/>
          <w:lang w:eastAsia="en-US"/>
        </w:rPr>
        <w:t>NOT</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0000FF"/>
          <w:lang w:eastAsia="en-US"/>
        </w:rPr>
        <w:t>NULL</w:t>
      </w:r>
      <w:r w:rsidRPr="0038447D">
        <w:rPr>
          <w:rFonts w:ascii="Courier New" w:eastAsia="Times New Roman" w:hAnsi="Courier New" w:cs="Courier New"/>
          <w:color w:val="0000FF"/>
          <w:lang w:eastAsia="en-US"/>
        </w:rPr>
        <w:t>,</w:t>
      </w:r>
    </w:p>
    <w:p w:rsidR="0038447D" w:rsidRPr="0038447D" w:rsidRDefault="0038447D" w:rsidP="00384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Courier New" w:eastAsia="Times New Roman" w:hAnsi="Courier New" w:cs="Courier New"/>
          <w:color w:val="0000FF"/>
          <w:lang w:eastAsia="en-US"/>
        </w:rPr>
      </w:pPr>
      <w:r w:rsidRPr="0038447D">
        <w:rPr>
          <w:rFonts w:ascii="Courier New" w:eastAsia="Times New Roman" w:hAnsi="Courier New" w:cs="Courier New"/>
          <w:color w:val="808000"/>
          <w:lang w:eastAsia="en-US"/>
        </w:rPr>
        <w:t>`name`</w:t>
      </w:r>
      <w:r w:rsidRPr="0038447D">
        <w:rPr>
          <w:rFonts w:ascii="Courier New" w:eastAsia="Times New Roman" w:hAnsi="Courier New" w:cs="Courier New"/>
          <w:color w:val="000000"/>
          <w:lang w:eastAsia="en-US"/>
        </w:rPr>
        <w:t xml:space="preserve"> </w:t>
      </w:r>
      <w:r w:rsidR="00331EF8" w:rsidRPr="00331EF8">
        <w:rPr>
          <w:rFonts w:ascii="Courier New" w:eastAsia="Times New Roman" w:hAnsi="Courier New" w:cs="Courier New"/>
          <w:b/>
          <w:bCs/>
          <w:color w:val="800000"/>
          <w:lang w:eastAsia="en-US"/>
        </w:rPr>
        <w:t>VARCHAR(50)</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0000FF"/>
          <w:lang w:eastAsia="en-US"/>
        </w:rPr>
        <w:t>NULL</w:t>
      </w:r>
      <w:r w:rsidRPr="0038447D">
        <w:rPr>
          <w:rFonts w:ascii="Courier New" w:eastAsia="Times New Roman" w:hAnsi="Courier New" w:cs="Courier New"/>
          <w:color w:val="0000FF"/>
          <w:lang w:eastAsia="en-US"/>
        </w:rPr>
        <w:t>,</w:t>
      </w:r>
    </w:p>
    <w:p w:rsidR="0038447D" w:rsidRPr="0038447D" w:rsidRDefault="0038447D" w:rsidP="00384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748"/>
        <w:rPr>
          <w:rFonts w:ascii="Courier New" w:eastAsia="Times New Roman" w:hAnsi="Courier New" w:cs="Courier New"/>
          <w:color w:val="0000FF"/>
          <w:lang w:eastAsia="en-US"/>
        </w:rPr>
      </w:pPr>
      <w:r w:rsidRPr="0038447D">
        <w:rPr>
          <w:rFonts w:ascii="Courier New" w:eastAsia="Times New Roman" w:hAnsi="Courier New" w:cs="Courier New"/>
          <w:color w:val="808000"/>
          <w:lang w:eastAsia="en-US"/>
        </w:rPr>
        <w:t>`address`</w:t>
      </w:r>
      <w:r w:rsidRPr="0038447D">
        <w:rPr>
          <w:rFonts w:ascii="Courier New" w:eastAsia="Times New Roman" w:hAnsi="Courier New" w:cs="Courier New"/>
          <w:color w:val="000000"/>
          <w:lang w:eastAsia="en-US"/>
        </w:rPr>
        <w:t xml:space="preserve"> </w:t>
      </w:r>
      <w:r w:rsidR="00331EF8" w:rsidRPr="00331EF8">
        <w:rPr>
          <w:rFonts w:ascii="Courier New" w:eastAsia="Times New Roman" w:hAnsi="Courier New" w:cs="Courier New"/>
          <w:b/>
          <w:bCs/>
          <w:color w:val="800000"/>
          <w:lang w:eastAsia="en-US"/>
        </w:rPr>
        <w:t>VARCHAR(50)</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0000FF"/>
          <w:lang w:eastAsia="en-US"/>
        </w:rPr>
        <w:t>NULL</w:t>
      </w:r>
      <w:r w:rsidRPr="0038447D">
        <w:rPr>
          <w:rFonts w:ascii="Courier New" w:eastAsia="Times New Roman" w:hAnsi="Courier New" w:cs="Courier New"/>
          <w:color w:val="0000FF"/>
          <w:lang w:eastAsia="en-US"/>
        </w:rPr>
        <w:t>,</w:t>
      </w:r>
    </w:p>
    <w:p w:rsidR="0038447D" w:rsidRPr="0038447D" w:rsidRDefault="0038447D" w:rsidP="00384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FF"/>
          <w:lang w:eastAsia="en-US"/>
        </w:rPr>
      </w:pPr>
      <w:r w:rsidRPr="0038447D">
        <w:rPr>
          <w:rFonts w:ascii="Courier New" w:eastAsia="Times New Roman" w:hAnsi="Courier New" w:cs="Courier New"/>
          <w:b/>
          <w:bCs/>
          <w:color w:val="0000FF"/>
          <w:lang w:eastAsia="en-US"/>
        </w:rPr>
        <w:t>PRIMARY</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b/>
          <w:bCs/>
          <w:color w:val="0000FF"/>
          <w:lang w:eastAsia="en-US"/>
        </w:rPr>
        <w:t>KEY</w:t>
      </w:r>
      <w:r w:rsidRPr="0038447D">
        <w:rPr>
          <w:rFonts w:ascii="Courier New" w:eastAsia="Times New Roman" w:hAnsi="Courier New" w:cs="Courier New"/>
          <w:color w:val="000000"/>
          <w:lang w:eastAsia="en-US"/>
        </w:rPr>
        <w:t xml:space="preserve"> </w:t>
      </w:r>
      <w:r w:rsidRPr="0038447D">
        <w:rPr>
          <w:rFonts w:ascii="Courier New" w:eastAsia="Times New Roman" w:hAnsi="Courier New" w:cs="Courier New"/>
          <w:color w:val="0000FF"/>
          <w:lang w:eastAsia="en-US"/>
        </w:rPr>
        <w:t>(</w:t>
      </w:r>
      <w:r w:rsidRPr="0038447D">
        <w:rPr>
          <w:rFonts w:ascii="Courier New" w:eastAsia="Times New Roman" w:hAnsi="Courier New" w:cs="Courier New"/>
          <w:color w:val="808000"/>
          <w:lang w:eastAsia="en-US"/>
        </w:rPr>
        <w:t>`sno`</w:t>
      </w:r>
      <w:r w:rsidRPr="0038447D">
        <w:rPr>
          <w:rFonts w:ascii="Courier New" w:eastAsia="Times New Roman" w:hAnsi="Courier New" w:cs="Courier New"/>
          <w:color w:val="0000FF"/>
          <w:lang w:eastAsia="en-US"/>
        </w:rPr>
        <w:t>)</w:t>
      </w:r>
    </w:p>
    <w:p w:rsidR="0038447D" w:rsidRPr="0038447D" w:rsidRDefault="0038447D" w:rsidP="003844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urier New" w:eastAsia="Times New Roman" w:hAnsi="Courier New" w:cs="Courier New"/>
          <w:color w:val="0000FF"/>
          <w:lang w:eastAsia="en-US"/>
        </w:rPr>
      </w:pPr>
      <w:r w:rsidRPr="0038447D">
        <w:rPr>
          <w:rFonts w:ascii="Courier New" w:eastAsia="Times New Roman" w:hAnsi="Courier New" w:cs="Courier New"/>
          <w:color w:val="0000FF"/>
          <w:lang w:eastAsia="en-US"/>
        </w:rPr>
        <w:t>);</w:t>
      </w:r>
    </w:p>
    <w:p w:rsidR="0038447D" w:rsidRDefault="0038447D" w:rsidP="0038447D">
      <w:pPr>
        <w:pStyle w:val="ListParagraph"/>
      </w:pPr>
    </w:p>
    <w:p w:rsidR="00AC7350" w:rsidRDefault="007036AB" w:rsidP="00C95628">
      <w:pPr>
        <w:pStyle w:val="ListParagraph"/>
        <w:numPr>
          <w:ilvl w:val="0"/>
          <w:numId w:val="5"/>
        </w:numPr>
        <w:spacing w:after="0"/>
      </w:pPr>
      <w:r w:rsidRPr="00A2378B">
        <w:rPr>
          <w:b/>
        </w:rPr>
        <w:t xml:space="preserve">ALTER TABLE </w:t>
      </w:r>
      <w:r>
        <w:rPr>
          <w:b/>
        </w:rPr>
        <w:tab/>
      </w:r>
      <w:r>
        <w:rPr>
          <w:b/>
        </w:rPr>
        <w:tab/>
      </w:r>
      <w:r w:rsidRPr="00A2378B">
        <w:rPr>
          <w:b/>
        </w:rPr>
        <w:t>-</w:t>
      </w:r>
      <w:r w:rsidRPr="00A2378B">
        <w:rPr>
          <w:b/>
        </w:rPr>
        <w:tab/>
      </w:r>
      <w:r>
        <w:t>modifies a table</w:t>
      </w:r>
    </w:p>
    <w:p w:rsidR="00AC7350" w:rsidRPr="00AC7350" w:rsidRDefault="00AC7350" w:rsidP="00AC7350">
      <w:pPr>
        <w:pStyle w:val="ListParagraph"/>
        <w:spacing w:after="0"/>
      </w:pPr>
      <w:r w:rsidRPr="00AC7350">
        <w:rPr>
          <w:rFonts w:ascii="Courier New" w:eastAsia="Times New Roman" w:hAnsi="Courier New" w:cs="Courier New"/>
          <w:b/>
          <w:bCs/>
          <w:color w:val="0000FF"/>
          <w:lang w:eastAsia="en-US"/>
        </w:rPr>
        <w:t>ALTER</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b/>
          <w:bCs/>
          <w:color w:val="0000FF"/>
          <w:lang w:eastAsia="en-US"/>
        </w:rPr>
        <w:t>TABLE</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color w:val="808000"/>
          <w:lang w:eastAsia="en-US"/>
        </w:rPr>
        <w:t>`student`</w:t>
      </w:r>
      <w:r>
        <w:rPr>
          <w:rFonts w:ascii="Courier New" w:eastAsia="Times New Roman" w:hAnsi="Courier New" w:cs="Courier New"/>
          <w:color w:val="000000"/>
          <w:lang w:eastAsia="en-US"/>
        </w:rPr>
        <w:t xml:space="preserve"> </w:t>
      </w:r>
      <w:r w:rsidRPr="00AC7350">
        <w:rPr>
          <w:rFonts w:ascii="Courier New" w:eastAsia="Times New Roman" w:hAnsi="Courier New" w:cs="Courier New"/>
          <w:b/>
          <w:bCs/>
          <w:color w:val="000080"/>
          <w:lang w:eastAsia="en-US"/>
        </w:rPr>
        <w:t>ADD</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b/>
          <w:bCs/>
          <w:color w:val="0000FF"/>
          <w:lang w:eastAsia="en-US"/>
        </w:rPr>
        <w:t>COLUMN</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color w:val="808000"/>
          <w:lang w:eastAsia="en-US"/>
        </w:rPr>
        <w:t>`city`</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b/>
          <w:bCs/>
          <w:color w:val="800000"/>
          <w:lang w:eastAsia="en-US"/>
        </w:rPr>
        <w:t>INT</w:t>
      </w:r>
      <w:r w:rsidRPr="00AC7350">
        <w:rPr>
          <w:rFonts w:ascii="Courier New" w:eastAsia="Times New Roman" w:hAnsi="Courier New" w:cs="Courier New"/>
          <w:color w:val="0000FF"/>
          <w:lang w:eastAsia="en-US"/>
        </w:rPr>
        <w:t>(</w:t>
      </w:r>
      <w:r w:rsidRPr="00AC7350">
        <w:rPr>
          <w:rFonts w:ascii="Courier New" w:eastAsia="Times New Roman" w:hAnsi="Courier New" w:cs="Courier New"/>
          <w:color w:val="800080"/>
          <w:lang w:eastAsia="en-US"/>
        </w:rPr>
        <w:t>11</w:t>
      </w:r>
      <w:r w:rsidRPr="00AC7350">
        <w:rPr>
          <w:rFonts w:ascii="Courier New" w:eastAsia="Times New Roman" w:hAnsi="Courier New" w:cs="Courier New"/>
          <w:color w:val="0000FF"/>
          <w:lang w:eastAsia="en-US"/>
        </w:rPr>
        <w:t>)</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b/>
          <w:bCs/>
          <w:color w:val="0000FF"/>
          <w:lang w:eastAsia="en-US"/>
        </w:rPr>
        <w:t>NOT</w:t>
      </w:r>
      <w:r w:rsidRPr="00AC7350">
        <w:rPr>
          <w:rFonts w:ascii="Courier New" w:eastAsia="Times New Roman" w:hAnsi="Courier New" w:cs="Courier New"/>
          <w:color w:val="000000"/>
          <w:lang w:eastAsia="en-US"/>
        </w:rPr>
        <w:t xml:space="preserve"> </w:t>
      </w:r>
      <w:r>
        <w:rPr>
          <w:rFonts w:ascii="Courier New" w:eastAsia="Times New Roman" w:hAnsi="Courier New" w:cs="Courier New"/>
          <w:b/>
          <w:bCs/>
          <w:color w:val="0000FF"/>
          <w:lang w:eastAsia="en-US"/>
        </w:rPr>
        <w:t>;</w:t>
      </w:r>
    </w:p>
    <w:p w:rsidR="00AC7350" w:rsidRDefault="00AC7350" w:rsidP="00AC7350">
      <w:pPr>
        <w:pStyle w:val="ListParagraph"/>
      </w:pPr>
    </w:p>
    <w:p w:rsidR="007036AB" w:rsidRDefault="007036AB" w:rsidP="00C95628">
      <w:pPr>
        <w:pStyle w:val="ListParagraph"/>
        <w:numPr>
          <w:ilvl w:val="0"/>
          <w:numId w:val="5"/>
        </w:numPr>
      </w:pPr>
      <w:r w:rsidRPr="00A2378B">
        <w:rPr>
          <w:b/>
        </w:rPr>
        <w:t xml:space="preserve">DROP TABLE </w:t>
      </w:r>
      <w:r>
        <w:rPr>
          <w:b/>
        </w:rPr>
        <w:tab/>
      </w:r>
      <w:r>
        <w:rPr>
          <w:b/>
        </w:rPr>
        <w:tab/>
      </w:r>
      <w:r w:rsidRPr="00A2378B">
        <w:rPr>
          <w:b/>
        </w:rPr>
        <w:t xml:space="preserve">- </w:t>
      </w:r>
      <w:r w:rsidRPr="00A2378B">
        <w:rPr>
          <w:b/>
        </w:rPr>
        <w:tab/>
      </w:r>
      <w:r>
        <w:t>deletes a table</w:t>
      </w:r>
    </w:p>
    <w:p w:rsidR="009718B3" w:rsidRDefault="009718B3" w:rsidP="009718B3">
      <w:pPr>
        <w:pStyle w:val="ListParagraph"/>
        <w:rPr>
          <w:rFonts w:ascii="Courier New" w:eastAsia="Times New Roman" w:hAnsi="Courier New" w:cs="Courier New"/>
          <w:color w:val="808000"/>
          <w:lang w:eastAsia="en-US"/>
        </w:rPr>
      </w:pPr>
      <w:r>
        <w:rPr>
          <w:rFonts w:ascii="Courier New" w:eastAsia="Times New Roman" w:hAnsi="Courier New" w:cs="Courier New"/>
          <w:b/>
          <w:bCs/>
          <w:color w:val="0000FF"/>
          <w:lang w:eastAsia="en-US"/>
        </w:rPr>
        <w:t>DROP</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b/>
          <w:bCs/>
          <w:color w:val="0000FF"/>
          <w:lang w:eastAsia="en-US"/>
        </w:rPr>
        <w:t>TABLE</w:t>
      </w:r>
      <w:r w:rsidRPr="00AC7350">
        <w:rPr>
          <w:rFonts w:ascii="Courier New" w:eastAsia="Times New Roman" w:hAnsi="Courier New" w:cs="Courier New"/>
          <w:color w:val="000000"/>
          <w:lang w:eastAsia="en-US"/>
        </w:rPr>
        <w:t xml:space="preserve"> </w:t>
      </w:r>
      <w:r w:rsidRPr="00AC7350">
        <w:rPr>
          <w:rFonts w:ascii="Courier New" w:eastAsia="Times New Roman" w:hAnsi="Courier New" w:cs="Courier New"/>
          <w:color w:val="808000"/>
          <w:lang w:eastAsia="en-US"/>
        </w:rPr>
        <w:t>`student</w:t>
      </w:r>
      <w:r>
        <w:rPr>
          <w:rFonts w:ascii="Courier New" w:eastAsia="Times New Roman" w:hAnsi="Courier New" w:cs="Courier New"/>
          <w:color w:val="808000"/>
          <w:lang w:eastAsia="en-US"/>
        </w:rPr>
        <w:t>;</w:t>
      </w:r>
    </w:p>
    <w:p w:rsidR="009718B3" w:rsidRDefault="009718B3" w:rsidP="009718B3">
      <w:pPr>
        <w:pStyle w:val="ListParagraph"/>
      </w:pPr>
    </w:p>
    <w:p w:rsidR="00446834" w:rsidRDefault="007036AB" w:rsidP="00C95628">
      <w:pPr>
        <w:pStyle w:val="ListParagraph"/>
        <w:numPr>
          <w:ilvl w:val="0"/>
          <w:numId w:val="5"/>
        </w:numPr>
        <w:spacing w:after="0"/>
      </w:pPr>
      <w:r w:rsidRPr="00A2378B">
        <w:rPr>
          <w:b/>
        </w:rPr>
        <w:t>CREATE INDEX</w:t>
      </w:r>
      <w:r>
        <w:rPr>
          <w:b/>
        </w:rPr>
        <w:tab/>
      </w:r>
      <w:r>
        <w:rPr>
          <w:b/>
        </w:rPr>
        <w:tab/>
      </w:r>
      <w:r w:rsidRPr="00A2378B">
        <w:rPr>
          <w:b/>
        </w:rPr>
        <w:t xml:space="preserve"> - </w:t>
      </w:r>
      <w:r w:rsidRPr="00A2378B">
        <w:rPr>
          <w:b/>
        </w:rPr>
        <w:tab/>
      </w:r>
      <w:r>
        <w:t>creates an index (search key)</w:t>
      </w:r>
    </w:p>
    <w:p w:rsidR="00446834" w:rsidRPr="00446834" w:rsidRDefault="00446834" w:rsidP="00446834">
      <w:pPr>
        <w:pStyle w:val="ListParagraph"/>
        <w:spacing w:after="0"/>
      </w:pPr>
      <w:r w:rsidRPr="00446834">
        <w:rPr>
          <w:rFonts w:ascii="Courier New" w:eastAsia="Times New Roman" w:hAnsi="Courier New" w:cs="Courier New"/>
          <w:b/>
          <w:bCs/>
          <w:color w:val="0000FF"/>
          <w:lang w:eastAsia="en-US"/>
        </w:rPr>
        <w:t>ALTER</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b/>
          <w:bCs/>
          <w:color w:val="0000FF"/>
          <w:lang w:eastAsia="en-US"/>
        </w:rPr>
        <w:t>TABLE</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color w:val="808000"/>
          <w:lang w:eastAsia="en-US"/>
        </w:rPr>
        <w:t>`student`</w:t>
      </w:r>
      <w:r w:rsidRPr="00446834">
        <w:rPr>
          <w:rFonts w:ascii="Courier New" w:eastAsia="Times New Roman" w:hAnsi="Courier New" w:cs="Courier New"/>
          <w:color w:val="000000"/>
          <w:lang w:eastAsia="en-US"/>
        </w:rPr>
        <w:tab/>
      </w:r>
      <w:r w:rsidRPr="00446834">
        <w:rPr>
          <w:rFonts w:ascii="Courier New" w:eastAsia="Times New Roman" w:hAnsi="Courier New" w:cs="Courier New"/>
          <w:b/>
          <w:bCs/>
          <w:color w:val="000080"/>
          <w:lang w:eastAsia="en-US"/>
        </w:rPr>
        <w:t>ADD</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b/>
          <w:bCs/>
          <w:color w:val="0000FF"/>
          <w:lang w:eastAsia="en-US"/>
        </w:rPr>
        <w:t>UNIQUE</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b/>
          <w:bCs/>
          <w:color w:val="0000FF"/>
          <w:lang w:eastAsia="en-US"/>
        </w:rPr>
        <w:t>INDEX</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color w:val="808000"/>
          <w:lang w:eastAsia="en-US"/>
        </w:rPr>
        <w:t>`city`</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color w:val="0000FF"/>
          <w:lang w:eastAsia="en-US"/>
        </w:rPr>
        <w:t>(</w:t>
      </w:r>
      <w:r w:rsidRPr="00446834">
        <w:rPr>
          <w:rFonts w:ascii="Courier New" w:eastAsia="Times New Roman" w:hAnsi="Courier New" w:cs="Courier New"/>
          <w:color w:val="808000"/>
          <w:lang w:eastAsia="en-US"/>
        </w:rPr>
        <w:t>`city`</w:t>
      </w:r>
      <w:r w:rsidRPr="00446834">
        <w:rPr>
          <w:rFonts w:ascii="Courier New" w:eastAsia="Times New Roman" w:hAnsi="Courier New" w:cs="Courier New"/>
          <w:color w:val="0000FF"/>
          <w:lang w:eastAsia="en-US"/>
        </w:rPr>
        <w:t>);</w:t>
      </w:r>
    </w:p>
    <w:p w:rsidR="00446834" w:rsidRDefault="00446834" w:rsidP="00446834">
      <w:pPr>
        <w:pStyle w:val="ListParagraph"/>
      </w:pPr>
    </w:p>
    <w:p w:rsidR="007036AB" w:rsidRDefault="007036AB" w:rsidP="00C95628">
      <w:pPr>
        <w:pStyle w:val="ListParagraph"/>
        <w:numPr>
          <w:ilvl w:val="0"/>
          <w:numId w:val="5"/>
        </w:numPr>
      </w:pPr>
      <w:r w:rsidRPr="00A2378B">
        <w:rPr>
          <w:b/>
        </w:rPr>
        <w:t xml:space="preserve">DROP INDEX </w:t>
      </w:r>
      <w:r>
        <w:rPr>
          <w:b/>
        </w:rPr>
        <w:tab/>
      </w:r>
      <w:r>
        <w:rPr>
          <w:b/>
        </w:rPr>
        <w:tab/>
      </w:r>
      <w:r w:rsidRPr="00A2378B">
        <w:rPr>
          <w:b/>
        </w:rPr>
        <w:t xml:space="preserve">- </w:t>
      </w:r>
      <w:r w:rsidRPr="00A2378B">
        <w:rPr>
          <w:b/>
        </w:rPr>
        <w:tab/>
      </w:r>
      <w:r>
        <w:t>deletes an index</w:t>
      </w:r>
    </w:p>
    <w:p w:rsidR="00446834" w:rsidRPr="00446834" w:rsidRDefault="00446834" w:rsidP="0044683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446834">
        <w:rPr>
          <w:rFonts w:ascii="Courier New" w:eastAsia="Times New Roman" w:hAnsi="Courier New" w:cs="Courier New"/>
          <w:b/>
          <w:bCs/>
          <w:color w:val="0000FF"/>
          <w:lang w:eastAsia="en-US"/>
        </w:rPr>
        <w:t>ALTER</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b/>
          <w:bCs/>
          <w:color w:val="0000FF"/>
          <w:lang w:eastAsia="en-US"/>
        </w:rPr>
        <w:t>TABLE</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color w:val="808000"/>
          <w:lang w:eastAsia="en-US"/>
        </w:rPr>
        <w:t>`student`</w:t>
      </w:r>
      <w:r w:rsidRPr="00446834">
        <w:rPr>
          <w:rFonts w:ascii="Courier New" w:eastAsia="Times New Roman" w:hAnsi="Courier New" w:cs="Courier New"/>
          <w:color w:val="000000"/>
          <w:lang w:eastAsia="en-US"/>
        </w:rPr>
        <w:tab/>
      </w:r>
      <w:r w:rsidRPr="00446834">
        <w:rPr>
          <w:rFonts w:ascii="Courier New" w:eastAsia="Times New Roman" w:hAnsi="Courier New" w:cs="Courier New"/>
          <w:b/>
          <w:bCs/>
          <w:color w:val="0000FF"/>
          <w:lang w:eastAsia="en-US"/>
        </w:rPr>
        <w:t>DELETE</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b/>
          <w:bCs/>
          <w:color w:val="0000FF"/>
          <w:lang w:eastAsia="en-US"/>
        </w:rPr>
        <w:t>UNIQUE</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b/>
          <w:bCs/>
          <w:color w:val="0000FF"/>
          <w:lang w:eastAsia="en-US"/>
        </w:rPr>
        <w:t>INDEX</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color w:val="808000"/>
          <w:lang w:eastAsia="en-US"/>
        </w:rPr>
        <w:t>`city`</w:t>
      </w:r>
      <w:r w:rsidRPr="00446834">
        <w:rPr>
          <w:rFonts w:ascii="Courier New" w:eastAsia="Times New Roman" w:hAnsi="Courier New" w:cs="Courier New"/>
          <w:color w:val="000000"/>
          <w:lang w:eastAsia="en-US"/>
        </w:rPr>
        <w:t xml:space="preserve"> </w:t>
      </w:r>
      <w:r w:rsidRPr="00446834">
        <w:rPr>
          <w:rFonts w:ascii="Courier New" w:eastAsia="Times New Roman" w:hAnsi="Courier New" w:cs="Courier New"/>
          <w:color w:val="0000FF"/>
          <w:lang w:eastAsia="en-US"/>
        </w:rPr>
        <w:t>(</w:t>
      </w:r>
      <w:r w:rsidRPr="00446834">
        <w:rPr>
          <w:rFonts w:ascii="Courier New" w:eastAsia="Times New Roman" w:hAnsi="Courier New" w:cs="Courier New"/>
          <w:color w:val="808000"/>
          <w:lang w:eastAsia="en-US"/>
        </w:rPr>
        <w:t>`city`</w:t>
      </w:r>
      <w:r w:rsidRPr="00446834">
        <w:rPr>
          <w:rFonts w:ascii="Courier New" w:eastAsia="Times New Roman" w:hAnsi="Courier New" w:cs="Courier New"/>
          <w:color w:val="0000FF"/>
          <w:lang w:eastAsia="en-US"/>
        </w:rPr>
        <w:t>);</w:t>
      </w:r>
    </w:p>
    <w:p w:rsidR="00446834" w:rsidRPr="00504C0C" w:rsidRDefault="00446834" w:rsidP="00446834">
      <w:pPr>
        <w:pStyle w:val="ListParagraph"/>
      </w:pPr>
    </w:p>
    <w:p w:rsidR="00476627" w:rsidRDefault="00476627" w:rsidP="00C95628">
      <w:pPr>
        <w:pStyle w:val="ListParagraph"/>
        <w:numPr>
          <w:ilvl w:val="0"/>
          <w:numId w:val="5"/>
        </w:numPr>
      </w:pPr>
      <w:r w:rsidRPr="00A2378B">
        <w:rPr>
          <w:b/>
        </w:rPr>
        <w:t>INSERT INTO</w:t>
      </w:r>
      <w:r w:rsidRPr="00A2378B">
        <w:rPr>
          <w:b/>
        </w:rPr>
        <w:tab/>
      </w:r>
      <w:r>
        <w:rPr>
          <w:b/>
        </w:rPr>
        <w:tab/>
      </w:r>
      <w:r w:rsidRPr="00A2378B">
        <w:rPr>
          <w:b/>
        </w:rPr>
        <w:t xml:space="preserve"> - </w:t>
      </w:r>
      <w:r w:rsidRPr="00A2378B">
        <w:rPr>
          <w:b/>
        </w:rPr>
        <w:tab/>
      </w:r>
      <w:r>
        <w:t>inserts new data into a database</w:t>
      </w:r>
    </w:p>
    <w:p w:rsidR="00476627" w:rsidRDefault="00476627" w:rsidP="004766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476627">
        <w:rPr>
          <w:rFonts w:ascii="Courier New" w:eastAsia="Times New Roman" w:hAnsi="Courier New" w:cs="Courier New"/>
          <w:b/>
          <w:bCs/>
          <w:color w:val="0000FF"/>
          <w:lang w:eastAsia="en-US"/>
        </w:rPr>
        <w:t>INSERT</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b/>
          <w:bCs/>
          <w:color w:val="0000FF"/>
          <w:lang w:eastAsia="en-US"/>
        </w:rPr>
        <w:t>INTO</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color w:val="808000"/>
          <w:lang w:eastAsia="en-US"/>
        </w:rPr>
        <w:t>`student`</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color w:val="0000FF"/>
          <w:lang w:eastAsia="en-US"/>
        </w:rPr>
        <w:t>(</w:t>
      </w:r>
      <w:r w:rsidRPr="00476627">
        <w:rPr>
          <w:rFonts w:ascii="Courier New" w:eastAsia="Times New Roman" w:hAnsi="Courier New" w:cs="Courier New"/>
          <w:color w:val="808000"/>
          <w:lang w:eastAsia="en-US"/>
        </w:rPr>
        <w:t>`name`</w:t>
      </w:r>
      <w:r w:rsidRPr="00476627">
        <w:rPr>
          <w:rFonts w:ascii="Courier New" w:eastAsia="Times New Roman" w:hAnsi="Courier New" w:cs="Courier New"/>
          <w:color w:val="0000FF"/>
          <w:lang w:eastAsia="en-US"/>
        </w:rPr>
        <w:t>,</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color w:val="808000"/>
          <w:lang w:eastAsia="en-US"/>
        </w:rPr>
        <w:t>`address`</w:t>
      </w:r>
      <w:r w:rsidRPr="00476627">
        <w:rPr>
          <w:rFonts w:ascii="Courier New" w:eastAsia="Times New Roman" w:hAnsi="Courier New" w:cs="Courier New"/>
          <w:color w:val="0000FF"/>
          <w:lang w:eastAsia="en-US"/>
        </w:rPr>
        <w:t>)</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b/>
          <w:bCs/>
          <w:color w:val="0000FF"/>
          <w:lang w:eastAsia="en-US"/>
        </w:rPr>
        <w:t>VALUES</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color w:val="0000FF"/>
          <w:lang w:eastAsia="en-US"/>
        </w:rPr>
        <w:t>(</w:t>
      </w:r>
      <w:r w:rsidRPr="00476627">
        <w:rPr>
          <w:rFonts w:ascii="Courier New" w:eastAsia="Times New Roman" w:hAnsi="Courier New" w:cs="Courier New"/>
          <w:color w:val="008000"/>
          <w:lang w:eastAsia="en-US"/>
        </w:rPr>
        <w:t>'Ravi'</w:t>
      </w:r>
      <w:r w:rsidRPr="00476627">
        <w:rPr>
          <w:rFonts w:ascii="Courier New" w:eastAsia="Times New Roman" w:hAnsi="Courier New" w:cs="Courier New"/>
          <w:color w:val="0000FF"/>
          <w:lang w:eastAsia="en-US"/>
        </w:rPr>
        <w:t>,</w:t>
      </w:r>
      <w:r w:rsidRPr="00476627">
        <w:rPr>
          <w:rFonts w:ascii="Courier New" w:eastAsia="Times New Roman" w:hAnsi="Courier New" w:cs="Courier New"/>
          <w:color w:val="000000"/>
          <w:lang w:eastAsia="en-US"/>
        </w:rPr>
        <w:t xml:space="preserve"> </w:t>
      </w:r>
      <w:r w:rsidRPr="00476627">
        <w:rPr>
          <w:rFonts w:ascii="Courier New" w:eastAsia="Times New Roman" w:hAnsi="Courier New" w:cs="Courier New"/>
          <w:color w:val="008000"/>
          <w:lang w:eastAsia="en-US"/>
        </w:rPr>
        <w:t>'HYD'</w:t>
      </w:r>
      <w:r w:rsidRPr="00476627">
        <w:rPr>
          <w:rFonts w:ascii="Courier New" w:eastAsia="Times New Roman" w:hAnsi="Courier New" w:cs="Courier New"/>
          <w:color w:val="0000FF"/>
          <w:lang w:eastAsia="en-US"/>
        </w:rPr>
        <w:t>);</w:t>
      </w:r>
    </w:p>
    <w:p w:rsidR="00476627" w:rsidRDefault="00476627" w:rsidP="00476627">
      <w:pPr>
        <w:pStyle w:val="ListParagraph"/>
      </w:pPr>
    </w:p>
    <w:p w:rsidR="00476627" w:rsidRDefault="00A2378B" w:rsidP="00C95628">
      <w:pPr>
        <w:pStyle w:val="ListParagraph"/>
        <w:numPr>
          <w:ilvl w:val="0"/>
          <w:numId w:val="5"/>
        </w:numPr>
      </w:pPr>
      <w:r w:rsidRPr="00476627">
        <w:rPr>
          <w:b/>
        </w:rPr>
        <w:t xml:space="preserve">SELECT </w:t>
      </w:r>
      <w:r w:rsidRPr="00476627">
        <w:rPr>
          <w:b/>
        </w:rPr>
        <w:tab/>
      </w:r>
      <w:r w:rsidRPr="00476627">
        <w:rPr>
          <w:b/>
        </w:rPr>
        <w:tab/>
      </w:r>
      <w:r w:rsidRPr="00476627">
        <w:rPr>
          <w:b/>
        </w:rPr>
        <w:tab/>
        <w:t xml:space="preserve">- </w:t>
      </w:r>
      <w:r w:rsidRPr="00476627">
        <w:rPr>
          <w:b/>
        </w:rPr>
        <w:tab/>
      </w:r>
      <w:r>
        <w:t>extracts data from a database</w:t>
      </w:r>
    </w:p>
    <w:p w:rsidR="00A2378B" w:rsidRDefault="00A2378B" w:rsidP="00C95628">
      <w:pPr>
        <w:pStyle w:val="ListParagraph"/>
        <w:numPr>
          <w:ilvl w:val="0"/>
          <w:numId w:val="5"/>
        </w:numPr>
      </w:pPr>
      <w:r w:rsidRPr="00A2378B">
        <w:rPr>
          <w:b/>
        </w:rPr>
        <w:t xml:space="preserve">UPDATE </w:t>
      </w:r>
      <w:r w:rsidRPr="00A2378B">
        <w:rPr>
          <w:b/>
        </w:rPr>
        <w:tab/>
      </w:r>
      <w:r>
        <w:rPr>
          <w:b/>
        </w:rPr>
        <w:tab/>
      </w:r>
      <w:r>
        <w:rPr>
          <w:b/>
        </w:rPr>
        <w:tab/>
      </w:r>
      <w:r w:rsidRPr="00A2378B">
        <w:rPr>
          <w:b/>
        </w:rPr>
        <w:t xml:space="preserve">- </w:t>
      </w:r>
      <w:r w:rsidRPr="00A2378B">
        <w:rPr>
          <w:b/>
        </w:rPr>
        <w:tab/>
      </w:r>
      <w:r>
        <w:t>updates data in a database</w:t>
      </w:r>
    </w:p>
    <w:p w:rsidR="00A2378B" w:rsidRDefault="00A2378B" w:rsidP="00C95628">
      <w:pPr>
        <w:pStyle w:val="ListParagraph"/>
        <w:numPr>
          <w:ilvl w:val="0"/>
          <w:numId w:val="5"/>
        </w:numPr>
      </w:pPr>
      <w:r w:rsidRPr="00A2378B">
        <w:rPr>
          <w:b/>
        </w:rPr>
        <w:t>DELETE</w:t>
      </w:r>
      <w:r w:rsidRPr="00A2378B">
        <w:rPr>
          <w:b/>
        </w:rPr>
        <w:tab/>
      </w:r>
      <w:r>
        <w:rPr>
          <w:b/>
        </w:rPr>
        <w:tab/>
      </w:r>
      <w:r>
        <w:rPr>
          <w:b/>
        </w:rPr>
        <w:tab/>
      </w:r>
      <w:r w:rsidRPr="00A2378B">
        <w:rPr>
          <w:b/>
        </w:rPr>
        <w:t xml:space="preserve"> - </w:t>
      </w:r>
      <w:r w:rsidRPr="00A2378B">
        <w:rPr>
          <w:b/>
        </w:rPr>
        <w:tab/>
      </w:r>
      <w:r>
        <w:t>deletes data from a database</w:t>
      </w:r>
    </w:p>
    <w:p w:rsidR="008D441B" w:rsidRDefault="008D441B" w:rsidP="008D441B">
      <w:pPr>
        <w:pStyle w:val="Heading3"/>
      </w:pPr>
      <w:r>
        <w:t>Select Operations</w:t>
      </w:r>
    </w:p>
    <w:p w:rsidR="00175FAB" w:rsidRPr="00175FAB" w:rsidRDefault="00175FAB" w:rsidP="00175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175FAB">
        <w:rPr>
          <w:rFonts w:ascii="Courier New" w:eastAsia="Times New Roman" w:hAnsi="Courier New" w:cs="Courier New"/>
          <w:b/>
          <w:bCs/>
          <w:color w:val="0000FF"/>
          <w:lang w:eastAsia="en-US"/>
        </w:rPr>
        <w:t>SELECT</w:t>
      </w:r>
      <w:r w:rsidRPr="00175FAB">
        <w:rPr>
          <w:rFonts w:ascii="Courier New" w:eastAsia="Times New Roman" w:hAnsi="Courier New" w:cs="Courier New"/>
          <w:color w:val="000000"/>
          <w:lang w:eastAsia="en-US"/>
        </w:rPr>
        <w:t xml:space="preserve"> </w:t>
      </w:r>
      <w:r w:rsidRPr="00175FAB">
        <w:rPr>
          <w:rFonts w:ascii="Courier New" w:eastAsia="Times New Roman" w:hAnsi="Courier New" w:cs="Courier New"/>
          <w:color w:val="0000FF"/>
          <w:lang w:eastAsia="en-US"/>
        </w:rPr>
        <w:t>*</w:t>
      </w:r>
      <w:r w:rsidRPr="00175FAB">
        <w:rPr>
          <w:rFonts w:ascii="Courier New" w:eastAsia="Times New Roman" w:hAnsi="Courier New" w:cs="Courier New"/>
          <w:color w:val="000000"/>
          <w:lang w:eastAsia="en-US"/>
        </w:rPr>
        <w:t xml:space="preserve"> </w:t>
      </w:r>
      <w:r w:rsidRPr="00175FAB">
        <w:rPr>
          <w:rFonts w:ascii="Courier New" w:eastAsia="Times New Roman" w:hAnsi="Courier New" w:cs="Courier New"/>
          <w:b/>
          <w:bCs/>
          <w:color w:val="0000FF"/>
          <w:lang w:eastAsia="en-US"/>
        </w:rPr>
        <w:t>FROM</w:t>
      </w:r>
      <w:r w:rsidRPr="00175FAB">
        <w:rPr>
          <w:rFonts w:ascii="Courier New" w:eastAsia="Times New Roman" w:hAnsi="Courier New" w:cs="Courier New"/>
          <w:color w:val="000000"/>
          <w:lang w:eastAsia="en-US"/>
        </w:rPr>
        <w:t xml:space="preserve"> </w:t>
      </w:r>
      <w:r w:rsidRPr="00175FAB">
        <w:rPr>
          <w:rFonts w:ascii="Courier New" w:eastAsia="Times New Roman" w:hAnsi="Courier New" w:cs="Courier New"/>
          <w:color w:val="808000"/>
          <w:lang w:eastAsia="en-US"/>
        </w:rPr>
        <w:t>`student`</w:t>
      </w:r>
      <w:r w:rsidRPr="00175FAB">
        <w:rPr>
          <w:rFonts w:ascii="Courier New" w:eastAsia="Times New Roman" w:hAnsi="Courier New" w:cs="Courier New"/>
          <w:color w:val="0000FF"/>
          <w:lang w:eastAsia="en-US"/>
        </w:rPr>
        <w:t>;</w:t>
      </w:r>
    </w:p>
    <w:p w:rsidR="008D441B" w:rsidRDefault="00472352" w:rsidP="008D441B">
      <w:pPr>
        <w:pBdr>
          <w:bottom w:val="single" w:sz="6" w:space="1" w:color="auto"/>
        </w:pBdr>
      </w:pPr>
      <w:r>
        <w:rPr>
          <w:noProof/>
          <w:lang w:eastAsia="en-US"/>
        </w:rPr>
        <w:drawing>
          <wp:inline distT="0" distB="0" distL="0" distR="0" wp14:anchorId="2DDAFF96" wp14:editId="458BD9A9">
            <wp:extent cx="2019300" cy="144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19300" cy="1447800"/>
                    </a:xfrm>
                    <a:prstGeom prst="rect">
                      <a:avLst/>
                    </a:prstGeom>
                  </pic:spPr>
                </pic:pic>
              </a:graphicData>
            </a:graphic>
          </wp:inline>
        </w:drawing>
      </w:r>
    </w:p>
    <w:p w:rsidR="00663C68" w:rsidRPr="00663C68" w:rsidRDefault="00663C68" w:rsidP="0066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663C68">
        <w:rPr>
          <w:rFonts w:ascii="Courier New" w:eastAsia="Times New Roman" w:hAnsi="Courier New" w:cs="Courier New"/>
          <w:b/>
          <w:bCs/>
          <w:color w:val="0000FF"/>
          <w:lang w:eastAsia="en-US"/>
        </w:rPr>
        <w:t>SELECT</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w:t>
      </w:r>
      <w:r w:rsidRPr="00663C68">
        <w:rPr>
          <w:rFonts w:ascii="Courier New" w:eastAsia="Times New Roman" w:hAnsi="Courier New" w:cs="Courier New"/>
          <w:color w:val="0000FF"/>
          <w:lang w:eastAsia="en-US"/>
        </w:rPr>
        <w:t>.</w:t>
      </w:r>
      <w:r w:rsidRPr="00663C68">
        <w:rPr>
          <w:rFonts w:ascii="Courier New" w:eastAsia="Times New Roman" w:hAnsi="Courier New" w:cs="Courier New"/>
          <w:color w:val="808000"/>
          <w:lang w:eastAsia="en-US"/>
        </w:rPr>
        <w:t>sno</w:t>
      </w:r>
      <w:r w:rsidRPr="00663C68">
        <w:rPr>
          <w:rFonts w:ascii="Courier New" w:eastAsia="Times New Roman" w:hAnsi="Courier New" w:cs="Courier New"/>
          <w:color w:val="0000FF"/>
          <w:lang w:eastAsia="en-US"/>
        </w:rPr>
        <w:t>,</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w:t>
      </w:r>
      <w:r w:rsidRPr="00663C68">
        <w:rPr>
          <w:rFonts w:ascii="Courier New" w:eastAsia="Times New Roman" w:hAnsi="Courier New" w:cs="Courier New"/>
          <w:color w:val="0000FF"/>
          <w:lang w:eastAsia="en-US"/>
        </w:rPr>
        <w:t>.</w:t>
      </w:r>
      <w:r w:rsidRPr="00663C68">
        <w:rPr>
          <w:rFonts w:ascii="Courier New" w:eastAsia="Times New Roman" w:hAnsi="Courier New" w:cs="Courier New"/>
          <w:color w:val="808000"/>
          <w:lang w:eastAsia="en-US"/>
        </w:rPr>
        <w:t>name</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b/>
          <w:bCs/>
          <w:color w:val="0000FF"/>
          <w:lang w:eastAsia="en-US"/>
        </w:rPr>
        <w:t>FROM</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`student`</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w:t>
      </w:r>
      <w:r w:rsidRPr="00663C68">
        <w:rPr>
          <w:rFonts w:ascii="Courier New" w:eastAsia="Times New Roman" w:hAnsi="Courier New" w:cs="Courier New"/>
          <w:color w:val="0000FF"/>
          <w:lang w:eastAsia="en-US"/>
        </w:rPr>
        <w:t>;</w:t>
      </w:r>
    </w:p>
    <w:p w:rsidR="00663C68" w:rsidRDefault="00663C68" w:rsidP="008D441B">
      <w:pPr>
        <w:pBdr>
          <w:bottom w:val="single" w:sz="6" w:space="1" w:color="auto"/>
        </w:pBdr>
      </w:pPr>
      <w:r>
        <w:rPr>
          <w:noProof/>
          <w:lang w:eastAsia="en-US"/>
        </w:rPr>
        <w:lastRenderedPageBreak/>
        <w:drawing>
          <wp:inline distT="0" distB="0" distL="0" distR="0" wp14:anchorId="2129FCC4" wp14:editId="62D2B2E8">
            <wp:extent cx="1257300" cy="1152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7300" cy="1152525"/>
                    </a:xfrm>
                    <a:prstGeom prst="rect">
                      <a:avLst/>
                    </a:prstGeom>
                  </pic:spPr>
                </pic:pic>
              </a:graphicData>
            </a:graphic>
          </wp:inline>
        </w:drawing>
      </w:r>
    </w:p>
    <w:p w:rsidR="00663C68" w:rsidRPr="00663C68" w:rsidRDefault="00663C68" w:rsidP="00663C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663C68">
        <w:rPr>
          <w:rFonts w:ascii="Courier New" w:eastAsia="Times New Roman" w:hAnsi="Courier New" w:cs="Courier New"/>
          <w:b/>
          <w:bCs/>
          <w:color w:val="0000FF"/>
          <w:lang w:eastAsia="en-US"/>
        </w:rPr>
        <w:t>SELECT</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0000FF"/>
          <w:lang w:eastAsia="en-US"/>
        </w:rPr>
        <w:t>*</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b/>
          <w:bCs/>
          <w:color w:val="0000FF"/>
          <w:lang w:eastAsia="en-US"/>
        </w:rPr>
        <w:t>FROM</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`student`</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b/>
          <w:bCs/>
          <w:color w:val="0000FF"/>
          <w:lang w:eastAsia="en-US"/>
        </w:rPr>
        <w:t>WHERE</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808000"/>
          <w:lang w:eastAsia="en-US"/>
        </w:rPr>
        <w:t>s</w:t>
      </w:r>
      <w:r w:rsidRPr="00663C68">
        <w:rPr>
          <w:rFonts w:ascii="Courier New" w:eastAsia="Times New Roman" w:hAnsi="Courier New" w:cs="Courier New"/>
          <w:color w:val="0000FF"/>
          <w:lang w:eastAsia="en-US"/>
        </w:rPr>
        <w:t>.</w:t>
      </w:r>
      <w:r w:rsidRPr="00663C68">
        <w:rPr>
          <w:rFonts w:ascii="Courier New" w:eastAsia="Times New Roman" w:hAnsi="Courier New" w:cs="Courier New"/>
          <w:color w:val="808000"/>
          <w:lang w:eastAsia="en-US"/>
        </w:rPr>
        <w:t>sno</w:t>
      </w:r>
      <w:r w:rsidRPr="00663C68">
        <w:rPr>
          <w:rFonts w:ascii="Courier New" w:eastAsia="Times New Roman" w:hAnsi="Courier New" w:cs="Courier New"/>
          <w:color w:val="000000"/>
          <w:lang w:eastAsia="en-US"/>
        </w:rPr>
        <w:t xml:space="preserve"> </w:t>
      </w:r>
      <w:r w:rsidRPr="00663C68">
        <w:rPr>
          <w:rFonts w:ascii="Courier New" w:eastAsia="Times New Roman" w:hAnsi="Courier New" w:cs="Courier New"/>
          <w:color w:val="0000FF"/>
          <w:lang w:eastAsia="en-US"/>
        </w:rPr>
        <w:t>=</w:t>
      </w:r>
      <w:r w:rsidRPr="00663C68">
        <w:rPr>
          <w:rFonts w:ascii="Courier New" w:eastAsia="Times New Roman" w:hAnsi="Courier New" w:cs="Courier New"/>
          <w:color w:val="800080"/>
          <w:lang w:eastAsia="en-US"/>
        </w:rPr>
        <w:t>104</w:t>
      </w:r>
      <w:r w:rsidRPr="00663C68">
        <w:rPr>
          <w:rFonts w:ascii="Courier New" w:eastAsia="Times New Roman" w:hAnsi="Courier New" w:cs="Courier New"/>
          <w:color w:val="0000FF"/>
          <w:lang w:eastAsia="en-US"/>
        </w:rPr>
        <w:t>;</w:t>
      </w:r>
    </w:p>
    <w:p w:rsidR="00663C68" w:rsidRDefault="00663C68" w:rsidP="008D441B">
      <w:pPr>
        <w:pBdr>
          <w:bottom w:val="single" w:sz="6" w:space="1" w:color="auto"/>
        </w:pBdr>
      </w:pPr>
      <w:r>
        <w:rPr>
          <w:noProof/>
          <w:lang w:eastAsia="en-US"/>
        </w:rPr>
        <w:drawing>
          <wp:inline distT="0" distB="0" distL="0" distR="0" wp14:anchorId="482667F7" wp14:editId="046F47F9">
            <wp:extent cx="1981200" cy="628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1200" cy="628650"/>
                    </a:xfrm>
                    <a:prstGeom prst="rect">
                      <a:avLst/>
                    </a:prstGeom>
                  </pic:spPr>
                </pic:pic>
              </a:graphicData>
            </a:graphic>
          </wp:inline>
        </w:drawing>
      </w:r>
    </w:p>
    <w:p w:rsidR="0009540C" w:rsidRPr="0009540C" w:rsidRDefault="0009540C" w:rsidP="00095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09540C">
        <w:rPr>
          <w:rFonts w:ascii="Courier New" w:eastAsia="Times New Roman" w:hAnsi="Courier New" w:cs="Courier New"/>
          <w:b/>
          <w:bCs/>
          <w:color w:val="0000FF"/>
          <w:lang w:eastAsia="en-US"/>
        </w:rPr>
        <w:t>SELECT</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color w:val="0000FF"/>
          <w:lang w:eastAsia="en-US"/>
        </w:rPr>
        <w:t>*</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b/>
          <w:bCs/>
          <w:color w:val="0000FF"/>
          <w:lang w:eastAsia="en-US"/>
        </w:rPr>
        <w:t>FROM</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color w:val="808000"/>
          <w:lang w:eastAsia="en-US"/>
        </w:rPr>
        <w:t>`student`</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color w:val="808000"/>
          <w:lang w:eastAsia="en-US"/>
        </w:rPr>
        <w:t>s</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b/>
          <w:bCs/>
          <w:color w:val="0000FF"/>
          <w:lang w:eastAsia="en-US"/>
        </w:rPr>
        <w:t>WHERE</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color w:val="808000"/>
          <w:lang w:eastAsia="en-US"/>
        </w:rPr>
        <w:t>s</w:t>
      </w:r>
      <w:r w:rsidRPr="0009540C">
        <w:rPr>
          <w:rFonts w:ascii="Courier New" w:eastAsia="Times New Roman" w:hAnsi="Courier New" w:cs="Courier New"/>
          <w:color w:val="0000FF"/>
          <w:lang w:eastAsia="en-US"/>
        </w:rPr>
        <w:t>.</w:t>
      </w:r>
      <w:r w:rsidRPr="0009540C">
        <w:rPr>
          <w:rFonts w:ascii="Courier New" w:eastAsia="Times New Roman" w:hAnsi="Courier New" w:cs="Courier New"/>
          <w:color w:val="808000"/>
          <w:lang w:eastAsia="en-US"/>
        </w:rPr>
        <w:t>name</w:t>
      </w:r>
      <w:r w:rsidRPr="0009540C">
        <w:rPr>
          <w:rFonts w:ascii="Courier New" w:eastAsia="Times New Roman" w:hAnsi="Courier New" w:cs="Courier New"/>
          <w:color w:val="0000FF"/>
          <w:lang w:eastAsia="en-US"/>
        </w:rPr>
        <w:t>=</w:t>
      </w:r>
      <w:r w:rsidRPr="0009540C">
        <w:rPr>
          <w:rFonts w:ascii="Courier New" w:eastAsia="Times New Roman" w:hAnsi="Courier New" w:cs="Courier New"/>
          <w:color w:val="808000"/>
          <w:lang w:eastAsia="en-US"/>
        </w:rPr>
        <w:t>"Satya"</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b/>
          <w:bCs/>
          <w:color w:val="0000FF"/>
          <w:lang w:eastAsia="en-US"/>
        </w:rPr>
        <w:t>AND</w:t>
      </w:r>
      <w:r w:rsidRPr="0009540C">
        <w:rPr>
          <w:rFonts w:ascii="Courier New" w:eastAsia="Times New Roman" w:hAnsi="Courier New" w:cs="Courier New"/>
          <w:color w:val="000000"/>
          <w:lang w:eastAsia="en-US"/>
        </w:rPr>
        <w:t xml:space="preserve"> </w:t>
      </w:r>
      <w:r w:rsidRPr="0009540C">
        <w:rPr>
          <w:rFonts w:ascii="Courier New" w:eastAsia="Times New Roman" w:hAnsi="Courier New" w:cs="Courier New"/>
          <w:color w:val="808000"/>
          <w:lang w:eastAsia="en-US"/>
        </w:rPr>
        <w:t>s</w:t>
      </w:r>
      <w:r w:rsidRPr="0009540C">
        <w:rPr>
          <w:rFonts w:ascii="Courier New" w:eastAsia="Times New Roman" w:hAnsi="Courier New" w:cs="Courier New"/>
          <w:color w:val="0000FF"/>
          <w:lang w:eastAsia="en-US"/>
        </w:rPr>
        <w:t>.</w:t>
      </w:r>
      <w:r w:rsidRPr="0009540C">
        <w:rPr>
          <w:rFonts w:ascii="Courier New" w:eastAsia="Times New Roman" w:hAnsi="Courier New" w:cs="Courier New"/>
          <w:color w:val="808000"/>
          <w:lang w:eastAsia="en-US"/>
        </w:rPr>
        <w:t>address</w:t>
      </w:r>
      <w:r w:rsidRPr="0009540C">
        <w:rPr>
          <w:rFonts w:ascii="Courier New" w:eastAsia="Times New Roman" w:hAnsi="Courier New" w:cs="Courier New"/>
          <w:color w:val="0000FF"/>
          <w:lang w:eastAsia="en-US"/>
        </w:rPr>
        <w:t>=</w:t>
      </w:r>
      <w:r w:rsidRPr="0009540C">
        <w:rPr>
          <w:rFonts w:ascii="Courier New" w:eastAsia="Times New Roman" w:hAnsi="Courier New" w:cs="Courier New"/>
          <w:color w:val="808000"/>
          <w:lang w:eastAsia="en-US"/>
        </w:rPr>
        <w:t>"HYD"</w:t>
      </w:r>
      <w:r w:rsidRPr="0009540C">
        <w:rPr>
          <w:rFonts w:ascii="Courier New" w:eastAsia="Times New Roman" w:hAnsi="Courier New" w:cs="Courier New"/>
          <w:color w:val="0000FF"/>
          <w:lang w:eastAsia="en-US"/>
        </w:rPr>
        <w:t>;</w:t>
      </w:r>
    </w:p>
    <w:p w:rsidR="0009540C" w:rsidRDefault="0009540C" w:rsidP="008D441B">
      <w:r>
        <w:rPr>
          <w:noProof/>
          <w:lang w:eastAsia="en-US"/>
        </w:rPr>
        <w:drawing>
          <wp:inline distT="0" distB="0" distL="0" distR="0" wp14:anchorId="3C28DBBF" wp14:editId="06830263">
            <wp:extent cx="1666875" cy="3905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6875" cy="390525"/>
                    </a:xfrm>
                    <a:prstGeom prst="rect">
                      <a:avLst/>
                    </a:prstGeom>
                  </pic:spPr>
                </pic:pic>
              </a:graphicData>
            </a:graphic>
          </wp:inline>
        </w:drawing>
      </w:r>
    </w:p>
    <w:p w:rsidR="00472352" w:rsidRPr="00472352" w:rsidRDefault="00472352" w:rsidP="00472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472352">
        <w:rPr>
          <w:rFonts w:ascii="Courier New" w:eastAsia="Times New Roman" w:hAnsi="Courier New" w:cs="Courier New"/>
          <w:b/>
          <w:bCs/>
          <w:color w:val="0000FF"/>
          <w:lang w:eastAsia="en-US"/>
        </w:rPr>
        <w:t>SELECT</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0000FF"/>
          <w:lang w:eastAsia="en-US"/>
        </w:rPr>
        <w:t>*</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b/>
          <w:bCs/>
          <w:color w:val="0000FF"/>
          <w:lang w:eastAsia="en-US"/>
        </w:rPr>
        <w:t>FROM</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`student`</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b/>
          <w:bCs/>
          <w:color w:val="0000FF"/>
          <w:lang w:eastAsia="en-US"/>
        </w:rPr>
        <w:t>WHERE</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w:t>
      </w:r>
      <w:r w:rsidRPr="00472352">
        <w:rPr>
          <w:rFonts w:ascii="Courier New" w:eastAsia="Times New Roman" w:hAnsi="Courier New" w:cs="Courier New"/>
          <w:color w:val="0000FF"/>
          <w:lang w:eastAsia="en-US"/>
        </w:rPr>
        <w:t>.</w:t>
      </w:r>
      <w:r w:rsidRPr="00472352">
        <w:rPr>
          <w:rFonts w:ascii="Courier New" w:eastAsia="Times New Roman" w:hAnsi="Courier New" w:cs="Courier New"/>
          <w:color w:val="808000"/>
          <w:lang w:eastAsia="en-US"/>
        </w:rPr>
        <w:t>name</w:t>
      </w:r>
      <w:r w:rsidRPr="00472352">
        <w:rPr>
          <w:rFonts w:ascii="Courier New" w:eastAsia="Times New Roman" w:hAnsi="Courier New" w:cs="Courier New"/>
          <w:color w:val="0000FF"/>
          <w:lang w:eastAsia="en-US"/>
        </w:rPr>
        <w:t>=</w:t>
      </w:r>
      <w:r w:rsidRPr="00472352">
        <w:rPr>
          <w:rFonts w:ascii="Courier New" w:eastAsia="Times New Roman" w:hAnsi="Courier New" w:cs="Courier New"/>
          <w:color w:val="808000"/>
          <w:lang w:eastAsia="en-US"/>
        </w:rPr>
        <w:t>"Satya"</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b/>
          <w:bCs/>
          <w:color w:val="0000FF"/>
          <w:lang w:eastAsia="en-US"/>
        </w:rPr>
        <w:t>OR</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w:t>
      </w:r>
      <w:r w:rsidRPr="00472352">
        <w:rPr>
          <w:rFonts w:ascii="Courier New" w:eastAsia="Times New Roman" w:hAnsi="Courier New" w:cs="Courier New"/>
          <w:color w:val="0000FF"/>
          <w:lang w:eastAsia="en-US"/>
        </w:rPr>
        <w:t>.</w:t>
      </w:r>
      <w:r w:rsidRPr="00472352">
        <w:rPr>
          <w:rFonts w:ascii="Courier New" w:eastAsia="Times New Roman" w:hAnsi="Courier New" w:cs="Courier New"/>
          <w:color w:val="808000"/>
          <w:lang w:eastAsia="en-US"/>
        </w:rPr>
        <w:t>address</w:t>
      </w:r>
      <w:r w:rsidRPr="00472352">
        <w:rPr>
          <w:rFonts w:ascii="Courier New" w:eastAsia="Times New Roman" w:hAnsi="Courier New" w:cs="Courier New"/>
          <w:color w:val="0000FF"/>
          <w:lang w:eastAsia="en-US"/>
        </w:rPr>
        <w:t>=</w:t>
      </w:r>
      <w:r w:rsidRPr="00472352">
        <w:rPr>
          <w:rFonts w:ascii="Courier New" w:eastAsia="Times New Roman" w:hAnsi="Courier New" w:cs="Courier New"/>
          <w:color w:val="808000"/>
          <w:lang w:eastAsia="en-US"/>
        </w:rPr>
        <w:t>"HYD"</w:t>
      </w:r>
      <w:r w:rsidRPr="00472352">
        <w:rPr>
          <w:rFonts w:ascii="Courier New" w:eastAsia="Times New Roman" w:hAnsi="Courier New" w:cs="Courier New"/>
          <w:color w:val="0000FF"/>
          <w:lang w:eastAsia="en-US"/>
        </w:rPr>
        <w:t>;</w:t>
      </w:r>
    </w:p>
    <w:p w:rsidR="0009540C" w:rsidRDefault="00472352" w:rsidP="008D441B">
      <w:r>
        <w:rPr>
          <w:noProof/>
          <w:lang w:eastAsia="en-US"/>
        </w:rPr>
        <w:drawing>
          <wp:inline distT="0" distB="0" distL="0" distR="0" wp14:anchorId="6AFF34D4" wp14:editId="5B9A90F1">
            <wp:extent cx="1905000" cy="933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5000" cy="933450"/>
                    </a:xfrm>
                    <a:prstGeom prst="rect">
                      <a:avLst/>
                    </a:prstGeom>
                  </pic:spPr>
                </pic:pic>
              </a:graphicData>
            </a:graphic>
          </wp:inline>
        </w:drawing>
      </w:r>
    </w:p>
    <w:p w:rsidR="00CB7370" w:rsidRDefault="00CB7370" w:rsidP="008D441B"/>
    <w:p w:rsidR="0026316D" w:rsidRDefault="0026316D" w:rsidP="00263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947CB4">
        <w:rPr>
          <w:rFonts w:ascii="Courier New" w:eastAsia="Times New Roman" w:hAnsi="Courier New" w:cs="Courier New"/>
          <w:b/>
          <w:bCs/>
          <w:color w:val="0000FF"/>
          <w:lang w:eastAsia="en-US"/>
        </w:rPr>
        <w:t>SELECT</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0000FF"/>
          <w:lang w:eastAsia="en-US"/>
        </w:rPr>
        <w:t>*</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b/>
          <w:bCs/>
          <w:color w:val="0000FF"/>
          <w:lang w:eastAsia="en-US"/>
        </w:rPr>
        <w:t>FROM</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808000"/>
          <w:lang w:eastAsia="en-US"/>
        </w:rPr>
        <w:t>`student`</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808000"/>
          <w:lang w:eastAsia="en-US"/>
        </w:rPr>
        <w:t>s</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b/>
          <w:bCs/>
          <w:color w:val="0000FF"/>
          <w:lang w:eastAsia="en-US"/>
        </w:rPr>
        <w:t>WHERE</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808000"/>
          <w:lang w:eastAsia="en-US"/>
        </w:rPr>
        <w:t>s</w:t>
      </w:r>
      <w:r w:rsidRPr="00947CB4">
        <w:rPr>
          <w:rFonts w:ascii="Courier New" w:eastAsia="Times New Roman" w:hAnsi="Courier New" w:cs="Courier New"/>
          <w:color w:val="0000FF"/>
          <w:lang w:eastAsia="en-US"/>
        </w:rPr>
        <w:t>.</w:t>
      </w:r>
      <w:r w:rsidRPr="00947CB4">
        <w:rPr>
          <w:rFonts w:ascii="Courier New" w:eastAsia="Times New Roman" w:hAnsi="Courier New" w:cs="Courier New"/>
          <w:color w:val="808000"/>
          <w:lang w:eastAsia="en-US"/>
        </w:rPr>
        <w:t>name</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b/>
          <w:bCs/>
          <w:color w:val="0000FF"/>
          <w:lang w:eastAsia="en-US"/>
        </w:rPr>
        <w:t>like</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008000"/>
          <w:lang w:eastAsia="en-US"/>
        </w:rPr>
        <w:t>'%a'</w:t>
      </w:r>
      <w:r w:rsidRPr="00947CB4">
        <w:rPr>
          <w:rFonts w:ascii="Courier New" w:eastAsia="Times New Roman" w:hAnsi="Courier New" w:cs="Courier New"/>
          <w:color w:val="0000FF"/>
          <w:lang w:eastAsia="en-US"/>
        </w:rPr>
        <w:t>;</w:t>
      </w:r>
    </w:p>
    <w:p w:rsidR="0026316D" w:rsidRPr="00947CB4" w:rsidRDefault="0026316D" w:rsidP="00C95628">
      <w:pPr>
        <w:pStyle w:val="ListParagraph"/>
        <w:numPr>
          <w:ilvl w:val="0"/>
          <w:numId w:val="6"/>
        </w:numPr>
      </w:pPr>
      <w:r w:rsidRPr="00947CB4">
        <w:rPr>
          <w:rFonts w:ascii="Courier New" w:eastAsia="Times New Roman" w:hAnsi="Courier New" w:cs="Courier New"/>
          <w:b/>
          <w:bCs/>
          <w:color w:val="0000FF"/>
          <w:lang w:eastAsia="en-US"/>
        </w:rPr>
        <w:t>like</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008000"/>
          <w:lang w:eastAsia="en-US"/>
        </w:rPr>
        <w:t>'%a'</w:t>
      </w:r>
      <w:r>
        <w:rPr>
          <w:rFonts w:ascii="Courier New" w:eastAsia="Times New Roman" w:hAnsi="Courier New" w:cs="Courier New"/>
          <w:color w:val="008000"/>
          <w:lang w:eastAsia="en-US"/>
        </w:rPr>
        <w:tab/>
      </w:r>
      <w:r w:rsidRPr="00947CB4">
        <w:rPr>
          <w:rFonts w:ascii="Courier New" w:eastAsia="Times New Roman" w:hAnsi="Courier New" w:cs="Courier New"/>
          <w:color w:val="008000"/>
          <w:lang w:eastAsia="en-US"/>
        </w:rPr>
        <w:sym w:font="Wingdings" w:char="F0E8"/>
      </w:r>
      <w:r>
        <w:rPr>
          <w:rFonts w:ascii="Courier New" w:eastAsia="Times New Roman" w:hAnsi="Courier New" w:cs="Courier New"/>
          <w:color w:val="008000"/>
          <w:lang w:eastAsia="en-US"/>
        </w:rPr>
        <w:t xml:space="preserve"> </w:t>
      </w:r>
      <w:r w:rsidRPr="00947CB4">
        <w:rPr>
          <w:rFonts w:eastAsia="Times New Roman" w:cs="Courier New"/>
          <w:b/>
          <w:color w:val="008000"/>
          <w:lang w:eastAsia="en-US"/>
        </w:rPr>
        <w:t>Ending with ‘a’</w:t>
      </w:r>
    </w:p>
    <w:p w:rsidR="0026316D" w:rsidRDefault="0026316D" w:rsidP="00C95628">
      <w:pPr>
        <w:pStyle w:val="ListParagraph"/>
        <w:numPr>
          <w:ilvl w:val="0"/>
          <w:numId w:val="6"/>
        </w:numPr>
      </w:pPr>
      <w:r w:rsidRPr="00947CB4">
        <w:rPr>
          <w:rFonts w:ascii="Courier New" w:eastAsia="Times New Roman" w:hAnsi="Courier New" w:cs="Courier New"/>
          <w:b/>
          <w:bCs/>
          <w:color w:val="0000FF"/>
          <w:lang w:eastAsia="en-US"/>
        </w:rPr>
        <w:t>like</w:t>
      </w:r>
      <w:r w:rsidRPr="00947CB4">
        <w:rPr>
          <w:rFonts w:ascii="Courier New" w:eastAsia="Times New Roman" w:hAnsi="Courier New" w:cs="Courier New"/>
          <w:color w:val="000000"/>
          <w:lang w:eastAsia="en-US"/>
        </w:rPr>
        <w:t xml:space="preserve"> </w:t>
      </w:r>
      <w:r>
        <w:rPr>
          <w:rFonts w:ascii="Courier New" w:eastAsia="Times New Roman" w:hAnsi="Courier New" w:cs="Courier New"/>
          <w:color w:val="008000"/>
          <w:lang w:eastAsia="en-US"/>
        </w:rPr>
        <w:t>'</w:t>
      </w:r>
      <w:r w:rsidRPr="00947CB4">
        <w:rPr>
          <w:rFonts w:ascii="Courier New" w:eastAsia="Times New Roman" w:hAnsi="Courier New" w:cs="Courier New"/>
          <w:color w:val="008000"/>
          <w:lang w:eastAsia="en-US"/>
        </w:rPr>
        <w:t>a</w:t>
      </w:r>
      <w:r>
        <w:rPr>
          <w:rFonts w:ascii="Courier New" w:eastAsia="Times New Roman" w:hAnsi="Courier New" w:cs="Courier New"/>
          <w:color w:val="008000"/>
          <w:lang w:eastAsia="en-US"/>
        </w:rPr>
        <w:t>%</w:t>
      </w:r>
      <w:r w:rsidRPr="00947CB4">
        <w:rPr>
          <w:rFonts w:ascii="Courier New" w:eastAsia="Times New Roman" w:hAnsi="Courier New" w:cs="Courier New"/>
          <w:color w:val="008000"/>
          <w:lang w:eastAsia="en-US"/>
        </w:rPr>
        <w:t>'</w:t>
      </w:r>
      <w:r>
        <w:rPr>
          <w:rFonts w:ascii="Courier New" w:eastAsia="Times New Roman" w:hAnsi="Courier New" w:cs="Courier New"/>
          <w:color w:val="008000"/>
          <w:lang w:eastAsia="en-US"/>
        </w:rPr>
        <w:tab/>
      </w:r>
      <w:r w:rsidRPr="00947CB4">
        <w:rPr>
          <w:rFonts w:ascii="Courier New" w:eastAsia="Times New Roman" w:hAnsi="Courier New" w:cs="Courier New"/>
          <w:color w:val="008000"/>
          <w:lang w:eastAsia="en-US"/>
        </w:rPr>
        <w:sym w:font="Wingdings" w:char="F0E8"/>
      </w:r>
      <w:r>
        <w:rPr>
          <w:rFonts w:ascii="Courier New" w:eastAsia="Times New Roman" w:hAnsi="Courier New" w:cs="Courier New"/>
          <w:color w:val="008000"/>
          <w:lang w:eastAsia="en-US"/>
        </w:rPr>
        <w:t xml:space="preserve"> </w:t>
      </w:r>
      <w:r>
        <w:rPr>
          <w:rFonts w:eastAsia="Times New Roman" w:cs="Courier New"/>
          <w:b/>
          <w:color w:val="008000"/>
          <w:lang w:eastAsia="en-US"/>
        </w:rPr>
        <w:t>Starting</w:t>
      </w:r>
      <w:r w:rsidRPr="00947CB4">
        <w:rPr>
          <w:rFonts w:eastAsia="Times New Roman" w:cs="Courier New"/>
          <w:b/>
          <w:color w:val="008000"/>
          <w:lang w:eastAsia="en-US"/>
        </w:rPr>
        <w:t xml:space="preserve"> with ‘a’</w:t>
      </w:r>
    </w:p>
    <w:p w:rsidR="0026316D" w:rsidRDefault="0026316D" w:rsidP="00C95628">
      <w:pPr>
        <w:pStyle w:val="ListParagraph"/>
        <w:numPr>
          <w:ilvl w:val="0"/>
          <w:numId w:val="6"/>
        </w:numPr>
      </w:pPr>
      <w:r w:rsidRPr="00947CB4">
        <w:rPr>
          <w:rFonts w:ascii="Courier New" w:eastAsia="Times New Roman" w:hAnsi="Courier New" w:cs="Courier New"/>
          <w:b/>
          <w:bCs/>
          <w:color w:val="0000FF"/>
          <w:lang w:eastAsia="en-US"/>
        </w:rPr>
        <w:t>like</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008000"/>
          <w:lang w:eastAsia="en-US"/>
        </w:rPr>
        <w:t>'%a</w:t>
      </w:r>
      <w:r>
        <w:rPr>
          <w:rFonts w:ascii="Courier New" w:eastAsia="Times New Roman" w:hAnsi="Courier New" w:cs="Courier New"/>
          <w:color w:val="008000"/>
          <w:lang w:eastAsia="en-US"/>
        </w:rPr>
        <w:t>%</w:t>
      </w:r>
      <w:r w:rsidRPr="00947CB4">
        <w:rPr>
          <w:rFonts w:ascii="Courier New" w:eastAsia="Times New Roman" w:hAnsi="Courier New" w:cs="Courier New"/>
          <w:color w:val="008000"/>
          <w:lang w:eastAsia="en-US"/>
        </w:rPr>
        <w:t>'</w:t>
      </w:r>
      <w:r>
        <w:rPr>
          <w:rFonts w:ascii="Courier New" w:eastAsia="Times New Roman" w:hAnsi="Courier New" w:cs="Courier New"/>
          <w:color w:val="008000"/>
          <w:lang w:eastAsia="en-US"/>
        </w:rPr>
        <w:tab/>
      </w:r>
      <w:r w:rsidRPr="00947CB4">
        <w:rPr>
          <w:rFonts w:ascii="Courier New" w:eastAsia="Times New Roman" w:hAnsi="Courier New" w:cs="Courier New"/>
          <w:color w:val="008000"/>
          <w:lang w:eastAsia="en-US"/>
        </w:rPr>
        <w:sym w:font="Wingdings" w:char="F0E8"/>
      </w:r>
      <w:r>
        <w:rPr>
          <w:rFonts w:ascii="Courier New" w:eastAsia="Times New Roman" w:hAnsi="Courier New" w:cs="Courier New"/>
          <w:color w:val="008000"/>
          <w:lang w:eastAsia="en-US"/>
        </w:rPr>
        <w:t xml:space="preserve"> </w:t>
      </w:r>
      <w:r>
        <w:rPr>
          <w:rFonts w:eastAsia="Times New Roman" w:cs="Courier New"/>
          <w:b/>
          <w:color w:val="008000"/>
          <w:lang w:eastAsia="en-US"/>
        </w:rPr>
        <w:t>Contains</w:t>
      </w:r>
      <w:r w:rsidRPr="00947CB4">
        <w:rPr>
          <w:rFonts w:eastAsia="Times New Roman" w:cs="Courier New"/>
          <w:b/>
          <w:color w:val="008000"/>
          <w:lang w:eastAsia="en-US"/>
        </w:rPr>
        <w:t xml:space="preserve"> with ‘a’</w:t>
      </w:r>
    </w:p>
    <w:p w:rsidR="0026316D" w:rsidRDefault="0026316D" w:rsidP="00C95628">
      <w:pPr>
        <w:pStyle w:val="ListParagraph"/>
        <w:numPr>
          <w:ilvl w:val="0"/>
          <w:numId w:val="6"/>
        </w:numPr>
      </w:pPr>
      <w:r w:rsidRPr="00947CB4">
        <w:rPr>
          <w:rFonts w:ascii="Courier New" w:eastAsia="Times New Roman" w:hAnsi="Courier New" w:cs="Courier New"/>
          <w:b/>
          <w:bCs/>
          <w:color w:val="0000FF"/>
          <w:lang w:eastAsia="en-US"/>
        </w:rPr>
        <w:t>like</w:t>
      </w:r>
      <w:r w:rsidRPr="00947CB4">
        <w:rPr>
          <w:rFonts w:ascii="Courier New" w:eastAsia="Times New Roman" w:hAnsi="Courier New" w:cs="Courier New"/>
          <w:color w:val="000000"/>
          <w:lang w:eastAsia="en-US"/>
        </w:rPr>
        <w:t xml:space="preserve"> </w:t>
      </w:r>
      <w:r w:rsidRPr="00947CB4">
        <w:rPr>
          <w:rFonts w:ascii="Courier New" w:eastAsia="Times New Roman" w:hAnsi="Courier New" w:cs="Courier New"/>
          <w:color w:val="008000"/>
          <w:lang w:eastAsia="en-US"/>
        </w:rPr>
        <w:t>'%'</w:t>
      </w:r>
      <w:r w:rsidRPr="00947CB4">
        <w:rPr>
          <w:rFonts w:ascii="Courier New" w:eastAsia="Times New Roman" w:hAnsi="Courier New" w:cs="Courier New"/>
          <w:color w:val="008000"/>
          <w:lang w:eastAsia="en-US"/>
        </w:rPr>
        <w:tab/>
      </w:r>
      <w:r w:rsidRPr="00947CB4">
        <w:rPr>
          <w:rFonts w:ascii="Courier New" w:eastAsia="Times New Roman" w:hAnsi="Courier New" w:cs="Courier New"/>
          <w:color w:val="008000"/>
          <w:lang w:eastAsia="en-US"/>
        </w:rPr>
        <w:sym w:font="Wingdings" w:char="F0E8"/>
      </w:r>
      <w:r w:rsidRPr="00947CB4">
        <w:rPr>
          <w:rFonts w:ascii="Courier New" w:eastAsia="Times New Roman" w:hAnsi="Courier New" w:cs="Courier New"/>
          <w:color w:val="008000"/>
          <w:lang w:eastAsia="en-US"/>
        </w:rPr>
        <w:t xml:space="preserve"> </w:t>
      </w:r>
      <w:r>
        <w:rPr>
          <w:rFonts w:eastAsia="Times New Roman" w:cs="Courier New"/>
          <w:b/>
          <w:color w:val="008000"/>
          <w:lang w:eastAsia="en-US"/>
        </w:rPr>
        <w:t>Contains</w:t>
      </w:r>
      <w:r w:rsidRPr="00947CB4">
        <w:rPr>
          <w:rFonts w:eastAsia="Times New Roman" w:cs="Courier New"/>
          <w:b/>
          <w:color w:val="008000"/>
          <w:lang w:eastAsia="en-US"/>
        </w:rPr>
        <w:t xml:space="preserve"> </w:t>
      </w:r>
      <w:r>
        <w:rPr>
          <w:rFonts w:eastAsia="Times New Roman" w:cs="Courier New"/>
          <w:b/>
          <w:color w:val="008000"/>
          <w:lang w:eastAsia="en-US"/>
        </w:rPr>
        <w:t>any</w:t>
      </w:r>
    </w:p>
    <w:p w:rsidR="00472352" w:rsidRDefault="00472352" w:rsidP="008D441B"/>
    <w:p w:rsidR="0026316D" w:rsidRDefault="0026316D" w:rsidP="002631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26316D">
        <w:rPr>
          <w:rFonts w:ascii="Courier New" w:eastAsia="Times New Roman" w:hAnsi="Courier New" w:cs="Courier New"/>
          <w:b/>
          <w:bCs/>
          <w:color w:val="0000FF"/>
          <w:lang w:eastAsia="en-US"/>
        </w:rPr>
        <w:t>SELECT</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color w:val="0000FF"/>
          <w:lang w:eastAsia="en-US"/>
        </w:rPr>
        <w:t>*</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b/>
          <w:bCs/>
          <w:color w:val="0000FF"/>
          <w:lang w:eastAsia="en-US"/>
        </w:rPr>
        <w:t>FROM</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color w:val="808000"/>
          <w:lang w:eastAsia="en-US"/>
        </w:rPr>
        <w:t>`student`</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color w:val="808000"/>
          <w:lang w:eastAsia="en-US"/>
        </w:rPr>
        <w:t>s</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b/>
          <w:bCs/>
          <w:color w:val="0000FF"/>
          <w:lang w:eastAsia="en-US"/>
        </w:rPr>
        <w:t>WHERE</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color w:val="808000"/>
          <w:lang w:eastAsia="en-US"/>
        </w:rPr>
        <w:t>s</w:t>
      </w:r>
      <w:r w:rsidRPr="0026316D">
        <w:rPr>
          <w:rFonts w:ascii="Courier New" w:eastAsia="Times New Roman" w:hAnsi="Courier New" w:cs="Courier New"/>
          <w:color w:val="0000FF"/>
          <w:lang w:eastAsia="en-US"/>
        </w:rPr>
        <w:t>.</w:t>
      </w:r>
      <w:r w:rsidRPr="0026316D">
        <w:rPr>
          <w:rFonts w:ascii="Courier New" w:eastAsia="Times New Roman" w:hAnsi="Courier New" w:cs="Courier New"/>
          <w:color w:val="808000"/>
          <w:lang w:eastAsia="en-US"/>
        </w:rPr>
        <w:t>address</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b/>
          <w:bCs/>
          <w:color w:val="000080"/>
          <w:lang w:eastAsia="en-US"/>
        </w:rPr>
        <w:t>IN</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color w:val="0000FF"/>
          <w:lang w:eastAsia="en-US"/>
        </w:rPr>
        <w:t>(</w:t>
      </w:r>
      <w:r w:rsidRPr="0026316D">
        <w:rPr>
          <w:rFonts w:ascii="Courier New" w:eastAsia="Times New Roman" w:hAnsi="Courier New" w:cs="Courier New"/>
          <w:color w:val="008000"/>
          <w:lang w:eastAsia="en-US"/>
        </w:rPr>
        <w:t>'HYD'</w:t>
      </w:r>
      <w:r w:rsidRPr="0026316D">
        <w:rPr>
          <w:rFonts w:ascii="Courier New" w:eastAsia="Times New Roman" w:hAnsi="Courier New" w:cs="Courier New"/>
          <w:color w:val="0000FF"/>
          <w:lang w:eastAsia="en-US"/>
        </w:rPr>
        <w:t>,</w:t>
      </w:r>
      <w:r w:rsidRPr="0026316D">
        <w:rPr>
          <w:rFonts w:ascii="Courier New" w:eastAsia="Times New Roman" w:hAnsi="Courier New" w:cs="Courier New"/>
          <w:color w:val="000000"/>
          <w:lang w:eastAsia="en-US"/>
        </w:rPr>
        <w:t xml:space="preserve"> </w:t>
      </w:r>
      <w:r w:rsidRPr="0026316D">
        <w:rPr>
          <w:rFonts w:ascii="Courier New" w:eastAsia="Times New Roman" w:hAnsi="Courier New" w:cs="Courier New"/>
          <w:color w:val="008000"/>
          <w:lang w:eastAsia="en-US"/>
        </w:rPr>
        <w:t>'VIJ'</w:t>
      </w:r>
      <w:r w:rsidRPr="0026316D">
        <w:rPr>
          <w:rFonts w:ascii="Courier New" w:eastAsia="Times New Roman" w:hAnsi="Courier New" w:cs="Courier New"/>
          <w:color w:val="0000FF"/>
          <w:lang w:eastAsia="en-US"/>
        </w:rPr>
        <w:t>);</w:t>
      </w:r>
    </w:p>
    <w:p w:rsidR="0026316D" w:rsidRDefault="0026316D" w:rsidP="0026316D">
      <w:pPr>
        <w:spacing w:after="0"/>
        <w:rPr>
          <w:b/>
          <w:lang w:eastAsia="en-US"/>
        </w:rPr>
      </w:pPr>
      <w:r w:rsidRPr="0026316D">
        <w:rPr>
          <w:b/>
          <w:lang w:eastAsia="en-US"/>
        </w:rPr>
        <w:t xml:space="preserve">IN operator allows you to </w:t>
      </w:r>
      <w:r>
        <w:rPr>
          <w:b/>
          <w:lang w:eastAsia="en-US"/>
        </w:rPr>
        <w:t>apply multiple where conditions</w:t>
      </w:r>
    </w:p>
    <w:p w:rsidR="0026316D" w:rsidRDefault="0026316D" w:rsidP="0026316D">
      <w:pPr>
        <w:rPr>
          <w:b/>
          <w:lang w:eastAsia="en-US"/>
        </w:rPr>
      </w:pPr>
      <w:r>
        <w:rPr>
          <w:noProof/>
          <w:lang w:eastAsia="en-US"/>
        </w:rPr>
        <w:drawing>
          <wp:inline distT="0" distB="0" distL="0" distR="0" wp14:anchorId="53B744FE" wp14:editId="38DE9D24">
            <wp:extent cx="1885950" cy="1133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5950" cy="1133475"/>
                    </a:xfrm>
                    <a:prstGeom prst="rect">
                      <a:avLst/>
                    </a:prstGeom>
                  </pic:spPr>
                </pic:pic>
              </a:graphicData>
            </a:graphic>
          </wp:inline>
        </w:drawing>
      </w:r>
    </w:p>
    <w:p w:rsidR="00CB7370" w:rsidRPr="0026316D" w:rsidRDefault="00CB7370" w:rsidP="0026316D">
      <w:pPr>
        <w:rPr>
          <w:b/>
          <w:lang w:eastAsia="en-US"/>
        </w:rPr>
      </w:pPr>
    </w:p>
    <w:p w:rsidR="00CB7370" w:rsidRDefault="00CB7370" w:rsidP="00CB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lang w:eastAsia="en-US"/>
        </w:rPr>
      </w:pPr>
      <w:r w:rsidRPr="00CB7370">
        <w:rPr>
          <w:rFonts w:ascii="Courier New" w:eastAsia="Times New Roman" w:hAnsi="Courier New" w:cs="Courier New"/>
          <w:b/>
          <w:bCs/>
          <w:color w:val="0000FF"/>
          <w:lang w:eastAsia="en-US"/>
        </w:rPr>
        <w:t>SELECT</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color w:val="0000FF"/>
          <w:lang w:eastAsia="en-US"/>
        </w:rPr>
        <w:t>*</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b/>
          <w:bCs/>
          <w:color w:val="0000FF"/>
          <w:lang w:eastAsia="en-US"/>
        </w:rPr>
        <w:t>FROM</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color w:val="808000"/>
          <w:lang w:eastAsia="en-US"/>
        </w:rPr>
        <w:t>`student`</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color w:val="808000"/>
          <w:lang w:eastAsia="en-US"/>
        </w:rPr>
        <w:t>s</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b/>
          <w:bCs/>
          <w:color w:val="0000FF"/>
          <w:lang w:eastAsia="en-US"/>
        </w:rPr>
        <w:t>WHERE</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color w:val="808000"/>
          <w:lang w:eastAsia="en-US"/>
        </w:rPr>
        <w:t>s</w:t>
      </w:r>
      <w:r w:rsidRPr="00CB7370">
        <w:rPr>
          <w:rFonts w:ascii="Courier New" w:eastAsia="Times New Roman" w:hAnsi="Courier New" w:cs="Courier New"/>
          <w:color w:val="0000FF"/>
          <w:lang w:eastAsia="en-US"/>
        </w:rPr>
        <w:t>.</w:t>
      </w:r>
      <w:r w:rsidRPr="00CB7370">
        <w:rPr>
          <w:rFonts w:ascii="Courier New" w:eastAsia="Times New Roman" w:hAnsi="Courier New" w:cs="Courier New"/>
          <w:color w:val="808000"/>
          <w:lang w:eastAsia="en-US"/>
        </w:rPr>
        <w:t>sno</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b/>
          <w:bCs/>
          <w:color w:val="0000FF"/>
          <w:lang w:eastAsia="en-US"/>
        </w:rPr>
        <w:t>BETWEEN</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color w:val="800080"/>
          <w:lang w:eastAsia="en-US"/>
        </w:rPr>
        <w:t>103</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b/>
          <w:bCs/>
          <w:color w:val="0000FF"/>
          <w:lang w:eastAsia="en-US"/>
        </w:rPr>
        <w:t>AND</w:t>
      </w:r>
      <w:r w:rsidRPr="00CB7370">
        <w:rPr>
          <w:rFonts w:ascii="Courier New" w:eastAsia="Times New Roman" w:hAnsi="Courier New" w:cs="Courier New"/>
          <w:color w:val="000000"/>
          <w:lang w:eastAsia="en-US"/>
        </w:rPr>
        <w:t xml:space="preserve"> </w:t>
      </w:r>
      <w:r w:rsidRPr="00CB7370">
        <w:rPr>
          <w:rFonts w:ascii="Courier New" w:eastAsia="Times New Roman" w:hAnsi="Courier New" w:cs="Courier New"/>
          <w:color w:val="800080"/>
          <w:lang w:eastAsia="en-US"/>
        </w:rPr>
        <w:t>106</w:t>
      </w:r>
      <w:r>
        <w:rPr>
          <w:rFonts w:ascii="Courier New" w:eastAsia="Times New Roman" w:hAnsi="Courier New" w:cs="Courier New"/>
          <w:color w:val="800080"/>
          <w:lang w:eastAsia="en-US"/>
        </w:rPr>
        <w:t xml:space="preserve"> </w:t>
      </w:r>
    </w:p>
    <w:p w:rsidR="00CB7370" w:rsidRPr="00CB7370" w:rsidRDefault="00CB7370" w:rsidP="00CB7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lang w:eastAsia="en-US"/>
        </w:rPr>
      </w:pPr>
      <w:r w:rsidRPr="00CB7370">
        <w:rPr>
          <w:rFonts w:eastAsia="Times New Roman" w:cs="Courier New"/>
          <w:lang w:eastAsia="en-US"/>
        </w:rPr>
        <w:t>(</w:t>
      </w:r>
      <w:r w:rsidR="000B6171" w:rsidRPr="00CB7370">
        <w:rPr>
          <w:rFonts w:eastAsia="Times New Roman" w:cs="Courier New"/>
          <w:lang w:eastAsia="en-US"/>
        </w:rPr>
        <w:t>Mostly</w:t>
      </w:r>
      <w:r w:rsidRPr="00CB7370">
        <w:rPr>
          <w:rFonts w:eastAsia="Times New Roman" w:cs="Courier New"/>
          <w:lang w:eastAsia="en-US"/>
        </w:rPr>
        <w:t xml:space="preserve"> used in date comparision)</w:t>
      </w:r>
    </w:p>
    <w:p w:rsidR="0026316D" w:rsidRDefault="00CB7370" w:rsidP="008D441B">
      <w:r>
        <w:rPr>
          <w:noProof/>
          <w:lang w:eastAsia="en-US"/>
        </w:rPr>
        <w:lastRenderedPageBreak/>
        <w:drawing>
          <wp:inline distT="0" distB="0" distL="0" distR="0" wp14:anchorId="4F3F31E3" wp14:editId="4669BA11">
            <wp:extent cx="2085975" cy="9429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5975" cy="942975"/>
                    </a:xfrm>
                    <a:prstGeom prst="rect">
                      <a:avLst/>
                    </a:prstGeom>
                  </pic:spPr>
                </pic:pic>
              </a:graphicData>
            </a:graphic>
          </wp:inline>
        </w:drawing>
      </w:r>
    </w:p>
    <w:p w:rsidR="00CB7370" w:rsidRDefault="00CB7370" w:rsidP="008D441B"/>
    <w:p w:rsidR="00472352" w:rsidRPr="00472352" w:rsidRDefault="00472352" w:rsidP="00472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472352">
        <w:rPr>
          <w:rFonts w:ascii="Courier New" w:eastAsia="Times New Roman" w:hAnsi="Courier New" w:cs="Courier New"/>
          <w:b/>
          <w:bCs/>
          <w:color w:val="0000FF"/>
          <w:lang w:eastAsia="en-US"/>
        </w:rPr>
        <w:t>SELECT</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b/>
          <w:bCs/>
          <w:color w:val="0000FF"/>
          <w:lang w:eastAsia="en-US"/>
        </w:rPr>
        <w:t>DISTINCT</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w:t>
      </w:r>
      <w:r w:rsidRPr="00472352">
        <w:rPr>
          <w:rFonts w:ascii="Courier New" w:eastAsia="Times New Roman" w:hAnsi="Courier New" w:cs="Courier New"/>
          <w:color w:val="0000FF"/>
          <w:lang w:eastAsia="en-US"/>
        </w:rPr>
        <w:t>.</w:t>
      </w:r>
      <w:r w:rsidRPr="00472352">
        <w:rPr>
          <w:rFonts w:ascii="Courier New" w:eastAsia="Times New Roman" w:hAnsi="Courier New" w:cs="Courier New"/>
          <w:color w:val="808000"/>
          <w:lang w:eastAsia="en-US"/>
        </w:rPr>
        <w:t>address</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b/>
          <w:bCs/>
          <w:color w:val="0000FF"/>
          <w:lang w:eastAsia="en-US"/>
        </w:rPr>
        <w:t>FROM</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`student`</w:t>
      </w:r>
      <w:r w:rsidRPr="00472352">
        <w:rPr>
          <w:rFonts w:ascii="Courier New" w:eastAsia="Times New Roman" w:hAnsi="Courier New" w:cs="Courier New"/>
          <w:color w:val="000000"/>
          <w:lang w:eastAsia="en-US"/>
        </w:rPr>
        <w:t xml:space="preserve"> </w:t>
      </w:r>
      <w:r w:rsidRPr="00472352">
        <w:rPr>
          <w:rFonts w:ascii="Courier New" w:eastAsia="Times New Roman" w:hAnsi="Courier New" w:cs="Courier New"/>
          <w:color w:val="808000"/>
          <w:lang w:eastAsia="en-US"/>
        </w:rPr>
        <w:t>s</w:t>
      </w:r>
      <w:r w:rsidRPr="00472352">
        <w:rPr>
          <w:rFonts w:ascii="Courier New" w:eastAsia="Times New Roman" w:hAnsi="Courier New" w:cs="Courier New"/>
          <w:color w:val="0000FF"/>
          <w:lang w:eastAsia="en-US"/>
        </w:rPr>
        <w:t>;</w:t>
      </w:r>
    </w:p>
    <w:p w:rsidR="00472352" w:rsidRDefault="00472352" w:rsidP="0026316D">
      <w:pPr>
        <w:ind w:left="720"/>
      </w:pPr>
      <w:r>
        <w:rPr>
          <w:noProof/>
          <w:lang w:eastAsia="en-US"/>
        </w:rPr>
        <w:drawing>
          <wp:inline distT="0" distB="0" distL="0" distR="0" wp14:anchorId="6113E787" wp14:editId="53A61F93">
            <wp:extent cx="819150" cy="933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19150" cy="933450"/>
                    </a:xfrm>
                    <a:prstGeom prst="rect">
                      <a:avLst/>
                    </a:prstGeom>
                  </pic:spPr>
                </pic:pic>
              </a:graphicData>
            </a:graphic>
          </wp:inline>
        </w:drawing>
      </w:r>
    </w:p>
    <w:p w:rsidR="00B83875" w:rsidRDefault="00967A96" w:rsidP="00B83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US"/>
        </w:rPr>
      </w:pPr>
      <w:r w:rsidRPr="00967A96">
        <w:rPr>
          <w:rFonts w:ascii="Courier New" w:eastAsia="Times New Roman" w:hAnsi="Courier New" w:cs="Courier New"/>
          <w:b/>
          <w:bCs/>
          <w:color w:val="0000FF"/>
          <w:lang w:eastAsia="en-US"/>
        </w:rPr>
        <w:t>SELECT</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color w:val="808000"/>
          <w:lang w:eastAsia="en-US"/>
        </w:rPr>
        <w:t>s</w:t>
      </w:r>
      <w:r w:rsidRPr="00967A96">
        <w:rPr>
          <w:rFonts w:ascii="Courier New" w:eastAsia="Times New Roman" w:hAnsi="Courier New" w:cs="Courier New"/>
          <w:color w:val="0000FF"/>
          <w:lang w:eastAsia="en-US"/>
        </w:rPr>
        <w:t>.</w:t>
      </w:r>
      <w:r w:rsidRPr="00967A96">
        <w:rPr>
          <w:rFonts w:ascii="Courier New" w:eastAsia="Times New Roman" w:hAnsi="Courier New" w:cs="Courier New"/>
          <w:color w:val="808000"/>
          <w:lang w:eastAsia="en-US"/>
        </w:rPr>
        <w:t>name</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b/>
          <w:bCs/>
          <w:color w:val="0000FF"/>
          <w:lang w:eastAsia="en-US"/>
        </w:rPr>
        <w:t>AS</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color w:val="008000"/>
          <w:lang w:eastAsia="en-US"/>
        </w:rPr>
        <w:t>'Student_Name'</w:t>
      </w:r>
      <w:r w:rsidRPr="00967A96">
        <w:rPr>
          <w:rFonts w:ascii="Courier New" w:eastAsia="Times New Roman" w:hAnsi="Courier New" w:cs="Courier New"/>
          <w:color w:val="0000FF"/>
          <w:lang w:eastAsia="en-US"/>
        </w:rPr>
        <w:t>,</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color w:val="808000"/>
          <w:lang w:eastAsia="en-US"/>
        </w:rPr>
        <w:t>s</w:t>
      </w:r>
      <w:r w:rsidRPr="00967A96">
        <w:rPr>
          <w:rFonts w:ascii="Courier New" w:eastAsia="Times New Roman" w:hAnsi="Courier New" w:cs="Courier New"/>
          <w:color w:val="0000FF"/>
          <w:lang w:eastAsia="en-US"/>
        </w:rPr>
        <w:t>.</w:t>
      </w:r>
      <w:r w:rsidRPr="00967A96">
        <w:rPr>
          <w:rFonts w:ascii="Courier New" w:eastAsia="Times New Roman" w:hAnsi="Courier New" w:cs="Courier New"/>
          <w:color w:val="808000"/>
          <w:lang w:eastAsia="en-US"/>
        </w:rPr>
        <w:t>address</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b/>
          <w:bCs/>
          <w:color w:val="0000FF"/>
          <w:lang w:eastAsia="en-US"/>
        </w:rPr>
        <w:t>AS</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color w:val="008000"/>
          <w:lang w:eastAsia="en-US"/>
        </w:rPr>
        <w:t>'CITY'</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b/>
          <w:bCs/>
          <w:color w:val="0000FF"/>
          <w:lang w:eastAsia="en-US"/>
        </w:rPr>
        <w:t>FROM</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color w:val="808000"/>
          <w:lang w:eastAsia="en-US"/>
        </w:rPr>
        <w:t>`student`</w:t>
      </w:r>
      <w:r w:rsidRPr="00967A96">
        <w:rPr>
          <w:rFonts w:ascii="Courier New" w:eastAsia="Times New Roman" w:hAnsi="Courier New" w:cs="Courier New"/>
          <w:color w:val="000000"/>
          <w:lang w:eastAsia="en-US"/>
        </w:rPr>
        <w:t xml:space="preserve"> </w:t>
      </w:r>
      <w:r w:rsidRPr="00967A96">
        <w:rPr>
          <w:rFonts w:ascii="Courier New" w:eastAsia="Times New Roman" w:hAnsi="Courier New" w:cs="Courier New"/>
          <w:color w:val="808000"/>
          <w:lang w:eastAsia="en-US"/>
        </w:rPr>
        <w:t>s</w:t>
      </w:r>
      <w:r w:rsidRPr="00967A96">
        <w:rPr>
          <w:rFonts w:ascii="Courier New" w:eastAsia="Times New Roman" w:hAnsi="Courier New" w:cs="Courier New"/>
          <w:color w:val="000000"/>
          <w:lang w:eastAsia="en-US"/>
        </w:rPr>
        <w:t xml:space="preserve"> </w:t>
      </w:r>
    </w:p>
    <w:p w:rsidR="00967A96" w:rsidRDefault="00967A96" w:rsidP="00B83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lang w:eastAsia="en-US"/>
        </w:rPr>
      </w:pPr>
      <w:r>
        <w:rPr>
          <w:noProof/>
          <w:lang w:eastAsia="en-US"/>
        </w:rPr>
        <w:drawing>
          <wp:inline distT="0" distB="0" distL="0" distR="0" wp14:anchorId="27163C12" wp14:editId="1B0B4712">
            <wp:extent cx="1613996" cy="4953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73691" cy="513619"/>
                    </a:xfrm>
                    <a:prstGeom prst="rect">
                      <a:avLst/>
                    </a:prstGeom>
                  </pic:spPr>
                </pic:pic>
              </a:graphicData>
            </a:graphic>
          </wp:inline>
        </w:drawing>
      </w:r>
    </w:p>
    <w:p w:rsidR="00B83875" w:rsidRDefault="00B83875" w:rsidP="00B83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lang w:eastAsia="en-US"/>
        </w:rPr>
      </w:pPr>
    </w:p>
    <w:p w:rsidR="00B83875" w:rsidRPr="00967A96" w:rsidRDefault="00B83875" w:rsidP="00B83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lang w:eastAsia="en-US"/>
        </w:rPr>
      </w:pPr>
    </w:p>
    <w:p w:rsidR="00BE5358" w:rsidRPr="00BE5358" w:rsidRDefault="00BE5358" w:rsidP="00BE5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BE5358">
        <w:rPr>
          <w:rFonts w:ascii="Courier New" w:eastAsia="Times New Roman" w:hAnsi="Courier New" w:cs="Courier New"/>
          <w:b/>
          <w:bCs/>
          <w:color w:val="0000FF"/>
          <w:lang w:eastAsia="en-US"/>
        </w:rPr>
        <w:t>SELECT</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color w:val="0000FF"/>
          <w:lang w:eastAsia="en-US"/>
        </w:rPr>
        <w:t>*</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b/>
          <w:bCs/>
          <w:color w:val="0000FF"/>
          <w:lang w:eastAsia="en-US"/>
        </w:rPr>
        <w:t>FROM</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color w:val="808000"/>
          <w:lang w:eastAsia="en-US"/>
        </w:rPr>
        <w:t>`student`</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color w:val="808000"/>
          <w:lang w:eastAsia="en-US"/>
        </w:rPr>
        <w:t>s</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b/>
          <w:bCs/>
          <w:color w:val="0000FF"/>
          <w:lang w:eastAsia="en-US"/>
        </w:rPr>
        <w:t>ORDER</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b/>
          <w:bCs/>
          <w:color w:val="0000FF"/>
          <w:lang w:eastAsia="en-US"/>
        </w:rPr>
        <w:t>BY</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color w:val="808000"/>
          <w:lang w:eastAsia="en-US"/>
        </w:rPr>
        <w:t>s</w:t>
      </w:r>
      <w:r w:rsidRPr="00BE5358">
        <w:rPr>
          <w:rFonts w:ascii="Courier New" w:eastAsia="Times New Roman" w:hAnsi="Courier New" w:cs="Courier New"/>
          <w:color w:val="0000FF"/>
          <w:lang w:eastAsia="en-US"/>
        </w:rPr>
        <w:t>.</w:t>
      </w:r>
      <w:r w:rsidRPr="00BE5358">
        <w:rPr>
          <w:rFonts w:ascii="Courier New" w:eastAsia="Times New Roman" w:hAnsi="Courier New" w:cs="Courier New"/>
          <w:color w:val="808000"/>
          <w:lang w:eastAsia="en-US"/>
        </w:rPr>
        <w:t>address</w:t>
      </w:r>
      <w:r w:rsidRPr="00BE5358">
        <w:rPr>
          <w:rFonts w:ascii="Courier New" w:eastAsia="Times New Roman" w:hAnsi="Courier New" w:cs="Courier New"/>
          <w:color w:val="000000"/>
          <w:lang w:eastAsia="en-US"/>
        </w:rPr>
        <w:t xml:space="preserve"> </w:t>
      </w:r>
      <w:r w:rsidRPr="00BE5358">
        <w:rPr>
          <w:rFonts w:ascii="Courier New" w:eastAsia="Times New Roman" w:hAnsi="Courier New" w:cs="Courier New"/>
          <w:b/>
          <w:bCs/>
          <w:color w:val="0000FF"/>
          <w:lang w:eastAsia="en-US"/>
        </w:rPr>
        <w:t>asc</w:t>
      </w:r>
      <w:r w:rsidRPr="00BE5358">
        <w:rPr>
          <w:rFonts w:ascii="Courier New" w:eastAsia="Times New Roman" w:hAnsi="Courier New" w:cs="Courier New"/>
          <w:color w:val="0000FF"/>
          <w:lang w:eastAsia="en-US"/>
        </w:rPr>
        <w:t>;</w:t>
      </w:r>
      <w:r w:rsidRPr="00BE5358">
        <w:rPr>
          <w:rFonts w:ascii="Courier New" w:eastAsia="Times New Roman" w:hAnsi="Courier New" w:cs="Courier New"/>
          <w:color w:val="000000"/>
          <w:lang w:eastAsia="en-US"/>
        </w:rPr>
        <w:t xml:space="preserve"> </w:t>
      </w:r>
      <w:r w:rsidR="0087203C">
        <w:rPr>
          <w:rFonts w:ascii="Courier New" w:eastAsia="Times New Roman" w:hAnsi="Courier New" w:cs="Courier New"/>
          <w:color w:val="000000"/>
          <w:lang w:eastAsia="en-US"/>
        </w:rPr>
        <w:tab/>
        <w:t>(default)</w:t>
      </w:r>
    </w:p>
    <w:p w:rsidR="0026316D" w:rsidRDefault="0087203C" w:rsidP="00B83875">
      <w:pPr>
        <w:ind w:left="720"/>
        <w:rPr>
          <w:rFonts w:ascii="Courier New" w:eastAsia="Times New Roman" w:hAnsi="Courier New" w:cs="Courier New"/>
          <w:b/>
          <w:bCs/>
          <w:color w:val="0000FF"/>
          <w:lang w:eastAsia="en-US"/>
        </w:rPr>
      </w:pPr>
      <w:r>
        <w:rPr>
          <w:noProof/>
          <w:lang w:eastAsia="en-US"/>
        </w:rPr>
        <w:drawing>
          <wp:inline distT="0" distB="0" distL="0" distR="0" wp14:anchorId="1AB250C9" wp14:editId="45D2014A">
            <wp:extent cx="1676400" cy="121700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91287" cy="1227809"/>
                    </a:xfrm>
                    <a:prstGeom prst="rect">
                      <a:avLst/>
                    </a:prstGeom>
                  </pic:spPr>
                </pic:pic>
              </a:graphicData>
            </a:graphic>
          </wp:inline>
        </w:drawing>
      </w:r>
    </w:p>
    <w:p w:rsidR="00B761D2" w:rsidRPr="00B761D2" w:rsidRDefault="00B761D2" w:rsidP="00B761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B761D2">
        <w:rPr>
          <w:rFonts w:ascii="Courier New" w:eastAsia="Times New Roman" w:hAnsi="Courier New" w:cs="Courier New"/>
          <w:b/>
          <w:bCs/>
          <w:color w:val="0000FF"/>
          <w:lang w:eastAsia="en-US"/>
        </w:rPr>
        <w:t>SELECT</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color w:val="0000FF"/>
          <w:lang w:eastAsia="en-US"/>
        </w:rPr>
        <w:t>*</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b/>
          <w:bCs/>
          <w:color w:val="0000FF"/>
          <w:lang w:eastAsia="en-US"/>
        </w:rPr>
        <w:t>FROM</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color w:val="808000"/>
          <w:lang w:eastAsia="en-US"/>
        </w:rPr>
        <w:t>`student`</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color w:val="808000"/>
          <w:lang w:eastAsia="en-US"/>
        </w:rPr>
        <w:t>s</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b/>
          <w:bCs/>
          <w:color w:val="0000FF"/>
          <w:lang w:eastAsia="en-US"/>
        </w:rPr>
        <w:t>ORDER</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b/>
          <w:bCs/>
          <w:color w:val="0000FF"/>
          <w:lang w:eastAsia="en-US"/>
        </w:rPr>
        <w:t>BY</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color w:val="808000"/>
          <w:lang w:eastAsia="en-US"/>
        </w:rPr>
        <w:t>s</w:t>
      </w:r>
      <w:r w:rsidRPr="00B761D2">
        <w:rPr>
          <w:rFonts w:ascii="Courier New" w:eastAsia="Times New Roman" w:hAnsi="Courier New" w:cs="Courier New"/>
          <w:color w:val="0000FF"/>
          <w:lang w:eastAsia="en-US"/>
        </w:rPr>
        <w:t>.</w:t>
      </w:r>
      <w:r w:rsidRPr="00B761D2">
        <w:rPr>
          <w:rFonts w:ascii="Courier New" w:eastAsia="Times New Roman" w:hAnsi="Courier New" w:cs="Courier New"/>
          <w:color w:val="808000"/>
          <w:lang w:eastAsia="en-US"/>
        </w:rPr>
        <w:t>address</w:t>
      </w:r>
      <w:r w:rsidRPr="00B761D2">
        <w:rPr>
          <w:rFonts w:ascii="Courier New" w:eastAsia="Times New Roman" w:hAnsi="Courier New" w:cs="Courier New"/>
          <w:color w:val="000000"/>
          <w:lang w:eastAsia="en-US"/>
        </w:rPr>
        <w:t xml:space="preserve"> </w:t>
      </w:r>
      <w:r w:rsidRPr="00B761D2">
        <w:rPr>
          <w:rFonts w:ascii="Courier New" w:eastAsia="Times New Roman" w:hAnsi="Courier New" w:cs="Courier New"/>
          <w:b/>
          <w:bCs/>
          <w:color w:val="0000FF"/>
          <w:lang w:eastAsia="en-US"/>
        </w:rPr>
        <w:t>desc</w:t>
      </w:r>
      <w:r w:rsidRPr="00B761D2">
        <w:rPr>
          <w:rFonts w:ascii="Courier New" w:eastAsia="Times New Roman" w:hAnsi="Courier New" w:cs="Courier New"/>
          <w:color w:val="0000FF"/>
          <w:lang w:eastAsia="en-US"/>
        </w:rPr>
        <w:t>;</w:t>
      </w:r>
    </w:p>
    <w:p w:rsidR="00C727EC" w:rsidRDefault="00B761D2" w:rsidP="008D441B">
      <w:r>
        <w:rPr>
          <w:noProof/>
          <w:lang w:eastAsia="en-US"/>
        </w:rPr>
        <w:drawing>
          <wp:inline distT="0" distB="0" distL="0" distR="0" wp14:anchorId="24885EA8" wp14:editId="1EA426A7">
            <wp:extent cx="1619250" cy="117906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9038" cy="1186193"/>
                    </a:xfrm>
                    <a:prstGeom prst="rect">
                      <a:avLst/>
                    </a:prstGeom>
                  </pic:spPr>
                </pic:pic>
              </a:graphicData>
            </a:graphic>
          </wp:inline>
        </w:drawing>
      </w:r>
    </w:p>
    <w:p w:rsidR="00432F4C" w:rsidRPr="00432F4C" w:rsidRDefault="00432F4C" w:rsidP="0043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432F4C">
        <w:rPr>
          <w:rFonts w:ascii="Courier New" w:eastAsia="Times New Roman" w:hAnsi="Courier New" w:cs="Courier New"/>
          <w:b/>
          <w:bCs/>
          <w:color w:val="0000FF"/>
          <w:lang w:eastAsia="en-US"/>
        </w:rPr>
        <w:t>UPDATE</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student`</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SET</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`name`</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008000"/>
          <w:lang w:eastAsia="en-US"/>
        </w:rPr>
        <w:t>'Vishnu'</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WHERE</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sno`</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800080"/>
          <w:lang w:eastAsia="en-US"/>
        </w:rPr>
        <w:t>107</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AND</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`name`</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008000"/>
          <w:lang w:eastAsia="en-US"/>
        </w:rPr>
        <w:t>'Satya'</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AND</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`address`</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008000"/>
          <w:lang w:eastAsia="en-US"/>
        </w:rPr>
        <w:t>'VIJ'</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LIMIT</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0080"/>
          <w:lang w:eastAsia="en-US"/>
        </w:rPr>
        <w:t>1</w:t>
      </w:r>
      <w:r w:rsidRPr="00432F4C">
        <w:rPr>
          <w:rFonts w:ascii="Courier New" w:eastAsia="Times New Roman" w:hAnsi="Courier New" w:cs="Courier New"/>
          <w:color w:val="0000FF"/>
          <w:lang w:eastAsia="en-US"/>
        </w:rPr>
        <w:t>;</w:t>
      </w:r>
    </w:p>
    <w:p w:rsidR="00432F4C" w:rsidRDefault="00432F4C" w:rsidP="008D441B"/>
    <w:p w:rsidR="00432F4C" w:rsidRDefault="00432F4C" w:rsidP="0043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432F4C">
        <w:rPr>
          <w:rFonts w:ascii="Courier New" w:eastAsia="Times New Roman" w:hAnsi="Courier New" w:cs="Courier New"/>
          <w:b/>
          <w:bCs/>
          <w:color w:val="0000FF"/>
          <w:lang w:eastAsia="en-US"/>
        </w:rPr>
        <w:t>DELETE</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FROM</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`mydb`</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808000"/>
          <w:lang w:eastAsia="en-US"/>
        </w:rPr>
        <w:t>`student`</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WHERE</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`sno`</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800080"/>
          <w:lang w:eastAsia="en-US"/>
        </w:rPr>
        <w:t>107</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AND</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`name`</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008000"/>
          <w:lang w:eastAsia="en-US"/>
        </w:rPr>
        <w:t>'Vishnu'</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AND</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8000"/>
          <w:lang w:eastAsia="en-US"/>
        </w:rPr>
        <w:t>`address`</w:t>
      </w:r>
      <w:r w:rsidRPr="00432F4C">
        <w:rPr>
          <w:rFonts w:ascii="Courier New" w:eastAsia="Times New Roman" w:hAnsi="Courier New" w:cs="Courier New"/>
          <w:color w:val="0000FF"/>
          <w:lang w:eastAsia="en-US"/>
        </w:rPr>
        <w:t>=</w:t>
      </w:r>
      <w:r w:rsidRPr="00432F4C">
        <w:rPr>
          <w:rFonts w:ascii="Courier New" w:eastAsia="Times New Roman" w:hAnsi="Courier New" w:cs="Courier New"/>
          <w:color w:val="008000"/>
          <w:lang w:eastAsia="en-US"/>
        </w:rPr>
        <w:t>'VIJ'</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b/>
          <w:bCs/>
          <w:color w:val="0000FF"/>
          <w:lang w:eastAsia="en-US"/>
        </w:rPr>
        <w:t>LIMIT</w:t>
      </w:r>
      <w:r w:rsidRPr="00432F4C">
        <w:rPr>
          <w:rFonts w:ascii="Courier New" w:eastAsia="Times New Roman" w:hAnsi="Courier New" w:cs="Courier New"/>
          <w:color w:val="000000"/>
          <w:lang w:eastAsia="en-US"/>
        </w:rPr>
        <w:t xml:space="preserve"> </w:t>
      </w:r>
      <w:r w:rsidRPr="00432F4C">
        <w:rPr>
          <w:rFonts w:ascii="Courier New" w:eastAsia="Times New Roman" w:hAnsi="Courier New" w:cs="Courier New"/>
          <w:color w:val="800080"/>
          <w:lang w:eastAsia="en-US"/>
        </w:rPr>
        <w:t>1</w:t>
      </w:r>
      <w:r w:rsidRPr="00432F4C">
        <w:rPr>
          <w:rFonts w:ascii="Courier New" w:eastAsia="Times New Roman" w:hAnsi="Courier New" w:cs="Courier New"/>
          <w:color w:val="0000FF"/>
          <w:lang w:eastAsia="en-US"/>
        </w:rPr>
        <w:t>;</w:t>
      </w:r>
    </w:p>
    <w:p w:rsidR="00012931" w:rsidRPr="00432F4C" w:rsidRDefault="00012931" w:rsidP="00432F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p>
    <w:p w:rsidR="00432F4C" w:rsidRDefault="00432F4C" w:rsidP="00432F4C">
      <w:pPr>
        <w:pStyle w:val="Heading2"/>
      </w:pPr>
      <w:bookmarkStart w:id="14" w:name="_Toc4274695"/>
      <w:r>
        <w:t>1.2 JOINS</w:t>
      </w:r>
      <w:bookmarkEnd w:id="14"/>
    </w:p>
    <w:p w:rsidR="00432F4C" w:rsidRDefault="001D261E" w:rsidP="00432F4C">
      <w:r w:rsidRPr="001D261E">
        <w:t>An SQL JOIN clause is used to combine rows from two or more tables, based on a common field between them.</w:t>
      </w:r>
    </w:p>
    <w:p w:rsidR="001D261E" w:rsidRPr="00471BB9" w:rsidRDefault="00471BB9" w:rsidP="00012931">
      <w:pPr>
        <w:spacing w:after="0"/>
        <w:rPr>
          <w:b/>
          <w:u w:val="single"/>
        </w:rPr>
      </w:pPr>
      <w:r w:rsidRPr="00471BB9">
        <w:rPr>
          <w:b/>
          <w:u w:val="single"/>
        </w:rPr>
        <w:lastRenderedPageBreak/>
        <w:t>Rules</w:t>
      </w:r>
    </w:p>
    <w:p w:rsidR="00471BB9" w:rsidRPr="00871E03" w:rsidRDefault="00471BB9" w:rsidP="00C95628">
      <w:pPr>
        <w:pStyle w:val="ListParagraph"/>
        <w:numPr>
          <w:ilvl w:val="0"/>
          <w:numId w:val="7"/>
        </w:numPr>
        <w:rPr>
          <w:highlight w:val="yellow"/>
        </w:rPr>
      </w:pPr>
      <w:r w:rsidRPr="00871E03">
        <w:rPr>
          <w:highlight w:val="yellow"/>
        </w:rPr>
        <w:t>At least on common column must be present beween two tables</w:t>
      </w:r>
    </w:p>
    <w:p w:rsidR="00012931" w:rsidRPr="00871E03" w:rsidRDefault="00471BB9" w:rsidP="00C95628">
      <w:pPr>
        <w:pStyle w:val="ListParagraph"/>
        <w:numPr>
          <w:ilvl w:val="0"/>
          <w:numId w:val="7"/>
        </w:numPr>
        <w:rPr>
          <w:highlight w:val="yellow"/>
        </w:rPr>
      </w:pPr>
      <w:r w:rsidRPr="00871E03">
        <w:rPr>
          <w:highlight w:val="yellow"/>
        </w:rPr>
        <w:t>PRIMARY_KEY of one table as FORIEN_KEY of another table is recommended.</w:t>
      </w:r>
    </w:p>
    <w:p w:rsidR="00012931" w:rsidRDefault="00012931" w:rsidP="00012931">
      <w:pPr>
        <w:pStyle w:val="ListParagraph"/>
      </w:pPr>
    </w:p>
    <w:p w:rsidR="00012931" w:rsidRPr="005F2958" w:rsidRDefault="00012931" w:rsidP="00012931">
      <w:pPr>
        <w:spacing w:after="0"/>
        <w:rPr>
          <w:b/>
          <w:u w:val="single"/>
        </w:rPr>
      </w:pPr>
      <w:r w:rsidRPr="005F2958">
        <w:rPr>
          <w:b/>
          <w:u w:val="single"/>
        </w:rPr>
        <w:t>PRIMARY KEY Constraint</w:t>
      </w:r>
    </w:p>
    <w:p w:rsidR="00012931" w:rsidRDefault="00012931" w:rsidP="00C95628">
      <w:pPr>
        <w:pStyle w:val="ListParagraph"/>
        <w:numPr>
          <w:ilvl w:val="0"/>
          <w:numId w:val="8"/>
        </w:numPr>
      </w:pPr>
      <w:r>
        <w:t>The PRIMARY KEY constraint uniquely identifies each record in a database table.</w:t>
      </w:r>
    </w:p>
    <w:p w:rsidR="00012931" w:rsidRDefault="00012931" w:rsidP="00C95628">
      <w:pPr>
        <w:pStyle w:val="ListParagraph"/>
        <w:numPr>
          <w:ilvl w:val="0"/>
          <w:numId w:val="8"/>
        </w:numPr>
      </w:pPr>
      <w:r>
        <w:t>Primary keys must contain UNIQUE values.</w:t>
      </w:r>
    </w:p>
    <w:p w:rsidR="00012931" w:rsidRDefault="00012931" w:rsidP="00C95628">
      <w:pPr>
        <w:pStyle w:val="ListParagraph"/>
        <w:numPr>
          <w:ilvl w:val="0"/>
          <w:numId w:val="8"/>
        </w:numPr>
      </w:pPr>
      <w:r>
        <w:t>A primary key column cannot contain NULL values.</w:t>
      </w:r>
    </w:p>
    <w:p w:rsidR="00012931" w:rsidRPr="00B83875" w:rsidRDefault="00012931" w:rsidP="00C95628">
      <w:pPr>
        <w:pStyle w:val="ListParagraph"/>
        <w:numPr>
          <w:ilvl w:val="0"/>
          <w:numId w:val="8"/>
        </w:numPr>
      </w:pPr>
      <w:r>
        <w:t xml:space="preserve">Table can have </w:t>
      </w:r>
      <w:r w:rsidRPr="005F2958">
        <w:rPr>
          <w:b/>
        </w:rPr>
        <w:t>only ONE primary key.</w:t>
      </w:r>
    </w:p>
    <w:p w:rsidR="00B83875" w:rsidRPr="00F82F52" w:rsidRDefault="00B83875" w:rsidP="00B83875">
      <w:pPr>
        <w:pStyle w:val="ListParagraph"/>
      </w:pPr>
    </w:p>
    <w:p w:rsidR="00012931" w:rsidRPr="00F82F52" w:rsidRDefault="00012931" w:rsidP="00012931">
      <w:pPr>
        <w:spacing w:after="0"/>
        <w:rPr>
          <w:b/>
          <w:u w:val="single"/>
        </w:rPr>
      </w:pPr>
      <w:r w:rsidRPr="00F82F52">
        <w:rPr>
          <w:b/>
          <w:u w:val="single"/>
        </w:rPr>
        <w:t>FOREIGN KEY Constraint</w:t>
      </w:r>
    </w:p>
    <w:p w:rsidR="00012931" w:rsidRPr="00432F4C" w:rsidRDefault="00012931" w:rsidP="00C95628">
      <w:pPr>
        <w:pStyle w:val="ListParagraph"/>
        <w:numPr>
          <w:ilvl w:val="0"/>
          <w:numId w:val="9"/>
        </w:numPr>
      </w:pPr>
      <w:r>
        <w:t xml:space="preserve">A </w:t>
      </w:r>
      <w:r w:rsidRPr="00F82F52">
        <w:rPr>
          <w:b/>
        </w:rPr>
        <w:t>FOREIGN KEY in one table points to a PRIMARY KEY in another table</w:t>
      </w:r>
      <w:r>
        <w:t>.</w:t>
      </w:r>
    </w:p>
    <w:p w:rsidR="00B83875" w:rsidRDefault="00B83875" w:rsidP="002A0999">
      <w:pPr>
        <w:rPr>
          <w:b/>
        </w:rPr>
      </w:pPr>
    </w:p>
    <w:p w:rsidR="002A0999" w:rsidRDefault="002A0999" w:rsidP="002A0999">
      <w:r w:rsidRPr="002A0999">
        <w:rPr>
          <w:b/>
        </w:rPr>
        <w:t>CASCADE</w:t>
      </w:r>
      <w:r>
        <w:t xml:space="preserve"> will propagate the change when the parent changes. (If you delete a row, rows in constrained tables that reference that row will also be deleted, etc.)</w:t>
      </w:r>
    </w:p>
    <w:p w:rsidR="002A0999" w:rsidRDefault="002A0999" w:rsidP="002A0999">
      <w:r w:rsidRPr="002A0999">
        <w:rPr>
          <w:b/>
        </w:rPr>
        <w:t>SET NULL</w:t>
      </w:r>
      <w:r>
        <w:t xml:space="preserve"> sets the column value to NULL when a parent row goes away.</w:t>
      </w:r>
    </w:p>
    <w:p w:rsidR="002A0999" w:rsidRDefault="002A0999" w:rsidP="002A0999">
      <w:r w:rsidRPr="002A0999">
        <w:rPr>
          <w:b/>
        </w:rPr>
        <w:t>RESTRICT</w:t>
      </w:r>
      <w:r>
        <w:t xml:space="preserve"> causes the attempted DELETE of a parent row to fail.</w:t>
      </w:r>
    </w:p>
    <w:p w:rsidR="00471BB9" w:rsidRP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471BB9">
        <w:rPr>
          <w:rFonts w:ascii="Courier New" w:eastAsia="Times New Roman" w:hAnsi="Courier New" w:cs="Courier New"/>
          <w:b/>
          <w:bCs/>
          <w:color w:val="0000FF"/>
          <w:lang w:eastAsia="en-US"/>
        </w:rPr>
        <w:t>CREATE</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0000FF"/>
          <w:lang w:eastAsia="en-US"/>
        </w:rPr>
        <w:t>TABLE</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color w:val="808000"/>
          <w:lang w:eastAsia="en-US"/>
        </w:rPr>
        <w:t>`customer`</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color w:val="0000FF"/>
          <w:lang w:eastAsia="en-US"/>
        </w:rPr>
        <w:t>(</w:t>
      </w:r>
    </w:p>
    <w:p w:rsidR="00471BB9" w:rsidRP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471BB9">
        <w:rPr>
          <w:rFonts w:ascii="Courier New" w:eastAsia="Times New Roman" w:hAnsi="Courier New" w:cs="Courier New"/>
          <w:color w:val="808000"/>
          <w:lang w:eastAsia="en-US"/>
        </w:rPr>
        <w:t>`cid`</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800000"/>
          <w:lang w:eastAsia="en-US"/>
        </w:rPr>
        <w:t>INT</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0000FF"/>
          <w:lang w:eastAsia="en-US"/>
        </w:rPr>
        <w:t>NOT</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0000FF"/>
          <w:lang w:eastAsia="en-US"/>
        </w:rPr>
        <w:t>NULL</w:t>
      </w:r>
      <w:r w:rsidRPr="00471BB9">
        <w:rPr>
          <w:rFonts w:ascii="Courier New" w:eastAsia="Times New Roman" w:hAnsi="Courier New" w:cs="Courier New"/>
          <w:color w:val="0000FF"/>
          <w:lang w:eastAsia="en-US"/>
        </w:rPr>
        <w:t>,</w:t>
      </w:r>
    </w:p>
    <w:p w:rsidR="00471BB9" w:rsidRP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471BB9">
        <w:rPr>
          <w:rFonts w:ascii="Courier New" w:eastAsia="Times New Roman" w:hAnsi="Courier New" w:cs="Courier New"/>
          <w:color w:val="808000"/>
          <w:lang w:eastAsia="en-US"/>
        </w:rPr>
        <w:t>`name`</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800000"/>
          <w:lang w:eastAsia="en-US"/>
        </w:rPr>
        <w:t>VARCHAR</w:t>
      </w:r>
      <w:r w:rsidRPr="00471BB9">
        <w:rPr>
          <w:rFonts w:ascii="Courier New" w:eastAsia="Times New Roman" w:hAnsi="Courier New" w:cs="Courier New"/>
          <w:color w:val="0000FF"/>
          <w:lang w:eastAsia="en-US"/>
        </w:rPr>
        <w:t>(</w:t>
      </w:r>
      <w:r w:rsidRPr="00471BB9">
        <w:rPr>
          <w:rFonts w:ascii="Courier New" w:eastAsia="Times New Roman" w:hAnsi="Courier New" w:cs="Courier New"/>
          <w:color w:val="800080"/>
          <w:lang w:eastAsia="en-US"/>
        </w:rPr>
        <w:t>50</w:t>
      </w:r>
      <w:r w:rsidRPr="00471BB9">
        <w:rPr>
          <w:rFonts w:ascii="Courier New" w:eastAsia="Times New Roman" w:hAnsi="Courier New" w:cs="Courier New"/>
          <w:color w:val="0000FF"/>
          <w:lang w:eastAsia="en-US"/>
        </w:rPr>
        <w:t>)</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0000FF"/>
          <w:lang w:eastAsia="en-US"/>
        </w:rPr>
        <w:t>NULL</w:t>
      </w:r>
      <w:r w:rsidRPr="00471BB9">
        <w:rPr>
          <w:rFonts w:ascii="Courier New" w:eastAsia="Times New Roman" w:hAnsi="Courier New" w:cs="Courier New"/>
          <w:color w:val="0000FF"/>
          <w:lang w:eastAsia="en-US"/>
        </w:rPr>
        <w:t>,</w:t>
      </w:r>
    </w:p>
    <w:p w:rsidR="00471BB9" w:rsidRP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471BB9">
        <w:rPr>
          <w:rFonts w:ascii="Courier New" w:eastAsia="Times New Roman" w:hAnsi="Courier New" w:cs="Courier New"/>
          <w:color w:val="808000"/>
          <w:lang w:eastAsia="en-US"/>
        </w:rPr>
        <w:t>`addr`</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800000"/>
          <w:lang w:eastAsia="en-US"/>
        </w:rPr>
        <w:t>VARCHAR</w:t>
      </w:r>
      <w:r w:rsidRPr="00471BB9">
        <w:rPr>
          <w:rFonts w:ascii="Courier New" w:eastAsia="Times New Roman" w:hAnsi="Courier New" w:cs="Courier New"/>
          <w:color w:val="0000FF"/>
          <w:lang w:eastAsia="en-US"/>
        </w:rPr>
        <w:t>(</w:t>
      </w:r>
      <w:r w:rsidRPr="00471BB9">
        <w:rPr>
          <w:rFonts w:ascii="Courier New" w:eastAsia="Times New Roman" w:hAnsi="Courier New" w:cs="Courier New"/>
          <w:color w:val="800080"/>
          <w:lang w:eastAsia="en-US"/>
        </w:rPr>
        <w:t>50</w:t>
      </w:r>
      <w:r w:rsidRPr="00471BB9">
        <w:rPr>
          <w:rFonts w:ascii="Courier New" w:eastAsia="Times New Roman" w:hAnsi="Courier New" w:cs="Courier New"/>
          <w:color w:val="0000FF"/>
          <w:lang w:eastAsia="en-US"/>
        </w:rPr>
        <w:t>)</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0000FF"/>
          <w:lang w:eastAsia="en-US"/>
        </w:rPr>
        <w:t>NULL</w:t>
      </w:r>
      <w:r w:rsidRPr="00471BB9">
        <w:rPr>
          <w:rFonts w:ascii="Courier New" w:eastAsia="Times New Roman" w:hAnsi="Courier New" w:cs="Courier New"/>
          <w:color w:val="0000FF"/>
          <w:lang w:eastAsia="en-US"/>
        </w:rPr>
        <w:t>,</w:t>
      </w:r>
    </w:p>
    <w:p w:rsidR="00471BB9" w:rsidRP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471BB9">
        <w:rPr>
          <w:rFonts w:ascii="Courier New" w:eastAsia="Times New Roman" w:hAnsi="Courier New" w:cs="Courier New"/>
          <w:b/>
          <w:bCs/>
          <w:color w:val="0000FF"/>
          <w:lang w:eastAsia="en-US"/>
        </w:rPr>
        <w:t>PRIMARY</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b/>
          <w:bCs/>
          <w:color w:val="0000FF"/>
          <w:lang w:eastAsia="en-US"/>
        </w:rPr>
        <w:t>KEY</w:t>
      </w:r>
      <w:r w:rsidRPr="00471BB9">
        <w:rPr>
          <w:rFonts w:ascii="Courier New" w:eastAsia="Times New Roman" w:hAnsi="Courier New" w:cs="Courier New"/>
          <w:color w:val="000000"/>
          <w:lang w:eastAsia="en-US"/>
        </w:rPr>
        <w:t xml:space="preserve"> </w:t>
      </w:r>
      <w:r w:rsidRPr="00471BB9">
        <w:rPr>
          <w:rFonts w:ascii="Courier New" w:eastAsia="Times New Roman" w:hAnsi="Courier New" w:cs="Courier New"/>
          <w:color w:val="0000FF"/>
          <w:lang w:eastAsia="en-US"/>
        </w:rPr>
        <w:t>(</w:t>
      </w:r>
      <w:r w:rsidRPr="00471BB9">
        <w:rPr>
          <w:rFonts w:ascii="Courier New" w:eastAsia="Times New Roman" w:hAnsi="Courier New" w:cs="Courier New"/>
          <w:color w:val="808000"/>
          <w:lang w:eastAsia="en-US"/>
        </w:rPr>
        <w:t>`cid`</w:t>
      </w:r>
      <w:r w:rsidRPr="00471BB9">
        <w:rPr>
          <w:rFonts w:ascii="Courier New" w:eastAsia="Times New Roman" w:hAnsi="Courier New" w:cs="Courier New"/>
          <w:color w:val="0000FF"/>
          <w:lang w:eastAsia="en-US"/>
        </w:rPr>
        <w:t>)</w:t>
      </w:r>
    </w:p>
    <w:p w:rsid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471BB9">
        <w:rPr>
          <w:rFonts w:ascii="Courier New" w:eastAsia="Times New Roman" w:hAnsi="Courier New" w:cs="Courier New"/>
          <w:color w:val="0000FF"/>
          <w:lang w:eastAsia="en-US"/>
        </w:rPr>
        <w:t>)</w:t>
      </w:r>
      <w:r>
        <w:rPr>
          <w:rFonts w:ascii="Courier New" w:eastAsia="Times New Roman" w:hAnsi="Courier New" w:cs="Courier New"/>
          <w:b/>
          <w:bCs/>
          <w:color w:val="0000FF"/>
          <w:lang w:eastAsia="en-US"/>
        </w:rPr>
        <w:t xml:space="preserve"> </w:t>
      </w:r>
      <w:r w:rsidRPr="00471BB9">
        <w:rPr>
          <w:rFonts w:ascii="Courier New" w:eastAsia="Times New Roman" w:hAnsi="Courier New" w:cs="Courier New"/>
          <w:color w:val="0000FF"/>
          <w:lang w:eastAsia="en-US"/>
        </w:rPr>
        <w:t>;</w:t>
      </w:r>
    </w:p>
    <w:p w:rsidR="00471BB9" w:rsidRDefault="00471BB9" w:rsidP="00471B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color w:val="0000FF"/>
          <w:lang w:eastAsia="en-US"/>
        </w:rPr>
      </w:pP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2A0999">
        <w:rPr>
          <w:rFonts w:ascii="Courier New" w:eastAsia="Times New Roman" w:hAnsi="Courier New" w:cs="Courier New"/>
          <w:b/>
          <w:bCs/>
          <w:color w:val="0000FF"/>
          <w:lang w:eastAsia="en-US"/>
        </w:rPr>
        <w:t>CREATE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TABLE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808000"/>
          <w:lang w:eastAsia="en-US"/>
        </w:rPr>
        <w:t>`order`</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FF"/>
          <w:lang w:eastAsia="en-US"/>
        </w:rPr>
      </w:pPr>
      <w:r w:rsidRPr="002A0999">
        <w:rPr>
          <w:rFonts w:ascii="Courier New" w:eastAsia="Times New Roman" w:hAnsi="Courier New" w:cs="Courier New"/>
          <w:color w:val="808000"/>
          <w:lang w:eastAsia="en-US"/>
        </w:rPr>
        <w:t>`ord_id`</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800000"/>
          <w:lang w:eastAsia="en-US"/>
        </w:rPr>
        <w:t>INT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NOT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NULL</w:t>
      </w: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FF"/>
          <w:lang w:eastAsia="en-US"/>
        </w:rPr>
      </w:pPr>
      <w:r w:rsidRPr="002A0999">
        <w:rPr>
          <w:rFonts w:ascii="Courier New" w:eastAsia="Times New Roman" w:hAnsi="Courier New" w:cs="Courier New"/>
          <w:color w:val="808000"/>
          <w:lang w:eastAsia="en-US"/>
        </w:rPr>
        <w:t>`ord_item`</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800000"/>
          <w:lang w:eastAsia="en-US"/>
        </w:rPr>
        <w:t>VARCHAR</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800080"/>
          <w:lang w:eastAsia="en-US"/>
        </w:rPr>
        <w:t>50</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NULL</w:t>
      </w: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FF"/>
          <w:lang w:eastAsia="en-US"/>
        </w:rPr>
      </w:pPr>
      <w:r w:rsidRPr="002A0999">
        <w:rPr>
          <w:rFonts w:ascii="Courier New" w:eastAsia="Times New Roman" w:hAnsi="Courier New" w:cs="Courier New"/>
          <w:color w:val="808000"/>
          <w:lang w:eastAsia="en-US"/>
        </w:rPr>
        <w:t>`ord_date`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800000"/>
          <w:lang w:eastAsia="en-US"/>
        </w:rPr>
        <w:t>VARCHAR</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800080"/>
          <w:lang w:eastAsia="en-US"/>
        </w:rPr>
        <w:t>50</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NULL</w:t>
      </w: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FF"/>
          <w:lang w:eastAsia="en-US"/>
        </w:rPr>
      </w:pPr>
      <w:r w:rsidRPr="002A0999">
        <w:rPr>
          <w:rFonts w:ascii="Courier New" w:eastAsia="Times New Roman" w:hAnsi="Courier New" w:cs="Courier New"/>
          <w:color w:val="808000"/>
          <w:lang w:eastAsia="en-US"/>
        </w:rPr>
        <w:t>`cid`</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800000"/>
          <w:lang w:eastAsia="en-US"/>
        </w:rPr>
        <w:t>INT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NULL</w:t>
      </w: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color w:val="0000FF"/>
          <w:lang w:eastAsia="en-US"/>
        </w:rPr>
      </w:pPr>
      <w:r w:rsidRPr="002A0999">
        <w:rPr>
          <w:rFonts w:ascii="Courier New" w:eastAsia="Times New Roman" w:hAnsi="Courier New" w:cs="Courier New"/>
          <w:b/>
          <w:bCs/>
          <w:color w:val="0000FF"/>
          <w:lang w:eastAsia="en-US"/>
        </w:rPr>
        <w:t>PRIMARY</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KEY</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808000"/>
          <w:lang w:eastAsia="en-US"/>
        </w:rPr>
        <w:t>`ord_id`</w:t>
      </w: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Courier New" w:eastAsia="Times New Roman" w:hAnsi="Courier New" w:cs="Courier New"/>
          <w:b/>
          <w:bCs/>
          <w:color w:val="0000FF"/>
          <w:lang w:eastAsia="en-US"/>
        </w:rPr>
      </w:pPr>
      <w:r w:rsidRPr="002A0999">
        <w:rPr>
          <w:rFonts w:ascii="Courier New" w:eastAsia="Times New Roman" w:hAnsi="Courier New" w:cs="Courier New"/>
          <w:b/>
          <w:bCs/>
          <w:color w:val="0000FF"/>
          <w:lang w:eastAsia="en-US"/>
        </w:rPr>
        <w:t>CONSTRAINT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808000"/>
          <w:lang w:eastAsia="en-US"/>
        </w:rPr>
        <w:t>`FK__customer`</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FOREIGN</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KEY</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808000"/>
          <w:lang w:eastAsia="en-US"/>
        </w:rPr>
        <w:t>`cid`</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REFERENCES</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808000"/>
          <w:lang w:eastAsia="en-US"/>
        </w:rPr>
        <w:t>`customer`</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808000"/>
          <w:lang w:eastAsia="en-US"/>
        </w:rPr>
        <w:t>`cid`</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ON</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UPDATE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CASCADE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ON</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DELETE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CASCADE</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2A0999">
        <w:rPr>
          <w:rFonts w:ascii="Courier New" w:eastAsia="Times New Roman" w:hAnsi="Courier New" w:cs="Courier New"/>
          <w:color w:val="0000FF"/>
          <w:lang w:eastAsia="en-US"/>
        </w:rPr>
        <w:t>)</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8000"/>
          <w:lang w:eastAsia="en-US"/>
        </w:rPr>
      </w:pPr>
      <w:r w:rsidRPr="002A0999">
        <w:rPr>
          <w:rFonts w:ascii="Courier New" w:eastAsia="Times New Roman" w:hAnsi="Courier New" w:cs="Courier New"/>
          <w:b/>
          <w:bCs/>
          <w:color w:val="0000FF"/>
          <w:lang w:eastAsia="en-US"/>
        </w:rPr>
        <w:t>COLLATE</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008000"/>
          <w:lang w:eastAsia="en-US"/>
        </w:rPr>
        <w:t>'utf8_general_ci'</w:t>
      </w:r>
    </w:p>
    <w:p w:rsidR="002A0999" w:rsidRP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2A0999">
        <w:rPr>
          <w:rFonts w:ascii="Courier New" w:eastAsia="Times New Roman" w:hAnsi="Courier New" w:cs="Courier New"/>
          <w:b/>
          <w:bCs/>
          <w:color w:val="0000FF"/>
          <w:lang w:eastAsia="en-US"/>
        </w:rPr>
        <w:t>ENGINE</w:t>
      </w:r>
      <w:r w:rsidRPr="002A0999">
        <w:rPr>
          <w:rFonts w:ascii="Courier New" w:eastAsia="Times New Roman" w:hAnsi="Courier New" w:cs="Courier New"/>
          <w:color w:val="0000FF"/>
          <w:lang w:eastAsia="en-US"/>
        </w:rPr>
        <w:t>=</w:t>
      </w:r>
      <w:r w:rsidRPr="002A0999">
        <w:rPr>
          <w:rFonts w:ascii="Courier New" w:eastAsia="Times New Roman" w:hAnsi="Courier New" w:cs="Courier New"/>
          <w:b/>
          <w:bCs/>
          <w:color w:val="800000"/>
          <w:lang w:eastAsia="en-US"/>
        </w:rPr>
        <w:t>InnoDB</w:t>
      </w:r>
      <w:r w:rsidRPr="002A0999">
        <w:rPr>
          <w:rFonts w:ascii="Courier New" w:eastAsia="Times New Roman" w:hAnsi="Courier New" w:cs="Courier New"/>
          <w:color w:val="0000FF"/>
          <w:lang w:eastAsia="en-US"/>
        </w:rPr>
        <w:t>;</w:t>
      </w:r>
    </w:p>
    <w:p w:rsidR="002A0999" w:rsidRDefault="002A0999"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r w:rsidRPr="002A0999">
        <w:rPr>
          <w:rFonts w:ascii="Courier New" w:eastAsia="Times New Roman" w:hAnsi="Courier New" w:cs="Courier New"/>
          <w:b/>
          <w:bCs/>
          <w:color w:val="0000FF"/>
          <w:lang w:eastAsia="en-US"/>
        </w:rPr>
        <w:t>SELECT</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808000"/>
          <w:lang w:eastAsia="en-US"/>
        </w:rPr>
        <w:t>`DEFAULT_COLLATION_NAME`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FROM</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808000"/>
          <w:lang w:eastAsia="en-US"/>
        </w:rPr>
        <w:t>`information_schema`</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808000"/>
          <w:lang w:eastAsia="en-US"/>
        </w:rPr>
        <w:t>`SCHEMATA`</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b/>
          <w:bCs/>
          <w:color w:val="0000FF"/>
          <w:lang w:eastAsia="en-US"/>
        </w:rPr>
        <w:t>WHERE</w:t>
      </w:r>
      <w:r w:rsidRPr="002A0999">
        <w:rPr>
          <w:rFonts w:ascii="Courier New" w:eastAsia="Times New Roman" w:hAnsi="Courier New" w:cs="Courier New"/>
          <w:color w:val="000000"/>
          <w:lang w:eastAsia="en-US"/>
        </w:rPr>
        <w:t xml:space="preserve"> </w:t>
      </w:r>
      <w:r w:rsidRPr="002A0999">
        <w:rPr>
          <w:rFonts w:ascii="Courier New" w:eastAsia="Times New Roman" w:hAnsi="Courier New" w:cs="Courier New"/>
          <w:color w:val="808000"/>
          <w:lang w:eastAsia="en-US"/>
        </w:rPr>
        <w:t>`SCHEMA_NAME`</w:t>
      </w:r>
      <w:r w:rsidRPr="002A0999">
        <w:rPr>
          <w:rFonts w:ascii="Courier New" w:eastAsia="Times New Roman" w:hAnsi="Courier New" w:cs="Courier New"/>
          <w:color w:val="0000FF"/>
          <w:lang w:eastAsia="en-US"/>
        </w:rPr>
        <w:t>=</w:t>
      </w:r>
      <w:r w:rsidRPr="002A0999">
        <w:rPr>
          <w:rFonts w:ascii="Courier New" w:eastAsia="Times New Roman" w:hAnsi="Courier New" w:cs="Courier New"/>
          <w:color w:val="008000"/>
          <w:lang w:eastAsia="en-US"/>
        </w:rPr>
        <w:t>'mydb'</w:t>
      </w:r>
      <w:r w:rsidRPr="002A0999">
        <w:rPr>
          <w:rFonts w:ascii="Courier New" w:eastAsia="Times New Roman" w:hAnsi="Courier New" w:cs="Courier New"/>
          <w:color w:val="0000FF"/>
          <w:lang w:eastAsia="en-US"/>
        </w:rPr>
        <w:t>;</w:t>
      </w:r>
    </w:p>
    <w:p w:rsidR="00012931" w:rsidRDefault="00012931"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p>
    <w:p w:rsidR="00C97EDE" w:rsidRPr="002A0999" w:rsidRDefault="00C97EDE" w:rsidP="002A09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FF"/>
          <w:lang w:eastAsia="en-US"/>
        </w:rPr>
      </w:pPr>
    </w:p>
    <w:p w:rsidR="00547FEA" w:rsidRDefault="001B50FE" w:rsidP="00471BB9">
      <w:r w:rsidRPr="001B50FE">
        <w:rPr>
          <w:noProof/>
          <w:lang w:eastAsia="en-US"/>
        </w:rPr>
        <w:drawing>
          <wp:inline distT="0" distB="0" distL="0" distR="0" wp14:anchorId="1A6BA36C" wp14:editId="2E69160A">
            <wp:extent cx="4876800" cy="1274119"/>
            <wp:effectExtent l="0" t="0" r="0" b="2540"/>
            <wp:docPr id="18" name="Picture 18"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veti_S\Desktop\tm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5571" cy="1284248"/>
                    </a:xfrm>
                    <a:prstGeom prst="rect">
                      <a:avLst/>
                    </a:prstGeom>
                    <a:noFill/>
                    <a:ln>
                      <a:noFill/>
                    </a:ln>
                  </pic:spPr>
                </pic:pic>
              </a:graphicData>
            </a:graphic>
          </wp:inline>
        </w:drawing>
      </w:r>
    </w:p>
    <w:p w:rsidR="00547FEA" w:rsidRDefault="00547FEA" w:rsidP="00471BB9">
      <w:r>
        <w:lastRenderedPageBreak/>
        <w:t>We have 4 types of Joins</w:t>
      </w:r>
    </w:p>
    <w:p w:rsidR="00012931" w:rsidRDefault="009B1346" w:rsidP="00C95628">
      <w:pPr>
        <w:pStyle w:val="ListParagraph"/>
        <w:numPr>
          <w:ilvl w:val="0"/>
          <w:numId w:val="10"/>
        </w:numPr>
      </w:pPr>
      <w:r w:rsidRPr="00012931">
        <w:rPr>
          <w:b/>
          <w:u w:val="single"/>
        </w:rPr>
        <w:t>INNER JOIN</w:t>
      </w:r>
      <w:r w:rsidRPr="00012931">
        <w:rPr>
          <w:u w:val="single"/>
        </w:rPr>
        <w:t>:</w:t>
      </w:r>
      <w:r>
        <w:t xml:space="preserve"> </w:t>
      </w:r>
    </w:p>
    <w:p w:rsidR="009B1346" w:rsidRDefault="009B1346" w:rsidP="00012931">
      <w:pPr>
        <w:pStyle w:val="ListParagraph"/>
      </w:pPr>
      <w:r>
        <w:t>Returns all rows when there is at least one match in BOTH tables</w:t>
      </w:r>
    </w:p>
    <w:p w:rsidR="006C3DC8" w:rsidRDefault="006C3DC8" w:rsidP="001B50FE">
      <w:pPr>
        <w:ind w:left="1440"/>
        <w:rPr>
          <w:b/>
        </w:rPr>
      </w:pPr>
      <w:r>
        <w:rPr>
          <w:noProof/>
          <w:lang w:eastAsia="en-US"/>
        </w:rPr>
        <w:drawing>
          <wp:inline distT="0" distB="0" distL="0" distR="0" wp14:anchorId="107F5321" wp14:editId="7FA4D620">
            <wp:extent cx="1653540" cy="1181100"/>
            <wp:effectExtent l="0" t="0" r="3810" b="0"/>
            <wp:docPr id="15" name="Picture 15" descr="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INNER JOI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64428" cy="1188877"/>
                    </a:xfrm>
                    <a:prstGeom prst="rect">
                      <a:avLst/>
                    </a:prstGeom>
                    <a:noFill/>
                    <a:ln>
                      <a:noFill/>
                    </a:ln>
                  </pic:spPr>
                </pic:pic>
              </a:graphicData>
            </a:graphic>
          </wp:inline>
        </w:drawing>
      </w:r>
    </w:p>
    <w:p w:rsidR="006C3DC8" w:rsidRPr="006C3DC8" w:rsidRDefault="006C3DC8" w:rsidP="006C3D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lang w:eastAsia="en-US"/>
        </w:rPr>
      </w:pPr>
      <w:r w:rsidRPr="006C3DC8">
        <w:rPr>
          <w:rFonts w:ascii="Courier New" w:eastAsia="Times New Roman" w:hAnsi="Courier New" w:cs="Courier New"/>
          <w:b/>
          <w:bCs/>
          <w:color w:val="0000FF"/>
          <w:lang w:eastAsia="en-US"/>
        </w:rPr>
        <w:t>SELECT</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color w:val="0000FF"/>
          <w:lang w:eastAsia="en-US"/>
        </w:rPr>
        <w:t>*</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b/>
          <w:bCs/>
          <w:color w:val="0000FF"/>
          <w:lang w:eastAsia="en-US"/>
        </w:rPr>
        <w:t>FROM</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color w:val="FF00FF"/>
          <w:lang w:eastAsia="en-US"/>
        </w:rPr>
        <w:t>customer</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color w:val="808000"/>
          <w:lang w:eastAsia="en-US"/>
        </w:rPr>
        <w:t>c</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b/>
          <w:bCs/>
          <w:color w:val="0000FF"/>
          <w:lang w:eastAsia="en-US"/>
        </w:rPr>
        <w:t>INNER</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b/>
          <w:bCs/>
          <w:color w:val="0000FF"/>
          <w:lang w:eastAsia="en-US"/>
        </w:rPr>
        <w:t>JOIN</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color w:val="808000"/>
          <w:lang w:eastAsia="en-US"/>
        </w:rPr>
        <w:t>`order`</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color w:val="808000"/>
          <w:lang w:eastAsia="en-US"/>
        </w:rPr>
        <w:t>o</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b/>
          <w:bCs/>
          <w:color w:val="0000FF"/>
          <w:lang w:eastAsia="en-US"/>
        </w:rPr>
        <w:t>ON</w:t>
      </w:r>
      <w:r w:rsidRPr="006C3DC8">
        <w:rPr>
          <w:rFonts w:ascii="Courier New" w:eastAsia="Times New Roman" w:hAnsi="Courier New" w:cs="Courier New"/>
          <w:color w:val="000000"/>
          <w:lang w:eastAsia="en-US"/>
        </w:rPr>
        <w:t xml:space="preserve"> </w:t>
      </w:r>
      <w:r w:rsidRPr="006C3DC8">
        <w:rPr>
          <w:rFonts w:ascii="Courier New" w:eastAsia="Times New Roman" w:hAnsi="Courier New" w:cs="Courier New"/>
          <w:color w:val="808000"/>
          <w:lang w:eastAsia="en-US"/>
        </w:rPr>
        <w:t>c</w:t>
      </w:r>
      <w:r w:rsidRPr="006C3DC8">
        <w:rPr>
          <w:rFonts w:ascii="Courier New" w:eastAsia="Times New Roman" w:hAnsi="Courier New" w:cs="Courier New"/>
          <w:color w:val="0000FF"/>
          <w:lang w:eastAsia="en-US"/>
        </w:rPr>
        <w:t>.</w:t>
      </w:r>
      <w:r w:rsidRPr="006C3DC8">
        <w:rPr>
          <w:rFonts w:ascii="Courier New" w:eastAsia="Times New Roman" w:hAnsi="Courier New" w:cs="Courier New"/>
          <w:color w:val="808000"/>
          <w:lang w:eastAsia="en-US"/>
        </w:rPr>
        <w:t>cid</w:t>
      </w:r>
      <w:r w:rsidRPr="006C3DC8">
        <w:rPr>
          <w:rFonts w:ascii="Courier New" w:eastAsia="Times New Roman" w:hAnsi="Courier New" w:cs="Courier New"/>
          <w:color w:val="0000FF"/>
          <w:lang w:eastAsia="en-US"/>
        </w:rPr>
        <w:t>=</w:t>
      </w:r>
      <w:r w:rsidRPr="006C3DC8">
        <w:rPr>
          <w:rFonts w:ascii="Courier New" w:eastAsia="Times New Roman" w:hAnsi="Courier New" w:cs="Courier New"/>
          <w:color w:val="808000"/>
          <w:lang w:eastAsia="en-US"/>
        </w:rPr>
        <w:t>o</w:t>
      </w:r>
      <w:r w:rsidRPr="006C3DC8">
        <w:rPr>
          <w:rFonts w:ascii="Courier New" w:eastAsia="Times New Roman" w:hAnsi="Courier New" w:cs="Courier New"/>
          <w:color w:val="0000FF"/>
          <w:lang w:eastAsia="en-US"/>
        </w:rPr>
        <w:t>.</w:t>
      </w:r>
      <w:r w:rsidRPr="006C3DC8">
        <w:rPr>
          <w:rFonts w:ascii="Courier New" w:eastAsia="Times New Roman" w:hAnsi="Courier New" w:cs="Courier New"/>
          <w:color w:val="808000"/>
          <w:lang w:eastAsia="en-US"/>
        </w:rPr>
        <w:t>cid</w:t>
      </w:r>
    </w:p>
    <w:p w:rsidR="006C3DC8" w:rsidRDefault="00C97EDE" w:rsidP="009B1346">
      <w:pPr>
        <w:rPr>
          <w:b/>
        </w:rPr>
      </w:pPr>
      <w:r>
        <w:rPr>
          <w:noProof/>
          <w:lang w:eastAsia="en-US"/>
        </w:rPr>
        <w:drawing>
          <wp:inline distT="0" distB="0" distL="0" distR="0" wp14:anchorId="71B79237" wp14:editId="2A714D48">
            <wp:extent cx="4876800" cy="952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6800" cy="952500"/>
                    </a:xfrm>
                    <a:prstGeom prst="rect">
                      <a:avLst/>
                    </a:prstGeom>
                  </pic:spPr>
                </pic:pic>
              </a:graphicData>
            </a:graphic>
          </wp:inline>
        </w:drawing>
      </w:r>
    </w:p>
    <w:p w:rsidR="001B50FE" w:rsidRDefault="001B50FE" w:rsidP="006C3DC8">
      <w:pPr>
        <w:spacing w:after="0"/>
        <w:rPr>
          <w:b/>
        </w:rPr>
      </w:pPr>
    </w:p>
    <w:p w:rsidR="006C3DC8" w:rsidRPr="001E606F" w:rsidRDefault="009B1346" w:rsidP="006C3DC8">
      <w:pPr>
        <w:spacing w:after="0"/>
        <w:rPr>
          <w:u w:val="single"/>
        </w:rPr>
      </w:pPr>
      <w:r w:rsidRPr="001E606F">
        <w:rPr>
          <w:b/>
          <w:u w:val="single"/>
        </w:rPr>
        <w:t>2. LEFT JOIN:</w:t>
      </w:r>
      <w:r w:rsidRPr="001E606F">
        <w:rPr>
          <w:u w:val="single"/>
        </w:rPr>
        <w:t xml:space="preserve"> </w:t>
      </w:r>
    </w:p>
    <w:p w:rsidR="002358B2" w:rsidRPr="002358B2" w:rsidRDefault="009B1346" w:rsidP="000C64B9">
      <w:r>
        <w:t xml:space="preserve">Return </w:t>
      </w:r>
      <w:r w:rsidRPr="001B50FE">
        <w:rPr>
          <w:b/>
        </w:rPr>
        <w:t xml:space="preserve">all rows from the left table, and the matched rows from the right </w:t>
      </w:r>
      <w:r w:rsidR="002358B2" w:rsidRPr="001B50FE">
        <w:rPr>
          <w:b/>
        </w:rPr>
        <w:t>table</w:t>
      </w:r>
      <w:r w:rsidR="002358B2">
        <w:rPr>
          <w:b/>
        </w:rPr>
        <w:t xml:space="preserve">. </w:t>
      </w:r>
      <w:r w:rsidR="002358B2" w:rsidRPr="002358B2">
        <w:t xml:space="preserve">It will </w:t>
      </w:r>
      <w:r w:rsidR="002358B2">
        <w:t>fill rows</w:t>
      </w:r>
      <w:r w:rsidR="002358B2" w:rsidRPr="002358B2">
        <w:t xml:space="preserve"> with </w:t>
      </w:r>
      <w:r w:rsidR="002358B2" w:rsidRPr="002358B2">
        <w:rPr>
          <w:b/>
          <w:color w:val="CC0066"/>
        </w:rPr>
        <w:t>NULL</w:t>
      </w:r>
      <w:r w:rsidR="002358B2" w:rsidRPr="002358B2">
        <w:t xml:space="preserve"> for unmatched rows on </w:t>
      </w:r>
      <w:r w:rsidR="002358B2" w:rsidRPr="00496AED">
        <w:rPr>
          <w:b/>
          <w:color w:val="CC0066"/>
        </w:rPr>
        <w:t>right</w:t>
      </w:r>
    </w:p>
    <w:p w:rsidR="006C3DC8" w:rsidRDefault="001B50FE" w:rsidP="000C64B9">
      <w:r>
        <w:rPr>
          <w:noProof/>
          <w:lang w:eastAsia="en-US"/>
        </w:rPr>
        <w:drawing>
          <wp:inline distT="0" distB="0" distL="0" distR="0" wp14:anchorId="57AE7C07" wp14:editId="5BD8ED36">
            <wp:extent cx="1300654" cy="942975"/>
            <wp:effectExtent l="0" t="0" r="0" b="0"/>
            <wp:docPr id="17" name="Picture 17" descr="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LEFT JOI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05155" cy="946238"/>
                    </a:xfrm>
                    <a:prstGeom prst="rect">
                      <a:avLst/>
                    </a:prstGeom>
                    <a:noFill/>
                    <a:ln>
                      <a:noFill/>
                    </a:ln>
                  </pic:spPr>
                </pic:pic>
              </a:graphicData>
            </a:graphic>
          </wp:inline>
        </w:drawing>
      </w:r>
    </w:p>
    <w:p w:rsidR="00545490" w:rsidRPr="00545490" w:rsidRDefault="00545490" w:rsidP="0054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lang w:eastAsia="en-US"/>
        </w:rPr>
      </w:pPr>
      <w:r w:rsidRPr="00545490">
        <w:rPr>
          <w:rFonts w:ascii="Courier New" w:eastAsia="Times New Roman" w:hAnsi="Courier New" w:cs="Courier New"/>
          <w:b/>
          <w:bCs/>
          <w:color w:val="0000FF"/>
          <w:lang w:eastAsia="en-US"/>
        </w:rPr>
        <w:t>SELECT</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color w:val="0000FF"/>
          <w:lang w:eastAsia="en-US"/>
        </w:rPr>
        <w:t>*</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b/>
          <w:bCs/>
          <w:color w:val="0000FF"/>
          <w:lang w:eastAsia="en-US"/>
        </w:rPr>
        <w:t>FROM</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color w:val="FF00FF"/>
          <w:lang w:eastAsia="en-US"/>
        </w:rPr>
        <w:t>customer</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color w:val="808000"/>
          <w:lang w:eastAsia="en-US"/>
        </w:rPr>
        <w:t>c</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b/>
          <w:bCs/>
          <w:color w:val="000080"/>
          <w:lang w:eastAsia="en-US"/>
        </w:rPr>
        <w:t>LEFT</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b/>
          <w:bCs/>
          <w:color w:val="0000FF"/>
          <w:lang w:eastAsia="en-US"/>
        </w:rPr>
        <w:t>JOIN</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color w:val="808000"/>
          <w:lang w:eastAsia="en-US"/>
        </w:rPr>
        <w:t>`order`</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color w:val="808000"/>
          <w:lang w:eastAsia="en-US"/>
        </w:rPr>
        <w:t>o</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b/>
          <w:bCs/>
          <w:color w:val="0000FF"/>
          <w:lang w:eastAsia="en-US"/>
        </w:rPr>
        <w:t>ON</w:t>
      </w:r>
      <w:r w:rsidRPr="00545490">
        <w:rPr>
          <w:rFonts w:ascii="Courier New" w:eastAsia="Times New Roman" w:hAnsi="Courier New" w:cs="Courier New"/>
          <w:color w:val="000000"/>
          <w:lang w:eastAsia="en-US"/>
        </w:rPr>
        <w:t xml:space="preserve"> </w:t>
      </w:r>
      <w:r w:rsidRPr="00545490">
        <w:rPr>
          <w:rFonts w:ascii="Courier New" w:eastAsia="Times New Roman" w:hAnsi="Courier New" w:cs="Courier New"/>
          <w:color w:val="808000"/>
          <w:lang w:eastAsia="en-US"/>
        </w:rPr>
        <w:t>c</w:t>
      </w:r>
      <w:r w:rsidRPr="00545490">
        <w:rPr>
          <w:rFonts w:ascii="Courier New" w:eastAsia="Times New Roman" w:hAnsi="Courier New" w:cs="Courier New"/>
          <w:color w:val="0000FF"/>
          <w:lang w:eastAsia="en-US"/>
        </w:rPr>
        <w:t>.</w:t>
      </w:r>
      <w:r w:rsidRPr="00545490">
        <w:rPr>
          <w:rFonts w:ascii="Courier New" w:eastAsia="Times New Roman" w:hAnsi="Courier New" w:cs="Courier New"/>
          <w:color w:val="808000"/>
          <w:lang w:eastAsia="en-US"/>
        </w:rPr>
        <w:t>cid</w:t>
      </w:r>
      <w:r w:rsidRPr="00545490">
        <w:rPr>
          <w:rFonts w:ascii="Courier New" w:eastAsia="Times New Roman" w:hAnsi="Courier New" w:cs="Courier New"/>
          <w:color w:val="0000FF"/>
          <w:lang w:eastAsia="en-US"/>
        </w:rPr>
        <w:t>=</w:t>
      </w:r>
      <w:r w:rsidRPr="00545490">
        <w:rPr>
          <w:rFonts w:ascii="Courier New" w:eastAsia="Times New Roman" w:hAnsi="Courier New" w:cs="Courier New"/>
          <w:color w:val="808000"/>
          <w:lang w:eastAsia="en-US"/>
        </w:rPr>
        <w:t>o</w:t>
      </w:r>
      <w:r w:rsidRPr="00545490">
        <w:rPr>
          <w:rFonts w:ascii="Courier New" w:eastAsia="Times New Roman" w:hAnsi="Courier New" w:cs="Courier New"/>
          <w:color w:val="0000FF"/>
          <w:lang w:eastAsia="en-US"/>
        </w:rPr>
        <w:t>.</w:t>
      </w:r>
      <w:r w:rsidRPr="00545490">
        <w:rPr>
          <w:rFonts w:ascii="Courier New" w:eastAsia="Times New Roman" w:hAnsi="Courier New" w:cs="Courier New"/>
          <w:color w:val="808000"/>
          <w:lang w:eastAsia="en-US"/>
        </w:rPr>
        <w:t>cid</w:t>
      </w:r>
    </w:p>
    <w:p w:rsidR="001B50FE" w:rsidRDefault="001E606F" w:rsidP="001B50FE">
      <w:r>
        <w:rPr>
          <w:noProof/>
          <w:lang w:eastAsia="en-US"/>
        </w:rPr>
        <w:drawing>
          <wp:inline distT="0" distB="0" distL="0" distR="0" wp14:anchorId="2C111433" wp14:editId="2640AB5E">
            <wp:extent cx="4876800" cy="1352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6800" cy="1352550"/>
                    </a:xfrm>
                    <a:prstGeom prst="rect">
                      <a:avLst/>
                    </a:prstGeom>
                  </pic:spPr>
                </pic:pic>
              </a:graphicData>
            </a:graphic>
          </wp:inline>
        </w:drawing>
      </w:r>
    </w:p>
    <w:p w:rsidR="00012931" w:rsidRDefault="00012931" w:rsidP="001B50FE"/>
    <w:p w:rsidR="001E606F" w:rsidRPr="001E606F" w:rsidRDefault="009B1346" w:rsidP="001E606F">
      <w:pPr>
        <w:spacing w:after="0"/>
        <w:rPr>
          <w:u w:val="single"/>
        </w:rPr>
      </w:pPr>
      <w:r w:rsidRPr="001E606F">
        <w:rPr>
          <w:b/>
          <w:u w:val="single"/>
        </w:rPr>
        <w:t>3. RIGHT JOIN</w:t>
      </w:r>
      <w:r w:rsidRPr="001E606F">
        <w:rPr>
          <w:u w:val="single"/>
        </w:rPr>
        <w:t xml:space="preserve">: </w:t>
      </w:r>
    </w:p>
    <w:p w:rsidR="002358B2" w:rsidRPr="002358B2" w:rsidRDefault="009B1346" w:rsidP="002358B2">
      <w:r w:rsidRPr="001E606F">
        <w:rPr>
          <w:b/>
        </w:rPr>
        <w:t>Return all rows from the right table, and the matched rows from the left table</w:t>
      </w:r>
      <w:r w:rsidR="002358B2">
        <w:rPr>
          <w:b/>
        </w:rPr>
        <w:t>.</w:t>
      </w:r>
      <w:r w:rsidR="002358B2" w:rsidRPr="002358B2">
        <w:t xml:space="preserve"> It will </w:t>
      </w:r>
      <w:r w:rsidR="002358B2">
        <w:t>fill rows</w:t>
      </w:r>
      <w:r w:rsidR="002358B2" w:rsidRPr="002358B2">
        <w:t xml:space="preserve"> with </w:t>
      </w:r>
      <w:r w:rsidR="002358B2" w:rsidRPr="002358B2">
        <w:rPr>
          <w:b/>
          <w:color w:val="CC0066"/>
        </w:rPr>
        <w:t>NULL</w:t>
      </w:r>
      <w:r w:rsidR="002358B2" w:rsidRPr="002358B2">
        <w:t xml:space="preserve"> for unmatched rows on </w:t>
      </w:r>
      <w:r w:rsidR="002358B2" w:rsidRPr="00496AED">
        <w:rPr>
          <w:b/>
          <w:color w:val="CC0066"/>
        </w:rPr>
        <w:t>left</w:t>
      </w:r>
      <w:r w:rsidR="002358B2">
        <w:t>.</w:t>
      </w:r>
    </w:p>
    <w:p w:rsidR="009B1346" w:rsidRPr="001E606F" w:rsidRDefault="009B1346" w:rsidP="009B1346">
      <w:pPr>
        <w:rPr>
          <w:b/>
        </w:rPr>
      </w:pPr>
    </w:p>
    <w:p w:rsidR="001E606F" w:rsidRDefault="002506AC" w:rsidP="002506AC">
      <w:pPr>
        <w:ind w:left="1440"/>
      </w:pPr>
      <w:r>
        <w:rPr>
          <w:noProof/>
          <w:lang w:eastAsia="en-US"/>
        </w:rPr>
        <w:lastRenderedPageBreak/>
        <w:drawing>
          <wp:inline distT="0" distB="0" distL="0" distR="0" wp14:anchorId="19FAE987" wp14:editId="49DD923F">
            <wp:extent cx="1142365" cy="828214"/>
            <wp:effectExtent l="0" t="0" r="635" b="0"/>
            <wp:docPr id="21" name="Picture 21" descr="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QL RIGHT JOI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62321" cy="842682"/>
                    </a:xfrm>
                    <a:prstGeom prst="rect">
                      <a:avLst/>
                    </a:prstGeom>
                    <a:noFill/>
                    <a:ln>
                      <a:noFill/>
                    </a:ln>
                  </pic:spPr>
                </pic:pic>
              </a:graphicData>
            </a:graphic>
          </wp:inline>
        </w:drawing>
      </w:r>
    </w:p>
    <w:p w:rsidR="002506AC" w:rsidRPr="002506AC" w:rsidRDefault="002506AC" w:rsidP="00250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8000"/>
          <w:lang w:eastAsia="en-US"/>
        </w:rPr>
      </w:pPr>
      <w:r w:rsidRPr="002506AC">
        <w:rPr>
          <w:rFonts w:ascii="Courier New" w:eastAsia="Times New Roman" w:hAnsi="Courier New" w:cs="Courier New"/>
          <w:b/>
          <w:bCs/>
          <w:color w:val="0000FF"/>
          <w:lang w:eastAsia="en-US"/>
        </w:rPr>
        <w:t>SELECT</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color w:val="0000FF"/>
          <w:lang w:eastAsia="en-US"/>
        </w:rPr>
        <w:t>*</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b/>
          <w:bCs/>
          <w:color w:val="0000FF"/>
          <w:lang w:eastAsia="en-US"/>
        </w:rPr>
        <w:t>FROM</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color w:val="FF00FF"/>
          <w:lang w:eastAsia="en-US"/>
        </w:rPr>
        <w:t>customer</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color w:val="808000"/>
          <w:lang w:eastAsia="en-US"/>
        </w:rPr>
        <w:t>c</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b/>
          <w:bCs/>
          <w:color w:val="000080"/>
          <w:lang w:eastAsia="en-US"/>
        </w:rPr>
        <w:t>RIGHT</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b/>
          <w:bCs/>
          <w:color w:val="0000FF"/>
          <w:lang w:eastAsia="en-US"/>
        </w:rPr>
        <w:t>JOIN</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color w:val="808000"/>
          <w:lang w:eastAsia="en-US"/>
        </w:rPr>
        <w:t>`order`</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color w:val="808000"/>
          <w:lang w:eastAsia="en-US"/>
        </w:rPr>
        <w:t>o</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b/>
          <w:bCs/>
          <w:color w:val="0000FF"/>
          <w:lang w:eastAsia="en-US"/>
        </w:rPr>
        <w:t>ON</w:t>
      </w:r>
      <w:r w:rsidRPr="002506AC">
        <w:rPr>
          <w:rFonts w:ascii="Courier New" w:eastAsia="Times New Roman" w:hAnsi="Courier New" w:cs="Courier New"/>
          <w:color w:val="000000"/>
          <w:lang w:eastAsia="en-US"/>
        </w:rPr>
        <w:t xml:space="preserve"> </w:t>
      </w:r>
      <w:r w:rsidRPr="002506AC">
        <w:rPr>
          <w:rFonts w:ascii="Courier New" w:eastAsia="Times New Roman" w:hAnsi="Courier New" w:cs="Courier New"/>
          <w:color w:val="808000"/>
          <w:lang w:eastAsia="en-US"/>
        </w:rPr>
        <w:t>c</w:t>
      </w:r>
      <w:r w:rsidRPr="002506AC">
        <w:rPr>
          <w:rFonts w:ascii="Courier New" w:eastAsia="Times New Roman" w:hAnsi="Courier New" w:cs="Courier New"/>
          <w:color w:val="0000FF"/>
          <w:lang w:eastAsia="en-US"/>
        </w:rPr>
        <w:t>.</w:t>
      </w:r>
      <w:r w:rsidRPr="002506AC">
        <w:rPr>
          <w:rFonts w:ascii="Courier New" w:eastAsia="Times New Roman" w:hAnsi="Courier New" w:cs="Courier New"/>
          <w:color w:val="808000"/>
          <w:lang w:eastAsia="en-US"/>
        </w:rPr>
        <w:t>cid</w:t>
      </w:r>
      <w:r w:rsidRPr="002506AC">
        <w:rPr>
          <w:rFonts w:ascii="Courier New" w:eastAsia="Times New Roman" w:hAnsi="Courier New" w:cs="Courier New"/>
          <w:color w:val="0000FF"/>
          <w:lang w:eastAsia="en-US"/>
        </w:rPr>
        <w:t>=</w:t>
      </w:r>
      <w:r w:rsidRPr="002506AC">
        <w:rPr>
          <w:rFonts w:ascii="Courier New" w:eastAsia="Times New Roman" w:hAnsi="Courier New" w:cs="Courier New"/>
          <w:color w:val="808000"/>
          <w:lang w:eastAsia="en-US"/>
        </w:rPr>
        <w:t>o</w:t>
      </w:r>
      <w:r w:rsidRPr="002506AC">
        <w:rPr>
          <w:rFonts w:ascii="Courier New" w:eastAsia="Times New Roman" w:hAnsi="Courier New" w:cs="Courier New"/>
          <w:color w:val="0000FF"/>
          <w:lang w:eastAsia="en-US"/>
        </w:rPr>
        <w:t>.</w:t>
      </w:r>
      <w:r w:rsidRPr="002506AC">
        <w:rPr>
          <w:rFonts w:ascii="Courier New" w:eastAsia="Times New Roman" w:hAnsi="Courier New" w:cs="Courier New"/>
          <w:color w:val="808000"/>
          <w:lang w:eastAsia="en-US"/>
        </w:rPr>
        <w:t>cid</w:t>
      </w:r>
    </w:p>
    <w:p w:rsidR="002506AC" w:rsidRDefault="00A63339" w:rsidP="00A63339">
      <w:r>
        <w:rPr>
          <w:noProof/>
          <w:lang w:eastAsia="en-US"/>
        </w:rPr>
        <w:drawing>
          <wp:inline distT="0" distB="0" distL="0" distR="0" wp14:anchorId="54404930" wp14:editId="41448929">
            <wp:extent cx="4924425" cy="895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425" cy="895350"/>
                    </a:xfrm>
                    <a:prstGeom prst="rect">
                      <a:avLst/>
                    </a:prstGeom>
                  </pic:spPr>
                </pic:pic>
              </a:graphicData>
            </a:graphic>
          </wp:inline>
        </w:drawing>
      </w:r>
    </w:p>
    <w:p w:rsidR="00012931" w:rsidRDefault="00012931" w:rsidP="00A63339"/>
    <w:p w:rsidR="00DC6DEC" w:rsidRDefault="009B1346" w:rsidP="00DC6DEC">
      <w:pPr>
        <w:spacing w:after="0"/>
      </w:pPr>
      <w:r w:rsidRPr="00DC6DEC">
        <w:rPr>
          <w:b/>
          <w:u w:val="single"/>
        </w:rPr>
        <w:t>4. FULL JOIN:</w:t>
      </w:r>
      <w:r>
        <w:t xml:space="preserve"> </w:t>
      </w:r>
    </w:p>
    <w:p w:rsidR="009B1346" w:rsidRDefault="009B1346" w:rsidP="009B1346">
      <w:pPr>
        <w:rPr>
          <w:b/>
        </w:rPr>
      </w:pPr>
      <w:r>
        <w:t xml:space="preserve">Return </w:t>
      </w:r>
      <w:r w:rsidRPr="00DC6DEC">
        <w:rPr>
          <w:b/>
        </w:rPr>
        <w:t>all rows when there is a match in ONE of the tables</w:t>
      </w:r>
    </w:p>
    <w:p w:rsidR="00FB3EB8" w:rsidRDefault="00FB3EB8" w:rsidP="00FB3EB8">
      <w:pPr>
        <w:ind w:left="1440"/>
      </w:pPr>
      <w:r>
        <w:rPr>
          <w:noProof/>
          <w:lang w:eastAsia="en-US"/>
        </w:rPr>
        <w:drawing>
          <wp:inline distT="0" distB="0" distL="0" distR="0" wp14:anchorId="7D4EB1BF" wp14:editId="4F05F402">
            <wp:extent cx="1182370" cy="857218"/>
            <wp:effectExtent l="0" t="0" r="0" b="635"/>
            <wp:docPr id="23" name="Picture 23" descr="SQL FULL OUT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FULL OUTER JOI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1697" cy="871230"/>
                    </a:xfrm>
                    <a:prstGeom prst="rect">
                      <a:avLst/>
                    </a:prstGeom>
                    <a:noFill/>
                    <a:ln>
                      <a:noFill/>
                    </a:ln>
                  </pic:spPr>
                </pic:pic>
              </a:graphicData>
            </a:graphic>
          </wp:inline>
        </w:drawing>
      </w:r>
    </w:p>
    <w:p w:rsidR="00FB31BC" w:rsidRPr="00FB31BC" w:rsidRDefault="00FB31BC" w:rsidP="00012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808000"/>
          <w:lang w:eastAsia="en-US"/>
        </w:rPr>
      </w:pPr>
      <w:r w:rsidRPr="00FB31BC">
        <w:rPr>
          <w:rFonts w:ascii="Courier New" w:eastAsia="Times New Roman" w:hAnsi="Courier New" w:cs="Courier New"/>
          <w:b/>
          <w:bCs/>
          <w:color w:val="0000FF"/>
          <w:lang w:eastAsia="en-US"/>
        </w:rPr>
        <w:t>SELECT</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color w:val="0000FF"/>
          <w:lang w:eastAsia="en-US"/>
        </w:rPr>
        <w:t>*</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b/>
          <w:bCs/>
          <w:color w:val="0000FF"/>
          <w:lang w:eastAsia="en-US"/>
        </w:rPr>
        <w:t>FROM</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color w:val="FF00FF"/>
          <w:lang w:eastAsia="en-US"/>
        </w:rPr>
        <w:t>customer</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color w:val="808000"/>
          <w:lang w:eastAsia="en-US"/>
        </w:rPr>
        <w:t>c</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b/>
          <w:bCs/>
          <w:color w:val="0000FF"/>
          <w:lang w:eastAsia="en-US"/>
        </w:rPr>
        <w:t>FULL</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b/>
          <w:bCs/>
          <w:color w:val="0000FF"/>
          <w:lang w:eastAsia="en-US"/>
        </w:rPr>
        <w:t>OUTER</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b/>
          <w:bCs/>
          <w:color w:val="0000FF"/>
          <w:lang w:eastAsia="en-US"/>
        </w:rPr>
        <w:t>JOIN</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color w:val="808000"/>
          <w:lang w:eastAsia="en-US"/>
        </w:rPr>
        <w:t>`order`</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color w:val="808000"/>
          <w:lang w:eastAsia="en-US"/>
        </w:rPr>
        <w:t>o</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b/>
          <w:bCs/>
          <w:color w:val="0000FF"/>
          <w:lang w:eastAsia="en-US"/>
        </w:rPr>
        <w:t>ON</w:t>
      </w:r>
      <w:r w:rsidRPr="00FB31BC">
        <w:rPr>
          <w:rFonts w:ascii="Courier New" w:eastAsia="Times New Roman" w:hAnsi="Courier New" w:cs="Courier New"/>
          <w:color w:val="000000"/>
          <w:lang w:eastAsia="en-US"/>
        </w:rPr>
        <w:t xml:space="preserve"> </w:t>
      </w:r>
      <w:r w:rsidRPr="00FB31BC">
        <w:rPr>
          <w:rFonts w:ascii="Courier New" w:eastAsia="Times New Roman" w:hAnsi="Courier New" w:cs="Courier New"/>
          <w:color w:val="808000"/>
          <w:lang w:eastAsia="en-US"/>
        </w:rPr>
        <w:t>c</w:t>
      </w:r>
      <w:r w:rsidRPr="00FB31BC">
        <w:rPr>
          <w:rFonts w:ascii="Courier New" w:eastAsia="Times New Roman" w:hAnsi="Courier New" w:cs="Courier New"/>
          <w:color w:val="0000FF"/>
          <w:lang w:eastAsia="en-US"/>
        </w:rPr>
        <w:t>.</w:t>
      </w:r>
      <w:r w:rsidRPr="00FB31BC">
        <w:rPr>
          <w:rFonts w:ascii="Courier New" w:eastAsia="Times New Roman" w:hAnsi="Courier New" w:cs="Courier New"/>
          <w:color w:val="808000"/>
          <w:lang w:eastAsia="en-US"/>
        </w:rPr>
        <w:t>cid</w:t>
      </w:r>
      <w:r w:rsidRPr="00FB31BC">
        <w:rPr>
          <w:rFonts w:ascii="Courier New" w:eastAsia="Times New Roman" w:hAnsi="Courier New" w:cs="Courier New"/>
          <w:color w:val="0000FF"/>
          <w:lang w:eastAsia="en-US"/>
        </w:rPr>
        <w:t>=</w:t>
      </w:r>
      <w:r w:rsidRPr="00FB31BC">
        <w:rPr>
          <w:rFonts w:ascii="Courier New" w:eastAsia="Times New Roman" w:hAnsi="Courier New" w:cs="Courier New"/>
          <w:color w:val="808000"/>
          <w:lang w:eastAsia="en-US"/>
        </w:rPr>
        <w:t>o</w:t>
      </w:r>
      <w:r w:rsidRPr="00FB31BC">
        <w:rPr>
          <w:rFonts w:ascii="Courier New" w:eastAsia="Times New Roman" w:hAnsi="Courier New" w:cs="Courier New"/>
          <w:color w:val="0000FF"/>
          <w:lang w:eastAsia="en-US"/>
        </w:rPr>
        <w:t>.</w:t>
      </w:r>
      <w:r w:rsidRPr="00FB31BC">
        <w:rPr>
          <w:rFonts w:ascii="Courier New" w:eastAsia="Times New Roman" w:hAnsi="Courier New" w:cs="Courier New"/>
          <w:color w:val="808000"/>
          <w:lang w:eastAsia="en-US"/>
        </w:rPr>
        <w:t>cid</w:t>
      </w:r>
    </w:p>
    <w:p w:rsidR="00FB31BC" w:rsidRDefault="00FB31BC" w:rsidP="00FB3EB8">
      <w:r>
        <w:t>In MySQL we don’t have Full Outer Join, for this we have to use Unions</w:t>
      </w:r>
    </w:p>
    <w:p w:rsidR="005F2958" w:rsidRPr="00CE3C7C" w:rsidRDefault="00CE3C7C" w:rsidP="00CE3C7C">
      <w:pPr>
        <w:spacing w:after="0"/>
        <w:rPr>
          <w:b/>
          <w:u w:val="single"/>
        </w:rPr>
      </w:pPr>
      <w:r w:rsidRPr="00CE3C7C">
        <w:rPr>
          <w:b/>
          <w:u w:val="single"/>
        </w:rPr>
        <w:t>UNION Operator</w:t>
      </w:r>
    </w:p>
    <w:p w:rsidR="00CE3C7C" w:rsidRDefault="00CE3C7C" w:rsidP="00FB3EB8">
      <w:r w:rsidRPr="00CE3C7C">
        <w:t xml:space="preserve">SQL UNION operator </w:t>
      </w:r>
      <w:r w:rsidRPr="001762F3">
        <w:rPr>
          <w:b/>
        </w:rPr>
        <w:t>combines the result of two or more SELECT statements</w:t>
      </w:r>
    </w:p>
    <w:p w:rsidR="00CE3C7C" w:rsidRPr="00CE3C7C" w:rsidRDefault="00CE3C7C" w:rsidP="00CE3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800080"/>
          <w:lang w:eastAsia="en-US"/>
        </w:rPr>
      </w:pPr>
      <w:r w:rsidRPr="00CE3C7C">
        <w:rPr>
          <w:rFonts w:ascii="Courier New" w:eastAsia="Times New Roman" w:hAnsi="Courier New" w:cs="Courier New"/>
          <w:b/>
          <w:bCs/>
          <w:color w:val="0000FF"/>
          <w:lang w:eastAsia="en-US"/>
        </w:rPr>
        <w:t>SELECT</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0000FF"/>
          <w:lang w:eastAsia="en-US"/>
        </w:rPr>
        <w:t>*</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b/>
          <w:bCs/>
          <w:color w:val="0000FF"/>
          <w:lang w:eastAsia="en-US"/>
        </w:rPr>
        <w:t>FROM</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FF00FF"/>
          <w:lang w:eastAsia="en-US"/>
        </w:rPr>
        <w:t>customer</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808000"/>
          <w:lang w:eastAsia="en-US"/>
        </w:rPr>
        <w:t>c</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b/>
          <w:bCs/>
          <w:color w:val="0000FF"/>
          <w:lang w:eastAsia="en-US"/>
        </w:rPr>
        <w:t>WHERE</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808000"/>
          <w:lang w:eastAsia="en-US"/>
        </w:rPr>
        <w:t>c</w:t>
      </w:r>
      <w:r w:rsidRPr="00CE3C7C">
        <w:rPr>
          <w:rFonts w:ascii="Courier New" w:eastAsia="Times New Roman" w:hAnsi="Courier New" w:cs="Courier New"/>
          <w:color w:val="0000FF"/>
          <w:lang w:eastAsia="en-US"/>
        </w:rPr>
        <w:t>.</w:t>
      </w:r>
      <w:r w:rsidRPr="00CE3C7C">
        <w:rPr>
          <w:rFonts w:ascii="Courier New" w:eastAsia="Times New Roman" w:hAnsi="Courier New" w:cs="Courier New"/>
          <w:color w:val="808000"/>
          <w:lang w:eastAsia="en-US"/>
        </w:rPr>
        <w:t>cid</w:t>
      </w:r>
      <w:r w:rsidRPr="00CE3C7C">
        <w:rPr>
          <w:rFonts w:ascii="Courier New" w:eastAsia="Times New Roman" w:hAnsi="Courier New" w:cs="Courier New"/>
          <w:color w:val="0000FF"/>
          <w:lang w:eastAsia="en-US"/>
        </w:rPr>
        <w:t>&gt;</w:t>
      </w:r>
      <w:r w:rsidRPr="00CE3C7C">
        <w:rPr>
          <w:rFonts w:ascii="Courier New" w:eastAsia="Times New Roman" w:hAnsi="Courier New" w:cs="Courier New"/>
          <w:color w:val="800080"/>
          <w:lang w:eastAsia="en-US"/>
        </w:rPr>
        <w:t>102</w:t>
      </w:r>
    </w:p>
    <w:p w:rsidR="00CE3C7C" w:rsidRPr="00CE3C7C" w:rsidRDefault="00CE3C7C" w:rsidP="00CE3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lang w:eastAsia="en-US"/>
        </w:rPr>
      </w:pPr>
      <w:r w:rsidRPr="00CE3C7C">
        <w:rPr>
          <w:rFonts w:ascii="Courier New" w:eastAsia="Times New Roman" w:hAnsi="Courier New" w:cs="Courier New"/>
          <w:b/>
          <w:bCs/>
          <w:color w:val="0000FF"/>
          <w:lang w:eastAsia="en-US"/>
        </w:rPr>
        <w:t>UNION</w:t>
      </w:r>
    </w:p>
    <w:p w:rsidR="00CE3C7C" w:rsidRPr="00CE3C7C" w:rsidRDefault="00CE3C7C" w:rsidP="00CE3C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lang w:eastAsia="en-US"/>
        </w:rPr>
      </w:pPr>
      <w:r w:rsidRPr="00CE3C7C">
        <w:rPr>
          <w:rFonts w:ascii="Courier New" w:eastAsia="Times New Roman" w:hAnsi="Courier New" w:cs="Courier New"/>
          <w:b/>
          <w:bCs/>
          <w:color w:val="0000FF"/>
          <w:lang w:eastAsia="en-US"/>
        </w:rPr>
        <w:t>SELECT</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0000FF"/>
          <w:lang w:eastAsia="en-US"/>
        </w:rPr>
        <w:t>*</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b/>
          <w:bCs/>
          <w:color w:val="0000FF"/>
          <w:lang w:eastAsia="en-US"/>
        </w:rPr>
        <w:t>FROM</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FF00FF"/>
          <w:lang w:eastAsia="en-US"/>
        </w:rPr>
        <w:t>customer</w:t>
      </w:r>
      <w:r w:rsidRPr="00CE3C7C">
        <w:rPr>
          <w:rFonts w:ascii="Courier New" w:eastAsia="Times New Roman" w:hAnsi="Courier New" w:cs="Courier New"/>
          <w:color w:val="000000"/>
          <w:lang w:eastAsia="en-US"/>
        </w:rPr>
        <w:t xml:space="preserve"> </w:t>
      </w:r>
      <w:r w:rsidRPr="00CE3C7C">
        <w:rPr>
          <w:rFonts w:ascii="Courier New" w:eastAsia="Times New Roman" w:hAnsi="Courier New" w:cs="Courier New"/>
          <w:color w:val="808000"/>
          <w:lang w:eastAsia="en-US"/>
        </w:rPr>
        <w:t>c</w:t>
      </w:r>
      <w:r w:rsidRPr="00CE3C7C">
        <w:rPr>
          <w:rFonts w:ascii="Courier New" w:eastAsia="Times New Roman" w:hAnsi="Courier New" w:cs="Courier New"/>
          <w:color w:val="000000"/>
          <w:lang w:eastAsia="en-US"/>
        </w:rPr>
        <w:t xml:space="preserve"> </w:t>
      </w:r>
    </w:p>
    <w:p w:rsidR="005F2958" w:rsidRDefault="00CE3C7C" w:rsidP="005F2958">
      <w:r>
        <w:rPr>
          <w:noProof/>
          <w:lang w:eastAsia="en-US"/>
        </w:rPr>
        <w:drawing>
          <wp:inline distT="0" distB="0" distL="0" distR="0" wp14:anchorId="326EC1E0" wp14:editId="5E107D59">
            <wp:extent cx="1600200" cy="93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00200" cy="933450"/>
                    </a:xfrm>
                    <a:prstGeom prst="rect">
                      <a:avLst/>
                    </a:prstGeom>
                  </pic:spPr>
                </pic:pic>
              </a:graphicData>
            </a:graphic>
          </wp:inline>
        </w:drawing>
      </w:r>
    </w:p>
    <w:p w:rsidR="00A756EB" w:rsidRDefault="00A756EB" w:rsidP="00C95628">
      <w:pPr>
        <w:pStyle w:val="ListParagraph"/>
        <w:numPr>
          <w:ilvl w:val="0"/>
          <w:numId w:val="9"/>
        </w:numPr>
      </w:pPr>
      <w:r w:rsidRPr="00A756EB">
        <w:t xml:space="preserve">The UNION operator selects only distinct values by default. </w:t>
      </w:r>
    </w:p>
    <w:p w:rsidR="00CE3C7C" w:rsidRDefault="00A756EB" w:rsidP="00C95628">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756EB">
        <w:t xml:space="preserve">To allow duplicate values, </w:t>
      </w:r>
      <w:r w:rsidR="0085658D">
        <w:t xml:space="preserve">to get duplicates also use </w:t>
      </w:r>
      <w:r w:rsidR="0085658D" w:rsidRPr="0085658D">
        <w:rPr>
          <w:rFonts w:ascii="Courier New" w:eastAsia="Times New Roman" w:hAnsi="Courier New" w:cs="Courier New"/>
          <w:b/>
          <w:bCs/>
          <w:color w:val="0000FF"/>
          <w:lang w:eastAsia="en-US"/>
        </w:rPr>
        <w:t>UNION</w:t>
      </w:r>
      <w:r w:rsidR="0085658D" w:rsidRPr="0085658D">
        <w:rPr>
          <w:rFonts w:ascii="Courier New" w:eastAsia="Times New Roman" w:hAnsi="Courier New" w:cs="Courier New"/>
          <w:color w:val="000000"/>
          <w:lang w:eastAsia="en-US"/>
        </w:rPr>
        <w:t xml:space="preserve"> </w:t>
      </w:r>
      <w:r w:rsidR="0085658D" w:rsidRPr="0085658D">
        <w:rPr>
          <w:rFonts w:ascii="Courier New" w:eastAsia="Times New Roman" w:hAnsi="Courier New" w:cs="Courier New"/>
          <w:b/>
          <w:bCs/>
          <w:color w:val="0000FF"/>
          <w:lang w:eastAsia="en-US"/>
        </w:rPr>
        <w:t>ALL</w:t>
      </w:r>
    </w:p>
    <w:p w:rsidR="00A756EB" w:rsidRDefault="00A756EB" w:rsidP="00C95628">
      <w:pPr>
        <w:pStyle w:val="ListParagraph"/>
        <w:numPr>
          <w:ilvl w:val="0"/>
          <w:numId w:val="9"/>
        </w:numPr>
      </w:pPr>
      <w:r>
        <w:t>Column name must be equal in TWO tables</w:t>
      </w:r>
    </w:p>
    <w:p w:rsidR="001762F3" w:rsidRDefault="001762F3" w:rsidP="0085658D"/>
    <w:p w:rsidR="001762F3" w:rsidRDefault="001762F3" w:rsidP="0029491D">
      <w:pPr>
        <w:spacing w:after="0"/>
        <w:rPr>
          <w:b/>
          <w:u w:val="single"/>
        </w:rPr>
      </w:pPr>
      <w:r w:rsidRPr="001762F3">
        <w:rPr>
          <w:b/>
          <w:u w:val="single"/>
        </w:rPr>
        <w:t>SELECT INTO</w:t>
      </w:r>
    </w:p>
    <w:p w:rsidR="0029491D" w:rsidRDefault="0029491D" w:rsidP="0085658D">
      <w:pPr>
        <w:rPr>
          <w:color w:val="000000"/>
          <w:shd w:val="clear" w:color="auto" w:fill="FFFFFF"/>
        </w:rPr>
      </w:pPr>
      <w:r>
        <w:rPr>
          <w:color w:val="000000"/>
          <w:shd w:val="clear" w:color="auto" w:fill="FFFFFF"/>
        </w:rPr>
        <w:t xml:space="preserve">SELECT INTO statement </w:t>
      </w:r>
      <w:r w:rsidRPr="0029491D">
        <w:rPr>
          <w:b/>
          <w:color w:val="000000"/>
          <w:shd w:val="clear" w:color="auto" w:fill="FFFFFF"/>
        </w:rPr>
        <w:t>copies data from one table</w:t>
      </w:r>
      <w:r>
        <w:rPr>
          <w:color w:val="000000"/>
          <w:shd w:val="clear" w:color="auto" w:fill="FFFFFF"/>
        </w:rPr>
        <w:t xml:space="preserve"> and inserts it into a </w:t>
      </w:r>
      <w:r w:rsidRPr="0029491D">
        <w:rPr>
          <w:b/>
          <w:color w:val="FF0000"/>
          <w:shd w:val="clear" w:color="auto" w:fill="FFFFFF"/>
        </w:rPr>
        <w:t>new table</w:t>
      </w:r>
      <w:r>
        <w:rPr>
          <w:color w:val="000000"/>
          <w:shd w:val="clear" w:color="auto" w:fill="FFFFFF"/>
        </w:rPr>
        <w:t>.</w:t>
      </w:r>
    </w:p>
    <w:p w:rsidR="0029491D" w:rsidRPr="0029491D" w:rsidRDefault="0029491D" w:rsidP="002949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FF"/>
          <w:lang w:eastAsia="en-US"/>
        </w:rPr>
      </w:pPr>
      <w:r w:rsidRPr="0029491D">
        <w:rPr>
          <w:rFonts w:ascii="Courier New" w:eastAsia="Times New Roman" w:hAnsi="Courier New" w:cs="Courier New"/>
          <w:b/>
          <w:bCs/>
          <w:color w:val="0000FF"/>
          <w:lang w:eastAsia="en-US"/>
        </w:rPr>
        <w:t>SELECT</w:t>
      </w:r>
      <w:r w:rsidRPr="0029491D">
        <w:rPr>
          <w:rFonts w:ascii="Courier New" w:eastAsia="Times New Roman" w:hAnsi="Courier New" w:cs="Courier New"/>
          <w:color w:val="000000"/>
          <w:lang w:eastAsia="en-US"/>
        </w:rPr>
        <w:t xml:space="preserve"> </w:t>
      </w:r>
      <w:r w:rsidRPr="0029491D">
        <w:rPr>
          <w:rFonts w:ascii="Courier New" w:eastAsia="Times New Roman" w:hAnsi="Courier New" w:cs="Courier New"/>
          <w:color w:val="0000FF"/>
          <w:lang w:eastAsia="en-US"/>
        </w:rPr>
        <w:t>*</w:t>
      </w:r>
      <w:r w:rsidRPr="0029491D">
        <w:rPr>
          <w:rFonts w:ascii="Courier New" w:eastAsia="Times New Roman" w:hAnsi="Courier New" w:cs="Courier New"/>
          <w:color w:val="000000"/>
          <w:lang w:eastAsia="en-US"/>
        </w:rPr>
        <w:t xml:space="preserve"> </w:t>
      </w:r>
      <w:r w:rsidRPr="0029491D">
        <w:rPr>
          <w:rFonts w:ascii="Courier New" w:eastAsia="Times New Roman" w:hAnsi="Courier New" w:cs="Courier New"/>
          <w:b/>
          <w:bCs/>
          <w:color w:val="0000FF"/>
          <w:lang w:eastAsia="en-US"/>
        </w:rPr>
        <w:t>INTO</w:t>
      </w:r>
      <w:r w:rsidRPr="0029491D">
        <w:rPr>
          <w:rFonts w:ascii="Courier New" w:eastAsia="Times New Roman" w:hAnsi="Courier New" w:cs="Courier New"/>
          <w:color w:val="000000"/>
          <w:lang w:eastAsia="en-US"/>
        </w:rPr>
        <w:t xml:space="preserve"> </w:t>
      </w:r>
      <w:r w:rsidRPr="0029491D">
        <w:rPr>
          <w:rFonts w:ascii="Courier New" w:eastAsia="Times New Roman" w:hAnsi="Courier New" w:cs="Courier New"/>
          <w:color w:val="FF00FF"/>
          <w:lang w:eastAsia="en-US"/>
        </w:rPr>
        <w:t>old_customer</w:t>
      </w:r>
      <w:r w:rsidRPr="0029491D">
        <w:rPr>
          <w:rFonts w:ascii="Courier New" w:eastAsia="Times New Roman" w:hAnsi="Courier New" w:cs="Courier New"/>
          <w:color w:val="000000"/>
          <w:lang w:eastAsia="en-US"/>
        </w:rPr>
        <w:t xml:space="preserve"> </w:t>
      </w:r>
      <w:r w:rsidRPr="0029491D">
        <w:rPr>
          <w:rFonts w:ascii="Courier New" w:eastAsia="Times New Roman" w:hAnsi="Courier New" w:cs="Courier New"/>
          <w:b/>
          <w:bCs/>
          <w:color w:val="0000FF"/>
          <w:lang w:eastAsia="en-US"/>
        </w:rPr>
        <w:t>FROM</w:t>
      </w:r>
      <w:r w:rsidRPr="0029491D">
        <w:rPr>
          <w:rFonts w:ascii="Courier New" w:eastAsia="Times New Roman" w:hAnsi="Courier New" w:cs="Courier New"/>
          <w:color w:val="000000"/>
          <w:lang w:eastAsia="en-US"/>
        </w:rPr>
        <w:t xml:space="preserve"> </w:t>
      </w:r>
      <w:r w:rsidRPr="0029491D">
        <w:rPr>
          <w:rFonts w:ascii="Courier New" w:eastAsia="Times New Roman" w:hAnsi="Courier New" w:cs="Courier New"/>
          <w:color w:val="FF00FF"/>
          <w:lang w:eastAsia="en-US"/>
        </w:rPr>
        <w:t>customer</w:t>
      </w:r>
      <w:r w:rsidRPr="0029491D">
        <w:rPr>
          <w:rFonts w:ascii="Courier New" w:eastAsia="Times New Roman" w:hAnsi="Courier New" w:cs="Courier New"/>
          <w:color w:val="0000FF"/>
          <w:lang w:eastAsia="en-US"/>
        </w:rPr>
        <w:t>;</w:t>
      </w:r>
      <w:r>
        <w:rPr>
          <w:rFonts w:ascii="Courier New" w:eastAsia="Times New Roman" w:hAnsi="Courier New" w:cs="Courier New"/>
          <w:color w:val="0000FF"/>
          <w:lang w:eastAsia="en-US"/>
        </w:rPr>
        <w:tab/>
      </w:r>
      <w:r>
        <w:rPr>
          <w:rFonts w:ascii="Courier New" w:eastAsia="Times New Roman" w:hAnsi="Courier New" w:cs="Courier New"/>
          <w:color w:val="0000FF"/>
          <w:lang w:eastAsia="en-US"/>
        </w:rPr>
        <w:tab/>
        <w:t>(mysql not supporting)</w:t>
      </w:r>
    </w:p>
    <w:p w:rsidR="0029491D" w:rsidRDefault="0029491D" w:rsidP="0085658D">
      <w:pPr>
        <w:rPr>
          <w:b/>
          <w:u w:val="single"/>
        </w:rPr>
      </w:pPr>
    </w:p>
    <w:p w:rsidR="002362EA" w:rsidRDefault="002362EA" w:rsidP="002362EA">
      <w:pPr>
        <w:spacing w:after="0"/>
      </w:pPr>
      <w:r w:rsidRPr="002362EA">
        <w:rPr>
          <w:b/>
          <w:u w:val="single"/>
        </w:rPr>
        <w:lastRenderedPageBreak/>
        <w:t>INSERT INTO SELECT</w:t>
      </w:r>
      <w:r w:rsidRPr="002362EA">
        <w:t xml:space="preserve"> </w:t>
      </w:r>
    </w:p>
    <w:p w:rsidR="002362EA" w:rsidRDefault="002362EA" w:rsidP="0085658D">
      <w:pPr>
        <w:rPr>
          <w:b/>
          <w:color w:val="FF0000"/>
        </w:rPr>
      </w:pPr>
      <w:r>
        <w:t>It</w:t>
      </w:r>
      <w:r w:rsidRPr="002362EA">
        <w:t xml:space="preserve"> selects data from one table and inserts it into an </w:t>
      </w:r>
      <w:r w:rsidRPr="002362EA">
        <w:rPr>
          <w:b/>
          <w:color w:val="FF0000"/>
        </w:rPr>
        <w:t>existing table</w:t>
      </w:r>
    </w:p>
    <w:p w:rsidR="00196CB9" w:rsidRDefault="00196CB9" w:rsidP="0085658D">
      <w:pPr>
        <w:rPr>
          <w:b/>
          <w:color w:val="FF0000"/>
        </w:rPr>
      </w:pPr>
    </w:p>
    <w:p w:rsidR="00196CB9" w:rsidRDefault="00196CB9" w:rsidP="00394C13">
      <w:pPr>
        <w:spacing w:after="0"/>
        <w:rPr>
          <w:b/>
          <w:color w:val="000000"/>
          <w:sz w:val="23"/>
          <w:szCs w:val="23"/>
          <w:u w:val="single"/>
          <w:shd w:val="clear" w:color="auto" w:fill="FFFFFF"/>
        </w:rPr>
      </w:pPr>
      <w:r w:rsidRPr="00196CB9">
        <w:rPr>
          <w:b/>
          <w:color w:val="000000"/>
          <w:sz w:val="23"/>
          <w:szCs w:val="23"/>
          <w:u w:val="single"/>
          <w:shd w:val="clear" w:color="auto" w:fill="FFFFFF"/>
        </w:rPr>
        <w:t>Constraints</w:t>
      </w:r>
    </w:p>
    <w:p w:rsidR="00394C13" w:rsidRPr="00394C13" w:rsidRDefault="00394C13" w:rsidP="00C95628">
      <w:pPr>
        <w:pStyle w:val="ListParagraph"/>
        <w:numPr>
          <w:ilvl w:val="0"/>
          <w:numId w:val="11"/>
        </w:numPr>
      </w:pPr>
      <w:r w:rsidRPr="00394C13">
        <w:t xml:space="preserve">NOT NULL </w:t>
      </w:r>
      <w:r>
        <w:tab/>
      </w:r>
      <w:r w:rsidRPr="00394C13">
        <w:t>- Indicates that a column cannot store NULL value</w:t>
      </w:r>
    </w:p>
    <w:p w:rsidR="00394C13" w:rsidRPr="00394C13" w:rsidRDefault="00394C13" w:rsidP="00C95628">
      <w:pPr>
        <w:pStyle w:val="ListParagraph"/>
        <w:numPr>
          <w:ilvl w:val="0"/>
          <w:numId w:val="11"/>
        </w:numPr>
      </w:pPr>
      <w:r w:rsidRPr="00394C13">
        <w:t xml:space="preserve">UNIQUE </w:t>
      </w:r>
      <w:r>
        <w:tab/>
      </w:r>
      <w:r>
        <w:tab/>
      </w:r>
      <w:r w:rsidRPr="00394C13">
        <w:t>- Ensures that each row for a column must have a unique value</w:t>
      </w:r>
    </w:p>
    <w:p w:rsidR="00394C13" w:rsidRDefault="00394C13" w:rsidP="00C95628">
      <w:pPr>
        <w:pStyle w:val="ListParagraph"/>
        <w:numPr>
          <w:ilvl w:val="0"/>
          <w:numId w:val="11"/>
        </w:numPr>
      </w:pPr>
      <w:r w:rsidRPr="00394C13">
        <w:t xml:space="preserve">PRIMARY KEY </w:t>
      </w:r>
      <w:r>
        <w:tab/>
      </w:r>
      <w:r w:rsidRPr="00394C13">
        <w:t>- A combination of a NOT NULL and UNIQUE</w:t>
      </w:r>
    </w:p>
    <w:p w:rsidR="00394C13" w:rsidRPr="00394C13" w:rsidRDefault="00394C13" w:rsidP="00C95628">
      <w:pPr>
        <w:pStyle w:val="ListParagraph"/>
        <w:numPr>
          <w:ilvl w:val="0"/>
          <w:numId w:val="11"/>
        </w:numPr>
      </w:pPr>
      <w:r w:rsidRPr="00394C13">
        <w:t>FOREIGN KEY</w:t>
      </w:r>
      <w:r>
        <w:tab/>
      </w:r>
      <w:r w:rsidRPr="00394C13">
        <w:t xml:space="preserve"> - Ensure the referential integrity of the data in one table to match values in another table</w:t>
      </w:r>
    </w:p>
    <w:p w:rsidR="00394C13" w:rsidRPr="00394C13" w:rsidRDefault="00394C13" w:rsidP="00C95628">
      <w:pPr>
        <w:pStyle w:val="ListParagraph"/>
        <w:numPr>
          <w:ilvl w:val="0"/>
          <w:numId w:val="11"/>
        </w:numPr>
      </w:pPr>
      <w:r w:rsidRPr="00394C13">
        <w:t xml:space="preserve">CHECK </w:t>
      </w:r>
      <w:r>
        <w:tab/>
      </w:r>
      <w:r>
        <w:tab/>
      </w:r>
      <w:r w:rsidRPr="00394C13">
        <w:t>- Ensures that the value in a column meets a specific condition</w:t>
      </w:r>
    </w:p>
    <w:p w:rsidR="00C66978" w:rsidRDefault="00394C13" w:rsidP="00C95628">
      <w:pPr>
        <w:pStyle w:val="ListParagraph"/>
        <w:numPr>
          <w:ilvl w:val="0"/>
          <w:numId w:val="11"/>
        </w:numPr>
      </w:pPr>
      <w:r w:rsidRPr="00394C13">
        <w:t xml:space="preserve">DEFAULT </w:t>
      </w:r>
      <w:r>
        <w:tab/>
      </w:r>
      <w:r>
        <w:tab/>
      </w:r>
      <w:r w:rsidRPr="00394C13">
        <w:t>- Specifies a default value for a column</w:t>
      </w:r>
    </w:p>
    <w:p w:rsidR="00FD7927" w:rsidRDefault="00FD7927" w:rsidP="00FD7927">
      <w:pPr>
        <w:pStyle w:val="ListParagraph"/>
        <w:ind w:left="360"/>
      </w:pPr>
    </w:p>
    <w:p w:rsidR="00C66978" w:rsidRPr="00FD7927" w:rsidRDefault="00FD7927" w:rsidP="00FD7927">
      <w:pPr>
        <w:spacing w:after="0"/>
        <w:rPr>
          <w:b/>
          <w:u w:val="single"/>
        </w:rPr>
      </w:pPr>
      <w:r w:rsidRPr="00FD7927">
        <w:rPr>
          <w:b/>
          <w:u w:val="single"/>
        </w:rPr>
        <w:t>V</w:t>
      </w:r>
      <w:r w:rsidR="00C66978" w:rsidRPr="00FD7927">
        <w:rPr>
          <w:b/>
          <w:u w:val="single"/>
        </w:rPr>
        <w:t>iews</w:t>
      </w:r>
    </w:p>
    <w:p w:rsidR="00C66978" w:rsidRDefault="00BB1877" w:rsidP="008C68A1">
      <w:pPr>
        <w:spacing w:after="0"/>
      </w:pPr>
      <w:r w:rsidRPr="00BB1877">
        <w:t xml:space="preserve">View is a </w:t>
      </w:r>
      <w:r w:rsidRPr="00204360">
        <w:rPr>
          <w:b/>
        </w:rPr>
        <w:t>virtual table based on the result-set of an SQL statement</w:t>
      </w:r>
      <w:r w:rsidRPr="00BB1877">
        <w:t>.</w:t>
      </w:r>
    </w:p>
    <w:p w:rsidR="00204360" w:rsidRDefault="00204360" w:rsidP="00C95628">
      <w:pPr>
        <w:pStyle w:val="ListParagraph"/>
        <w:numPr>
          <w:ilvl w:val="0"/>
          <w:numId w:val="12"/>
        </w:numPr>
      </w:pPr>
      <w:r w:rsidRPr="00204360">
        <w:t>A view contains rows and columns, just like a real table.</w:t>
      </w:r>
    </w:p>
    <w:p w:rsidR="008C68A1" w:rsidRDefault="00204360" w:rsidP="00C95628">
      <w:pPr>
        <w:pStyle w:val="ListParagraph"/>
        <w:numPr>
          <w:ilvl w:val="0"/>
          <w:numId w:val="12"/>
        </w:numPr>
      </w:pPr>
      <w:r w:rsidRPr="00204360">
        <w:t>The fields in a view are fields from one or more real tables in the database</w:t>
      </w:r>
    </w:p>
    <w:p w:rsidR="00FD7927" w:rsidRDefault="00FD7927" w:rsidP="00FD7927">
      <w:pPr>
        <w:pStyle w:val="ListParagraph"/>
      </w:pPr>
    </w:p>
    <w:p w:rsidR="008C68A1" w:rsidRPr="008C68A1" w:rsidRDefault="003B70AA" w:rsidP="008C68A1">
      <w:pPr>
        <w:pStyle w:val="ListParagraph"/>
        <w:pBdr>
          <w:top w:val="single" w:sz="4" w:space="1" w:color="auto"/>
          <w:left w:val="single" w:sz="4" w:space="4" w:color="auto"/>
          <w:bottom w:val="single" w:sz="4" w:space="1" w:color="auto"/>
          <w:right w:val="single" w:sz="4" w:space="4" w:color="auto"/>
        </w:pBdr>
        <w:shd w:val="clear" w:color="auto" w:fill="FFFFFF"/>
        <w:ind w:left="2160"/>
        <w:rPr>
          <w:rFonts w:ascii="Consolas" w:hAnsi="Consolas" w:cs="Consolas"/>
          <w:color w:val="000000"/>
          <w:sz w:val="24"/>
          <w:szCs w:val="24"/>
        </w:rPr>
      </w:pPr>
      <w:r w:rsidRPr="003B70AA">
        <w:rPr>
          <w:rFonts w:ascii="Consolas" w:hAnsi="Consolas" w:cs="Consolas"/>
          <w:b/>
          <w:color w:val="0070C0"/>
          <w:shd w:val="clear" w:color="auto" w:fill="FFFFFF"/>
        </w:rPr>
        <w:t xml:space="preserve">CREATE OR REPLACE VIEW </w:t>
      </w:r>
      <w:r w:rsidR="008C68A1" w:rsidRPr="008C68A1">
        <w:rPr>
          <w:rFonts w:ascii="Consolas" w:hAnsi="Consolas" w:cs="Consolas"/>
          <w:color w:val="000000"/>
        </w:rPr>
        <w:t xml:space="preserve">view_name </w:t>
      </w:r>
      <w:r w:rsidR="008C68A1" w:rsidRPr="008C68A1">
        <w:rPr>
          <w:rFonts w:ascii="Consolas" w:hAnsi="Consolas" w:cs="Consolas"/>
          <w:b/>
          <w:color w:val="0070C0"/>
        </w:rPr>
        <w:t>AS</w:t>
      </w:r>
      <w:r w:rsidR="008C68A1" w:rsidRPr="008C68A1">
        <w:rPr>
          <w:rFonts w:ascii="Consolas" w:hAnsi="Consolas" w:cs="Consolas"/>
          <w:color w:val="000000"/>
        </w:rPr>
        <w:br/>
        <w:t>SELECT column_name(s)</w:t>
      </w:r>
      <w:r w:rsidR="008C68A1" w:rsidRPr="008C68A1">
        <w:rPr>
          <w:rFonts w:ascii="Consolas" w:hAnsi="Consolas" w:cs="Consolas"/>
          <w:color w:val="000000"/>
        </w:rPr>
        <w:br/>
        <w:t>FROM table_name</w:t>
      </w:r>
      <w:r w:rsidR="008C68A1" w:rsidRPr="008C68A1">
        <w:rPr>
          <w:rFonts w:ascii="Consolas" w:hAnsi="Consolas" w:cs="Consolas"/>
          <w:color w:val="000000"/>
        </w:rPr>
        <w:br/>
        <w:t>WHERE condition</w:t>
      </w:r>
    </w:p>
    <w:p w:rsidR="003B70AA" w:rsidRPr="003B70AA" w:rsidRDefault="003B70AA" w:rsidP="003B7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lang w:eastAsia="en-US"/>
        </w:rPr>
      </w:pPr>
      <w:r w:rsidRPr="003B70AA">
        <w:rPr>
          <w:rFonts w:ascii="Courier New" w:eastAsia="Times New Roman" w:hAnsi="Courier New" w:cs="Courier New"/>
          <w:b/>
          <w:bCs/>
          <w:color w:val="0000FF"/>
          <w:lang w:eastAsia="en-US"/>
        </w:rPr>
        <w:t>CREATE</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b/>
          <w:bCs/>
          <w:color w:val="0000FF"/>
          <w:lang w:eastAsia="en-US"/>
        </w:rPr>
        <w:t>OR</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b/>
          <w:bCs/>
          <w:color w:val="0000FF"/>
          <w:lang w:eastAsia="en-US"/>
        </w:rPr>
        <w:t>REPLACE</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b/>
          <w:bCs/>
          <w:color w:val="0000FF"/>
          <w:lang w:eastAsia="en-US"/>
        </w:rPr>
        <w:t>VIEW</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color w:val="0000FF"/>
          <w:lang w:eastAsia="en-US"/>
        </w:rPr>
        <w:t>[</w:t>
      </w:r>
      <w:r w:rsidRPr="003B70AA">
        <w:rPr>
          <w:rFonts w:ascii="Courier New" w:eastAsia="Times New Roman" w:hAnsi="Courier New" w:cs="Courier New"/>
          <w:color w:val="808000"/>
          <w:lang w:eastAsia="en-US"/>
        </w:rPr>
        <w:t>Current</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color w:val="808000"/>
          <w:lang w:eastAsia="en-US"/>
        </w:rPr>
        <w:t>Product</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b/>
          <w:bCs/>
          <w:color w:val="0000FF"/>
          <w:lang w:eastAsia="en-US"/>
        </w:rPr>
        <w:t>List</w:t>
      </w:r>
      <w:r w:rsidRPr="003B70AA">
        <w:rPr>
          <w:rFonts w:ascii="Courier New" w:eastAsia="Times New Roman" w:hAnsi="Courier New" w:cs="Courier New"/>
          <w:color w:val="0000FF"/>
          <w:lang w:eastAsia="en-US"/>
        </w:rPr>
        <w:t>]</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b/>
          <w:bCs/>
          <w:color w:val="0000FF"/>
          <w:lang w:eastAsia="en-US"/>
        </w:rPr>
        <w:t>AS</w:t>
      </w:r>
    </w:p>
    <w:p w:rsidR="003B70AA" w:rsidRPr="003B70AA" w:rsidRDefault="003B70AA" w:rsidP="003B7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08000"/>
          <w:lang w:eastAsia="en-US"/>
        </w:rPr>
      </w:pPr>
      <w:r w:rsidRPr="003B70AA">
        <w:rPr>
          <w:rFonts w:ascii="Courier New" w:eastAsia="Times New Roman" w:hAnsi="Courier New" w:cs="Courier New"/>
          <w:b/>
          <w:bCs/>
          <w:color w:val="0000FF"/>
          <w:lang w:eastAsia="en-US"/>
        </w:rPr>
        <w:t>SELECT</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color w:val="808000"/>
          <w:lang w:eastAsia="en-US"/>
        </w:rPr>
        <w:t>ProductID</w:t>
      </w:r>
      <w:r w:rsidRPr="003B70AA">
        <w:rPr>
          <w:rFonts w:ascii="Courier New" w:eastAsia="Times New Roman" w:hAnsi="Courier New" w:cs="Courier New"/>
          <w:color w:val="0000FF"/>
          <w:lang w:eastAsia="en-US"/>
        </w:rPr>
        <w:t>,</w:t>
      </w:r>
      <w:r w:rsidRPr="003B70AA">
        <w:rPr>
          <w:rFonts w:ascii="Courier New" w:eastAsia="Times New Roman" w:hAnsi="Courier New" w:cs="Courier New"/>
          <w:color w:val="808000"/>
          <w:lang w:eastAsia="en-US"/>
        </w:rPr>
        <w:t>ProductName</w:t>
      </w:r>
      <w:r w:rsidRPr="003B70AA">
        <w:rPr>
          <w:rFonts w:ascii="Courier New" w:eastAsia="Times New Roman" w:hAnsi="Courier New" w:cs="Courier New"/>
          <w:color w:val="0000FF"/>
          <w:lang w:eastAsia="en-US"/>
        </w:rPr>
        <w:t>,</w:t>
      </w:r>
      <w:r w:rsidRPr="003B70AA">
        <w:rPr>
          <w:rFonts w:ascii="Courier New" w:eastAsia="Times New Roman" w:hAnsi="Courier New" w:cs="Courier New"/>
          <w:color w:val="808000"/>
          <w:lang w:eastAsia="en-US"/>
        </w:rPr>
        <w:t>Category</w:t>
      </w:r>
    </w:p>
    <w:p w:rsidR="003B70AA" w:rsidRPr="003B70AA" w:rsidRDefault="003B70AA" w:rsidP="003B7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808000"/>
          <w:lang w:eastAsia="en-US"/>
        </w:rPr>
      </w:pPr>
      <w:r w:rsidRPr="003B70AA">
        <w:rPr>
          <w:rFonts w:ascii="Courier New" w:eastAsia="Times New Roman" w:hAnsi="Courier New" w:cs="Courier New"/>
          <w:b/>
          <w:bCs/>
          <w:color w:val="0000FF"/>
          <w:lang w:eastAsia="en-US"/>
        </w:rPr>
        <w:t>FROM</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color w:val="808000"/>
          <w:lang w:eastAsia="en-US"/>
        </w:rPr>
        <w:t>Products</w:t>
      </w:r>
    </w:p>
    <w:p w:rsidR="003B70AA" w:rsidRDefault="003B70AA" w:rsidP="003B7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lang w:eastAsia="en-US"/>
        </w:rPr>
      </w:pPr>
      <w:r w:rsidRPr="003B70AA">
        <w:rPr>
          <w:rFonts w:ascii="Courier New" w:eastAsia="Times New Roman" w:hAnsi="Courier New" w:cs="Courier New"/>
          <w:b/>
          <w:bCs/>
          <w:color w:val="0000FF"/>
          <w:lang w:eastAsia="en-US"/>
        </w:rPr>
        <w:t>WHERE</w:t>
      </w:r>
      <w:r w:rsidRPr="003B70AA">
        <w:rPr>
          <w:rFonts w:ascii="Courier New" w:eastAsia="Times New Roman" w:hAnsi="Courier New" w:cs="Courier New"/>
          <w:color w:val="000000"/>
          <w:lang w:eastAsia="en-US"/>
        </w:rPr>
        <w:t xml:space="preserve"> </w:t>
      </w:r>
      <w:r w:rsidRPr="003B70AA">
        <w:rPr>
          <w:rFonts w:ascii="Courier New" w:eastAsia="Times New Roman" w:hAnsi="Courier New" w:cs="Courier New"/>
          <w:color w:val="808000"/>
          <w:lang w:eastAsia="en-US"/>
        </w:rPr>
        <w:t>Discontinued</w:t>
      </w:r>
      <w:r w:rsidRPr="003B70AA">
        <w:rPr>
          <w:rFonts w:ascii="Courier New" w:eastAsia="Times New Roman" w:hAnsi="Courier New" w:cs="Courier New"/>
          <w:color w:val="0000FF"/>
          <w:lang w:eastAsia="en-US"/>
        </w:rPr>
        <w:t>=</w:t>
      </w:r>
      <w:r w:rsidRPr="003B70AA">
        <w:rPr>
          <w:rFonts w:ascii="Courier New" w:eastAsia="Times New Roman" w:hAnsi="Courier New" w:cs="Courier New"/>
          <w:b/>
          <w:bCs/>
          <w:color w:val="0000FF"/>
          <w:lang w:eastAsia="en-US"/>
        </w:rPr>
        <w:t>No</w:t>
      </w:r>
    </w:p>
    <w:p w:rsidR="00805D9B" w:rsidRPr="003B70AA" w:rsidRDefault="00805D9B" w:rsidP="003B70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b/>
          <w:bCs/>
          <w:color w:val="0000FF"/>
          <w:lang w:eastAsia="en-US"/>
        </w:rPr>
      </w:pPr>
    </w:p>
    <w:p w:rsidR="003F3184" w:rsidRDefault="003B70AA" w:rsidP="00BF67DD">
      <w:pPr>
        <w:spacing w:line="360" w:lineRule="auto"/>
      </w:pPr>
      <w:r>
        <w:t>We can perform INSERT, DELETE, UPDATE Opetations as normal as Table operations</w:t>
      </w:r>
    </w:p>
    <w:p w:rsidR="003F3184" w:rsidRPr="003F3184" w:rsidRDefault="003F3184" w:rsidP="003F3184">
      <w:pPr>
        <w:spacing w:after="0"/>
        <w:rPr>
          <w:b/>
          <w:u w:val="single"/>
        </w:rPr>
      </w:pPr>
      <w:r w:rsidRPr="003F3184">
        <w:rPr>
          <w:b/>
          <w:u w:val="single"/>
        </w:rPr>
        <w:t>Date Functions</w:t>
      </w:r>
    </w:p>
    <w:p w:rsidR="003F3184" w:rsidRDefault="003F3184" w:rsidP="003F3184">
      <w:pPr>
        <w:rPr>
          <w:rFonts w:cs="Times New Roman"/>
        </w:rPr>
      </w:pPr>
      <w:r>
        <w:t>The following table lists the most important built-in date functions in MySQL:</w:t>
      </w:r>
    </w:p>
    <w:tbl>
      <w:tblPr>
        <w:tblW w:w="9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34"/>
        <w:gridCol w:w="7384"/>
      </w:tblGrid>
      <w:tr w:rsidR="003F3184" w:rsidRPr="003F3184" w:rsidTr="00BF67DD">
        <w:trPr>
          <w:trHeight w:val="17"/>
        </w:trPr>
        <w:tc>
          <w:tcPr>
            <w:tcW w:w="2134" w:type="dxa"/>
            <w:shd w:val="clear" w:color="auto" w:fill="auto"/>
            <w:tcMar>
              <w:top w:w="120" w:type="dxa"/>
              <w:left w:w="120" w:type="dxa"/>
              <w:bottom w:w="120" w:type="dxa"/>
              <w:right w:w="120" w:type="dxa"/>
            </w:tcMar>
            <w:hideMark/>
          </w:tcPr>
          <w:p w:rsidR="003F3184" w:rsidRPr="00BF67DD" w:rsidRDefault="003F3184" w:rsidP="003F3184">
            <w:pPr>
              <w:spacing w:after="0"/>
              <w:rPr>
                <w:b/>
                <w:sz w:val="18"/>
              </w:rPr>
            </w:pPr>
            <w:r w:rsidRPr="00BF67DD">
              <w:rPr>
                <w:b/>
                <w:sz w:val="18"/>
              </w:rPr>
              <w:t>Function</w:t>
            </w:r>
          </w:p>
        </w:tc>
        <w:tc>
          <w:tcPr>
            <w:tcW w:w="0" w:type="auto"/>
            <w:shd w:val="clear" w:color="auto" w:fill="auto"/>
            <w:tcMar>
              <w:top w:w="120" w:type="dxa"/>
              <w:left w:w="120" w:type="dxa"/>
              <w:bottom w:w="120" w:type="dxa"/>
              <w:right w:w="120" w:type="dxa"/>
            </w:tcMar>
            <w:hideMark/>
          </w:tcPr>
          <w:p w:rsidR="003F3184" w:rsidRPr="00BF67DD" w:rsidRDefault="003F3184" w:rsidP="003F3184">
            <w:pPr>
              <w:spacing w:after="0"/>
              <w:rPr>
                <w:b/>
                <w:sz w:val="18"/>
              </w:rPr>
            </w:pPr>
            <w:r w:rsidRPr="00BF67DD">
              <w:rPr>
                <w:b/>
                <w:sz w:val="18"/>
              </w:rPr>
              <w:t>Description</w:t>
            </w:r>
          </w:p>
        </w:tc>
      </w:tr>
      <w:tr w:rsidR="003F3184" w:rsidRPr="003F3184" w:rsidTr="00BF67DD">
        <w:trPr>
          <w:trHeight w:val="17"/>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57" w:history="1">
              <w:r w:rsidR="003F3184" w:rsidRPr="00BF67DD">
                <w:rPr>
                  <w:rStyle w:val="Hyperlink"/>
                  <w:b/>
                  <w:color w:val="auto"/>
                  <w:sz w:val="18"/>
                  <w:u w:val="none"/>
                </w:rPr>
                <w:t>NOW()</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Returns the current date and time</w:t>
            </w:r>
          </w:p>
        </w:tc>
      </w:tr>
      <w:tr w:rsidR="003F3184" w:rsidRPr="003F3184" w:rsidTr="00BF67DD">
        <w:trPr>
          <w:trHeight w:val="18"/>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58" w:history="1">
              <w:r w:rsidR="003F3184" w:rsidRPr="00BF67DD">
                <w:rPr>
                  <w:rStyle w:val="Hyperlink"/>
                  <w:b/>
                  <w:color w:val="auto"/>
                  <w:sz w:val="18"/>
                  <w:u w:val="none"/>
                </w:rPr>
                <w:t>CURDATE()</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Returns the current date</w:t>
            </w:r>
          </w:p>
        </w:tc>
      </w:tr>
      <w:tr w:rsidR="003F3184" w:rsidRPr="003F3184" w:rsidTr="00BF67DD">
        <w:trPr>
          <w:trHeight w:val="17"/>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59" w:history="1">
              <w:r w:rsidR="003F3184" w:rsidRPr="00BF67DD">
                <w:rPr>
                  <w:rStyle w:val="Hyperlink"/>
                  <w:b/>
                  <w:color w:val="auto"/>
                  <w:sz w:val="18"/>
                  <w:u w:val="none"/>
                </w:rPr>
                <w:t>CURTIME()</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Returns the current time</w:t>
            </w:r>
          </w:p>
        </w:tc>
      </w:tr>
      <w:tr w:rsidR="003F3184" w:rsidRPr="003F3184" w:rsidTr="00BF67DD">
        <w:trPr>
          <w:trHeight w:val="18"/>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60" w:history="1">
              <w:r w:rsidR="003F3184" w:rsidRPr="00BF67DD">
                <w:rPr>
                  <w:rStyle w:val="Hyperlink"/>
                  <w:b/>
                  <w:color w:val="auto"/>
                  <w:sz w:val="18"/>
                  <w:u w:val="none"/>
                </w:rPr>
                <w:t>DATE()</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Extracts the date part of a date or date/time expression</w:t>
            </w:r>
          </w:p>
        </w:tc>
      </w:tr>
      <w:tr w:rsidR="003F3184" w:rsidRPr="003F3184" w:rsidTr="00BF67DD">
        <w:trPr>
          <w:trHeight w:val="17"/>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61" w:history="1">
              <w:r w:rsidR="003F3184" w:rsidRPr="00BF67DD">
                <w:rPr>
                  <w:rStyle w:val="Hyperlink"/>
                  <w:b/>
                  <w:color w:val="auto"/>
                  <w:sz w:val="18"/>
                  <w:u w:val="none"/>
                </w:rPr>
                <w:t>EXTRACT()</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Returns a single part of a date/time</w:t>
            </w:r>
          </w:p>
        </w:tc>
      </w:tr>
      <w:tr w:rsidR="003F3184" w:rsidRPr="003F3184" w:rsidTr="00BF67DD">
        <w:trPr>
          <w:trHeight w:val="18"/>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62" w:history="1">
              <w:r w:rsidR="003F3184" w:rsidRPr="00BF67DD">
                <w:rPr>
                  <w:rStyle w:val="Hyperlink"/>
                  <w:b/>
                  <w:color w:val="auto"/>
                  <w:sz w:val="18"/>
                  <w:u w:val="none"/>
                </w:rPr>
                <w:t>DATE_ADD()</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Adds a specified time interval to a date</w:t>
            </w:r>
          </w:p>
        </w:tc>
      </w:tr>
      <w:tr w:rsidR="003F3184" w:rsidRPr="003F3184" w:rsidTr="00BF67DD">
        <w:trPr>
          <w:trHeight w:val="17"/>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63" w:history="1">
              <w:r w:rsidR="003F3184" w:rsidRPr="00BF67DD">
                <w:rPr>
                  <w:rStyle w:val="Hyperlink"/>
                  <w:b/>
                  <w:color w:val="auto"/>
                  <w:sz w:val="18"/>
                  <w:u w:val="none"/>
                </w:rPr>
                <w:t>DATE_SUB()</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Subtracts a specified time interval from a date</w:t>
            </w:r>
          </w:p>
        </w:tc>
      </w:tr>
      <w:tr w:rsidR="003F3184" w:rsidRPr="003F3184" w:rsidTr="00BF67DD">
        <w:trPr>
          <w:trHeight w:val="18"/>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64" w:history="1">
              <w:r w:rsidR="003F3184" w:rsidRPr="00BF67DD">
                <w:rPr>
                  <w:rStyle w:val="Hyperlink"/>
                  <w:b/>
                  <w:color w:val="auto"/>
                  <w:sz w:val="18"/>
                  <w:u w:val="none"/>
                </w:rPr>
                <w:t>DATEDIFF()</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Returns the number of days between two dates</w:t>
            </w:r>
          </w:p>
        </w:tc>
      </w:tr>
      <w:tr w:rsidR="003F3184" w:rsidRPr="003F3184" w:rsidTr="00BF67DD">
        <w:trPr>
          <w:trHeight w:val="17"/>
        </w:trPr>
        <w:tc>
          <w:tcPr>
            <w:tcW w:w="0" w:type="auto"/>
            <w:shd w:val="clear" w:color="auto" w:fill="auto"/>
            <w:tcMar>
              <w:top w:w="120" w:type="dxa"/>
              <w:left w:w="120" w:type="dxa"/>
              <w:bottom w:w="120" w:type="dxa"/>
              <w:right w:w="120" w:type="dxa"/>
            </w:tcMar>
            <w:hideMark/>
          </w:tcPr>
          <w:p w:rsidR="003F3184" w:rsidRPr="00BF67DD" w:rsidRDefault="00B20442" w:rsidP="00BF67DD">
            <w:pPr>
              <w:spacing w:after="0" w:line="240" w:lineRule="auto"/>
              <w:rPr>
                <w:b/>
                <w:color w:val="auto"/>
                <w:sz w:val="18"/>
              </w:rPr>
            </w:pPr>
            <w:hyperlink r:id="rId65" w:history="1">
              <w:r w:rsidR="003F3184" w:rsidRPr="00BF67DD">
                <w:rPr>
                  <w:rStyle w:val="Hyperlink"/>
                  <w:b/>
                  <w:color w:val="auto"/>
                  <w:sz w:val="18"/>
                  <w:u w:val="none"/>
                </w:rPr>
                <w:t>DATE_FORMAT()</w:t>
              </w:r>
            </w:hyperlink>
          </w:p>
        </w:tc>
        <w:tc>
          <w:tcPr>
            <w:tcW w:w="0" w:type="auto"/>
            <w:shd w:val="clear" w:color="auto" w:fill="auto"/>
            <w:tcMar>
              <w:top w:w="120" w:type="dxa"/>
              <w:left w:w="120" w:type="dxa"/>
              <w:bottom w:w="120" w:type="dxa"/>
              <w:right w:w="120" w:type="dxa"/>
            </w:tcMar>
            <w:hideMark/>
          </w:tcPr>
          <w:p w:rsidR="003F3184" w:rsidRPr="00BF67DD" w:rsidRDefault="003F3184" w:rsidP="00BF67DD">
            <w:pPr>
              <w:spacing w:after="0" w:line="240" w:lineRule="auto"/>
              <w:rPr>
                <w:b/>
                <w:color w:val="002060"/>
                <w:sz w:val="18"/>
              </w:rPr>
            </w:pPr>
            <w:r w:rsidRPr="00BF67DD">
              <w:rPr>
                <w:b/>
                <w:color w:val="002060"/>
                <w:sz w:val="18"/>
              </w:rPr>
              <w:t>Displays date/time data in different formats</w:t>
            </w:r>
          </w:p>
        </w:tc>
      </w:tr>
    </w:tbl>
    <w:p w:rsidR="003B70AA" w:rsidRDefault="003B70AA" w:rsidP="004C1E76"/>
    <w:p w:rsidR="000C64B9" w:rsidRDefault="000C64B9" w:rsidP="004C1E76"/>
    <w:p w:rsidR="00A77BCC" w:rsidRDefault="00A77BCC" w:rsidP="00A77BCC">
      <w:pPr>
        <w:pStyle w:val="Heading2"/>
      </w:pPr>
      <w:bookmarkStart w:id="15" w:name="_Toc4274696"/>
      <w:r>
        <w:t>1.3 Sql Functions</w:t>
      </w:r>
      <w:bookmarkEnd w:id="15"/>
    </w:p>
    <w:p w:rsidR="000C64B9" w:rsidRDefault="000C64B9" w:rsidP="00BF67DD">
      <w:pPr>
        <w:spacing w:after="0"/>
        <w:rPr>
          <w:b/>
          <w:u w:val="single"/>
        </w:rPr>
      </w:pPr>
    </w:p>
    <w:p w:rsidR="00BF67DD" w:rsidRPr="00BF67DD" w:rsidRDefault="00BF67DD" w:rsidP="00BF67DD">
      <w:pPr>
        <w:spacing w:after="0"/>
        <w:rPr>
          <w:b/>
          <w:u w:val="single"/>
        </w:rPr>
      </w:pPr>
      <w:r w:rsidRPr="00BF67DD">
        <w:rPr>
          <w:b/>
          <w:u w:val="single"/>
        </w:rPr>
        <w:t>Number functions</w:t>
      </w:r>
    </w:p>
    <w:p w:rsidR="00A77BCC" w:rsidRDefault="00A77BCC" w:rsidP="00C95628">
      <w:pPr>
        <w:pStyle w:val="ListParagraph"/>
        <w:numPr>
          <w:ilvl w:val="0"/>
          <w:numId w:val="13"/>
        </w:numPr>
      </w:pPr>
      <w:r w:rsidRPr="00A77BCC">
        <w:rPr>
          <w:b/>
        </w:rPr>
        <w:t xml:space="preserve">AVG() </w:t>
      </w:r>
      <w:r w:rsidRPr="00A77BCC">
        <w:rPr>
          <w:b/>
        </w:rPr>
        <w:tab/>
      </w:r>
      <w:r>
        <w:t>- Returns the average value</w:t>
      </w:r>
    </w:p>
    <w:p w:rsidR="00A77BCC" w:rsidRDefault="00A77BCC" w:rsidP="00C95628">
      <w:pPr>
        <w:pStyle w:val="ListParagraph"/>
        <w:numPr>
          <w:ilvl w:val="0"/>
          <w:numId w:val="13"/>
        </w:numPr>
      </w:pPr>
      <w:r w:rsidRPr="00A77BCC">
        <w:rPr>
          <w:b/>
        </w:rPr>
        <w:t xml:space="preserve">COUNT() </w:t>
      </w:r>
      <w:r>
        <w:tab/>
        <w:t>- Returns the number of rows</w:t>
      </w:r>
    </w:p>
    <w:p w:rsidR="00A77BCC" w:rsidRDefault="00A77BCC" w:rsidP="00C95628">
      <w:pPr>
        <w:pStyle w:val="ListParagraph"/>
        <w:numPr>
          <w:ilvl w:val="0"/>
          <w:numId w:val="13"/>
        </w:numPr>
      </w:pPr>
      <w:r w:rsidRPr="00A77BCC">
        <w:rPr>
          <w:b/>
        </w:rPr>
        <w:t>FIRST(</w:t>
      </w:r>
      <w:r>
        <w:t>)</w:t>
      </w:r>
      <w:r>
        <w:tab/>
        <w:t xml:space="preserve"> - Returns the first value</w:t>
      </w:r>
    </w:p>
    <w:p w:rsidR="00A77BCC" w:rsidRDefault="00A77BCC" w:rsidP="00C95628">
      <w:pPr>
        <w:pStyle w:val="ListParagraph"/>
        <w:numPr>
          <w:ilvl w:val="0"/>
          <w:numId w:val="13"/>
        </w:numPr>
      </w:pPr>
      <w:r w:rsidRPr="00A77BCC">
        <w:rPr>
          <w:b/>
        </w:rPr>
        <w:t>LAST()</w:t>
      </w:r>
      <w:r>
        <w:t xml:space="preserve"> </w:t>
      </w:r>
      <w:r>
        <w:tab/>
        <w:t>- Returns the last value</w:t>
      </w:r>
    </w:p>
    <w:p w:rsidR="00A77BCC" w:rsidRDefault="00A77BCC" w:rsidP="00C95628">
      <w:pPr>
        <w:pStyle w:val="ListParagraph"/>
        <w:numPr>
          <w:ilvl w:val="0"/>
          <w:numId w:val="13"/>
        </w:numPr>
      </w:pPr>
      <w:r w:rsidRPr="00A77BCC">
        <w:rPr>
          <w:b/>
        </w:rPr>
        <w:t xml:space="preserve">MAX() </w:t>
      </w:r>
      <w:r w:rsidRPr="00A77BCC">
        <w:rPr>
          <w:b/>
        </w:rPr>
        <w:tab/>
      </w:r>
      <w:r>
        <w:t>- Returns the largest value</w:t>
      </w:r>
    </w:p>
    <w:p w:rsidR="00A77BCC" w:rsidRDefault="00A77BCC" w:rsidP="00C95628">
      <w:pPr>
        <w:pStyle w:val="ListParagraph"/>
        <w:numPr>
          <w:ilvl w:val="0"/>
          <w:numId w:val="13"/>
        </w:numPr>
      </w:pPr>
      <w:r w:rsidRPr="00A77BCC">
        <w:rPr>
          <w:b/>
        </w:rPr>
        <w:t xml:space="preserve">MIN() </w:t>
      </w:r>
      <w:r w:rsidRPr="00A77BCC">
        <w:rPr>
          <w:b/>
        </w:rPr>
        <w:tab/>
      </w:r>
      <w:r>
        <w:t>- Returns the smallest value</w:t>
      </w:r>
    </w:p>
    <w:p w:rsidR="00A77BCC" w:rsidRDefault="00A77BCC" w:rsidP="00C95628">
      <w:pPr>
        <w:pStyle w:val="ListParagraph"/>
        <w:numPr>
          <w:ilvl w:val="0"/>
          <w:numId w:val="13"/>
        </w:numPr>
      </w:pPr>
      <w:r w:rsidRPr="00A77BCC">
        <w:rPr>
          <w:b/>
        </w:rPr>
        <w:t xml:space="preserve">SUM() </w:t>
      </w:r>
      <w:r w:rsidRPr="00A77BCC">
        <w:rPr>
          <w:b/>
        </w:rPr>
        <w:tab/>
      </w:r>
      <w:r>
        <w:t>- Returns the sum</w:t>
      </w:r>
    </w:p>
    <w:p w:rsidR="000C64B9" w:rsidRDefault="000C64B9" w:rsidP="000C64B9">
      <w:pPr>
        <w:pStyle w:val="ListParagraph"/>
      </w:pPr>
    </w:p>
    <w:p w:rsidR="00BF67DD" w:rsidRDefault="00BF67DD" w:rsidP="00BF67DD">
      <w:pPr>
        <w:spacing w:after="0"/>
      </w:pPr>
      <w:r>
        <w:rPr>
          <w:b/>
          <w:u w:val="single"/>
        </w:rPr>
        <w:t>String</w:t>
      </w:r>
      <w:r w:rsidRPr="00BF67DD">
        <w:rPr>
          <w:b/>
          <w:u w:val="single"/>
        </w:rPr>
        <w:t xml:space="preserve"> functions</w:t>
      </w:r>
    </w:p>
    <w:p w:rsidR="008C5D17" w:rsidRDefault="008C5D17" w:rsidP="00C95628">
      <w:pPr>
        <w:pStyle w:val="ListParagraph"/>
        <w:numPr>
          <w:ilvl w:val="0"/>
          <w:numId w:val="13"/>
        </w:numPr>
      </w:pPr>
      <w:r w:rsidRPr="008C5D17">
        <w:rPr>
          <w:b/>
        </w:rPr>
        <w:t xml:space="preserve">UCASE() </w:t>
      </w:r>
      <w:r>
        <w:tab/>
        <w:t>- Converts a field to upper case</w:t>
      </w:r>
    </w:p>
    <w:p w:rsidR="008C5D17" w:rsidRDefault="008C5D17" w:rsidP="00C95628">
      <w:pPr>
        <w:pStyle w:val="ListParagraph"/>
        <w:numPr>
          <w:ilvl w:val="0"/>
          <w:numId w:val="13"/>
        </w:numPr>
      </w:pPr>
      <w:r w:rsidRPr="008C5D17">
        <w:rPr>
          <w:b/>
        </w:rPr>
        <w:t>LCASE()</w:t>
      </w:r>
      <w:r>
        <w:tab/>
        <w:t xml:space="preserve"> - Converts a field to lower case</w:t>
      </w:r>
    </w:p>
    <w:p w:rsidR="008C5D17" w:rsidRDefault="008C5D17" w:rsidP="00C95628">
      <w:pPr>
        <w:pStyle w:val="ListParagraph"/>
        <w:numPr>
          <w:ilvl w:val="0"/>
          <w:numId w:val="13"/>
        </w:numPr>
      </w:pPr>
      <w:r w:rsidRPr="008C5D17">
        <w:rPr>
          <w:b/>
        </w:rPr>
        <w:t xml:space="preserve">MID() </w:t>
      </w:r>
      <w:r w:rsidRPr="008C5D17">
        <w:rPr>
          <w:b/>
        </w:rPr>
        <w:tab/>
      </w:r>
      <w:r>
        <w:t>- Extract characters from a text field</w:t>
      </w:r>
    </w:p>
    <w:p w:rsidR="008C5D17" w:rsidRDefault="008C5D17" w:rsidP="00C95628">
      <w:pPr>
        <w:pStyle w:val="ListParagraph"/>
        <w:numPr>
          <w:ilvl w:val="0"/>
          <w:numId w:val="13"/>
        </w:numPr>
      </w:pPr>
      <w:r w:rsidRPr="008C5D17">
        <w:rPr>
          <w:b/>
        </w:rPr>
        <w:t xml:space="preserve">LEN() </w:t>
      </w:r>
      <w:r w:rsidRPr="008C5D17">
        <w:rPr>
          <w:b/>
        </w:rPr>
        <w:tab/>
      </w:r>
      <w:r w:rsidRPr="008C5D17">
        <w:rPr>
          <w:b/>
        </w:rPr>
        <w:tab/>
      </w:r>
      <w:r>
        <w:t>- Returns the length of a text field</w:t>
      </w:r>
    </w:p>
    <w:p w:rsidR="008C5D17" w:rsidRDefault="008C5D17" w:rsidP="00C95628">
      <w:pPr>
        <w:pStyle w:val="ListParagraph"/>
        <w:numPr>
          <w:ilvl w:val="0"/>
          <w:numId w:val="13"/>
        </w:numPr>
      </w:pPr>
      <w:r w:rsidRPr="008C5D17">
        <w:rPr>
          <w:b/>
        </w:rPr>
        <w:t xml:space="preserve">ROUND() </w:t>
      </w:r>
      <w:r>
        <w:tab/>
        <w:t>- Rounds a numeric field to the number of decimals specified</w:t>
      </w:r>
    </w:p>
    <w:p w:rsidR="008C5D17" w:rsidRDefault="008C5D17" w:rsidP="00C95628">
      <w:pPr>
        <w:pStyle w:val="ListParagraph"/>
        <w:numPr>
          <w:ilvl w:val="0"/>
          <w:numId w:val="13"/>
        </w:numPr>
      </w:pPr>
      <w:r w:rsidRPr="008C5D17">
        <w:rPr>
          <w:b/>
        </w:rPr>
        <w:t xml:space="preserve">NOW() </w:t>
      </w:r>
      <w:r w:rsidRPr="008C5D17">
        <w:rPr>
          <w:b/>
        </w:rPr>
        <w:tab/>
      </w:r>
      <w:r>
        <w:t>- Returns the current system date and time</w:t>
      </w:r>
    </w:p>
    <w:p w:rsidR="008C5D17" w:rsidRDefault="008C5D17" w:rsidP="00C95628">
      <w:pPr>
        <w:pStyle w:val="ListParagraph"/>
        <w:numPr>
          <w:ilvl w:val="0"/>
          <w:numId w:val="13"/>
        </w:numPr>
      </w:pPr>
      <w:r w:rsidRPr="008C5D17">
        <w:rPr>
          <w:b/>
        </w:rPr>
        <w:t xml:space="preserve">FORMAT() </w:t>
      </w:r>
      <w:r>
        <w:tab/>
        <w:t>- Formats how a field is to be displayed</w:t>
      </w:r>
    </w:p>
    <w:p w:rsidR="00BF67DD" w:rsidRDefault="00AF6BBE" w:rsidP="00AF6BBE">
      <w:pPr>
        <w:pStyle w:val="Heading2"/>
      </w:pPr>
      <w:bookmarkStart w:id="16" w:name="_Toc4274697"/>
      <w:r>
        <w:t>1</w:t>
      </w:r>
      <w:r w:rsidR="00B97B31">
        <w:t>.</w:t>
      </w:r>
      <w:r>
        <w:t>4</w:t>
      </w:r>
      <w:r w:rsidR="00B97B31">
        <w:t xml:space="preserve"> PL/SQL</w:t>
      </w:r>
      <w:bookmarkEnd w:id="16"/>
    </w:p>
    <w:p w:rsidR="00B97B31" w:rsidRDefault="00F521A5" w:rsidP="00B97B31">
      <w:r w:rsidRPr="00F521A5">
        <w:rPr>
          <w:b/>
        </w:rPr>
        <w:t>PL/SQL</w:t>
      </w:r>
      <w:r w:rsidRPr="00F521A5">
        <w:t xml:space="preserve"> stand</w:t>
      </w:r>
      <w:r>
        <w:t>s for (Procedural Language/</w:t>
      </w:r>
      <w:r w:rsidRPr="00F521A5">
        <w:t>Structure Query Language). It is extension of SQL</w:t>
      </w:r>
    </w:p>
    <w:p w:rsidR="00CA39A2" w:rsidRDefault="00CA39A2" w:rsidP="00B97B31"/>
    <w:p w:rsidR="009A7498" w:rsidRDefault="009A7498" w:rsidP="009A7498">
      <w:pPr>
        <w:pStyle w:val="Heading2"/>
      </w:pPr>
      <w:bookmarkStart w:id="17" w:name="_Toc4274698"/>
      <w:r>
        <w:t>2.1 Bascis</w:t>
      </w:r>
      <w:bookmarkEnd w:id="17"/>
    </w:p>
    <w:p w:rsidR="00CD7BF3" w:rsidRDefault="00CD7BF3" w:rsidP="00C95628">
      <w:pPr>
        <w:pStyle w:val="ListParagraph"/>
        <w:numPr>
          <w:ilvl w:val="0"/>
          <w:numId w:val="14"/>
        </w:numPr>
        <w:spacing w:after="0"/>
        <w:rPr>
          <w:lang w:eastAsia="en-US"/>
        </w:rPr>
      </w:pPr>
      <w:r w:rsidRPr="00CD7BF3">
        <w:rPr>
          <w:b/>
          <w:bCs/>
          <w:u w:val="single"/>
          <w:lang w:eastAsia="en-US"/>
        </w:rPr>
        <w:t>Datatpye</w:t>
      </w:r>
      <w:r w:rsidR="00FC7911" w:rsidRPr="00FC7911">
        <w:rPr>
          <w:lang w:eastAsia="en-US"/>
        </w:rPr>
        <w:t> </w:t>
      </w:r>
    </w:p>
    <w:p w:rsidR="00FC7911" w:rsidRPr="00FC7911" w:rsidRDefault="00CD7BF3" w:rsidP="00CD7BF3">
      <w:pPr>
        <w:pStyle w:val="ListParagraph"/>
        <w:spacing w:after="0"/>
        <w:rPr>
          <w:lang w:eastAsia="en-US"/>
        </w:rPr>
      </w:pPr>
      <w:r>
        <w:rPr>
          <w:lang w:eastAsia="en-US"/>
        </w:rPr>
        <w:t xml:space="preserve">Below </w:t>
      </w:r>
      <w:r w:rsidR="00FC7911" w:rsidRPr="00FC7911">
        <w:rPr>
          <w:lang w:eastAsia="en-US"/>
        </w:rPr>
        <w:t>are supported</w:t>
      </w:r>
      <w:r>
        <w:rPr>
          <w:lang w:eastAsia="en-US"/>
        </w:rPr>
        <w:t xml:space="preserve"> Datatypes</w:t>
      </w:r>
      <w:r w:rsidR="00FC7911" w:rsidRPr="00FC7911">
        <w:rPr>
          <w:lang w:eastAsia="en-US"/>
        </w:rPr>
        <w:t xml:space="preserve"> in PL/SQL which are supported in SQL.</w:t>
      </w:r>
    </w:p>
    <w:tbl>
      <w:tblPr>
        <w:tblW w:w="9224"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68"/>
        <w:gridCol w:w="4564"/>
        <w:gridCol w:w="3792"/>
      </w:tblGrid>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bCs/>
                <w:lang w:eastAsia="en-US"/>
              </w:rPr>
            </w:pPr>
            <w:r w:rsidRPr="00FC7911">
              <w:rPr>
                <w:b/>
                <w:bCs/>
                <w:lang w:eastAsia="en-US"/>
              </w:rPr>
              <w:t>Data type</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bCs/>
                <w:lang w:eastAsia="en-US"/>
              </w:rPr>
            </w:pPr>
            <w:r w:rsidRPr="00FC7911">
              <w:rPr>
                <w:b/>
                <w:bCs/>
                <w:lang w:eastAsia="en-US"/>
              </w:rPr>
              <w:t>Syntax</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1</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Integer</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INTEGER</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2</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Smallint</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SMALLINT</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3</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Numeric</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NUMERIC(P,S)</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4</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Real</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REAL</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lastRenderedPageBreak/>
              <w:t>5</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Decimal</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DECIMAL(P,S)</w:t>
            </w:r>
          </w:p>
        </w:tc>
      </w:tr>
      <w:tr w:rsidR="00FC7911" w:rsidRPr="00FC7911" w:rsidTr="00FC7911">
        <w:trPr>
          <w:trHeight w:val="233"/>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6</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Float</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FLOAT(P)</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7</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Character</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CHAR(X)</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8</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Character varying</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VARCHAR2(X)</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9</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Date</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Date</w:t>
            </w:r>
          </w:p>
        </w:tc>
      </w:tr>
      <w:tr w:rsidR="00FC7911" w:rsidRPr="00FC7911" w:rsidTr="00FC7911">
        <w:trPr>
          <w:trHeight w:val="246"/>
        </w:trPr>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10</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Time</w:t>
            </w:r>
          </w:p>
        </w:tc>
        <w:tc>
          <w:tcPr>
            <w:tcW w:w="0" w:type="auto"/>
            <w:shd w:val="clear" w:color="auto" w:fill="auto"/>
            <w:tcMar>
              <w:top w:w="75" w:type="dxa"/>
              <w:left w:w="75" w:type="dxa"/>
              <w:bottom w:w="75" w:type="dxa"/>
              <w:right w:w="75" w:type="dxa"/>
            </w:tcMar>
            <w:vAlign w:val="center"/>
            <w:hideMark/>
          </w:tcPr>
          <w:p w:rsidR="00FC7911" w:rsidRPr="00FC7911" w:rsidRDefault="00FC7911" w:rsidP="00FC7911">
            <w:pPr>
              <w:spacing w:after="0"/>
              <w:rPr>
                <w:b/>
                <w:lang w:eastAsia="en-US"/>
              </w:rPr>
            </w:pPr>
            <w:r w:rsidRPr="00FC7911">
              <w:rPr>
                <w:b/>
                <w:lang w:eastAsia="en-US"/>
              </w:rPr>
              <w:t>TIME</w:t>
            </w:r>
          </w:p>
        </w:tc>
      </w:tr>
    </w:tbl>
    <w:p w:rsidR="00F521A5" w:rsidRDefault="00F521A5" w:rsidP="00B97B31"/>
    <w:p w:rsidR="00D01FC6" w:rsidRDefault="00D01FC6" w:rsidP="00C95628">
      <w:pPr>
        <w:pStyle w:val="ListParagraph"/>
        <w:numPr>
          <w:ilvl w:val="0"/>
          <w:numId w:val="14"/>
        </w:numPr>
      </w:pPr>
      <w:r w:rsidRPr="00D01FC6">
        <w:rPr>
          <w:b/>
          <w:u w:val="single"/>
        </w:rPr>
        <w:t>Variables</w:t>
      </w:r>
    </w:p>
    <w:p w:rsidR="00D01FC6" w:rsidRPr="00D01FC6" w:rsidRDefault="00D01FC6" w:rsidP="00D01FC6">
      <w:pPr>
        <w:pBdr>
          <w:top w:val="single" w:sz="4" w:space="1" w:color="auto"/>
          <w:left w:val="single" w:sz="4" w:space="4" w:color="auto"/>
          <w:bottom w:val="single" w:sz="4" w:space="1" w:color="auto"/>
          <w:right w:val="single" w:sz="4" w:space="4" w:color="auto"/>
        </w:pBdr>
        <w:spacing w:after="0"/>
        <w:ind w:left="720"/>
        <w:rPr>
          <w:u w:val="single"/>
        </w:rPr>
      </w:pPr>
      <w:r w:rsidRPr="00D01FC6">
        <w:rPr>
          <w:b/>
          <w:u w:val="single"/>
        </w:rPr>
        <w:t xml:space="preserve">Variable </w:t>
      </w:r>
      <w:r w:rsidRPr="00D01FC6">
        <w:rPr>
          <w:u w:val="single"/>
        </w:rPr>
        <w:t xml:space="preserve">Declaration </w:t>
      </w:r>
    </w:p>
    <w:p w:rsidR="00FC7911" w:rsidRDefault="00445D4E" w:rsidP="00D01FC6">
      <w:pPr>
        <w:pBdr>
          <w:top w:val="single" w:sz="4" w:space="1" w:color="auto"/>
          <w:left w:val="single" w:sz="4" w:space="4" w:color="auto"/>
          <w:bottom w:val="single" w:sz="4" w:space="1" w:color="auto"/>
          <w:right w:val="single" w:sz="4" w:space="4" w:color="auto"/>
        </w:pBdr>
        <w:spacing w:after="0"/>
        <w:ind w:left="720" w:firstLine="720"/>
        <w:rPr>
          <w:b/>
          <w:color w:val="0070C0"/>
        </w:rPr>
      </w:pPr>
      <w:r w:rsidRPr="00D01FC6">
        <w:rPr>
          <w:b/>
          <w:color w:val="0070C0"/>
        </w:rPr>
        <w:t>Variable_name</w:t>
      </w:r>
      <w:r w:rsidR="00D01FC6" w:rsidRPr="00D01FC6">
        <w:rPr>
          <w:b/>
          <w:color w:val="0070C0"/>
        </w:rPr>
        <w:t xml:space="preserve"> datatype;</w:t>
      </w:r>
    </w:p>
    <w:p w:rsidR="00D01FC6" w:rsidRDefault="00D01FC6" w:rsidP="00D01FC6">
      <w:pPr>
        <w:pBdr>
          <w:top w:val="single" w:sz="4" w:space="1" w:color="auto"/>
          <w:left w:val="single" w:sz="4" w:space="4" w:color="auto"/>
          <w:bottom w:val="single" w:sz="4" w:space="1" w:color="auto"/>
          <w:right w:val="single" w:sz="4" w:space="4" w:color="auto"/>
        </w:pBdr>
        <w:spacing w:after="0"/>
        <w:ind w:left="720" w:firstLine="720"/>
        <w:rPr>
          <w:b/>
          <w:color w:val="0070C0"/>
        </w:rPr>
      </w:pPr>
      <w:r w:rsidRPr="00D01FC6">
        <w:rPr>
          <w:b/>
          <w:color w:val="0070C0"/>
        </w:rPr>
        <w:t>a number;</w:t>
      </w:r>
    </w:p>
    <w:p w:rsidR="00D01FC6" w:rsidRDefault="00D01FC6" w:rsidP="00D01FC6">
      <w:pPr>
        <w:pBdr>
          <w:top w:val="single" w:sz="4" w:space="1" w:color="auto"/>
          <w:left w:val="single" w:sz="4" w:space="4" w:color="auto"/>
          <w:bottom w:val="single" w:sz="4" w:space="1" w:color="auto"/>
          <w:right w:val="single" w:sz="4" w:space="4" w:color="auto"/>
        </w:pBdr>
        <w:spacing w:after="0"/>
        <w:ind w:left="720" w:firstLine="720"/>
        <w:rPr>
          <w:b/>
          <w:color w:val="0070C0"/>
        </w:rPr>
      </w:pPr>
    </w:p>
    <w:p w:rsidR="00D01FC6" w:rsidRPr="00D01FC6" w:rsidRDefault="00D01FC6" w:rsidP="00D01FC6">
      <w:pPr>
        <w:pBdr>
          <w:top w:val="single" w:sz="4" w:space="1" w:color="auto"/>
          <w:left w:val="single" w:sz="4" w:space="4" w:color="auto"/>
          <w:bottom w:val="single" w:sz="4" w:space="1" w:color="auto"/>
          <w:right w:val="single" w:sz="4" w:space="4" w:color="auto"/>
        </w:pBdr>
        <w:spacing w:after="0"/>
        <w:ind w:left="720"/>
        <w:rPr>
          <w:b/>
          <w:u w:val="single"/>
        </w:rPr>
      </w:pPr>
      <w:r w:rsidRPr="00D01FC6">
        <w:rPr>
          <w:b/>
          <w:u w:val="single"/>
        </w:rPr>
        <w:t>Variable Initialization</w:t>
      </w:r>
    </w:p>
    <w:p w:rsidR="00D01FC6" w:rsidRDefault="00445D4E" w:rsidP="00D01FC6">
      <w:pPr>
        <w:pBdr>
          <w:top w:val="single" w:sz="4" w:space="1" w:color="auto"/>
          <w:left w:val="single" w:sz="4" w:space="4" w:color="auto"/>
          <w:bottom w:val="single" w:sz="4" w:space="1" w:color="auto"/>
          <w:right w:val="single" w:sz="4" w:space="4" w:color="auto"/>
        </w:pBdr>
        <w:spacing w:after="0"/>
        <w:ind w:left="720" w:firstLine="720"/>
        <w:rPr>
          <w:b/>
          <w:color w:val="0070C0"/>
        </w:rPr>
      </w:pPr>
      <w:r w:rsidRPr="00D01FC6">
        <w:rPr>
          <w:b/>
          <w:color w:val="0070C0"/>
        </w:rPr>
        <w:t>Variable_name</w:t>
      </w:r>
      <w:r w:rsidR="00D01FC6" w:rsidRPr="00D01FC6">
        <w:rPr>
          <w:b/>
          <w:color w:val="0070C0"/>
        </w:rPr>
        <w:t xml:space="preserve"> datatype:=value;</w:t>
      </w:r>
    </w:p>
    <w:p w:rsidR="00D01FC6" w:rsidRPr="00D01FC6" w:rsidRDefault="00D01FC6" w:rsidP="00D01FC6">
      <w:pPr>
        <w:pBdr>
          <w:top w:val="single" w:sz="4" w:space="1" w:color="auto"/>
          <w:left w:val="single" w:sz="4" w:space="4" w:color="auto"/>
          <w:bottom w:val="single" w:sz="4" w:space="1" w:color="auto"/>
          <w:right w:val="single" w:sz="4" w:space="4" w:color="auto"/>
        </w:pBdr>
        <w:spacing w:after="0"/>
        <w:ind w:left="720" w:firstLine="720"/>
        <w:rPr>
          <w:b/>
          <w:color w:val="0070C0"/>
        </w:rPr>
      </w:pPr>
      <w:r w:rsidRPr="00D01FC6">
        <w:rPr>
          <w:b/>
          <w:color w:val="0070C0"/>
        </w:rPr>
        <w:t>a number=10;</w:t>
      </w:r>
    </w:p>
    <w:p w:rsidR="00CD7BF3" w:rsidRDefault="00CD7BF3" w:rsidP="00B97B31"/>
    <w:p w:rsidR="001322F2" w:rsidRPr="001322F2" w:rsidRDefault="001322F2" w:rsidP="00B97B31">
      <w:r w:rsidRPr="001322F2">
        <w:rPr>
          <w:b/>
          <w:u w:val="single"/>
        </w:rPr>
        <w:t>3. Input Statement</w:t>
      </w:r>
      <w:r>
        <w:tab/>
        <w:t>:</w:t>
      </w:r>
      <w:r w:rsidRPr="001322F2">
        <w:t xml:space="preserve"> to </w:t>
      </w:r>
      <w:r>
        <w:t xml:space="preserve">provide input </w:t>
      </w:r>
      <w:r w:rsidRPr="001322F2">
        <w:t xml:space="preserve">value at run time </w:t>
      </w:r>
      <w:r>
        <w:t>by using</w:t>
      </w:r>
      <w:r w:rsidRPr="001322F2">
        <w:t xml:space="preserve"> operator (&amp;).</w:t>
      </w:r>
    </w:p>
    <w:p w:rsidR="00445D4E" w:rsidRPr="00445D4E" w:rsidRDefault="00445D4E" w:rsidP="00445D4E">
      <w:pPr>
        <w:spacing w:after="0"/>
        <w:rPr>
          <w:b/>
          <w:u w:val="single"/>
        </w:rPr>
      </w:pPr>
      <w:r w:rsidRPr="00445D4E">
        <w:rPr>
          <w:b/>
          <w:u w:val="single"/>
        </w:rPr>
        <w:t xml:space="preserve">4. Output Statement: </w:t>
      </w:r>
    </w:p>
    <w:p w:rsidR="00445D4E" w:rsidRPr="00445D4E" w:rsidRDefault="00445D4E" w:rsidP="00445D4E">
      <w:pPr>
        <w:pBdr>
          <w:top w:val="single" w:sz="4" w:space="1" w:color="auto"/>
          <w:left w:val="single" w:sz="4" w:space="4" w:color="auto"/>
          <w:bottom w:val="single" w:sz="4" w:space="1" w:color="auto"/>
          <w:right w:val="single" w:sz="4" w:space="4" w:color="auto"/>
        </w:pBdr>
        <w:ind w:left="720"/>
        <w:rPr>
          <w:b/>
          <w:color w:val="0070C0"/>
        </w:rPr>
      </w:pPr>
      <w:r w:rsidRPr="00445D4E">
        <w:rPr>
          <w:b/>
          <w:color w:val="auto"/>
        </w:rPr>
        <w:t>dbms_output.put_line</w:t>
      </w:r>
      <w:r w:rsidRPr="00445D4E">
        <w:rPr>
          <w:b/>
          <w:color w:val="0070C0"/>
        </w:rPr>
        <w:t xml:space="preserve"> ('Message' || </w:t>
      </w:r>
      <w:r w:rsidRPr="00445D4E">
        <w:rPr>
          <w:b/>
          <w:color w:val="FF0000"/>
        </w:rPr>
        <w:t>variable</w:t>
      </w:r>
      <w:r w:rsidRPr="00445D4E">
        <w:rPr>
          <w:b/>
          <w:color w:val="0070C0"/>
        </w:rPr>
        <w:t>);</w:t>
      </w:r>
    </w:p>
    <w:p w:rsidR="00CD7BF3" w:rsidRPr="00445D4E" w:rsidRDefault="00445D4E" w:rsidP="00445D4E">
      <w:pPr>
        <w:pBdr>
          <w:top w:val="single" w:sz="4" w:space="1" w:color="auto"/>
          <w:left w:val="single" w:sz="4" w:space="4" w:color="auto"/>
          <w:bottom w:val="single" w:sz="4" w:space="1" w:color="auto"/>
          <w:right w:val="single" w:sz="4" w:space="4" w:color="auto"/>
        </w:pBdr>
        <w:ind w:left="720"/>
        <w:rPr>
          <w:b/>
          <w:color w:val="0070C0"/>
        </w:rPr>
      </w:pPr>
      <w:r w:rsidRPr="00445D4E">
        <w:rPr>
          <w:b/>
          <w:color w:val="auto"/>
        </w:rPr>
        <w:t xml:space="preserve">dbms_output.put_line </w:t>
      </w:r>
      <w:r w:rsidRPr="00445D4E">
        <w:rPr>
          <w:b/>
          <w:color w:val="0070C0"/>
        </w:rPr>
        <w:t xml:space="preserve">('Sum: ' || </w:t>
      </w:r>
      <w:r w:rsidRPr="00445D4E">
        <w:rPr>
          <w:b/>
          <w:color w:val="FF0000"/>
        </w:rPr>
        <w:t>c</w:t>
      </w:r>
      <w:r w:rsidRPr="00445D4E">
        <w:rPr>
          <w:b/>
          <w:color w:val="0070C0"/>
        </w:rPr>
        <w:t>);</w:t>
      </w:r>
    </w:p>
    <w:p w:rsidR="007F7446" w:rsidRDefault="007F7446" w:rsidP="007F7446">
      <w:pPr>
        <w:pStyle w:val="Qsns"/>
        <w:spacing w:after="0"/>
        <w:rPr>
          <w:lang w:eastAsia="en-US"/>
        </w:rPr>
      </w:pPr>
      <w:r>
        <w:rPr>
          <w:lang w:eastAsia="en-US"/>
        </w:rPr>
        <w:t>Basic Syntax</w:t>
      </w:r>
    </w:p>
    <w:p w:rsidR="007F7446" w:rsidRPr="007F7446" w:rsidRDefault="007F7446" w:rsidP="007F7446">
      <w:pPr>
        <w:pBdr>
          <w:top w:val="single" w:sz="4" w:space="1" w:color="auto"/>
          <w:left w:val="single" w:sz="4" w:space="4" w:color="auto"/>
          <w:bottom w:val="single" w:sz="4" w:space="1" w:color="auto"/>
          <w:right w:val="single" w:sz="4" w:space="4" w:color="auto"/>
        </w:pBdr>
        <w:spacing w:after="0"/>
        <w:rPr>
          <w:b/>
          <w:color w:val="0070C0"/>
          <w:lang w:eastAsia="en-US"/>
        </w:rPr>
      </w:pPr>
      <w:r w:rsidRPr="007F7446">
        <w:rPr>
          <w:b/>
          <w:color w:val="0070C0"/>
          <w:lang w:eastAsia="en-US"/>
        </w:rPr>
        <w:t>begin</w:t>
      </w:r>
    </w:p>
    <w:p w:rsidR="007F7446" w:rsidRPr="007F7446" w:rsidRDefault="007F7446" w:rsidP="007F7446">
      <w:pPr>
        <w:pBdr>
          <w:top w:val="single" w:sz="4" w:space="1" w:color="auto"/>
          <w:left w:val="single" w:sz="4" w:space="4" w:color="auto"/>
          <w:bottom w:val="single" w:sz="4" w:space="1" w:color="auto"/>
          <w:right w:val="single" w:sz="4" w:space="4" w:color="auto"/>
        </w:pBdr>
        <w:spacing w:after="0"/>
        <w:ind w:firstLine="720"/>
        <w:rPr>
          <w:color w:val="000000"/>
          <w:lang w:eastAsia="en-US"/>
        </w:rPr>
      </w:pPr>
      <w:r w:rsidRPr="007F7446">
        <w:rPr>
          <w:color w:val="000000"/>
          <w:lang w:eastAsia="en-US"/>
        </w:rPr>
        <w:t>dbms_output.put_line(</w:t>
      </w:r>
      <w:r w:rsidRPr="007F7446">
        <w:rPr>
          <w:color w:val="EE14BA"/>
          <w:lang w:eastAsia="en-US"/>
        </w:rPr>
        <w:t>"Hello word"</w:t>
      </w:r>
      <w:r w:rsidRPr="007F7446">
        <w:rPr>
          <w:color w:val="000000"/>
          <w:lang w:eastAsia="en-US"/>
        </w:rPr>
        <w:t>);</w:t>
      </w:r>
    </w:p>
    <w:p w:rsidR="007F7446" w:rsidRPr="007F7446" w:rsidRDefault="007F7446" w:rsidP="007F7446">
      <w:pPr>
        <w:pBdr>
          <w:top w:val="single" w:sz="4" w:space="1" w:color="auto"/>
          <w:left w:val="single" w:sz="4" w:space="4" w:color="auto"/>
          <w:bottom w:val="single" w:sz="4" w:space="1" w:color="auto"/>
          <w:right w:val="single" w:sz="4" w:space="4" w:color="auto"/>
        </w:pBdr>
        <w:spacing w:after="0"/>
        <w:rPr>
          <w:b/>
          <w:color w:val="0070C0"/>
          <w:lang w:eastAsia="en-US"/>
        </w:rPr>
      </w:pPr>
      <w:r w:rsidRPr="007F7446">
        <w:rPr>
          <w:b/>
          <w:color w:val="0070C0"/>
          <w:lang w:eastAsia="en-US"/>
        </w:rPr>
        <w:t>end;</w:t>
      </w:r>
    </w:p>
    <w:p w:rsidR="00CD7BF3" w:rsidRPr="001D4C19" w:rsidRDefault="001D4C19" w:rsidP="00B97B31">
      <w:pPr>
        <w:rPr>
          <w:b/>
          <w:color w:val="0070C0"/>
        </w:rPr>
      </w:pPr>
      <w:r>
        <w:t xml:space="preserve">Very simple, in the place of { }, we use </w:t>
      </w:r>
      <w:r w:rsidRPr="001D4C19">
        <w:rPr>
          <w:b/>
          <w:color w:val="0070C0"/>
        </w:rPr>
        <w:t>begin … end;</w:t>
      </w:r>
    </w:p>
    <w:p w:rsidR="00CD7BF3" w:rsidRDefault="00CD7BF3" w:rsidP="00B97B31"/>
    <w:p w:rsidR="00A86F3C" w:rsidRDefault="00A86F3C" w:rsidP="003278D1">
      <w:pPr>
        <w:pStyle w:val="Heading3"/>
      </w:pPr>
      <w:r>
        <w:t>P</w:t>
      </w:r>
      <w:r w:rsidR="003278D1">
        <w:t>rocedure</w:t>
      </w:r>
    </w:p>
    <w:p w:rsidR="004F368E" w:rsidRDefault="004F368E" w:rsidP="004F368E">
      <w:r w:rsidRPr="004F368E">
        <w:rPr>
          <w:b/>
        </w:rPr>
        <w:t xml:space="preserve">A pl-sql Procedure </w:t>
      </w:r>
      <w:r w:rsidRPr="000537DA">
        <w:rPr>
          <w:b/>
          <w:color w:val="FF0000"/>
        </w:rPr>
        <w:t>does not return any value</w:t>
      </w:r>
      <w:r w:rsidRPr="004F368E">
        <w:rPr>
          <w:b/>
        </w:rPr>
        <w:t xml:space="preserve">. Procedure </w:t>
      </w:r>
      <w:r>
        <w:rPr>
          <w:b/>
        </w:rPr>
        <w:t>has</w:t>
      </w:r>
      <w:r w:rsidRPr="004F368E">
        <w:rPr>
          <w:b/>
        </w:rPr>
        <w:t xml:space="preserve"> two sections;</w:t>
      </w:r>
    </w:p>
    <w:p w:rsidR="004F368E" w:rsidRDefault="004F368E" w:rsidP="00C95628">
      <w:pPr>
        <w:pStyle w:val="ListParagraph"/>
        <w:numPr>
          <w:ilvl w:val="0"/>
          <w:numId w:val="15"/>
        </w:numPr>
      </w:pPr>
      <w:r w:rsidRPr="004F368E">
        <w:rPr>
          <w:b/>
        </w:rPr>
        <w:t>Declaration of the procedure:</w:t>
      </w:r>
      <w:r>
        <w:t xml:space="preserve"> Declaration of procedure always start with a keyword create ends with last </w:t>
      </w:r>
      <w:r w:rsidRPr="004F368E">
        <w:rPr>
          <w:b/>
        </w:rPr>
        <w:t>variable parameters</w:t>
      </w:r>
      <w:r>
        <w:t>.</w:t>
      </w:r>
    </w:p>
    <w:p w:rsidR="00A86F3C" w:rsidRPr="00A86F3C" w:rsidRDefault="004F368E" w:rsidP="00C95628">
      <w:pPr>
        <w:pStyle w:val="ListParagraph"/>
        <w:numPr>
          <w:ilvl w:val="0"/>
          <w:numId w:val="15"/>
        </w:numPr>
      </w:pPr>
      <w:r w:rsidRPr="004F368E">
        <w:rPr>
          <w:b/>
        </w:rPr>
        <w:t>Body of the procedure:</w:t>
      </w:r>
      <w:r>
        <w:t xml:space="preserve"> Body of procedure starts with a keyword called </w:t>
      </w:r>
      <w:r w:rsidRPr="009F576F">
        <w:rPr>
          <w:b/>
          <w:color w:val="0070C0"/>
        </w:rPr>
        <w:t>is or as</w:t>
      </w:r>
      <w:r w:rsidRPr="009F576F">
        <w:rPr>
          <w:color w:val="0070C0"/>
        </w:rPr>
        <w:t xml:space="preserve"> </w:t>
      </w:r>
      <w:r>
        <w:t>and ends with end statement.</w:t>
      </w:r>
    </w:p>
    <w:p w:rsidR="009F576F" w:rsidRDefault="009F576F" w:rsidP="009F576F">
      <w:pPr>
        <w:pStyle w:val="Qsns"/>
        <w:spacing w:after="0" w:line="360" w:lineRule="auto"/>
        <w:rPr>
          <w:lang w:eastAsia="en-US"/>
        </w:rPr>
      </w:pPr>
      <w:r>
        <w:rPr>
          <w:lang w:eastAsia="en-US"/>
        </w:rPr>
        <w:t>Example</w:t>
      </w:r>
    </w:p>
    <w:p w:rsidR="009F576F" w:rsidRPr="009F576F" w:rsidRDefault="009F576F" w:rsidP="009F576F">
      <w:pPr>
        <w:pBdr>
          <w:top w:val="single" w:sz="4" w:space="1" w:color="auto"/>
          <w:left w:val="single" w:sz="4" w:space="4" w:color="auto"/>
          <w:bottom w:val="single" w:sz="4" w:space="1" w:color="auto"/>
          <w:right w:val="single" w:sz="4" w:space="4" w:color="auto"/>
        </w:pBdr>
        <w:spacing w:after="0"/>
        <w:rPr>
          <w:lang w:eastAsia="en-US"/>
        </w:rPr>
      </w:pPr>
      <w:r w:rsidRPr="009F576F">
        <w:rPr>
          <w:lang w:eastAsia="en-US"/>
        </w:rPr>
        <w:t xml:space="preserve">create </w:t>
      </w:r>
      <w:r w:rsidRPr="009F576F">
        <w:rPr>
          <w:b/>
          <w:bCs/>
          <w:color w:val="0033CC"/>
          <w:lang w:eastAsia="en-US"/>
        </w:rPr>
        <w:t>or</w:t>
      </w:r>
      <w:r w:rsidRPr="009F576F">
        <w:rPr>
          <w:lang w:eastAsia="en-US"/>
        </w:rPr>
        <w:t xml:space="preserve"> replace procedure p1(a </w:t>
      </w:r>
      <w:r w:rsidRPr="009F576F">
        <w:rPr>
          <w:b/>
          <w:bCs/>
          <w:color w:val="0033CC"/>
          <w:lang w:eastAsia="en-US"/>
        </w:rPr>
        <w:t>in</w:t>
      </w:r>
      <w:r w:rsidRPr="009F576F">
        <w:rPr>
          <w:lang w:eastAsia="en-US"/>
        </w:rPr>
        <w:t xml:space="preserve"> number, b </w:t>
      </w:r>
      <w:r w:rsidRPr="009F576F">
        <w:rPr>
          <w:b/>
          <w:bCs/>
          <w:color w:val="0033CC"/>
          <w:lang w:eastAsia="en-US"/>
        </w:rPr>
        <w:t>out</w:t>
      </w:r>
      <w:r w:rsidRPr="009F576F">
        <w:rPr>
          <w:lang w:eastAsia="en-US"/>
        </w:rPr>
        <w:t xml:space="preserve"> number, c </w:t>
      </w:r>
      <w:r w:rsidRPr="009F576F">
        <w:rPr>
          <w:b/>
          <w:bCs/>
          <w:color w:val="0033CC"/>
          <w:lang w:eastAsia="en-US"/>
        </w:rPr>
        <w:t>out</w:t>
      </w:r>
      <w:r w:rsidRPr="009F576F">
        <w:rPr>
          <w:lang w:eastAsia="en-US"/>
        </w:rPr>
        <w:t xml:space="preserve"> number, d </w:t>
      </w:r>
      <w:r w:rsidRPr="009F576F">
        <w:rPr>
          <w:b/>
          <w:bCs/>
          <w:color w:val="0033CC"/>
          <w:lang w:eastAsia="en-US"/>
        </w:rPr>
        <w:t>out</w:t>
      </w:r>
      <w:r w:rsidRPr="009F576F">
        <w:rPr>
          <w:lang w:eastAsia="en-US"/>
        </w:rPr>
        <w:t xml:space="preserve"> number)</w:t>
      </w:r>
    </w:p>
    <w:p w:rsidR="009F576F" w:rsidRPr="009F576F" w:rsidRDefault="009F576F" w:rsidP="009F576F">
      <w:pPr>
        <w:pBdr>
          <w:top w:val="single" w:sz="4" w:space="1" w:color="auto"/>
          <w:left w:val="single" w:sz="4" w:space="4" w:color="auto"/>
          <w:bottom w:val="single" w:sz="4" w:space="1" w:color="auto"/>
          <w:right w:val="single" w:sz="4" w:space="4" w:color="auto"/>
        </w:pBdr>
        <w:spacing w:after="0"/>
        <w:rPr>
          <w:lang w:eastAsia="en-US"/>
        </w:rPr>
      </w:pPr>
      <w:r w:rsidRPr="009F576F">
        <w:rPr>
          <w:b/>
          <w:bCs/>
          <w:color w:val="0033CC"/>
          <w:lang w:eastAsia="en-US"/>
        </w:rPr>
        <w:lastRenderedPageBreak/>
        <w:t>is</w:t>
      </w:r>
    </w:p>
    <w:p w:rsidR="009F576F" w:rsidRPr="009F576F" w:rsidRDefault="009F576F" w:rsidP="009F576F">
      <w:pPr>
        <w:pBdr>
          <w:top w:val="single" w:sz="4" w:space="1" w:color="auto"/>
          <w:left w:val="single" w:sz="4" w:space="4" w:color="auto"/>
          <w:bottom w:val="single" w:sz="4" w:space="1" w:color="auto"/>
          <w:right w:val="single" w:sz="4" w:space="4" w:color="auto"/>
        </w:pBdr>
        <w:spacing w:after="0"/>
        <w:rPr>
          <w:lang w:eastAsia="en-US"/>
        </w:rPr>
      </w:pPr>
      <w:r>
        <w:rPr>
          <w:b/>
          <w:bCs/>
          <w:color w:val="0033CC"/>
          <w:lang w:eastAsia="en-US"/>
        </w:rPr>
        <w:tab/>
      </w:r>
      <w:r w:rsidRPr="009F576F">
        <w:rPr>
          <w:b/>
          <w:bCs/>
          <w:color w:val="0033CC"/>
          <w:lang w:eastAsia="en-US"/>
        </w:rPr>
        <w:t>begin</w:t>
      </w:r>
      <w:r w:rsidRPr="009F576F">
        <w:rPr>
          <w:lang w:eastAsia="en-US"/>
        </w:rPr>
        <w:t>;</w:t>
      </w:r>
    </w:p>
    <w:p w:rsidR="009F576F" w:rsidRPr="009F576F" w:rsidRDefault="009F576F" w:rsidP="009F576F">
      <w:pPr>
        <w:pBdr>
          <w:top w:val="single" w:sz="4" w:space="1" w:color="auto"/>
          <w:left w:val="single" w:sz="4" w:space="4" w:color="auto"/>
          <w:bottom w:val="single" w:sz="4" w:space="1" w:color="auto"/>
          <w:right w:val="single" w:sz="4" w:space="4" w:color="auto"/>
        </w:pBdr>
        <w:spacing w:after="0"/>
        <w:rPr>
          <w:lang w:eastAsia="en-US"/>
        </w:rPr>
      </w:pPr>
      <w:r>
        <w:rPr>
          <w:b/>
          <w:bCs/>
          <w:color w:val="0033CC"/>
          <w:lang w:eastAsia="en-US"/>
        </w:rPr>
        <w:tab/>
        <w:t xml:space="preserve">    </w:t>
      </w:r>
      <w:r w:rsidRPr="009F576F">
        <w:rPr>
          <w:b/>
          <w:bCs/>
          <w:color w:val="0033CC"/>
          <w:lang w:eastAsia="en-US"/>
        </w:rPr>
        <w:t>select</w:t>
      </w:r>
      <w:r w:rsidRPr="009F576F">
        <w:rPr>
          <w:lang w:eastAsia="en-US"/>
        </w:rPr>
        <w:t xml:space="preserve"> ename, sal, deptno, </w:t>
      </w:r>
      <w:r w:rsidRPr="009F576F">
        <w:rPr>
          <w:b/>
          <w:bCs/>
          <w:color w:val="0033CC"/>
          <w:lang w:eastAsia="en-US"/>
        </w:rPr>
        <w:t>into</w:t>
      </w:r>
      <w:r w:rsidRPr="009F576F">
        <w:rPr>
          <w:lang w:eastAsia="en-US"/>
        </w:rPr>
        <w:t xml:space="preserve"> b, c, d </w:t>
      </w:r>
      <w:r w:rsidRPr="009F576F">
        <w:rPr>
          <w:b/>
          <w:bCs/>
          <w:color w:val="0033CC"/>
          <w:lang w:eastAsia="en-US"/>
        </w:rPr>
        <w:t>from</w:t>
      </w:r>
      <w:r w:rsidRPr="009F576F">
        <w:rPr>
          <w:lang w:eastAsia="en-US"/>
        </w:rPr>
        <w:t xml:space="preserve"> emp</w:t>
      </w:r>
      <w:r>
        <w:rPr>
          <w:lang w:eastAsia="en-US"/>
        </w:rPr>
        <w:t xml:space="preserve"> </w:t>
      </w:r>
      <w:r w:rsidRPr="009F576F">
        <w:rPr>
          <w:b/>
          <w:bCs/>
          <w:color w:val="0033CC"/>
          <w:lang w:eastAsia="en-US"/>
        </w:rPr>
        <w:t>where</w:t>
      </w:r>
      <w:r w:rsidRPr="009F576F">
        <w:rPr>
          <w:lang w:eastAsia="en-US"/>
        </w:rPr>
        <w:t xml:space="preserve"> empno=a;</w:t>
      </w:r>
    </w:p>
    <w:p w:rsidR="00CD7BF3" w:rsidRDefault="009F576F" w:rsidP="009F576F">
      <w:pPr>
        <w:pBdr>
          <w:top w:val="single" w:sz="4" w:space="1" w:color="auto"/>
          <w:left w:val="single" w:sz="4" w:space="4" w:color="auto"/>
          <w:bottom w:val="single" w:sz="4" w:space="1" w:color="auto"/>
          <w:right w:val="single" w:sz="4" w:space="4" w:color="auto"/>
        </w:pBdr>
        <w:spacing w:after="0"/>
      </w:pPr>
      <w:r>
        <w:rPr>
          <w:b/>
          <w:bCs/>
          <w:color w:val="0033CC"/>
          <w:lang w:eastAsia="en-US"/>
        </w:rPr>
        <w:tab/>
      </w:r>
      <w:r w:rsidRPr="009F576F">
        <w:rPr>
          <w:b/>
          <w:bCs/>
          <w:color w:val="0033CC"/>
          <w:lang w:eastAsia="en-US"/>
        </w:rPr>
        <w:t>end</w:t>
      </w:r>
      <w:r w:rsidRPr="009F576F">
        <w:rPr>
          <w:lang w:eastAsia="en-US"/>
        </w:rPr>
        <w:t>;</w:t>
      </w:r>
    </w:p>
    <w:p w:rsidR="00CD7BF3" w:rsidRDefault="00CD7BF3" w:rsidP="00B97B31"/>
    <w:p w:rsidR="000537DA" w:rsidRPr="000537DA" w:rsidRDefault="000537DA" w:rsidP="000537DA">
      <w:pPr>
        <w:pStyle w:val="Heading3"/>
      </w:pPr>
      <w:r w:rsidRPr="000537DA">
        <w:t>Function</w:t>
      </w:r>
    </w:p>
    <w:p w:rsidR="00CD7BF3" w:rsidRDefault="00F26197" w:rsidP="00F26197">
      <w:r>
        <w:t xml:space="preserve">  </w:t>
      </w:r>
      <w:r w:rsidR="000537DA">
        <w:t>A PL/SQL Function is a self control block which is used to perform some specific task.</w:t>
      </w:r>
      <w:r w:rsidR="000537DA" w:rsidRPr="000537DA">
        <w:rPr>
          <w:b/>
          <w:color w:val="FF0000"/>
        </w:rPr>
        <w:t xml:space="preserve"> function must always return a value</w:t>
      </w:r>
      <w:r w:rsidR="000537DA">
        <w:t>, but a procedure may or may not return a value.</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rPr>
          <w:lang w:eastAsia="en-US"/>
        </w:rPr>
      </w:pPr>
      <w:r w:rsidRPr="0045315F">
        <w:rPr>
          <w:lang w:eastAsia="en-US"/>
        </w:rPr>
        <w:t xml:space="preserve">create </w:t>
      </w:r>
      <w:r w:rsidRPr="0045315F">
        <w:rPr>
          <w:b/>
          <w:bCs/>
          <w:color w:val="0033CC"/>
          <w:lang w:eastAsia="en-US"/>
        </w:rPr>
        <w:t>or</w:t>
      </w:r>
      <w:r w:rsidRPr="0045315F">
        <w:rPr>
          <w:lang w:eastAsia="en-US"/>
        </w:rPr>
        <w:t xml:space="preserve"> replace </w:t>
      </w:r>
      <w:r w:rsidRPr="0045315F">
        <w:rPr>
          <w:b/>
          <w:bCs/>
          <w:color w:val="0033CC"/>
          <w:lang w:eastAsia="en-US"/>
        </w:rPr>
        <w:t>function</w:t>
      </w:r>
      <w:r w:rsidRPr="0045315F">
        <w:rPr>
          <w:lang w:eastAsia="en-US"/>
        </w:rPr>
        <w:t xml:space="preserve"> add(a number, b number)</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rPr>
          <w:lang w:eastAsia="en-US"/>
        </w:rPr>
      </w:pPr>
      <w:r w:rsidRPr="0045315F">
        <w:rPr>
          <w:b/>
          <w:bCs/>
          <w:color w:val="0033CC"/>
          <w:lang w:eastAsia="en-US"/>
        </w:rPr>
        <w:t>return</w:t>
      </w:r>
      <w:r w:rsidRPr="0045315F">
        <w:rPr>
          <w:lang w:eastAsia="en-US"/>
        </w:rPr>
        <w:t xml:space="preserve"> number</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rPr>
          <w:lang w:eastAsia="en-US"/>
        </w:rPr>
      </w:pPr>
      <w:r w:rsidRPr="0045315F">
        <w:rPr>
          <w:b/>
          <w:bCs/>
          <w:color w:val="0033CC"/>
          <w:lang w:eastAsia="en-US"/>
        </w:rPr>
        <w:t>is</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rPr>
          <w:lang w:eastAsia="en-US"/>
        </w:rPr>
      </w:pPr>
      <w:r w:rsidRPr="0045315F">
        <w:rPr>
          <w:lang w:eastAsia="en-US"/>
        </w:rPr>
        <w:t>number;</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ind w:firstLine="720"/>
        <w:rPr>
          <w:lang w:eastAsia="en-US"/>
        </w:rPr>
      </w:pPr>
      <w:r w:rsidRPr="0045315F">
        <w:rPr>
          <w:b/>
          <w:bCs/>
          <w:color w:val="0033CC"/>
          <w:lang w:eastAsia="en-US"/>
        </w:rPr>
        <w:t>begin</w:t>
      </w:r>
      <w:r w:rsidRPr="0045315F">
        <w:rPr>
          <w:lang w:eastAsia="en-US"/>
        </w:rPr>
        <w:t>;</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ind w:firstLine="720"/>
        <w:rPr>
          <w:lang w:eastAsia="en-US"/>
        </w:rPr>
      </w:pPr>
      <w:r>
        <w:rPr>
          <w:lang w:eastAsia="en-US"/>
        </w:rPr>
        <w:t xml:space="preserve"> </w:t>
      </w:r>
      <w:r>
        <w:rPr>
          <w:lang w:eastAsia="en-US"/>
        </w:rPr>
        <w:tab/>
      </w:r>
      <w:r w:rsidRPr="0045315F">
        <w:rPr>
          <w:lang w:eastAsia="en-US"/>
        </w:rPr>
        <w:t>a:=</w:t>
      </w:r>
      <w:r w:rsidRPr="0045315F">
        <w:rPr>
          <w:color w:val="CD5C5C"/>
          <w:lang w:eastAsia="en-US"/>
        </w:rPr>
        <w:t>10</w:t>
      </w:r>
      <w:r w:rsidRPr="0045315F">
        <w:rPr>
          <w:lang w:eastAsia="en-US"/>
        </w:rPr>
        <w:t>;</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ind w:firstLine="720"/>
        <w:rPr>
          <w:lang w:eastAsia="en-US"/>
        </w:rPr>
      </w:pPr>
      <w:r>
        <w:rPr>
          <w:lang w:eastAsia="en-US"/>
        </w:rPr>
        <w:t xml:space="preserve">  </w:t>
      </w:r>
      <w:r>
        <w:rPr>
          <w:lang w:eastAsia="en-US"/>
        </w:rPr>
        <w:tab/>
      </w:r>
      <w:r w:rsidRPr="0045315F">
        <w:rPr>
          <w:lang w:eastAsia="en-US"/>
        </w:rPr>
        <w:t>b:=</w:t>
      </w:r>
      <w:r w:rsidRPr="0045315F">
        <w:rPr>
          <w:color w:val="CD5C5C"/>
          <w:lang w:eastAsia="en-US"/>
        </w:rPr>
        <w:t>20</w:t>
      </w:r>
      <w:r w:rsidRPr="0045315F">
        <w:rPr>
          <w:lang w:eastAsia="en-US"/>
        </w:rPr>
        <w:t>;</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ind w:firstLine="720"/>
        <w:rPr>
          <w:lang w:eastAsia="en-US"/>
        </w:rPr>
      </w:pPr>
      <w:r>
        <w:rPr>
          <w:lang w:eastAsia="en-US"/>
        </w:rPr>
        <w:t xml:space="preserve">  </w:t>
      </w:r>
      <w:r>
        <w:rPr>
          <w:lang w:eastAsia="en-US"/>
        </w:rPr>
        <w:tab/>
      </w:r>
      <w:r w:rsidRPr="0045315F">
        <w:rPr>
          <w:lang w:eastAsia="en-US"/>
        </w:rPr>
        <w:t>c=a+b;</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ind w:firstLine="720"/>
        <w:rPr>
          <w:lang w:eastAsia="en-US"/>
        </w:rPr>
      </w:pPr>
      <w:r w:rsidRPr="0045315F">
        <w:rPr>
          <w:b/>
          <w:bCs/>
          <w:color w:val="0033CC"/>
          <w:lang w:eastAsia="en-US"/>
        </w:rPr>
        <w:t>return</w:t>
      </w:r>
      <w:r w:rsidRPr="0045315F">
        <w:rPr>
          <w:lang w:eastAsia="en-US"/>
        </w:rPr>
        <w:t xml:space="preserve"> c;</w:t>
      </w:r>
    </w:p>
    <w:p w:rsidR="0045315F" w:rsidRPr="0045315F" w:rsidRDefault="0045315F" w:rsidP="0045315F">
      <w:pPr>
        <w:pBdr>
          <w:top w:val="single" w:sz="4" w:space="1" w:color="auto"/>
          <w:left w:val="single" w:sz="4" w:space="4" w:color="auto"/>
          <w:bottom w:val="single" w:sz="4" w:space="1" w:color="auto"/>
          <w:right w:val="single" w:sz="4" w:space="4" w:color="auto"/>
        </w:pBdr>
        <w:spacing w:after="0"/>
        <w:ind w:firstLine="720"/>
        <w:rPr>
          <w:lang w:eastAsia="en-US"/>
        </w:rPr>
      </w:pPr>
      <w:r w:rsidRPr="0045315F">
        <w:rPr>
          <w:b/>
          <w:bCs/>
          <w:color w:val="0033CC"/>
          <w:lang w:eastAsia="en-US"/>
        </w:rPr>
        <w:t>end</w:t>
      </w:r>
      <w:r w:rsidRPr="0045315F">
        <w:rPr>
          <w:lang w:eastAsia="en-US"/>
        </w:rPr>
        <w:t>;</w:t>
      </w:r>
    </w:p>
    <w:p w:rsidR="00F26197" w:rsidRDefault="00F26197" w:rsidP="0045315F"/>
    <w:p w:rsidR="00CD7BF3" w:rsidRDefault="002C0295" w:rsidP="00FC6B08">
      <w:pPr>
        <w:spacing w:after="0"/>
      </w:pPr>
      <w:r w:rsidRPr="002C0295">
        <w:rPr>
          <w:b/>
        </w:rPr>
        <w:t>Package</w:t>
      </w:r>
      <w:r w:rsidRPr="002C0295">
        <w:t xml:space="preserve"> is a collection of sub-programs that means function or procedur</w:t>
      </w:r>
      <w:r>
        <w:t>e</w:t>
      </w:r>
    </w:p>
    <w:p w:rsidR="00FC6B08" w:rsidRDefault="00FC6B08" w:rsidP="00FC6B08">
      <w:pPr>
        <w:spacing w:after="0"/>
        <w:ind w:left="720"/>
      </w:pPr>
      <w:r w:rsidRPr="00FC6B08">
        <w:rPr>
          <w:b/>
          <w:color w:val="00B0F0"/>
        </w:rPr>
        <w:t>create package package_name</w:t>
      </w:r>
      <w:r w:rsidRPr="00FC6B08">
        <w:rPr>
          <w:color w:val="00B0F0"/>
        </w:rPr>
        <w:t xml:space="preserve"> </w:t>
      </w:r>
      <w:r>
        <w:t>AS</w:t>
      </w:r>
    </w:p>
    <w:p w:rsidR="00FC6B08" w:rsidRDefault="00FC6B08" w:rsidP="00FC6B08">
      <w:pPr>
        <w:spacing w:after="0"/>
        <w:ind w:left="720"/>
      </w:pPr>
      <w:r>
        <w:t xml:space="preserve">   procedure procedure_name(parameter);</w:t>
      </w:r>
    </w:p>
    <w:p w:rsidR="00FC6B08" w:rsidRDefault="00FC6B08" w:rsidP="00FC6B08">
      <w:pPr>
        <w:spacing w:after="0"/>
        <w:ind w:left="720"/>
      </w:pPr>
      <w:r>
        <w:t>end package_name;</w:t>
      </w:r>
    </w:p>
    <w:p w:rsidR="00D55C41" w:rsidRDefault="00D55C41" w:rsidP="00D55C41">
      <w:pPr>
        <w:pStyle w:val="Heading3"/>
      </w:pPr>
      <w:r>
        <w:t xml:space="preserve">Cursors </w:t>
      </w:r>
    </w:p>
    <w:p w:rsidR="00D55C41" w:rsidRDefault="00D55C41" w:rsidP="00D55C41">
      <w:pPr>
        <w:rPr>
          <w:rFonts w:ascii="Arial" w:hAnsi="Arial" w:cs="Arial"/>
          <w:color w:val="000000"/>
          <w:sz w:val="21"/>
          <w:szCs w:val="21"/>
        </w:rPr>
      </w:pPr>
      <w:r>
        <w:t>A</w:t>
      </w:r>
      <w:r>
        <w:rPr>
          <w:rStyle w:val="apple-converted-space"/>
          <w:rFonts w:ascii="Arial" w:hAnsi="Arial" w:cs="Arial"/>
          <w:color w:val="000000"/>
          <w:sz w:val="21"/>
          <w:szCs w:val="21"/>
        </w:rPr>
        <w:t> </w:t>
      </w:r>
      <w:r>
        <w:rPr>
          <w:rStyle w:val="Strong"/>
          <w:rFonts w:ascii="Arial" w:hAnsi="Arial" w:cs="Arial"/>
          <w:color w:val="000000"/>
          <w:sz w:val="21"/>
          <w:szCs w:val="21"/>
        </w:rPr>
        <w:t>Cursors</w:t>
      </w:r>
      <w:r>
        <w:rPr>
          <w:rStyle w:val="apple-converted-space"/>
          <w:rFonts w:ascii="Arial" w:hAnsi="Arial" w:cs="Arial"/>
          <w:color w:val="000000"/>
          <w:sz w:val="21"/>
          <w:szCs w:val="21"/>
        </w:rPr>
        <w:t> </w:t>
      </w:r>
      <w:r>
        <w:t xml:space="preserve">is a temporary work area created in the system memory when a SQL statement is executed. </w:t>
      </w:r>
      <w:r>
        <w:rPr>
          <w:rFonts w:ascii="Arial" w:hAnsi="Arial" w:cs="Arial"/>
          <w:color w:val="000000"/>
          <w:sz w:val="21"/>
          <w:szCs w:val="21"/>
        </w:rPr>
        <w:t>It is a temporary memory which is used to fetch more than one record at a time from existing table.</w:t>
      </w:r>
    </w:p>
    <w:p w:rsidR="00D55C41" w:rsidRDefault="00D55C41" w:rsidP="00D55C41">
      <w:pPr>
        <w:rPr>
          <w:rFonts w:ascii="Arial" w:hAnsi="Arial" w:cs="Arial"/>
          <w:color w:val="000000"/>
          <w:sz w:val="21"/>
          <w:szCs w:val="21"/>
        </w:rPr>
      </w:pPr>
      <w:r w:rsidRPr="00D55C41">
        <w:rPr>
          <w:b/>
          <w:u w:val="single"/>
        </w:rPr>
        <w:t>Implicit cursor</w:t>
      </w:r>
      <w:r>
        <w:rPr>
          <w:rFonts w:ascii="Arial" w:hAnsi="Arial" w:cs="Arial"/>
          <w:color w:val="000000"/>
          <w:sz w:val="21"/>
          <w:szCs w:val="21"/>
        </w:rPr>
        <w:t xml:space="preserve"> cursor is perform by the system internally </w:t>
      </w:r>
    </w:p>
    <w:p w:rsidR="00D55C41" w:rsidRPr="00D55C41" w:rsidRDefault="00D55C41" w:rsidP="00D55C41">
      <w:pPr>
        <w:rPr>
          <w:rFonts w:ascii="Arial" w:hAnsi="Arial" w:cs="Arial"/>
          <w:b/>
          <w:sz w:val="21"/>
          <w:szCs w:val="21"/>
        </w:rPr>
      </w:pPr>
      <w:r w:rsidRPr="00D55C41">
        <w:rPr>
          <w:b/>
          <w:u w:val="single"/>
        </w:rPr>
        <w:t>Explicit cursor</w:t>
      </w:r>
      <w:r>
        <w:rPr>
          <w:b/>
          <w:u w:val="single"/>
        </w:rPr>
        <w:t xml:space="preserve"> </w:t>
      </w:r>
      <w:r w:rsidRPr="00D55C41">
        <w:t xml:space="preserve">This type of cursor is performed by the user manually or programatically </w:t>
      </w:r>
    </w:p>
    <w:p w:rsidR="00D55C41" w:rsidRDefault="00D55C41" w:rsidP="00D55C41">
      <w:pPr>
        <w:pStyle w:val="Heading3"/>
        <w:shd w:val="clear" w:color="auto" w:fill="FFFFFF"/>
        <w:spacing w:before="390" w:after="150"/>
        <w:ind w:left="120"/>
        <w:rPr>
          <w:rFonts w:ascii="Helvetica" w:hAnsi="Helvetica" w:cs="Helvetica"/>
          <w:color w:val="000000"/>
          <w:sz w:val="24"/>
        </w:rPr>
      </w:pPr>
      <w:r>
        <w:rPr>
          <w:rFonts w:ascii="Helvetica" w:hAnsi="Helvetica" w:cs="Helvetica"/>
          <w:color w:val="000000"/>
          <w:sz w:val="24"/>
        </w:rPr>
        <w:t>Steps to perform cursor</w:t>
      </w:r>
    </w:p>
    <w:tbl>
      <w:tblPr>
        <w:tblW w:w="9210" w:type="dxa"/>
        <w:tblInd w:w="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517"/>
        <w:gridCol w:w="4693"/>
      </w:tblGrid>
      <w:tr w:rsidR="00D55C41" w:rsidRPr="00D55C41" w:rsidTr="00D55C41">
        <w:tc>
          <w:tcPr>
            <w:tcW w:w="0" w:type="auto"/>
            <w:shd w:val="clear" w:color="auto" w:fill="F2F2F2" w:themeFill="background1" w:themeFillShade="F2"/>
            <w:tcMar>
              <w:top w:w="75" w:type="dxa"/>
              <w:left w:w="75" w:type="dxa"/>
              <w:bottom w:w="75" w:type="dxa"/>
              <w:right w:w="75" w:type="dxa"/>
            </w:tcMar>
            <w:vAlign w:val="center"/>
            <w:hideMark/>
          </w:tcPr>
          <w:p w:rsidR="00D55C41" w:rsidRPr="00D55C41" w:rsidRDefault="00D55C41" w:rsidP="00D55C41">
            <w:pPr>
              <w:spacing w:after="0"/>
              <w:rPr>
                <w:b/>
              </w:rPr>
            </w:pPr>
            <w:r w:rsidRPr="00D55C41">
              <w:rPr>
                <w:b/>
              </w:rPr>
              <w:t>Steps</w:t>
            </w:r>
          </w:p>
        </w:tc>
        <w:tc>
          <w:tcPr>
            <w:tcW w:w="0" w:type="auto"/>
            <w:shd w:val="clear" w:color="auto" w:fill="F2F2F2" w:themeFill="background1" w:themeFillShade="F2"/>
            <w:tcMar>
              <w:top w:w="75" w:type="dxa"/>
              <w:left w:w="75" w:type="dxa"/>
              <w:bottom w:w="75" w:type="dxa"/>
              <w:right w:w="75" w:type="dxa"/>
            </w:tcMar>
            <w:vAlign w:val="center"/>
            <w:hideMark/>
          </w:tcPr>
          <w:p w:rsidR="00D55C41" w:rsidRPr="00D55C41" w:rsidRDefault="00D55C41" w:rsidP="00D55C41">
            <w:pPr>
              <w:spacing w:after="0"/>
              <w:rPr>
                <w:b/>
              </w:rPr>
            </w:pPr>
            <w:r w:rsidRPr="00D55C41">
              <w:rPr>
                <w:b/>
              </w:rPr>
              <w:t>Syntax</w:t>
            </w:r>
          </w:p>
        </w:tc>
      </w:tr>
      <w:tr w:rsidR="00D55C41" w:rsidRPr="00D55C41" w:rsidTr="00D55C41">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rPr>
            </w:pPr>
            <w:r w:rsidRPr="00D55C41">
              <w:rPr>
                <w:b/>
              </w:rPr>
              <w:t>Declare the cursor</w:t>
            </w:r>
          </w:p>
        </w:tc>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color w:val="00B0F0"/>
              </w:rPr>
            </w:pPr>
            <w:r w:rsidRPr="00D55C41">
              <w:rPr>
                <w:b/>
                <w:color w:val="00B0F0"/>
              </w:rPr>
              <w:t>open cursor_name;</w:t>
            </w:r>
          </w:p>
        </w:tc>
      </w:tr>
      <w:tr w:rsidR="00D55C41" w:rsidRPr="00D55C41" w:rsidTr="00D55C41">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rPr>
            </w:pPr>
            <w:r w:rsidRPr="00D55C41">
              <w:rPr>
                <w:b/>
              </w:rPr>
              <w:t>Open the cursor</w:t>
            </w:r>
          </w:p>
        </w:tc>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color w:val="00B0F0"/>
              </w:rPr>
            </w:pPr>
            <w:r w:rsidRPr="00D55C41">
              <w:rPr>
                <w:b/>
                <w:color w:val="00B0F0"/>
              </w:rPr>
              <w:t>open cursor_name;</w:t>
            </w:r>
          </w:p>
        </w:tc>
      </w:tr>
      <w:tr w:rsidR="00D55C41" w:rsidRPr="00D55C41" w:rsidTr="00D55C41">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rPr>
            </w:pPr>
            <w:r w:rsidRPr="00D55C41">
              <w:rPr>
                <w:b/>
              </w:rPr>
              <w:t>Fetch the record from the cursor</w:t>
            </w:r>
          </w:p>
        </w:tc>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color w:val="00B0F0"/>
              </w:rPr>
            </w:pPr>
            <w:r w:rsidRPr="00D55C41">
              <w:rPr>
                <w:b/>
                <w:color w:val="00B0F0"/>
              </w:rPr>
              <w:t>fetch cursor_name into variables;</w:t>
            </w:r>
          </w:p>
        </w:tc>
      </w:tr>
      <w:tr w:rsidR="00D55C41" w:rsidRPr="00D55C41" w:rsidTr="00D55C41">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rPr>
            </w:pPr>
            <w:r w:rsidRPr="00D55C41">
              <w:rPr>
                <w:b/>
              </w:rPr>
              <w:lastRenderedPageBreak/>
              <w:t>Close the cursor</w:t>
            </w:r>
          </w:p>
        </w:tc>
        <w:tc>
          <w:tcPr>
            <w:tcW w:w="0" w:type="auto"/>
            <w:shd w:val="clear" w:color="auto" w:fill="auto"/>
            <w:tcMar>
              <w:top w:w="75" w:type="dxa"/>
              <w:left w:w="75" w:type="dxa"/>
              <w:bottom w:w="75" w:type="dxa"/>
              <w:right w:w="75" w:type="dxa"/>
            </w:tcMar>
            <w:vAlign w:val="center"/>
            <w:hideMark/>
          </w:tcPr>
          <w:p w:rsidR="00D55C41" w:rsidRPr="00D55C41" w:rsidRDefault="00D55C41" w:rsidP="00D55C41">
            <w:pPr>
              <w:spacing w:after="0"/>
              <w:rPr>
                <w:b/>
                <w:color w:val="00B0F0"/>
              </w:rPr>
            </w:pPr>
            <w:r w:rsidRPr="00D55C41">
              <w:rPr>
                <w:b/>
                <w:color w:val="00B0F0"/>
              </w:rPr>
              <w:t>close cursor_name;</w:t>
            </w:r>
          </w:p>
        </w:tc>
      </w:tr>
    </w:tbl>
    <w:p w:rsidR="00D55C41" w:rsidRDefault="00D55C41" w:rsidP="00D55C41">
      <w:pPr>
        <w:rPr>
          <w:b/>
          <w:u w:val="single"/>
        </w:rPr>
      </w:pPr>
    </w:p>
    <w:p w:rsidR="00D55C41" w:rsidRPr="00D55C41" w:rsidRDefault="00D55C41" w:rsidP="00D55C41">
      <w:pPr>
        <w:spacing w:after="0"/>
        <w:rPr>
          <w:b/>
          <w:color w:val="00535E"/>
          <w:sz w:val="21"/>
          <w:szCs w:val="21"/>
          <w:u w:val="single"/>
        </w:rPr>
      </w:pPr>
      <w:r w:rsidRPr="00D55C41">
        <w:rPr>
          <w:b/>
          <w:u w:val="single"/>
        </w:rPr>
        <w:t>Declare the cursor</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declare</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 xml:space="preserve">a emp </w:t>
      </w:r>
      <w:r>
        <w:rPr>
          <w:rStyle w:val="pun"/>
          <w:rFonts w:ascii="Arial" w:hAnsi="Arial" w:cs="Arial"/>
          <w:color w:val="000000"/>
          <w:sz w:val="21"/>
          <w:szCs w:val="21"/>
        </w:rPr>
        <w:t>%</w:t>
      </w:r>
      <w:r>
        <w:rPr>
          <w:rStyle w:val="pln"/>
          <w:rFonts w:ascii="Arial" w:hAnsi="Arial" w:cs="Arial"/>
          <w:color w:val="000000"/>
          <w:sz w:val="21"/>
          <w:szCs w:val="21"/>
        </w:rPr>
        <w:t>rowtype</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 xml:space="preserve">cursor c </w:t>
      </w:r>
      <w:r>
        <w:rPr>
          <w:rStyle w:val="kwd"/>
          <w:rFonts w:ascii="Arial" w:hAnsi="Arial" w:cs="Arial"/>
          <w:b/>
          <w:bCs/>
          <w:color w:val="0033CC"/>
          <w:sz w:val="21"/>
          <w:szCs w:val="21"/>
        </w:rPr>
        <w:t>is</w:t>
      </w:r>
      <w:r>
        <w:rPr>
          <w:rStyle w:val="pln"/>
          <w:rFonts w:ascii="Arial" w:hAnsi="Arial" w:cs="Arial"/>
          <w:color w:val="000000"/>
          <w:sz w:val="21"/>
          <w:szCs w:val="21"/>
        </w:rPr>
        <w:t xml:space="preserve"> </w:t>
      </w:r>
      <w:r>
        <w:rPr>
          <w:rStyle w:val="kwd"/>
          <w:rFonts w:ascii="Arial" w:hAnsi="Arial" w:cs="Arial"/>
          <w:b/>
          <w:bCs/>
          <w:color w:val="0033CC"/>
          <w:sz w:val="21"/>
          <w:szCs w:val="21"/>
        </w:rPr>
        <w:t>select</w:t>
      </w:r>
      <w:r>
        <w:rPr>
          <w:rStyle w:val="pln"/>
          <w:rFonts w:ascii="Arial" w:hAnsi="Arial" w:cs="Arial"/>
          <w:color w:val="000000"/>
          <w:sz w:val="21"/>
          <w:szCs w:val="21"/>
        </w:rPr>
        <w:t xml:space="preserve"> </w:t>
      </w:r>
      <w:r>
        <w:rPr>
          <w:rStyle w:val="pun"/>
          <w:rFonts w:ascii="Arial" w:hAnsi="Arial" w:cs="Arial"/>
          <w:color w:val="000000"/>
          <w:sz w:val="21"/>
          <w:szCs w:val="21"/>
        </w:rPr>
        <w:t>*</w:t>
      </w:r>
      <w:r>
        <w:rPr>
          <w:rStyle w:val="pln"/>
          <w:rFonts w:ascii="Arial" w:hAnsi="Arial" w:cs="Arial"/>
          <w:color w:val="000000"/>
          <w:sz w:val="21"/>
          <w:szCs w:val="21"/>
        </w:rPr>
        <w:t xml:space="preserve"> </w:t>
      </w:r>
      <w:r>
        <w:rPr>
          <w:rStyle w:val="kwd"/>
          <w:rFonts w:ascii="Arial" w:hAnsi="Arial" w:cs="Arial"/>
          <w:b/>
          <w:bCs/>
          <w:color w:val="0033CC"/>
          <w:sz w:val="21"/>
          <w:szCs w:val="21"/>
        </w:rPr>
        <w:t>from</w:t>
      </w:r>
      <w:r>
        <w:rPr>
          <w:rStyle w:val="pln"/>
          <w:rFonts w:ascii="Arial" w:hAnsi="Arial" w:cs="Arial"/>
          <w:color w:val="000000"/>
          <w:sz w:val="21"/>
          <w:szCs w:val="21"/>
        </w:rPr>
        <w:t xml:space="preserve"> emp </w:t>
      </w:r>
      <w:r>
        <w:rPr>
          <w:rStyle w:val="kwd"/>
          <w:rFonts w:ascii="Arial" w:hAnsi="Arial" w:cs="Arial"/>
          <w:b/>
          <w:bCs/>
          <w:color w:val="0033CC"/>
          <w:sz w:val="21"/>
          <w:szCs w:val="21"/>
        </w:rPr>
        <w:t>where</w:t>
      </w:r>
      <w:r>
        <w:rPr>
          <w:rStyle w:val="pln"/>
          <w:rFonts w:ascii="Arial" w:hAnsi="Arial" w:cs="Arial"/>
          <w:color w:val="000000"/>
          <w:sz w:val="21"/>
          <w:szCs w:val="21"/>
        </w:rPr>
        <w:t xml:space="preserve"> depno</w:t>
      </w:r>
      <w:r>
        <w:rPr>
          <w:rStyle w:val="pun"/>
          <w:rFonts w:ascii="Arial" w:hAnsi="Arial" w:cs="Arial"/>
          <w:color w:val="000000"/>
          <w:sz w:val="21"/>
          <w:szCs w:val="21"/>
        </w:rPr>
        <w:t>=&amp;</w:t>
      </w:r>
      <w:r>
        <w:rPr>
          <w:rStyle w:val="pln"/>
          <w:rFonts w:ascii="Arial" w:hAnsi="Arial" w:cs="Arial"/>
          <w:color w:val="000000"/>
          <w:sz w:val="21"/>
          <w:szCs w:val="21"/>
        </w:rPr>
        <w:t>deptno</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begin</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open c</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 xml:space="preserve">loop fetch c </w:t>
      </w:r>
      <w:r>
        <w:rPr>
          <w:rStyle w:val="kwd"/>
          <w:rFonts w:ascii="Arial" w:hAnsi="Arial" w:cs="Arial"/>
          <w:b/>
          <w:bCs/>
          <w:color w:val="0033CC"/>
          <w:sz w:val="21"/>
          <w:szCs w:val="21"/>
        </w:rPr>
        <w:t>into</w:t>
      </w:r>
      <w:r>
        <w:rPr>
          <w:rStyle w:val="pln"/>
          <w:rFonts w:ascii="Arial" w:hAnsi="Arial" w:cs="Arial"/>
          <w:color w:val="000000"/>
          <w:sz w:val="21"/>
          <w:szCs w:val="21"/>
        </w:rPr>
        <w:t xml:space="preserve"> a</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if</w:t>
      </w:r>
      <w:r>
        <w:rPr>
          <w:rStyle w:val="pln"/>
          <w:rFonts w:ascii="Arial" w:hAnsi="Arial" w:cs="Arial"/>
          <w:color w:val="000000"/>
          <w:sz w:val="21"/>
          <w:szCs w:val="21"/>
        </w:rPr>
        <w:t xml:space="preserve"> c </w:t>
      </w:r>
      <w:r>
        <w:rPr>
          <w:rStyle w:val="pun"/>
          <w:rFonts w:ascii="Arial" w:hAnsi="Arial" w:cs="Arial"/>
          <w:color w:val="000000"/>
          <w:sz w:val="21"/>
          <w:szCs w:val="21"/>
        </w:rPr>
        <w:t>%</w:t>
      </w:r>
      <w:r>
        <w:rPr>
          <w:rStyle w:val="pln"/>
          <w:rFonts w:ascii="Arial" w:hAnsi="Arial" w:cs="Arial"/>
          <w:color w:val="000000"/>
          <w:sz w:val="21"/>
          <w:szCs w:val="21"/>
        </w:rPr>
        <w:t xml:space="preserve"> found </w:t>
      </w:r>
      <w:r>
        <w:rPr>
          <w:rStyle w:val="kwd"/>
          <w:rFonts w:ascii="Arial" w:hAnsi="Arial" w:cs="Arial"/>
          <w:b/>
          <w:bCs/>
          <w:color w:val="0033CC"/>
          <w:sz w:val="21"/>
          <w:szCs w:val="21"/>
        </w:rPr>
        <w:t>then</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dbms_output</w:t>
      </w:r>
      <w:r>
        <w:rPr>
          <w:rStyle w:val="pun"/>
          <w:rFonts w:ascii="Arial" w:hAnsi="Arial" w:cs="Arial"/>
          <w:color w:val="000000"/>
          <w:sz w:val="21"/>
          <w:szCs w:val="21"/>
        </w:rPr>
        <w:t>.</w:t>
      </w:r>
      <w:r>
        <w:rPr>
          <w:rStyle w:val="pln"/>
          <w:rFonts w:ascii="Arial" w:hAnsi="Arial" w:cs="Arial"/>
          <w:color w:val="000000"/>
          <w:sz w:val="21"/>
          <w:szCs w:val="21"/>
        </w:rPr>
        <w:t>put_line</w:t>
      </w:r>
      <w:r>
        <w:rPr>
          <w:rStyle w:val="pun"/>
          <w:rFonts w:ascii="Arial" w:hAnsi="Arial" w:cs="Arial"/>
          <w:color w:val="000000"/>
          <w:sz w:val="21"/>
          <w:szCs w:val="21"/>
        </w:rPr>
        <w:t>(</w:t>
      </w:r>
      <w:r>
        <w:rPr>
          <w:rStyle w:val="pln"/>
          <w:rFonts w:ascii="Arial" w:hAnsi="Arial" w:cs="Arial"/>
          <w:color w:val="000000"/>
          <w:sz w:val="21"/>
          <w:szCs w:val="21"/>
        </w:rPr>
        <w:t>a</w:t>
      </w:r>
      <w:r>
        <w:rPr>
          <w:rStyle w:val="pun"/>
          <w:rFonts w:ascii="Arial" w:hAnsi="Arial" w:cs="Arial"/>
          <w:color w:val="000000"/>
          <w:sz w:val="21"/>
          <w:szCs w:val="21"/>
        </w:rPr>
        <w:t>.</w:t>
      </w:r>
      <w:r>
        <w:rPr>
          <w:rStyle w:val="pln"/>
          <w:rFonts w:ascii="Arial" w:hAnsi="Arial" w:cs="Arial"/>
          <w:color w:val="000000"/>
          <w:sz w:val="21"/>
          <w:szCs w:val="21"/>
        </w:rPr>
        <w:t xml:space="preserve">empno </w:t>
      </w:r>
      <w:r>
        <w:rPr>
          <w:rStyle w:val="pun"/>
          <w:rFonts w:ascii="Arial" w:hAnsi="Arial" w:cs="Arial"/>
          <w:color w:val="000000"/>
          <w:sz w:val="21"/>
          <w:szCs w:val="21"/>
        </w:rPr>
        <w:t>||</w:t>
      </w:r>
      <w:r>
        <w:rPr>
          <w:rStyle w:val="pln"/>
          <w:rFonts w:ascii="Arial" w:hAnsi="Arial" w:cs="Arial"/>
          <w:color w:val="000000"/>
          <w:sz w:val="21"/>
          <w:szCs w:val="21"/>
        </w:rPr>
        <w:t xml:space="preserve"> </w:t>
      </w:r>
      <w:r>
        <w:rPr>
          <w:rStyle w:val="str"/>
          <w:rFonts w:ascii="Arial" w:hAnsi="Arial" w:cs="Arial"/>
          <w:color w:val="EE14BA"/>
          <w:sz w:val="21"/>
          <w:szCs w:val="21"/>
        </w:rPr>
        <w:t>' '</w:t>
      </w:r>
      <w:r>
        <w:rPr>
          <w:rStyle w:val="pln"/>
          <w:rFonts w:ascii="Arial" w:hAnsi="Arial" w:cs="Arial"/>
          <w:color w:val="000000"/>
          <w:sz w:val="21"/>
          <w:szCs w:val="21"/>
        </w:rPr>
        <w:t xml:space="preserve"> a</w:t>
      </w:r>
      <w:r>
        <w:rPr>
          <w:rStyle w:val="pun"/>
          <w:rFonts w:ascii="Arial" w:hAnsi="Arial" w:cs="Arial"/>
          <w:color w:val="000000"/>
          <w:sz w:val="21"/>
          <w:szCs w:val="21"/>
        </w:rPr>
        <w:t>.</w:t>
      </w:r>
      <w:r>
        <w:rPr>
          <w:rStyle w:val="pln"/>
          <w:rFonts w:ascii="Arial" w:hAnsi="Arial" w:cs="Arial"/>
          <w:color w:val="000000"/>
          <w:sz w:val="21"/>
          <w:szCs w:val="21"/>
        </w:rPr>
        <w:t xml:space="preserve">ename </w:t>
      </w:r>
      <w:r>
        <w:rPr>
          <w:rStyle w:val="pun"/>
          <w:rFonts w:ascii="Arial" w:hAnsi="Arial" w:cs="Arial"/>
          <w:color w:val="000000"/>
          <w:sz w:val="21"/>
          <w:szCs w:val="21"/>
        </w:rPr>
        <w:t>||</w:t>
      </w:r>
      <w:r>
        <w:rPr>
          <w:rStyle w:val="pln"/>
          <w:rFonts w:ascii="Arial" w:hAnsi="Arial" w:cs="Arial"/>
          <w:color w:val="000000"/>
          <w:sz w:val="21"/>
          <w:szCs w:val="21"/>
        </w:rPr>
        <w:t xml:space="preserve"> </w:t>
      </w:r>
      <w:r>
        <w:rPr>
          <w:rStyle w:val="str"/>
          <w:rFonts w:ascii="Arial" w:hAnsi="Arial" w:cs="Arial"/>
          <w:color w:val="EE14BA"/>
          <w:sz w:val="21"/>
          <w:szCs w:val="21"/>
        </w:rPr>
        <w:t>' '</w:t>
      </w:r>
      <w:r>
        <w:rPr>
          <w:rStyle w:val="pln"/>
          <w:rFonts w:ascii="Arial" w:hAnsi="Arial" w:cs="Arial"/>
          <w:color w:val="000000"/>
          <w:sz w:val="21"/>
          <w:szCs w:val="21"/>
        </w:rPr>
        <w:t xml:space="preserve"> </w:t>
      </w:r>
      <w:r>
        <w:rPr>
          <w:rStyle w:val="pun"/>
          <w:rFonts w:ascii="Arial" w:hAnsi="Arial" w:cs="Arial"/>
          <w:color w:val="000000"/>
          <w:sz w:val="21"/>
          <w:szCs w:val="21"/>
        </w:rPr>
        <w:t>||</w:t>
      </w:r>
      <w:r>
        <w:rPr>
          <w:rStyle w:val="pln"/>
          <w:rFonts w:ascii="Arial" w:hAnsi="Arial" w:cs="Arial"/>
          <w:color w:val="000000"/>
          <w:sz w:val="21"/>
          <w:szCs w:val="21"/>
        </w:rPr>
        <w:t xml:space="preserve"> a</w:t>
      </w:r>
      <w:r>
        <w:rPr>
          <w:rStyle w:val="pun"/>
          <w:rFonts w:ascii="Arial" w:hAnsi="Arial" w:cs="Arial"/>
          <w:color w:val="000000"/>
          <w:sz w:val="21"/>
          <w:szCs w:val="21"/>
        </w:rPr>
        <w:t>.</w:t>
      </w:r>
      <w:r>
        <w:rPr>
          <w:rStyle w:val="pln"/>
          <w:rFonts w:ascii="Arial" w:hAnsi="Arial" w:cs="Arial"/>
          <w:color w:val="000000"/>
          <w:sz w:val="21"/>
          <w:szCs w:val="21"/>
        </w:rPr>
        <w:t>sal</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else</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exit</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end</w:t>
      </w:r>
      <w:r>
        <w:rPr>
          <w:rStyle w:val="pln"/>
          <w:rFonts w:ascii="Arial" w:hAnsi="Arial" w:cs="Arial"/>
          <w:color w:val="000000"/>
          <w:sz w:val="21"/>
          <w:szCs w:val="21"/>
        </w:rPr>
        <w:t xml:space="preserve"> </w:t>
      </w:r>
      <w:r>
        <w:rPr>
          <w:rStyle w:val="kwd"/>
          <w:rFonts w:ascii="Arial" w:hAnsi="Arial" w:cs="Arial"/>
          <w:b/>
          <w:bCs/>
          <w:color w:val="0033CC"/>
          <w:sz w:val="21"/>
          <w:szCs w:val="21"/>
        </w:rPr>
        <w:t>if</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end</w:t>
      </w:r>
      <w:r>
        <w:rPr>
          <w:rStyle w:val="pln"/>
          <w:rFonts w:ascii="Arial" w:hAnsi="Arial" w:cs="Arial"/>
          <w:color w:val="000000"/>
          <w:sz w:val="21"/>
          <w:szCs w:val="21"/>
        </w:rPr>
        <w:t xml:space="preserve"> loop</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close c</w:t>
      </w:r>
      <w:r>
        <w:rPr>
          <w:rStyle w:val="pun"/>
          <w:rFonts w:ascii="Arial" w:hAnsi="Arial" w:cs="Arial"/>
          <w:color w:val="000000"/>
          <w:sz w:val="21"/>
          <w:szCs w:val="21"/>
        </w:rPr>
        <w:t>;</w:t>
      </w:r>
    </w:p>
    <w:p w:rsidR="00D55C41" w:rsidRDefault="00D55C41" w:rsidP="00D55C41">
      <w:pPr>
        <w:pBdr>
          <w:top w:val="single" w:sz="4" w:space="1" w:color="auto"/>
          <w:left w:val="single" w:sz="4" w:space="4" w:color="auto"/>
          <w:bottom w:val="single" w:sz="4" w:space="1" w:color="auto"/>
          <w:right w:val="single" w:sz="4" w:space="4" w:color="auto"/>
        </w:pBdr>
        <w:spacing w:after="0"/>
      </w:pPr>
      <w:r>
        <w:rPr>
          <w:rStyle w:val="kwd"/>
          <w:rFonts w:ascii="Arial" w:hAnsi="Arial" w:cs="Arial"/>
          <w:b/>
          <w:bCs/>
          <w:color w:val="0033CC"/>
          <w:sz w:val="21"/>
          <w:szCs w:val="21"/>
        </w:rPr>
        <w:t>end</w:t>
      </w:r>
      <w:r>
        <w:rPr>
          <w:rStyle w:val="pun"/>
          <w:rFonts w:ascii="Arial" w:hAnsi="Arial" w:cs="Arial"/>
          <w:color w:val="000000"/>
          <w:sz w:val="21"/>
          <w:szCs w:val="21"/>
        </w:rPr>
        <w:t>;</w:t>
      </w:r>
    </w:p>
    <w:p w:rsidR="00CD7BF3" w:rsidRDefault="00CD7BF3" w:rsidP="00B97B31"/>
    <w:p w:rsidR="008C5650" w:rsidRDefault="008C5650" w:rsidP="00B97B31">
      <w:pPr>
        <w:rPr>
          <w:rStyle w:val="Heading3Char"/>
        </w:rPr>
      </w:pPr>
      <w:r w:rsidRPr="008C5650">
        <w:rPr>
          <w:rStyle w:val="Heading3Char"/>
        </w:rPr>
        <w:t>Trigger</w:t>
      </w:r>
    </w:p>
    <w:p w:rsidR="00CD7BF3" w:rsidRDefault="008C5650" w:rsidP="00B97B31">
      <w:r w:rsidRPr="008C5650">
        <w:t xml:space="preserve"> Trigger is a pl/sql block structure which is fired when a DML statements like Insert, Delete, Update is executed on a database table. A trigger is triggered automatically when an associated DML statement is executed</w:t>
      </w:r>
    </w:p>
    <w:p w:rsidR="00CD7BF3" w:rsidRDefault="00CD7BF3" w:rsidP="00B97B31"/>
    <w:p w:rsidR="00200718" w:rsidRDefault="00200718" w:rsidP="00200718">
      <w:r w:rsidRPr="00200718">
        <w:rPr>
          <w:b/>
          <w:u w:val="single"/>
        </w:rPr>
        <w:t>Purpose of Triggers</w:t>
      </w:r>
    </w:p>
    <w:p w:rsidR="00200718" w:rsidRDefault="00200718" w:rsidP="00200718">
      <w:pPr>
        <w:spacing w:after="0"/>
      </w:pPr>
      <w:r>
        <w:t>Triggers can be written for the following purposes:</w:t>
      </w:r>
    </w:p>
    <w:p w:rsidR="00200718" w:rsidRDefault="00200718" w:rsidP="00C95628">
      <w:pPr>
        <w:pStyle w:val="ListParagraph"/>
        <w:numPr>
          <w:ilvl w:val="0"/>
          <w:numId w:val="16"/>
        </w:numPr>
      </w:pPr>
      <w:r>
        <w:t>Generating some derived column values automatically</w:t>
      </w:r>
    </w:p>
    <w:p w:rsidR="00200718" w:rsidRDefault="00200718" w:rsidP="00C95628">
      <w:pPr>
        <w:pStyle w:val="ListParagraph"/>
        <w:numPr>
          <w:ilvl w:val="0"/>
          <w:numId w:val="16"/>
        </w:numPr>
      </w:pPr>
      <w:r>
        <w:t>Enforcing referential integrity</w:t>
      </w:r>
    </w:p>
    <w:p w:rsidR="00200718" w:rsidRPr="00F628EF" w:rsidRDefault="00200718" w:rsidP="00C95628">
      <w:pPr>
        <w:pStyle w:val="ListParagraph"/>
        <w:numPr>
          <w:ilvl w:val="0"/>
          <w:numId w:val="16"/>
        </w:numPr>
        <w:rPr>
          <w:b/>
          <w:highlight w:val="yellow"/>
        </w:rPr>
      </w:pPr>
      <w:r w:rsidRPr="00F628EF">
        <w:rPr>
          <w:b/>
          <w:highlight w:val="yellow"/>
        </w:rPr>
        <w:t>Event logging and storing information on table access Auditing</w:t>
      </w:r>
    </w:p>
    <w:p w:rsidR="00200718" w:rsidRDefault="00200718" w:rsidP="00C95628">
      <w:pPr>
        <w:pStyle w:val="ListParagraph"/>
        <w:numPr>
          <w:ilvl w:val="0"/>
          <w:numId w:val="16"/>
        </w:numPr>
      </w:pPr>
      <w:r>
        <w:t>Synchronous replication of tables</w:t>
      </w:r>
    </w:p>
    <w:p w:rsidR="00200718" w:rsidRPr="00F628EF" w:rsidRDefault="00200718" w:rsidP="00C95628">
      <w:pPr>
        <w:pStyle w:val="ListParagraph"/>
        <w:numPr>
          <w:ilvl w:val="0"/>
          <w:numId w:val="16"/>
        </w:numPr>
        <w:rPr>
          <w:b/>
          <w:highlight w:val="yellow"/>
        </w:rPr>
      </w:pPr>
      <w:r w:rsidRPr="00F628EF">
        <w:rPr>
          <w:b/>
          <w:highlight w:val="yellow"/>
        </w:rPr>
        <w:t>Imposing security authorizations</w:t>
      </w:r>
    </w:p>
    <w:p w:rsidR="00200718" w:rsidRDefault="00200718" w:rsidP="00C95628">
      <w:pPr>
        <w:pStyle w:val="ListParagraph"/>
        <w:numPr>
          <w:ilvl w:val="0"/>
          <w:numId w:val="16"/>
        </w:numPr>
      </w:pPr>
      <w:r>
        <w:t>To avoid invalid transactions</w:t>
      </w:r>
    </w:p>
    <w:p w:rsidR="00200718" w:rsidRDefault="00200718" w:rsidP="00C95628">
      <w:pPr>
        <w:pStyle w:val="ListParagraph"/>
        <w:numPr>
          <w:ilvl w:val="0"/>
          <w:numId w:val="16"/>
        </w:numPr>
      </w:pPr>
      <w:r>
        <w:t>To generate the resulting data automatically.</w:t>
      </w:r>
    </w:p>
    <w:p w:rsidR="00200718" w:rsidRDefault="00200718" w:rsidP="00200718">
      <w:r w:rsidRPr="00200718">
        <w:rPr>
          <w:b/>
          <w:u w:val="single"/>
        </w:rPr>
        <w:t>Part of Trigger</w:t>
      </w:r>
    </w:p>
    <w:p w:rsidR="00200718" w:rsidRDefault="00200718" w:rsidP="00200718">
      <w:pPr>
        <w:spacing w:after="0"/>
      </w:pPr>
      <w:r>
        <w:t>A database trigger has 5 parts.</w:t>
      </w:r>
    </w:p>
    <w:p w:rsidR="00200718" w:rsidRDefault="00200718" w:rsidP="00C95628">
      <w:pPr>
        <w:pStyle w:val="ListParagraph"/>
        <w:numPr>
          <w:ilvl w:val="0"/>
          <w:numId w:val="17"/>
        </w:numPr>
      </w:pPr>
      <w:r>
        <w:t>Trigger timing</w:t>
      </w:r>
    </w:p>
    <w:p w:rsidR="00200718" w:rsidRDefault="00200718" w:rsidP="00C95628">
      <w:pPr>
        <w:pStyle w:val="ListParagraph"/>
        <w:numPr>
          <w:ilvl w:val="0"/>
          <w:numId w:val="17"/>
        </w:numPr>
      </w:pPr>
      <w:r>
        <w:t>Trigger event or statement</w:t>
      </w:r>
    </w:p>
    <w:p w:rsidR="00200718" w:rsidRDefault="00200718" w:rsidP="00C95628">
      <w:pPr>
        <w:pStyle w:val="ListParagraph"/>
        <w:numPr>
          <w:ilvl w:val="0"/>
          <w:numId w:val="17"/>
        </w:numPr>
      </w:pPr>
      <w:r>
        <w:t>Trigger level</w:t>
      </w:r>
    </w:p>
    <w:p w:rsidR="00200718" w:rsidRDefault="00200718" w:rsidP="00C95628">
      <w:pPr>
        <w:pStyle w:val="ListParagraph"/>
        <w:numPr>
          <w:ilvl w:val="0"/>
          <w:numId w:val="17"/>
        </w:numPr>
      </w:pPr>
      <w:r>
        <w:t>Trigger restriction</w:t>
      </w:r>
    </w:p>
    <w:p w:rsidR="00CD7BF3" w:rsidRDefault="00200718" w:rsidP="00C95628">
      <w:pPr>
        <w:pStyle w:val="ListParagraph"/>
        <w:numPr>
          <w:ilvl w:val="0"/>
          <w:numId w:val="17"/>
        </w:numPr>
      </w:pPr>
      <w:r>
        <w:t>Trigger body</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lastRenderedPageBreak/>
        <w:t xml:space="preserve">CREATE [OR REPLACE ] TRIGGER trigger_name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{BEFORE | AFTER | INSTEAD OF }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{INSERT [OR] | UPDATE [OR] | DELETE}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[OF col_name]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ON table_name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[REFERENCING OLD AS o NEW AS n]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[FOR EACH ROW]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WHEN (condition)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w:t>
      </w:r>
      <w:r w:rsidRPr="002B57AF">
        <w:rPr>
          <w:b/>
          <w:bCs/>
          <w:color w:val="0033CC"/>
          <w:lang w:eastAsia="en-US"/>
        </w:rPr>
        <w:t>BEGIN</w:t>
      </w:r>
      <w:r w:rsidRPr="002B57AF">
        <w:rPr>
          <w:lang w:eastAsia="en-US"/>
        </w:rPr>
        <w:t xml:space="preserve">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 sql statements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w:t>
      </w:r>
      <w:r w:rsidRPr="002B57AF">
        <w:rPr>
          <w:b/>
          <w:bCs/>
          <w:color w:val="0033CC"/>
          <w:lang w:eastAsia="en-US"/>
        </w:rPr>
        <w:t>END</w:t>
      </w:r>
      <w:r w:rsidRPr="002B57AF">
        <w:rPr>
          <w:lang w:eastAsia="en-US"/>
        </w:rPr>
        <w:t xml:space="preserve">; </w:t>
      </w:r>
    </w:p>
    <w:p w:rsidR="002B57AF" w:rsidRPr="002B57AF" w:rsidRDefault="002B57AF" w:rsidP="002B57AF">
      <w:pPr>
        <w:pBdr>
          <w:top w:val="single" w:sz="4" w:space="1" w:color="auto"/>
          <w:left w:val="single" w:sz="4" w:space="4" w:color="auto"/>
          <w:bottom w:val="single" w:sz="4" w:space="1" w:color="auto"/>
          <w:right w:val="single" w:sz="4" w:space="4" w:color="auto"/>
        </w:pBdr>
        <w:spacing w:after="0"/>
        <w:rPr>
          <w:lang w:eastAsia="en-US"/>
        </w:rPr>
      </w:pPr>
      <w:r w:rsidRPr="002B57AF">
        <w:rPr>
          <w:lang w:eastAsia="en-US"/>
        </w:rPr>
        <w:t xml:space="preserve"> </w:t>
      </w:r>
    </w:p>
    <w:p w:rsidR="00CD7BF3" w:rsidRDefault="00CD7BF3" w:rsidP="00B97B31"/>
    <w:p w:rsidR="002B57AF" w:rsidRPr="002B57AF" w:rsidRDefault="002B57AF" w:rsidP="002B57AF">
      <w:pPr>
        <w:spacing w:after="0"/>
        <w:rPr>
          <w:b/>
          <w:u w:val="single"/>
        </w:rPr>
      </w:pPr>
      <w:r w:rsidRPr="002B57AF">
        <w:rPr>
          <w:b/>
          <w:u w:val="single"/>
        </w:rPr>
        <w:t>Write a trigger to stop delete operation on emp_table</w:t>
      </w:r>
    </w:p>
    <w:p w:rsidR="002B57AF" w:rsidRDefault="002B57AF" w:rsidP="002B57AF">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 xml:space="preserve">create </w:t>
      </w:r>
      <w:r>
        <w:rPr>
          <w:rStyle w:val="kwd"/>
          <w:rFonts w:ascii="Arial" w:hAnsi="Arial" w:cs="Arial"/>
          <w:b/>
          <w:bCs/>
          <w:color w:val="0033CC"/>
          <w:sz w:val="21"/>
          <w:szCs w:val="21"/>
        </w:rPr>
        <w:t>or</w:t>
      </w:r>
      <w:r>
        <w:rPr>
          <w:rStyle w:val="pln"/>
          <w:rFonts w:ascii="Arial" w:hAnsi="Arial" w:cs="Arial"/>
          <w:color w:val="000000"/>
          <w:sz w:val="21"/>
          <w:szCs w:val="21"/>
        </w:rPr>
        <w:t xml:space="preserve"> replace trigger mytrigger</w:t>
      </w:r>
    </w:p>
    <w:p w:rsidR="002B57AF" w:rsidRDefault="002B57AF" w:rsidP="002B57AF">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before</w:t>
      </w:r>
    </w:p>
    <w:p w:rsidR="002B57AF" w:rsidRDefault="002B57AF" w:rsidP="002B57AF">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delete</w:t>
      </w:r>
    </w:p>
    <w:p w:rsidR="002B57AF" w:rsidRDefault="002B57AF" w:rsidP="002B57AF">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on emp</w:t>
      </w:r>
    </w:p>
    <w:p w:rsidR="002B57AF" w:rsidRDefault="002B57AF" w:rsidP="002B57AF">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kwd"/>
          <w:rFonts w:ascii="Arial" w:hAnsi="Arial" w:cs="Arial"/>
          <w:b/>
          <w:bCs/>
          <w:color w:val="0033CC"/>
          <w:sz w:val="21"/>
          <w:szCs w:val="21"/>
        </w:rPr>
        <w:t>begin</w:t>
      </w:r>
    </w:p>
    <w:p w:rsidR="002B57AF" w:rsidRDefault="002B57AF" w:rsidP="002B57AF">
      <w:pPr>
        <w:pBdr>
          <w:top w:val="single" w:sz="4" w:space="1" w:color="auto"/>
          <w:left w:val="single" w:sz="4" w:space="4" w:color="auto"/>
          <w:bottom w:val="single" w:sz="4" w:space="1" w:color="auto"/>
          <w:right w:val="single" w:sz="4" w:space="4" w:color="auto"/>
        </w:pBdr>
        <w:spacing w:after="0"/>
        <w:rPr>
          <w:rStyle w:val="pln"/>
          <w:rFonts w:ascii="Arial" w:hAnsi="Arial" w:cs="Arial"/>
          <w:color w:val="000000"/>
          <w:sz w:val="21"/>
          <w:szCs w:val="21"/>
        </w:rPr>
      </w:pPr>
      <w:r>
        <w:rPr>
          <w:rStyle w:val="pln"/>
          <w:rFonts w:ascii="Arial" w:hAnsi="Arial" w:cs="Arial"/>
          <w:color w:val="000000"/>
          <w:sz w:val="21"/>
          <w:szCs w:val="21"/>
        </w:rPr>
        <w:t>raise_application_error</w:t>
      </w:r>
      <w:r>
        <w:rPr>
          <w:rStyle w:val="pun"/>
          <w:rFonts w:ascii="Arial" w:hAnsi="Arial" w:cs="Arial"/>
          <w:color w:val="000000"/>
          <w:sz w:val="21"/>
          <w:szCs w:val="21"/>
        </w:rPr>
        <w:t>(-</w:t>
      </w:r>
      <w:r>
        <w:rPr>
          <w:rStyle w:val="lit"/>
          <w:rFonts w:ascii="Arial" w:hAnsi="Arial" w:cs="Arial"/>
          <w:color w:val="CD5C5C"/>
          <w:sz w:val="21"/>
          <w:szCs w:val="21"/>
        </w:rPr>
        <w:t>20000</w:t>
      </w:r>
      <w:r>
        <w:rPr>
          <w:rStyle w:val="pun"/>
          <w:rFonts w:ascii="Arial" w:hAnsi="Arial" w:cs="Arial"/>
          <w:color w:val="000000"/>
          <w:sz w:val="21"/>
          <w:szCs w:val="21"/>
        </w:rPr>
        <w:t>,</w:t>
      </w:r>
      <w:r>
        <w:rPr>
          <w:rStyle w:val="pln"/>
          <w:rFonts w:ascii="Arial" w:hAnsi="Arial" w:cs="Arial"/>
          <w:color w:val="000000"/>
          <w:sz w:val="21"/>
          <w:szCs w:val="21"/>
        </w:rPr>
        <w:t xml:space="preserve"> </w:t>
      </w:r>
      <w:r>
        <w:rPr>
          <w:rStyle w:val="str"/>
          <w:rFonts w:ascii="Arial" w:hAnsi="Arial" w:cs="Arial"/>
          <w:color w:val="EE14BA"/>
          <w:sz w:val="21"/>
          <w:szCs w:val="21"/>
        </w:rPr>
        <w:t>'sorry we can not delete any record from this table'</w:t>
      </w:r>
      <w:r>
        <w:rPr>
          <w:rStyle w:val="pun"/>
          <w:rFonts w:ascii="Arial" w:hAnsi="Arial" w:cs="Arial"/>
          <w:color w:val="000000"/>
          <w:sz w:val="21"/>
          <w:szCs w:val="21"/>
        </w:rPr>
        <w:t>);</w:t>
      </w:r>
    </w:p>
    <w:p w:rsidR="002B57AF" w:rsidRDefault="002B57AF" w:rsidP="002B57AF">
      <w:pPr>
        <w:pBdr>
          <w:top w:val="single" w:sz="4" w:space="1" w:color="auto"/>
          <w:left w:val="single" w:sz="4" w:space="4" w:color="auto"/>
          <w:bottom w:val="single" w:sz="4" w:space="1" w:color="auto"/>
          <w:right w:val="single" w:sz="4" w:space="4" w:color="auto"/>
        </w:pBdr>
        <w:spacing w:after="0"/>
      </w:pPr>
      <w:r>
        <w:rPr>
          <w:rStyle w:val="kwd"/>
          <w:rFonts w:ascii="Arial" w:hAnsi="Arial" w:cs="Arial"/>
          <w:b/>
          <w:bCs/>
          <w:color w:val="0033CC"/>
          <w:sz w:val="21"/>
          <w:szCs w:val="21"/>
        </w:rPr>
        <w:t>end</w:t>
      </w:r>
      <w:r>
        <w:rPr>
          <w:rStyle w:val="pun"/>
          <w:rFonts w:ascii="Arial" w:hAnsi="Arial" w:cs="Arial"/>
          <w:color w:val="000000"/>
          <w:sz w:val="21"/>
          <w:szCs w:val="21"/>
        </w:rPr>
        <w:t>;</w:t>
      </w:r>
    </w:p>
    <w:p w:rsidR="003A6533" w:rsidRDefault="003A6533" w:rsidP="003A6533">
      <w:pPr>
        <w:spacing w:after="0"/>
        <w:rPr>
          <w:u w:val="single"/>
        </w:rPr>
      </w:pPr>
    </w:p>
    <w:p w:rsidR="003A6533" w:rsidRPr="003A6533" w:rsidRDefault="00485CAA" w:rsidP="003A6533">
      <w:pPr>
        <w:spacing w:after="0"/>
        <w:rPr>
          <w:b/>
          <w:i/>
          <w:color w:val="auto"/>
          <w:u w:val="single"/>
        </w:rPr>
      </w:pPr>
      <w:r w:rsidRPr="003A6533">
        <w:rPr>
          <w:b/>
          <w:i/>
          <w:color w:val="auto"/>
          <w:u w:val="single"/>
        </w:rPr>
        <w:t>References</w:t>
      </w:r>
    </w:p>
    <w:p w:rsidR="00485CAA" w:rsidRDefault="00B20442" w:rsidP="00C95628">
      <w:pPr>
        <w:pStyle w:val="ListParagraph"/>
        <w:numPr>
          <w:ilvl w:val="0"/>
          <w:numId w:val="18"/>
        </w:numPr>
      </w:pPr>
      <w:hyperlink r:id="rId66" w:history="1">
        <w:r w:rsidR="00485CAA" w:rsidRPr="00FA0DC6">
          <w:rPr>
            <w:rStyle w:val="Hyperlink"/>
          </w:rPr>
          <w:t>http://www.w3schools.com/sql/</w:t>
        </w:r>
      </w:hyperlink>
    </w:p>
    <w:p w:rsidR="00485CAA" w:rsidRDefault="00B20442" w:rsidP="00C95628">
      <w:pPr>
        <w:pStyle w:val="ListParagraph"/>
        <w:numPr>
          <w:ilvl w:val="0"/>
          <w:numId w:val="18"/>
        </w:numPr>
      </w:pPr>
      <w:hyperlink r:id="rId67" w:history="1">
        <w:r w:rsidR="00327062" w:rsidRPr="00FA0DC6">
          <w:rPr>
            <w:rStyle w:val="Hyperlink"/>
          </w:rPr>
          <w:t>http://www.sitesbay.com/plsql/</w:t>
        </w:r>
      </w:hyperlink>
    </w:p>
    <w:p w:rsidR="00696F4D" w:rsidRDefault="00696F4D" w:rsidP="00696F4D">
      <w:pPr>
        <w:pStyle w:val="Heading1"/>
      </w:pPr>
      <w:bookmarkStart w:id="18" w:name="_Toc4274699"/>
      <w:r>
        <w:t>2. MongoDB</w:t>
      </w:r>
      <w:bookmarkEnd w:id="18"/>
    </w:p>
    <w:p w:rsidR="00696F4D" w:rsidRDefault="00696F4D" w:rsidP="00696F4D">
      <w:r w:rsidRPr="006300A6">
        <w:t>MongoDB is an open-source</w:t>
      </w:r>
      <w:r>
        <w:t xml:space="preserve"> </w:t>
      </w:r>
      <w:r w:rsidRPr="00E45707">
        <w:rPr>
          <w:b/>
          <w:color w:val="00B050"/>
        </w:rPr>
        <w:t xml:space="preserve">NoSQL, </w:t>
      </w:r>
      <w:r>
        <w:rPr>
          <w:b/>
          <w:color w:val="FF0000"/>
        </w:rPr>
        <w:t>D</w:t>
      </w:r>
      <w:r w:rsidRPr="00BA1370">
        <w:rPr>
          <w:b/>
          <w:color w:val="FF0000"/>
        </w:rPr>
        <w:t xml:space="preserve">ocument </w:t>
      </w:r>
      <w:r>
        <w:rPr>
          <w:b/>
          <w:color w:val="FF0000"/>
        </w:rPr>
        <w:t>D</w:t>
      </w:r>
      <w:r w:rsidRPr="00BA1370">
        <w:rPr>
          <w:b/>
          <w:color w:val="FF0000"/>
        </w:rPr>
        <w:t>atabase</w:t>
      </w:r>
      <w:r w:rsidRPr="00BA1370">
        <w:rPr>
          <w:color w:val="FF0000"/>
        </w:rPr>
        <w:t xml:space="preserve"> </w:t>
      </w:r>
      <w:r>
        <w:t xml:space="preserve">Written in </w:t>
      </w:r>
      <w:r w:rsidRPr="00E45707">
        <w:rPr>
          <w:b/>
          <w:color w:val="7030A0"/>
        </w:rPr>
        <w:t xml:space="preserve">C++ </w:t>
      </w:r>
      <w:r>
        <w:t>t</w:t>
      </w:r>
      <w:r w:rsidRPr="006300A6">
        <w:t>hat provides high performance, high availability, and automatic scaling.</w:t>
      </w:r>
    </w:p>
    <w:p w:rsidR="00696F4D" w:rsidRDefault="00696F4D" w:rsidP="00696F4D">
      <w:pPr>
        <w:spacing w:after="0"/>
      </w:pPr>
    </w:p>
    <w:p w:rsidR="00696F4D" w:rsidRDefault="00696F4D" w:rsidP="00696F4D">
      <w:pPr>
        <w:pStyle w:val="Heading2"/>
      </w:pPr>
      <w:bookmarkStart w:id="19" w:name="_Toc4274700"/>
      <w:r>
        <w:t>1.Introduction</w:t>
      </w:r>
      <w:bookmarkEnd w:id="19"/>
    </w:p>
    <w:p w:rsidR="00696F4D" w:rsidRDefault="00696F4D" w:rsidP="00696F4D">
      <w:pPr>
        <w:pStyle w:val="Heading3"/>
      </w:pPr>
      <w:r>
        <w:t>1.1 NoSQL (Not Only SQL)</w:t>
      </w:r>
    </w:p>
    <w:p w:rsidR="00696F4D" w:rsidRDefault="00696F4D" w:rsidP="00696F4D">
      <w:r w:rsidRPr="002C02B1">
        <w:t xml:space="preserve">It provides a mechanism for storage and retrieval of data other than tabular relations model used in relational </w:t>
      </w:r>
      <w:r>
        <w:t>databases. NoSQL database doesn’</w:t>
      </w:r>
      <w:r w:rsidRPr="002C02B1">
        <w:t>t use tables for storing data. It is generally used to store big data and real-time web applications.</w:t>
      </w:r>
    </w:p>
    <w:p w:rsidR="00696F4D" w:rsidRPr="00DE4CD3" w:rsidRDefault="00696F4D" w:rsidP="00696F4D">
      <w:pPr>
        <w:spacing w:after="0"/>
        <w:rPr>
          <w:u w:val="single"/>
        </w:rPr>
      </w:pPr>
      <w:r w:rsidRPr="00DE4CD3">
        <w:rPr>
          <w:b/>
          <w:u w:val="single"/>
        </w:rPr>
        <w:t>NoSQL Database Types</w:t>
      </w:r>
    </w:p>
    <w:p w:rsidR="00696F4D" w:rsidRPr="00F055A0" w:rsidRDefault="00696F4D" w:rsidP="00111A61">
      <w:pPr>
        <w:pStyle w:val="ListParagraph"/>
        <w:numPr>
          <w:ilvl w:val="0"/>
          <w:numId w:val="103"/>
        </w:numPr>
        <w:rPr>
          <w:highlight w:val="yellow"/>
        </w:rPr>
      </w:pPr>
      <w:r w:rsidRPr="00F055A0">
        <w:rPr>
          <w:b/>
          <w:highlight w:val="yellow"/>
        </w:rPr>
        <w:t>Document databases:</w:t>
      </w:r>
      <w:r w:rsidRPr="00F055A0">
        <w:rPr>
          <w:highlight w:val="yellow"/>
        </w:rPr>
        <w:t xml:space="preserve"> Documents can contain many different key-value pairs, or key-array pairs.</w:t>
      </w:r>
    </w:p>
    <w:p w:rsidR="00696F4D" w:rsidRDefault="00696F4D" w:rsidP="00111A61">
      <w:pPr>
        <w:pStyle w:val="ListParagraph"/>
        <w:numPr>
          <w:ilvl w:val="0"/>
          <w:numId w:val="103"/>
        </w:numPr>
      </w:pPr>
      <w:r w:rsidRPr="002C02B1">
        <w:rPr>
          <w:b/>
        </w:rPr>
        <w:t>Graph stores</w:t>
      </w:r>
      <w:r>
        <w:rPr>
          <w:b/>
        </w:rPr>
        <w:t>:</w:t>
      </w:r>
      <w:r w:rsidRPr="002C02B1">
        <w:rPr>
          <w:b/>
        </w:rPr>
        <w:t xml:space="preserve"> </w:t>
      </w:r>
      <w:r>
        <w:t>are used to store networks of data, such as social connections.</w:t>
      </w:r>
    </w:p>
    <w:p w:rsidR="00696F4D" w:rsidRDefault="00696F4D" w:rsidP="00111A61">
      <w:pPr>
        <w:pStyle w:val="ListParagraph"/>
        <w:numPr>
          <w:ilvl w:val="0"/>
          <w:numId w:val="103"/>
        </w:numPr>
      </w:pPr>
      <w:r w:rsidRPr="00DE4CD3">
        <w:rPr>
          <w:b/>
        </w:rPr>
        <w:lastRenderedPageBreak/>
        <w:t>Key-value stores:</w:t>
      </w:r>
      <w:r>
        <w:t xml:space="preserve"> simplest NoSQL databases. Every single item in the database is stored as an attribute name (or 'key'), together with its value. </w:t>
      </w:r>
    </w:p>
    <w:p w:rsidR="00696F4D" w:rsidRDefault="00696F4D" w:rsidP="00111A61">
      <w:pPr>
        <w:pStyle w:val="ListParagraph"/>
        <w:numPr>
          <w:ilvl w:val="0"/>
          <w:numId w:val="103"/>
        </w:numPr>
      </w:pPr>
      <w:r w:rsidRPr="00DE4CD3">
        <w:rPr>
          <w:b/>
        </w:rPr>
        <w:t>Wide-column</w:t>
      </w:r>
      <w:r>
        <w:t xml:space="preserve"> stores such as Cassandra and HBase are optimized for queries over large datasets, and store columns of data together, instead of rows.</w:t>
      </w:r>
    </w:p>
    <w:p w:rsidR="00696F4D" w:rsidRDefault="00696F4D" w:rsidP="00696F4D">
      <w:r>
        <w:rPr>
          <w:noProof/>
          <w:lang w:eastAsia="en-US"/>
        </w:rPr>
        <w:drawing>
          <wp:inline distT="0" distB="0" distL="0" distR="0" wp14:anchorId="39A5AA68" wp14:editId="238720EA">
            <wp:extent cx="5943600" cy="4457700"/>
            <wp:effectExtent l="0" t="0" r="0" b="0"/>
            <wp:docPr id="57" name="Picture 57" descr="http://wikibon.org/w/images/0/08/Disruptive_NoSQL_Database_Solu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ikibon.org/w/images/0/08/Disruptive_NoSQL_Database_Solution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96F4D" w:rsidRDefault="004F785D" w:rsidP="00696F4D">
      <w:pPr>
        <w:pStyle w:val="Heading3"/>
      </w:pPr>
      <w:r>
        <w:t>1.2</w:t>
      </w:r>
      <w:r w:rsidR="00696F4D">
        <w:t xml:space="preserve"> MongoDB Features &amp; Advantages</w:t>
      </w:r>
    </w:p>
    <w:p w:rsidR="00696F4D" w:rsidRDefault="00696F4D" w:rsidP="00F055A0">
      <w:pPr>
        <w:pStyle w:val="ListParagraph"/>
        <w:numPr>
          <w:ilvl w:val="0"/>
          <w:numId w:val="148"/>
        </w:numPr>
      </w:pPr>
      <w:r w:rsidRPr="00F055A0">
        <w:rPr>
          <w:b/>
        </w:rPr>
        <w:t>High Performance</w:t>
      </w:r>
      <w:r>
        <w:tab/>
        <w:t>:</w:t>
      </w:r>
      <w:r w:rsidRPr="005A2208">
        <w:t xml:space="preserve"> Indexes support faster queries</w:t>
      </w:r>
    </w:p>
    <w:p w:rsidR="00F055A0" w:rsidRDefault="00F055A0" w:rsidP="00F055A0">
      <w:pPr>
        <w:pStyle w:val="ListParagraph"/>
      </w:pPr>
    </w:p>
    <w:p w:rsidR="00696F4D" w:rsidRDefault="00696F4D" w:rsidP="00F055A0">
      <w:pPr>
        <w:pStyle w:val="ListParagraph"/>
        <w:numPr>
          <w:ilvl w:val="0"/>
          <w:numId w:val="148"/>
        </w:numPr>
      </w:pPr>
      <w:r w:rsidRPr="00F055A0">
        <w:rPr>
          <w:b/>
        </w:rPr>
        <w:t>Rich Query Language</w:t>
      </w:r>
      <w:r>
        <w:t>:</w:t>
      </w:r>
      <w:r w:rsidRPr="00A1095E">
        <w:t xml:space="preserve"> </w:t>
      </w:r>
      <w:r>
        <w:t>supports CRUD Operation, Data Aggregation, Text Search &amp;Geospatial Queries.</w:t>
      </w:r>
    </w:p>
    <w:p w:rsidR="00F055A0" w:rsidRDefault="00F055A0" w:rsidP="00F055A0">
      <w:pPr>
        <w:pStyle w:val="ListParagraph"/>
      </w:pPr>
    </w:p>
    <w:p w:rsidR="00696F4D" w:rsidRDefault="00696F4D" w:rsidP="00F055A0">
      <w:pPr>
        <w:pStyle w:val="ListParagraph"/>
        <w:numPr>
          <w:ilvl w:val="0"/>
          <w:numId w:val="148"/>
        </w:numPr>
      </w:pPr>
      <w:r w:rsidRPr="00F055A0">
        <w:rPr>
          <w:b/>
        </w:rPr>
        <w:t>High Availability</w:t>
      </w:r>
      <w:r>
        <w:t>: MongoDB’s replication facility, called replica set provide atomatic failo</w:t>
      </w:r>
      <w:r w:rsidR="00F055A0">
        <w:t xml:space="preserve">ver and </w:t>
      </w:r>
      <w:r>
        <w:t>Data redundancy.</w:t>
      </w:r>
    </w:p>
    <w:p w:rsidR="00F055A0" w:rsidRDefault="00F055A0" w:rsidP="00F055A0">
      <w:pPr>
        <w:pStyle w:val="ListParagraph"/>
      </w:pPr>
    </w:p>
    <w:p w:rsidR="00696F4D" w:rsidRPr="00686F92" w:rsidRDefault="00696F4D" w:rsidP="00F055A0">
      <w:pPr>
        <w:pStyle w:val="ListParagraph"/>
        <w:numPr>
          <w:ilvl w:val="0"/>
          <w:numId w:val="148"/>
        </w:numPr>
      </w:pPr>
      <w:r w:rsidRPr="00F055A0">
        <w:rPr>
          <w:b/>
        </w:rPr>
        <w:t>Horizontal Scalability</w:t>
      </w:r>
      <w:r>
        <w:t>:</w:t>
      </w:r>
      <w:r w:rsidRPr="005A2208">
        <w:t xml:space="preserve"> Sharding</w:t>
      </w:r>
      <w:r>
        <w:t xml:space="preserve"> (</w:t>
      </w:r>
      <w:r w:rsidRPr="005A2208">
        <w:t>partitioning</w:t>
      </w:r>
      <w:r>
        <w:t>)</w:t>
      </w:r>
      <w:r w:rsidRPr="005A2208">
        <w:t xml:space="preserve"> distributes data across a cluster of machines.</w:t>
      </w:r>
    </w:p>
    <w:p w:rsidR="00696F4D" w:rsidRDefault="00696F4D" w:rsidP="00696F4D">
      <w:pPr>
        <w:spacing w:after="0"/>
      </w:pPr>
    </w:p>
    <w:p w:rsidR="00696F4D" w:rsidRDefault="00696F4D" w:rsidP="00696F4D">
      <w:pPr>
        <w:pStyle w:val="Heading3"/>
      </w:pPr>
      <w:r>
        <w:lastRenderedPageBreak/>
        <w:t>1.</w:t>
      </w:r>
      <w:r w:rsidR="004F785D">
        <w:t>3</w:t>
      </w:r>
      <w:r>
        <w:t xml:space="preserve"> MongDB Installation &amp; Configuration</w:t>
      </w:r>
    </w:p>
    <w:p w:rsidR="00696F4D" w:rsidRPr="00E95C53" w:rsidRDefault="00696F4D" w:rsidP="00696F4D">
      <w:r w:rsidRPr="00052259">
        <w:t xml:space="preserve">The MongoDB does not require installation, just download and extracts the zip file, configure the data directory and start it with command </w:t>
      </w:r>
      <w:r w:rsidRPr="00052259">
        <w:rPr>
          <w:rStyle w:val="OutputChar"/>
          <w:color w:val="7030A0"/>
          <w:sz w:val="22"/>
        </w:rPr>
        <w:t>“mongod“</w:t>
      </w:r>
      <w:r w:rsidRPr="00052259">
        <w:t>.</w:t>
      </w:r>
    </w:p>
    <w:p w:rsidR="00696F4D" w:rsidRPr="00303D1B" w:rsidRDefault="00B20442" w:rsidP="00111A61">
      <w:pPr>
        <w:pStyle w:val="ListParagraph"/>
        <w:numPr>
          <w:ilvl w:val="0"/>
          <w:numId w:val="104"/>
        </w:numPr>
      </w:pPr>
      <w:hyperlink r:id="rId69" w:history="1">
        <w:r w:rsidR="00696F4D" w:rsidRPr="00052259">
          <w:rPr>
            <w:rStyle w:val="Hyperlink"/>
            <w:b/>
            <w:color w:val="00B050"/>
          </w:rPr>
          <w:t>Download</w:t>
        </w:r>
      </w:hyperlink>
      <w:r w:rsidR="00696F4D">
        <w:t xml:space="preserve"> MongoDB and extract into some folder, ex: </w:t>
      </w:r>
      <w:r w:rsidR="00696F4D">
        <w:rPr>
          <w:b/>
          <w:color w:val="00B050"/>
        </w:rPr>
        <w:t>d:/m</w:t>
      </w:r>
      <w:r w:rsidR="00696F4D" w:rsidRPr="00052259">
        <w:rPr>
          <w:b/>
          <w:color w:val="00B050"/>
        </w:rPr>
        <w:t>ongo</w:t>
      </w:r>
      <w:r w:rsidR="00696F4D">
        <w:rPr>
          <w:b/>
          <w:color w:val="00B050"/>
        </w:rPr>
        <w:t>db</w:t>
      </w:r>
    </w:p>
    <w:p w:rsidR="00696F4D" w:rsidRPr="000A7C05" w:rsidRDefault="00696F4D" w:rsidP="00696F4D">
      <w:pPr>
        <w:pStyle w:val="ListParagraph"/>
        <w:spacing w:after="0"/>
        <w:ind w:left="360"/>
      </w:pPr>
    </w:p>
    <w:p w:rsidR="00696F4D" w:rsidRDefault="00696F4D" w:rsidP="00111A61">
      <w:pPr>
        <w:pStyle w:val="ListParagraph"/>
        <w:numPr>
          <w:ilvl w:val="0"/>
          <w:numId w:val="104"/>
        </w:numPr>
      </w:pPr>
      <w:r>
        <w:t xml:space="preserve">Create following directories inside </w:t>
      </w:r>
      <w:r w:rsidRPr="0020700B">
        <w:rPr>
          <w:b/>
        </w:rPr>
        <w:t>d:/mongodb</w:t>
      </w:r>
    </w:p>
    <w:p w:rsidR="00696F4D" w:rsidRPr="0020700B" w:rsidRDefault="00696F4D" w:rsidP="00111A61">
      <w:pPr>
        <w:pStyle w:val="ListParagraph"/>
        <w:numPr>
          <w:ilvl w:val="1"/>
          <w:numId w:val="104"/>
        </w:numPr>
        <w:rPr>
          <w:b/>
        </w:rPr>
      </w:pPr>
      <w:r w:rsidRPr="0020700B">
        <w:rPr>
          <w:b/>
        </w:rPr>
        <w:t>D:\mongodb\data</w:t>
      </w:r>
    </w:p>
    <w:p w:rsidR="00696F4D" w:rsidRDefault="00696F4D" w:rsidP="00111A61">
      <w:pPr>
        <w:pStyle w:val="ListParagraph"/>
        <w:numPr>
          <w:ilvl w:val="1"/>
          <w:numId w:val="104"/>
        </w:numPr>
        <w:rPr>
          <w:b/>
        </w:rPr>
      </w:pPr>
      <w:r w:rsidRPr="0020700B">
        <w:rPr>
          <w:b/>
        </w:rPr>
        <w:t>D:\mongodb\log</w:t>
      </w:r>
    </w:p>
    <w:p w:rsidR="00696F4D" w:rsidRPr="000C3608" w:rsidRDefault="00696F4D" w:rsidP="00111A61">
      <w:pPr>
        <w:pStyle w:val="ListParagraph"/>
        <w:numPr>
          <w:ilvl w:val="0"/>
          <w:numId w:val="104"/>
        </w:numPr>
      </w:pPr>
      <w:r>
        <w:t xml:space="preserve">Configure Environmnet variables </w:t>
      </w:r>
      <w:r w:rsidRPr="00303D1B">
        <w:rPr>
          <w:rFonts w:ascii="Consolas" w:hAnsi="Consolas" w:cs="Consolas"/>
          <w:color w:val="C7254E"/>
          <w:shd w:val="clear" w:color="auto" w:fill="F9F2F4"/>
        </w:rPr>
        <w:t>MongoDB = D:\mongodb  PATH=%MongoDB%\bin</w:t>
      </w:r>
      <w:r w:rsidRPr="00303D1B">
        <w:rPr>
          <w:noProof/>
          <w:lang w:eastAsia="en-US"/>
        </w:rPr>
        <w:drawing>
          <wp:inline distT="0" distB="0" distL="0" distR="0" wp14:anchorId="12066F47" wp14:editId="1BE7A819">
            <wp:extent cx="5939275" cy="1333500"/>
            <wp:effectExtent l="0" t="0" r="4445" b="0"/>
            <wp:docPr id="83" name="Picture 83"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em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58202" cy="1337750"/>
                    </a:xfrm>
                    <a:prstGeom prst="rect">
                      <a:avLst/>
                    </a:prstGeom>
                    <a:noFill/>
                    <a:ln>
                      <a:noFill/>
                    </a:ln>
                  </pic:spPr>
                </pic:pic>
              </a:graphicData>
            </a:graphic>
          </wp:inline>
        </w:drawing>
      </w:r>
    </w:p>
    <w:p w:rsidR="00696F4D" w:rsidRDefault="00696F4D" w:rsidP="00111A61">
      <w:pPr>
        <w:pStyle w:val="ListParagraph"/>
        <w:numPr>
          <w:ilvl w:val="0"/>
          <w:numId w:val="104"/>
        </w:numPr>
        <w:spacing w:after="0"/>
      </w:pPr>
      <w:r>
        <w:t xml:space="preserve">Create a mongodb config file under : </w:t>
      </w:r>
      <w:r>
        <w:rPr>
          <w:rFonts w:ascii="Consolas" w:hAnsi="Consolas" w:cs="Consolas"/>
          <w:color w:val="C7254E"/>
          <w:sz w:val="22"/>
          <w:szCs w:val="22"/>
          <w:shd w:val="clear" w:color="auto" w:fill="F9F2F4"/>
        </w:rPr>
        <w:t>d:\mongodb\mongo.config</w:t>
      </w:r>
    </w:p>
    <w:p w:rsidR="00696F4D" w:rsidRPr="00D64154" w:rsidRDefault="00696F4D" w:rsidP="00696F4D">
      <w:pPr>
        <w:pStyle w:val="Output"/>
        <w:rPr>
          <w:lang w:eastAsia="en-US"/>
        </w:rPr>
      </w:pPr>
      <w:r w:rsidRPr="00D64154">
        <w:rPr>
          <w:lang w:eastAsia="en-US"/>
        </w:rPr>
        <w:t>##store data here</w:t>
      </w:r>
    </w:p>
    <w:p w:rsidR="00696F4D" w:rsidRPr="00D64154" w:rsidRDefault="00696F4D" w:rsidP="00696F4D">
      <w:pPr>
        <w:pStyle w:val="Output"/>
        <w:rPr>
          <w:lang w:eastAsia="en-US"/>
        </w:rPr>
      </w:pPr>
      <w:r w:rsidRPr="00D64154">
        <w:rPr>
          <w:lang w:eastAsia="en-US"/>
        </w:rPr>
        <w:t>dbpath=D:\mongodb\data</w:t>
      </w:r>
    </w:p>
    <w:p w:rsidR="00696F4D" w:rsidRPr="00D64154" w:rsidRDefault="00696F4D" w:rsidP="00696F4D">
      <w:pPr>
        <w:pStyle w:val="Output"/>
        <w:rPr>
          <w:lang w:eastAsia="en-US"/>
        </w:rPr>
      </w:pPr>
    </w:p>
    <w:p w:rsidR="00696F4D" w:rsidRPr="00D64154" w:rsidRDefault="00696F4D" w:rsidP="00696F4D">
      <w:pPr>
        <w:pStyle w:val="Output"/>
        <w:rPr>
          <w:lang w:eastAsia="en-US"/>
        </w:rPr>
      </w:pPr>
      <w:r w:rsidRPr="00D64154">
        <w:rPr>
          <w:lang w:eastAsia="en-US"/>
        </w:rPr>
        <w:t>##all output go here</w:t>
      </w:r>
    </w:p>
    <w:p w:rsidR="00696F4D" w:rsidRPr="00D64154" w:rsidRDefault="00696F4D" w:rsidP="00696F4D">
      <w:pPr>
        <w:pStyle w:val="Output"/>
        <w:rPr>
          <w:lang w:eastAsia="en-US"/>
        </w:rPr>
      </w:pPr>
      <w:r w:rsidRPr="00D64154">
        <w:rPr>
          <w:lang w:eastAsia="en-US"/>
        </w:rPr>
        <w:t>logpath=D:\mongodb\log\mongo.log</w:t>
      </w:r>
    </w:p>
    <w:p w:rsidR="00696F4D" w:rsidRPr="00D64154" w:rsidRDefault="00696F4D" w:rsidP="00696F4D">
      <w:pPr>
        <w:pStyle w:val="Output"/>
        <w:rPr>
          <w:lang w:eastAsia="en-US"/>
        </w:rPr>
      </w:pPr>
    </w:p>
    <w:p w:rsidR="00696F4D" w:rsidRPr="00D64154" w:rsidRDefault="00696F4D" w:rsidP="00696F4D">
      <w:pPr>
        <w:pStyle w:val="Output"/>
        <w:rPr>
          <w:lang w:eastAsia="en-US"/>
        </w:rPr>
      </w:pPr>
      <w:r w:rsidRPr="00D64154">
        <w:rPr>
          <w:lang w:eastAsia="en-US"/>
        </w:rPr>
        <w:t>##log read and write operations</w:t>
      </w:r>
    </w:p>
    <w:p w:rsidR="00696F4D" w:rsidRPr="00D64154" w:rsidRDefault="00696F4D" w:rsidP="00696F4D">
      <w:pPr>
        <w:pStyle w:val="Output"/>
        <w:rPr>
          <w:lang w:eastAsia="en-US"/>
        </w:rPr>
      </w:pPr>
      <w:r w:rsidRPr="00D64154">
        <w:rPr>
          <w:lang w:eastAsia="en-US"/>
        </w:rPr>
        <w:t>diaglog=3</w:t>
      </w:r>
    </w:p>
    <w:p w:rsidR="00696F4D" w:rsidRDefault="00696F4D" w:rsidP="00696F4D">
      <w:pPr>
        <w:pStyle w:val="ListParagraph"/>
        <w:ind w:left="360"/>
      </w:pPr>
    </w:p>
    <w:p w:rsidR="00696F4D" w:rsidRDefault="00696F4D" w:rsidP="00111A61">
      <w:pPr>
        <w:pStyle w:val="ListParagraph"/>
        <w:numPr>
          <w:ilvl w:val="0"/>
          <w:numId w:val="105"/>
        </w:numPr>
      </w:pPr>
      <w:r>
        <w:t>Start MongoDB using any of below commands</w:t>
      </w:r>
    </w:p>
    <w:p w:rsidR="00696F4D" w:rsidRDefault="00696F4D" w:rsidP="00111A61">
      <w:pPr>
        <w:pStyle w:val="ListParagraph"/>
        <w:numPr>
          <w:ilvl w:val="1"/>
          <w:numId w:val="106"/>
        </w:numPr>
        <w:rPr>
          <w:b/>
          <w:color w:val="7030A0"/>
        </w:rPr>
      </w:pPr>
      <w:r w:rsidRPr="000C3608">
        <w:rPr>
          <w:b/>
          <w:color w:val="7030A0"/>
        </w:rPr>
        <w:t>D:\mongodb\bin&gt;mongod –dbpath=D:/mongodb</w:t>
      </w:r>
    </w:p>
    <w:p w:rsidR="00696F4D" w:rsidRDefault="00696F4D" w:rsidP="00111A61">
      <w:pPr>
        <w:pStyle w:val="ListParagraph"/>
        <w:numPr>
          <w:ilvl w:val="1"/>
          <w:numId w:val="106"/>
        </w:numPr>
        <w:rPr>
          <w:b/>
          <w:color w:val="7030A0"/>
        </w:rPr>
      </w:pPr>
      <w:r w:rsidRPr="005E209D">
        <w:rPr>
          <w:b/>
          <w:color w:val="7030A0"/>
        </w:rPr>
        <w:t>d:\mongodb\bin&gt;mongod.exe --config="D:\mongodb\mongo.config"</w:t>
      </w:r>
    </w:p>
    <w:p w:rsidR="00696F4D" w:rsidRPr="000C3608" w:rsidRDefault="00696F4D" w:rsidP="00696F4D">
      <w:pPr>
        <w:pStyle w:val="ListParagraph"/>
        <w:ind w:left="1080"/>
        <w:rPr>
          <w:b/>
          <w:color w:val="7030A0"/>
        </w:rPr>
      </w:pPr>
    </w:p>
    <w:p w:rsidR="00696F4D" w:rsidRDefault="00696F4D" w:rsidP="00111A61">
      <w:pPr>
        <w:pStyle w:val="ListParagraph"/>
        <w:numPr>
          <w:ilvl w:val="0"/>
          <w:numId w:val="106"/>
        </w:numPr>
      </w:pPr>
      <w:r w:rsidRPr="007141A7">
        <w:t>Connect to MongoDB</w:t>
      </w:r>
      <w:r>
        <w:t xml:space="preserve"> using </w:t>
      </w:r>
      <w:r w:rsidRPr="007141A7">
        <w:rPr>
          <w:b/>
          <w:color w:val="7030A0"/>
        </w:rPr>
        <w:t>mongo</w:t>
      </w:r>
      <w:r w:rsidRPr="007141A7">
        <w:rPr>
          <w:color w:val="7030A0"/>
        </w:rPr>
        <w:t xml:space="preserve"> </w:t>
      </w:r>
      <w:r>
        <w:t>command</w:t>
      </w:r>
      <w:r>
        <w:rPr>
          <w:noProof/>
          <w:lang w:eastAsia="en-US"/>
        </w:rPr>
        <w:drawing>
          <wp:inline distT="0" distB="0" distL="0" distR="0" wp14:anchorId="21288E7E" wp14:editId="2BEF2F39">
            <wp:extent cx="5943600" cy="21012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14E89B.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rsidR="00696F4D" w:rsidRDefault="00696F4D" w:rsidP="00696F4D"/>
    <w:p w:rsidR="00696F4D" w:rsidRDefault="00696F4D" w:rsidP="00696F4D">
      <w:pPr>
        <w:spacing w:after="0"/>
      </w:pPr>
      <w:r>
        <w:t>To start MongoDB Service</w:t>
      </w:r>
    </w:p>
    <w:p w:rsidR="00696F4D" w:rsidRPr="00F70E73" w:rsidRDefault="00696F4D" w:rsidP="00696F4D">
      <w:pPr>
        <w:pStyle w:val="Output"/>
      </w:pPr>
      <w:r w:rsidRPr="00F70E73">
        <w:lastRenderedPageBreak/>
        <w:t>net start MongoDB</w:t>
      </w:r>
    </w:p>
    <w:p w:rsidR="00696F4D" w:rsidRDefault="00696F4D" w:rsidP="00696F4D"/>
    <w:p w:rsidR="00696F4D" w:rsidRDefault="00696F4D" w:rsidP="00696F4D">
      <w:r>
        <w:t>To stop MongoDB Service</w:t>
      </w:r>
    </w:p>
    <w:p w:rsidR="00696F4D" w:rsidRPr="00F70E73" w:rsidRDefault="00696F4D" w:rsidP="00696F4D">
      <w:pPr>
        <w:pStyle w:val="Output"/>
      </w:pPr>
      <w:r w:rsidRPr="00F70E73">
        <w:t>net stop MongoDB</w:t>
      </w:r>
    </w:p>
    <w:p w:rsidR="00696F4D" w:rsidRDefault="00696F4D" w:rsidP="00696F4D"/>
    <w:p w:rsidR="00696F4D" w:rsidRDefault="00696F4D" w:rsidP="00696F4D">
      <w:pPr>
        <w:spacing w:after="0"/>
      </w:pPr>
      <w:r>
        <w:t>To remove MongoDB Service</w:t>
      </w:r>
    </w:p>
    <w:p w:rsidR="00696F4D" w:rsidRPr="00F70E73" w:rsidRDefault="00696F4D" w:rsidP="00696F4D">
      <w:pPr>
        <w:pStyle w:val="Output"/>
      </w:pPr>
      <w:r w:rsidRPr="00F70E73">
        <w:t>c:\mongodb\bin&gt;mongod --remove</w:t>
      </w:r>
    </w:p>
    <w:p w:rsidR="00696F4D" w:rsidRDefault="00696F4D" w:rsidP="00696F4D"/>
    <w:p w:rsidR="00696F4D" w:rsidRDefault="00696F4D" w:rsidP="00696F4D"/>
    <w:p w:rsidR="00696F4D" w:rsidRDefault="00696F4D" w:rsidP="00696F4D"/>
    <w:p w:rsidR="00696F4D" w:rsidRDefault="00696F4D" w:rsidP="00696F4D"/>
    <w:p w:rsidR="00696F4D" w:rsidRDefault="00696F4D" w:rsidP="00696F4D">
      <w:pPr>
        <w:pStyle w:val="Heading2"/>
      </w:pPr>
      <w:bookmarkStart w:id="20" w:name="_Toc4274701"/>
      <w:r>
        <w:t>2. MongoDB Operations</w:t>
      </w:r>
      <w:bookmarkEnd w:id="20"/>
    </w:p>
    <w:p w:rsidR="00696F4D" w:rsidRDefault="00696F4D" w:rsidP="00696F4D">
      <w:pPr>
        <w:pStyle w:val="Heading3"/>
      </w:pPr>
      <w:r>
        <w:t>2.1 Database – Collection – Documents</w:t>
      </w:r>
    </w:p>
    <w:p w:rsidR="00696F4D" w:rsidRDefault="00696F4D" w:rsidP="00111A61">
      <w:pPr>
        <w:pStyle w:val="ListParagraph"/>
        <w:numPr>
          <w:ilvl w:val="0"/>
          <w:numId w:val="108"/>
        </w:numPr>
      </w:pPr>
      <w:r w:rsidRPr="00595B36">
        <w:rPr>
          <w:b/>
          <w:color w:val="00B050"/>
        </w:rPr>
        <w:t>Document</w:t>
      </w:r>
      <w:r>
        <w:t xml:space="preserve">: is a single entry / record. i.e., </w:t>
      </w:r>
      <w:r w:rsidR="00402E52">
        <w:rPr>
          <w:b/>
          <w:color w:val="CC0066"/>
        </w:rPr>
        <w:t>single r</w:t>
      </w:r>
      <w:r w:rsidRPr="00402E52">
        <w:rPr>
          <w:b/>
          <w:color w:val="CC0066"/>
        </w:rPr>
        <w:t>ow</w:t>
      </w:r>
      <w:r w:rsidRPr="00402E52">
        <w:rPr>
          <w:color w:val="CC0066"/>
        </w:rPr>
        <w:t xml:space="preserve"> </w:t>
      </w:r>
      <w:r>
        <w:t xml:space="preserve">in a </w:t>
      </w:r>
      <w:r w:rsidR="00402E52">
        <w:t>table</w:t>
      </w:r>
    </w:p>
    <w:p w:rsidR="00696F4D" w:rsidRDefault="00696F4D" w:rsidP="00111A61">
      <w:pPr>
        <w:pStyle w:val="ListParagraph"/>
        <w:numPr>
          <w:ilvl w:val="0"/>
          <w:numId w:val="108"/>
        </w:numPr>
      </w:pPr>
      <w:r w:rsidRPr="00595B36">
        <w:rPr>
          <w:b/>
          <w:color w:val="00B050"/>
        </w:rPr>
        <w:t>Collection</w:t>
      </w:r>
      <w:r>
        <w:t xml:space="preserve">: Group of Documents are known as Collection. i.e., </w:t>
      </w:r>
      <w:r w:rsidRPr="00402E52">
        <w:rPr>
          <w:b/>
          <w:color w:val="CC0066"/>
        </w:rPr>
        <w:t>Table</w:t>
      </w:r>
    </w:p>
    <w:p w:rsidR="00696F4D" w:rsidRDefault="00696F4D" w:rsidP="00111A61">
      <w:pPr>
        <w:pStyle w:val="ListParagraph"/>
        <w:numPr>
          <w:ilvl w:val="0"/>
          <w:numId w:val="108"/>
        </w:numPr>
        <w:spacing w:after="0" w:line="240" w:lineRule="auto"/>
      </w:pPr>
      <w:r w:rsidRPr="00595B36">
        <w:rPr>
          <w:b/>
          <w:color w:val="00B050"/>
        </w:rPr>
        <w:t>Database</w:t>
      </w:r>
      <w:r>
        <w:t xml:space="preserve">: Group of Collections are known as </w:t>
      </w:r>
      <w:r w:rsidRPr="00402E52">
        <w:rPr>
          <w:b/>
          <w:color w:val="CC0066"/>
        </w:rPr>
        <w:t>Database</w:t>
      </w:r>
    </w:p>
    <w:p w:rsidR="00696F4D" w:rsidRDefault="00696F4D" w:rsidP="00696F4D">
      <w:pPr>
        <w:spacing w:after="0"/>
        <w:ind w:left="1440"/>
      </w:pPr>
      <w:r w:rsidRPr="00E91121">
        <w:rPr>
          <w:noProof/>
          <w:lang w:eastAsia="en-US"/>
        </w:rPr>
        <w:drawing>
          <wp:inline distT="0" distB="0" distL="0" distR="0" wp14:anchorId="11F36112" wp14:editId="40DFAE54">
            <wp:extent cx="3618694" cy="1598473"/>
            <wp:effectExtent l="0" t="0" r="1270" b="1905"/>
            <wp:docPr id="85" name="Picture 85"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Desktop\temp.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7426" cy="1606748"/>
                    </a:xfrm>
                    <a:prstGeom prst="rect">
                      <a:avLst/>
                    </a:prstGeom>
                    <a:noFill/>
                    <a:ln>
                      <a:noFill/>
                    </a:ln>
                  </pic:spPr>
                </pic:pic>
              </a:graphicData>
            </a:graphic>
          </wp:inline>
        </w:drawing>
      </w:r>
    </w:p>
    <w:p w:rsidR="00696F4D" w:rsidRDefault="00696F4D" w:rsidP="00696F4D">
      <w:pPr>
        <w:pStyle w:val="Heading3"/>
      </w:pPr>
      <w:r>
        <w:t>2.2 Database Operations</w:t>
      </w:r>
    </w:p>
    <w:p w:rsidR="00402E52" w:rsidRDefault="00402E52" w:rsidP="00402E52"/>
    <w:p w:rsidR="00402E52" w:rsidRDefault="00402E52" w:rsidP="00402E52">
      <w:pPr>
        <w:pStyle w:val="Heading4"/>
      </w:pPr>
      <w:r>
        <w:t>1. Show all Databases</w:t>
      </w:r>
    </w:p>
    <w:p w:rsidR="00402E52" w:rsidRDefault="00402E52" w:rsidP="00402E52">
      <w:pPr>
        <w:spacing w:after="0"/>
        <w:rPr>
          <w:rStyle w:val="HowitworksChar"/>
          <w:b w:val="0"/>
          <w:sz w:val="20"/>
        </w:rPr>
      </w:pPr>
      <w:r>
        <w:t xml:space="preserve">Syntax: </w:t>
      </w:r>
      <w:r w:rsidRPr="004E0FA7">
        <w:rPr>
          <w:rStyle w:val="HowitworksChar"/>
          <w:b w:val="0"/>
          <w:sz w:val="20"/>
        </w:rPr>
        <w:t>&gt;</w:t>
      </w:r>
      <w:r>
        <w:rPr>
          <w:rStyle w:val="HowitworksChar"/>
          <w:b w:val="0"/>
          <w:sz w:val="20"/>
        </w:rPr>
        <w:t>show dbs</w:t>
      </w:r>
    </w:p>
    <w:p w:rsidR="00402E52" w:rsidRDefault="00402E52" w:rsidP="00402E52">
      <w:pPr>
        <w:pStyle w:val="Output"/>
      </w:pPr>
      <w:r>
        <w:t>&gt; show dbs</w:t>
      </w:r>
    </w:p>
    <w:p w:rsidR="00402E52" w:rsidRDefault="00402E52" w:rsidP="00402E52">
      <w:pPr>
        <w:pStyle w:val="Output"/>
      </w:pPr>
      <w:r>
        <w:t>local     0.000GB</w:t>
      </w:r>
    </w:p>
    <w:p w:rsidR="00402E52" w:rsidRDefault="00402E52" w:rsidP="00402E52">
      <w:pPr>
        <w:pStyle w:val="Output"/>
      </w:pPr>
      <w:r>
        <w:t>smlcodes  0.000GB</w:t>
      </w:r>
    </w:p>
    <w:p w:rsidR="00402E52" w:rsidRDefault="00402E52" w:rsidP="00402E52"/>
    <w:p w:rsidR="00402E52" w:rsidRPr="00402E52" w:rsidRDefault="00402E52" w:rsidP="00402E52"/>
    <w:p w:rsidR="00696F4D" w:rsidRDefault="00402E52" w:rsidP="00696F4D">
      <w:pPr>
        <w:pStyle w:val="Heading4"/>
      </w:pPr>
      <w:r>
        <w:lastRenderedPageBreak/>
        <w:t>2</w:t>
      </w:r>
      <w:r w:rsidR="00696F4D">
        <w:t xml:space="preserve">. Create </w:t>
      </w:r>
      <w:r>
        <w:t xml:space="preserve">/ Use </w:t>
      </w:r>
      <w:r w:rsidR="00696F4D">
        <w:t>Database</w:t>
      </w:r>
    </w:p>
    <w:p w:rsidR="00696F4D" w:rsidRDefault="00696F4D" w:rsidP="00696F4D">
      <w:pPr>
        <w:spacing w:after="0"/>
      </w:pPr>
      <w:r>
        <w:t xml:space="preserve">Syntax: </w:t>
      </w:r>
      <w:r w:rsidRPr="004E0FA7">
        <w:rPr>
          <w:rStyle w:val="HowitworksChar"/>
          <w:b w:val="0"/>
          <w:sz w:val="20"/>
        </w:rPr>
        <w:t>use &lt;database_name&gt;</w:t>
      </w:r>
    </w:p>
    <w:p w:rsidR="00696F4D" w:rsidRDefault="00696F4D" w:rsidP="00696F4D">
      <w:pPr>
        <w:pStyle w:val="Output"/>
      </w:pPr>
      <w:r w:rsidRPr="002017E4">
        <w:t>&gt; use smlcodes</w:t>
      </w:r>
    </w:p>
    <w:p w:rsidR="00696F4D" w:rsidRPr="002017E4" w:rsidRDefault="00696F4D" w:rsidP="00696F4D">
      <w:pPr>
        <w:pStyle w:val="Output"/>
      </w:pPr>
      <w:r w:rsidRPr="002017E4">
        <w:t>switched to db smlcodes</w:t>
      </w:r>
    </w:p>
    <w:p w:rsidR="00696F4D" w:rsidRDefault="00696F4D" w:rsidP="00696F4D">
      <w:pPr>
        <w:spacing w:after="0" w:line="240" w:lineRule="auto"/>
      </w:pPr>
      <w:r w:rsidRPr="00A03066">
        <w:t>Here, your created database "</w:t>
      </w:r>
      <w:r>
        <w:t>smlcodes</w:t>
      </w:r>
      <w:r w:rsidRPr="00A03066">
        <w:t>" is not present in the list, insert at least one document into it to display database</w:t>
      </w:r>
    </w:p>
    <w:p w:rsidR="00696F4D" w:rsidRDefault="00696F4D" w:rsidP="00696F4D"/>
    <w:p w:rsidR="00696F4D" w:rsidRDefault="00696F4D" w:rsidP="00696F4D">
      <w:pPr>
        <w:pStyle w:val="Heading4"/>
      </w:pPr>
      <w:r>
        <w:t>2. Check</w:t>
      </w:r>
      <w:r w:rsidRPr="006D5BC0">
        <w:t xml:space="preserve"> the currently selected database</w:t>
      </w:r>
    </w:p>
    <w:p w:rsidR="00696F4D" w:rsidRDefault="00696F4D" w:rsidP="00696F4D">
      <w:pPr>
        <w:spacing w:after="0"/>
      </w:pPr>
      <w:r>
        <w:t xml:space="preserve">Syntax: </w:t>
      </w:r>
      <w:r>
        <w:rPr>
          <w:rStyle w:val="HowitworksChar"/>
          <w:b w:val="0"/>
          <w:sz w:val="20"/>
        </w:rPr>
        <w:t>&gt;db</w:t>
      </w:r>
    </w:p>
    <w:p w:rsidR="00696F4D" w:rsidRPr="002017E4" w:rsidRDefault="00696F4D" w:rsidP="00696F4D">
      <w:pPr>
        <w:pStyle w:val="Output"/>
      </w:pPr>
      <w:r w:rsidRPr="002017E4">
        <w:t>&gt; db</w:t>
      </w:r>
    </w:p>
    <w:p w:rsidR="00696F4D" w:rsidRPr="002017E4" w:rsidRDefault="00696F4D" w:rsidP="00696F4D">
      <w:pPr>
        <w:pStyle w:val="Output"/>
      </w:pPr>
      <w:r w:rsidRPr="002017E4">
        <w:t>Smlcodes</w:t>
      </w:r>
    </w:p>
    <w:p w:rsidR="00696F4D" w:rsidRDefault="00696F4D" w:rsidP="00696F4D">
      <w:pPr>
        <w:pStyle w:val="Heading4"/>
      </w:pPr>
      <w:r>
        <w:t>4. Drop Database</w:t>
      </w:r>
    </w:p>
    <w:p w:rsidR="00696F4D" w:rsidRDefault="00696F4D" w:rsidP="00696F4D">
      <w:pPr>
        <w:spacing w:after="0"/>
      </w:pPr>
      <w:r>
        <w:t xml:space="preserve">Syntax: </w:t>
      </w:r>
      <w:r>
        <w:rPr>
          <w:rStyle w:val="HowitworksChar"/>
          <w:b w:val="0"/>
          <w:sz w:val="20"/>
        </w:rPr>
        <w:t>&gt;d</w:t>
      </w:r>
      <w:r w:rsidRPr="00A03066">
        <w:rPr>
          <w:rStyle w:val="HowitworksChar"/>
          <w:b w:val="0"/>
          <w:sz w:val="20"/>
        </w:rPr>
        <w:t xml:space="preserve">b.dropDatabase()  </w:t>
      </w:r>
    </w:p>
    <w:p w:rsidR="00696F4D" w:rsidRDefault="00696F4D" w:rsidP="00696F4D">
      <w:pPr>
        <w:pStyle w:val="Output"/>
      </w:pPr>
      <w:r>
        <w:t>&gt; db.dropDatabase()</w:t>
      </w:r>
    </w:p>
    <w:p w:rsidR="00696F4D" w:rsidRDefault="00696F4D" w:rsidP="00696F4D">
      <w:pPr>
        <w:pStyle w:val="Output"/>
      </w:pPr>
      <w:r>
        <w:t>{ "dropped" : "smlcodes", "ok" : 1 }</w:t>
      </w:r>
    </w:p>
    <w:p w:rsidR="00696F4D" w:rsidRDefault="00696F4D" w:rsidP="00696F4D">
      <w:pPr>
        <w:pStyle w:val="Heading3"/>
      </w:pPr>
      <w:r>
        <w:t>2.3 Collection Operations</w:t>
      </w:r>
    </w:p>
    <w:p w:rsidR="00696F4D" w:rsidRDefault="00696F4D" w:rsidP="00696F4D">
      <w:r>
        <w:t>Usually we</w:t>
      </w:r>
      <w:r w:rsidRPr="007E34BC">
        <w:t xml:space="preserve"> don</w:t>
      </w:r>
      <w:r>
        <w:t>’</w:t>
      </w:r>
      <w:r w:rsidRPr="007E34BC">
        <w:t>t need to create collection. MongoDB creates collection automatically when you insert some documents</w:t>
      </w:r>
      <w:r>
        <w:t>.</w:t>
      </w:r>
      <w:r w:rsidRPr="007E34BC">
        <w:t xml:space="preserve"> </w:t>
      </w:r>
    </w:p>
    <w:p w:rsidR="00696F4D" w:rsidRDefault="00696F4D" w:rsidP="00696F4D">
      <w:pPr>
        <w:spacing w:after="0"/>
      </w:pPr>
      <w:r w:rsidRPr="007E34BC">
        <w:rPr>
          <w:b/>
        </w:rPr>
        <w:t>Example</w:t>
      </w:r>
      <w:r>
        <w:t xml:space="preserve">: </w:t>
      </w:r>
      <w:r w:rsidRPr="007E34BC">
        <w:t xml:space="preserve">Insert a document named </w:t>
      </w:r>
      <w:r>
        <w:t>“admin”</w:t>
      </w:r>
      <w:r w:rsidRPr="007E34BC">
        <w:t xml:space="preserve"> into a collection named </w:t>
      </w:r>
      <w:r>
        <w:t>“users”</w:t>
      </w:r>
      <w:r w:rsidRPr="007E34BC">
        <w:t>. The operation will create the collection if the collection does not currently exist</w:t>
      </w:r>
    </w:p>
    <w:p w:rsidR="00696F4D" w:rsidRDefault="00696F4D" w:rsidP="00696F4D">
      <w:pPr>
        <w:pStyle w:val="Output"/>
      </w:pPr>
      <w:r>
        <w:t>&gt; db.users.insert({"username":"admin", "password":"Admin@123"})</w:t>
      </w:r>
    </w:p>
    <w:p w:rsidR="00696F4D" w:rsidRDefault="00696F4D" w:rsidP="00696F4D">
      <w:pPr>
        <w:pStyle w:val="Output"/>
      </w:pPr>
      <w:r>
        <w:t>WriteResult({ "nInserted" : 1 })</w:t>
      </w:r>
    </w:p>
    <w:p w:rsidR="00696F4D" w:rsidRDefault="00696F4D" w:rsidP="00696F4D">
      <w:pPr>
        <w:pStyle w:val="Output"/>
      </w:pPr>
      <w:r>
        <w:t>&gt; show collections</w:t>
      </w:r>
    </w:p>
    <w:p w:rsidR="00696F4D" w:rsidRPr="008A1E05" w:rsidRDefault="00696F4D" w:rsidP="00696F4D">
      <w:pPr>
        <w:pStyle w:val="Output"/>
      </w:pPr>
      <w:r>
        <w:t>users</w:t>
      </w:r>
    </w:p>
    <w:p w:rsidR="00696F4D" w:rsidRDefault="00696F4D" w:rsidP="00696F4D"/>
    <w:p w:rsidR="00696F4D" w:rsidRDefault="00696F4D" w:rsidP="00696F4D">
      <w:r>
        <w:t xml:space="preserve">We can also create collection by </w:t>
      </w:r>
      <w:r w:rsidRPr="003B07C1">
        <w:t>using</w:t>
      </w:r>
      <w:r w:rsidRPr="003B07C1">
        <w:rPr>
          <w:rStyle w:val="HowitworksChar"/>
        </w:rPr>
        <w:t xml:space="preserve"> db.createCollection(name, options)</w:t>
      </w:r>
      <w:r>
        <w:rPr>
          <w:color w:val="000000"/>
          <w:bdr w:val="none" w:sz="0" w:space="0" w:color="auto" w:frame="1"/>
          <w:shd w:val="clear" w:color="auto" w:fill="FFFFFF"/>
        </w:rPr>
        <w:t> </w:t>
      </w:r>
    </w:p>
    <w:p w:rsidR="00696F4D" w:rsidRDefault="00696F4D" w:rsidP="00696F4D">
      <w:pPr>
        <w:pStyle w:val="Heading4"/>
      </w:pPr>
      <w:r>
        <w:t>1. Create Collection</w:t>
      </w:r>
    </w:p>
    <w:p w:rsidR="00696F4D" w:rsidRDefault="00696F4D" w:rsidP="00696F4D">
      <w:pPr>
        <w:spacing w:after="0"/>
        <w:rPr>
          <w:color w:val="000000"/>
          <w:bdr w:val="none" w:sz="0" w:space="0" w:color="auto" w:frame="1"/>
          <w:shd w:val="clear" w:color="auto" w:fill="FFFFFF"/>
        </w:rPr>
      </w:pPr>
      <w:r>
        <w:t xml:space="preserve">Syntax: </w:t>
      </w:r>
      <w:r w:rsidRPr="003B07C1">
        <w:rPr>
          <w:rStyle w:val="HowitworksChar"/>
        </w:rPr>
        <w:t>db.createCollection(name, options)</w:t>
      </w:r>
      <w:r>
        <w:rPr>
          <w:color w:val="000000"/>
          <w:bdr w:val="none" w:sz="0" w:space="0" w:color="auto" w:frame="1"/>
          <w:shd w:val="clear" w:color="auto" w:fill="FFFFFF"/>
        </w:rPr>
        <w:t> </w:t>
      </w:r>
    </w:p>
    <w:p w:rsidR="00696F4D" w:rsidRDefault="00696F4D" w:rsidP="00111A61">
      <w:pPr>
        <w:pStyle w:val="ListParagraph"/>
        <w:numPr>
          <w:ilvl w:val="0"/>
          <w:numId w:val="107"/>
        </w:numPr>
      </w:pPr>
      <w:r w:rsidRPr="00673D39">
        <w:rPr>
          <w:b/>
        </w:rPr>
        <w:t>Name</w:t>
      </w:r>
      <w:r>
        <w:t>: is a string type, specifies the name of the collection to be created.</w:t>
      </w:r>
    </w:p>
    <w:p w:rsidR="00696F4D" w:rsidRPr="002E73DC" w:rsidRDefault="00696F4D" w:rsidP="00111A61">
      <w:pPr>
        <w:pStyle w:val="ListParagraph"/>
        <w:numPr>
          <w:ilvl w:val="0"/>
          <w:numId w:val="107"/>
        </w:numPr>
      </w:pPr>
      <w:r w:rsidRPr="00673D39">
        <w:rPr>
          <w:b/>
        </w:rPr>
        <w:t>Options</w:t>
      </w:r>
      <w:r>
        <w:t>: is a document type, specifies the memory size and indexing of the collection. (optional)</w:t>
      </w:r>
    </w:p>
    <w:p w:rsidR="00696F4D" w:rsidRDefault="00696F4D" w:rsidP="00696F4D">
      <w:pPr>
        <w:pStyle w:val="Output"/>
      </w:pPr>
      <w:r>
        <w:t>&gt; db.createCollection("books")</w:t>
      </w:r>
    </w:p>
    <w:p w:rsidR="00696F4D" w:rsidRDefault="00696F4D" w:rsidP="00696F4D">
      <w:pPr>
        <w:pStyle w:val="Output"/>
      </w:pPr>
      <w:r>
        <w:t>{ "ok" : 1 }</w:t>
      </w:r>
    </w:p>
    <w:p w:rsidR="00696F4D" w:rsidRDefault="00696F4D" w:rsidP="00696F4D"/>
    <w:p w:rsidR="00696F4D" w:rsidRDefault="00696F4D" w:rsidP="00696F4D">
      <w:pPr>
        <w:pStyle w:val="Heading4"/>
      </w:pPr>
      <w:r>
        <w:t>2.</w:t>
      </w:r>
      <w:r w:rsidRPr="00BB16A9">
        <w:t>check the collections in the database</w:t>
      </w:r>
    </w:p>
    <w:p w:rsidR="00696F4D" w:rsidRDefault="00696F4D" w:rsidP="00696F4D">
      <w:pPr>
        <w:spacing w:after="0"/>
        <w:rPr>
          <w:color w:val="000000"/>
          <w:bdr w:val="none" w:sz="0" w:space="0" w:color="auto" w:frame="1"/>
          <w:shd w:val="clear" w:color="auto" w:fill="FFFFFF"/>
        </w:rPr>
      </w:pPr>
      <w:r>
        <w:t>Syntax:</w:t>
      </w:r>
      <w:r>
        <w:rPr>
          <w:rStyle w:val="HowitworksChar"/>
        </w:rPr>
        <w:t xml:space="preserve"> show collections() </w:t>
      </w:r>
      <w:r>
        <w:rPr>
          <w:color w:val="000000"/>
          <w:bdr w:val="none" w:sz="0" w:space="0" w:color="auto" w:frame="1"/>
          <w:shd w:val="clear" w:color="auto" w:fill="FFFFFF"/>
        </w:rPr>
        <w:t> </w:t>
      </w:r>
    </w:p>
    <w:p w:rsidR="00696F4D" w:rsidRDefault="00696F4D" w:rsidP="00696F4D">
      <w:pPr>
        <w:pStyle w:val="Output"/>
      </w:pPr>
      <w:r>
        <w:t>&gt; show collections</w:t>
      </w:r>
    </w:p>
    <w:p w:rsidR="00696F4D" w:rsidRDefault="00696F4D" w:rsidP="00696F4D">
      <w:pPr>
        <w:pStyle w:val="Output"/>
      </w:pPr>
      <w:r>
        <w:t>books</w:t>
      </w:r>
    </w:p>
    <w:p w:rsidR="00696F4D" w:rsidRDefault="00696F4D" w:rsidP="00696F4D">
      <w:pPr>
        <w:pStyle w:val="Output"/>
      </w:pPr>
      <w:r>
        <w:t>users</w:t>
      </w:r>
    </w:p>
    <w:p w:rsidR="00696F4D" w:rsidRDefault="00696F4D" w:rsidP="00696F4D"/>
    <w:p w:rsidR="00696F4D" w:rsidRDefault="00696F4D" w:rsidP="00696F4D">
      <w:pPr>
        <w:pStyle w:val="Heading4"/>
      </w:pPr>
      <w:r>
        <w:t>3. Drop Collection</w:t>
      </w:r>
    </w:p>
    <w:p w:rsidR="00696F4D" w:rsidRPr="00171E8A" w:rsidRDefault="00696F4D" w:rsidP="00696F4D">
      <w:pPr>
        <w:spacing w:after="0"/>
        <w:rPr>
          <w:color w:val="000000"/>
          <w:bdr w:val="none" w:sz="0" w:space="0" w:color="auto" w:frame="1"/>
          <w:shd w:val="clear" w:color="auto" w:fill="FFFFFF"/>
        </w:rPr>
      </w:pPr>
      <w:r>
        <w:t xml:space="preserve">Syntax: </w:t>
      </w:r>
      <w:r w:rsidRPr="003B07C1">
        <w:rPr>
          <w:rStyle w:val="HowitworksChar"/>
        </w:rPr>
        <w:t>db.</w:t>
      </w:r>
      <w:r>
        <w:rPr>
          <w:rStyle w:val="HowitworksChar"/>
        </w:rPr>
        <w:t>&lt;COLLECTION_NAME&gt;.drop()</w:t>
      </w:r>
    </w:p>
    <w:p w:rsidR="00696F4D" w:rsidRDefault="00696F4D" w:rsidP="00696F4D">
      <w:pPr>
        <w:pStyle w:val="Output"/>
      </w:pPr>
      <w:r>
        <w:t>&gt; db.books.drop();</w:t>
      </w:r>
    </w:p>
    <w:p w:rsidR="00696F4D" w:rsidRDefault="00696F4D" w:rsidP="00696F4D">
      <w:pPr>
        <w:pStyle w:val="Output"/>
      </w:pPr>
      <w:r>
        <w:t>true</w:t>
      </w:r>
    </w:p>
    <w:p w:rsidR="00696F4D" w:rsidRDefault="00696F4D" w:rsidP="00696F4D">
      <w:pPr>
        <w:pStyle w:val="Output"/>
      </w:pPr>
      <w:r>
        <w:t>&gt; show collections</w:t>
      </w:r>
    </w:p>
    <w:p w:rsidR="00696F4D" w:rsidRDefault="00696F4D" w:rsidP="00696F4D">
      <w:pPr>
        <w:pStyle w:val="Output"/>
      </w:pPr>
      <w:r>
        <w:t>users</w:t>
      </w:r>
    </w:p>
    <w:p w:rsidR="00696F4D" w:rsidRDefault="00696F4D" w:rsidP="00696F4D">
      <w:r w:rsidRPr="00BA1ABA">
        <w:t>The drop command returns true if it successfully drops a collection. It returns false when there is no existing collection to drop.</w:t>
      </w:r>
    </w:p>
    <w:p w:rsidR="00696F4D" w:rsidRDefault="00696F4D" w:rsidP="00696F4D"/>
    <w:p w:rsidR="00696F4D" w:rsidRDefault="00696F4D" w:rsidP="00696F4D"/>
    <w:p w:rsidR="00696F4D" w:rsidRDefault="00696F4D" w:rsidP="00696F4D"/>
    <w:p w:rsidR="00696F4D" w:rsidRDefault="00696F4D" w:rsidP="00696F4D">
      <w:pPr>
        <w:pStyle w:val="Heading3"/>
      </w:pPr>
      <w:r>
        <w:t>2.4 Document Operations</w:t>
      </w:r>
    </w:p>
    <w:tbl>
      <w:tblPr>
        <w:tblW w:w="95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7954"/>
      </w:tblGrid>
      <w:tr w:rsidR="00696F4D" w:rsidRPr="00D1134B" w:rsidTr="001E5F0D">
        <w:trPr>
          <w:trHeight w:val="180"/>
        </w:trPr>
        <w:tc>
          <w:tcPr>
            <w:tcW w:w="1615" w:type="dxa"/>
            <w:shd w:val="clear" w:color="auto" w:fill="D9D9D9" w:themeFill="background1" w:themeFillShade="D9"/>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Data Types</w:t>
            </w:r>
          </w:p>
        </w:tc>
        <w:tc>
          <w:tcPr>
            <w:tcW w:w="7954" w:type="dxa"/>
            <w:shd w:val="clear" w:color="auto" w:fill="D9D9D9" w:themeFill="background1" w:themeFillShade="D9"/>
            <w:tcMar>
              <w:top w:w="75" w:type="dxa"/>
              <w:left w:w="75" w:type="dxa"/>
              <w:bottom w:w="75" w:type="dxa"/>
              <w:right w:w="75" w:type="dxa"/>
            </w:tcMar>
            <w:hideMark/>
          </w:tcPr>
          <w:p w:rsidR="00696F4D" w:rsidRPr="00D1134B" w:rsidRDefault="00696F4D" w:rsidP="001E5F0D">
            <w:pPr>
              <w:spacing w:after="0" w:line="240" w:lineRule="auto"/>
            </w:pPr>
            <w:r w:rsidRPr="00D1134B">
              <w:t>Description</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String</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String is the most commonly used datatype. It is used to store data</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Integer</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 xml:space="preserve">Integer is used to store the numeric value. It can be 32 bit or 64 bit </w:t>
            </w:r>
            <w:r>
              <w:t>depends on</w:t>
            </w:r>
            <w:r w:rsidRPr="00D1134B">
              <w:t xml:space="preserve"> server </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Boolean</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This datatype is used to store boolean values. It just shows YES/NO values.</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Double</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Double datatype stores floating point values.</w:t>
            </w:r>
          </w:p>
        </w:tc>
      </w:tr>
      <w:tr w:rsidR="00696F4D" w:rsidRPr="00D1134B" w:rsidTr="001E5F0D">
        <w:trPr>
          <w:trHeight w:val="307"/>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Min/Max Keys</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This datatype compare a value against the lowest and highest bson elements.</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Arrays</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This datatype is used to store a list or multiple values into a single key.</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Object</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Object datatype is used for embedded documents.</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Null</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It is used to store null values.</w:t>
            </w:r>
          </w:p>
        </w:tc>
      </w:tr>
      <w:tr w:rsidR="00696F4D" w:rsidRPr="00D1134B" w:rsidTr="001E5F0D">
        <w:trPr>
          <w:trHeight w:val="180"/>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Symbol</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It is generally used for languages that use a specific type.</w:t>
            </w:r>
          </w:p>
        </w:tc>
      </w:tr>
      <w:tr w:rsidR="00696F4D" w:rsidRPr="00D1134B" w:rsidTr="001E5F0D">
        <w:trPr>
          <w:trHeight w:val="288"/>
        </w:trPr>
        <w:tc>
          <w:tcPr>
            <w:tcW w:w="1615" w:type="dxa"/>
            <w:shd w:val="clear" w:color="auto" w:fill="auto"/>
            <w:tcMar>
              <w:top w:w="75" w:type="dxa"/>
              <w:left w:w="75" w:type="dxa"/>
              <w:bottom w:w="75" w:type="dxa"/>
              <w:right w:w="75" w:type="dxa"/>
            </w:tcMar>
            <w:hideMark/>
          </w:tcPr>
          <w:p w:rsidR="00696F4D" w:rsidRPr="009A2730" w:rsidRDefault="00696F4D" w:rsidP="001E5F0D">
            <w:pPr>
              <w:spacing w:after="0" w:line="240" w:lineRule="auto"/>
              <w:rPr>
                <w:b/>
              </w:rPr>
            </w:pPr>
            <w:r w:rsidRPr="009A2730">
              <w:rPr>
                <w:b/>
              </w:rPr>
              <w:t>Date</w:t>
            </w:r>
          </w:p>
        </w:tc>
        <w:tc>
          <w:tcPr>
            <w:tcW w:w="7954" w:type="dxa"/>
            <w:shd w:val="clear" w:color="auto" w:fill="auto"/>
            <w:tcMar>
              <w:top w:w="75" w:type="dxa"/>
              <w:left w:w="75" w:type="dxa"/>
              <w:bottom w:w="75" w:type="dxa"/>
              <w:right w:w="75" w:type="dxa"/>
            </w:tcMar>
            <w:hideMark/>
          </w:tcPr>
          <w:p w:rsidR="00696F4D" w:rsidRPr="00D1134B" w:rsidRDefault="00696F4D" w:rsidP="001E5F0D">
            <w:pPr>
              <w:spacing w:after="0" w:line="240" w:lineRule="auto"/>
            </w:pPr>
            <w:r w:rsidRPr="00D1134B">
              <w:t>This datatype stores the current date or time in unix time format</w:t>
            </w:r>
          </w:p>
        </w:tc>
      </w:tr>
    </w:tbl>
    <w:p w:rsidR="00696F4D" w:rsidRDefault="00696F4D" w:rsidP="00696F4D"/>
    <w:p w:rsidR="00696F4D" w:rsidRDefault="00696F4D" w:rsidP="00696F4D">
      <w:pPr>
        <w:pStyle w:val="Heading4"/>
      </w:pPr>
      <w:r>
        <w:t>2.4.1 Insert Documents</w:t>
      </w:r>
    </w:p>
    <w:p w:rsidR="00696F4D" w:rsidRDefault="00696F4D" w:rsidP="00696F4D">
      <w:pPr>
        <w:spacing w:after="0"/>
      </w:pPr>
      <w:r>
        <w:t>MongoDB provides the following methods for inserting documents into a collection:</w:t>
      </w:r>
    </w:p>
    <w:p w:rsidR="00696F4D" w:rsidRPr="00C85DA8" w:rsidRDefault="00696F4D" w:rsidP="00111A61">
      <w:pPr>
        <w:pStyle w:val="ListParagraph"/>
        <w:numPr>
          <w:ilvl w:val="0"/>
          <w:numId w:val="109"/>
        </w:numPr>
        <w:rPr>
          <w:b/>
          <w:color w:val="0070C0"/>
        </w:rPr>
      </w:pPr>
      <w:r w:rsidRPr="00C85DA8">
        <w:rPr>
          <w:b/>
          <w:color w:val="0070C0"/>
        </w:rPr>
        <w:t>db.collection.insert()</w:t>
      </w:r>
    </w:p>
    <w:p w:rsidR="00696F4D" w:rsidRPr="00C85DA8" w:rsidRDefault="00696F4D" w:rsidP="00111A61">
      <w:pPr>
        <w:pStyle w:val="ListParagraph"/>
        <w:numPr>
          <w:ilvl w:val="0"/>
          <w:numId w:val="109"/>
        </w:numPr>
        <w:rPr>
          <w:b/>
          <w:color w:val="0070C0"/>
        </w:rPr>
      </w:pPr>
      <w:r w:rsidRPr="00C85DA8">
        <w:rPr>
          <w:b/>
          <w:color w:val="0070C0"/>
        </w:rPr>
        <w:t>db.collection.insertOne()</w:t>
      </w:r>
    </w:p>
    <w:p w:rsidR="00696F4D" w:rsidRPr="00C85DA8" w:rsidRDefault="00696F4D" w:rsidP="00111A61">
      <w:pPr>
        <w:pStyle w:val="ListParagraph"/>
        <w:numPr>
          <w:ilvl w:val="0"/>
          <w:numId w:val="109"/>
        </w:numPr>
        <w:rPr>
          <w:b/>
          <w:color w:val="0070C0"/>
        </w:rPr>
      </w:pPr>
      <w:r w:rsidRPr="00C85DA8">
        <w:rPr>
          <w:b/>
          <w:color w:val="0070C0"/>
        </w:rPr>
        <w:t>db.collection.insertMany()</w:t>
      </w:r>
    </w:p>
    <w:p w:rsidR="00696F4D" w:rsidRPr="00981365" w:rsidRDefault="00696F4D" w:rsidP="00696F4D">
      <w:pPr>
        <w:rPr>
          <w:b/>
          <w:color w:val="00B050"/>
        </w:rPr>
      </w:pPr>
      <w:r w:rsidRPr="00981365">
        <w:rPr>
          <w:b/>
          <w:color w:val="00B050"/>
        </w:rPr>
        <w:t>If the collection does not currently exist, insert operations will create the collection.</w:t>
      </w:r>
    </w:p>
    <w:p w:rsidR="00696F4D" w:rsidRDefault="00696F4D" w:rsidP="00696F4D">
      <w:pPr>
        <w:rPr>
          <w:b/>
        </w:rPr>
      </w:pPr>
      <w:r w:rsidRPr="00DD31B7">
        <w:rPr>
          <w:b/>
          <w:color w:val="FF0000"/>
        </w:rPr>
        <w:lastRenderedPageBreak/>
        <w:t>_id Field:</w:t>
      </w:r>
      <w:r>
        <w:rPr>
          <w:b/>
          <w:color w:val="FF0000"/>
        </w:rPr>
        <w:t xml:space="preserve"> </w:t>
      </w:r>
      <w:r w:rsidRPr="00DD31B7">
        <w:t xml:space="preserve">In MongoDB, each document stored in a collection requires a </w:t>
      </w:r>
      <w:r w:rsidRPr="00DD31B7">
        <w:rPr>
          <w:b/>
        </w:rPr>
        <w:t>unique _id field that acts as a primary key</w:t>
      </w:r>
      <w:r w:rsidRPr="00DD31B7">
        <w:t>. If an inserted document omits the _id field, the MongoDB driver automatically generates an ObjectId for the _id field.</w:t>
      </w:r>
    </w:p>
    <w:p w:rsidR="00696F4D" w:rsidRPr="003D1D69" w:rsidRDefault="00696F4D" w:rsidP="00696F4D">
      <w:pPr>
        <w:spacing w:after="0"/>
        <w:rPr>
          <w:b/>
        </w:rPr>
      </w:pPr>
      <w:r w:rsidRPr="003D1D69">
        <w:rPr>
          <w:b/>
        </w:rPr>
        <w:t xml:space="preserve">1.db.collection.insert(): </w:t>
      </w:r>
    </w:p>
    <w:p w:rsidR="00696F4D" w:rsidRPr="007F6710" w:rsidRDefault="00696F4D" w:rsidP="00696F4D">
      <w:pPr>
        <w:spacing w:after="0"/>
      </w:pPr>
      <w:r w:rsidRPr="007F6710">
        <w:rPr>
          <w:b/>
        </w:rPr>
        <w:t>Inserts a single document or multiple documents into a collection</w:t>
      </w:r>
      <w:r w:rsidRPr="007F6710">
        <w:t>. To insert a single document, pass a document to the method; to insert multiple documents, pass an array of documents to the method</w:t>
      </w:r>
    </w:p>
    <w:p w:rsidR="00696F4D" w:rsidRPr="003D1D69" w:rsidRDefault="00696F4D" w:rsidP="00696F4D">
      <w:pPr>
        <w:pStyle w:val="Output"/>
        <w:rPr>
          <w:color w:val="FF0000"/>
        </w:rPr>
      </w:pPr>
      <w:r w:rsidRPr="003D1D69">
        <w:rPr>
          <w:color w:val="FF0000"/>
        </w:rPr>
        <w:t>db.users.insert(</w:t>
      </w:r>
    </w:p>
    <w:p w:rsidR="00696F4D" w:rsidRPr="003D1D69" w:rsidRDefault="00696F4D" w:rsidP="00696F4D">
      <w:pPr>
        <w:pStyle w:val="Output"/>
        <w:rPr>
          <w:color w:val="FF0000"/>
        </w:rPr>
      </w:pPr>
      <w:r w:rsidRPr="003D1D69">
        <w:rPr>
          <w:color w:val="FF0000"/>
        </w:rPr>
        <w:t xml:space="preserve">   {</w:t>
      </w:r>
    </w:p>
    <w:p w:rsidR="00696F4D" w:rsidRPr="003D1D69" w:rsidRDefault="00696F4D" w:rsidP="00696F4D">
      <w:pPr>
        <w:pStyle w:val="Output"/>
        <w:rPr>
          <w:color w:val="FF0000"/>
        </w:rPr>
      </w:pPr>
      <w:r w:rsidRPr="003D1D69">
        <w:rPr>
          <w:color w:val="FF0000"/>
        </w:rPr>
        <w:t xml:space="preserve">      username: "Satya",</w:t>
      </w:r>
    </w:p>
    <w:p w:rsidR="00696F4D" w:rsidRPr="003D1D69" w:rsidRDefault="00696F4D" w:rsidP="00696F4D">
      <w:pPr>
        <w:pStyle w:val="Output"/>
        <w:rPr>
          <w:color w:val="FF0000"/>
        </w:rPr>
      </w:pPr>
      <w:r w:rsidRPr="003D1D69">
        <w:rPr>
          <w:color w:val="FF0000"/>
        </w:rPr>
        <w:t xml:space="preserve">      password: "Satya@134",</w:t>
      </w:r>
    </w:p>
    <w:p w:rsidR="00696F4D" w:rsidRPr="003D1D69" w:rsidRDefault="00696F4D" w:rsidP="00696F4D">
      <w:pPr>
        <w:pStyle w:val="Output"/>
        <w:rPr>
          <w:color w:val="FF0000"/>
        </w:rPr>
      </w:pPr>
      <w:r w:rsidRPr="003D1D69">
        <w:rPr>
          <w:color w:val="FF0000"/>
        </w:rPr>
        <w:t xml:space="preserve">      age:27,</w:t>
      </w:r>
    </w:p>
    <w:p w:rsidR="00696F4D" w:rsidRPr="003D1D69" w:rsidRDefault="00696F4D" w:rsidP="00696F4D">
      <w:pPr>
        <w:pStyle w:val="Output"/>
        <w:rPr>
          <w:color w:val="FF0000"/>
        </w:rPr>
      </w:pPr>
      <w:r w:rsidRPr="003D1D69">
        <w:rPr>
          <w:color w:val="FF0000"/>
        </w:rPr>
        <w:t xml:space="preserve">      status:"active"</w:t>
      </w:r>
    </w:p>
    <w:p w:rsidR="00696F4D" w:rsidRPr="003D1D69" w:rsidRDefault="00696F4D" w:rsidP="00696F4D">
      <w:pPr>
        <w:pStyle w:val="Output"/>
        <w:rPr>
          <w:color w:val="FF0000"/>
        </w:rPr>
      </w:pPr>
      <w:r w:rsidRPr="003D1D69">
        <w:rPr>
          <w:color w:val="FF0000"/>
        </w:rPr>
        <w:t xml:space="preserve">   }</w:t>
      </w:r>
    </w:p>
    <w:p w:rsidR="00696F4D" w:rsidRPr="003D1D69" w:rsidRDefault="00696F4D" w:rsidP="00696F4D">
      <w:pPr>
        <w:pStyle w:val="Output"/>
        <w:rPr>
          <w:color w:val="FF0000"/>
        </w:rPr>
      </w:pPr>
      <w:r w:rsidRPr="003D1D69">
        <w:rPr>
          <w:color w:val="FF0000"/>
        </w:rPr>
        <w:t>)</w:t>
      </w:r>
    </w:p>
    <w:p w:rsidR="00696F4D" w:rsidRDefault="00696F4D" w:rsidP="00696F4D">
      <w:pPr>
        <w:pStyle w:val="Output"/>
      </w:pPr>
      <w:r w:rsidRPr="000643E6">
        <w:t xml:space="preserve"> WriteResult({ "nInserted" : 1 })</w:t>
      </w:r>
    </w:p>
    <w:p w:rsidR="00696F4D" w:rsidRDefault="00696F4D" w:rsidP="00696F4D">
      <w:pPr>
        <w:spacing w:after="0" w:line="240" w:lineRule="auto"/>
        <w:rPr>
          <w:b/>
        </w:rPr>
      </w:pPr>
      <w:r w:rsidRPr="003D1D69">
        <w:rPr>
          <w:b/>
        </w:rPr>
        <w:t>2.db.collection.insertOne()</w:t>
      </w:r>
    </w:p>
    <w:p w:rsidR="00696F4D" w:rsidRDefault="00696F4D" w:rsidP="00696F4D">
      <w:pPr>
        <w:spacing w:after="0"/>
        <w:rPr>
          <w:b/>
        </w:rPr>
      </w:pPr>
    </w:p>
    <w:p w:rsidR="00696F4D" w:rsidRDefault="00696F4D" w:rsidP="00696F4D">
      <w:pPr>
        <w:spacing w:after="0"/>
      </w:pPr>
      <w:r w:rsidRPr="00C40F37">
        <w:t xml:space="preserve">Inserts a </w:t>
      </w:r>
      <w:r w:rsidRPr="00C40F37">
        <w:rPr>
          <w:b/>
        </w:rPr>
        <w:t>single document</w:t>
      </w:r>
      <w:r w:rsidRPr="00C40F37">
        <w:t xml:space="preserve"> into a collection</w:t>
      </w:r>
    </w:p>
    <w:p w:rsidR="00696F4D" w:rsidRPr="003D1D69" w:rsidRDefault="00696F4D" w:rsidP="00696F4D">
      <w:pPr>
        <w:pStyle w:val="Output"/>
        <w:rPr>
          <w:color w:val="FF0000"/>
        </w:rPr>
      </w:pPr>
      <w:r>
        <w:t xml:space="preserve">&gt; </w:t>
      </w:r>
      <w:r w:rsidRPr="003D1D69">
        <w:rPr>
          <w:color w:val="FF0000"/>
        </w:rPr>
        <w:t>db.users.insertOne(</w:t>
      </w:r>
    </w:p>
    <w:p w:rsidR="00696F4D" w:rsidRPr="003D1D69" w:rsidRDefault="00696F4D" w:rsidP="00696F4D">
      <w:pPr>
        <w:pStyle w:val="Output"/>
        <w:rPr>
          <w:color w:val="FF0000"/>
        </w:rPr>
      </w:pPr>
      <w:r w:rsidRPr="003D1D69">
        <w:rPr>
          <w:color w:val="FF0000"/>
        </w:rPr>
        <w:t xml:space="preserve">   {</w:t>
      </w:r>
    </w:p>
    <w:p w:rsidR="00696F4D" w:rsidRPr="003D1D69" w:rsidRDefault="00696F4D" w:rsidP="00696F4D">
      <w:pPr>
        <w:pStyle w:val="Output"/>
        <w:rPr>
          <w:color w:val="FF0000"/>
        </w:rPr>
      </w:pPr>
      <w:r w:rsidRPr="003D1D69">
        <w:rPr>
          <w:color w:val="FF0000"/>
        </w:rPr>
        <w:t xml:space="preserve">      username: "Smlcodes",</w:t>
      </w:r>
    </w:p>
    <w:p w:rsidR="00696F4D" w:rsidRPr="003D1D69" w:rsidRDefault="00696F4D" w:rsidP="00696F4D">
      <w:pPr>
        <w:pStyle w:val="Output"/>
        <w:rPr>
          <w:color w:val="FF0000"/>
        </w:rPr>
      </w:pPr>
      <w:r w:rsidRPr="003D1D69">
        <w:rPr>
          <w:color w:val="FF0000"/>
        </w:rPr>
        <w:t xml:space="preserve">      password: "Smlcodes@134",</w:t>
      </w:r>
    </w:p>
    <w:p w:rsidR="00696F4D" w:rsidRPr="003D1D69" w:rsidRDefault="00696F4D" w:rsidP="00696F4D">
      <w:pPr>
        <w:pStyle w:val="Output"/>
        <w:rPr>
          <w:color w:val="FF0000"/>
        </w:rPr>
      </w:pPr>
      <w:r w:rsidRPr="003D1D69">
        <w:rPr>
          <w:color w:val="FF0000"/>
        </w:rPr>
        <w:t xml:space="preserve">      age:27,</w:t>
      </w:r>
    </w:p>
    <w:p w:rsidR="00696F4D" w:rsidRPr="003D1D69" w:rsidRDefault="00696F4D" w:rsidP="00696F4D">
      <w:pPr>
        <w:pStyle w:val="Output"/>
        <w:rPr>
          <w:color w:val="FF0000"/>
        </w:rPr>
      </w:pPr>
      <w:r w:rsidRPr="003D1D69">
        <w:rPr>
          <w:color w:val="FF0000"/>
        </w:rPr>
        <w:t xml:space="preserve">      status:"active"</w:t>
      </w:r>
    </w:p>
    <w:p w:rsidR="00696F4D" w:rsidRPr="003D1D69" w:rsidRDefault="00696F4D" w:rsidP="00696F4D">
      <w:pPr>
        <w:pStyle w:val="Output"/>
        <w:rPr>
          <w:color w:val="FF0000"/>
        </w:rPr>
      </w:pPr>
      <w:r w:rsidRPr="003D1D69">
        <w:rPr>
          <w:color w:val="FF0000"/>
        </w:rPr>
        <w:t xml:space="preserve">   }</w:t>
      </w:r>
    </w:p>
    <w:p w:rsidR="00696F4D" w:rsidRDefault="00696F4D" w:rsidP="00696F4D">
      <w:pPr>
        <w:pStyle w:val="Output"/>
      </w:pPr>
      <w:r>
        <w:t>)</w:t>
      </w:r>
    </w:p>
    <w:p w:rsidR="00696F4D" w:rsidRDefault="00696F4D" w:rsidP="00696F4D">
      <w:pPr>
        <w:pStyle w:val="Output"/>
      </w:pPr>
      <w:r>
        <w:t>{</w:t>
      </w:r>
    </w:p>
    <w:p w:rsidR="00696F4D" w:rsidRDefault="00696F4D" w:rsidP="00696F4D">
      <w:pPr>
        <w:pStyle w:val="Output"/>
      </w:pPr>
      <w:r>
        <w:t xml:space="preserve">        "acknowledged" : true,</w:t>
      </w:r>
    </w:p>
    <w:p w:rsidR="00696F4D" w:rsidRDefault="00696F4D" w:rsidP="00696F4D">
      <w:pPr>
        <w:pStyle w:val="Output"/>
      </w:pPr>
      <w:r>
        <w:t xml:space="preserve">        "insertedId" : ObjectId("58986791fb8a774546289da0")</w:t>
      </w:r>
    </w:p>
    <w:p w:rsidR="00696F4D" w:rsidRDefault="00696F4D" w:rsidP="00696F4D">
      <w:pPr>
        <w:pStyle w:val="Output"/>
      </w:pPr>
      <w:r>
        <w:t>}</w:t>
      </w:r>
    </w:p>
    <w:p w:rsidR="00696F4D" w:rsidRDefault="00696F4D" w:rsidP="00696F4D"/>
    <w:p w:rsidR="00696F4D" w:rsidRDefault="00696F4D" w:rsidP="00696F4D">
      <w:pPr>
        <w:spacing w:after="0"/>
      </w:pPr>
    </w:p>
    <w:p w:rsidR="00696F4D" w:rsidRPr="003D1D69" w:rsidRDefault="00696F4D" w:rsidP="00696F4D">
      <w:pPr>
        <w:rPr>
          <w:b/>
        </w:rPr>
      </w:pPr>
      <w:r w:rsidRPr="003D1D69">
        <w:rPr>
          <w:b/>
        </w:rPr>
        <w:t>3.db.collection.insertMany()</w:t>
      </w:r>
    </w:p>
    <w:p w:rsidR="00696F4D" w:rsidRDefault="00696F4D" w:rsidP="00696F4D">
      <w:pPr>
        <w:spacing w:after="0"/>
      </w:pPr>
      <w:r w:rsidRPr="00D4353D">
        <w:t>Inserts multiple documents into a collection.</w:t>
      </w:r>
    </w:p>
    <w:p w:rsidR="00696F4D" w:rsidRPr="003D1D69" w:rsidRDefault="00696F4D" w:rsidP="00696F4D">
      <w:pPr>
        <w:pStyle w:val="Output"/>
        <w:rPr>
          <w:color w:val="FF0000"/>
        </w:rPr>
      </w:pPr>
      <w:r w:rsidRPr="003D1D69">
        <w:rPr>
          <w:color w:val="FF0000"/>
        </w:rPr>
        <w:t>db.users.insertMany(</w:t>
      </w:r>
    </w:p>
    <w:p w:rsidR="00696F4D" w:rsidRPr="003D1D69" w:rsidRDefault="00696F4D" w:rsidP="00696F4D">
      <w:pPr>
        <w:pStyle w:val="Output"/>
        <w:rPr>
          <w:color w:val="FF0000"/>
        </w:rPr>
      </w:pPr>
      <w:r w:rsidRPr="003D1D69">
        <w:rPr>
          <w:color w:val="FF0000"/>
        </w:rPr>
        <w:t xml:space="preserve">   [</w:t>
      </w:r>
    </w:p>
    <w:p w:rsidR="00696F4D" w:rsidRPr="003D1D69" w:rsidRDefault="00696F4D" w:rsidP="00696F4D">
      <w:pPr>
        <w:pStyle w:val="Output"/>
        <w:rPr>
          <w:color w:val="FF0000"/>
        </w:rPr>
      </w:pPr>
      <w:r w:rsidRPr="003D1D69">
        <w:rPr>
          <w:color w:val="FF0000"/>
        </w:rPr>
        <w:t xml:space="preserve">     { username:"Surya",</w:t>
      </w:r>
      <w:r w:rsidRPr="003D1D69">
        <w:rPr>
          <w:color w:val="FF0000"/>
        </w:rPr>
        <w:tab/>
        <w:t>password:"Password@1345", age: 42, status: "inactive", },</w:t>
      </w:r>
    </w:p>
    <w:p w:rsidR="00696F4D" w:rsidRPr="003D1D69" w:rsidRDefault="00696F4D" w:rsidP="00696F4D">
      <w:pPr>
        <w:pStyle w:val="Output"/>
        <w:rPr>
          <w:color w:val="FF0000"/>
        </w:rPr>
      </w:pPr>
      <w:r w:rsidRPr="003D1D69">
        <w:rPr>
          <w:color w:val="FF0000"/>
        </w:rPr>
        <w:t xml:space="preserve">     { username:"Ravi",</w:t>
      </w:r>
      <w:r w:rsidRPr="003D1D69">
        <w:rPr>
          <w:color w:val="FF0000"/>
        </w:rPr>
        <w:tab/>
        <w:t>password:"Password@1345", age: 22, status: "inactive", },</w:t>
      </w:r>
    </w:p>
    <w:p w:rsidR="00696F4D" w:rsidRPr="003D1D69" w:rsidRDefault="00696F4D" w:rsidP="00696F4D">
      <w:pPr>
        <w:pStyle w:val="Output"/>
        <w:rPr>
          <w:color w:val="FF0000"/>
        </w:rPr>
      </w:pPr>
      <w:r w:rsidRPr="003D1D69">
        <w:rPr>
          <w:color w:val="FF0000"/>
        </w:rPr>
        <w:t xml:space="preserve">     { username:"Rakesh", password:"Password@1345", age: 34, status: "active", }</w:t>
      </w:r>
    </w:p>
    <w:p w:rsidR="00696F4D" w:rsidRPr="003D1D69" w:rsidRDefault="00696F4D" w:rsidP="00696F4D">
      <w:pPr>
        <w:pStyle w:val="Output"/>
        <w:rPr>
          <w:color w:val="FF0000"/>
        </w:rPr>
      </w:pPr>
      <w:r w:rsidRPr="003D1D69">
        <w:rPr>
          <w:color w:val="FF0000"/>
        </w:rPr>
        <w:t xml:space="preserve">   ]</w:t>
      </w:r>
    </w:p>
    <w:p w:rsidR="00696F4D" w:rsidRPr="003D1D69" w:rsidRDefault="00696F4D" w:rsidP="00696F4D">
      <w:pPr>
        <w:pStyle w:val="Output"/>
        <w:rPr>
          <w:color w:val="FF0000"/>
        </w:rPr>
      </w:pPr>
      <w:r w:rsidRPr="003D1D69">
        <w:rPr>
          <w:color w:val="FF0000"/>
        </w:rPr>
        <w:t>)</w:t>
      </w:r>
    </w:p>
    <w:p w:rsidR="00696F4D" w:rsidRDefault="00696F4D" w:rsidP="00696F4D">
      <w:pPr>
        <w:pStyle w:val="Output"/>
      </w:pPr>
      <w:r>
        <w:t>----</w:t>
      </w:r>
    </w:p>
    <w:p w:rsidR="00696F4D" w:rsidRDefault="00696F4D" w:rsidP="00696F4D">
      <w:pPr>
        <w:pStyle w:val="Output"/>
      </w:pPr>
      <w:r>
        <w:t>... )</w:t>
      </w:r>
    </w:p>
    <w:p w:rsidR="00696F4D" w:rsidRDefault="00696F4D" w:rsidP="00696F4D">
      <w:pPr>
        <w:pStyle w:val="Output"/>
      </w:pPr>
      <w:r>
        <w:t>{</w:t>
      </w:r>
    </w:p>
    <w:p w:rsidR="00696F4D" w:rsidRDefault="00696F4D" w:rsidP="00696F4D">
      <w:pPr>
        <w:pStyle w:val="Output"/>
      </w:pPr>
      <w:r>
        <w:t xml:space="preserve">        "acknowledged" : true,</w:t>
      </w:r>
    </w:p>
    <w:p w:rsidR="00696F4D" w:rsidRDefault="00696F4D" w:rsidP="00696F4D">
      <w:pPr>
        <w:pStyle w:val="Output"/>
      </w:pPr>
      <w:r>
        <w:t xml:space="preserve">        "insertedIds" : [</w:t>
      </w:r>
    </w:p>
    <w:p w:rsidR="00696F4D" w:rsidRDefault="00696F4D" w:rsidP="00696F4D">
      <w:pPr>
        <w:pStyle w:val="Output"/>
      </w:pPr>
      <w:r>
        <w:t xml:space="preserve">                ObjectId("589868c4fb8a774546289da1"),</w:t>
      </w:r>
    </w:p>
    <w:p w:rsidR="00696F4D" w:rsidRDefault="00696F4D" w:rsidP="00696F4D">
      <w:pPr>
        <w:pStyle w:val="Output"/>
      </w:pPr>
      <w:r>
        <w:t xml:space="preserve">                ObjectId("589868c4fb8a774546289da2"),</w:t>
      </w:r>
    </w:p>
    <w:p w:rsidR="00696F4D" w:rsidRDefault="00696F4D" w:rsidP="00696F4D">
      <w:pPr>
        <w:pStyle w:val="Output"/>
      </w:pPr>
      <w:r>
        <w:t xml:space="preserve">                ObjectId("589868c4fb8a774546289da3")</w:t>
      </w:r>
    </w:p>
    <w:p w:rsidR="00696F4D" w:rsidRDefault="00696F4D" w:rsidP="00696F4D">
      <w:pPr>
        <w:pStyle w:val="Output"/>
      </w:pPr>
      <w:r>
        <w:t xml:space="preserve">        ]</w:t>
      </w:r>
    </w:p>
    <w:p w:rsidR="00696F4D" w:rsidRDefault="00696F4D" w:rsidP="00696F4D">
      <w:pPr>
        <w:pStyle w:val="Output"/>
      </w:pPr>
      <w:r>
        <w:t>}</w:t>
      </w:r>
    </w:p>
    <w:p w:rsidR="00696F4D" w:rsidRDefault="00696F4D" w:rsidP="00696F4D"/>
    <w:p w:rsidR="00696F4D" w:rsidRDefault="00696F4D" w:rsidP="00696F4D"/>
    <w:p w:rsidR="00696F4D" w:rsidRDefault="00696F4D" w:rsidP="00696F4D">
      <w:pPr>
        <w:pStyle w:val="Heading4"/>
      </w:pPr>
      <w:r>
        <w:lastRenderedPageBreak/>
        <w:t>2.4.2 Query Documents (find Operations)</w:t>
      </w:r>
    </w:p>
    <w:p w:rsidR="00696F4D" w:rsidRDefault="00696F4D" w:rsidP="00696F4D">
      <w:pPr>
        <w:ind w:firstLine="720"/>
      </w:pPr>
      <w:r w:rsidRPr="00526497">
        <w:t xml:space="preserve">MongoDB provides the </w:t>
      </w:r>
      <w:r w:rsidRPr="00526497">
        <w:rPr>
          <w:b/>
        </w:rPr>
        <w:t>db.collection.find()</w:t>
      </w:r>
      <w:r w:rsidRPr="00526497">
        <w:t xml:space="preserve"> method to read documents from a collection. The </w:t>
      </w:r>
      <w:r w:rsidRPr="00526497">
        <w:rPr>
          <w:b/>
        </w:rPr>
        <w:t>db.collection.find()</w:t>
      </w:r>
      <w:r w:rsidRPr="00526497">
        <w:t xml:space="preserve"> method returns </w:t>
      </w:r>
      <w:r w:rsidRPr="00526497">
        <w:rPr>
          <w:b/>
        </w:rPr>
        <w:t>a cursor</w:t>
      </w:r>
      <w:r w:rsidRPr="00526497">
        <w:t xml:space="preserve"> to the matching documents.</w:t>
      </w:r>
    </w:p>
    <w:p w:rsidR="00696F4D" w:rsidRDefault="00696F4D" w:rsidP="00696F4D">
      <w:r>
        <w:t xml:space="preserve">Syntax </w:t>
      </w:r>
      <w:r>
        <w:rPr>
          <w:rStyle w:val="HowitworksChar"/>
        </w:rPr>
        <w:t>&gt;</w:t>
      </w:r>
      <w:r w:rsidRPr="00E94A3B">
        <w:rPr>
          <w:rStyle w:val="HowitworksChar"/>
        </w:rPr>
        <w:t xml:space="preserve"> db.collection.find( &lt;query filter&gt;, &lt;projection&gt; )</w:t>
      </w:r>
    </w:p>
    <w:p w:rsidR="00696F4D" w:rsidRDefault="00696F4D" w:rsidP="00111A61">
      <w:pPr>
        <w:pStyle w:val="ListParagraph"/>
        <w:numPr>
          <w:ilvl w:val="0"/>
          <w:numId w:val="110"/>
        </w:numPr>
      </w:pPr>
      <w:r w:rsidRPr="00EF5D41">
        <w:rPr>
          <w:b/>
        </w:rPr>
        <w:t>&lt;query filter&gt;:</w:t>
      </w:r>
      <w:r>
        <w:t xml:space="preserve"> </w:t>
      </w:r>
      <w:r w:rsidRPr="00EF5D41">
        <w:t>a query filter to specify which documents to return.</w:t>
      </w:r>
    </w:p>
    <w:p w:rsidR="00696F4D" w:rsidRDefault="00696F4D" w:rsidP="00111A61">
      <w:pPr>
        <w:pStyle w:val="ListParagraph"/>
        <w:numPr>
          <w:ilvl w:val="0"/>
          <w:numId w:val="110"/>
        </w:numPr>
      </w:pPr>
      <w:r w:rsidRPr="00EF5D41">
        <w:rPr>
          <w:b/>
        </w:rPr>
        <w:t>&lt; projection&gt;:</w:t>
      </w:r>
      <w:r w:rsidRPr="00EF5D41">
        <w:t xml:space="preserve"> which fields from the matching documents to return</w:t>
      </w:r>
    </w:p>
    <w:p w:rsidR="00696F4D" w:rsidRDefault="00696F4D" w:rsidP="00696F4D">
      <w:pPr>
        <w:spacing w:after="0"/>
        <w:rPr>
          <w:b/>
        </w:rPr>
      </w:pPr>
      <w:r w:rsidRPr="0035272B">
        <w:rPr>
          <w:b/>
        </w:rPr>
        <w:t>1.Select All Documents in a Collection</w:t>
      </w:r>
    </w:p>
    <w:p w:rsidR="00696F4D" w:rsidRPr="0035272B" w:rsidRDefault="00696F4D" w:rsidP="00696F4D">
      <w:pPr>
        <w:spacing w:after="0"/>
      </w:pPr>
      <w:r w:rsidRPr="00900627">
        <w:t>An empty query filter document ({}) selects all documents in the collection</w:t>
      </w:r>
    </w:p>
    <w:p w:rsidR="00696F4D" w:rsidRDefault="00696F4D" w:rsidP="00696F4D">
      <w:pPr>
        <w:spacing w:after="0"/>
        <w:rPr>
          <w:rStyle w:val="HowitworksChar"/>
        </w:rPr>
      </w:pPr>
      <w:r>
        <w:t xml:space="preserve">Syntax </w:t>
      </w:r>
      <w:r w:rsidRPr="00900627">
        <w:rPr>
          <w:rStyle w:val="HowitworksChar"/>
        </w:rPr>
        <w:t>&gt;</w:t>
      </w:r>
      <w:r>
        <w:rPr>
          <w:rStyle w:val="HowitworksChar"/>
        </w:rPr>
        <w:t xml:space="preserve"> </w:t>
      </w:r>
      <w:r w:rsidRPr="00900627">
        <w:rPr>
          <w:rStyle w:val="HowitworksChar"/>
        </w:rPr>
        <w:t>db.users.find( {} )</w:t>
      </w:r>
      <w:r>
        <w:rPr>
          <w:rStyle w:val="HowitworksChar"/>
        </w:rPr>
        <w:t xml:space="preserve">  or db.users.find()</w:t>
      </w:r>
    </w:p>
    <w:p w:rsidR="00696F4D" w:rsidRPr="00D55C99" w:rsidRDefault="00696F4D" w:rsidP="00696F4D">
      <w:pPr>
        <w:pStyle w:val="Output"/>
        <w:rPr>
          <w:color w:val="FF0000"/>
        </w:rPr>
      </w:pPr>
      <w:r w:rsidRPr="00D55C99">
        <w:rPr>
          <w:color w:val="FF0000"/>
        </w:rPr>
        <w:t>&gt; db.users.find({})</w:t>
      </w:r>
    </w:p>
    <w:p w:rsidR="00696F4D" w:rsidRDefault="00696F4D" w:rsidP="00696F4D">
      <w:pPr>
        <w:pStyle w:val="Output"/>
      </w:pPr>
      <w:r>
        <w:t>{ "_id" : ObjectId("58986156fb8a774546289d9e"), "username" : "admin", "password" : "Admin@123" }</w:t>
      </w:r>
    </w:p>
    <w:p w:rsidR="00696F4D" w:rsidRDefault="00696F4D" w:rsidP="00696F4D">
      <w:pPr>
        <w:pStyle w:val="Output"/>
      </w:pPr>
      <w:r>
        <w:t>{ "_id" : ObjectId("58986716fb8a774546289d9f"), "username" : "Satya", "password" : "Satya@134", "age" : 27, "status" : "active" }</w:t>
      </w:r>
    </w:p>
    <w:p w:rsidR="00696F4D" w:rsidRDefault="00696F4D" w:rsidP="00696F4D">
      <w:pPr>
        <w:pStyle w:val="Output"/>
      </w:pPr>
      <w:r>
        <w:t>{ "_id" : ObjectId("58986791fb8a774546289da0"), "username" : "Smlcodes", "password" : "Smlcodes@134", "age" : 27, "status" : "active" }</w:t>
      </w:r>
    </w:p>
    <w:p w:rsidR="00696F4D" w:rsidRDefault="00696F4D" w:rsidP="00696F4D">
      <w:pPr>
        <w:pStyle w:val="Output"/>
      </w:pPr>
      <w:r>
        <w:t>{ "_id" : ObjectId("589868c4fb8a774546289da1"), "username" : "Surya", "password" : "Password@1345", "age" : 42, "status" : "inactive" }</w:t>
      </w:r>
    </w:p>
    <w:p w:rsidR="00696F4D" w:rsidRDefault="00696F4D" w:rsidP="00696F4D"/>
    <w:p w:rsidR="00696F4D" w:rsidRDefault="00696F4D" w:rsidP="00696F4D">
      <w:pPr>
        <w:spacing w:after="0"/>
        <w:rPr>
          <w:b/>
        </w:rPr>
      </w:pPr>
      <w:r>
        <w:rPr>
          <w:b/>
        </w:rPr>
        <w:t>2</w:t>
      </w:r>
      <w:r w:rsidRPr="0035272B">
        <w:rPr>
          <w:b/>
        </w:rPr>
        <w:t xml:space="preserve">.Select All Documents </w:t>
      </w:r>
      <w:r>
        <w:rPr>
          <w:b/>
        </w:rPr>
        <w:t>with Condition</w:t>
      </w:r>
    </w:p>
    <w:p w:rsidR="00696F4D" w:rsidRPr="00B02CC8" w:rsidRDefault="00696F4D" w:rsidP="00696F4D">
      <w:pPr>
        <w:pStyle w:val="Output"/>
        <w:rPr>
          <w:color w:val="FF0000"/>
        </w:rPr>
      </w:pPr>
      <w:r w:rsidRPr="00B02CC8">
        <w:rPr>
          <w:color w:val="FF0000"/>
        </w:rPr>
        <w:t>&gt; db.users.find( { status: "active" } )</w:t>
      </w:r>
    </w:p>
    <w:p w:rsidR="00696F4D" w:rsidRPr="00B02CC8" w:rsidRDefault="00696F4D" w:rsidP="00696F4D">
      <w:pPr>
        <w:pStyle w:val="Output"/>
      </w:pPr>
      <w:r w:rsidRPr="00B02CC8">
        <w:t>{ "_id" : ObjectId("58986716fb8a774546289d9f"), "username" : "Satya", "password" : "Satya@134", "age" : 27, "status" : "active" }</w:t>
      </w:r>
    </w:p>
    <w:p w:rsidR="00696F4D" w:rsidRDefault="00696F4D" w:rsidP="00696F4D">
      <w:pPr>
        <w:pStyle w:val="Output"/>
      </w:pPr>
      <w:r w:rsidRPr="00B02CC8">
        <w:t>{ "_id" : ObjectId("58986791fb8a774546289da0"), "username" : "Smlcodes", "password" : "Smlcodes@134", "age" : 27, "status" : "active" }</w:t>
      </w:r>
    </w:p>
    <w:p w:rsidR="00696F4D" w:rsidRDefault="00696F4D" w:rsidP="00696F4D">
      <w:pPr>
        <w:pStyle w:val="Output"/>
      </w:pPr>
      <w:r w:rsidRPr="00B02CC8">
        <w:t>{ "_id" : ObjectId("589868c4fb8a774546289da3"), "username" : "Rakesh", "password" : "Password@1345", "age" : 34, "status" : "active" }</w:t>
      </w:r>
    </w:p>
    <w:p w:rsidR="00696F4D" w:rsidRDefault="00696F4D" w:rsidP="00696F4D"/>
    <w:p w:rsidR="00696F4D" w:rsidRDefault="00696F4D" w:rsidP="00696F4D">
      <w:pPr>
        <w:spacing w:after="0"/>
        <w:rPr>
          <w:b/>
        </w:rPr>
      </w:pPr>
      <w:r>
        <w:rPr>
          <w:b/>
        </w:rPr>
        <w:t>3</w:t>
      </w:r>
      <w:r w:rsidRPr="0035272B">
        <w:rPr>
          <w:b/>
        </w:rPr>
        <w:t xml:space="preserve">.Select All Documents </w:t>
      </w:r>
      <w:r>
        <w:rPr>
          <w:b/>
        </w:rPr>
        <w:t xml:space="preserve">with </w:t>
      </w:r>
      <w:r w:rsidRPr="006F39A1">
        <w:rPr>
          <w:b/>
          <w:color w:val="FF0000"/>
        </w:rPr>
        <w:t xml:space="preserve">AND </w:t>
      </w:r>
      <w:r>
        <w:rPr>
          <w:b/>
        </w:rPr>
        <w:t>Condition</w:t>
      </w:r>
    </w:p>
    <w:p w:rsidR="00696F4D" w:rsidRDefault="00696F4D" w:rsidP="00696F4D">
      <w:r>
        <w:t xml:space="preserve">We can specify the the no. of conditions by using </w:t>
      </w:r>
      <w:r w:rsidRPr="004E4186">
        <w:rPr>
          <w:b/>
        </w:rPr>
        <w:t>comma (,)</w:t>
      </w:r>
      <w:r>
        <w:t xml:space="preserve"> operator </w:t>
      </w:r>
    </w:p>
    <w:p w:rsidR="00696F4D" w:rsidRDefault="00696F4D" w:rsidP="00696F4D">
      <w:pPr>
        <w:spacing w:after="0"/>
      </w:pPr>
      <w:r w:rsidRPr="00277694">
        <w:t xml:space="preserve">Retrieves all documents </w:t>
      </w:r>
      <w:r>
        <w:t xml:space="preserve">where </w:t>
      </w:r>
      <w:r w:rsidRPr="00F15DAB">
        <w:rPr>
          <w:b/>
        </w:rPr>
        <w:t>status equals "active"</w:t>
      </w:r>
      <w:r w:rsidRPr="00277694">
        <w:t xml:space="preserve"> </w:t>
      </w:r>
      <w:r w:rsidRPr="00F15DAB">
        <w:rPr>
          <w:b/>
          <w:color w:val="FF0000"/>
        </w:rPr>
        <w:t>and</w:t>
      </w:r>
      <w:r w:rsidRPr="00F15DAB">
        <w:rPr>
          <w:color w:val="FF0000"/>
        </w:rPr>
        <w:t xml:space="preserve"> </w:t>
      </w:r>
      <w:r w:rsidRPr="00F15DAB">
        <w:rPr>
          <w:b/>
        </w:rPr>
        <w:t>age is less than ($lt) 30:</w:t>
      </w:r>
    </w:p>
    <w:p w:rsidR="00696F4D" w:rsidRDefault="00696F4D" w:rsidP="00696F4D">
      <w:pPr>
        <w:pStyle w:val="Output"/>
      </w:pPr>
      <w:r>
        <w:t xml:space="preserve">&gt; </w:t>
      </w:r>
      <w:r w:rsidRPr="00787605">
        <w:rPr>
          <w:color w:val="FF0000"/>
        </w:rPr>
        <w:t>db.users.find( { status: "active", age: { $lt: 30 } } )</w:t>
      </w:r>
    </w:p>
    <w:p w:rsidR="00696F4D" w:rsidRDefault="00696F4D" w:rsidP="00696F4D">
      <w:pPr>
        <w:pStyle w:val="Output"/>
      </w:pPr>
      <w:r>
        <w:t>{ "_id" : ObjectId("58986716fb8a774546289d9f"), "username" : "Satya", "password" : "Satya@134", "age" : 27, "status" : "active" }</w:t>
      </w:r>
    </w:p>
    <w:p w:rsidR="00696F4D" w:rsidRDefault="00696F4D" w:rsidP="00696F4D">
      <w:pPr>
        <w:pStyle w:val="Output"/>
      </w:pPr>
      <w:r>
        <w:t>{ "_id" : ObjectId("58986791fb8a774546289da0"), "username" : "Smlcodes", "password" : "Smlcodes@134", "age" : 27, "status" : "active" }</w:t>
      </w:r>
    </w:p>
    <w:p w:rsidR="00696F4D" w:rsidRDefault="00696F4D" w:rsidP="00696F4D"/>
    <w:p w:rsidR="00696F4D" w:rsidRDefault="00696F4D" w:rsidP="00696F4D">
      <w:pPr>
        <w:spacing w:after="0"/>
        <w:rPr>
          <w:b/>
        </w:rPr>
      </w:pPr>
      <w:r>
        <w:rPr>
          <w:b/>
        </w:rPr>
        <w:t>4</w:t>
      </w:r>
      <w:r w:rsidRPr="0035272B">
        <w:rPr>
          <w:b/>
        </w:rPr>
        <w:t xml:space="preserve">.Select All Documents </w:t>
      </w:r>
      <w:r>
        <w:rPr>
          <w:b/>
        </w:rPr>
        <w:t xml:space="preserve">with </w:t>
      </w:r>
      <w:r>
        <w:rPr>
          <w:b/>
          <w:color w:val="FF0000"/>
        </w:rPr>
        <w:t>OR</w:t>
      </w:r>
      <w:r w:rsidRPr="006F39A1">
        <w:rPr>
          <w:b/>
          <w:color w:val="FF0000"/>
        </w:rPr>
        <w:t xml:space="preserve"> </w:t>
      </w:r>
      <w:r>
        <w:rPr>
          <w:b/>
        </w:rPr>
        <w:t>Condition</w:t>
      </w:r>
    </w:p>
    <w:p w:rsidR="00696F4D" w:rsidRDefault="00696F4D" w:rsidP="00696F4D">
      <w:r>
        <w:t xml:space="preserve">Using the </w:t>
      </w:r>
      <w:r w:rsidRPr="00274F05">
        <w:rPr>
          <w:b/>
        </w:rPr>
        <w:t>$or</w:t>
      </w:r>
      <w:r>
        <w:t xml:space="preserve"> operator, you can specify a compound query that joins each clause with a logical OR conjunction so that the query selects the documents in the collection that match at least one condition.</w:t>
      </w:r>
    </w:p>
    <w:p w:rsidR="00696F4D" w:rsidRPr="00274F05" w:rsidRDefault="00696F4D" w:rsidP="00696F4D">
      <w:pPr>
        <w:spacing w:after="0" w:line="240" w:lineRule="auto"/>
        <w:rPr>
          <w:b/>
        </w:rPr>
      </w:pPr>
      <w:r>
        <w:t xml:space="preserve">Retrieves all documents where the </w:t>
      </w:r>
      <w:r w:rsidRPr="00274F05">
        <w:rPr>
          <w:b/>
        </w:rPr>
        <w:t>status equals</w:t>
      </w:r>
      <w:r>
        <w:t xml:space="preserve"> </w:t>
      </w:r>
      <w:r w:rsidRPr="00274F05">
        <w:rPr>
          <w:b/>
        </w:rPr>
        <w:t xml:space="preserve">"inactive" </w:t>
      </w:r>
      <w:r w:rsidRPr="00274F05">
        <w:rPr>
          <w:b/>
          <w:color w:val="FF0000"/>
        </w:rPr>
        <w:t>or</w:t>
      </w:r>
      <w:r w:rsidRPr="00274F05">
        <w:rPr>
          <w:b/>
        </w:rPr>
        <w:t xml:space="preserve"> age is less than ($lt) 30:</w:t>
      </w:r>
    </w:p>
    <w:p w:rsidR="00696F4D" w:rsidRPr="00861633" w:rsidRDefault="00696F4D" w:rsidP="00696F4D">
      <w:pPr>
        <w:pStyle w:val="Output"/>
        <w:rPr>
          <w:color w:val="FF0000"/>
        </w:rPr>
      </w:pPr>
      <w:r w:rsidRPr="00861633">
        <w:rPr>
          <w:color w:val="FF0000"/>
        </w:rPr>
        <w:t>db.users.find(</w:t>
      </w:r>
    </w:p>
    <w:p w:rsidR="00696F4D" w:rsidRPr="00861633" w:rsidRDefault="00696F4D" w:rsidP="00696F4D">
      <w:pPr>
        <w:pStyle w:val="Output"/>
        <w:rPr>
          <w:color w:val="FF0000"/>
        </w:rPr>
      </w:pPr>
      <w:r w:rsidRPr="00861633">
        <w:rPr>
          <w:color w:val="FF0000"/>
        </w:rPr>
        <w:t xml:space="preserve">   {</w:t>
      </w:r>
    </w:p>
    <w:p w:rsidR="00696F4D" w:rsidRPr="00861633" w:rsidRDefault="00696F4D" w:rsidP="00696F4D">
      <w:pPr>
        <w:pStyle w:val="Output"/>
        <w:rPr>
          <w:color w:val="FF0000"/>
        </w:rPr>
      </w:pPr>
      <w:r w:rsidRPr="00861633">
        <w:rPr>
          <w:color w:val="FF0000"/>
        </w:rPr>
        <w:t xml:space="preserve">     $or: [ { status: "inactive" }, { age: { $lt: 30 } } ]</w:t>
      </w:r>
    </w:p>
    <w:p w:rsidR="00696F4D" w:rsidRPr="00861633" w:rsidRDefault="00696F4D" w:rsidP="00696F4D">
      <w:pPr>
        <w:pStyle w:val="Output"/>
        <w:rPr>
          <w:color w:val="FF0000"/>
        </w:rPr>
      </w:pPr>
      <w:r w:rsidRPr="00861633">
        <w:rPr>
          <w:color w:val="FF0000"/>
        </w:rPr>
        <w:t xml:space="preserve">   }</w:t>
      </w:r>
    </w:p>
    <w:p w:rsidR="00696F4D" w:rsidRPr="00861633" w:rsidRDefault="00696F4D" w:rsidP="00696F4D">
      <w:pPr>
        <w:pStyle w:val="Output"/>
        <w:rPr>
          <w:color w:val="FF0000"/>
        </w:rPr>
      </w:pPr>
      <w:r w:rsidRPr="00861633">
        <w:rPr>
          <w:color w:val="FF0000"/>
        </w:rPr>
        <w:t>)</w:t>
      </w:r>
    </w:p>
    <w:p w:rsidR="00696F4D" w:rsidRDefault="00696F4D" w:rsidP="00696F4D">
      <w:pPr>
        <w:pStyle w:val="Output"/>
      </w:pPr>
      <w:r>
        <w:t>-------</w:t>
      </w:r>
    </w:p>
    <w:p w:rsidR="00696F4D" w:rsidRDefault="00696F4D" w:rsidP="00696F4D">
      <w:pPr>
        <w:pStyle w:val="Output"/>
      </w:pPr>
      <w:r>
        <w:t>{ "_id" : ObjectId("58986716fb8a774546289d9f"), "username" : "Satya", "password" : "Satya@134", "age" : 27, "status" : "active" }</w:t>
      </w:r>
    </w:p>
    <w:p w:rsidR="00696F4D" w:rsidRDefault="00696F4D" w:rsidP="00696F4D">
      <w:pPr>
        <w:pStyle w:val="Output"/>
      </w:pPr>
      <w:r>
        <w:t>{ "_id" : ObjectId("589868c4fb8a774546289da1"), "username" : "Surya", "password" : "Password@1345", "age" : 42, "status" : "inactive" }</w:t>
      </w:r>
    </w:p>
    <w:p w:rsidR="00696F4D" w:rsidRPr="006F26D8" w:rsidRDefault="00696F4D" w:rsidP="00696F4D">
      <w:pPr>
        <w:rPr>
          <w:b/>
        </w:rPr>
      </w:pPr>
      <w:r>
        <w:lastRenderedPageBreak/>
        <w:t xml:space="preserve">For more related Query Documents visit </w:t>
      </w:r>
      <w:hyperlink r:id="rId73" w:history="1">
        <w:r w:rsidRPr="006F26D8">
          <w:rPr>
            <w:rStyle w:val="Hyperlink"/>
            <w:b/>
            <w:color w:val="0070C0"/>
          </w:rPr>
          <w:t>MongoDB Offcial website</w:t>
        </w:r>
      </w:hyperlink>
    </w:p>
    <w:p w:rsidR="00696F4D" w:rsidRDefault="00696F4D" w:rsidP="00696F4D">
      <w:pPr>
        <w:pStyle w:val="Heading4"/>
      </w:pPr>
      <w:r>
        <w:t>2.4.3 Update Documents</w:t>
      </w:r>
    </w:p>
    <w:p w:rsidR="00696F4D" w:rsidRDefault="00696F4D" w:rsidP="00696F4D">
      <w:pPr>
        <w:spacing w:after="0"/>
      </w:pPr>
      <w:r w:rsidRPr="00010FCE">
        <w:t>MongoDB provides the following methods for updating documents in a collection</w:t>
      </w:r>
    </w:p>
    <w:p w:rsidR="00696F4D" w:rsidRPr="00C85DA8" w:rsidRDefault="00696F4D" w:rsidP="00111A61">
      <w:pPr>
        <w:pStyle w:val="ListParagraph"/>
        <w:numPr>
          <w:ilvl w:val="0"/>
          <w:numId w:val="111"/>
        </w:numPr>
        <w:rPr>
          <w:b/>
          <w:color w:val="0070C0"/>
        </w:rPr>
      </w:pPr>
      <w:r w:rsidRPr="00C85DA8">
        <w:rPr>
          <w:b/>
          <w:color w:val="0070C0"/>
        </w:rPr>
        <w:t>db.collection.update()</w:t>
      </w:r>
    </w:p>
    <w:p w:rsidR="00696F4D" w:rsidRPr="00C85DA8" w:rsidRDefault="00696F4D" w:rsidP="00111A61">
      <w:pPr>
        <w:pStyle w:val="ListParagraph"/>
        <w:numPr>
          <w:ilvl w:val="0"/>
          <w:numId w:val="111"/>
        </w:numPr>
        <w:rPr>
          <w:b/>
          <w:color w:val="0070C0"/>
        </w:rPr>
      </w:pPr>
      <w:r w:rsidRPr="00C85DA8">
        <w:rPr>
          <w:b/>
          <w:color w:val="0070C0"/>
        </w:rPr>
        <w:t>db.collection.updateOne()</w:t>
      </w:r>
    </w:p>
    <w:p w:rsidR="00696F4D" w:rsidRPr="00C85DA8" w:rsidRDefault="00696F4D" w:rsidP="00111A61">
      <w:pPr>
        <w:pStyle w:val="ListParagraph"/>
        <w:numPr>
          <w:ilvl w:val="0"/>
          <w:numId w:val="111"/>
        </w:numPr>
        <w:rPr>
          <w:b/>
          <w:color w:val="0070C0"/>
        </w:rPr>
      </w:pPr>
      <w:r w:rsidRPr="00C85DA8">
        <w:rPr>
          <w:b/>
          <w:color w:val="0070C0"/>
        </w:rPr>
        <w:t>db.collection.updateMany()</w:t>
      </w:r>
    </w:p>
    <w:p w:rsidR="00696F4D" w:rsidRDefault="00696F4D" w:rsidP="00111A61">
      <w:pPr>
        <w:pStyle w:val="ListParagraph"/>
        <w:numPr>
          <w:ilvl w:val="0"/>
          <w:numId w:val="111"/>
        </w:numPr>
        <w:rPr>
          <w:b/>
          <w:color w:val="0070C0"/>
        </w:rPr>
      </w:pPr>
      <w:r w:rsidRPr="00C85DA8">
        <w:rPr>
          <w:b/>
          <w:color w:val="0070C0"/>
        </w:rPr>
        <w:t>db.collection.replaceOne()</w:t>
      </w:r>
    </w:p>
    <w:p w:rsidR="00696F4D" w:rsidRPr="0064053D" w:rsidRDefault="00696F4D" w:rsidP="00696F4D">
      <w:pPr>
        <w:pStyle w:val="Howitworks"/>
      </w:pPr>
      <w:r w:rsidRPr="0064053D">
        <w:t>Once set, you cannot update the value of the _id field nor can you replace an existing document with a replacement document that has a different _id field value.</w:t>
      </w:r>
    </w:p>
    <w:p w:rsidR="00696F4D" w:rsidRDefault="00696F4D" w:rsidP="00696F4D">
      <w:pPr>
        <w:spacing w:after="0"/>
      </w:pPr>
    </w:p>
    <w:p w:rsidR="00696F4D" w:rsidRPr="00F12C07" w:rsidRDefault="00696F4D" w:rsidP="00696F4D">
      <w:pPr>
        <w:spacing w:after="0"/>
        <w:rPr>
          <w:b/>
        </w:rPr>
      </w:pPr>
      <w:r>
        <w:rPr>
          <w:b/>
        </w:rPr>
        <w:t>1.</w:t>
      </w:r>
      <w:r w:rsidRPr="00F12C07">
        <w:rPr>
          <w:b/>
        </w:rPr>
        <w:t>db.collection.update()</w:t>
      </w:r>
    </w:p>
    <w:p w:rsidR="00696F4D" w:rsidRDefault="00696F4D" w:rsidP="00696F4D">
      <w:r w:rsidRPr="00F12C07">
        <w:t xml:space="preserve">Either updates or replaces a </w:t>
      </w:r>
      <w:r w:rsidRPr="008C1436">
        <w:rPr>
          <w:b/>
        </w:rPr>
        <w:t>single document</w:t>
      </w:r>
      <w:r w:rsidRPr="00F12C07">
        <w:t xml:space="preserve"> that match a specified filter </w:t>
      </w:r>
      <w:r w:rsidRPr="008C1436">
        <w:rPr>
          <w:b/>
        </w:rPr>
        <w:t>or updates all documents</w:t>
      </w:r>
      <w:r w:rsidRPr="00F12C07">
        <w:t xml:space="preserve"> that match a specified filter.</w:t>
      </w:r>
    </w:p>
    <w:p w:rsidR="00696F4D" w:rsidRPr="00C307BA" w:rsidRDefault="00696F4D" w:rsidP="00696F4D">
      <w:pPr>
        <w:pStyle w:val="Output"/>
        <w:rPr>
          <w:color w:val="CC0066"/>
        </w:rPr>
      </w:pPr>
      <w:r w:rsidRPr="00C307BA">
        <w:rPr>
          <w:color w:val="CC0066"/>
        </w:rPr>
        <w:t>db.users.update(</w:t>
      </w:r>
    </w:p>
    <w:p w:rsidR="00696F4D" w:rsidRPr="00C307BA" w:rsidRDefault="00696F4D" w:rsidP="00696F4D">
      <w:pPr>
        <w:pStyle w:val="Output"/>
        <w:rPr>
          <w:color w:val="CC0066"/>
        </w:rPr>
      </w:pPr>
      <w:r w:rsidRPr="00C307BA">
        <w:rPr>
          <w:color w:val="CC0066"/>
        </w:rPr>
        <w:t xml:space="preserve">   { "status": "inactive" },</w:t>
      </w:r>
    </w:p>
    <w:p w:rsidR="00696F4D" w:rsidRPr="00C307BA" w:rsidRDefault="00696F4D" w:rsidP="00696F4D">
      <w:pPr>
        <w:pStyle w:val="Output"/>
        <w:rPr>
          <w:color w:val="CC0066"/>
        </w:rPr>
      </w:pPr>
      <w:r w:rsidRPr="00C307BA">
        <w:rPr>
          <w:color w:val="CC0066"/>
        </w:rPr>
        <w:t xml:space="preserve">   {</w:t>
      </w:r>
    </w:p>
    <w:p w:rsidR="00696F4D" w:rsidRPr="00C307BA" w:rsidRDefault="00696F4D" w:rsidP="00696F4D">
      <w:pPr>
        <w:pStyle w:val="Output"/>
        <w:rPr>
          <w:color w:val="CC0066"/>
        </w:rPr>
      </w:pPr>
      <w:r w:rsidRPr="00C307BA">
        <w:rPr>
          <w:color w:val="CC0066"/>
        </w:rPr>
        <w:t xml:space="preserve">     $set: { "Level": 2} </w:t>
      </w:r>
    </w:p>
    <w:p w:rsidR="00696F4D" w:rsidRPr="00C307BA" w:rsidRDefault="00696F4D" w:rsidP="00696F4D">
      <w:pPr>
        <w:pStyle w:val="Output"/>
        <w:rPr>
          <w:color w:val="CC0066"/>
        </w:rPr>
      </w:pPr>
      <w:r w:rsidRPr="00C307BA">
        <w:rPr>
          <w:color w:val="CC0066"/>
        </w:rPr>
        <w:t xml:space="preserve">   }</w:t>
      </w:r>
    </w:p>
    <w:p w:rsidR="00696F4D" w:rsidRPr="00C307BA" w:rsidRDefault="00696F4D" w:rsidP="00696F4D">
      <w:pPr>
        <w:pStyle w:val="Output"/>
        <w:rPr>
          <w:color w:val="CC0066"/>
        </w:rPr>
      </w:pPr>
      <w:r w:rsidRPr="00C307BA">
        <w:rPr>
          <w:color w:val="CC0066"/>
        </w:rPr>
        <w:t>)</w:t>
      </w:r>
    </w:p>
    <w:p w:rsidR="00696F4D" w:rsidRDefault="00696F4D" w:rsidP="00696F4D">
      <w:pPr>
        <w:pStyle w:val="Output"/>
      </w:pPr>
      <w:r>
        <w:t>------</w:t>
      </w:r>
    </w:p>
    <w:p w:rsidR="00696F4D" w:rsidRDefault="00696F4D" w:rsidP="00696F4D">
      <w:pPr>
        <w:pStyle w:val="Output"/>
      </w:pPr>
      <w:r w:rsidRPr="008C1436">
        <w:t>WriteResult({ "nMatched" : 1, "nUpserted" : 0, "nModified" : 1 })</w:t>
      </w:r>
    </w:p>
    <w:p w:rsidR="00696F4D" w:rsidRDefault="00696F4D" w:rsidP="00696F4D"/>
    <w:p w:rsidR="00696F4D" w:rsidRPr="00F12C07" w:rsidRDefault="00696F4D" w:rsidP="00696F4D">
      <w:pPr>
        <w:spacing w:after="0"/>
        <w:rPr>
          <w:b/>
        </w:rPr>
      </w:pPr>
      <w:r w:rsidRPr="00F12C07">
        <w:rPr>
          <w:b/>
        </w:rPr>
        <w:t>2.db.collection.updateOne()</w:t>
      </w:r>
    </w:p>
    <w:p w:rsidR="00696F4D" w:rsidRDefault="00696F4D" w:rsidP="00696F4D">
      <w:pPr>
        <w:spacing w:after="0"/>
      </w:pPr>
      <w:r w:rsidRPr="008C1436">
        <w:rPr>
          <w:b/>
        </w:rPr>
        <w:t>Updates at most a single document</w:t>
      </w:r>
      <w:r w:rsidRPr="00F12C07">
        <w:t xml:space="preserve"> that match a specified filter even though multiple documents may match the specified filter.</w:t>
      </w:r>
    </w:p>
    <w:p w:rsidR="00696F4D" w:rsidRPr="00C5438A" w:rsidRDefault="00696F4D" w:rsidP="00696F4D">
      <w:pPr>
        <w:pStyle w:val="Output"/>
        <w:rPr>
          <w:color w:val="CC0066"/>
        </w:rPr>
      </w:pPr>
      <w:r w:rsidRPr="00C5438A">
        <w:rPr>
          <w:color w:val="CC0066"/>
        </w:rPr>
        <w:t>db.users.updateOne(</w:t>
      </w:r>
    </w:p>
    <w:p w:rsidR="00696F4D" w:rsidRPr="00C5438A" w:rsidRDefault="00696F4D" w:rsidP="00696F4D">
      <w:pPr>
        <w:pStyle w:val="Output"/>
        <w:rPr>
          <w:color w:val="CC0066"/>
        </w:rPr>
      </w:pPr>
      <w:r w:rsidRPr="00C5438A">
        <w:rPr>
          <w:color w:val="CC0066"/>
        </w:rPr>
        <w:t xml:space="preserve">   { "username": "Surya" },</w:t>
      </w:r>
    </w:p>
    <w:p w:rsidR="00696F4D" w:rsidRPr="00C5438A" w:rsidRDefault="00696F4D" w:rsidP="00696F4D">
      <w:pPr>
        <w:pStyle w:val="Output"/>
        <w:rPr>
          <w:color w:val="CC0066"/>
        </w:rPr>
      </w:pPr>
      <w:r w:rsidRPr="00C5438A">
        <w:rPr>
          <w:color w:val="CC0066"/>
        </w:rPr>
        <w:t xml:space="preserve">   {</w:t>
      </w:r>
    </w:p>
    <w:p w:rsidR="00696F4D" w:rsidRPr="00C5438A" w:rsidRDefault="00696F4D" w:rsidP="00696F4D">
      <w:pPr>
        <w:pStyle w:val="Output"/>
        <w:rPr>
          <w:color w:val="CC0066"/>
        </w:rPr>
      </w:pPr>
      <w:r w:rsidRPr="00C5438A">
        <w:rPr>
          <w:color w:val="CC0066"/>
        </w:rPr>
        <w:t xml:space="preserve">     $set: { "password": "901290190", age: 20 } </w:t>
      </w:r>
    </w:p>
    <w:p w:rsidR="00696F4D" w:rsidRPr="00C5438A" w:rsidRDefault="00696F4D" w:rsidP="00696F4D">
      <w:pPr>
        <w:pStyle w:val="Output"/>
        <w:rPr>
          <w:color w:val="CC0066"/>
        </w:rPr>
      </w:pPr>
      <w:r w:rsidRPr="00C5438A">
        <w:rPr>
          <w:color w:val="CC0066"/>
        </w:rPr>
        <w:t xml:space="preserve">   }</w:t>
      </w:r>
    </w:p>
    <w:p w:rsidR="00696F4D" w:rsidRPr="00C5438A" w:rsidRDefault="00696F4D" w:rsidP="00696F4D">
      <w:pPr>
        <w:pStyle w:val="Output"/>
        <w:rPr>
          <w:color w:val="CC0066"/>
        </w:rPr>
      </w:pPr>
      <w:r w:rsidRPr="00C5438A">
        <w:rPr>
          <w:color w:val="CC0066"/>
        </w:rPr>
        <w:t>)</w:t>
      </w:r>
    </w:p>
    <w:p w:rsidR="00696F4D" w:rsidRDefault="00696F4D" w:rsidP="00696F4D">
      <w:pPr>
        <w:pStyle w:val="Output"/>
      </w:pPr>
      <w:r>
        <w:t>------</w:t>
      </w:r>
    </w:p>
    <w:p w:rsidR="00696F4D" w:rsidRDefault="00696F4D" w:rsidP="00696F4D">
      <w:pPr>
        <w:pStyle w:val="Output"/>
      </w:pPr>
      <w:r w:rsidRPr="0064053D">
        <w:t>{ "acknowledged" : true, "matchedCount" : 1, "modifiedCount" : 1 }</w:t>
      </w:r>
    </w:p>
    <w:p w:rsidR="00696F4D" w:rsidRDefault="00696F4D" w:rsidP="00696F4D"/>
    <w:p w:rsidR="00696F4D" w:rsidRPr="00F12C07" w:rsidRDefault="00696F4D" w:rsidP="00696F4D">
      <w:pPr>
        <w:spacing w:after="0"/>
        <w:rPr>
          <w:b/>
        </w:rPr>
      </w:pPr>
      <w:r w:rsidRPr="00F12C07">
        <w:rPr>
          <w:b/>
        </w:rPr>
        <w:t>3.db.collection.updateMany()</w:t>
      </w:r>
    </w:p>
    <w:p w:rsidR="00696F4D" w:rsidRDefault="00696F4D" w:rsidP="00696F4D">
      <w:pPr>
        <w:spacing w:after="0"/>
      </w:pPr>
      <w:r w:rsidRPr="008C1436">
        <w:rPr>
          <w:b/>
        </w:rPr>
        <w:t>Update all documents</w:t>
      </w:r>
      <w:r w:rsidRPr="00F12C07">
        <w:t xml:space="preserve"> that match a specified filter.</w:t>
      </w:r>
    </w:p>
    <w:p w:rsidR="00696F4D" w:rsidRPr="00C5438A" w:rsidRDefault="00696F4D" w:rsidP="00696F4D">
      <w:pPr>
        <w:pStyle w:val="Output"/>
        <w:rPr>
          <w:color w:val="CC0066"/>
        </w:rPr>
      </w:pPr>
      <w:r w:rsidRPr="00C5438A">
        <w:rPr>
          <w:color w:val="CC0066"/>
        </w:rPr>
        <w:t>db.users.updateMany(</w:t>
      </w:r>
    </w:p>
    <w:p w:rsidR="00696F4D" w:rsidRPr="00C5438A" w:rsidRDefault="00696F4D" w:rsidP="00696F4D">
      <w:pPr>
        <w:pStyle w:val="Output"/>
        <w:rPr>
          <w:color w:val="CC0066"/>
        </w:rPr>
      </w:pPr>
      <w:r w:rsidRPr="00C5438A">
        <w:rPr>
          <w:color w:val="CC0066"/>
        </w:rPr>
        <w:t xml:space="preserve">   { "status": "active" },</w:t>
      </w:r>
    </w:p>
    <w:p w:rsidR="00696F4D" w:rsidRPr="00C5438A" w:rsidRDefault="00696F4D" w:rsidP="00696F4D">
      <w:pPr>
        <w:pStyle w:val="Output"/>
        <w:rPr>
          <w:color w:val="CC0066"/>
        </w:rPr>
      </w:pPr>
      <w:r w:rsidRPr="00C5438A">
        <w:rPr>
          <w:color w:val="CC0066"/>
        </w:rPr>
        <w:t xml:space="preserve">   {</w:t>
      </w:r>
    </w:p>
    <w:p w:rsidR="00696F4D" w:rsidRPr="00C5438A" w:rsidRDefault="00696F4D" w:rsidP="00696F4D">
      <w:pPr>
        <w:pStyle w:val="Output"/>
        <w:rPr>
          <w:color w:val="CC0066"/>
        </w:rPr>
      </w:pPr>
      <w:r w:rsidRPr="00C5438A">
        <w:rPr>
          <w:color w:val="CC0066"/>
        </w:rPr>
        <w:t xml:space="preserve">     $set: { "Level": 1} </w:t>
      </w:r>
    </w:p>
    <w:p w:rsidR="00696F4D" w:rsidRPr="00C5438A" w:rsidRDefault="00696F4D" w:rsidP="00696F4D">
      <w:pPr>
        <w:pStyle w:val="Output"/>
        <w:rPr>
          <w:color w:val="CC0066"/>
        </w:rPr>
      </w:pPr>
      <w:r w:rsidRPr="00C5438A">
        <w:rPr>
          <w:color w:val="CC0066"/>
        </w:rPr>
        <w:t xml:space="preserve">   }</w:t>
      </w:r>
    </w:p>
    <w:p w:rsidR="00696F4D" w:rsidRPr="00C5438A" w:rsidRDefault="00696F4D" w:rsidP="00696F4D">
      <w:pPr>
        <w:pStyle w:val="Output"/>
        <w:rPr>
          <w:color w:val="CC0066"/>
        </w:rPr>
      </w:pPr>
      <w:r w:rsidRPr="00C5438A">
        <w:rPr>
          <w:color w:val="CC0066"/>
        </w:rPr>
        <w:t>)</w:t>
      </w:r>
    </w:p>
    <w:p w:rsidR="00696F4D" w:rsidRDefault="00696F4D" w:rsidP="00696F4D">
      <w:pPr>
        <w:pStyle w:val="Output"/>
      </w:pPr>
      <w:r>
        <w:t>----------</w:t>
      </w:r>
    </w:p>
    <w:p w:rsidR="00696F4D" w:rsidRDefault="00696F4D" w:rsidP="00696F4D">
      <w:pPr>
        <w:pStyle w:val="Output"/>
      </w:pPr>
      <w:r w:rsidRPr="00D308FB">
        <w:t>{ "acknowledged" : true, "matchedCount" : 6, "modifiedCount" : 6 }</w:t>
      </w:r>
    </w:p>
    <w:p w:rsidR="00696F4D" w:rsidRPr="00F12C07" w:rsidRDefault="00696F4D" w:rsidP="00696F4D">
      <w:pPr>
        <w:spacing w:after="0"/>
        <w:rPr>
          <w:b/>
        </w:rPr>
      </w:pPr>
      <w:r w:rsidRPr="00F12C07">
        <w:rPr>
          <w:b/>
        </w:rPr>
        <w:t>4.db.collection.replaceOne()</w:t>
      </w:r>
    </w:p>
    <w:p w:rsidR="00696F4D" w:rsidRDefault="00696F4D" w:rsidP="00696F4D">
      <w:r w:rsidRPr="008C1436">
        <w:rPr>
          <w:b/>
        </w:rPr>
        <w:t>Replaces at most a single document</w:t>
      </w:r>
      <w:r w:rsidRPr="00F12C07">
        <w:t xml:space="preserve"> that match a specified filter even though multiple documents may match the specified filter.</w:t>
      </w:r>
    </w:p>
    <w:p w:rsidR="00696F4D" w:rsidRDefault="00696F4D" w:rsidP="00696F4D"/>
    <w:p w:rsidR="00696F4D" w:rsidRDefault="00696F4D" w:rsidP="00696F4D">
      <w:pPr>
        <w:pStyle w:val="Heading4"/>
      </w:pPr>
      <w:r>
        <w:lastRenderedPageBreak/>
        <w:t>2.4.4 Delete Documents</w:t>
      </w:r>
    </w:p>
    <w:p w:rsidR="00696F4D" w:rsidRDefault="00696F4D" w:rsidP="00696F4D">
      <w:pPr>
        <w:spacing w:after="0"/>
      </w:pPr>
      <w:r>
        <w:t>MongoDB provides the following methods to delete documents of a collection:</w:t>
      </w:r>
    </w:p>
    <w:p w:rsidR="00696F4D" w:rsidRPr="00A50EC2" w:rsidRDefault="00696F4D" w:rsidP="00111A61">
      <w:pPr>
        <w:pStyle w:val="ListParagraph"/>
        <w:numPr>
          <w:ilvl w:val="0"/>
          <w:numId w:val="112"/>
        </w:numPr>
        <w:rPr>
          <w:b/>
          <w:color w:val="0070C0"/>
        </w:rPr>
      </w:pPr>
      <w:r w:rsidRPr="00A50EC2">
        <w:rPr>
          <w:b/>
          <w:color w:val="0070C0"/>
        </w:rPr>
        <w:t>db.collection.remove()</w:t>
      </w:r>
      <w:r w:rsidRPr="00A50EC2">
        <w:rPr>
          <w:b/>
          <w:color w:val="0070C0"/>
        </w:rPr>
        <w:tab/>
      </w:r>
    </w:p>
    <w:p w:rsidR="00696F4D" w:rsidRPr="00A50EC2" w:rsidRDefault="00696F4D" w:rsidP="00111A61">
      <w:pPr>
        <w:pStyle w:val="ListParagraph"/>
        <w:numPr>
          <w:ilvl w:val="0"/>
          <w:numId w:val="112"/>
        </w:numPr>
        <w:rPr>
          <w:b/>
          <w:color w:val="0070C0"/>
        </w:rPr>
      </w:pPr>
      <w:r w:rsidRPr="00A50EC2">
        <w:rPr>
          <w:b/>
          <w:color w:val="0070C0"/>
        </w:rPr>
        <w:t>db.collection.deleteOne()</w:t>
      </w:r>
      <w:r w:rsidRPr="00A50EC2">
        <w:rPr>
          <w:b/>
          <w:color w:val="0070C0"/>
        </w:rPr>
        <w:tab/>
      </w:r>
    </w:p>
    <w:p w:rsidR="00696F4D" w:rsidRDefault="00696F4D" w:rsidP="00111A61">
      <w:pPr>
        <w:pStyle w:val="ListParagraph"/>
        <w:numPr>
          <w:ilvl w:val="0"/>
          <w:numId w:val="112"/>
        </w:numPr>
        <w:rPr>
          <w:b/>
          <w:color w:val="0070C0"/>
        </w:rPr>
      </w:pPr>
      <w:r w:rsidRPr="00A50EC2">
        <w:rPr>
          <w:b/>
          <w:color w:val="0070C0"/>
        </w:rPr>
        <w:t>db.collection.deleteMany()</w:t>
      </w:r>
      <w:r w:rsidRPr="00A50EC2">
        <w:rPr>
          <w:b/>
          <w:color w:val="0070C0"/>
        </w:rPr>
        <w:tab/>
      </w:r>
    </w:p>
    <w:p w:rsidR="00696F4D" w:rsidRPr="006D193A" w:rsidRDefault="00696F4D" w:rsidP="00696F4D">
      <w:pPr>
        <w:rPr>
          <w:b/>
        </w:rPr>
      </w:pPr>
      <w:r w:rsidRPr="006D193A">
        <w:rPr>
          <w:b/>
        </w:rPr>
        <w:t>Delete operations do not drop indexes, even if deleting all documents from a collection</w:t>
      </w:r>
    </w:p>
    <w:p w:rsidR="00696F4D" w:rsidRPr="00E91BC6" w:rsidRDefault="00696F4D" w:rsidP="00696F4D">
      <w:pPr>
        <w:spacing w:after="0"/>
        <w:rPr>
          <w:b/>
        </w:rPr>
      </w:pPr>
      <w:r w:rsidRPr="00E91BC6">
        <w:rPr>
          <w:b/>
        </w:rPr>
        <w:t>1.db.collection.remove()</w:t>
      </w:r>
      <w:r w:rsidRPr="00E91BC6">
        <w:rPr>
          <w:b/>
        </w:rPr>
        <w:tab/>
      </w:r>
    </w:p>
    <w:p w:rsidR="00696F4D" w:rsidRDefault="00696F4D" w:rsidP="00696F4D">
      <w:pPr>
        <w:spacing w:after="0"/>
      </w:pPr>
      <w:r w:rsidRPr="00A876E5">
        <w:rPr>
          <w:b/>
        </w:rPr>
        <w:t>To remove all documents</w:t>
      </w:r>
      <w:r w:rsidRPr="007E6213">
        <w:t xml:space="preserve"> from the collection </w:t>
      </w:r>
      <w:r>
        <w:t>based on condition</w:t>
      </w:r>
    </w:p>
    <w:p w:rsidR="00696F4D" w:rsidRPr="00C5438A" w:rsidRDefault="00696F4D" w:rsidP="00696F4D">
      <w:pPr>
        <w:pStyle w:val="Output"/>
        <w:rPr>
          <w:color w:val="CC0066"/>
        </w:rPr>
      </w:pPr>
      <w:r w:rsidRPr="00C5438A">
        <w:rPr>
          <w:color w:val="CC0066"/>
        </w:rPr>
        <w:t>&gt; db.users.remove( { age: 27 } )</w:t>
      </w:r>
    </w:p>
    <w:p w:rsidR="00696F4D" w:rsidRDefault="00696F4D" w:rsidP="00696F4D">
      <w:pPr>
        <w:pStyle w:val="Output"/>
      </w:pPr>
      <w:r>
        <w:t>WriteResult({ "nRemoved" : 2 })</w:t>
      </w:r>
    </w:p>
    <w:p w:rsidR="00696F4D" w:rsidRDefault="00696F4D" w:rsidP="00696F4D"/>
    <w:p w:rsidR="00696F4D" w:rsidRDefault="00696F4D" w:rsidP="00696F4D">
      <w:pPr>
        <w:spacing w:after="0"/>
        <w:rPr>
          <w:b/>
        </w:rPr>
      </w:pPr>
      <w:r w:rsidRPr="00E91BC6">
        <w:rPr>
          <w:b/>
        </w:rPr>
        <w:t>2.</w:t>
      </w:r>
      <w:r>
        <w:rPr>
          <w:b/>
        </w:rPr>
        <w:t>db.collection.deleteOne()</w:t>
      </w:r>
    </w:p>
    <w:p w:rsidR="00696F4D" w:rsidRPr="00B84AF3" w:rsidRDefault="00696F4D" w:rsidP="00696F4D">
      <w:pPr>
        <w:spacing w:after="0"/>
      </w:pPr>
      <w:r w:rsidRPr="00B84AF3">
        <w:t>Delete at most a single document that match a specified filter,even though multiple documents may match</w:t>
      </w:r>
    </w:p>
    <w:p w:rsidR="00696F4D" w:rsidRPr="0024419D" w:rsidRDefault="00696F4D" w:rsidP="00696F4D">
      <w:pPr>
        <w:pStyle w:val="Output"/>
        <w:rPr>
          <w:color w:val="CC0066"/>
        </w:rPr>
      </w:pPr>
      <w:r w:rsidRPr="0024419D">
        <w:rPr>
          <w:color w:val="CC0066"/>
        </w:rPr>
        <w:t>&gt; db.users.deleteOne( { status: "active" } )</w:t>
      </w:r>
    </w:p>
    <w:p w:rsidR="00696F4D" w:rsidRDefault="00696F4D" w:rsidP="00696F4D">
      <w:pPr>
        <w:pStyle w:val="Output"/>
      </w:pPr>
      <w:r>
        <w:t>"acknowledged" : true, "deletedCount" : 1 }</w:t>
      </w:r>
    </w:p>
    <w:p w:rsidR="00696F4D" w:rsidRDefault="00696F4D" w:rsidP="00696F4D"/>
    <w:p w:rsidR="00696F4D" w:rsidRPr="00A876E5" w:rsidRDefault="00696F4D" w:rsidP="00696F4D">
      <w:pPr>
        <w:spacing w:after="0"/>
        <w:rPr>
          <w:b/>
        </w:rPr>
      </w:pPr>
      <w:r w:rsidRPr="00A876E5">
        <w:rPr>
          <w:b/>
        </w:rPr>
        <w:t>3.db.collection.deleteMany()</w:t>
      </w:r>
    </w:p>
    <w:p w:rsidR="00696F4D" w:rsidRDefault="00696F4D" w:rsidP="00696F4D">
      <w:pPr>
        <w:spacing w:after="0"/>
      </w:pPr>
      <w:r w:rsidRPr="00A876E5">
        <w:rPr>
          <w:b/>
        </w:rPr>
        <w:t>To remove all documents</w:t>
      </w:r>
      <w:r w:rsidRPr="007E6213">
        <w:t xml:space="preserve"> from the collection </w:t>
      </w:r>
      <w:r>
        <w:t>based on condition</w:t>
      </w:r>
    </w:p>
    <w:p w:rsidR="00696F4D" w:rsidRPr="0024419D" w:rsidRDefault="00696F4D" w:rsidP="00696F4D">
      <w:pPr>
        <w:pStyle w:val="Output"/>
        <w:rPr>
          <w:color w:val="CC0066"/>
        </w:rPr>
      </w:pPr>
      <w:r w:rsidRPr="0024419D">
        <w:rPr>
          <w:color w:val="CC0066"/>
        </w:rPr>
        <w:t>&gt; db.users.deleteMany({ status : "inactive" })</w:t>
      </w:r>
    </w:p>
    <w:p w:rsidR="00696F4D" w:rsidRDefault="00696F4D" w:rsidP="00696F4D">
      <w:pPr>
        <w:pStyle w:val="Output"/>
      </w:pPr>
      <w:r>
        <w:t xml:space="preserve"> "acknowledged" : true, "deletedCount" : 5 }</w:t>
      </w:r>
    </w:p>
    <w:p w:rsidR="00696F4D" w:rsidRDefault="00696F4D" w:rsidP="00696F4D"/>
    <w:p w:rsidR="00696F4D" w:rsidRPr="00E3587E" w:rsidRDefault="00696F4D" w:rsidP="00696F4D">
      <w:pPr>
        <w:rPr>
          <w:b/>
        </w:rPr>
      </w:pPr>
      <w:r w:rsidRPr="00E3587E">
        <w:rPr>
          <w:b/>
        </w:rPr>
        <w:t>The following methods can also delete documents from a collection:</w:t>
      </w:r>
    </w:p>
    <w:p w:rsidR="00696F4D" w:rsidRPr="00E3587E" w:rsidRDefault="00696F4D" w:rsidP="00111A61">
      <w:pPr>
        <w:pStyle w:val="ListParagraph"/>
        <w:numPr>
          <w:ilvl w:val="0"/>
          <w:numId w:val="113"/>
        </w:numPr>
        <w:rPr>
          <w:b/>
        </w:rPr>
      </w:pPr>
      <w:r w:rsidRPr="00E3587E">
        <w:rPr>
          <w:b/>
        </w:rPr>
        <w:t>db.collection.findOneAndDelete().</w:t>
      </w:r>
    </w:p>
    <w:p w:rsidR="00696F4D" w:rsidRPr="00E3587E" w:rsidRDefault="00696F4D" w:rsidP="00111A61">
      <w:pPr>
        <w:pStyle w:val="ListParagraph"/>
        <w:numPr>
          <w:ilvl w:val="0"/>
          <w:numId w:val="113"/>
        </w:numPr>
      </w:pPr>
      <w:r w:rsidRPr="00E3587E">
        <w:rPr>
          <w:b/>
        </w:rPr>
        <w:t>findOneAndDelete()</w:t>
      </w:r>
      <w:r w:rsidRPr="00E3587E">
        <w:t> provides a sort option. The option allows for the deletion of the first document sorted by the specified order.</w:t>
      </w:r>
    </w:p>
    <w:p w:rsidR="00696F4D" w:rsidRPr="00E3587E" w:rsidRDefault="00696F4D" w:rsidP="00111A61">
      <w:pPr>
        <w:pStyle w:val="ListParagraph"/>
        <w:numPr>
          <w:ilvl w:val="0"/>
          <w:numId w:val="113"/>
        </w:numPr>
        <w:rPr>
          <w:b/>
        </w:rPr>
      </w:pPr>
      <w:r w:rsidRPr="00E3587E">
        <w:rPr>
          <w:b/>
        </w:rPr>
        <w:t>db.collection.findOneAndModify().</w:t>
      </w:r>
    </w:p>
    <w:p w:rsidR="00696F4D" w:rsidRPr="00E3587E" w:rsidRDefault="00696F4D" w:rsidP="00111A61">
      <w:pPr>
        <w:pStyle w:val="ListParagraph"/>
        <w:numPr>
          <w:ilvl w:val="0"/>
          <w:numId w:val="113"/>
        </w:numPr>
      </w:pPr>
      <w:r w:rsidRPr="00E3587E">
        <w:rPr>
          <w:b/>
        </w:rPr>
        <w:t>db.collection.findOneAndModify()</w:t>
      </w:r>
      <w:r w:rsidRPr="00E3587E">
        <w:t> provides a sort option. The option allows for the deletion of the first document sorted by the specified order.</w:t>
      </w:r>
    </w:p>
    <w:p w:rsidR="00696F4D" w:rsidRPr="00E3587E" w:rsidRDefault="00696F4D" w:rsidP="00111A61">
      <w:pPr>
        <w:pStyle w:val="ListParagraph"/>
        <w:numPr>
          <w:ilvl w:val="0"/>
          <w:numId w:val="113"/>
        </w:numPr>
        <w:rPr>
          <w:b/>
        </w:rPr>
      </w:pPr>
      <w:r w:rsidRPr="00E3587E">
        <w:rPr>
          <w:b/>
        </w:rPr>
        <w:t>db.collection.bulkWrite().</w:t>
      </w:r>
    </w:p>
    <w:p w:rsidR="00696F4D" w:rsidRDefault="00696F4D" w:rsidP="00696F4D"/>
    <w:p w:rsidR="00696F4D" w:rsidRDefault="00696F4D" w:rsidP="00696F4D">
      <w:pPr>
        <w:pStyle w:val="Heading4"/>
      </w:pPr>
      <w:r>
        <w:t xml:space="preserve">2.4.5 Advanced Operations </w:t>
      </w:r>
    </w:p>
    <w:p w:rsidR="00696F4D" w:rsidRPr="00831BAC" w:rsidRDefault="00696F4D" w:rsidP="00696F4D">
      <w:pPr>
        <w:spacing w:after="0"/>
      </w:pPr>
      <w:r w:rsidRPr="00CB7D24">
        <w:rPr>
          <w:b/>
        </w:rPr>
        <w:t>limit()</w:t>
      </w:r>
      <w:r w:rsidRPr="00CB7D24">
        <w:t xml:space="preserve"> To limit the records in MongoDB, you need to use </w:t>
      </w:r>
      <w:r w:rsidRPr="00CB7D24">
        <w:rPr>
          <w:b/>
        </w:rPr>
        <w:t>limit()</w:t>
      </w:r>
      <w:r w:rsidRPr="00CB7D24">
        <w:t xml:space="preserve"> method</w:t>
      </w:r>
    </w:p>
    <w:p w:rsidR="00696F4D" w:rsidRDefault="00696F4D" w:rsidP="00696F4D">
      <w:pPr>
        <w:pStyle w:val="Output"/>
      </w:pPr>
      <w:r w:rsidRPr="008B4D76">
        <w:t>&gt;db.COLLECTION_NAME.find().limit(NUMBER)</w:t>
      </w:r>
    </w:p>
    <w:p w:rsidR="00696F4D" w:rsidRDefault="00696F4D" w:rsidP="00696F4D"/>
    <w:p w:rsidR="00696F4D" w:rsidRDefault="00696F4D" w:rsidP="00696F4D">
      <w:pPr>
        <w:spacing w:after="0"/>
      </w:pPr>
      <w:r w:rsidRPr="003F27FF">
        <w:rPr>
          <w:b/>
        </w:rPr>
        <w:t>Skip()</w:t>
      </w:r>
      <w:r>
        <w:t xml:space="preserve"> </w:t>
      </w:r>
      <w:r w:rsidRPr="003F27FF">
        <w:t>used to skip the number of documents.</w:t>
      </w:r>
    </w:p>
    <w:p w:rsidR="00696F4D" w:rsidRDefault="00696F4D" w:rsidP="00696F4D">
      <w:pPr>
        <w:pStyle w:val="Output"/>
      </w:pPr>
      <w:r w:rsidRPr="003F27FF">
        <w:t>&gt;db.COLLECTION_NAME.find().limit(NUMBER).skip(NUMBER)</w:t>
      </w:r>
    </w:p>
    <w:p w:rsidR="00696F4D" w:rsidRDefault="00696F4D" w:rsidP="00696F4D"/>
    <w:p w:rsidR="00696F4D" w:rsidRDefault="00696F4D" w:rsidP="00696F4D">
      <w:pPr>
        <w:spacing w:after="0"/>
      </w:pPr>
      <w:r w:rsidRPr="003724D7">
        <w:rPr>
          <w:b/>
        </w:rPr>
        <w:t>sort()</w:t>
      </w:r>
      <w:r>
        <w:t xml:space="preserve"> </w:t>
      </w:r>
      <w:r w:rsidRPr="003724D7">
        <w:t xml:space="preserve"> specify sorting order</w:t>
      </w:r>
      <w:r>
        <w:t>.</w:t>
      </w:r>
      <w:r w:rsidRPr="003724D7">
        <w:t xml:space="preserve"> 1 is used for ascending order while -1 is used for descending order.</w:t>
      </w:r>
    </w:p>
    <w:p w:rsidR="00696F4D" w:rsidRDefault="00696F4D" w:rsidP="00696F4D">
      <w:pPr>
        <w:pStyle w:val="Output"/>
      </w:pPr>
      <w:r w:rsidRPr="003724D7">
        <w:lastRenderedPageBreak/>
        <w:t>&gt;db.COLLECTION_NAME.find().sort({KEY:1})</w:t>
      </w:r>
    </w:p>
    <w:p w:rsidR="00696F4D" w:rsidRDefault="00696F4D" w:rsidP="00696F4D"/>
    <w:p w:rsidR="00696F4D" w:rsidRDefault="00696F4D" w:rsidP="00696F4D">
      <w:pPr>
        <w:spacing w:after="0"/>
      </w:pPr>
      <w:r w:rsidRPr="00444B81">
        <w:rPr>
          <w:b/>
        </w:rPr>
        <w:t>aggregate()</w:t>
      </w:r>
      <w:r>
        <w:t xml:space="preserve"> </w:t>
      </w:r>
      <w:r w:rsidRPr="00444B81">
        <w:t>aggregation in MongoDB, you should use aggregate() method.</w:t>
      </w:r>
    </w:p>
    <w:p w:rsidR="00696F4D" w:rsidRDefault="00696F4D" w:rsidP="00696F4D">
      <w:pPr>
        <w:pStyle w:val="Output"/>
      </w:pPr>
      <w:r w:rsidRPr="00677B8A">
        <w:t>&gt;db.COLLECTION_NAME.aggregate(AGGREGATE_OPERATION)</w:t>
      </w:r>
    </w:p>
    <w:p w:rsidR="00696F4D" w:rsidRPr="006435E2" w:rsidRDefault="00696F4D" w:rsidP="00696F4D">
      <w:pPr>
        <w:pStyle w:val="Output"/>
        <w:rPr>
          <w:color w:val="FF0000"/>
        </w:rPr>
      </w:pPr>
      <w:r w:rsidRPr="006435E2">
        <w:rPr>
          <w:color w:val="FF0000"/>
        </w:rPr>
        <w:t>AGGREGATE_OPERATION = $sum,</w:t>
      </w:r>
      <w:r>
        <w:rPr>
          <w:color w:val="FF0000"/>
        </w:rPr>
        <w:t xml:space="preserve"> </w:t>
      </w:r>
      <w:r w:rsidRPr="006435E2">
        <w:rPr>
          <w:color w:val="FF0000"/>
        </w:rPr>
        <w:t>$avg,</w:t>
      </w:r>
      <w:r>
        <w:rPr>
          <w:color w:val="FF0000"/>
        </w:rPr>
        <w:t xml:space="preserve"> </w:t>
      </w:r>
      <w:r w:rsidRPr="006435E2">
        <w:rPr>
          <w:color w:val="FF0000"/>
        </w:rPr>
        <w:t>$min,</w:t>
      </w:r>
      <w:r>
        <w:rPr>
          <w:color w:val="FF0000"/>
        </w:rPr>
        <w:t xml:space="preserve"> </w:t>
      </w:r>
      <w:r w:rsidRPr="006435E2">
        <w:rPr>
          <w:color w:val="FF0000"/>
        </w:rPr>
        <w:t>$max,</w:t>
      </w:r>
      <w:r>
        <w:rPr>
          <w:color w:val="FF0000"/>
        </w:rPr>
        <w:t xml:space="preserve"> </w:t>
      </w:r>
      <w:r w:rsidRPr="006435E2">
        <w:rPr>
          <w:color w:val="FF0000"/>
        </w:rPr>
        <w:t>$push,</w:t>
      </w:r>
      <w:r>
        <w:rPr>
          <w:color w:val="FF0000"/>
        </w:rPr>
        <w:t xml:space="preserve"> </w:t>
      </w:r>
      <w:r w:rsidRPr="006435E2">
        <w:rPr>
          <w:color w:val="FF0000"/>
        </w:rPr>
        <w:t>$addToSet,</w:t>
      </w:r>
      <w:r>
        <w:rPr>
          <w:color w:val="FF0000"/>
        </w:rPr>
        <w:t xml:space="preserve"> </w:t>
      </w:r>
      <w:r w:rsidRPr="006435E2">
        <w:rPr>
          <w:color w:val="FF0000"/>
        </w:rPr>
        <w:t>$first,</w:t>
      </w:r>
      <w:r>
        <w:rPr>
          <w:color w:val="FF0000"/>
        </w:rPr>
        <w:t xml:space="preserve"> </w:t>
      </w:r>
      <w:r w:rsidRPr="006435E2">
        <w:rPr>
          <w:color w:val="FF0000"/>
        </w:rPr>
        <w:t>$last</w:t>
      </w:r>
    </w:p>
    <w:p w:rsidR="00696F4D" w:rsidRDefault="00696F4D" w:rsidP="00696F4D"/>
    <w:p w:rsidR="00696F4D" w:rsidRPr="00326515" w:rsidRDefault="00696F4D" w:rsidP="00696F4D">
      <w:pPr>
        <w:spacing w:after="0"/>
        <w:rPr>
          <w:b/>
        </w:rPr>
      </w:pPr>
      <w:r w:rsidRPr="00326515">
        <w:rPr>
          <w:b/>
        </w:rPr>
        <w:t>db.collection.save()</w:t>
      </w:r>
    </w:p>
    <w:p w:rsidR="00696F4D" w:rsidRDefault="00696F4D" w:rsidP="00696F4D">
      <w:pPr>
        <w:spacing w:after="0"/>
      </w:pPr>
      <w:r>
        <w:t>Updates an existing document or inserts a new document, depending on its document parameter.</w:t>
      </w:r>
    </w:p>
    <w:p w:rsidR="00696F4D" w:rsidRDefault="00696F4D" w:rsidP="00696F4D">
      <w:pPr>
        <w:pStyle w:val="Output"/>
      </w:pPr>
      <w:r w:rsidRPr="00326515">
        <w:t>db.products.save( { item: "book", qty: 40 } )</w:t>
      </w:r>
    </w:p>
    <w:p w:rsidR="00696F4D" w:rsidRDefault="00696F4D" w:rsidP="00696F4D"/>
    <w:p w:rsidR="00696F4D" w:rsidRDefault="00696F4D" w:rsidP="00696F4D">
      <w:pPr>
        <w:spacing w:after="0"/>
      </w:pPr>
      <w:r w:rsidRPr="001F5C14">
        <w:rPr>
          <w:b/>
        </w:rPr>
        <w:t>help()</w:t>
      </w:r>
      <w:r w:rsidRPr="001F5C14">
        <w:t xml:space="preserve"> uses to guide you how to do things in MongoDB.</w:t>
      </w:r>
    </w:p>
    <w:p w:rsidR="00696F4D" w:rsidRDefault="00696F4D" w:rsidP="00696F4D">
      <w:pPr>
        <w:pStyle w:val="Output"/>
      </w:pPr>
      <w:r>
        <w:t xml:space="preserve"> db.help()                    help on db methods</w:t>
      </w:r>
    </w:p>
    <w:p w:rsidR="00696F4D" w:rsidRDefault="00696F4D" w:rsidP="00696F4D">
      <w:pPr>
        <w:pStyle w:val="Output"/>
      </w:pPr>
      <w:r>
        <w:t xml:space="preserve"> db.mycoll.help()             help on collection methods</w:t>
      </w:r>
    </w:p>
    <w:p w:rsidR="00696F4D" w:rsidRDefault="00696F4D" w:rsidP="00696F4D">
      <w:pPr>
        <w:pStyle w:val="Output"/>
      </w:pPr>
      <w:r>
        <w:t xml:space="preserve"> sh.help()                    sharding helpers</w:t>
      </w:r>
    </w:p>
    <w:p w:rsidR="00696F4D" w:rsidRDefault="00696F4D" w:rsidP="00696F4D">
      <w:pPr>
        <w:pStyle w:val="Output"/>
      </w:pPr>
      <w:r>
        <w:t xml:space="preserve"> rs.help()                    replica set helpers</w:t>
      </w:r>
    </w:p>
    <w:p w:rsidR="00696F4D" w:rsidRDefault="00696F4D" w:rsidP="00696F4D">
      <w:pPr>
        <w:pStyle w:val="Output"/>
      </w:pPr>
      <w:r>
        <w:t xml:space="preserve"> help admin                   administrative help</w:t>
      </w:r>
    </w:p>
    <w:p w:rsidR="00696F4D" w:rsidRDefault="00696F4D" w:rsidP="00696F4D">
      <w:pPr>
        <w:pStyle w:val="Output"/>
      </w:pPr>
      <w:r>
        <w:t xml:space="preserve"> help connect                 connecting to a db help</w:t>
      </w:r>
    </w:p>
    <w:p w:rsidR="00696F4D" w:rsidRDefault="00696F4D" w:rsidP="00696F4D">
      <w:pPr>
        <w:pStyle w:val="Output"/>
      </w:pPr>
      <w:r>
        <w:t xml:space="preserve"> help keys                    key shortcuts</w:t>
      </w:r>
    </w:p>
    <w:p w:rsidR="00696F4D" w:rsidRDefault="00696F4D" w:rsidP="00696F4D">
      <w:pPr>
        <w:pStyle w:val="Output"/>
      </w:pPr>
      <w:r>
        <w:t xml:space="preserve"> help misc                    misc things to know</w:t>
      </w:r>
    </w:p>
    <w:p w:rsidR="00696F4D" w:rsidRDefault="00696F4D" w:rsidP="00696F4D">
      <w:pPr>
        <w:pStyle w:val="Output"/>
      </w:pPr>
      <w:r>
        <w:t xml:space="preserve"> help mr                      mapreduce</w:t>
      </w:r>
    </w:p>
    <w:p w:rsidR="00696F4D" w:rsidRDefault="00696F4D" w:rsidP="00696F4D">
      <w:pPr>
        <w:pStyle w:val="Output"/>
      </w:pPr>
    </w:p>
    <w:p w:rsidR="00696F4D" w:rsidRDefault="00696F4D" w:rsidP="00696F4D">
      <w:pPr>
        <w:pStyle w:val="Output"/>
      </w:pPr>
      <w:r>
        <w:t xml:space="preserve"> show dbs                     show database names</w:t>
      </w:r>
    </w:p>
    <w:p w:rsidR="00696F4D" w:rsidRDefault="00696F4D" w:rsidP="00696F4D">
      <w:pPr>
        <w:pStyle w:val="Output"/>
      </w:pPr>
      <w:r>
        <w:t xml:space="preserve"> show collections             show collections in current database</w:t>
      </w:r>
    </w:p>
    <w:p w:rsidR="00696F4D" w:rsidRDefault="00696F4D" w:rsidP="00696F4D">
      <w:pPr>
        <w:pStyle w:val="Output"/>
      </w:pPr>
      <w:r>
        <w:t xml:space="preserve"> show users                   show users in current database</w:t>
      </w:r>
    </w:p>
    <w:p w:rsidR="00696F4D" w:rsidRDefault="00696F4D" w:rsidP="00696F4D">
      <w:pPr>
        <w:pStyle w:val="Output"/>
      </w:pPr>
      <w:r>
        <w:t xml:space="preserve"> show profile                 show most recent system.profile entries time &gt;= 1ms</w:t>
      </w:r>
    </w:p>
    <w:p w:rsidR="00696F4D" w:rsidRDefault="00696F4D" w:rsidP="00696F4D">
      <w:pPr>
        <w:pStyle w:val="Output"/>
      </w:pPr>
      <w:r>
        <w:t xml:space="preserve"> show logs                    show the accessible logger names</w:t>
      </w:r>
    </w:p>
    <w:p w:rsidR="00696F4D" w:rsidRDefault="00696F4D" w:rsidP="00696F4D">
      <w:pPr>
        <w:pStyle w:val="Output"/>
      </w:pPr>
      <w:r>
        <w:t xml:space="preserve"> show log [name]              prints out the last segment of log in memory, </w:t>
      </w:r>
    </w:p>
    <w:p w:rsidR="00696F4D" w:rsidRDefault="00696F4D" w:rsidP="00696F4D">
      <w:pPr>
        <w:pStyle w:val="Output"/>
      </w:pPr>
      <w:r>
        <w:t xml:space="preserve"> use &lt;db_name&gt;                set current database</w:t>
      </w:r>
    </w:p>
    <w:p w:rsidR="00696F4D" w:rsidRDefault="00696F4D" w:rsidP="00696F4D">
      <w:pPr>
        <w:pStyle w:val="Output"/>
      </w:pPr>
      <w:r>
        <w:t xml:space="preserve"> db.foo.find()                list objects in collection foo</w:t>
      </w:r>
    </w:p>
    <w:p w:rsidR="00696F4D" w:rsidRDefault="00696F4D" w:rsidP="00696F4D">
      <w:pPr>
        <w:pStyle w:val="Output"/>
      </w:pPr>
      <w:r>
        <w:t xml:space="preserve"> db.foo.find( { a : 1 } )     list objects in foo where a == 1</w:t>
      </w:r>
    </w:p>
    <w:p w:rsidR="00696F4D" w:rsidRDefault="00696F4D" w:rsidP="00696F4D">
      <w:pPr>
        <w:pStyle w:val="Output"/>
      </w:pPr>
      <w:r>
        <w:t xml:space="preserve"> it                           result of the last line evaluated; use to further iterate</w:t>
      </w:r>
    </w:p>
    <w:p w:rsidR="00696F4D" w:rsidRDefault="00696F4D" w:rsidP="00696F4D">
      <w:pPr>
        <w:pStyle w:val="Output"/>
      </w:pPr>
      <w:r>
        <w:t xml:space="preserve"> DBQuery.shellBatchSize = x   set default number of items to display on shell</w:t>
      </w:r>
    </w:p>
    <w:p w:rsidR="00696F4D" w:rsidRDefault="00696F4D" w:rsidP="00696F4D">
      <w:pPr>
        <w:pStyle w:val="Output"/>
      </w:pPr>
      <w:r>
        <w:t xml:space="preserve"> exit                         quit the mongo shell</w:t>
      </w:r>
    </w:p>
    <w:p w:rsidR="00696F4D" w:rsidRDefault="00696F4D" w:rsidP="00696F4D"/>
    <w:p w:rsidR="00696F4D" w:rsidRDefault="00696F4D" w:rsidP="00696F4D">
      <w:pPr>
        <w:pStyle w:val="Heading2"/>
      </w:pPr>
      <w:bookmarkStart w:id="21" w:name="_Toc4274702"/>
      <w:r>
        <w:t>3. MongoDB with Java</w:t>
      </w:r>
      <w:bookmarkEnd w:id="21"/>
    </w:p>
    <w:p w:rsidR="00696F4D" w:rsidRDefault="00696F4D" w:rsidP="00696F4D">
      <w:r>
        <w:t>To</w:t>
      </w:r>
      <w:r w:rsidRPr="00E374C1">
        <w:t xml:space="preserve"> </w:t>
      </w:r>
      <w:r>
        <w:t xml:space="preserve">use </w:t>
      </w:r>
      <w:r w:rsidRPr="00E374C1">
        <w:t xml:space="preserve">MongoDB in </w:t>
      </w:r>
      <w:r>
        <w:t>our</w:t>
      </w:r>
      <w:r w:rsidRPr="00E374C1">
        <w:t xml:space="preserve"> Java </w:t>
      </w:r>
      <w:r w:rsidR="0024419D" w:rsidRPr="00E374C1">
        <w:t>programs</w:t>
      </w:r>
      <w:r w:rsidR="0024419D">
        <w:t xml:space="preserve">, </w:t>
      </w:r>
      <w:r w:rsidR="0024419D" w:rsidRPr="00E374C1">
        <w:t>we</w:t>
      </w:r>
      <w:r>
        <w:t xml:space="preserve"> need MongoDB JDBC driver. Follow the below steps to do so.</w:t>
      </w:r>
    </w:p>
    <w:p w:rsidR="00696F4D" w:rsidRDefault="00696F4D" w:rsidP="00696F4D"/>
    <w:p w:rsidR="00696F4D" w:rsidRDefault="00696F4D" w:rsidP="00696F4D">
      <w:pPr>
        <w:pStyle w:val="Howitworks"/>
      </w:pPr>
      <w:r>
        <w:t>Steps to Connect with MongoDB Using Java</w:t>
      </w:r>
    </w:p>
    <w:p w:rsidR="00696F4D" w:rsidRPr="0046280A" w:rsidRDefault="00696F4D" w:rsidP="00696F4D">
      <w:pPr>
        <w:rPr>
          <w:b/>
        </w:rPr>
      </w:pPr>
      <w:r w:rsidRPr="0046280A">
        <w:rPr>
          <w:b/>
        </w:rPr>
        <w:t>1.Create Java Project using Elipse Convet that into Maven Project</w:t>
      </w:r>
    </w:p>
    <w:p w:rsidR="00696F4D" w:rsidRPr="0040723A" w:rsidRDefault="00696F4D" w:rsidP="00696F4D">
      <w:pPr>
        <w:spacing w:after="0"/>
        <w:rPr>
          <w:b/>
        </w:rPr>
      </w:pPr>
      <w:r>
        <w:rPr>
          <w:b/>
        </w:rPr>
        <w:t>2.</w:t>
      </w:r>
      <w:r w:rsidRPr="0040723A">
        <w:rPr>
          <w:rFonts w:ascii="Helvetica" w:hAnsi="Helvetica" w:cs="Helvetica"/>
          <w:color w:val="333333"/>
          <w:shd w:val="clear" w:color="auto" w:fill="FFFFFF"/>
        </w:rPr>
        <w:t xml:space="preserve"> </w:t>
      </w:r>
      <w:r w:rsidRPr="0040723A">
        <w:rPr>
          <w:b/>
        </w:rPr>
        <w:t>Download mongo-java driver from </w:t>
      </w:r>
      <w:hyperlink r:id="rId74" w:tgtFrame="_blank" w:history="1">
        <w:r w:rsidRPr="0040723A">
          <w:rPr>
            <w:rStyle w:val="Hyperlink"/>
            <w:b/>
          </w:rPr>
          <w:t>github</w:t>
        </w:r>
      </w:hyperlink>
      <w:r w:rsidRPr="0040723A">
        <w:rPr>
          <w:b/>
        </w:rPr>
        <w:t xml:space="preserve">. </w:t>
      </w:r>
      <w:r>
        <w:rPr>
          <w:b/>
        </w:rPr>
        <w:t>Or declare</w:t>
      </w:r>
      <w:r w:rsidRPr="0040723A">
        <w:rPr>
          <w:b/>
        </w:rPr>
        <w:t xml:space="preserve"> mongo-java driver in </w:t>
      </w:r>
      <w:r w:rsidRPr="0040723A">
        <w:rPr>
          <w:b/>
          <w:color w:val="FF0000"/>
        </w:rPr>
        <w:t>pom.xml</w:t>
      </w:r>
    </w:p>
    <w:p w:rsidR="00696F4D" w:rsidRDefault="00696F4D" w:rsidP="00696F4D">
      <w:pPr>
        <w:pStyle w:val="MongoOP"/>
        <w:rPr>
          <w:color w:val="4C483D" w:themeColor="text2"/>
        </w:rPr>
      </w:pPr>
      <w:r>
        <w:rPr>
          <w:color w:val="000000"/>
        </w:rPr>
        <w:tab/>
      </w:r>
      <w:r>
        <w:rPr>
          <w:color w:val="008080"/>
        </w:rPr>
        <w:t>&lt;</w:t>
      </w:r>
      <w:r>
        <w:t>dependencies</w:t>
      </w:r>
      <w:r>
        <w:rPr>
          <w:color w:val="008080"/>
        </w:rPr>
        <w:t>&gt;</w:t>
      </w:r>
    </w:p>
    <w:p w:rsidR="00696F4D" w:rsidRDefault="00696F4D" w:rsidP="00696F4D">
      <w:pPr>
        <w:pStyle w:val="MongoOP"/>
        <w:rPr>
          <w:color w:val="4C483D" w:themeColor="text2"/>
        </w:rPr>
      </w:pPr>
      <w:r>
        <w:rPr>
          <w:color w:val="000000"/>
        </w:rPr>
        <w:tab/>
      </w:r>
      <w:r>
        <w:rPr>
          <w:color w:val="000000"/>
        </w:rPr>
        <w:tab/>
      </w:r>
      <w:r>
        <w:rPr>
          <w:color w:val="008080"/>
        </w:rPr>
        <w:t>&lt;</w:t>
      </w:r>
      <w:r>
        <w:t>dependency</w:t>
      </w:r>
      <w:r>
        <w:rPr>
          <w:color w:val="008080"/>
        </w:rPr>
        <w:t>&gt;</w:t>
      </w:r>
    </w:p>
    <w:p w:rsidR="00696F4D" w:rsidRDefault="00696F4D" w:rsidP="00696F4D">
      <w:pPr>
        <w:pStyle w:val="MongoOP"/>
        <w:rPr>
          <w:color w:val="4C483D" w:themeColor="text2"/>
        </w:rPr>
      </w:pPr>
      <w:r>
        <w:tab/>
      </w:r>
      <w:r>
        <w:tab/>
      </w:r>
      <w:r>
        <w:tab/>
      </w:r>
      <w:r>
        <w:rPr>
          <w:color w:val="008080"/>
        </w:rPr>
        <w:t>&lt;</w:t>
      </w:r>
      <w:r>
        <w:t>groupId</w:t>
      </w:r>
      <w:r>
        <w:rPr>
          <w:color w:val="008080"/>
        </w:rPr>
        <w:t>&gt;</w:t>
      </w:r>
      <w:r>
        <w:t>org.mongodb</w:t>
      </w:r>
      <w:r>
        <w:rPr>
          <w:color w:val="008080"/>
        </w:rPr>
        <w:t>&lt;/</w:t>
      </w:r>
      <w:r>
        <w:t>groupId</w:t>
      </w:r>
      <w:r>
        <w:rPr>
          <w:color w:val="008080"/>
        </w:rPr>
        <w:t>&gt;</w:t>
      </w:r>
    </w:p>
    <w:p w:rsidR="00696F4D" w:rsidRDefault="00696F4D" w:rsidP="00696F4D">
      <w:pPr>
        <w:pStyle w:val="MongoOP"/>
        <w:rPr>
          <w:color w:val="4C483D" w:themeColor="text2"/>
        </w:rPr>
      </w:pPr>
      <w:r>
        <w:tab/>
      </w:r>
      <w:r>
        <w:tab/>
      </w:r>
      <w:r>
        <w:tab/>
      </w:r>
      <w:r>
        <w:rPr>
          <w:color w:val="008080"/>
        </w:rPr>
        <w:t>&lt;</w:t>
      </w:r>
      <w:r>
        <w:t>artifactId</w:t>
      </w:r>
      <w:r>
        <w:rPr>
          <w:color w:val="008080"/>
        </w:rPr>
        <w:t>&gt;</w:t>
      </w:r>
      <w:r>
        <w:rPr>
          <w:u w:val="single"/>
        </w:rPr>
        <w:t>mongo</w:t>
      </w:r>
      <w:r>
        <w:t>-java-driver</w:t>
      </w:r>
      <w:r>
        <w:rPr>
          <w:color w:val="008080"/>
        </w:rPr>
        <w:t>&lt;/</w:t>
      </w:r>
      <w:r>
        <w:t>artifactId</w:t>
      </w:r>
      <w:r>
        <w:rPr>
          <w:color w:val="008080"/>
        </w:rPr>
        <w:t>&gt;</w:t>
      </w:r>
    </w:p>
    <w:p w:rsidR="00696F4D" w:rsidRDefault="00696F4D" w:rsidP="00696F4D">
      <w:pPr>
        <w:pStyle w:val="MongoOP"/>
        <w:rPr>
          <w:color w:val="4C483D" w:themeColor="text2"/>
        </w:rPr>
      </w:pPr>
      <w:r>
        <w:rPr>
          <w:color w:val="000000"/>
        </w:rPr>
        <w:tab/>
      </w:r>
      <w:r>
        <w:rPr>
          <w:color w:val="000000"/>
        </w:rPr>
        <w:tab/>
      </w:r>
      <w:r>
        <w:rPr>
          <w:color w:val="000000"/>
        </w:rPr>
        <w:tab/>
      </w:r>
      <w:r>
        <w:rPr>
          <w:color w:val="008080"/>
        </w:rPr>
        <w:t>&lt;</w:t>
      </w:r>
      <w:r>
        <w:t>version</w:t>
      </w:r>
      <w:r>
        <w:rPr>
          <w:color w:val="008080"/>
        </w:rPr>
        <w:t>&gt;</w:t>
      </w:r>
      <w:r>
        <w:rPr>
          <w:color w:val="000000"/>
        </w:rPr>
        <w:t>2.10.1</w:t>
      </w:r>
      <w:r>
        <w:rPr>
          <w:color w:val="008080"/>
        </w:rPr>
        <w:t>&lt;/</w:t>
      </w:r>
      <w:r>
        <w:t>version</w:t>
      </w:r>
      <w:r>
        <w:rPr>
          <w:color w:val="008080"/>
        </w:rPr>
        <w:t>&gt;</w:t>
      </w:r>
    </w:p>
    <w:p w:rsidR="00696F4D" w:rsidRDefault="00696F4D" w:rsidP="00696F4D">
      <w:pPr>
        <w:pStyle w:val="MongoOP"/>
        <w:rPr>
          <w:color w:val="4C483D" w:themeColor="text2"/>
        </w:rPr>
      </w:pPr>
      <w:r>
        <w:rPr>
          <w:color w:val="000000"/>
        </w:rPr>
        <w:tab/>
      </w:r>
      <w:r>
        <w:rPr>
          <w:color w:val="000000"/>
        </w:rPr>
        <w:tab/>
      </w:r>
      <w:r>
        <w:rPr>
          <w:color w:val="008080"/>
        </w:rPr>
        <w:t>&lt;/</w:t>
      </w:r>
      <w:r>
        <w:t>dependency</w:t>
      </w:r>
      <w:r>
        <w:rPr>
          <w:color w:val="008080"/>
        </w:rPr>
        <w:t>&gt;</w:t>
      </w:r>
    </w:p>
    <w:p w:rsidR="00696F4D" w:rsidRDefault="00696F4D" w:rsidP="00696F4D">
      <w:pPr>
        <w:pStyle w:val="MongoOP"/>
      </w:pPr>
      <w:r>
        <w:rPr>
          <w:color w:val="000000"/>
        </w:rPr>
        <w:tab/>
      </w:r>
      <w:r>
        <w:rPr>
          <w:color w:val="008080"/>
        </w:rPr>
        <w:t>&lt;/</w:t>
      </w:r>
      <w:r>
        <w:t>dependencies</w:t>
      </w:r>
      <w:r>
        <w:rPr>
          <w:color w:val="008080"/>
        </w:rPr>
        <w:t>&gt;</w:t>
      </w:r>
    </w:p>
    <w:p w:rsidR="00696F4D" w:rsidRDefault="00696F4D" w:rsidP="00696F4D"/>
    <w:p w:rsidR="00696F4D" w:rsidRPr="00C47669" w:rsidRDefault="00696F4D" w:rsidP="00696F4D">
      <w:pPr>
        <w:spacing w:after="0"/>
        <w:rPr>
          <w:b/>
        </w:rPr>
      </w:pPr>
      <w:r w:rsidRPr="00C47669">
        <w:rPr>
          <w:b/>
        </w:rPr>
        <w:t>3. Write a Java class to connect with MongoDB &amp; perform operations</w:t>
      </w:r>
    </w:p>
    <w:p w:rsidR="00696F4D" w:rsidRDefault="00696F4D" w:rsidP="00696F4D">
      <w:pPr>
        <w:pStyle w:val="MongoOP"/>
        <w:rPr>
          <w:color w:val="4C483D" w:themeColor="text2"/>
        </w:rPr>
      </w:pPr>
      <w:r>
        <w:lastRenderedPageBreak/>
        <w:t>package</w:t>
      </w:r>
      <w:r>
        <w:rPr>
          <w:color w:val="000000"/>
        </w:rPr>
        <w:t xml:space="preserve"> core;</w:t>
      </w:r>
    </w:p>
    <w:p w:rsidR="00696F4D" w:rsidRDefault="00696F4D" w:rsidP="00696F4D">
      <w:pPr>
        <w:pStyle w:val="MongoOP"/>
        <w:rPr>
          <w:color w:val="4C483D" w:themeColor="text2"/>
        </w:rPr>
      </w:pPr>
      <w:r>
        <w:t>import java.net.UnknownHostException;</w:t>
      </w:r>
    </w:p>
    <w:p w:rsidR="00696F4D" w:rsidRDefault="00696F4D" w:rsidP="00696F4D">
      <w:pPr>
        <w:pStyle w:val="MongoOP"/>
        <w:rPr>
          <w:color w:val="4C483D" w:themeColor="text2"/>
        </w:rPr>
      </w:pPr>
      <w:r>
        <w:t>import com.mongodb.DB;</w:t>
      </w:r>
    </w:p>
    <w:p w:rsidR="00696F4D" w:rsidRDefault="00696F4D" w:rsidP="00696F4D">
      <w:pPr>
        <w:pStyle w:val="MongoOP"/>
        <w:rPr>
          <w:color w:val="4C483D" w:themeColor="text2"/>
        </w:rPr>
      </w:pPr>
      <w:r>
        <w:t>import com.mongodb.DBCollection;</w:t>
      </w:r>
    </w:p>
    <w:p w:rsidR="00696F4D" w:rsidRDefault="00696F4D" w:rsidP="00696F4D">
      <w:pPr>
        <w:pStyle w:val="MongoOP"/>
        <w:rPr>
          <w:color w:val="4C483D" w:themeColor="text2"/>
        </w:rPr>
      </w:pPr>
      <w:r>
        <w:t>import com.mongodb.MongoClient;</w:t>
      </w:r>
    </w:p>
    <w:p w:rsidR="00696F4D" w:rsidRDefault="00696F4D" w:rsidP="00696F4D">
      <w:pPr>
        <w:pStyle w:val="MongoOP"/>
        <w:rPr>
          <w:color w:val="4C483D" w:themeColor="text2"/>
        </w:rPr>
      </w:pPr>
      <w:r>
        <w:t>import com.mongodb.MongoException;</w:t>
      </w:r>
    </w:p>
    <w:p w:rsidR="00696F4D" w:rsidRDefault="00696F4D" w:rsidP="00696F4D">
      <w:pPr>
        <w:pStyle w:val="MongoOP"/>
      </w:pPr>
    </w:p>
    <w:p w:rsidR="00696F4D" w:rsidRDefault="00696F4D" w:rsidP="00696F4D">
      <w:pPr>
        <w:pStyle w:val="MongoOP"/>
        <w:rPr>
          <w:color w:val="4C483D" w:themeColor="text2"/>
        </w:rPr>
      </w:pPr>
      <w:r>
        <w:t>public class MongoDBConnect {</w:t>
      </w:r>
    </w:p>
    <w:p w:rsidR="00696F4D" w:rsidRDefault="00696F4D" w:rsidP="00696F4D">
      <w:pPr>
        <w:pStyle w:val="MongoOP"/>
        <w:rPr>
          <w:color w:val="4C483D" w:themeColor="text2"/>
        </w:rPr>
      </w:pPr>
      <w:r>
        <w:tab/>
        <w:t xml:space="preserve">public static void main(String[] </w:t>
      </w:r>
      <w:r>
        <w:rPr>
          <w:color w:val="6A3E3E"/>
        </w:rPr>
        <w:t>args</w:t>
      </w:r>
      <w:r>
        <w:t>) {</w:t>
      </w:r>
    </w:p>
    <w:p w:rsidR="00696F4D" w:rsidRDefault="00696F4D" w:rsidP="00696F4D">
      <w:pPr>
        <w:pStyle w:val="MongoOP"/>
        <w:rPr>
          <w:color w:val="4C483D" w:themeColor="text2"/>
        </w:rPr>
      </w:pPr>
      <w:r>
        <w:tab/>
      </w:r>
      <w:r>
        <w:tab/>
        <w:t>try {</w:t>
      </w:r>
    </w:p>
    <w:p w:rsidR="00696F4D" w:rsidRDefault="00696F4D" w:rsidP="00696F4D">
      <w:pPr>
        <w:pStyle w:val="MongoOP"/>
        <w:rPr>
          <w:color w:val="4C483D" w:themeColor="text2"/>
        </w:rPr>
      </w:pPr>
      <w:r>
        <w:rPr>
          <w:color w:val="000000"/>
        </w:rPr>
        <w:tab/>
      </w:r>
      <w:r>
        <w:rPr>
          <w:color w:val="000000"/>
        </w:rPr>
        <w:tab/>
      </w:r>
      <w:r>
        <w:rPr>
          <w:color w:val="000000"/>
        </w:rPr>
        <w:tab/>
      </w:r>
      <w:r>
        <w:t>/**** Connect to MongoDB ****/</w:t>
      </w:r>
    </w:p>
    <w:p w:rsidR="00696F4D" w:rsidRDefault="00696F4D" w:rsidP="00696F4D">
      <w:pPr>
        <w:pStyle w:val="MongoOP"/>
      </w:pPr>
      <w:r>
        <w:rPr>
          <w:color w:val="000000"/>
        </w:rPr>
        <w:tab/>
      </w:r>
      <w:r>
        <w:rPr>
          <w:color w:val="000000"/>
        </w:rPr>
        <w:tab/>
      </w:r>
      <w:r>
        <w:rPr>
          <w:color w:val="000000"/>
        </w:rPr>
        <w:tab/>
      </w:r>
      <w:r>
        <w:t>// Since 2.10.0, uses MongoClient</w:t>
      </w:r>
    </w:p>
    <w:p w:rsidR="00696F4D" w:rsidRDefault="00696F4D" w:rsidP="00696F4D">
      <w:pPr>
        <w:pStyle w:val="MongoOP"/>
        <w:rPr>
          <w:color w:val="4C483D" w:themeColor="text2"/>
        </w:rPr>
      </w:pPr>
      <w:r>
        <w:tab/>
      </w:r>
      <w:r>
        <w:tab/>
      </w:r>
      <w:r>
        <w:tab/>
        <w:t xml:space="preserve">MongoClient </w:t>
      </w:r>
      <w:r>
        <w:rPr>
          <w:color w:val="6A3E3E"/>
        </w:rPr>
        <w:t>mongo</w:t>
      </w:r>
      <w:r>
        <w:t xml:space="preserve"> = new MongoClient(</w:t>
      </w:r>
      <w:r>
        <w:rPr>
          <w:color w:val="2A00FF"/>
        </w:rPr>
        <w:t>"localhost"</w:t>
      </w:r>
      <w:r>
        <w:t>, 27017);</w:t>
      </w:r>
    </w:p>
    <w:p w:rsidR="00696F4D" w:rsidRDefault="00696F4D" w:rsidP="00696F4D">
      <w:pPr>
        <w:pStyle w:val="MongoOP"/>
      </w:pPr>
    </w:p>
    <w:p w:rsidR="00696F4D" w:rsidRDefault="00696F4D" w:rsidP="00696F4D">
      <w:pPr>
        <w:pStyle w:val="MongoOP"/>
        <w:rPr>
          <w:color w:val="4C483D" w:themeColor="text2"/>
        </w:rPr>
      </w:pPr>
      <w:r>
        <w:rPr>
          <w:color w:val="000000"/>
        </w:rPr>
        <w:tab/>
      </w:r>
      <w:r>
        <w:rPr>
          <w:color w:val="000000"/>
        </w:rPr>
        <w:tab/>
      </w:r>
      <w:r>
        <w:rPr>
          <w:color w:val="000000"/>
        </w:rPr>
        <w:tab/>
      </w:r>
      <w:r>
        <w:t>/**** Get database ****/</w:t>
      </w:r>
    </w:p>
    <w:p w:rsidR="00696F4D" w:rsidRDefault="00696F4D" w:rsidP="00696F4D">
      <w:pPr>
        <w:pStyle w:val="MongoOP"/>
        <w:rPr>
          <w:color w:val="4C483D" w:themeColor="text2"/>
        </w:rPr>
      </w:pPr>
      <w:r>
        <w:rPr>
          <w:color w:val="000000"/>
        </w:rPr>
        <w:tab/>
      </w:r>
      <w:r>
        <w:rPr>
          <w:color w:val="000000"/>
        </w:rPr>
        <w:tab/>
      </w:r>
      <w:r>
        <w:rPr>
          <w:color w:val="000000"/>
        </w:rPr>
        <w:tab/>
      </w:r>
      <w:r>
        <w:t>// if database doesn't exists, MongoDB will create it for you</w:t>
      </w:r>
    </w:p>
    <w:p w:rsidR="00696F4D" w:rsidRDefault="00696F4D" w:rsidP="00696F4D">
      <w:pPr>
        <w:pStyle w:val="MongoOP"/>
        <w:rPr>
          <w:color w:val="4C483D" w:themeColor="text2"/>
        </w:rPr>
      </w:pPr>
      <w:r>
        <w:tab/>
      </w:r>
      <w:r>
        <w:tab/>
      </w:r>
      <w:r>
        <w:tab/>
        <w:t xml:space="preserve">DB </w:t>
      </w:r>
      <w:r>
        <w:rPr>
          <w:color w:val="6A3E3E"/>
        </w:rPr>
        <w:t>db</w:t>
      </w:r>
      <w:r>
        <w:t xml:space="preserve"> = </w:t>
      </w:r>
      <w:r>
        <w:rPr>
          <w:color w:val="6A3E3E"/>
        </w:rPr>
        <w:t>mongo</w:t>
      </w:r>
      <w:r>
        <w:t>.getDB(</w:t>
      </w:r>
      <w:r>
        <w:rPr>
          <w:color w:val="2A00FF"/>
        </w:rPr>
        <w:t>"smlcodes"</w:t>
      </w:r>
      <w:r>
        <w:t>);</w:t>
      </w:r>
    </w:p>
    <w:p w:rsidR="00696F4D" w:rsidRDefault="00696F4D" w:rsidP="00696F4D">
      <w:pPr>
        <w:pStyle w:val="MongoOP"/>
      </w:pPr>
    </w:p>
    <w:p w:rsidR="00696F4D" w:rsidRDefault="00696F4D" w:rsidP="00696F4D">
      <w:pPr>
        <w:pStyle w:val="MongoOP"/>
        <w:rPr>
          <w:color w:val="4C483D" w:themeColor="text2"/>
        </w:rPr>
      </w:pPr>
      <w:r>
        <w:rPr>
          <w:color w:val="000000"/>
        </w:rPr>
        <w:tab/>
      </w:r>
      <w:r>
        <w:rPr>
          <w:color w:val="000000"/>
        </w:rPr>
        <w:tab/>
      </w:r>
      <w:r>
        <w:rPr>
          <w:color w:val="000000"/>
        </w:rPr>
        <w:tab/>
      </w:r>
      <w:r>
        <w:t>/**** Get collection / table from '</w:t>
      </w:r>
      <w:r>
        <w:rPr>
          <w:u w:val="single"/>
        </w:rPr>
        <w:t>testdb</w:t>
      </w:r>
      <w:r>
        <w:t>' ****/</w:t>
      </w:r>
    </w:p>
    <w:p w:rsidR="00696F4D" w:rsidRDefault="00696F4D" w:rsidP="00696F4D">
      <w:pPr>
        <w:pStyle w:val="MongoOP"/>
        <w:rPr>
          <w:color w:val="4C483D" w:themeColor="text2"/>
        </w:rPr>
      </w:pPr>
      <w:r>
        <w:rPr>
          <w:color w:val="000000"/>
        </w:rPr>
        <w:tab/>
      </w:r>
      <w:r>
        <w:rPr>
          <w:color w:val="000000"/>
        </w:rPr>
        <w:tab/>
      </w:r>
      <w:r>
        <w:rPr>
          <w:color w:val="000000"/>
        </w:rPr>
        <w:tab/>
      </w:r>
      <w:r>
        <w:t>// if collection doesn't exists, MongoDB will create it for you</w:t>
      </w:r>
    </w:p>
    <w:p w:rsidR="00696F4D" w:rsidRDefault="00696F4D" w:rsidP="00696F4D">
      <w:pPr>
        <w:pStyle w:val="MongoOP"/>
        <w:rPr>
          <w:color w:val="4C483D" w:themeColor="text2"/>
        </w:rPr>
      </w:pPr>
      <w:r>
        <w:tab/>
      </w:r>
      <w:r>
        <w:tab/>
      </w:r>
      <w:r>
        <w:tab/>
        <w:t xml:space="preserve">DBCollection </w:t>
      </w:r>
      <w:r>
        <w:rPr>
          <w:color w:val="6A3E3E"/>
        </w:rPr>
        <w:t>table</w:t>
      </w:r>
      <w:r>
        <w:t xml:space="preserve"> = </w:t>
      </w:r>
      <w:r>
        <w:rPr>
          <w:color w:val="6A3E3E"/>
        </w:rPr>
        <w:t>db</w:t>
      </w:r>
      <w:r>
        <w:t>.getCollection(</w:t>
      </w:r>
      <w:r>
        <w:rPr>
          <w:color w:val="2A00FF"/>
        </w:rPr>
        <w:t>"user"</w:t>
      </w:r>
      <w:r>
        <w:t>);</w:t>
      </w:r>
    </w:p>
    <w:p w:rsidR="00696F4D" w:rsidRDefault="00696F4D" w:rsidP="00696F4D">
      <w:pPr>
        <w:pStyle w:val="MongoOP"/>
      </w:pPr>
    </w:p>
    <w:p w:rsidR="00696F4D" w:rsidRDefault="00696F4D" w:rsidP="00696F4D">
      <w:pPr>
        <w:pStyle w:val="MongoOP"/>
        <w:rPr>
          <w:color w:val="4C483D" w:themeColor="text2"/>
        </w:rPr>
      </w:pPr>
      <w:r>
        <w:tab/>
      </w:r>
      <w:r>
        <w:tab/>
      </w:r>
      <w:r>
        <w:tab/>
        <w:t>if (</w:t>
      </w:r>
      <w:r>
        <w:rPr>
          <w:color w:val="6A3E3E"/>
        </w:rPr>
        <w:t>mongo</w:t>
      </w:r>
      <w:r>
        <w:t xml:space="preserve"> != null) {</w:t>
      </w:r>
    </w:p>
    <w:p w:rsidR="00696F4D" w:rsidRDefault="00696F4D" w:rsidP="00696F4D">
      <w:pPr>
        <w:pStyle w:val="MongoOP"/>
        <w:rPr>
          <w:color w:val="4C483D" w:themeColor="text2"/>
        </w:rPr>
      </w:pPr>
      <w:r>
        <w:rPr>
          <w:color w:val="000000"/>
        </w:rPr>
        <w:tab/>
      </w:r>
      <w:r>
        <w:rPr>
          <w:color w:val="000000"/>
        </w:rPr>
        <w:tab/>
        <w:t>System.</w:t>
      </w:r>
      <w:r>
        <w:rPr>
          <w:i/>
          <w:iCs/>
          <w:color w:val="0000C0"/>
        </w:rPr>
        <w:t>out</w:t>
      </w:r>
      <w:r>
        <w:rPr>
          <w:color w:val="000000"/>
        </w:rPr>
        <w:t>.println(</w:t>
      </w:r>
      <w:r>
        <w:t>"============\n MongoDB Connected!!! \n==========="</w:t>
      </w:r>
      <w:r>
        <w:rPr>
          <w:color w:val="000000"/>
        </w:rPr>
        <w:t>);</w:t>
      </w:r>
    </w:p>
    <w:p w:rsidR="00696F4D" w:rsidRDefault="00696F4D" w:rsidP="00696F4D">
      <w:pPr>
        <w:pStyle w:val="MongoOP"/>
        <w:rPr>
          <w:color w:val="4C483D" w:themeColor="text2"/>
        </w:rPr>
      </w:pPr>
      <w:r>
        <w:tab/>
      </w:r>
      <w:r>
        <w:tab/>
      </w:r>
      <w:r>
        <w:tab/>
      </w:r>
      <w:r>
        <w:tab/>
        <w:t>System.</w:t>
      </w:r>
      <w:r>
        <w:rPr>
          <w:i/>
          <w:iCs/>
          <w:color w:val="0000C0"/>
        </w:rPr>
        <w:t>out</w:t>
      </w:r>
      <w:r>
        <w:t>.println(</w:t>
      </w:r>
      <w:r>
        <w:rPr>
          <w:color w:val="2A00FF"/>
        </w:rPr>
        <w:t>"Database Name : "</w:t>
      </w:r>
      <w:r>
        <w:t xml:space="preserve"> + </w:t>
      </w:r>
      <w:r>
        <w:rPr>
          <w:color w:val="6A3E3E"/>
        </w:rPr>
        <w:t>db</w:t>
      </w:r>
      <w:r>
        <w:t>.getName());</w:t>
      </w:r>
    </w:p>
    <w:p w:rsidR="00696F4D" w:rsidRDefault="00696F4D" w:rsidP="00696F4D">
      <w:pPr>
        <w:pStyle w:val="MongoOP"/>
        <w:rPr>
          <w:color w:val="4C483D" w:themeColor="text2"/>
        </w:rPr>
      </w:pPr>
      <w:r>
        <w:tab/>
      </w:r>
      <w:r>
        <w:tab/>
      </w:r>
      <w:r>
        <w:tab/>
      </w:r>
      <w:r>
        <w:tab/>
        <w:t>System.</w:t>
      </w:r>
      <w:r>
        <w:rPr>
          <w:i/>
          <w:iCs/>
          <w:color w:val="0000C0"/>
        </w:rPr>
        <w:t>out</w:t>
      </w:r>
      <w:r>
        <w:t>.println(</w:t>
      </w:r>
      <w:r>
        <w:rPr>
          <w:color w:val="2A00FF"/>
        </w:rPr>
        <w:t>"Collection : "</w:t>
      </w:r>
      <w:r>
        <w:t xml:space="preserve"> + </w:t>
      </w:r>
      <w:r>
        <w:rPr>
          <w:color w:val="6A3E3E"/>
        </w:rPr>
        <w:t>table</w:t>
      </w:r>
      <w:r>
        <w:t>.getName());</w:t>
      </w:r>
    </w:p>
    <w:p w:rsidR="00696F4D" w:rsidRDefault="00696F4D" w:rsidP="00696F4D">
      <w:pPr>
        <w:pStyle w:val="MongoOP"/>
        <w:rPr>
          <w:color w:val="4C483D" w:themeColor="text2"/>
        </w:rPr>
      </w:pPr>
      <w:r>
        <w:tab/>
      </w:r>
      <w:r>
        <w:tab/>
      </w:r>
      <w:r>
        <w:tab/>
        <w:t>}</w:t>
      </w:r>
    </w:p>
    <w:p w:rsidR="00696F4D" w:rsidRDefault="00696F4D" w:rsidP="00696F4D">
      <w:pPr>
        <w:pStyle w:val="MongoOP"/>
      </w:pPr>
    </w:p>
    <w:p w:rsidR="00696F4D" w:rsidRDefault="00696F4D" w:rsidP="00696F4D">
      <w:pPr>
        <w:pStyle w:val="MongoOP"/>
        <w:rPr>
          <w:color w:val="4C483D" w:themeColor="text2"/>
        </w:rPr>
      </w:pPr>
      <w:r>
        <w:tab/>
      </w:r>
      <w:r>
        <w:tab/>
        <w:t xml:space="preserve">} catch (UnknownHostException </w:t>
      </w:r>
      <w:r>
        <w:rPr>
          <w:color w:val="6A3E3E"/>
        </w:rPr>
        <w:t>e</w:t>
      </w:r>
      <w:r>
        <w:t>) {</w:t>
      </w:r>
    </w:p>
    <w:p w:rsidR="00696F4D" w:rsidRDefault="00696F4D" w:rsidP="00696F4D">
      <w:pPr>
        <w:pStyle w:val="MongoOP"/>
        <w:rPr>
          <w:color w:val="4C483D" w:themeColor="text2"/>
        </w:rPr>
      </w:pPr>
      <w:r>
        <w:tab/>
      </w:r>
      <w:r>
        <w:tab/>
      </w:r>
      <w:r>
        <w:tab/>
      </w:r>
      <w:r>
        <w:rPr>
          <w:color w:val="6A3E3E"/>
        </w:rPr>
        <w:t>e</w:t>
      </w:r>
      <w:r>
        <w:t>.printStackTrace();</w:t>
      </w:r>
    </w:p>
    <w:p w:rsidR="00696F4D" w:rsidRDefault="00696F4D" w:rsidP="00696F4D">
      <w:pPr>
        <w:pStyle w:val="MongoOP"/>
        <w:rPr>
          <w:color w:val="4C483D" w:themeColor="text2"/>
        </w:rPr>
      </w:pPr>
      <w:r>
        <w:tab/>
      </w:r>
      <w:r>
        <w:tab/>
        <w:t xml:space="preserve">} catch (MongoException </w:t>
      </w:r>
      <w:r>
        <w:rPr>
          <w:color w:val="6A3E3E"/>
        </w:rPr>
        <w:t>e</w:t>
      </w:r>
      <w:r>
        <w:t>) {</w:t>
      </w:r>
    </w:p>
    <w:p w:rsidR="00696F4D" w:rsidRDefault="00696F4D" w:rsidP="00696F4D">
      <w:pPr>
        <w:pStyle w:val="MongoOP"/>
        <w:rPr>
          <w:color w:val="4C483D" w:themeColor="text2"/>
        </w:rPr>
      </w:pPr>
      <w:r>
        <w:tab/>
      </w:r>
      <w:r>
        <w:tab/>
      </w:r>
      <w:r>
        <w:tab/>
      </w:r>
      <w:r>
        <w:rPr>
          <w:color w:val="6A3E3E"/>
        </w:rPr>
        <w:t>e</w:t>
      </w:r>
      <w:r>
        <w:t>.printStackTrace();</w:t>
      </w:r>
    </w:p>
    <w:p w:rsidR="00696F4D" w:rsidRDefault="00696F4D" w:rsidP="00696F4D">
      <w:pPr>
        <w:pStyle w:val="MongoOP"/>
        <w:rPr>
          <w:color w:val="4C483D" w:themeColor="text2"/>
        </w:rPr>
      </w:pPr>
      <w:r>
        <w:tab/>
      </w:r>
      <w:r>
        <w:tab/>
        <w:t>}</w:t>
      </w:r>
    </w:p>
    <w:p w:rsidR="00696F4D" w:rsidRDefault="00696F4D" w:rsidP="00696F4D">
      <w:pPr>
        <w:pStyle w:val="MongoOP"/>
        <w:rPr>
          <w:color w:val="4C483D" w:themeColor="text2"/>
        </w:rPr>
      </w:pPr>
      <w:r>
        <w:tab/>
        <w:t>}</w:t>
      </w:r>
    </w:p>
    <w:p w:rsidR="00696F4D" w:rsidRDefault="00696F4D" w:rsidP="00696F4D">
      <w:pPr>
        <w:pStyle w:val="MongoOP"/>
        <w:rPr>
          <w:color w:val="4C483D" w:themeColor="text2"/>
        </w:rPr>
      </w:pPr>
      <w:r>
        <w:t>}</w:t>
      </w:r>
    </w:p>
    <w:p w:rsidR="00696F4D" w:rsidRDefault="00696F4D" w:rsidP="00696F4D">
      <w:pPr>
        <w:autoSpaceDE w:val="0"/>
        <w:autoSpaceDN w:val="0"/>
        <w:adjustRightInd w:val="0"/>
        <w:spacing w:after="0" w:line="240" w:lineRule="auto"/>
        <w:rPr>
          <w:rFonts w:ascii="Courier New" w:hAnsi="Courier New" w:cs="Courier New"/>
          <w:color w:val="000000"/>
        </w:rPr>
      </w:pPr>
    </w:p>
    <w:p w:rsidR="00696F4D" w:rsidRPr="00CA18CC" w:rsidRDefault="00696F4D" w:rsidP="00696F4D">
      <w:pPr>
        <w:pStyle w:val="MongoOP"/>
        <w:rPr>
          <w:color w:val="4C483D" w:themeColor="text2"/>
        </w:rPr>
      </w:pPr>
      <w:r w:rsidRPr="00CA18CC">
        <w:t>Output</w:t>
      </w:r>
    </w:p>
    <w:p w:rsidR="00696F4D" w:rsidRDefault="00696F4D" w:rsidP="00696F4D">
      <w:pPr>
        <w:pStyle w:val="MongoOP"/>
        <w:rPr>
          <w:color w:val="4C483D" w:themeColor="text2"/>
        </w:rPr>
      </w:pPr>
      <w:r>
        <w:t xml:space="preserve"> MongoDB Connected!!! </w:t>
      </w:r>
    </w:p>
    <w:p w:rsidR="00696F4D" w:rsidRDefault="00696F4D" w:rsidP="00696F4D">
      <w:pPr>
        <w:pStyle w:val="MongoOP"/>
        <w:rPr>
          <w:color w:val="4C483D" w:themeColor="text2"/>
        </w:rPr>
      </w:pPr>
      <w:r>
        <w:t>===========</w:t>
      </w:r>
    </w:p>
    <w:p w:rsidR="00696F4D" w:rsidRDefault="00696F4D" w:rsidP="00696F4D">
      <w:pPr>
        <w:pStyle w:val="MongoOP"/>
        <w:rPr>
          <w:color w:val="4C483D" w:themeColor="text2"/>
        </w:rPr>
      </w:pPr>
      <w:r>
        <w:t>Database Name : smlcodes</w:t>
      </w:r>
    </w:p>
    <w:p w:rsidR="00696F4D" w:rsidRDefault="00696F4D" w:rsidP="00696F4D">
      <w:pPr>
        <w:pStyle w:val="MongoOP"/>
        <w:rPr>
          <w:color w:val="4C483D" w:themeColor="text2"/>
        </w:rPr>
      </w:pPr>
      <w:r>
        <w:t>Collection : user</w:t>
      </w:r>
    </w:p>
    <w:p w:rsidR="00696F4D" w:rsidRDefault="00696F4D" w:rsidP="00696F4D">
      <w:pPr>
        <w:pStyle w:val="Heading3"/>
      </w:pPr>
      <w:r>
        <w:t>3.1 MongoDB with Java</w:t>
      </w:r>
    </w:p>
    <w:p w:rsidR="00696F4D" w:rsidRDefault="00696F4D" w:rsidP="00696F4D"/>
    <w:p w:rsidR="00696F4D" w:rsidRPr="008A4E9C" w:rsidRDefault="00696F4D" w:rsidP="00696F4D">
      <w:pPr>
        <w:spacing w:after="0"/>
        <w:rPr>
          <w:b/>
          <w:u w:val="single"/>
        </w:rPr>
      </w:pPr>
      <w:r w:rsidRPr="008A4E9C">
        <w:rPr>
          <w:b/>
          <w:u w:val="single"/>
        </w:rPr>
        <w:t>1.Mongo Connection</w:t>
      </w:r>
    </w:p>
    <w:p w:rsidR="00696F4D" w:rsidRDefault="00696F4D" w:rsidP="00696F4D">
      <w:pPr>
        <w:spacing w:after="0"/>
      </w:pPr>
      <w:r>
        <w:t>Connect to MongoDB server. For MongoDB version &gt;= 2.10.0, uses MongoClient.</w:t>
      </w:r>
    </w:p>
    <w:p w:rsidR="00696F4D" w:rsidRPr="00F6134D" w:rsidRDefault="00696F4D" w:rsidP="00696F4D">
      <w:pPr>
        <w:pStyle w:val="MongoOP"/>
        <w:rPr>
          <w:sz w:val="22"/>
        </w:rPr>
      </w:pPr>
      <w:r w:rsidRPr="00F6134D">
        <w:t>// Old version, uses Mongo</w:t>
      </w:r>
    </w:p>
    <w:p w:rsidR="00696F4D" w:rsidRPr="00F6134D" w:rsidRDefault="00696F4D" w:rsidP="00696F4D">
      <w:pPr>
        <w:pStyle w:val="MongoOP"/>
      </w:pPr>
      <w:r w:rsidRPr="00F6134D">
        <w:t>Mongo mongo = new Mongo("localhost", 27017);</w:t>
      </w:r>
    </w:p>
    <w:p w:rsidR="00696F4D" w:rsidRPr="00F6134D" w:rsidRDefault="00696F4D" w:rsidP="00696F4D">
      <w:pPr>
        <w:pStyle w:val="MongoOP"/>
      </w:pPr>
    </w:p>
    <w:p w:rsidR="00696F4D" w:rsidRPr="00F6134D" w:rsidRDefault="00696F4D" w:rsidP="00696F4D">
      <w:pPr>
        <w:pStyle w:val="MongoOP"/>
      </w:pPr>
      <w:r w:rsidRPr="00F6134D">
        <w:t>// Since 2.10.0, uses MongoClient</w:t>
      </w:r>
    </w:p>
    <w:p w:rsidR="00696F4D" w:rsidRPr="00F6134D" w:rsidRDefault="00696F4D" w:rsidP="00696F4D">
      <w:pPr>
        <w:pStyle w:val="MongoOP"/>
      </w:pPr>
      <w:r w:rsidRPr="00F6134D">
        <w:t>MongoClient mongo = new MongoClient( "localhost" , 27017 );</w:t>
      </w:r>
    </w:p>
    <w:p w:rsidR="00696F4D" w:rsidRDefault="00696F4D" w:rsidP="00696F4D"/>
    <w:p w:rsidR="00696F4D" w:rsidRPr="00242E5C" w:rsidRDefault="00696F4D" w:rsidP="00696F4D">
      <w:pPr>
        <w:spacing w:after="0"/>
        <w:rPr>
          <w:b/>
          <w:u w:val="single"/>
        </w:rPr>
      </w:pPr>
      <w:r w:rsidRPr="00242E5C">
        <w:rPr>
          <w:b/>
          <w:u w:val="single"/>
        </w:rPr>
        <w:t>2.Mongo Database</w:t>
      </w:r>
    </w:p>
    <w:p w:rsidR="00696F4D" w:rsidRDefault="00696F4D" w:rsidP="00696F4D">
      <w:pPr>
        <w:spacing w:after="0"/>
      </w:pPr>
      <w:r>
        <w:t>Get database. If the database doesn’t exist, MongoDB will create it for you.</w:t>
      </w:r>
    </w:p>
    <w:p w:rsidR="00696F4D" w:rsidRPr="00F6134D" w:rsidRDefault="00696F4D" w:rsidP="00696F4D">
      <w:pPr>
        <w:pStyle w:val="MongoOP"/>
      </w:pPr>
      <w:r w:rsidRPr="00F6134D">
        <w:t>DB db = mongo.getDB("database name");</w:t>
      </w:r>
    </w:p>
    <w:p w:rsidR="00696F4D" w:rsidRDefault="00696F4D" w:rsidP="00696F4D"/>
    <w:p w:rsidR="00696F4D" w:rsidRDefault="00696F4D" w:rsidP="00696F4D">
      <w:pPr>
        <w:spacing w:after="0"/>
      </w:pPr>
      <w:r w:rsidRPr="00440F9A">
        <w:t>If MongoDB in secure mode, authentication is required</w:t>
      </w:r>
    </w:p>
    <w:p w:rsidR="00696F4D" w:rsidRPr="00440F9A" w:rsidRDefault="00696F4D" w:rsidP="00696F4D">
      <w:pPr>
        <w:pStyle w:val="MongoOP"/>
      </w:pPr>
      <w:r w:rsidRPr="00440F9A">
        <w:t>boolean auth = db.authenticate("username", "password".toCharArray());</w:t>
      </w:r>
    </w:p>
    <w:p w:rsidR="00696F4D" w:rsidRDefault="00696F4D" w:rsidP="00696F4D"/>
    <w:p w:rsidR="00696F4D" w:rsidRDefault="00696F4D" w:rsidP="00696F4D">
      <w:pPr>
        <w:spacing w:after="0"/>
      </w:pPr>
      <w:r>
        <w:lastRenderedPageBreak/>
        <w:t>Display all databases.</w:t>
      </w:r>
    </w:p>
    <w:p w:rsidR="00696F4D" w:rsidRPr="00F6134D" w:rsidRDefault="00696F4D" w:rsidP="00696F4D">
      <w:pPr>
        <w:pStyle w:val="MongoOP"/>
      </w:pPr>
      <w:r w:rsidRPr="00F6134D">
        <w:t>List&lt;String&gt; dbs = mongo.getDatabaseNames();</w:t>
      </w:r>
    </w:p>
    <w:p w:rsidR="00696F4D" w:rsidRPr="00F6134D" w:rsidRDefault="00696F4D" w:rsidP="00696F4D">
      <w:pPr>
        <w:pStyle w:val="MongoOP"/>
      </w:pPr>
      <w:r w:rsidRPr="00F6134D">
        <w:t>for(String db : dbs){</w:t>
      </w:r>
    </w:p>
    <w:p w:rsidR="00696F4D" w:rsidRPr="00F6134D" w:rsidRDefault="00696F4D" w:rsidP="00696F4D">
      <w:pPr>
        <w:pStyle w:val="MongoOP"/>
      </w:pPr>
      <w:r w:rsidRPr="00F6134D">
        <w:tab/>
        <w:t>System.out.println(db);</w:t>
      </w:r>
    </w:p>
    <w:p w:rsidR="00696F4D" w:rsidRPr="00F6134D" w:rsidRDefault="00696F4D" w:rsidP="00696F4D">
      <w:pPr>
        <w:pStyle w:val="MongoOP"/>
      </w:pPr>
      <w:r w:rsidRPr="00F6134D">
        <w:t>}</w:t>
      </w:r>
    </w:p>
    <w:p w:rsidR="00696F4D" w:rsidRDefault="00696F4D" w:rsidP="00696F4D">
      <w:pPr>
        <w:rPr>
          <w:b/>
          <w:u w:val="single"/>
        </w:rPr>
      </w:pPr>
    </w:p>
    <w:p w:rsidR="00696F4D" w:rsidRPr="00F6134D" w:rsidRDefault="00696F4D" w:rsidP="00696F4D">
      <w:pPr>
        <w:rPr>
          <w:b/>
          <w:u w:val="single"/>
        </w:rPr>
      </w:pPr>
      <w:r w:rsidRPr="00F6134D">
        <w:rPr>
          <w:b/>
          <w:u w:val="single"/>
        </w:rPr>
        <w:t>3.Mongo Collection</w:t>
      </w:r>
    </w:p>
    <w:p w:rsidR="00696F4D" w:rsidRDefault="00696F4D" w:rsidP="00696F4D">
      <w:pPr>
        <w:spacing w:after="0"/>
      </w:pPr>
      <w:r>
        <w:t>Get collection / table.</w:t>
      </w:r>
    </w:p>
    <w:p w:rsidR="00696F4D" w:rsidRPr="00F6134D" w:rsidRDefault="00696F4D" w:rsidP="00696F4D">
      <w:pPr>
        <w:pStyle w:val="MongoOP"/>
      </w:pPr>
      <w:r w:rsidRPr="00F6134D">
        <w:t>DB db = mongo.getDB("testdb");</w:t>
      </w:r>
    </w:p>
    <w:p w:rsidR="00696F4D" w:rsidRPr="00F6134D" w:rsidRDefault="00696F4D" w:rsidP="00696F4D">
      <w:pPr>
        <w:pStyle w:val="MongoOP"/>
      </w:pPr>
      <w:r w:rsidRPr="00F6134D">
        <w:t>DBCollection table = db.getCollection("user");</w:t>
      </w:r>
    </w:p>
    <w:p w:rsidR="00696F4D" w:rsidRDefault="00696F4D" w:rsidP="00696F4D"/>
    <w:p w:rsidR="00696F4D" w:rsidRDefault="00696F4D" w:rsidP="00696F4D">
      <w:pPr>
        <w:spacing w:after="0"/>
      </w:pPr>
      <w:r>
        <w:t>Display all collections from selected database.</w:t>
      </w:r>
    </w:p>
    <w:p w:rsidR="00696F4D" w:rsidRPr="00F6134D" w:rsidRDefault="00696F4D" w:rsidP="00696F4D">
      <w:pPr>
        <w:pStyle w:val="MongoOP"/>
      </w:pPr>
      <w:r w:rsidRPr="00F6134D">
        <w:t>DB db = mongo.getDB("testdb");</w:t>
      </w:r>
    </w:p>
    <w:p w:rsidR="00696F4D" w:rsidRPr="00F6134D" w:rsidRDefault="00696F4D" w:rsidP="00696F4D">
      <w:pPr>
        <w:pStyle w:val="MongoOP"/>
      </w:pPr>
      <w:r w:rsidRPr="00F6134D">
        <w:t>Set&lt;String&gt; tables = db.getCollectionNames();</w:t>
      </w:r>
    </w:p>
    <w:p w:rsidR="00696F4D" w:rsidRPr="00F6134D" w:rsidRDefault="00696F4D" w:rsidP="00696F4D">
      <w:pPr>
        <w:pStyle w:val="MongoOP"/>
      </w:pPr>
    </w:p>
    <w:p w:rsidR="00696F4D" w:rsidRPr="00F6134D" w:rsidRDefault="00696F4D" w:rsidP="00696F4D">
      <w:pPr>
        <w:pStyle w:val="MongoOP"/>
      </w:pPr>
      <w:r w:rsidRPr="00F6134D">
        <w:t>for(String coll : tables){</w:t>
      </w:r>
    </w:p>
    <w:p w:rsidR="00696F4D" w:rsidRPr="00F6134D" w:rsidRDefault="00696F4D" w:rsidP="00696F4D">
      <w:pPr>
        <w:pStyle w:val="MongoOP"/>
      </w:pPr>
      <w:r w:rsidRPr="00F6134D">
        <w:tab/>
        <w:t>System.out.println(coll);</w:t>
      </w:r>
    </w:p>
    <w:p w:rsidR="00696F4D" w:rsidRPr="00F6134D" w:rsidRDefault="00696F4D" w:rsidP="00696F4D">
      <w:pPr>
        <w:pStyle w:val="MongoOP"/>
      </w:pPr>
      <w:r w:rsidRPr="00F6134D">
        <w:t>}</w:t>
      </w:r>
    </w:p>
    <w:p w:rsidR="00696F4D" w:rsidRDefault="00696F4D" w:rsidP="00696F4D"/>
    <w:p w:rsidR="00696F4D" w:rsidRDefault="00696F4D" w:rsidP="00696F4D"/>
    <w:p w:rsidR="00696F4D" w:rsidRDefault="00696F4D" w:rsidP="00696F4D"/>
    <w:p w:rsidR="00696F4D" w:rsidRDefault="00696F4D" w:rsidP="00696F4D"/>
    <w:p w:rsidR="00696F4D" w:rsidRDefault="00696F4D" w:rsidP="00696F4D"/>
    <w:p w:rsidR="00696F4D" w:rsidRDefault="00696F4D" w:rsidP="00696F4D">
      <w:pPr>
        <w:pStyle w:val="Howitworks"/>
      </w:pPr>
      <w:r>
        <w:t>Steps to develop any MongoDB Application</w:t>
      </w:r>
    </w:p>
    <w:p w:rsidR="00696F4D" w:rsidRDefault="00696F4D" w:rsidP="00696F4D">
      <w:pPr>
        <w:spacing w:after="0"/>
        <w:rPr>
          <w:color w:val="4C483D" w:themeColor="text2"/>
        </w:rPr>
      </w:pPr>
      <w:r>
        <w:t>1.Connect with MongoDB Server</w:t>
      </w:r>
    </w:p>
    <w:p w:rsidR="00696F4D" w:rsidRDefault="00696F4D" w:rsidP="00696F4D">
      <w:pPr>
        <w:pStyle w:val="MongoOP"/>
        <w:rPr>
          <w:color w:val="4C483D" w:themeColor="text2"/>
        </w:rPr>
      </w:pPr>
      <w:r>
        <w:t xml:space="preserve">MongoClient </w:t>
      </w:r>
      <w:r>
        <w:rPr>
          <w:color w:val="6A3E3E"/>
        </w:rPr>
        <w:t>mongoClient</w:t>
      </w:r>
      <w:r>
        <w:t xml:space="preserve"> = </w:t>
      </w:r>
      <w:r>
        <w:rPr>
          <w:bCs/>
          <w:color w:val="7F0055"/>
        </w:rPr>
        <w:t>new</w:t>
      </w:r>
      <w:r>
        <w:t xml:space="preserve"> MongoClient(</w:t>
      </w:r>
      <w:r>
        <w:rPr>
          <w:color w:val="2A00FF"/>
        </w:rPr>
        <w:t>"localhost"</w:t>
      </w:r>
      <w:r>
        <w:t>, 27017);</w:t>
      </w:r>
    </w:p>
    <w:p w:rsidR="00696F4D" w:rsidRDefault="00696F4D" w:rsidP="00696F4D"/>
    <w:p w:rsidR="00696F4D" w:rsidRDefault="00696F4D" w:rsidP="00696F4D">
      <w:pPr>
        <w:spacing w:after="0"/>
      </w:pPr>
      <w:r>
        <w:t xml:space="preserve">2.Connect with Database </w:t>
      </w:r>
    </w:p>
    <w:p w:rsidR="00696F4D" w:rsidRDefault="00696F4D" w:rsidP="00696F4D">
      <w:pPr>
        <w:pStyle w:val="MongoOP"/>
        <w:rPr>
          <w:color w:val="4C483D" w:themeColor="text2"/>
        </w:rPr>
      </w:pPr>
      <w:r>
        <w:t xml:space="preserve">DB </w:t>
      </w:r>
      <w:r>
        <w:rPr>
          <w:color w:val="6A3E3E"/>
        </w:rPr>
        <w:t>db</w:t>
      </w:r>
      <w:r>
        <w:t xml:space="preserve"> = </w:t>
      </w:r>
      <w:r>
        <w:rPr>
          <w:color w:val="6A3E3E"/>
        </w:rPr>
        <w:t>mongoClient</w:t>
      </w:r>
      <w:r>
        <w:t>.getDB(</w:t>
      </w:r>
      <w:r>
        <w:rPr>
          <w:color w:val="2A00FF"/>
        </w:rPr>
        <w:t>"smlcodes"</w:t>
      </w:r>
      <w:r>
        <w:t>);</w:t>
      </w:r>
    </w:p>
    <w:p w:rsidR="00696F4D" w:rsidRDefault="00696F4D" w:rsidP="00696F4D"/>
    <w:p w:rsidR="00696F4D" w:rsidRDefault="00696F4D" w:rsidP="00696F4D">
      <w:pPr>
        <w:spacing w:after="0"/>
      </w:pPr>
      <w:r>
        <w:t>3.Get the Collection , on which collection you want to work</w:t>
      </w:r>
    </w:p>
    <w:p w:rsidR="00696F4D" w:rsidRDefault="00696F4D" w:rsidP="00696F4D">
      <w:pPr>
        <w:pStyle w:val="MongoOP"/>
      </w:pPr>
      <w:r>
        <w:t xml:space="preserve">DBCollection </w:t>
      </w:r>
      <w:r>
        <w:rPr>
          <w:color w:val="6A3E3E"/>
        </w:rPr>
        <w:t>collection</w:t>
      </w:r>
      <w:r>
        <w:t xml:space="preserve"> = </w:t>
      </w:r>
      <w:r>
        <w:rPr>
          <w:color w:val="6A3E3E"/>
        </w:rPr>
        <w:t>db</w:t>
      </w:r>
      <w:r>
        <w:t>.getCollection(</w:t>
      </w:r>
      <w:r>
        <w:rPr>
          <w:color w:val="2A00FF"/>
        </w:rPr>
        <w:t>"users"</w:t>
      </w:r>
      <w:r>
        <w:t>);</w:t>
      </w:r>
    </w:p>
    <w:p w:rsidR="00696F4D" w:rsidRDefault="00696F4D" w:rsidP="00696F4D"/>
    <w:p w:rsidR="00696F4D" w:rsidRDefault="00696F4D" w:rsidP="00696F4D">
      <w:pPr>
        <w:spacing w:after="0"/>
      </w:pPr>
      <w:r>
        <w:t>4.Get Document Object to perform CURD operaions on Document</w:t>
      </w:r>
    </w:p>
    <w:p w:rsidR="00696F4D" w:rsidRDefault="00696F4D" w:rsidP="00696F4D">
      <w:pPr>
        <w:pStyle w:val="MongoOP"/>
      </w:pPr>
      <w:r>
        <w:t xml:space="preserve">BasicDBObject </w:t>
      </w:r>
      <w:r>
        <w:rPr>
          <w:color w:val="6A3E3E"/>
        </w:rPr>
        <w:t>document</w:t>
      </w:r>
      <w:r>
        <w:t xml:space="preserve"> = new BasicDBObject();</w:t>
      </w:r>
    </w:p>
    <w:p w:rsidR="00696F4D" w:rsidRDefault="00696F4D" w:rsidP="00696F4D"/>
    <w:p w:rsidR="00696F4D" w:rsidRDefault="00696F4D" w:rsidP="00696F4D"/>
    <w:p w:rsidR="00696F4D" w:rsidRDefault="00696F4D" w:rsidP="00696F4D">
      <w:pPr>
        <w:pStyle w:val="Qsns"/>
      </w:pPr>
      <w:r>
        <w:t>1. MongoDB Authenetication Example</w:t>
      </w:r>
    </w:p>
    <w:p w:rsidR="00696F4D" w:rsidRDefault="00696F4D" w:rsidP="00696F4D">
      <w:pPr>
        <w:spacing w:after="0"/>
      </w:pPr>
      <w:r>
        <w:t>Add user to smlcodes Collection for testing purpose</w:t>
      </w:r>
    </w:p>
    <w:p w:rsidR="00696F4D" w:rsidRDefault="00696F4D" w:rsidP="00696F4D">
      <w:pPr>
        <w:pStyle w:val="MongoOP"/>
      </w:pPr>
      <w:r>
        <w:t>db.createUser(</w:t>
      </w:r>
    </w:p>
    <w:p w:rsidR="00696F4D" w:rsidRDefault="00696F4D" w:rsidP="00696F4D">
      <w:pPr>
        <w:pStyle w:val="MongoOP"/>
      </w:pPr>
      <w:r>
        <w:lastRenderedPageBreak/>
        <w:t xml:space="preserve">                {</w:t>
      </w:r>
    </w:p>
    <w:p w:rsidR="00696F4D" w:rsidRDefault="00696F4D" w:rsidP="00696F4D">
      <w:pPr>
        <w:pStyle w:val="MongoOP"/>
      </w:pPr>
      <w:r>
        <w:t xml:space="preserve">                  user: "admin",</w:t>
      </w:r>
    </w:p>
    <w:p w:rsidR="00696F4D" w:rsidRDefault="00696F4D" w:rsidP="00696F4D">
      <w:pPr>
        <w:pStyle w:val="MongoOP"/>
      </w:pPr>
      <w:r>
        <w:t xml:space="preserve">                  pwd: "admin",</w:t>
      </w:r>
    </w:p>
    <w:p w:rsidR="00696F4D" w:rsidRDefault="00696F4D" w:rsidP="00696F4D">
      <w:pPr>
        <w:pStyle w:val="MongoOP"/>
      </w:pPr>
      <w:r>
        <w:t xml:space="preserve">                  roles: [</w:t>
      </w:r>
    </w:p>
    <w:p w:rsidR="00696F4D" w:rsidRDefault="00696F4D" w:rsidP="00696F4D">
      <w:pPr>
        <w:pStyle w:val="MongoOP"/>
      </w:pPr>
      <w:r>
        <w:t xml:space="preserve">                     {role: "readWrite", db: "smlcodes"}</w:t>
      </w:r>
    </w:p>
    <w:p w:rsidR="00696F4D" w:rsidRDefault="00696F4D" w:rsidP="00696F4D">
      <w:pPr>
        <w:pStyle w:val="MongoOP"/>
      </w:pPr>
      <w:r>
        <w:t xml:space="preserve">                          ]</w:t>
      </w:r>
    </w:p>
    <w:p w:rsidR="00696F4D" w:rsidRDefault="00696F4D" w:rsidP="00696F4D">
      <w:pPr>
        <w:pStyle w:val="MongoOP"/>
      </w:pPr>
      <w:r>
        <w:t xml:space="preserve">                  }</w:t>
      </w:r>
    </w:p>
    <w:p w:rsidR="00696F4D" w:rsidRPr="00F23AC6" w:rsidRDefault="00696F4D" w:rsidP="00696F4D">
      <w:pPr>
        <w:pStyle w:val="MongoOP"/>
      </w:pPr>
      <w:r>
        <w:t xml:space="preserve">           )</w:t>
      </w:r>
    </w:p>
    <w:p w:rsidR="00696F4D" w:rsidRDefault="00696F4D" w:rsidP="00696F4D"/>
    <w:p w:rsidR="00696F4D" w:rsidRPr="00D00F5D" w:rsidRDefault="00696F4D" w:rsidP="00696F4D">
      <w:pPr>
        <w:spacing w:after="0"/>
        <w:rPr>
          <w:b/>
          <w:u w:val="single"/>
        </w:rPr>
      </w:pPr>
      <w:r w:rsidRPr="00D00F5D">
        <w:rPr>
          <w:b/>
          <w:u w:val="single"/>
        </w:rPr>
        <w:t>Example</w:t>
      </w:r>
    </w:p>
    <w:p w:rsidR="00696F4D" w:rsidRDefault="00696F4D" w:rsidP="00696F4D">
      <w:pPr>
        <w:pStyle w:val="MongoOP"/>
        <w:rPr>
          <w:color w:val="4C483D" w:themeColor="text2"/>
        </w:rPr>
      </w:pPr>
      <w:r>
        <w:rPr>
          <w:bCs/>
          <w:color w:val="7F0055"/>
        </w:rPr>
        <w:t>import</w:t>
      </w:r>
      <w:r>
        <w:t xml:space="preserve"> com.mongodb.DB;</w:t>
      </w:r>
    </w:p>
    <w:p w:rsidR="00696F4D" w:rsidRDefault="00696F4D" w:rsidP="00696F4D">
      <w:pPr>
        <w:pStyle w:val="MongoOP"/>
        <w:rPr>
          <w:color w:val="4C483D" w:themeColor="text2"/>
        </w:rPr>
      </w:pPr>
      <w:r>
        <w:rPr>
          <w:bCs/>
          <w:color w:val="7F0055"/>
        </w:rPr>
        <w:t>import</w:t>
      </w:r>
      <w:r>
        <w:t xml:space="preserve"> com.mongodb.MongoClient;</w:t>
      </w:r>
    </w:p>
    <w:p w:rsidR="00696F4D" w:rsidRDefault="00696F4D" w:rsidP="00696F4D">
      <w:pPr>
        <w:pStyle w:val="MongoOP"/>
      </w:pPr>
    </w:p>
    <w:p w:rsidR="00696F4D" w:rsidRDefault="00696F4D" w:rsidP="00696F4D">
      <w:pPr>
        <w:pStyle w:val="MongoOP"/>
        <w:rPr>
          <w:color w:val="4C483D" w:themeColor="text2"/>
        </w:rPr>
      </w:pPr>
      <w:r>
        <w:rPr>
          <w:bCs/>
          <w:color w:val="7F0055"/>
        </w:rPr>
        <w:t>public</w:t>
      </w:r>
      <w:r>
        <w:t xml:space="preserve"> </w:t>
      </w:r>
      <w:r>
        <w:rPr>
          <w:bCs/>
          <w:color w:val="7F0055"/>
        </w:rPr>
        <w:t>class</w:t>
      </w:r>
      <w:r>
        <w:t xml:space="preserve"> MongoDB_Authentication {</w:t>
      </w:r>
    </w:p>
    <w:p w:rsidR="00696F4D" w:rsidRDefault="00696F4D" w:rsidP="00696F4D">
      <w:pPr>
        <w:pStyle w:val="MongoOP"/>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696F4D" w:rsidRDefault="00696F4D" w:rsidP="00696F4D">
      <w:pPr>
        <w:pStyle w:val="MongoOP"/>
        <w:rPr>
          <w:color w:val="4C483D" w:themeColor="text2"/>
        </w:rPr>
      </w:pPr>
      <w:r>
        <w:tab/>
      </w:r>
      <w:r>
        <w:tab/>
      </w:r>
      <w:r>
        <w:rPr>
          <w:bCs/>
          <w:color w:val="7F0055"/>
        </w:rPr>
        <w:t>try</w:t>
      </w:r>
      <w:r>
        <w:t xml:space="preserve"> {</w:t>
      </w:r>
    </w:p>
    <w:p w:rsidR="00696F4D" w:rsidRDefault="00696F4D" w:rsidP="00696F4D">
      <w:pPr>
        <w:pStyle w:val="MongoOP"/>
        <w:rPr>
          <w:color w:val="4C483D" w:themeColor="text2"/>
        </w:rPr>
      </w:pPr>
      <w:r>
        <w:tab/>
      </w:r>
      <w:r>
        <w:tab/>
      </w:r>
      <w:r>
        <w:tab/>
        <w:t xml:space="preserve">// To connect to </w:t>
      </w:r>
      <w:r>
        <w:rPr>
          <w:u w:val="single"/>
        </w:rPr>
        <w:t>mongodb</w:t>
      </w:r>
      <w:r>
        <w:t xml:space="preserve"> server</w:t>
      </w:r>
    </w:p>
    <w:p w:rsidR="00696F4D" w:rsidRDefault="00696F4D" w:rsidP="00696F4D">
      <w:pPr>
        <w:pStyle w:val="MongoOP"/>
        <w:rPr>
          <w:color w:val="4C483D" w:themeColor="text2"/>
        </w:rPr>
      </w:pPr>
      <w:r>
        <w:tab/>
      </w:r>
      <w:r>
        <w:tab/>
      </w:r>
      <w:r>
        <w:tab/>
        <w:t xml:space="preserve">MongoClient </w:t>
      </w:r>
      <w:r>
        <w:rPr>
          <w:color w:val="6A3E3E"/>
        </w:rPr>
        <w:t>mongoClient</w:t>
      </w:r>
      <w:r>
        <w:t xml:space="preserve"> = </w:t>
      </w:r>
      <w:r>
        <w:rPr>
          <w:bCs/>
          <w:color w:val="7F0055"/>
        </w:rPr>
        <w:t>new</w:t>
      </w:r>
      <w:r>
        <w:t xml:space="preserve"> MongoClient(</w:t>
      </w:r>
      <w:r>
        <w:rPr>
          <w:color w:val="2A00FF"/>
        </w:rPr>
        <w:t>"localhost"</w:t>
      </w:r>
      <w:r>
        <w:t>, 27017);</w:t>
      </w:r>
    </w:p>
    <w:p w:rsidR="00696F4D" w:rsidRDefault="00696F4D" w:rsidP="00696F4D">
      <w:pPr>
        <w:pStyle w:val="MongoOP"/>
      </w:pPr>
    </w:p>
    <w:p w:rsidR="00696F4D" w:rsidRDefault="00696F4D" w:rsidP="00696F4D">
      <w:pPr>
        <w:pStyle w:val="MongoOP"/>
        <w:rPr>
          <w:color w:val="4C483D" w:themeColor="text2"/>
        </w:rPr>
      </w:pPr>
      <w:r>
        <w:tab/>
      </w:r>
      <w:r>
        <w:tab/>
      </w:r>
      <w:r>
        <w:tab/>
        <w:t>// Now connect to your databases</w:t>
      </w:r>
    </w:p>
    <w:p w:rsidR="00696F4D" w:rsidRDefault="00696F4D" w:rsidP="00696F4D">
      <w:pPr>
        <w:pStyle w:val="MongoOP"/>
        <w:rPr>
          <w:color w:val="4C483D" w:themeColor="text2"/>
        </w:rPr>
      </w:pPr>
      <w:r>
        <w:tab/>
      </w:r>
      <w:r>
        <w:tab/>
      </w:r>
      <w:r>
        <w:tab/>
        <w:t xml:space="preserve">DB </w:t>
      </w:r>
      <w:r>
        <w:rPr>
          <w:color w:val="6A3E3E"/>
        </w:rPr>
        <w:t>db</w:t>
      </w:r>
      <w:r>
        <w:t xml:space="preserve"> = </w:t>
      </w:r>
      <w:r>
        <w:rPr>
          <w:color w:val="6A3E3E"/>
        </w:rPr>
        <w:t>mongoClient</w:t>
      </w:r>
      <w:r>
        <w:t>.getDB(</w:t>
      </w:r>
      <w:r>
        <w:rPr>
          <w:color w:val="2A00FF"/>
        </w:rPr>
        <w:t>"smlcodes"</w:t>
      </w:r>
      <w:r>
        <w:t>);</w:t>
      </w:r>
    </w:p>
    <w:p w:rsidR="00696F4D" w:rsidRDefault="00696F4D" w:rsidP="00696F4D">
      <w:pPr>
        <w:pStyle w:val="MongoOP"/>
        <w:rPr>
          <w:color w:val="4C483D" w:themeColor="text2"/>
        </w:rPr>
      </w:pPr>
      <w:r>
        <w:tab/>
      </w:r>
      <w:r>
        <w:tab/>
      </w:r>
      <w:r>
        <w:tab/>
        <w:t>System.</w:t>
      </w:r>
      <w:r>
        <w:rPr>
          <w:bCs/>
          <w:i/>
          <w:iCs/>
          <w:color w:val="0000C0"/>
        </w:rPr>
        <w:t>out</w:t>
      </w:r>
      <w:r>
        <w:t>.println("Connect to database successfully");</w:t>
      </w:r>
    </w:p>
    <w:p w:rsidR="00696F4D" w:rsidRDefault="00696F4D" w:rsidP="00696F4D">
      <w:pPr>
        <w:pStyle w:val="MongoOP"/>
        <w:rPr>
          <w:color w:val="4C483D" w:themeColor="text2"/>
        </w:rPr>
      </w:pPr>
      <w:r>
        <w:tab/>
      </w:r>
      <w:r>
        <w:tab/>
      </w:r>
      <w:r>
        <w:tab/>
      </w:r>
      <w:r>
        <w:rPr>
          <w:bCs/>
          <w:color w:val="7F0055"/>
        </w:rPr>
        <w:t>boolean</w:t>
      </w:r>
      <w:r>
        <w:t xml:space="preserve"> </w:t>
      </w:r>
      <w:r>
        <w:rPr>
          <w:color w:val="6A3E3E"/>
        </w:rPr>
        <w:t>auth</w:t>
      </w:r>
      <w:r>
        <w:t xml:space="preserve"> = </w:t>
      </w:r>
      <w:r>
        <w:rPr>
          <w:color w:val="6A3E3E"/>
        </w:rPr>
        <w:t>db</w:t>
      </w:r>
      <w:r>
        <w:t>.authenticate(</w:t>
      </w:r>
      <w:r>
        <w:rPr>
          <w:color w:val="2A00FF"/>
        </w:rPr>
        <w:t>"admin"</w:t>
      </w:r>
      <w:r>
        <w:t xml:space="preserve">, </w:t>
      </w:r>
      <w:r>
        <w:rPr>
          <w:color w:val="2A00FF"/>
        </w:rPr>
        <w:t>"admin"</w:t>
      </w:r>
      <w:r>
        <w:t>.toCharArray());</w:t>
      </w:r>
    </w:p>
    <w:p w:rsidR="00696F4D" w:rsidRDefault="00696F4D" w:rsidP="00696F4D">
      <w:pPr>
        <w:pStyle w:val="MongoOP"/>
        <w:rPr>
          <w:color w:val="4C483D" w:themeColor="text2"/>
        </w:rPr>
      </w:pPr>
      <w:r>
        <w:tab/>
      </w:r>
      <w:r>
        <w:tab/>
      </w:r>
      <w:r>
        <w:tab/>
        <w:t>System.</w:t>
      </w:r>
      <w:r>
        <w:rPr>
          <w:bCs/>
          <w:i/>
          <w:iCs/>
          <w:color w:val="0000C0"/>
        </w:rPr>
        <w:t>out</w:t>
      </w:r>
      <w:r>
        <w:t>.println(</w:t>
      </w:r>
      <w:r>
        <w:rPr>
          <w:color w:val="2A00FF"/>
        </w:rPr>
        <w:t>"Authentication: "</w:t>
      </w:r>
      <w:r>
        <w:t xml:space="preserve"> + </w:t>
      </w:r>
      <w:r>
        <w:rPr>
          <w:color w:val="6A3E3E"/>
        </w:rPr>
        <w:t>auth</w:t>
      </w:r>
      <w:r>
        <w:t>);</w:t>
      </w:r>
    </w:p>
    <w:p w:rsidR="00696F4D" w:rsidRDefault="00696F4D" w:rsidP="00696F4D">
      <w:pPr>
        <w:pStyle w:val="MongoOP"/>
      </w:pPr>
    </w:p>
    <w:p w:rsidR="00696F4D" w:rsidRDefault="00696F4D" w:rsidP="00696F4D">
      <w:pPr>
        <w:pStyle w:val="MongoOP"/>
        <w:rPr>
          <w:color w:val="4C483D" w:themeColor="text2"/>
        </w:rPr>
      </w:pPr>
      <w:r>
        <w:tab/>
      </w:r>
      <w:r>
        <w:tab/>
        <w:t xml:space="preserve">} </w:t>
      </w:r>
      <w:r>
        <w:rPr>
          <w:bCs/>
          <w:color w:val="7F0055"/>
        </w:rPr>
        <w:t>catch</w:t>
      </w:r>
      <w:r>
        <w:t xml:space="preserve"> (Exception </w:t>
      </w:r>
      <w:r>
        <w:rPr>
          <w:color w:val="6A3E3E"/>
        </w:rPr>
        <w:t>e</w:t>
      </w:r>
      <w:r>
        <w:t>) {</w:t>
      </w:r>
    </w:p>
    <w:p w:rsidR="00696F4D" w:rsidRDefault="00696F4D" w:rsidP="00696F4D">
      <w:pPr>
        <w:pStyle w:val="MongoOP"/>
        <w:rPr>
          <w:color w:val="4C483D" w:themeColor="text2"/>
        </w:rPr>
      </w:pPr>
      <w:r>
        <w:tab/>
      </w:r>
      <w:r>
        <w:tab/>
      </w:r>
      <w:r>
        <w:tab/>
        <w:t>System.</w:t>
      </w:r>
      <w:r>
        <w:rPr>
          <w:bCs/>
          <w:i/>
          <w:iCs/>
          <w:color w:val="0000C0"/>
        </w:rPr>
        <w:t>err</w:t>
      </w:r>
      <w:r>
        <w:t>.println(</w:t>
      </w:r>
      <w:r>
        <w:rPr>
          <w:color w:val="6A3E3E"/>
        </w:rPr>
        <w:t>e</w:t>
      </w:r>
      <w:r>
        <w:t xml:space="preserve">.getClass().getName() + </w:t>
      </w:r>
      <w:r>
        <w:rPr>
          <w:color w:val="2A00FF"/>
        </w:rPr>
        <w:t>": "</w:t>
      </w:r>
      <w:r>
        <w:t xml:space="preserve"> + </w:t>
      </w:r>
      <w:r>
        <w:rPr>
          <w:color w:val="6A3E3E"/>
        </w:rPr>
        <w:t>e</w:t>
      </w:r>
      <w:r>
        <w:t>.getMessage());</w:t>
      </w:r>
    </w:p>
    <w:p w:rsidR="00696F4D" w:rsidRDefault="00696F4D" w:rsidP="00696F4D">
      <w:pPr>
        <w:pStyle w:val="MongoOP"/>
        <w:rPr>
          <w:color w:val="4C483D" w:themeColor="text2"/>
        </w:rPr>
      </w:pPr>
      <w:r>
        <w:tab/>
      </w:r>
      <w:r>
        <w:tab/>
        <w:t>}</w:t>
      </w:r>
    </w:p>
    <w:p w:rsidR="00696F4D" w:rsidRDefault="00696F4D" w:rsidP="00696F4D">
      <w:pPr>
        <w:pStyle w:val="MongoOP"/>
        <w:rPr>
          <w:color w:val="4C483D" w:themeColor="text2"/>
        </w:rPr>
      </w:pPr>
      <w:r>
        <w:tab/>
        <w:t>}</w:t>
      </w:r>
    </w:p>
    <w:p w:rsidR="00696F4D" w:rsidRDefault="00696F4D" w:rsidP="00696F4D">
      <w:pPr>
        <w:pStyle w:val="MongoOP"/>
      </w:pPr>
      <w:r>
        <w:t>}</w:t>
      </w:r>
    </w:p>
    <w:p w:rsidR="00696F4D" w:rsidRDefault="00696F4D" w:rsidP="00696F4D"/>
    <w:p w:rsidR="00696F4D" w:rsidRDefault="00696F4D" w:rsidP="00696F4D">
      <w:pPr>
        <w:pStyle w:val="Qsns"/>
      </w:pPr>
      <w:r>
        <w:t>3.1.2 MongoDB Java Complete Example</w:t>
      </w:r>
    </w:p>
    <w:p w:rsidR="00696F4D" w:rsidRDefault="00696F4D" w:rsidP="00696F4D">
      <w:pPr>
        <w:pStyle w:val="MongoOP"/>
        <w:ind w:left="0"/>
        <w:rPr>
          <w:color w:val="4C483D" w:themeColor="text2"/>
        </w:rPr>
      </w:pPr>
      <w:r>
        <w:t>package</w:t>
      </w:r>
      <w:r>
        <w:rPr>
          <w:color w:val="000000"/>
        </w:rPr>
        <w:t xml:space="preserve"> core;</w:t>
      </w:r>
    </w:p>
    <w:p w:rsidR="00696F4D" w:rsidRDefault="00696F4D" w:rsidP="00696F4D">
      <w:pPr>
        <w:pStyle w:val="MongoOP"/>
        <w:ind w:left="0"/>
        <w:rPr>
          <w:color w:val="4C483D" w:themeColor="text2"/>
        </w:rPr>
      </w:pPr>
      <w:r>
        <w:t>import java.net.UnknownHostException;</w:t>
      </w:r>
    </w:p>
    <w:p w:rsidR="00696F4D" w:rsidRDefault="00696F4D" w:rsidP="00696F4D">
      <w:pPr>
        <w:pStyle w:val="MongoOP"/>
        <w:ind w:left="0"/>
        <w:rPr>
          <w:color w:val="4C483D" w:themeColor="text2"/>
        </w:rPr>
      </w:pPr>
      <w:r>
        <w:t>import java.util.HashMap;</w:t>
      </w:r>
    </w:p>
    <w:p w:rsidR="00696F4D" w:rsidRDefault="00696F4D" w:rsidP="00696F4D">
      <w:pPr>
        <w:pStyle w:val="MongoOP"/>
        <w:ind w:left="0"/>
        <w:rPr>
          <w:color w:val="4C483D" w:themeColor="text2"/>
        </w:rPr>
      </w:pPr>
      <w:r>
        <w:t>import java.util.Map;</w:t>
      </w:r>
    </w:p>
    <w:p w:rsidR="00696F4D" w:rsidRDefault="00696F4D" w:rsidP="00696F4D">
      <w:pPr>
        <w:pStyle w:val="MongoOP"/>
        <w:ind w:left="0"/>
        <w:rPr>
          <w:color w:val="4C483D" w:themeColor="text2"/>
        </w:rPr>
      </w:pPr>
      <w:r>
        <w:t>import com.mongodb.BasicDBObject;</w:t>
      </w:r>
    </w:p>
    <w:p w:rsidR="00696F4D" w:rsidRDefault="00696F4D" w:rsidP="00696F4D">
      <w:pPr>
        <w:pStyle w:val="MongoOP"/>
        <w:ind w:left="0"/>
        <w:rPr>
          <w:color w:val="4C483D" w:themeColor="text2"/>
        </w:rPr>
      </w:pPr>
      <w:r>
        <w:t>import com.mongodb.BasicDBObjectBuilder;</w:t>
      </w:r>
    </w:p>
    <w:p w:rsidR="00696F4D" w:rsidRDefault="00696F4D" w:rsidP="00696F4D">
      <w:pPr>
        <w:pStyle w:val="MongoOP"/>
        <w:ind w:left="0"/>
        <w:rPr>
          <w:color w:val="4C483D" w:themeColor="text2"/>
        </w:rPr>
      </w:pPr>
      <w:r>
        <w:t>import com.mongodb.DB;</w:t>
      </w:r>
    </w:p>
    <w:p w:rsidR="00696F4D" w:rsidRDefault="00696F4D" w:rsidP="00696F4D">
      <w:pPr>
        <w:pStyle w:val="MongoOP"/>
        <w:ind w:left="0"/>
        <w:rPr>
          <w:color w:val="4C483D" w:themeColor="text2"/>
        </w:rPr>
      </w:pPr>
      <w:r>
        <w:t>import com.mongodb.DBCollection;</w:t>
      </w:r>
    </w:p>
    <w:p w:rsidR="00696F4D" w:rsidRDefault="00696F4D" w:rsidP="00696F4D">
      <w:pPr>
        <w:pStyle w:val="MongoOP"/>
        <w:ind w:left="0"/>
        <w:rPr>
          <w:color w:val="4C483D" w:themeColor="text2"/>
        </w:rPr>
      </w:pPr>
      <w:r>
        <w:t>import com.mongodb.DBCursor;</w:t>
      </w:r>
    </w:p>
    <w:p w:rsidR="00696F4D" w:rsidRDefault="00696F4D" w:rsidP="00696F4D">
      <w:pPr>
        <w:pStyle w:val="MongoOP"/>
        <w:ind w:left="0"/>
        <w:rPr>
          <w:color w:val="4C483D" w:themeColor="text2"/>
        </w:rPr>
      </w:pPr>
      <w:r>
        <w:t>import com.mongodb.DBObject;</w:t>
      </w:r>
    </w:p>
    <w:p w:rsidR="00696F4D" w:rsidRDefault="00696F4D" w:rsidP="00696F4D">
      <w:pPr>
        <w:pStyle w:val="MongoOP"/>
        <w:ind w:left="0"/>
        <w:rPr>
          <w:color w:val="4C483D" w:themeColor="text2"/>
        </w:rPr>
      </w:pPr>
      <w:r>
        <w:t>import com.mongodb.Mongo;</w:t>
      </w:r>
    </w:p>
    <w:p w:rsidR="00696F4D" w:rsidRDefault="00696F4D" w:rsidP="00696F4D">
      <w:pPr>
        <w:pStyle w:val="MongoOP"/>
        <w:ind w:left="0"/>
        <w:rPr>
          <w:color w:val="4C483D" w:themeColor="text2"/>
        </w:rPr>
      </w:pPr>
      <w:r>
        <w:t>import com.mongodb.MongoException;</w:t>
      </w:r>
    </w:p>
    <w:p w:rsidR="00696F4D" w:rsidRDefault="00696F4D" w:rsidP="00696F4D">
      <w:pPr>
        <w:pStyle w:val="MongoOP"/>
        <w:ind w:left="0"/>
        <w:rPr>
          <w:color w:val="4C483D" w:themeColor="text2"/>
        </w:rPr>
      </w:pPr>
      <w:r>
        <w:t>import com.mongodb.util.JSON;</w:t>
      </w:r>
    </w:p>
    <w:p w:rsidR="00696F4D" w:rsidRDefault="00696F4D" w:rsidP="00696F4D">
      <w:pPr>
        <w:pStyle w:val="MongoOP"/>
        <w:ind w:left="0"/>
        <w:rPr>
          <w:color w:val="4C483D" w:themeColor="text2"/>
        </w:rPr>
      </w:pPr>
      <w:r>
        <w:t>public class MongoDB_Insert {</w:t>
      </w:r>
    </w:p>
    <w:p w:rsidR="00696F4D" w:rsidRDefault="00696F4D" w:rsidP="00696F4D">
      <w:pPr>
        <w:pStyle w:val="MongoOP"/>
        <w:ind w:left="0"/>
        <w:rPr>
          <w:color w:val="4C483D" w:themeColor="text2"/>
        </w:rPr>
      </w:pPr>
      <w:r>
        <w:tab/>
        <w:t xml:space="preserve">public static void main(String[] </w:t>
      </w:r>
      <w:r>
        <w:rPr>
          <w:color w:val="6A3E3E"/>
        </w:rPr>
        <w:t>args</w:t>
      </w:r>
      <w:r>
        <w:t>) {</w:t>
      </w:r>
    </w:p>
    <w:p w:rsidR="00696F4D" w:rsidRDefault="00696F4D" w:rsidP="00696F4D">
      <w:pPr>
        <w:pStyle w:val="MongoOP"/>
        <w:ind w:left="0"/>
      </w:pPr>
    </w:p>
    <w:p w:rsidR="00696F4D" w:rsidRDefault="00696F4D" w:rsidP="00696F4D">
      <w:pPr>
        <w:pStyle w:val="MongoOP"/>
        <w:ind w:left="0"/>
        <w:rPr>
          <w:color w:val="4C483D" w:themeColor="text2"/>
        </w:rPr>
      </w:pPr>
      <w:r>
        <w:tab/>
      </w:r>
      <w:r>
        <w:tab/>
        <w:t>try {</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Mongo </w:t>
      </w:r>
      <w:r>
        <w:rPr>
          <w:color w:val="6A3E3E"/>
        </w:rPr>
        <w:t>mongo</w:t>
      </w:r>
      <w:r>
        <w:t xml:space="preserve"> = new Mongo(</w:t>
      </w:r>
      <w:r>
        <w:rPr>
          <w:color w:val="2A00FF"/>
        </w:rPr>
        <w:t>"localhost"</w:t>
      </w:r>
      <w:r>
        <w:t>, 27017);</w:t>
      </w:r>
    </w:p>
    <w:p w:rsidR="00696F4D" w:rsidRDefault="00696F4D" w:rsidP="00696F4D">
      <w:pPr>
        <w:pStyle w:val="MongoOP"/>
        <w:ind w:left="0"/>
        <w:rPr>
          <w:color w:val="4C483D" w:themeColor="text2"/>
        </w:rPr>
      </w:pPr>
      <w:r>
        <w:tab/>
      </w:r>
      <w:r>
        <w:tab/>
      </w:r>
      <w:r>
        <w:tab/>
        <w:t xml:space="preserve">DB </w:t>
      </w:r>
      <w:r>
        <w:rPr>
          <w:color w:val="6A3E3E"/>
        </w:rPr>
        <w:t>db</w:t>
      </w:r>
      <w:r>
        <w:t xml:space="preserve"> = </w:t>
      </w:r>
      <w:r>
        <w:rPr>
          <w:color w:val="6A3E3E"/>
        </w:rPr>
        <w:t>mongo</w:t>
      </w:r>
      <w:r>
        <w:t>.getDB(</w:t>
      </w:r>
      <w:r>
        <w:rPr>
          <w:color w:val="2A00FF"/>
        </w:rPr>
        <w:t>"smlcodes"</w:t>
      </w:r>
      <w: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DBCollection </w:t>
      </w:r>
      <w:r>
        <w:rPr>
          <w:color w:val="6A3E3E"/>
        </w:rPr>
        <w:t>collection</w:t>
      </w:r>
      <w:r>
        <w:t xml:space="preserve"> = </w:t>
      </w:r>
      <w:r>
        <w:rPr>
          <w:color w:val="6A3E3E"/>
        </w:rPr>
        <w:t>db</w:t>
      </w:r>
      <w:r>
        <w:t>.getCollection(</w:t>
      </w:r>
      <w:r>
        <w:rPr>
          <w:color w:val="2A00FF"/>
        </w:rPr>
        <w:t>"users"</w:t>
      </w:r>
      <w:r>
        <w:t>);</w:t>
      </w:r>
    </w:p>
    <w:p w:rsidR="00696F4D" w:rsidRDefault="00696F4D" w:rsidP="00696F4D">
      <w:pPr>
        <w:pStyle w:val="MongoOP"/>
        <w:ind w:left="0"/>
        <w:rPr>
          <w:color w:val="4C483D" w:themeColor="text2"/>
        </w:rPr>
      </w:pPr>
      <w:r>
        <w:tab/>
      </w:r>
      <w:r>
        <w:tab/>
      </w:r>
      <w:r>
        <w:tab/>
      </w:r>
      <w:r>
        <w:rPr>
          <w:color w:val="6A3E3E"/>
        </w:rPr>
        <w:t>collection</w:t>
      </w:r>
      <w:r>
        <w:t>.remove(new BasicDBObject());</w:t>
      </w:r>
    </w:p>
    <w:p w:rsidR="00696F4D" w:rsidRDefault="00696F4D" w:rsidP="00696F4D">
      <w:pPr>
        <w:pStyle w:val="MongoOP"/>
        <w:ind w:left="0"/>
      </w:pPr>
    </w:p>
    <w:p w:rsidR="00696F4D" w:rsidRDefault="00696F4D" w:rsidP="00696F4D">
      <w:pPr>
        <w:pStyle w:val="MongoOP"/>
        <w:ind w:left="0"/>
        <w:rPr>
          <w:color w:val="4C483D" w:themeColor="text2"/>
        </w:rPr>
      </w:pPr>
      <w:r>
        <w:rPr>
          <w:color w:val="000000"/>
        </w:rPr>
        <w:tab/>
      </w:r>
      <w:r>
        <w:rPr>
          <w:color w:val="000000"/>
        </w:rPr>
        <w:tab/>
      </w:r>
      <w:r>
        <w:rPr>
          <w:color w:val="000000"/>
        </w:rPr>
        <w:tab/>
      </w:r>
      <w:r>
        <w:t>// 1. BasicDBObject example</w:t>
      </w:r>
    </w:p>
    <w:p w:rsidR="00696F4D" w:rsidRDefault="00696F4D" w:rsidP="00696F4D">
      <w:pPr>
        <w:pStyle w:val="MongoOP"/>
        <w:ind w:left="0"/>
        <w:rPr>
          <w:color w:val="4C483D" w:themeColor="text2"/>
        </w:rPr>
      </w:pPr>
      <w:r>
        <w:rPr>
          <w:color w:val="000000"/>
        </w:rPr>
        <w:tab/>
      </w:r>
      <w:r>
        <w:rPr>
          <w:color w:val="000000"/>
        </w:rPr>
        <w:tab/>
      </w:r>
      <w:r>
        <w:rPr>
          <w:color w:val="000000"/>
        </w:rPr>
        <w:tab/>
        <w:t>System.</w:t>
      </w:r>
      <w:r>
        <w:rPr>
          <w:i/>
          <w:iCs/>
          <w:color w:val="0000C0"/>
        </w:rPr>
        <w:t>out</w:t>
      </w:r>
      <w:r>
        <w:rPr>
          <w:color w:val="000000"/>
        </w:rPr>
        <w:t>.println(</w:t>
      </w:r>
      <w:r>
        <w:t>"1.BasicDBObject example..."</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t>System.</w:t>
      </w:r>
      <w:r>
        <w:rPr>
          <w:i/>
          <w:iCs/>
          <w:color w:val="0000C0"/>
        </w:rPr>
        <w:t>out</w:t>
      </w:r>
      <w:r>
        <w:rPr>
          <w:color w:val="000000"/>
        </w:rPr>
        <w:t>.println(</w:t>
      </w:r>
      <w:r>
        <w:t>"==========================="</w:t>
      </w:r>
      <w:r>
        <w:rPr>
          <w:color w:val="000000"/>
        </w:rPr>
        <w:t>);</w:t>
      </w:r>
    </w:p>
    <w:p w:rsidR="00696F4D" w:rsidRDefault="00696F4D" w:rsidP="00696F4D">
      <w:pPr>
        <w:pStyle w:val="MongoOP"/>
        <w:ind w:left="0"/>
        <w:rPr>
          <w:color w:val="4C483D" w:themeColor="text2"/>
        </w:rPr>
      </w:pPr>
      <w:r>
        <w:tab/>
      </w:r>
      <w:r>
        <w:tab/>
      </w:r>
      <w:r>
        <w:tab/>
        <w:t xml:space="preserve">BasicDBObject </w:t>
      </w:r>
      <w:r>
        <w:rPr>
          <w:color w:val="6A3E3E"/>
        </w:rPr>
        <w:t>document</w:t>
      </w:r>
      <w:r>
        <w:t xml:space="preserve"> = new BasicDBObject();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w:t>
      </w:r>
      <w:r>
        <w:rPr>
          <w:color w:val="000000"/>
        </w:rPr>
        <w:t>.put(</w:t>
      </w:r>
      <w:r>
        <w:t>"username"</w:t>
      </w:r>
      <w:r>
        <w:rPr>
          <w:color w:val="000000"/>
        </w:rPr>
        <w:t xml:space="preserve">, </w:t>
      </w:r>
      <w:r>
        <w:t>"satyajohnny"</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w:t>
      </w:r>
      <w:r>
        <w:rPr>
          <w:color w:val="000000"/>
        </w:rPr>
        <w:t>.put(</w:t>
      </w:r>
      <w:r>
        <w:t>"password"</w:t>
      </w:r>
      <w:r>
        <w:rPr>
          <w:color w:val="000000"/>
        </w:rPr>
        <w:t xml:space="preserve">, </w:t>
      </w:r>
      <w:r>
        <w:t>"password254"</w:t>
      </w:r>
      <w:r>
        <w:rPr>
          <w:color w:val="000000"/>
        </w:rP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BasicDBObject </w:t>
      </w:r>
      <w:r>
        <w:rPr>
          <w:color w:val="6A3E3E"/>
        </w:rPr>
        <w:t>documentDetail</w:t>
      </w:r>
      <w:r>
        <w:t xml:space="preserve"> = new BasicDBObject();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documentDetail</w:t>
      </w:r>
      <w:r>
        <w:rPr>
          <w:color w:val="000000"/>
        </w:rPr>
        <w:t>.put(</w:t>
      </w:r>
      <w:r>
        <w:t>"street"</w:t>
      </w:r>
      <w:r>
        <w:rPr>
          <w:color w:val="000000"/>
        </w:rPr>
        <w:t xml:space="preserve">, </w:t>
      </w:r>
      <w:r>
        <w:t>"RAMALAYAM"</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documentDetail</w:t>
      </w:r>
      <w:r>
        <w:rPr>
          <w:color w:val="000000"/>
        </w:rPr>
        <w:t>.put(</w:t>
      </w:r>
      <w:r>
        <w:t>"city"</w:t>
      </w:r>
      <w:r>
        <w:rPr>
          <w:color w:val="000000"/>
        </w:rPr>
        <w:t xml:space="preserve">, </w:t>
      </w:r>
      <w:r>
        <w:t>"VIJAYAWADA"</w:t>
      </w:r>
      <w:r>
        <w:rPr>
          <w:color w:val="000000"/>
        </w:rPr>
        <w:t>);</w:t>
      </w:r>
    </w:p>
    <w:p w:rsidR="00696F4D" w:rsidRDefault="00696F4D" w:rsidP="00696F4D">
      <w:pPr>
        <w:pStyle w:val="MongoOP"/>
        <w:ind w:left="0"/>
        <w:rPr>
          <w:color w:val="4C483D" w:themeColor="text2"/>
        </w:rPr>
      </w:pPr>
      <w:r>
        <w:rPr>
          <w:color w:val="000000"/>
        </w:rPr>
        <w:lastRenderedPageBreak/>
        <w:tab/>
      </w:r>
      <w:r>
        <w:rPr>
          <w:color w:val="000000"/>
        </w:rPr>
        <w:tab/>
      </w:r>
      <w:r>
        <w:rPr>
          <w:color w:val="000000"/>
        </w:rPr>
        <w:tab/>
      </w:r>
      <w:r>
        <w:rPr>
          <w:color w:val="6A3E3E"/>
        </w:rPr>
        <w:t>documentDetail</w:t>
      </w:r>
      <w:r>
        <w:rPr>
          <w:color w:val="000000"/>
        </w:rPr>
        <w:t>.put(</w:t>
      </w:r>
      <w:r>
        <w:t>"state"</w:t>
      </w:r>
      <w:r>
        <w:rPr>
          <w:color w:val="000000"/>
        </w:rPr>
        <w:t xml:space="preserve">, </w:t>
      </w:r>
      <w:r>
        <w:t>"ANDHRA PRADESH"</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t>document</w:t>
      </w:r>
      <w:r>
        <w:rPr>
          <w:color w:val="000000"/>
        </w:rPr>
        <w:t>.put(</w:t>
      </w:r>
      <w:r>
        <w:rPr>
          <w:color w:val="2A00FF"/>
        </w:rPr>
        <w:t>"address"</w:t>
      </w:r>
      <w:r>
        <w:rPr>
          <w:color w:val="000000"/>
        </w:rPr>
        <w:t xml:space="preserve">, </w:t>
      </w:r>
      <w:r>
        <w:t>documentDetail</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t>collection</w:t>
      </w:r>
      <w:r>
        <w:rPr>
          <w:color w:val="000000"/>
        </w:rPr>
        <w:t>.insert(</w:t>
      </w:r>
      <w:r>
        <w:t>document</w:t>
      </w:r>
      <w:r>
        <w:rPr>
          <w:color w:val="000000"/>
        </w:rP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DBCursor </w:t>
      </w:r>
      <w:r>
        <w:rPr>
          <w:color w:val="6A3E3E"/>
        </w:rPr>
        <w:t>cursorDoc</w:t>
      </w:r>
      <w:r>
        <w:t xml:space="preserve"> = </w:t>
      </w:r>
      <w:r>
        <w:rPr>
          <w:color w:val="6A3E3E"/>
        </w:rPr>
        <w:t>collection</w:t>
      </w:r>
      <w:r>
        <w:t>.find();</w:t>
      </w:r>
    </w:p>
    <w:p w:rsidR="00696F4D" w:rsidRDefault="00696F4D" w:rsidP="00696F4D">
      <w:pPr>
        <w:pStyle w:val="MongoOP"/>
        <w:ind w:left="0"/>
        <w:rPr>
          <w:color w:val="4C483D" w:themeColor="text2"/>
        </w:rPr>
      </w:pPr>
      <w:r>
        <w:tab/>
      </w:r>
      <w:r>
        <w:tab/>
      </w:r>
      <w:r>
        <w:tab/>
        <w:t>while (</w:t>
      </w:r>
      <w:r>
        <w:rPr>
          <w:color w:val="6A3E3E"/>
        </w:rPr>
        <w:t>cursorDoc</w:t>
      </w:r>
      <w:r>
        <w:t>.hasNext()) {</w:t>
      </w:r>
    </w:p>
    <w:p w:rsidR="00696F4D" w:rsidRDefault="00696F4D" w:rsidP="00696F4D">
      <w:pPr>
        <w:pStyle w:val="MongoOP"/>
        <w:ind w:left="0"/>
        <w:rPr>
          <w:color w:val="4C483D" w:themeColor="text2"/>
        </w:rPr>
      </w:pPr>
      <w:r>
        <w:tab/>
      </w:r>
      <w:r>
        <w:tab/>
      </w:r>
      <w:r>
        <w:tab/>
      </w:r>
      <w:r>
        <w:tab/>
        <w:t>System.</w:t>
      </w:r>
      <w:r>
        <w:rPr>
          <w:i/>
          <w:iCs/>
          <w:color w:val="0000C0"/>
        </w:rPr>
        <w:t>out</w:t>
      </w:r>
      <w:r>
        <w:t>.println(</w:t>
      </w:r>
      <w:r>
        <w:rPr>
          <w:color w:val="6A3E3E"/>
        </w:rPr>
        <w:t>cursorDoc</w:t>
      </w:r>
      <w:r>
        <w:t>.next());</w:t>
      </w:r>
    </w:p>
    <w:p w:rsidR="00696F4D" w:rsidRDefault="00696F4D" w:rsidP="00696F4D">
      <w:pPr>
        <w:pStyle w:val="MongoOP"/>
        <w:ind w:left="0"/>
        <w:rPr>
          <w:color w:val="4C483D" w:themeColor="text2"/>
        </w:rPr>
      </w:pPr>
      <w:r>
        <w:tab/>
      </w:r>
      <w:r>
        <w:tab/>
      </w:r>
      <w:r>
        <w:tab/>
        <w:t>}</w:t>
      </w:r>
    </w:p>
    <w:p w:rsidR="00696F4D" w:rsidRDefault="00696F4D" w:rsidP="00696F4D">
      <w:pPr>
        <w:pStyle w:val="MongoOP"/>
        <w:ind w:left="0"/>
        <w:rPr>
          <w:color w:val="4C483D" w:themeColor="text2"/>
        </w:rPr>
      </w:pPr>
      <w:r>
        <w:tab/>
      </w:r>
      <w:r>
        <w:tab/>
      </w:r>
      <w:r>
        <w:tab/>
      </w:r>
      <w:r>
        <w:rPr>
          <w:color w:val="6A3E3E"/>
        </w:rPr>
        <w:t>collection</w:t>
      </w:r>
      <w:r>
        <w:t>.remove(new BasicDBObject());</w:t>
      </w:r>
    </w:p>
    <w:p w:rsidR="00696F4D" w:rsidRDefault="00696F4D" w:rsidP="00696F4D">
      <w:pPr>
        <w:pStyle w:val="MongoOP"/>
        <w:ind w:left="0"/>
      </w:pPr>
    </w:p>
    <w:p w:rsidR="00696F4D" w:rsidRDefault="00696F4D" w:rsidP="00696F4D">
      <w:pPr>
        <w:pStyle w:val="MongoOP"/>
        <w:ind w:left="0"/>
        <w:rPr>
          <w:color w:val="4C483D" w:themeColor="text2"/>
        </w:rPr>
      </w:pPr>
      <w:r>
        <w:rPr>
          <w:color w:val="000000"/>
        </w:rPr>
        <w:tab/>
      </w:r>
      <w:r>
        <w:rPr>
          <w:color w:val="000000"/>
        </w:rPr>
        <w:tab/>
      </w:r>
      <w:r>
        <w:rPr>
          <w:color w:val="000000"/>
        </w:rPr>
        <w:tab/>
      </w:r>
      <w:r>
        <w:t>// 2. BasicDBObjectBuilder example</w:t>
      </w:r>
    </w:p>
    <w:p w:rsidR="00696F4D" w:rsidRDefault="00696F4D" w:rsidP="00696F4D">
      <w:pPr>
        <w:pStyle w:val="MongoOP"/>
        <w:ind w:left="0"/>
        <w:rPr>
          <w:color w:val="4C483D" w:themeColor="text2"/>
        </w:rPr>
      </w:pPr>
      <w:r>
        <w:rPr>
          <w:color w:val="000000"/>
        </w:rPr>
        <w:tab/>
      </w:r>
      <w:r>
        <w:rPr>
          <w:color w:val="000000"/>
        </w:rPr>
        <w:tab/>
      </w:r>
      <w:r>
        <w:rPr>
          <w:color w:val="000000"/>
        </w:rPr>
        <w:tab/>
        <w:t>System.</w:t>
      </w:r>
      <w:r>
        <w:rPr>
          <w:i/>
          <w:iCs/>
          <w:color w:val="0000C0"/>
        </w:rPr>
        <w:t>out</w:t>
      </w:r>
      <w:r>
        <w:rPr>
          <w:color w:val="000000"/>
        </w:rPr>
        <w:t>.println(</w:t>
      </w:r>
      <w:r>
        <w:t>"\n\n 2.BasicDBObjectBuilder Insert"</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t>System.</w:t>
      </w:r>
      <w:r>
        <w:rPr>
          <w:i/>
          <w:iCs/>
          <w:color w:val="0000C0"/>
        </w:rPr>
        <w:t>out</w:t>
      </w:r>
      <w:r>
        <w:rPr>
          <w:color w:val="000000"/>
        </w:rPr>
        <w:t>.println(</w:t>
      </w:r>
      <w:r>
        <w:t>"==========================="</w:t>
      </w:r>
      <w:r>
        <w:rPr>
          <w:color w:val="000000"/>
        </w:rPr>
        <w:t>);</w:t>
      </w:r>
    </w:p>
    <w:p w:rsidR="00696F4D" w:rsidRDefault="00696F4D" w:rsidP="00696F4D">
      <w:pPr>
        <w:pStyle w:val="MongoOP"/>
        <w:ind w:left="0"/>
      </w:pPr>
      <w:r>
        <w:tab/>
      </w:r>
      <w:r>
        <w:tab/>
      </w:r>
      <w:r>
        <w:tab/>
        <w:t xml:space="preserve">BasicDBObjectBuilder </w:t>
      </w:r>
      <w:r>
        <w:rPr>
          <w:color w:val="6A3E3E"/>
        </w:rPr>
        <w:t>documentBuilder</w:t>
      </w:r>
      <w:r>
        <w:t xml:space="preserve"> = BasicDBObjectBuilder.</w:t>
      </w:r>
      <w:r>
        <w:rPr>
          <w:i/>
          <w:iCs/>
        </w:rPr>
        <w:t>start</w:t>
      </w:r>
      <w:r>
        <w:t>()</w:t>
      </w:r>
    </w:p>
    <w:p w:rsidR="00696F4D" w:rsidRDefault="00696F4D" w:rsidP="00696F4D">
      <w:pPr>
        <w:pStyle w:val="MongoOP"/>
        <w:ind w:left="0"/>
      </w:pPr>
      <w:r>
        <w:t xml:space="preserve">                                          .add(</w:t>
      </w:r>
      <w:r>
        <w:rPr>
          <w:color w:val="2A00FF"/>
        </w:rPr>
        <w:t>"username"</w:t>
      </w:r>
      <w:r>
        <w:t xml:space="preserve">, </w:t>
      </w:r>
      <w:r>
        <w:rPr>
          <w:color w:val="2A00FF"/>
        </w:rPr>
        <w:t>"Anil"</w:t>
      </w:r>
      <w:r>
        <w:t>)</w:t>
      </w:r>
    </w:p>
    <w:p w:rsidR="00696F4D" w:rsidRDefault="00696F4D" w:rsidP="00696F4D">
      <w:pPr>
        <w:pStyle w:val="MongoOP"/>
        <w:ind w:left="0"/>
        <w:rPr>
          <w:color w:val="4C483D" w:themeColor="text2"/>
        </w:rPr>
      </w:pPr>
      <w:r>
        <w:t xml:space="preserve">                                          .add(</w:t>
      </w:r>
      <w:r>
        <w:rPr>
          <w:color w:val="2A00FF"/>
        </w:rPr>
        <w:t>"password"</w:t>
      </w:r>
      <w:r>
        <w:t>,</w:t>
      </w:r>
      <w:r>
        <w:tab/>
      </w:r>
      <w:r>
        <w:rPr>
          <w:color w:val="2A00FF"/>
        </w:rPr>
        <w:t>"Anigirekula123"</w:t>
      </w:r>
      <w:r>
        <w:t>);</w:t>
      </w:r>
    </w:p>
    <w:p w:rsidR="00696F4D" w:rsidRDefault="00696F4D" w:rsidP="00696F4D">
      <w:pPr>
        <w:pStyle w:val="MongoOP"/>
        <w:ind w:left="0"/>
      </w:pPr>
    </w:p>
    <w:p w:rsidR="00696F4D" w:rsidRDefault="00696F4D" w:rsidP="00696F4D">
      <w:pPr>
        <w:pStyle w:val="MongoOP"/>
        <w:ind w:left="0"/>
      </w:pPr>
      <w:r>
        <w:tab/>
      </w:r>
      <w:r>
        <w:tab/>
      </w:r>
      <w:r>
        <w:tab/>
        <w:t xml:space="preserve">BasicDBObjectBuilder </w:t>
      </w:r>
      <w:r>
        <w:rPr>
          <w:color w:val="6A3E3E"/>
        </w:rPr>
        <w:t>documentBuilderDetail</w:t>
      </w:r>
      <w:r>
        <w:t xml:space="preserve"> = BasicDBObjectBuilder.</w:t>
      </w:r>
      <w:r>
        <w:rPr>
          <w:i/>
          <w:iCs/>
        </w:rPr>
        <w:t>start</w:t>
      </w:r>
      <w:r>
        <w:t>()</w:t>
      </w:r>
    </w:p>
    <w:p w:rsidR="00696F4D" w:rsidRDefault="00696F4D" w:rsidP="00696F4D">
      <w:pPr>
        <w:pStyle w:val="MongoOP"/>
        <w:ind w:left="0"/>
        <w:rPr>
          <w:color w:val="4C483D" w:themeColor="text2"/>
        </w:rPr>
      </w:pPr>
      <w:r>
        <w:t xml:space="preserve">                                 .add(</w:t>
      </w:r>
      <w:r>
        <w:rPr>
          <w:color w:val="2A00FF"/>
        </w:rPr>
        <w:t>"street"</w:t>
      </w:r>
      <w:r>
        <w:t xml:space="preserve">, </w:t>
      </w:r>
      <w:r>
        <w:rPr>
          <w:color w:val="2A00FF"/>
        </w:rPr>
        <w:t>"NTR STREET"</w:t>
      </w:r>
      <w:r>
        <w:t>)</w:t>
      </w:r>
    </w:p>
    <w:p w:rsidR="00696F4D" w:rsidRDefault="00696F4D" w:rsidP="00696F4D">
      <w:pPr>
        <w:pStyle w:val="MongoOP"/>
        <w:ind w:left="0"/>
        <w:rPr>
          <w:color w:val="4C483D" w:themeColor="text2"/>
        </w:rPr>
      </w:pPr>
      <w:r>
        <w:tab/>
      </w:r>
      <w:r>
        <w:tab/>
      </w:r>
      <w:r>
        <w:tab/>
      </w:r>
      <w:r>
        <w:tab/>
        <w:t xml:space="preserve">        .add(</w:t>
      </w:r>
      <w:r>
        <w:rPr>
          <w:color w:val="2A00FF"/>
        </w:rPr>
        <w:t>"city"</w:t>
      </w:r>
      <w:r>
        <w:t xml:space="preserve">, </w:t>
      </w:r>
      <w:r>
        <w:rPr>
          <w:color w:val="2A00FF"/>
        </w:rPr>
        <w:t>"HYDERABAD"</w:t>
      </w:r>
      <w:r>
        <w:t>).add(</w:t>
      </w:r>
      <w:r>
        <w:rPr>
          <w:color w:val="2A00FF"/>
        </w:rPr>
        <w:t>"state"</w:t>
      </w:r>
      <w:r>
        <w:t xml:space="preserve">, </w:t>
      </w:r>
      <w:r>
        <w:rPr>
          <w:color w:val="2A00FF"/>
        </w:rPr>
        <w:t>"TN"</w:t>
      </w:r>
      <w:r>
        <w:t>);</w:t>
      </w:r>
    </w:p>
    <w:p w:rsidR="00696F4D" w:rsidRDefault="00696F4D" w:rsidP="00696F4D">
      <w:pPr>
        <w:pStyle w:val="MongoOP"/>
        <w:ind w:left="0"/>
        <w:rPr>
          <w:color w:val="4C483D" w:themeColor="text2"/>
        </w:rPr>
      </w:pPr>
      <w:r>
        <w:rPr>
          <w:color w:val="000000"/>
        </w:rPr>
        <w:tab/>
      </w:r>
      <w:r>
        <w:rPr>
          <w:color w:val="000000"/>
        </w:rPr>
        <w:tab/>
      </w:r>
      <w:r>
        <w:rPr>
          <w:color w:val="000000"/>
        </w:rPr>
        <w:tab/>
      </w:r>
      <w:r>
        <w:t>documentBuilder</w:t>
      </w:r>
      <w:r>
        <w:rPr>
          <w:color w:val="000000"/>
        </w:rPr>
        <w:t>.add(</w:t>
      </w:r>
      <w:r>
        <w:rPr>
          <w:color w:val="2A00FF"/>
        </w:rPr>
        <w:t>"detail"</w:t>
      </w:r>
      <w:r>
        <w:rPr>
          <w:color w:val="000000"/>
        </w:rPr>
        <w:t xml:space="preserve">, </w:t>
      </w:r>
      <w:r>
        <w:t>documentBuilderDetail</w:t>
      </w:r>
      <w:r>
        <w:rPr>
          <w:color w:val="000000"/>
        </w:rPr>
        <w:t>.get());</w:t>
      </w:r>
    </w:p>
    <w:p w:rsidR="00696F4D" w:rsidRDefault="00696F4D" w:rsidP="00696F4D">
      <w:pPr>
        <w:pStyle w:val="MongoOP"/>
        <w:ind w:left="0"/>
        <w:rPr>
          <w:color w:val="4C483D" w:themeColor="text2"/>
        </w:rPr>
      </w:pPr>
      <w:r>
        <w:rPr>
          <w:color w:val="000000"/>
        </w:rPr>
        <w:tab/>
      </w:r>
      <w:r>
        <w:rPr>
          <w:color w:val="000000"/>
        </w:rPr>
        <w:tab/>
      </w:r>
      <w:r>
        <w:rPr>
          <w:color w:val="000000"/>
        </w:rPr>
        <w:tab/>
      </w:r>
      <w:r>
        <w:t>collection</w:t>
      </w:r>
      <w:r>
        <w:rPr>
          <w:color w:val="000000"/>
        </w:rPr>
        <w:t>.insert(</w:t>
      </w:r>
      <w:r>
        <w:t>documentBuilder</w:t>
      </w:r>
      <w:r>
        <w:rPr>
          <w:color w:val="000000"/>
        </w:rPr>
        <w:t>.get());</w:t>
      </w:r>
    </w:p>
    <w:p w:rsidR="00696F4D" w:rsidRDefault="00696F4D" w:rsidP="00696F4D">
      <w:pPr>
        <w:pStyle w:val="MongoOP"/>
        <w:ind w:left="0"/>
      </w:pPr>
    </w:p>
    <w:p w:rsidR="00696F4D" w:rsidRDefault="00696F4D" w:rsidP="00696F4D">
      <w:pPr>
        <w:pStyle w:val="MongoOP"/>
        <w:ind w:left="0"/>
        <w:rPr>
          <w:color w:val="4C483D" w:themeColor="text2"/>
        </w:rPr>
      </w:pPr>
      <w:r>
        <w:rPr>
          <w:color w:val="000000"/>
        </w:rPr>
        <w:tab/>
      </w:r>
      <w:r>
        <w:rPr>
          <w:color w:val="000000"/>
        </w:rPr>
        <w:tab/>
      </w:r>
      <w:r>
        <w:rPr>
          <w:color w:val="000000"/>
        </w:rPr>
        <w:tab/>
        <w:t xml:space="preserve">DBCursor </w:t>
      </w:r>
      <w:r>
        <w:t>cursorDocBuilder</w:t>
      </w:r>
      <w:r>
        <w:rPr>
          <w:color w:val="000000"/>
        </w:rPr>
        <w:t xml:space="preserve"> = </w:t>
      </w:r>
      <w:r>
        <w:t>collection</w:t>
      </w:r>
      <w:r>
        <w:rPr>
          <w:color w:val="000000"/>
        </w:rPr>
        <w:t>.find();</w:t>
      </w:r>
    </w:p>
    <w:p w:rsidR="00696F4D" w:rsidRDefault="00696F4D" w:rsidP="00696F4D">
      <w:pPr>
        <w:pStyle w:val="MongoOP"/>
        <w:ind w:left="0"/>
        <w:rPr>
          <w:color w:val="4C483D" w:themeColor="text2"/>
        </w:rPr>
      </w:pPr>
      <w:r>
        <w:tab/>
      </w:r>
      <w:r>
        <w:tab/>
      </w:r>
      <w:r>
        <w:tab/>
        <w:t>while (</w:t>
      </w:r>
      <w:r>
        <w:rPr>
          <w:color w:val="6A3E3E"/>
        </w:rPr>
        <w:t>cursorDocBuilder</w:t>
      </w:r>
      <w:r>
        <w:t>.hasNext()) {</w:t>
      </w:r>
    </w:p>
    <w:p w:rsidR="00696F4D" w:rsidRDefault="00696F4D" w:rsidP="00696F4D">
      <w:pPr>
        <w:pStyle w:val="MongoOP"/>
        <w:ind w:left="0"/>
        <w:rPr>
          <w:color w:val="4C483D" w:themeColor="text2"/>
        </w:rPr>
      </w:pPr>
      <w:r>
        <w:tab/>
      </w:r>
      <w:r>
        <w:tab/>
      </w:r>
      <w:r>
        <w:tab/>
      </w:r>
      <w:r>
        <w:tab/>
        <w:t>System.</w:t>
      </w:r>
      <w:r>
        <w:rPr>
          <w:i/>
          <w:iCs/>
          <w:color w:val="0000C0"/>
        </w:rPr>
        <w:t>out</w:t>
      </w:r>
      <w:r>
        <w:t>.println(</w:t>
      </w:r>
      <w:r>
        <w:rPr>
          <w:color w:val="6A3E3E"/>
        </w:rPr>
        <w:t>cursorDocBuilder</w:t>
      </w:r>
      <w:r>
        <w:t>.next());</w:t>
      </w:r>
    </w:p>
    <w:p w:rsidR="00696F4D" w:rsidRDefault="00696F4D" w:rsidP="00696F4D">
      <w:pPr>
        <w:pStyle w:val="MongoOP"/>
        <w:ind w:left="0"/>
        <w:rPr>
          <w:color w:val="4C483D" w:themeColor="text2"/>
        </w:rPr>
      </w:pPr>
      <w:r>
        <w:tab/>
      </w:r>
      <w:r>
        <w:tab/>
      </w:r>
      <w:r>
        <w:tab/>
        <w:t>}</w:t>
      </w:r>
    </w:p>
    <w:p w:rsidR="00696F4D" w:rsidRDefault="00696F4D" w:rsidP="00696F4D">
      <w:pPr>
        <w:pStyle w:val="MongoOP"/>
        <w:ind w:left="0"/>
        <w:rPr>
          <w:color w:val="4C483D" w:themeColor="text2"/>
        </w:rPr>
      </w:pPr>
      <w:r>
        <w:tab/>
      </w:r>
      <w:r>
        <w:tab/>
      </w:r>
      <w:r>
        <w:tab/>
      </w:r>
      <w:r>
        <w:rPr>
          <w:color w:val="6A3E3E"/>
        </w:rPr>
        <w:t>collection</w:t>
      </w:r>
      <w:r>
        <w:t>.remove(new BasicDBObject());</w:t>
      </w:r>
    </w:p>
    <w:p w:rsidR="00696F4D" w:rsidRDefault="00696F4D" w:rsidP="00696F4D">
      <w:pPr>
        <w:pStyle w:val="MongoOP"/>
        <w:ind w:left="0"/>
      </w:pPr>
    </w:p>
    <w:p w:rsidR="00696F4D" w:rsidRDefault="00696F4D" w:rsidP="00696F4D">
      <w:pPr>
        <w:pStyle w:val="MongoOP"/>
        <w:ind w:left="0"/>
        <w:rPr>
          <w:color w:val="4C483D" w:themeColor="text2"/>
        </w:rPr>
      </w:pPr>
      <w:r>
        <w:rPr>
          <w:color w:val="000000"/>
        </w:rPr>
        <w:tab/>
      </w:r>
      <w:r>
        <w:rPr>
          <w:color w:val="000000"/>
        </w:rPr>
        <w:tab/>
      </w:r>
      <w:r>
        <w:rPr>
          <w:color w:val="000000"/>
        </w:rPr>
        <w:tab/>
      </w:r>
      <w:r>
        <w:t>// 3. Map example</w:t>
      </w:r>
    </w:p>
    <w:p w:rsidR="00696F4D" w:rsidRDefault="00696F4D" w:rsidP="00696F4D">
      <w:pPr>
        <w:pStyle w:val="MongoOP"/>
        <w:ind w:left="0"/>
        <w:rPr>
          <w:color w:val="4C483D" w:themeColor="text2"/>
        </w:rPr>
      </w:pPr>
      <w:r>
        <w:tab/>
      </w:r>
      <w:r>
        <w:tab/>
      </w:r>
      <w:r>
        <w:tab/>
        <w:t>System.</w:t>
      </w:r>
      <w:r>
        <w:rPr>
          <w:i/>
          <w:iCs/>
          <w:color w:val="0000C0"/>
        </w:rPr>
        <w:t>out</w:t>
      </w:r>
      <w:r>
        <w:t>.println(</w:t>
      </w:r>
      <w:r>
        <w:rPr>
          <w:color w:val="2A00FF"/>
        </w:rPr>
        <w:t>"\n\n 3.MAP Insert"</w:t>
      </w:r>
      <w:r>
        <w:t>);</w:t>
      </w:r>
    </w:p>
    <w:p w:rsidR="00696F4D" w:rsidRDefault="00696F4D" w:rsidP="00696F4D">
      <w:pPr>
        <w:pStyle w:val="MongoOP"/>
        <w:ind w:left="0"/>
        <w:rPr>
          <w:color w:val="4C483D" w:themeColor="text2"/>
        </w:rPr>
      </w:pPr>
      <w:r>
        <w:rPr>
          <w:color w:val="000000"/>
        </w:rPr>
        <w:tab/>
      </w:r>
      <w:r>
        <w:rPr>
          <w:color w:val="000000"/>
        </w:rPr>
        <w:tab/>
      </w:r>
      <w:r>
        <w:rPr>
          <w:color w:val="000000"/>
        </w:rPr>
        <w:tab/>
        <w:t>System.</w:t>
      </w:r>
      <w:r>
        <w:rPr>
          <w:i/>
          <w:iCs/>
          <w:color w:val="0000C0"/>
        </w:rPr>
        <w:t>out</w:t>
      </w:r>
      <w:r>
        <w:rPr>
          <w:color w:val="000000"/>
        </w:rPr>
        <w:t>.println(</w:t>
      </w:r>
      <w:r>
        <w:t>"==========================="</w:t>
      </w:r>
      <w:r>
        <w:rPr>
          <w:color w:val="000000"/>
        </w:rPr>
        <w:t>);</w:t>
      </w:r>
    </w:p>
    <w:p w:rsidR="00696F4D" w:rsidRDefault="00696F4D" w:rsidP="00696F4D">
      <w:pPr>
        <w:pStyle w:val="MongoOP"/>
        <w:ind w:left="0"/>
        <w:rPr>
          <w:color w:val="4C483D" w:themeColor="text2"/>
        </w:rPr>
      </w:pPr>
      <w:r>
        <w:tab/>
      </w:r>
      <w:r>
        <w:tab/>
      </w:r>
      <w:r>
        <w:tab/>
        <w:t xml:space="preserve">Map&lt;String, Object&gt; </w:t>
      </w:r>
      <w:r>
        <w:rPr>
          <w:color w:val="6A3E3E"/>
        </w:rPr>
        <w:t>documentMap</w:t>
      </w:r>
      <w:r>
        <w:t xml:space="preserve"> = new HashMap&lt;String, Object&gt;();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documentMap</w:t>
      </w:r>
      <w:r>
        <w:rPr>
          <w:color w:val="000000"/>
        </w:rPr>
        <w:t>.put(</w:t>
      </w:r>
      <w:r>
        <w:t>"username"</w:t>
      </w:r>
      <w:r>
        <w:rPr>
          <w:color w:val="000000"/>
        </w:rPr>
        <w:t xml:space="preserve">, </w:t>
      </w:r>
      <w:r>
        <w:t>"mapuser"</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documentMap</w:t>
      </w:r>
      <w:r>
        <w:rPr>
          <w:color w:val="000000"/>
        </w:rPr>
        <w:t>.put(</w:t>
      </w:r>
      <w:r>
        <w:t>"password"</w:t>
      </w:r>
      <w:r>
        <w:rPr>
          <w:color w:val="000000"/>
        </w:rPr>
        <w:t xml:space="preserve">, </w:t>
      </w:r>
      <w:r>
        <w:t>"mapassword"</w:t>
      </w:r>
      <w:r>
        <w:rPr>
          <w:color w:val="000000"/>
        </w:rP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Map&lt;String, Object&gt; </w:t>
      </w:r>
      <w:r>
        <w:rPr>
          <w:color w:val="6A3E3E"/>
        </w:rPr>
        <w:t>documentMapDetail</w:t>
      </w:r>
      <w:r>
        <w:t xml:space="preserve"> = new HashMap&lt;String, Object&gt;();</w:t>
      </w:r>
    </w:p>
    <w:p w:rsidR="00696F4D" w:rsidRDefault="00696F4D" w:rsidP="00696F4D">
      <w:pPr>
        <w:pStyle w:val="MongoOP"/>
        <w:ind w:left="0"/>
        <w:rPr>
          <w:color w:val="4C483D" w:themeColor="text2"/>
        </w:rPr>
      </w:pPr>
      <w:r>
        <w:rPr>
          <w:color w:val="000000"/>
        </w:rPr>
        <w:tab/>
      </w:r>
      <w:r>
        <w:rPr>
          <w:color w:val="000000"/>
        </w:rPr>
        <w:tab/>
      </w:r>
      <w:r>
        <w:rPr>
          <w:color w:val="000000"/>
        </w:rPr>
        <w:tab/>
      </w:r>
      <w:r>
        <w:rPr>
          <w:color w:val="6A3E3E"/>
        </w:rPr>
        <w:t>documentMapDetail</w:t>
      </w:r>
      <w:r>
        <w:rPr>
          <w:color w:val="000000"/>
        </w:rPr>
        <w:t>.put(</w:t>
      </w:r>
      <w:r>
        <w:t>"street"</w:t>
      </w:r>
      <w:r>
        <w:rPr>
          <w:color w:val="000000"/>
        </w:rPr>
        <w:t xml:space="preserve">, </w:t>
      </w:r>
      <w:r>
        <w:t>"JAMES STREET"</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t>documentMapDetail</w:t>
      </w:r>
      <w:r>
        <w:rPr>
          <w:color w:val="000000"/>
        </w:rPr>
        <w:t>.put(</w:t>
      </w:r>
      <w:r>
        <w:rPr>
          <w:color w:val="2A00FF"/>
        </w:rPr>
        <w:t>"city"</w:t>
      </w:r>
      <w:r>
        <w:rPr>
          <w:color w:val="000000"/>
        </w:rPr>
        <w:t xml:space="preserve">, </w:t>
      </w:r>
      <w:r>
        <w:rPr>
          <w:color w:val="2A00FF"/>
        </w:rPr>
        <w:t>"GEORGIO"</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t>documentMapDetail</w:t>
      </w:r>
      <w:r>
        <w:rPr>
          <w:color w:val="000000"/>
        </w:rPr>
        <w:t>.put(</w:t>
      </w:r>
      <w:r>
        <w:rPr>
          <w:color w:val="2A00FF"/>
        </w:rPr>
        <w:t>"state"</w:t>
      </w:r>
      <w:r>
        <w:rPr>
          <w:color w:val="000000"/>
        </w:rPr>
        <w:t xml:space="preserve">, </w:t>
      </w:r>
      <w:r>
        <w:rPr>
          <w:color w:val="2A00FF"/>
        </w:rPr>
        <w:t>"U.S"</w:t>
      </w:r>
      <w:r>
        <w:rPr>
          <w:color w:val="000000"/>
        </w:rPr>
        <w:t>);</w:t>
      </w:r>
    </w:p>
    <w:p w:rsidR="00696F4D" w:rsidRDefault="00696F4D" w:rsidP="00696F4D">
      <w:pPr>
        <w:pStyle w:val="MongoOP"/>
        <w:ind w:left="0"/>
        <w:rPr>
          <w:color w:val="4C483D" w:themeColor="text2"/>
        </w:rPr>
      </w:pPr>
      <w:r>
        <w:rPr>
          <w:color w:val="000000"/>
        </w:rPr>
        <w:tab/>
      </w:r>
      <w:r>
        <w:rPr>
          <w:color w:val="000000"/>
        </w:rPr>
        <w:tab/>
      </w:r>
      <w:r>
        <w:rPr>
          <w:color w:val="000000"/>
        </w:rPr>
        <w:tab/>
      </w:r>
      <w:r>
        <w:t>documentMap</w:t>
      </w:r>
      <w:r>
        <w:rPr>
          <w:color w:val="000000"/>
        </w:rPr>
        <w:t>.put(</w:t>
      </w:r>
      <w:r>
        <w:rPr>
          <w:color w:val="2A00FF"/>
        </w:rPr>
        <w:t>"detail"</w:t>
      </w:r>
      <w:r>
        <w:rPr>
          <w:color w:val="000000"/>
        </w:rPr>
        <w:t xml:space="preserve">, </w:t>
      </w:r>
      <w:r>
        <w:t>documentMapDetail</w:t>
      </w:r>
      <w:r>
        <w:rPr>
          <w:color w:val="000000"/>
        </w:rPr>
        <w:t>);</w:t>
      </w:r>
    </w:p>
    <w:p w:rsidR="00696F4D" w:rsidRDefault="00696F4D" w:rsidP="00696F4D">
      <w:pPr>
        <w:pStyle w:val="MongoOP"/>
        <w:ind w:left="0"/>
        <w:rPr>
          <w:color w:val="4C483D" w:themeColor="text2"/>
        </w:rPr>
      </w:pPr>
      <w:r>
        <w:tab/>
      </w:r>
      <w:r>
        <w:tab/>
      </w:r>
      <w:r>
        <w:tab/>
      </w:r>
      <w:r>
        <w:rPr>
          <w:color w:val="6A3E3E"/>
        </w:rPr>
        <w:t>collection</w:t>
      </w:r>
      <w:r>
        <w:t>.insert(new BasicDBObject(</w:t>
      </w:r>
      <w:r>
        <w:rPr>
          <w:color w:val="6A3E3E"/>
        </w:rPr>
        <w:t>documentMap</w:t>
      </w:r>
      <w: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DBCursor </w:t>
      </w:r>
      <w:r>
        <w:rPr>
          <w:color w:val="6A3E3E"/>
        </w:rPr>
        <w:t>cursorDocMap</w:t>
      </w:r>
      <w:r>
        <w:t xml:space="preserve"> = </w:t>
      </w:r>
      <w:r>
        <w:rPr>
          <w:color w:val="6A3E3E"/>
        </w:rPr>
        <w:t>collection</w:t>
      </w:r>
      <w:r>
        <w:t>.find();</w:t>
      </w:r>
    </w:p>
    <w:p w:rsidR="00696F4D" w:rsidRDefault="00696F4D" w:rsidP="00696F4D">
      <w:pPr>
        <w:pStyle w:val="MongoOP"/>
        <w:ind w:left="0"/>
        <w:rPr>
          <w:color w:val="4C483D" w:themeColor="text2"/>
        </w:rPr>
      </w:pPr>
      <w:r>
        <w:tab/>
      </w:r>
      <w:r>
        <w:tab/>
      </w:r>
      <w:r>
        <w:tab/>
        <w:t>while (</w:t>
      </w:r>
      <w:r>
        <w:rPr>
          <w:color w:val="6A3E3E"/>
        </w:rPr>
        <w:t>cursorDocMap</w:t>
      </w:r>
      <w:r>
        <w:t>.hasNext()) {</w:t>
      </w:r>
    </w:p>
    <w:p w:rsidR="00696F4D" w:rsidRDefault="00696F4D" w:rsidP="00696F4D">
      <w:pPr>
        <w:pStyle w:val="MongoOP"/>
        <w:ind w:left="0"/>
        <w:rPr>
          <w:color w:val="4C483D" w:themeColor="text2"/>
        </w:rPr>
      </w:pPr>
      <w:r>
        <w:tab/>
      </w:r>
      <w:r>
        <w:tab/>
      </w:r>
      <w:r>
        <w:tab/>
      </w:r>
      <w:r>
        <w:tab/>
        <w:t>System.</w:t>
      </w:r>
      <w:r>
        <w:rPr>
          <w:i/>
          <w:iCs/>
          <w:color w:val="0000C0"/>
        </w:rPr>
        <w:t>out</w:t>
      </w:r>
      <w:r>
        <w:t>.println(</w:t>
      </w:r>
      <w:r>
        <w:rPr>
          <w:color w:val="6A3E3E"/>
        </w:rPr>
        <w:t>cursorDocMap</w:t>
      </w:r>
      <w:r>
        <w:t>.next());</w:t>
      </w:r>
    </w:p>
    <w:p w:rsidR="00696F4D" w:rsidRDefault="00696F4D" w:rsidP="00696F4D">
      <w:pPr>
        <w:pStyle w:val="MongoOP"/>
        <w:ind w:left="0"/>
        <w:rPr>
          <w:color w:val="4C483D" w:themeColor="text2"/>
        </w:rPr>
      </w:pPr>
      <w:r>
        <w:tab/>
      </w:r>
      <w:r>
        <w:tab/>
      </w:r>
      <w:r>
        <w:tab/>
        <w:t>}</w:t>
      </w:r>
    </w:p>
    <w:p w:rsidR="00696F4D" w:rsidRDefault="00696F4D" w:rsidP="00696F4D">
      <w:pPr>
        <w:pStyle w:val="MongoOP"/>
        <w:ind w:left="0"/>
        <w:rPr>
          <w:color w:val="4C483D" w:themeColor="text2"/>
        </w:rPr>
      </w:pPr>
      <w:r>
        <w:tab/>
      </w:r>
      <w:r>
        <w:tab/>
      </w:r>
      <w:r>
        <w:tab/>
      </w:r>
      <w:r>
        <w:rPr>
          <w:color w:val="6A3E3E"/>
        </w:rPr>
        <w:t>collection</w:t>
      </w:r>
      <w:r>
        <w:t>.remove(new BasicDBObject());</w:t>
      </w:r>
    </w:p>
    <w:p w:rsidR="00696F4D" w:rsidRDefault="00696F4D" w:rsidP="00696F4D">
      <w:pPr>
        <w:pStyle w:val="MongoOP"/>
        <w:ind w:left="0"/>
      </w:pPr>
    </w:p>
    <w:p w:rsidR="00696F4D" w:rsidRDefault="00696F4D" w:rsidP="00696F4D">
      <w:pPr>
        <w:pStyle w:val="MongoOP"/>
        <w:ind w:left="0"/>
        <w:rPr>
          <w:color w:val="4C483D" w:themeColor="text2"/>
        </w:rPr>
      </w:pPr>
      <w:r>
        <w:rPr>
          <w:color w:val="000000"/>
        </w:rPr>
        <w:tab/>
      </w:r>
      <w:r>
        <w:rPr>
          <w:color w:val="000000"/>
        </w:rPr>
        <w:tab/>
      </w:r>
      <w:r>
        <w:rPr>
          <w:color w:val="000000"/>
        </w:rPr>
        <w:tab/>
      </w:r>
      <w:r>
        <w:t>// 4. JSON parse example</w:t>
      </w:r>
    </w:p>
    <w:p w:rsidR="00696F4D" w:rsidRDefault="00696F4D" w:rsidP="00696F4D">
      <w:pPr>
        <w:pStyle w:val="MongoOP"/>
        <w:ind w:left="0"/>
        <w:rPr>
          <w:color w:val="4C483D" w:themeColor="text2"/>
        </w:rPr>
      </w:pPr>
      <w:r>
        <w:tab/>
      </w:r>
      <w:r>
        <w:tab/>
      </w:r>
      <w:r>
        <w:tab/>
        <w:t>System.</w:t>
      </w:r>
      <w:r>
        <w:rPr>
          <w:i/>
          <w:iCs/>
          <w:color w:val="0000C0"/>
        </w:rPr>
        <w:t>out</w:t>
      </w:r>
      <w:r>
        <w:t>.println(</w:t>
      </w:r>
      <w:r>
        <w:rPr>
          <w:color w:val="2A00FF"/>
        </w:rPr>
        <w:t>"\n\n 4.JSON Insert"</w:t>
      </w:r>
      <w:r>
        <w:t>);</w:t>
      </w:r>
    </w:p>
    <w:p w:rsidR="00696F4D" w:rsidRDefault="00696F4D" w:rsidP="00696F4D">
      <w:pPr>
        <w:pStyle w:val="MongoOP"/>
        <w:ind w:left="0"/>
        <w:rPr>
          <w:color w:val="4C483D" w:themeColor="text2"/>
        </w:rPr>
      </w:pPr>
      <w:r>
        <w:rPr>
          <w:color w:val="000000"/>
        </w:rPr>
        <w:tab/>
      </w:r>
      <w:r>
        <w:rPr>
          <w:color w:val="000000"/>
        </w:rPr>
        <w:tab/>
      </w:r>
      <w:r>
        <w:rPr>
          <w:color w:val="000000"/>
        </w:rPr>
        <w:tab/>
        <w:t>System.</w:t>
      </w:r>
      <w:r>
        <w:rPr>
          <w:i/>
          <w:iCs/>
          <w:color w:val="0000C0"/>
        </w:rPr>
        <w:t>out</w:t>
      </w:r>
      <w:r>
        <w:rPr>
          <w:color w:val="000000"/>
        </w:rPr>
        <w:t>.println(</w:t>
      </w:r>
      <w:r>
        <w:t>"==========================="</w:t>
      </w:r>
      <w:r>
        <w:rPr>
          <w:color w:val="000000"/>
        </w:rPr>
        <w:t>);</w:t>
      </w:r>
    </w:p>
    <w:p w:rsidR="00696F4D" w:rsidRDefault="00696F4D" w:rsidP="00696F4D">
      <w:pPr>
        <w:pStyle w:val="MongoOP"/>
        <w:ind w:left="0"/>
      </w:pPr>
    </w:p>
    <w:p w:rsidR="00696F4D" w:rsidRDefault="00696F4D" w:rsidP="00696F4D">
      <w:pPr>
        <w:pStyle w:val="MongoOP"/>
        <w:ind w:left="0"/>
        <w:rPr>
          <w:color w:val="4C483D" w:themeColor="text2"/>
        </w:rPr>
      </w:pPr>
      <w:r>
        <w:rPr>
          <w:color w:val="000000"/>
        </w:rPr>
        <w:tab/>
        <w:t xml:space="preserve">String </w:t>
      </w:r>
      <w:r>
        <w:rPr>
          <w:color w:val="6A3E3E"/>
        </w:rPr>
        <w:t>json</w:t>
      </w:r>
      <w:r>
        <w:rPr>
          <w:color w:val="000000"/>
        </w:rPr>
        <w:t xml:space="preserve"> = </w:t>
      </w:r>
      <w:r>
        <w:t>"{'username' : 'jsonuser','password' : 'JsonPass',"</w:t>
      </w:r>
    </w:p>
    <w:p w:rsidR="00696F4D" w:rsidRDefault="00696F4D" w:rsidP="00696F4D">
      <w:pPr>
        <w:pStyle w:val="MongoOP"/>
        <w:ind w:left="0"/>
        <w:rPr>
          <w:color w:val="4C483D" w:themeColor="text2"/>
        </w:rPr>
      </w:pPr>
      <w:r>
        <w:rPr>
          <w:color w:val="000000"/>
        </w:rPr>
        <w:tab/>
        <w:t xml:space="preserve">+ </w:t>
      </w:r>
      <w:r>
        <w:t>"'detail' : {'street' : 'FIGHTCLUB STREET', 'city' : 'MELBORN', 'state' : 'AUS'}}}"</w:t>
      </w:r>
      <w:r>
        <w:rPr>
          <w:color w:val="000000"/>
        </w:rP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DBObject </w:t>
      </w:r>
      <w:r>
        <w:rPr>
          <w:color w:val="6A3E3E"/>
        </w:rPr>
        <w:t>dbObject</w:t>
      </w:r>
      <w:r>
        <w:t xml:space="preserve"> = (DBObject) JSON.</w:t>
      </w:r>
      <w:r>
        <w:rPr>
          <w:i/>
          <w:iCs/>
        </w:rPr>
        <w:t>parse</w:t>
      </w:r>
      <w:r>
        <w:t>(</w:t>
      </w:r>
      <w:r>
        <w:rPr>
          <w:color w:val="6A3E3E"/>
        </w:rPr>
        <w:t>json</w:t>
      </w:r>
      <w:r>
        <w:t>);</w:t>
      </w:r>
    </w:p>
    <w:p w:rsidR="00696F4D" w:rsidRDefault="00696F4D" w:rsidP="00696F4D">
      <w:pPr>
        <w:pStyle w:val="MongoOP"/>
        <w:ind w:left="0"/>
        <w:rPr>
          <w:color w:val="4C483D" w:themeColor="text2"/>
        </w:rPr>
      </w:pPr>
      <w:r>
        <w:rPr>
          <w:color w:val="000000"/>
        </w:rPr>
        <w:tab/>
      </w:r>
      <w:r>
        <w:rPr>
          <w:color w:val="000000"/>
        </w:rPr>
        <w:tab/>
      </w:r>
      <w:r>
        <w:rPr>
          <w:color w:val="000000"/>
        </w:rPr>
        <w:tab/>
      </w:r>
      <w:r>
        <w:t>collection</w:t>
      </w:r>
      <w:r>
        <w:rPr>
          <w:color w:val="000000"/>
        </w:rPr>
        <w:t>.insert(</w:t>
      </w:r>
      <w:r>
        <w:t>dbObject</w:t>
      </w:r>
      <w:r>
        <w:rPr>
          <w:color w:val="000000"/>
        </w:rPr>
        <w:t>);</w:t>
      </w:r>
    </w:p>
    <w:p w:rsidR="00696F4D" w:rsidRDefault="00696F4D" w:rsidP="00696F4D">
      <w:pPr>
        <w:pStyle w:val="MongoOP"/>
        <w:ind w:left="0"/>
      </w:pPr>
    </w:p>
    <w:p w:rsidR="00696F4D" w:rsidRDefault="00696F4D" w:rsidP="00696F4D">
      <w:pPr>
        <w:pStyle w:val="MongoOP"/>
        <w:ind w:left="0"/>
        <w:rPr>
          <w:color w:val="4C483D" w:themeColor="text2"/>
        </w:rPr>
      </w:pPr>
      <w:r>
        <w:tab/>
      </w:r>
      <w:r>
        <w:tab/>
      </w:r>
      <w:r>
        <w:tab/>
        <w:t xml:space="preserve">DBCursor </w:t>
      </w:r>
      <w:r>
        <w:rPr>
          <w:color w:val="6A3E3E"/>
        </w:rPr>
        <w:t>cursorDocJSON</w:t>
      </w:r>
      <w:r>
        <w:t xml:space="preserve"> = </w:t>
      </w:r>
      <w:r>
        <w:rPr>
          <w:color w:val="6A3E3E"/>
        </w:rPr>
        <w:t>collection</w:t>
      </w:r>
      <w:r>
        <w:t>.find();</w:t>
      </w:r>
    </w:p>
    <w:p w:rsidR="00696F4D" w:rsidRDefault="00696F4D" w:rsidP="00696F4D">
      <w:pPr>
        <w:pStyle w:val="MongoOP"/>
        <w:ind w:left="0"/>
        <w:rPr>
          <w:color w:val="4C483D" w:themeColor="text2"/>
        </w:rPr>
      </w:pPr>
      <w:r>
        <w:tab/>
      </w:r>
      <w:r>
        <w:tab/>
      </w:r>
      <w:r>
        <w:tab/>
        <w:t>while (</w:t>
      </w:r>
      <w:r>
        <w:rPr>
          <w:color w:val="6A3E3E"/>
        </w:rPr>
        <w:t>cursorDocJSON</w:t>
      </w:r>
      <w:r>
        <w:t>.hasNext()) {</w:t>
      </w:r>
    </w:p>
    <w:p w:rsidR="00696F4D" w:rsidRDefault="00696F4D" w:rsidP="00696F4D">
      <w:pPr>
        <w:pStyle w:val="MongoOP"/>
        <w:ind w:left="0"/>
        <w:rPr>
          <w:color w:val="4C483D" w:themeColor="text2"/>
        </w:rPr>
      </w:pPr>
      <w:r>
        <w:tab/>
      </w:r>
      <w:r>
        <w:tab/>
      </w:r>
      <w:r>
        <w:tab/>
      </w:r>
      <w:r>
        <w:tab/>
        <w:t>System.</w:t>
      </w:r>
      <w:r>
        <w:rPr>
          <w:i/>
          <w:iCs/>
          <w:color w:val="0000C0"/>
        </w:rPr>
        <w:t>out</w:t>
      </w:r>
      <w:r>
        <w:t>.println(</w:t>
      </w:r>
      <w:r>
        <w:rPr>
          <w:color w:val="6A3E3E"/>
        </w:rPr>
        <w:t>cursorDocJSON</w:t>
      </w:r>
      <w:r>
        <w:t>.next());</w:t>
      </w:r>
    </w:p>
    <w:p w:rsidR="00696F4D" w:rsidRDefault="00696F4D" w:rsidP="00696F4D">
      <w:pPr>
        <w:pStyle w:val="MongoOP"/>
        <w:ind w:left="0"/>
        <w:rPr>
          <w:color w:val="4C483D" w:themeColor="text2"/>
        </w:rPr>
      </w:pPr>
      <w:r>
        <w:tab/>
      </w:r>
      <w:r>
        <w:tab/>
      </w:r>
      <w:r>
        <w:tab/>
        <w:t>}</w:t>
      </w:r>
    </w:p>
    <w:p w:rsidR="00696F4D" w:rsidRDefault="00696F4D" w:rsidP="00696F4D">
      <w:pPr>
        <w:pStyle w:val="MongoOP"/>
        <w:ind w:left="0"/>
        <w:rPr>
          <w:color w:val="4C483D" w:themeColor="text2"/>
        </w:rPr>
      </w:pPr>
      <w:r>
        <w:tab/>
      </w:r>
      <w:r>
        <w:tab/>
      </w:r>
      <w:r>
        <w:tab/>
      </w:r>
      <w:r>
        <w:rPr>
          <w:color w:val="6A3E3E"/>
        </w:rPr>
        <w:t>collection</w:t>
      </w:r>
      <w:r>
        <w:t>.remove(new BasicDBObject());</w:t>
      </w:r>
    </w:p>
    <w:p w:rsidR="00696F4D" w:rsidRDefault="00696F4D" w:rsidP="00696F4D">
      <w:pPr>
        <w:pStyle w:val="MongoOP"/>
        <w:ind w:left="0"/>
      </w:pPr>
    </w:p>
    <w:p w:rsidR="00696F4D" w:rsidRDefault="00696F4D" w:rsidP="00696F4D">
      <w:pPr>
        <w:pStyle w:val="MongoOP"/>
        <w:ind w:left="0"/>
        <w:rPr>
          <w:color w:val="4C483D" w:themeColor="text2"/>
        </w:rPr>
      </w:pPr>
      <w:r>
        <w:tab/>
      </w:r>
      <w:r>
        <w:tab/>
        <w:t xml:space="preserve">} catch (UnknownHostException </w:t>
      </w:r>
      <w:r>
        <w:rPr>
          <w:color w:val="6A3E3E"/>
        </w:rPr>
        <w:t>e</w:t>
      </w:r>
      <w:r>
        <w:t>) {</w:t>
      </w:r>
    </w:p>
    <w:p w:rsidR="00696F4D" w:rsidRDefault="00696F4D" w:rsidP="00696F4D">
      <w:pPr>
        <w:pStyle w:val="MongoOP"/>
        <w:ind w:left="0"/>
        <w:rPr>
          <w:color w:val="4C483D" w:themeColor="text2"/>
        </w:rPr>
      </w:pPr>
      <w:r>
        <w:tab/>
      </w:r>
      <w:r>
        <w:tab/>
      </w:r>
      <w:r>
        <w:tab/>
      </w:r>
      <w:r>
        <w:rPr>
          <w:color w:val="6A3E3E"/>
        </w:rPr>
        <w:t>e</w:t>
      </w:r>
      <w:r>
        <w:t>.printStackTrace();</w:t>
      </w:r>
    </w:p>
    <w:p w:rsidR="00696F4D" w:rsidRDefault="00696F4D" w:rsidP="00696F4D">
      <w:pPr>
        <w:pStyle w:val="MongoOP"/>
        <w:ind w:left="0"/>
        <w:rPr>
          <w:color w:val="4C483D" w:themeColor="text2"/>
        </w:rPr>
      </w:pPr>
      <w:r>
        <w:tab/>
      </w:r>
      <w:r>
        <w:tab/>
        <w:t xml:space="preserve">} catch (MongoException </w:t>
      </w:r>
      <w:r>
        <w:rPr>
          <w:color w:val="6A3E3E"/>
        </w:rPr>
        <w:t>e</w:t>
      </w:r>
      <w:r>
        <w:t>) {</w:t>
      </w:r>
    </w:p>
    <w:p w:rsidR="00696F4D" w:rsidRDefault="00696F4D" w:rsidP="00696F4D">
      <w:pPr>
        <w:pStyle w:val="MongoOP"/>
        <w:ind w:left="0"/>
        <w:rPr>
          <w:color w:val="4C483D" w:themeColor="text2"/>
        </w:rPr>
      </w:pPr>
      <w:r>
        <w:tab/>
      </w:r>
      <w:r>
        <w:tab/>
      </w:r>
      <w:r>
        <w:tab/>
      </w:r>
      <w:r>
        <w:rPr>
          <w:color w:val="6A3E3E"/>
        </w:rPr>
        <w:t>e</w:t>
      </w:r>
      <w:r>
        <w:t>.printStackTrace();</w:t>
      </w:r>
    </w:p>
    <w:p w:rsidR="00696F4D" w:rsidRDefault="00696F4D" w:rsidP="00696F4D">
      <w:pPr>
        <w:pStyle w:val="MongoOP"/>
        <w:ind w:left="0"/>
        <w:rPr>
          <w:color w:val="4C483D" w:themeColor="text2"/>
        </w:rPr>
      </w:pPr>
      <w:r>
        <w:tab/>
      </w:r>
      <w:r>
        <w:tab/>
        <w:t>}</w:t>
      </w:r>
    </w:p>
    <w:p w:rsidR="00696F4D" w:rsidRDefault="00696F4D" w:rsidP="00696F4D">
      <w:pPr>
        <w:pStyle w:val="MongoOP"/>
        <w:ind w:left="0"/>
      </w:pPr>
    </w:p>
    <w:p w:rsidR="00696F4D" w:rsidRDefault="00696F4D" w:rsidP="00696F4D">
      <w:pPr>
        <w:pStyle w:val="MongoOP"/>
        <w:ind w:left="0"/>
        <w:rPr>
          <w:color w:val="4C483D" w:themeColor="text2"/>
        </w:rPr>
      </w:pPr>
      <w:r>
        <w:tab/>
        <w:t>}</w:t>
      </w:r>
    </w:p>
    <w:p w:rsidR="00696F4D" w:rsidRDefault="00696F4D" w:rsidP="00696F4D">
      <w:pPr>
        <w:pStyle w:val="MongoOP"/>
        <w:ind w:left="0"/>
        <w:rPr>
          <w:color w:val="4C483D" w:themeColor="text2"/>
        </w:rPr>
      </w:pPr>
      <w:r>
        <w:lastRenderedPageBreak/>
        <w:t>}</w:t>
      </w:r>
    </w:p>
    <w:p w:rsidR="00696F4D" w:rsidRDefault="00696F4D" w:rsidP="00696F4D"/>
    <w:p w:rsidR="00696F4D" w:rsidRPr="00AC5B71" w:rsidRDefault="00696F4D" w:rsidP="00696F4D">
      <w:pPr>
        <w:pStyle w:val="MongoOP"/>
      </w:pPr>
      <w:r w:rsidRPr="00AC5B71">
        <w:t>//Output</w:t>
      </w:r>
    </w:p>
    <w:p w:rsidR="00696F4D" w:rsidRDefault="00696F4D" w:rsidP="00696F4D">
      <w:pPr>
        <w:pStyle w:val="MongoOP"/>
        <w:rPr>
          <w:color w:val="4C483D" w:themeColor="text2"/>
        </w:rPr>
      </w:pPr>
      <w:r>
        <w:t>1.BasicDBObject example...</w:t>
      </w:r>
    </w:p>
    <w:p w:rsidR="00696F4D" w:rsidRDefault="00696F4D" w:rsidP="00696F4D">
      <w:pPr>
        <w:pStyle w:val="MongoOP"/>
        <w:rPr>
          <w:color w:val="4C483D" w:themeColor="text2"/>
        </w:rPr>
      </w:pPr>
      <w:r>
        <w:t>===========================</w:t>
      </w:r>
    </w:p>
    <w:p w:rsidR="00696F4D" w:rsidRDefault="00696F4D" w:rsidP="00696F4D">
      <w:pPr>
        <w:pStyle w:val="MongoOP"/>
        <w:rPr>
          <w:color w:val="4C483D" w:themeColor="text2"/>
        </w:rPr>
      </w:pPr>
      <w:r>
        <w:t>{ "_id" : { "$oid" : "589b07a32989f6de61c17c09"} , "username" : "satyajohnny" , "password" : "password254" , "address" : { "street" : "RAMALAYAM" , "city" : "VIJAYAWADA" , "state" : "ANDHRA PRADESH"}}</w:t>
      </w:r>
    </w:p>
    <w:p w:rsidR="00696F4D" w:rsidRDefault="00696F4D" w:rsidP="00696F4D">
      <w:pPr>
        <w:pStyle w:val="MongoOP"/>
      </w:pPr>
    </w:p>
    <w:p w:rsidR="00696F4D" w:rsidRDefault="00696F4D" w:rsidP="00696F4D">
      <w:pPr>
        <w:pStyle w:val="MongoOP"/>
      </w:pPr>
    </w:p>
    <w:p w:rsidR="00696F4D" w:rsidRDefault="00696F4D" w:rsidP="00696F4D">
      <w:pPr>
        <w:pStyle w:val="MongoOP"/>
        <w:rPr>
          <w:color w:val="4C483D" w:themeColor="text2"/>
        </w:rPr>
      </w:pPr>
      <w:r>
        <w:t xml:space="preserve"> 2.BasicDBObjectBuilder Insert</w:t>
      </w:r>
    </w:p>
    <w:p w:rsidR="00696F4D" w:rsidRDefault="00696F4D" w:rsidP="00696F4D">
      <w:pPr>
        <w:pStyle w:val="MongoOP"/>
        <w:rPr>
          <w:color w:val="4C483D" w:themeColor="text2"/>
        </w:rPr>
      </w:pPr>
      <w:r>
        <w:t>===========================</w:t>
      </w:r>
    </w:p>
    <w:p w:rsidR="00696F4D" w:rsidRDefault="00696F4D" w:rsidP="00696F4D">
      <w:pPr>
        <w:pStyle w:val="MongoOP"/>
        <w:rPr>
          <w:color w:val="4C483D" w:themeColor="text2"/>
        </w:rPr>
      </w:pPr>
      <w:r>
        <w:t>{ "_id" : { "$oid" : "589b07a32989f6de61c17c0a"} , "username" : "Anil" , "password" : "Anigirekula123" , "detail" : { "street" : "NTR STREET" , "city" : "HYDERABAD" , "state" : "TN"}}</w:t>
      </w:r>
    </w:p>
    <w:p w:rsidR="00696F4D" w:rsidRDefault="00696F4D" w:rsidP="00696F4D">
      <w:pPr>
        <w:pStyle w:val="MongoOP"/>
      </w:pPr>
    </w:p>
    <w:p w:rsidR="00696F4D" w:rsidRDefault="00696F4D" w:rsidP="00696F4D">
      <w:pPr>
        <w:pStyle w:val="MongoOP"/>
      </w:pPr>
    </w:p>
    <w:p w:rsidR="00696F4D" w:rsidRDefault="00696F4D" w:rsidP="00696F4D">
      <w:pPr>
        <w:pStyle w:val="MongoOP"/>
        <w:rPr>
          <w:color w:val="4C483D" w:themeColor="text2"/>
        </w:rPr>
      </w:pPr>
      <w:r>
        <w:t xml:space="preserve"> 3.MAP Insert</w:t>
      </w:r>
    </w:p>
    <w:p w:rsidR="00696F4D" w:rsidRDefault="00696F4D" w:rsidP="00696F4D">
      <w:pPr>
        <w:pStyle w:val="MongoOP"/>
        <w:rPr>
          <w:color w:val="4C483D" w:themeColor="text2"/>
        </w:rPr>
      </w:pPr>
      <w:r>
        <w:t>===========================</w:t>
      </w:r>
    </w:p>
    <w:p w:rsidR="00696F4D" w:rsidRDefault="00696F4D" w:rsidP="00696F4D">
      <w:pPr>
        <w:pStyle w:val="MongoOP"/>
        <w:rPr>
          <w:color w:val="4C483D" w:themeColor="text2"/>
        </w:rPr>
      </w:pPr>
      <w:r>
        <w:t>{ "_id" : { "$oid" : "589b07a32989f6de61c17c0b"} , "password" : "mapassword" , "detail" : { "city" : "GEORGIO" , "street" : "JAMES STREET" , "state" : "U.S"} , "username" : "mapuser"}</w:t>
      </w:r>
    </w:p>
    <w:p w:rsidR="00696F4D" w:rsidRDefault="00696F4D" w:rsidP="00696F4D">
      <w:pPr>
        <w:pStyle w:val="MongoOP"/>
      </w:pPr>
    </w:p>
    <w:p w:rsidR="00696F4D" w:rsidRDefault="00696F4D" w:rsidP="00696F4D">
      <w:pPr>
        <w:pStyle w:val="MongoOP"/>
      </w:pPr>
    </w:p>
    <w:p w:rsidR="00696F4D" w:rsidRDefault="00696F4D" w:rsidP="00696F4D">
      <w:pPr>
        <w:pStyle w:val="MongoOP"/>
        <w:rPr>
          <w:color w:val="4C483D" w:themeColor="text2"/>
        </w:rPr>
      </w:pPr>
      <w:r>
        <w:t xml:space="preserve"> 4.JSON Insert</w:t>
      </w:r>
    </w:p>
    <w:p w:rsidR="00696F4D" w:rsidRDefault="00696F4D" w:rsidP="00696F4D">
      <w:pPr>
        <w:pStyle w:val="MongoOP"/>
        <w:rPr>
          <w:color w:val="4C483D" w:themeColor="text2"/>
        </w:rPr>
      </w:pPr>
      <w:r>
        <w:t>===========================</w:t>
      </w:r>
    </w:p>
    <w:p w:rsidR="00696F4D" w:rsidRDefault="00696F4D" w:rsidP="00696F4D">
      <w:pPr>
        <w:pStyle w:val="MongoOP"/>
        <w:rPr>
          <w:color w:val="4C483D" w:themeColor="text2"/>
        </w:rPr>
      </w:pPr>
      <w:r>
        <w:t>{ "_id" : { "$oid" : "589b07a32989f6de61c17c0c"} , "username" : "jsonuser" , "password" : "JsonPass" , "detail" : { "street" : "FIGHTCLUB STREET" , "city" : "MELBORN" , "state" : "AUS"}}</w:t>
      </w:r>
    </w:p>
    <w:p w:rsidR="00696F4D" w:rsidRDefault="00696F4D" w:rsidP="00696F4D">
      <w:pPr>
        <w:spacing w:after="0"/>
      </w:pPr>
    </w:p>
    <w:p w:rsidR="00696F4D" w:rsidRDefault="00696F4D" w:rsidP="00696F4D">
      <w:pPr>
        <w:spacing w:after="0"/>
      </w:pPr>
      <w:r>
        <w:t>In above we are removing inserted Object for display purpose only</w:t>
      </w:r>
    </w:p>
    <w:p w:rsidR="00696F4D" w:rsidRPr="00E02013" w:rsidRDefault="00696F4D" w:rsidP="00696F4D">
      <w:pPr>
        <w:pStyle w:val="MongoOP"/>
        <w:rPr>
          <w:color w:val="4C483D" w:themeColor="text2"/>
        </w:rPr>
      </w:pPr>
      <w:r>
        <w:rPr>
          <w:color w:val="6A3E3E"/>
        </w:rPr>
        <w:t>collection</w:t>
      </w:r>
      <w:r>
        <w:t>.remove(new BasicDBObject());</w:t>
      </w:r>
    </w:p>
    <w:p w:rsidR="00696F4D" w:rsidRPr="00F23AC6" w:rsidRDefault="00696F4D" w:rsidP="00696F4D"/>
    <w:p w:rsidR="00696F4D" w:rsidRDefault="00696F4D" w:rsidP="00696F4D">
      <w:r>
        <w:t>Similarly we can perform CURD operations using below methods in the same way</w:t>
      </w:r>
    </w:p>
    <w:p w:rsidR="00696F4D" w:rsidRPr="005429FC" w:rsidRDefault="00696F4D" w:rsidP="00696F4D">
      <w:pPr>
        <w:spacing w:after="0"/>
        <w:rPr>
          <w:b/>
          <w:u w:val="single"/>
        </w:rPr>
      </w:pPr>
      <w:r w:rsidRPr="005429FC">
        <w:rPr>
          <w:b/>
          <w:u w:val="single"/>
        </w:rPr>
        <w:t>Update Operation</w:t>
      </w:r>
    </w:p>
    <w:p w:rsidR="00696F4D" w:rsidRDefault="00696F4D" w:rsidP="00696F4D">
      <w:pPr>
        <w:spacing w:after="0"/>
      </w:pPr>
      <w:r>
        <w:t>Update a document where “username”=”satya” to SatyaKaveti.</w:t>
      </w:r>
    </w:p>
    <w:p w:rsidR="00696F4D" w:rsidRPr="00032910" w:rsidRDefault="00696F4D" w:rsidP="00696F4D">
      <w:pPr>
        <w:pStyle w:val="MongoOP"/>
        <w:rPr>
          <w:sz w:val="18"/>
        </w:rPr>
      </w:pPr>
      <w:r w:rsidRPr="00032910">
        <w:rPr>
          <w:sz w:val="18"/>
        </w:rPr>
        <w:t xml:space="preserve">DBCollection table </w:t>
      </w:r>
      <w:r w:rsidRPr="00032910">
        <w:rPr>
          <w:color w:val="A67F59"/>
          <w:sz w:val="18"/>
        </w:rPr>
        <w:t>=</w:t>
      </w:r>
      <w:r w:rsidRPr="00032910">
        <w:rPr>
          <w:sz w:val="18"/>
        </w:rPr>
        <w:t xml:space="preserve"> db</w:t>
      </w:r>
      <w:r w:rsidRPr="00032910">
        <w:rPr>
          <w:color w:val="999999"/>
          <w:sz w:val="18"/>
        </w:rPr>
        <w:t>.</w:t>
      </w:r>
      <w:r w:rsidRPr="00032910">
        <w:rPr>
          <w:color w:val="DD4A68"/>
          <w:sz w:val="18"/>
        </w:rPr>
        <w:t>getCollection</w:t>
      </w:r>
      <w:r w:rsidRPr="00032910">
        <w:rPr>
          <w:color w:val="999999"/>
          <w:sz w:val="18"/>
        </w:rPr>
        <w:t>(</w:t>
      </w:r>
      <w:r w:rsidRPr="00032910">
        <w:rPr>
          <w:color w:val="669900"/>
          <w:sz w:val="18"/>
        </w:rPr>
        <w:t>"user"</w:t>
      </w:r>
      <w:r w:rsidRPr="00032910">
        <w:rPr>
          <w:color w:val="999999"/>
          <w:sz w:val="18"/>
        </w:rPr>
        <w:t>);</w:t>
      </w:r>
    </w:p>
    <w:p w:rsidR="00696F4D" w:rsidRPr="00032910" w:rsidRDefault="00696F4D" w:rsidP="00696F4D">
      <w:pPr>
        <w:pStyle w:val="MongoOP"/>
        <w:rPr>
          <w:sz w:val="18"/>
        </w:rPr>
      </w:pPr>
    </w:p>
    <w:p w:rsidR="00696F4D" w:rsidRPr="00032910" w:rsidRDefault="00696F4D" w:rsidP="00696F4D">
      <w:pPr>
        <w:pStyle w:val="MongoOP"/>
        <w:rPr>
          <w:sz w:val="18"/>
        </w:rPr>
      </w:pPr>
      <w:r w:rsidRPr="00032910">
        <w:rPr>
          <w:sz w:val="18"/>
        </w:rPr>
        <w:t xml:space="preserve">BasicDBObject query </w:t>
      </w:r>
      <w:r w:rsidRPr="00032910">
        <w:rPr>
          <w:color w:val="A67F59"/>
          <w:sz w:val="18"/>
        </w:rPr>
        <w:t>=</w:t>
      </w:r>
      <w:r w:rsidRPr="00032910">
        <w:rPr>
          <w:sz w:val="18"/>
        </w:rPr>
        <w:t xml:space="preserve"> </w:t>
      </w:r>
      <w:r w:rsidRPr="00032910">
        <w:rPr>
          <w:color w:val="0077AA"/>
          <w:sz w:val="18"/>
        </w:rPr>
        <w:t>new</w:t>
      </w:r>
      <w:r w:rsidRPr="00032910">
        <w:rPr>
          <w:sz w:val="18"/>
        </w:rPr>
        <w:t xml:space="preserve"> BasicDBObject</w:t>
      </w:r>
      <w:r w:rsidRPr="00032910">
        <w:rPr>
          <w:color w:val="999999"/>
          <w:sz w:val="18"/>
        </w:rPr>
        <w:t>();</w:t>
      </w:r>
    </w:p>
    <w:p w:rsidR="00696F4D" w:rsidRPr="00032910" w:rsidRDefault="00696F4D" w:rsidP="00696F4D">
      <w:pPr>
        <w:pStyle w:val="MongoOP"/>
        <w:rPr>
          <w:sz w:val="18"/>
        </w:rPr>
      </w:pPr>
      <w:r w:rsidRPr="00032910">
        <w:rPr>
          <w:sz w:val="18"/>
        </w:rPr>
        <w:t>query</w:t>
      </w:r>
      <w:r w:rsidRPr="00032910">
        <w:rPr>
          <w:color w:val="999999"/>
          <w:sz w:val="18"/>
        </w:rPr>
        <w:t>.</w:t>
      </w:r>
      <w:r w:rsidRPr="00032910">
        <w:rPr>
          <w:color w:val="DD4A68"/>
          <w:sz w:val="18"/>
        </w:rPr>
        <w:t>put</w:t>
      </w:r>
      <w:r w:rsidRPr="00032910">
        <w:rPr>
          <w:color w:val="999999"/>
          <w:sz w:val="18"/>
        </w:rPr>
        <w:t>(</w:t>
      </w:r>
      <w:r w:rsidRPr="00032910">
        <w:rPr>
          <w:color w:val="669900"/>
          <w:sz w:val="18"/>
        </w:rPr>
        <w:t>"username"</w:t>
      </w:r>
      <w:r w:rsidRPr="00032910">
        <w:rPr>
          <w:color w:val="999999"/>
          <w:sz w:val="18"/>
        </w:rPr>
        <w:t>,</w:t>
      </w:r>
      <w:r w:rsidRPr="00032910">
        <w:rPr>
          <w:sz w:val="18"/>
        </w:rPr>
        <w:t xml:space="preserve"> </w:t>
      </w:r>
      <w:r w:rsidRPr="00032910">
        <w:rPr>
          <w:color w:val="669900"/>
          <w:sz w:val="18"/>
        </w:rPr>
        <w:t>"satya"</w:t>
      </w:r>
      <w:r w:rsidRPr="00032910">
        <w:rPr>
          <w:color w:val="999999"/>
          <w:sz w:val="18"/>
        </w:rPr>
        <w:t>);</w:t>
      </w:r>
    </w:p>
    <w:p w:rsidR="00696F4D" w:rsidRPr="00032910" w:rsidRDefault="00696F4D" w:rsidP="00696F4D">
      <w:pPr>
        <w:pStyle w:val="MongoOP"/>
        <w:rPr>
          <w:sz w:val="18"/>
        </w:rPr>
      </w:pPr>
    </w:p>
    <w:p w:rsidR="00696F4D" w:rsidRPr="00032910" w:rsidRDefault="00696F4D" w:rsidP="00696F4D">
      <w:pPr>
        <w:pStyle w:val="MongoOP"/>
        <w:rPr>
          <w:sz w:val="18"/>
        </w:rPr>
      </w:pPr>
      <w:r w:rsidRPr="00032910">
        <w:rPr>
          <w:sz w:val="18"/>
        </w:rPr>
        <w:t xml:space="preserve">BasicDBObject newDocument </w:t>
      </w:r>
      <w:r w:rsidRPr="00032910">
        <w:rPr>
          <w:color w:val="A67F59"/>
          <w:sz w:val="18"/>
        </w:rPr>
        <w:t>=</w:t>
      </w:r>
      <w:r w:rsidRPr="00032910">
        <w:rPr>
          <w:sz w:val="18"/>
        </w:rPr>
        <w:t xml:space="preserve"> </w:t>
      </w:r>
      <w:r w:rsidRPr="00032910">
        <w:rPr>
          <w:color w:val="0077AA"/>
          <w:sz w:val="18"/>
        </w:rPr>
        <w:t>new</w:t>
      </w:r>
      <w:r w:rsidRPr="00032910">
        <w:rPr>
          <w:sz w:val="18"/>
        </w:rPr>
        <w:t xml:space="preserve"> BasicDBObject</w:t>
      </w:r>
      <w:r w:rsidRPr="00032910">
        <w:rPr>
          <w:color w:val="999999"/>
          <w:sz w:val="18"/>
        </w:rPr>
        <w:t>();</w:t>
      </w:r>
    </w:p>
    <w:p w:rsidR="00696F4D" w:rsidRPr="00032910" w:rsidRDefault="00696F4D" w:rsidP="00696F4D">
      <w:pPr>
        <w:pStyle w:val="MongoOP"/>
        <w:rPr>
          <w:sz w:val="18"/>
        </w:rPr>
      </w:pPr>
      <w:r w:rsidRPr="00032910">
        <w:rPr>
          <w:sz w:val="18"/>
        </w:rPr>
        <w:t>newDocument</w:t>
      </w:r>
      <w:r w:rsidRPr="00032910">
        <w:rPr>
          <w:color w:val="999999"/>
          <w:sz w:val="18"/>
        </w:rPr>
        <w:t>.</w:t>
      </w:r>
      <w:r w:rsidRPr="00032910">
        <w:rPr>
          <w:color w:val="DD4A68"/>
          <w:sz w:val="18"/>
        </w:rPr>
        <w:t>put</w:t>
      </w:r>
      <w:r w:rsidRPr="00032910">
        <w:rPr>
          <w:color w:val="999999"/>
          <w:sz w:val="18"/>
        </w:rPr>
        <w:t>(</w:t>
      </w:r>
      <w:r w:rsidRPr="00032910">
        <w:rPr>
          <w:color w:val="669900"/>
          <w:sz w:val="18"/>
        </w:rPr>
        <w:t>"username"</w:t>
      </w:r>
      <w:r w:rsidRPr="00032910">
        <w:rPr>
          <w:color w:val="999999"/>
          <w:sz w:val="18"/>
        </w:rPr>
        <w:t>,</w:t>
      </w:r>
      <w:r w:rsidRPr="00032910">
        <w:rPr>
          <w:sz w:val="18"/>
        </w:rPr>
        <w:t xml:space="preserve"> </w:t>
      </w:r>
      <w:r w:rsidRPr="00032910">
        <w:rPr>
          <w:color w:val="669900"/>
          <w:sz w:val="18"/>
        </w:rPr>
        <w:t>"SatyaKaveti"</w:t>
      </w:r>
      <w:r w:rsidRPr="00032910">
        <w:rPr>
          <w:color w:val="999999"/>
          <w:sz w:val="18"/>
        </w:rPr>
        <w:t>);</w:t>
      </w:r>
    </w:p>
    <w:p w:rsidR="00696F4D" w:rsidRPr="00032910" w:rsidRDefault="00696F4D" w:rsidP="00696F4D">
      <w:pPr>
        <w:pStyle w:val="MongoOP"/>
        <w:rPr>
          <w:sz w:val="18"/>
        </w:rPr>
      </w:pPr>
    </w:p>
    <w:p w:rsidR="00696F4D" w:rsidRPr="00032910" w:rsidRDefault="00696F4D" w:rsidP="00696F4D">
      <w:pPr>
        <w:pStyle w:val="MongoOP"/>
        <w:rPr>
          <w:sz w:val="18"/>
        </w:rPr>
      </w:pPr>
      <w:r w:rsidRPr="00032910">
        <w:rPr>
          <w:sz w:val="18"/>
        </w:rPr>
        <w:t xml:space="preserve">BasicDBObject updateObj </w:t>
      </w:r>
      <w:r w:rsidRPr="00032910">
        <w:rPr>
          <w:color w:val="A67F59"/>
          <w:sz w:val="18"/>
        </w:rPr>
        <w:t>=</w:t>
      </w:r>
      <w:r w:rsidRPr="00032910">
        <w:rPr>
          <w:sz w:val="18"/>
        </w:rPr>
        <w:t xml:space="preserve"> </w:t>
      </w:r>
      <w:r w:rsidRPr="00032910">
        <w:rPr>
          <w:color w:val="0077AA"/>
          <w:sz w:val="18"/>
        </w:rPr>
        <w:t>new</w:t>
      </w:r>
      <w:r w:rsidRPr="00032910">
        <w:rPr>
          <w:sz w:val="18"/>
        </w:rPr>
        <w:t xml:space="preserve"> BasicDBObject</w:t>
      </w:r>
      <w:r w:rsidRPr="00032910">
        <w:rPr>
          <w:color w:val="999999"/>
          <w:sz w:val="18"/>
        </w:rPr>
        <w:t>();</w:t>
      </w:r>
    </w:p>
    <w:p w:rsidR="00696F4D" w:rsidRPr="00032910" w:rsidRDefault="00696F4D" w:rsidP="00696F4D">
      <w:pPr>
        <w:pStyle w:val="MongoOP"/>
        <w:rPr>
          <w:sz w:val="18"/>
        </w:rPr>
      </w:pPr>
      <w:r w:rsidRPr="00032910">
        <w:rPr>
          <w:sz w:val="18"/>
        </w:rPr>
        <w:t>updateObj</w:t>
      </w:r>
      <w:r w:rsidRPr="00032910">
        <w:rPr>
          <w:color w:val="999999"/>
          <w:sz w:val="18"/>
        </w:rPr>
        <w:t>.</w:t>
      </w:r>
      <w:r w:rsidRPr="00032910">
        <w:rPr>
          <w:color w:val="DD4A68"/>
          <w:sz w:val="18"/>
        </w:rPr>
        <w:t>put</w:t>
      </w:r>
      <w:r w:rsidRPr="00032910">
        <w:rPr>
          <w:color w:val="999999"/>
          <w:sz w:val="18"/>
        </w:rPr>
        <w:t>(</w:t>
      </w:r>
      <w:r w:rsidRPr="00032910">
        <w:rPr>
          <w:color w:val="669900"/>
          <w:sz w:val="18"/>
        </w:rPr>
        <w:t>"$set"</w:t>
      </w:r>
      <w:r w:rsidRPr="00032910">
        <w:rPr>
          <w:color w:val="999999"/>
          <w:sz w:val="18"/>
        </w:rPr>
        <w:t>,</w:t>
      </w:r>
      <w:r w:rsidRPr="00032910">
        <w:rPr>
          <w:sz w:val="18"/>
        </w:rPr>
        <w:t xml:space="preserve"> newDocument</w:t>
      </w:r>
      <w:r w:rsidRPr="00032910">
        <w:rPr>
          <w:color w:val="999999"/>
          <w:sz w:val="18"/>
        </w:rPr>
        <w:t>);</w:t>
      </w:r>
    </w:p>
    <w:p w:rsidR="00696F4D" w:rsidRPr="00032910" w:rsidRDefault="00696F4D" w:rsidP="00696F4D">
      <w:pPr>
        <w:pStyle w:val="MongoOP"/>
        <w:rPr>
          <w:sz w:val="18"/>
        </w:rPr>
      </w:pPr>
    </w:p>
    <w:p w:rsidR="00696F4D" w:rsidRPr="00032910" w:rsidRDefault="00696F4D" w:rsidP="00696F4D">
      <w:pPr>
        <w:pStyle w:val="MongoOP"/>
        <w:rPr>
          <w:sz w:val="18"/>
        </w:rPr>
      </w:pPr>
      <w:r w:rsidRPr="00032910">
        <w:rPr>
          <w:sz w:val="18"/>
        </w:rPr>
        <w:t>table</w:t>
      </w:r>
      <w:r w:rsidRPr="00032910">
        <w:rPr>
          <w:color w:val="999999"/>
          <w:sz w:val="18"/>
        </w:rPr>
        <w:t>.</w:t>
      </w:r>
      <w:r w:rsidRPr="00032910">
        <w:rPr>
          <w:color w:val="DD4A68"/>
          <w:sz w:val="18"/>
        </w:rPr>
        <w:t>update</w:t>
      </w:r>
      <w:r w:rsidRPr="00032910">
        <w:rPr>
          <w:color w:val="999999"/>
          <w:sz w:val="18"/>
        </w:rPr>
        <w:t>(</w:t>
      </w:r>
      <w:r w:rsidRPr="00032910">
        <w:rPr>
          <w:sz w:val="18"/>
        </w:rPr>
        <w:t>query</w:t>
      </w:r>
      <w:r w:rsidRPr="00032910">
        <w:rPr>
          <w:color w:val="999999"/>
          <w:sz w:val="18"/>
        </w:rPr>
        <w:t>,</w:t>
      </w:r>
      <w:r w:rsidRPr="00032910">
        <w:rPr>
          <w:sz w:val="18"/>
        </w:rPr>
        <w:t xml:space="preserve"> updateObj</w:t>
      </w:r>
      <w:r w:rsidRPr="00032910">
        <w:rPr>
          <w:color w:val="999999"/>
          <w:sz w:val="18"/>
        </w:rPr>
        <w:t>);</w:t>
      </w:r>
    </w:p>
    <w:p w:rsidR="00696F4D" w:rsidRDefault="00696F4D" w:rsidP="00696F4D"/>
    <w:p w:rsidR="00696F4D" w:rsidRDefault="00696F4D" w:rsidP="00696F4D"/>
    <w:p w:rsidR="00696F4D" w:rsidRPr="00E40213" w:rsidRDefault="00696F4D" w:rsidP="00696F4D">
      <w:pPr>
        <w:spacing w:after="0"/>
        <w:rPr>
          <w:b/>
          <w:u w:val="single"/>
        </w:rPr>
      </w:pPr>
      <w:r w:rsidRPr="00E40213">
        <w:rPr>
          <w:b/>
          <w:u w:val="single"/>
        </w:rPr>
        <w:t>Find</w:t>
      </w:r>
      <w:r>
        <w:rPr>
          <w:b/>
          <w:u w:val="single"/>
        </w:rPr>
        <w:t>/Query/Search</w:t>
      </w:r>
      <w:r w:rsidRPr="00E40213">
        <w:rPr>
          <w:b/>
          <w:u w:val="single"/>
        </w:rPr>
        <w:t xml:space="preserve"> </w:t>
      </w:r>
      <w:r>
        <w:rPr>
          <w:b/>
          <w:u w:val="single"/>
        </w:rPr>
        <w:t>Operation</w:t>
      </w:r>
    </w:p>
    <w:p w:rsidR="00696F4D" w:rsidRDefault="00696F4D" w:rsidP="00696F4D">
      <w:pPr>
        <w:spacing w:after="0"/>
      </w:pPr>
      <w:r>
        <w:t>Find document where “</w:t>
      </w:r>
      <w:r w:rsidRPr="005D1AFA">
        <w:t xml:space="preserve">username </w:t>
      </w:r>
      <w:r>
        <w:t>=satya”, and display it with DBCursor</w:t>
      </w:r>
    </w:p>
    <w:p w:rsidR="00696F4D" w:rsidRPr="00032910" w:rsidRDefault="00696F4D" w:rsidP="00696F4D">
      <w:pPr>
        <w:pStyle w:val="MongoOP"/>
        <w:rPr>
          <w:rStyle w:val="HTMLCode"/>
          <w:rFonts w:ascii="Consolas" w:eastAsiaTheme="majorEastAsia" w:hAnsi="Consolas" w:cs="Consolas"/>
          <w:color w:val="000000"/>
          <w:sz w:val="18"/>
          <w:szCs w:val="16"/>
        </w:rPr>
      </w:pPr>
      <w:r w:rsidRPr="00032910">
        <w:rPr>
          <w:rStyle w:val="HTMLCode"/>
          <w:rFonts w:ascii="Consolas" w:eastAsiaTheme="majorEastAsia" w:hAnsi="Consolas" w:cs="Consolas"/>
          <w:color w:val="000000"/>
          <w:sz w:val="18"/>
          <w:szCs w:val="16"/>
        </w:rPr>
        <w:t xml:space="preserve">DBCollection table </w:t>
      </w:r>
      <w:r w:rsidRPr="00032910">
        <w:rPr>
          <w:rStyle w:val="token"/>
          <w:color w:val="A67F59"/>
          <w:sz w:val="18"/>
          <w:szCs w:val="16"/>
        </w:rPr>
        <w:t>=</w:t>
      </w:r>
      <w:r w:rsidRPr="00032910">
        <w:rPr>
          <w:rStyle w:val="HTMLCode"/>
          <w:rFonts w:ascii="Consolas" w:eastAsiaTheme="majorEastAsia" w:hAnsi="Consolas" w:cs="Consolas"/>
          <w:color w:val="000000"/>
          <w:sz w:val="18"/>
          <w:szCs w:val="16"/>
        </w:rPr>
        <w:t xml:space="preserve"> db</w:t>
      </w:r>
      <w:r w:rsidRPr="00032910">
        <w:rPr>
          <w:rStyle w:val="token"/>
          <w:color w:val="999999"/>
          <w:sz w:val="18"/>
          <w:szCs w:val="16"/>
        </w:rPr>
        <w:t>.</w:t>
      </w:r>
      <w:r w:rsidRPr="00032910">
        <w:rPr>
          <w:rStyle w:val="token"/>
          <w:color w:val="DD4A68"/>
          <w:sz w:val="18"/>
          <w:szCs w:val="16"/>
        </w:rPr>
        <w:t>getCollection</w:t>
      </w:r>
      <w:r w:rsidRPr="00032910">
        <w:rPr>
          <w:rStyle w:val="token"/>
          <w:color w:val="999999"/>
          <w:sz w:val="18"/>
          <w:szCs w:val="16"/>
        </w:rPr>
        <w:t>(</w:t>
      </w:r>
      <w:r w:rsidRPr="00032910">
        <w:rPr>
          <w:rStyle w:val="token"/>
          <w:color w:val="669900"/>
          <w:sz w:val="18"/>
          <w:szCs w:val="16"/>
        </w:rPr>
        <w:t>"user"</w:t>
      </w:r>
      <w:r w:rsidRPr="00032910">
        <w:rPr>
          <w:rStyle w:val="token"/>
          <w:color w:val="999999"/>
          <w:sz w:val="18"/>
          <w:szCs w:val="16"/>
        </w:rPr>
        <w:t>);</w:t>
      </w:r>
    </w:p>
    <w:p w:rsidR="00696F4D" w:rsidRPr="00032910" w:rsidRDefault="00696F4D" w:rsidP="00696F4D">
      <w:pPr>
        <w:pStyle w:val="MongoOP"/>
        <w:rPr>
          <w:rStyle w:val="HTMLCode"/>
          <w:rFonts w:ascii="Consolas" w:eastAsiaTheme="majorEastAsia" w:hAnsi="Consolas" w:cs="Consolas"/>
          <w:color w:val="000000"/>
          <w:sz w:val="18"/>
          <w:szCs w:val="16"/>
        </w:rPr>
      </w:pPr>
    </w:p>
    <w:p w:rsidR="00696F4D" w:rsidRPr="00032910" w:rsidRDefault="00696F4D" w:rsidP="00696F4D">
      <w:pPr>
        <w:pStyle w:val="MongoOP"/>
        <w:rPr>
          <w:rStyle w:val="HTMLCode"/>
          <w:rFonts w:ascii="Consolas" w:eastAsiaTheme="majorEastAsia" w:hAnsi="Consolas" w:cs="Consolas"/>
          <w:color w:val="000000"/>
          <w:sz w:val="18"/>
          <w:szCs w:val="16"/>
        </w:rPr>
      </w:pPr>
      <w:r w:rsidRPr="00032910">
        <w:rPr>
          <w:rStyle w:val="HTMLCode"/>
          <w:rFonts w:ascii="Consolas" w:eastAsiaTheme="majorEastAsia" w:hAnsi="Consolas" w:cs="Consolas"/>
          <w:color w:val="000000"/>
          <w:sz w:val="18"/>
          <w:szCs w:val="16"/>
        </w:rPr>
        <w:t xml:space="preserve">BasicDBObject searchQuery </w:t>
      </w:r>
      <w:r w:rsidRPr="00032910">
        <w:rPr>
          <w:rStyle w:val="token"/>
          <w:color w:val="A67F59"/>
          <w:sz w:val="18"/>
          <w:szCs w:val="16"/>
        </w:rPr>
        <w:t>=</w:t>
      </w:r>
      <w:r w:rsidRPr="00032910">
        <w:rPr>
          <w:rStyle w:val="HTMLCode"/>
          <w:rFonts w:ascii="Consolas" w:eastAsiaTheme="majorEastAsia" w:hAnsi="Consolas" w:cs="Consolas"/>
          <w:color w:val="000000"/>
          <w:sz w:val="18"/>
          <w:szCs w:val="16"/>
        </w:rPr>
        <w:t xml:space="preserve"> </w:t>
      </w:r>
      <w:r w:rsidRPr="00032910">
        <w:rPr>
          <w:rStyle w:val="token"/>
          <w:color w:val="0077AA"/>
          <w:sz w:val="18"/>
          <w:szCs w:val="16"/>
        </w:rPr>
        <w:t>new</w:t>
      </w:r>
      <w:r w:rsidRPr="00032910">
        <w:rPr>
          <w:rStyle w:val="HTMLCode"/>
          <w:rFonts w:ascii="Consolas" w:eastAsiaTheme="majorEastAsia" w:hAnsi="Consolas" w:cs="Consolas"/>
          <w:color w:val="000000"/>
          <w:sz w:val="18"/>
          <w:szCs w:val="16"/>
        </w:rPr>
        <w:t xml:space="preserve"> </w:t>
      </w:r>
      <w:r w:rsidRPr="00032910">
        <w:rPr>
          <w:rStyle w:val="token"/>
          <w:color w:val="000000"/>
          <w:sz w:val="18"/>
          <w:szCs w:val="16"/>
        </w:rPr>
        <w:t>BasicDBObject</w:t>
      </w:r>
      <w:r w:rsidRPr="00032910">
        <w:rPr>
          <w:rStyle w:val="token"/>
          <w:color w:val="999999"/>
          <w:sz w:val="18"/>
          <w:szCs w:val="16"/>
        </w:rPr>
        <w:t>();</w:t>
      </w:r>
    </w:p>
    <w:p w:rsidR="00696F4D" w:rsidRPr="00032910" w:rsidRDefault="00696F4D" w:rsidP="00696F4D">
      <w:pPr>
        <w:pStyle w:val="MongoOP"/>
        <w:rPr>
          <w:rStyle w:val="HTMLCode"/>
          <w:rFonts w:ascii="Consolas" w:eastAsiaTheme="majorEastAsia" w:hAnsi="Consolas" w:cs="Consolas"/>
          <w:color w:val="000000"/>
          <w:sz w:val="18"/>
          <w:szCs w:val="16"/>
        </w:rPr>
      </w:pPr>
      <w:r w:rsidRPr="00032910">
        <w:rPr>
          <w:rStyle w:val="HTMLCode"/>
          <w:rFonts w:ascii="Consolas" w:eastAsiaTheme="majorEastAsia" w:hAnsi="Consolas" w:cs="Consolas"/>
          <w:color w:val="000000"/>
          <w:sz w:val="18"/>
          <w:szCs w:val="16"/>
        </w:rPr>
        <w:t>searchQuery</w:t>
      </w:r>
      <w:r w:rsidRPr="00032910">
        <w:rPr>
          <w:rStyle w:val="token"/>
          <w:color w:val="999999"/>
          <w:sz w:val="18"/>
          <w:szCs w:val="16"/>
        </w:rPr>
        <w:t>.</w:t>
      </w:r>
      <w:r w:rsidRPr="00032910">
        <w:rPr>
          <w:rStyle w:val="token"/>
          <w:color w:val="DD4A68"/>
          <w:sz w:val="18"/>
          <w:szCs w:val="16"/>
        </w:rPr>
        <w:t>put</w:t>
      </w:r>
      <w:r w:rsidRPr="00032910">
        <w:rPr>
          <w:rStyle w:val="token"/>
          <w:color w:val="999999"/>
          <w:sz w:val="18"/>
          <w:szCs w:val="16"/>
        </w:rPr>
        <w:t>(</w:t>
      </w:r>
      <w:r w:rsidRPr="00032910">
        <w:rPr>
          <w:rStyle w:val="token"/>
          <w:color w:val="669900"/>
          <w:sz w:val="18"/>
          <w:szCs w:val="16"/>
        </w:rPr>
        <w:t>"</w:t>
      </w:r>
      <w:r w:rsidRPr="00032910">
        <w:rPr>
          <w:color w:val="669900"/>
          <w:sz w:val="18"/>
          <w:szCs w:val="16"/>
        </w:rPr>
        <w:t>username</w:t>
      </w:r>
      <w:r w:rsidRPr="00032910">
        <w:rPr>
          <w:rStyle w:val="token"/>
          <w:color w:val="669900"/>
          <w:sz w:val="18"/>
          <w:szCs w:val="16"/>
        </w:rPr>
        <w:t xml:space="preserve"> "</w:t>
      </w:r>
      <w:r w:rsidRPr="00032910">
        <w:rPr>
          <w:rStyle w:val="token"/>
          <w:color w:val="999999"/>
          <w:sz w:val="18"/>
          <w:szCs w:val="16"/>
        </w:rPr>
        <w:t>,</w:t>
      </w:r>
      <w:r w:rsidRPr="00032910">
        <w:rPr>
          <w:rStyle w:val="HTMLCode"/>
          <w:rFonts w:ascii="Consolas" w:eastAsiaTheme="majorEastAsia" w:hAnsi="Consolas" w:cs="Consolas"/>
          <w:color w:val="000000"/>
          <w:sz w:val="18"/>
          <w:szCs w:val="16"/>
        </w:rPr>
        <w:t xml:space="preserve"> </w:t>
      </w:r>
      <w:r w:rsidRPr="00032910">
        <w:rPr>
          <w:rStyle w:val="token"/>
          <w:color w:val="669900"/>
          <w:sz w:val="18"/>
          <w:szCs w:val="16"/>
        </w:rPr>
        <w:t>"</w:t>
      </w:r>
      <w:r w:rsidRPr="00032910">
        <w:rPr>
          <w:color w:val="669900"/>
          <w:sz w:val="18"/>
          <w:szCs w:val="16"/>
        </w:rPr>
        <w:t xml:space="preserve"> satya</w:t>
      </w:r>
      <w:r w:rsidRPr="00032910">
        <w:rPr>
          <w:rStyle w:val="token"/>
          <w:color w:val="669900"/>
          <w:sz w:val="18"/>
          <w:szCs w:val="16"/>
        </w:rPr>
        <w:t xml:space="preserve"> "</w:t>
      </w:r>
      <w:r w:rsidRPr="00032910">
        <w:rPr>
          <w:rStyle w:val="token"/>
          <w:color w:val="999999"/>
          <w:sz w:val="18"/>
          <w:szCs w:val="16"/>
        </w:rPr>
        <w:t>);</w:t>
      </w:r>
    </w:p>
    <w:p w:rsidR="00696F4D" w:rsidRPr="00032910" w:rsidRDefault="00696F4D" w:rsidP="00696F4D">
      <w:pPr>
        <w:pStyle w:val="MongoOP"/>
        <w:rPr>
          <w:rStyle w:val="HTMLCode"/>
          <w:rFonts w:ascii="Consolas" w:eastAsiaTheme="majorEastAsia" w:hAnsi="Consolas" w:cs="Consolas"/>
          <w:color w:val="000000"/>
          <w:sz w:val="18"/>
          <w:szCs w:val="16"/>
        </w:rPr>
      </w:pPr>
    </w:p>
    <w:p w:rsidR="00696F4D" w:rsidRPr="00032910" w:rsidRDefault="00696F4D" w:rsidP="00696F4D">
      <w:pPr>
        <w:pStyle w:val="MongoOP"/>
        <w:rPr>
          <w:rStyle w:val="HTMLCode"/>
          <w:rFonts w:ascii="Consolas" w:eastAsiaTheme="majorEastAsia" w:hAnsi="Consolas" w:cs="Consolas"/>
          <w:color w:val="000000"/>
          <w:sz w:val="18"/>
          <w:szCs w:val="16"/>
        </w:rPr>
      </w:pPr>
      <w:r w:rsidRPr="00032910">
        <w:rPr>
          <w:rStyle w:val="HTMLCode"/>
          <w:rFonts w:ascii="Consolas" w:eastAsiaTheme="majorEastAsia" w:hAnsi="Consolas" w:cs="Consolas"/>
          <w:color w:val="000000"/>
          <w:sz w:val="18"/>
          <w:szCs w:val="16"/>
        </w:rPr>
        <w:t xml:space="preserve">DBCursor cursor </w:t>
      </w:r>
      <w:r w:rsidRPr="00032910">
        <w:rPr>
          <w:rStyle w:val="token"/>
          <w:color w:val="A67F59"/>
          <w:sz w:val="18"/>
          <w:szCs w:val="16"/>
        </w:rPr>
        <w:t>=</w:t>
      </w:r>
      <w:r w:rsidRPr="00032910">
        <w:rPr>
          <w:rStyle w:val="HTMLCode"/>
          <w:rFonts w:ascii="Consolas" w:eastAsiaTheme="majorEastAsia" w:hAnsi="Consolas" w:cs="Consolas"/>
          <w:color w:val="000000"/>
          <w:sz w:val="18"/>
          <w:szCs w:val="16"/>
        </w:rPr>
        <w:t xml:space="preserve"> table</w:t>
      </w:r>
      <w:r w:rsidRPr="00032910">
        <w:rPr>
          <w:rStyle w:val="token"/>
          <w:color w:val="999999"/>
          <w:sz w:val="18"/>
          <w:szCs w:val="16"/>
        </w:rPr>
        <w:t>.</w:t>
      </w:r>
      <w:r w:rsidRPr="00032910">
        <w:rPr>
          <w:rStyle w:val="token"/>
          <w:color w:val="DD4A68"/>
          <w:sz w:val="18"/>
          <w:szCs w:val="16"/>
        </w:rPr>
        <w:t>find</w:t>
      </w:r>
      <w:r w:rsidRPr="00032910">
        <w:rPr>
          <w:rStyle w:val="token"/>
          <w:color w:val="999999"/>
          <w:sz w:val="18"/>
          <w:szCs w:val="16"/>
        </w:rPr>
        <w:t>(</w:t>
      </w:r>
      <w:r w:rsidRPr="00032910">
        <w:rPr>
          <w:rStyle w:val="HTMLCode"/>
          <w:rFonts w:ascii="Consolas" w:eastAsiaTheme="majorEastAsia" w:hAnsi="Consolas" w:cs="Consolas"/>
          <w:color w:val="000000"/>
          <w:sz w:val="18"/>
          <w:szCs w:val="16"/>
        </w:rPr>
        <w:t>searchQuery</w:t>
      </w:r>
      <w:r w:rsidRPr="00032910">
        <w:rPr>
          <w:rStyle w:val="token"/>
          <w:color w:val="999999"/>
          <w:sz w:val="18"/>
          <w:szCs w:val="16"/>
        </w:rPr>
        <w:t>);</w:t>
      </w:r>
    </w:p>
    <w:p w:rsidR="00696F4D" w:rsidRPr="00032910" w:rsidRDefault="00696F4D" w:rsidP="00696F4D">
      <w:pPr>
        <w:pStyle w:val="MongoOP"/>
        <w:rPr>
          <w:rStyle w:val="HTMLCode"/>
          <w:rFonts w:ascii="Consolas" w:eastAsiaTheme="majorEastAsia" w:hAnsi="Consolas" w:cs="Consolas"/>
          <w:color w:val="000000"/>
          <w:sz w:val="18"/>
          <w:szCs w:val="16"/>
        </w:rPr>
      </w:pPr>
    </w:p>
    <w:p w:rsidR="00696F4D" w:rsidRPr="00032910" w:rsidRDefault="00696F4D" w:rsidP="00696F4D">
      <w:pPr>
        <w:pStyle w:val="MongoOP"/>
        <w:rPr>
          <w:rStyle w:val="HTMLCode"/>
          <w:rFonts w:ascii="Consolas" w:eastAsiaTheme="majorEastAsia" w:hAnsi="Consolas" w:cs="Consolas"/>
          <w:color w:val="000000"/>
          <w:sz w:val="18"/>
          <w:szCs w:val="16"/>
        </w:rPr>
      </w:pPr>
      <w:r w:rsidRPr="00032910">
        <w:rPr>
          <w:rStyle w:val="token"/>
          <w:color w:val="0077AA"/>
          <w:sz w:val="18"/>
          <w:szCs w:val="16"/>
        </w:rPr>
        <w:lastRenderedPageBreak/>
        <w:t>while</w:t>
      </w:r>
      <w:r w:rsidRPr="00032910">
        <w:rPr>
          <w:rStyle w:val="HTMLCode"/>
          <w:rFonts w:ascii="Consolas" w:eastAsiaTheme="majorEastAsia" w:hAnsi="Consolas" w:cs="Consolas"/>
          <w:color w:val="000000"/>
          <w:sz w:val="18"/>
          <w:szCs w:val="16"/>
        </w:rPr>
        <w:t xml:space="preserve"> </w:t>
      </w:r>
      <w:r w:rsidRPr="00032910">
        <w:rPr>
          <w:rStyle w:val="token"/>
          <w:color w:val="999999"/>
          <w:sz w:val="18"/>
          <w:szCs w:val="16"/>
        </w:rPr>
        <w:t>(</w:t>
      </w:r>
      <w:r w:rsidRPr="00032910">
        <w:rPr>
          <w:rStyle w:val="HTMLCode"/>
          <w:rFonts w:ascii="Consolas" w:eastAsiaTheme="majorEastAsia" w:hAnsi="Consolas" w:cs="Consolas"/>
          <w:color w:val="000000"/>
          <w:sz w:val="18"/>
          <w:szCs w:val="16"/>
        </w:rPr>
        <w:t>cursor</w:t>
      </w:r>
      <w:r w:rsidRPr="00032910">
        <w:rPr>
          <w:rStyle w:val="token"/>
          <w:color w:val="999999"/>
          <w:sz w:val="18"/>
          <w:szCs w:val="16"/>
        </w:rPr>
        <w:t>.</w:t>
      </w:r>
      <w:r w:rsidRPr="00032910">
        <w:rPr>
          <w:rStyle w:val="token"/>
          <w:color w:val="DD4A68"/>
          <w:sz w:val="18"/>
          <w:szCs w:val="16"/>
        </w:rPr>
        <w:t>hasNext</w:t>
      </w:r>
      <w:r w:rsidRPr="00032910">
        <w:rPr>
          <w:rStyle w:val="token"/>
          <w:color w:val="999999"/>
          <w:sz w:val="18"/>
          <w:szCs w:val="16"/>
        </w:rPr>
        <w:t>())</w:t>
      </w:r>
      <w:r w:rsidRPr="00032910">
        <w:rPr>
          <w:rStyle w:val="HTMLCode"/>
          <w:rFonts w:ascii="Consolas" w:eastAsiaTheme="majorEastAsia" w:hAnsi="Consolas" w:cs="Consolas"/>
          <w:color w:val="000000"/>
          <w:sz w:val="18"/>
          <w:szCs w:val="16"/>
        </w:rPr>
        <w:t xml:space="preserve"> </w:t>
      </w:r>
      <w:r w:rsidRPr="00032910">
        <w:rPr>
          <w:rStyle w:val="token"/>
          <w:color w:val="999999"/>
          <w:sz w:val="18"/>
          <w:szCs w:val="16"/>
        </w:rPr>
        <w:t>{</w:t>
      </w:r>
    </w:p>
    <w:p w:rsidR="00696F4D" w:rsidRPr="00032910" w:rsidRDefault="00696F4D" w:rsidP="00696F4D">
      <w:pPr>
        <w:pStyle w:val="MongoOP"/>
        <w:rPr>
          <w:rStyle w:val="HTMLCode"/>
          <w:rFonts w:ascii="Consolas" w:eastAsiaTheme="majorEastAsia" w:hAnsi="Consolas" w:cs="Consolas"/>
          <w:color w:val="000000"/>
          <w:sz w:val="18"/>
          <w:szCs w:val="16"/>
        </w:rPr>
      </w:pPr>
      <w:r w:rsidRPr="00032910">
        <w:rPr>
          <w:rStyle w:val="HTMLCode"/>
          <w:rFonts w:ascii="Consolas" w:eastAsiaTheme="majorEastAsia" w:hAnsi="Consolas" w:cs="Consolas"/>
          <w:color w:val="000000"/>
          <w:sz w:val="18"/>
          <w:szCs w:val="16"/>
        </w:rPr>
        <w:tab/>
        <w:t>System</w:t>
      </w:r>
      <w:r w:rsidRPr="00032910">
        <w:rPr>
          <w:rStyle w:val="token"/>
          <w:color w:val="999999"/>
          <w:sz w:val="18"/>
          <w:szCs w:val="16"/>
        </w:rPr>
        <w:t>.</w:t>
      </w:r>
      <w:r w:rsidRPr="00032910">
        <w:rPr>
          <w:rStyle w:val="HTMLCode"/>
          <w:rFonts w:ascii="Consolas" w:eastAsiaTheme="majorEastAsia" w:hAnsi="Consolas" w:cs="Consolas"/>
          <w:color w:val="000000"/>
          <w:sz w:val="18"/>
          <w:szCs w:val="16"/>
        </w:rPr>
        <w:t>out</w:t>
      </w:r>
      <w:r w:rsidRPr="00032910">
        <w:rPr>
          <w:rStyle w:val="token"/>
          <w:color w:val="999999"/>
          <w:sz w:val="18"/>
          <w:szCs w:val="16"/>
        </w:rPr>
        <w:t>.</w:t>
      </w:r>
      <w:r w:rsidRPr="00032910">
        <w:rPr>
          <w:rStyle w:val="token"/>
          <w:color w:val="DD4A68"/>
          <w:sz w:val="18"/>
          <w:szCs w:val="16"/>
        </w:rPr>
        <w:t>println</w:t>
      </w:r>
      <w:r w:rsidRPr="00032910">
        <w:rPr>
          <w:rStyle w:val="token"/>
          <w:color w:val="999999"/>
          <w:sz w:val="18"/>
          <w:szCs w:val="16"/>
        </w:rPr>
        <w:t>(</w:t>
      </w:r>
      <w:r w:rsidRPr="00032910">
        <w:rPr>
          <w:rStyle w:val="HTMLCode"/>
          <w:rFonts w:ascii="Consolas" w:eastAsiaTheme="majorEastAsia" w:hAnsi="Consolas" w:cs="Consolas"/>
          <w:color w:val="000000"/>
          <w:sz w:val="18"/>
          <w:szCs w:val="16"/>
        </w:rPr>
        <w:t>cursor</w:t>
      </w:r>
      <w:r w:rsidRPr="00032910">
        <w:rPr>
          <w:rStyle w:val="token"/>
          <w:color w:val="999999"/>
          <w:sz w:val="18"/>
          <w:szCs w:val="16"/>
        </w:rPr>
        <w:t>.</w:t>
      </w:r>
      <w:r w:rsidRPr="00032910">
        <w:rPr>
          <w:rStyle w:val="token"/>
          <w:color w:val="DD4A68"/>
          <w:sz w:val="18"/>
          <w:szCs w:val="16"/>
        </w:rPr>
        <w:t>next</w:t>
      </w:r>
      <w:r w:rsidRPr="00032910">
        <w:rPr>
          <w:rStyle w:val="token"/>
          <w:color w:val="999999"/>
          <w:sz w:val="18"/>
          <w:szCs w:val="16"/>
        </w:rPr>
        <w:t>());</w:t>
      </w:r>
    </w:p>
    <w:p w:rsidR="00696F4D" w:rsidRPr="00092718" w:rsidRDefault="00696F4D" w:rsidP="00696F4D">
      <w:pPr>
        <w:pStyle w:val="MongoOP"/>
        <w:rPr>
          <w:szCs w:val="16"/>
        </w:rPr>
      </w:pPr>
      <w:r w:rsidRPr="00092718">
        <w:rPr>
          <w:rStyle w:val="token"/>
          <w:color w:val="999999"/>
          <w:szCs w:val="16"/>
        </w:rPr>
        <w:t>}</w:t>
      </w:r>
    </w:p>
    <w:p w:rsidR="00696F4D" w:rsidRDefault="00696F4D" w:rsidP="00696F4D"/>
    <w:p w:rsidR="00696F4D" w:rsidRDefault="00696F4D" w:rsidP="00696F4D"/>
    <w:p w:rsidR="00696F4D" w:rsidRPr="00414B7C" w:rsidRDefault="00696F4D" w:rsidP="00696F4D">
      <w:pPr>
        <w:spacing w:after="0"/>
        <w:rPr>
          <w:b/>
          <w:u w:val="single"/>
        </w:rPr>
      </w:pPr>
      <w:r w:rsidRPr="00414B7C">
        <w:rPr>
          <w:b/>
          <w:u w:val="single"/>
        </w:rPr>
        <w:t>Delete Operation</w:t>
      </w:r>
    </w:p>
    <w:p w:rsidR="00696F4D" w:rsidRDefault="00696F4D" w:rsidP="00696F4D">
      <w:pPr>
        <w:spacing w:after="0"/>
      </w:pPr>
      <w:r>
        <w:t>Find document where “</w:t>
      </w:r>
      <w:r w:rsidRPr="005D1AFA">
        <w:t xml:space="preserve">username </w:t>
      </w:r>
      <w:r>
        <w:t>=satya”, and delete it.</w:t>
      </w:r>
    </w:p>
    <w:p w:rsidR="00696F4D" w:rsidRPr="00032910" w:rsidRDefault="00696F4D" w:rsidP="00696F4D">
      <w:pPr>
        <w:pStyle w:val="MongoOP"/>
        <w:rPr>
          <w:rStyle w:val="HTMLCode"/>
          <w:rFonts w:ascii="Consolas" w:eastAsiaTheme="majorEastAsia" w:hAnsi="Consolas" w:cs="Consolas"/>
          <w:color w:val="000000"/>
          <w:sz w:val="18"/>
          <w:szCs w:val="18"/>
        </w:rPr>
      </w:pPr>
      <w:r w:rsidRPr="00032910">
        <w:rPr>
          <w:rStyle w:val="HTMLCode"/>
          <w:rFonts w:ascii="Consolas" w:eastAsiaTheme="majorEastAsia" w:hAnsi="Consolas" w:cs="Consolas"/>
          <w:color w:val="000000"/>
          <w:sz w:val="18"/>
          <w:szCs w:val="18"/>
        </w:rPr>
        <w:t xml:space="preserve">DBCollection table </w:t>
      </w:r>
      <w:r w:rsidRPr="00032910">
        <w:rPr>
          <w:rStyle w:val="token"/>
          <w:color w:val="A67F59"/>
          <w:sz w:val="18"/>
          <w:szCs w:val="18"/>
        </w:rPr>
        <w:t>=</w:t>
      </w:r>
      <w:r w:rsidRPr="00032910">
        <w:rPr>
          <w:rStyle w:val="HTMLCode"/>
          <w:rFonts w:ascii="Consolas" w:eastAsiaTheme="majorEastAsia" w:hAnsi="Consolas" w:cs="Consolas"/>
          <w:color w:val="000000"/>
          <w:sz w:val="18"/>
          <w:szCs w:val="18"/>
        </w:rPr>
        <w:t xml:space="preserve"> db</w:t>
      </w:r>
      <w:r w:rsidRPr="00032910">
        <w:rPr>
          <w:rStyle w:val="token"/>
          <w:color w:val="999999"/>
          <w:sz w:val="18"/>
          <w:szCs w:val="18"/>
        </w:rPr>
        <w:t>.</w:t>
      </w:r>
      <w:r w:rsidRPr="00032910">
        <w:rPr>
          <w:rStyle w:val="token"/>
          <w:color w:val="DD4A68"/>
          <w:sz w:val="18"/>
          <w:szCs w:val="18"/>
        </w:rPr>
        <w:t>getCollection</w:t>
      </w:r>
      <w:r w:rsidRPr="00032910">
        <w:rPr>
          <w:rStyle w:val="token"/>
          <w:color w:val="999999"/>
          <w:sz w:val="18"/>
          <w:szCs w:val="18"/>
        </w:rPr>
        <w:t>(</w:t>
      </w:r>
      <w:r w:rsidRPr="00032910">
        <w:rPr>
          <w:rStyle w:val="token"/>
          <w:color w:val="669900"/>
          <w:sz w:val="18"/>
          <w:szCs w:val="18"/>
        </w:rPr>
        <w:t>"user"</w:t>
      </w:r>
      <w:r w:rsidRPr="00032910">
        <w:rPr>
          <w:rStyle w:val="token"/>
          <w:color w:val="999999"/>
          <w:sz w:val="18"/>
          <w:szCs w:val="18"/>
        </w:rPr>
        <w:t>);</w:t>
      </w:r>
    </w:p>
    <w:p w:rsidR="00696F4D" w:rsidRPr="00032910" w:rsidRDefault="00696F4D" w:rsidP="00696F4D">
      <w:pPr>
        <w:pStyle w:val="MongoOP"/>
        <w:rPr>
          <w:rStyle w:val="HTMLCode"/>
          <w:rFonts w:ascii="Consolas" w:eastAsiaTheme="majorEastAsia" w:hAnsi="Consolas" w:cs="Consolas"/>
          <w:color w:val="000000"/>
          <w:sz w:val="18"/>
          <w:szCs w:val="18"/>
        </w:rPr>
      </w:pPr>
    </w:p>
    <w:p w:rsidR="00696F4D" w:rsidRPr="00032910" w:rsidRDefault="00696F4D" w:rsidP="00696F4D">
      <w:pPr>
        <w:pStyle w:val="MongoOP"/>
        <w:rPr>
          <w:rStyle w:val="HTMLCode"/>
          <w:rFonts w:ascii="Consolas" w:eastAsiaTheme="majorEastAsia" w:hAnsi="Consolas" w:cs="Consolas"/>
          <w:color w:val="000000"/>
          <w:sz w:val="18"/>
          <w:szCs w:val="18"/>
        </w:rPr>
      </w:pPr>
      <w:r w:rsidRPr="00032910">
        <w:rPr>
          <w:rStyle w:val="HTMLCode"/>
          <w:rFonts w:ascii="Consolas" w:eastAsiaTheme="majorEastAsia" w:hAnsi="Consolas" w:cs="Consolas"/>
          <w:color w:val="000000"/>
          <w:sz w:val="18"/>
          <w:szCs w:val="18"/>
        </w:rPr>
        <w:t xml:space="preserve">BasicDBObject searchQuery </w:t>
      </w:r>
      <w:r w:rsidRPr="00032910">
        <w:rPr>
          <w:rStyle w:val="token"/>
          <w:color w:val="A67F59"/>
          <w:sz w:val="18"/>
          <w:szCs w:val="18"/>
        </w:rPr>
        <w:t>=</w:t>
      </w:r>
      <w:r w:rsidRPr="00032910">
        <w:rPr>
          <w:rStyle w:val="HTMLCode"/>
          <w:rFonts w:ascii="Consolas" w:eastAsiaTheme="majorEastAsia" w:hAnsi="Consolas" w:cs="Consolas"/>
          <w:color w:val="000000"/>
          <w:sz w:val="18"/>
          <w:szCs w:val="18"/>
        </w:rPr>
        <w:t xml:space="preserve"> </w:t>
      </w:r>
      <w:r w:rsidRPr="00032910">
        <w:rPr>
          <w:rStyle w:val="token"/>
          <w:color w:val="0077AA"/>
          <w:sz w:val="18"/>
          <w:szCs w:val="18"/>
        </w:rPr>
        <w:t>new</w:t>
      </w:r>
      <w:r w:rsidRPr="00032910">
        <w:rPr>
          <w:rStyle w:val="HTMLCode"/>
          <w:rFonts w:ascii="Consolas" w:eastAsiaTheme="majorEastAsia" w:hAnsi="Consolas" w:cs="Consolas"/>
          <w:color w:val="000000"/>
          <w:sz w:val="18"/>
          <w:szCs w:val="18"/>
        </w:rPr>
        <w:t xml:space="preserve"> </w:t>
      </w:r>
      <w:r w:rsidRPr="00032910">
        <w:rPr>
          <w:rStyle w:val="token"/>
          <w:color w:val="000000"/>
          <w:sz w:val="18"/>
          <w:szCs w:val="18"/>
        </w:rPr>
        <w:t>BasicDBObject</w:t>
      </w:r>
      <w:r w:rsidRPr="00032910">
        <w:rPr>
          <w:rStyle w:val="token"/>
          <w:color w:val="999999"/>
          <w:sz w:val="18"/>
          <w:szCs w:val="18"/>
        </w:rPr>
        <w:t>();</w:t>
      </w:r>
    </w:p>
    <w:p w:rsidR="00696F4D" w:rsidRPr="00032910" w:rsidRDefault="00696F4D" w:rsidP="00696F4D">
      <w:pPr>
        <w:pStyle w:val="MongoOP"/>
        <w:rPr>
          <w:rStyle w:val="HTMLCode"/>
          <w:rFonts w:ascii="Consolas" w:eastAsiaTheme="majorEastAsia" w:hAnsi="Consolas" w:cs="Consolas"/>
          <w:color w:val="000000"/>
          <w:sz w:val="18"/>
          <w:szCs w:val="18"/>
        </w:rPr>
      </w:pPr>
      <w:r w:rsidRPr="00032910">
        <w:rPr>
          <w:rStyle w:val="HTMLCode"/>
          <w:rFonts w:ascii="Consolas" w:eastAsiaTheme="majorEastAsia" w:hAnsi="Consolas" w:cs="Consolas"/>
          <w:color w:val="000000"/>
          <w:sz w:val="18"/>
          <w:szCs w:val="18"/>
        </w:rPr>
        <w:t>searchQuery</w:t>
      </w:r>
      <w:r w:rsidRPr="00032910">
        <w:rPr>
          <w:rStyle w:val="token"/>
          <w:color w:val="999999"/>
          <w:sz w:val="18"/>
          <w:szCs w:val="18"/>
        </w:rPr>
        <w:t>.</w:t>
      </w:r>
      <w:r w:rsidRPr="00032910">
        <w:rPr>
          <w:rStyle w:val="token"/>
          <w:color w:val="DD4A68"/>
          <w:sz w:val="18"/>
          <w:szCs w:val="18"/>
        </w:rPr>
        <w:t>put</w:t>
      </w:r>
      <w:r w:rsidRPr="00032910">
        <w:rPr>
          <w:rStyle w:val="token"/>
          <w:color w:val="999999"/>
          <w:sz w:val="18"/>
          <w:szCs w:val="18"/>
        </w:rPr>
        <w:t>(</w:t>
      </w:r>
      <w:r w:rsidRPr="00032910">
        <w:rPr>
          <w:rStyle w:val="token"/>
          <w:color w:val="669900"/>
          <w:sz w:val="18"/>
          <w:szCs w:val="18"/>
        </w:rPr>
        <w:t>"</w:t>
      </w:r>
      <w:r w:rsidRPr="00032910">
        <w:rPr>
          <w:color w:val="669900"/>
          <w:sz w:val="18"/>
          <w:szCs w:val="18"/>
        </w:rPr>
        <w:t>username</w:t>
      </w:r>
      <w:r w:rsidRPr="00032910">
        <w:rPr>
          <w:rStyle w:val="token"/>
          <w:color w:val="669900"/>
          <w:sz w:val="18"/>
          <w:szCs w:val="18"/>
        </w:rPr>
        <w:t xml:space="preserve"> "</w:t>
      </w:r>
      <w:r w:rsidRPr="00032910">
        <w:rPr>
          <w:rStyle w:val="token"/>
          <w:color w:val="999999"/>
          <w:sz w:val="18"/>
          <w:szCs w:val="18"/>
        </w:rPr>
        <w:t>,</w:t>
      </w:r>
      <w:r w:rsidRPr="00032910">
        <w:rPr>
          <w:rStyle w:val="HTMLCode"/>
          <w:rFonts w:ascii="Consolas" w:eastAsiaTheme="majorEastAsia" w:hAnsi="Consolas" w:cs="Consolas"/>
          <w:color w:val="000000"/>
          <w:sz w:val="18"/>
          <w:szCs w:val="18"/>
        </w:rPr>
        <w:t xml:space="preserve"> </w:t>
      </w:r>
      <w:r w:rsidRPr="00032910">
        <w:rPr>
          <w:rStyle w:val="token"/>
          <w:color w:val="669900"/>
          <w:sz w:val="18"/>
          <w:szCs w:val="18"/>
        </w:rPr>
        <w:t>"</w:t>
      </w:r>
      <w:r w:rsidRPr="00032910">
        <w:rPr>
          <w:color w:val="669900"/>
          <w:sz w:val="18"/>
          <w:szCs w:val="18"/>
        </w:rPr>
        <w:t xml:space="preserve"> satya</w:t>
      </w:r>
      <w:r w:rsidRPr="00032910">
        <w:rPr>
          <w:rStyle w:val="token"/>
          <w:color w:val="669900"/>
          <w:sz w:val="18"/>
          <w:szCs w:val="18"/>
        </w:rPr>
        <w:t xml:space="preserve"> "</w:t>
      </w:r>
      <w:r w:rsidRPr="00032910">
        <w:rPr>
          <w:rStyle w:val="token"/>
          <w:color w:val="999999"/>
          <w:sz w:val="18"/>
          <w:szCs w:val="18"/>
        </w:rPr>
        <w:t>);</w:t>
      </w:r>
    </w:p>
    <w:p w:rsidR="00696F4D" w:rsidRPr="00032910" w:rsidRDefault="00696F4D" w:rsidP="00696F4D">
      <w:pPr>
        <w:pStyle w:val="MongoOP"/>
        <w:rPr>
          <w:rStyle w:val="HTMLCode"/>
          <w:rFonts w:ascii="Consolas" w:eastAsiaTheme="majorEastAsia" w:hAnsi="Consolas" w:cs="Consolas"/>
          <w:color w:val="000000"/>
          <w:sz w:val="18"/>
          <w:szCs w:val="18"/>
        </w:rPr>
      </w:pPr>
    </w:p>
    <w:p w:rsidR="00696F4D" w:rsidRPr="00032910" w:rsidRDefault="00696F4D" w:rsidP="00696F4D">
      <w:pPr>
        <w:pStyle w:val="MongoOP"/>
        <w:rPr>
          <w:sz w:val="18"/>
          <w:szCs w:val="18"/>
        </w:rPr>
      </w:pPr>
      <w:r w:rsidRPr="00032910">
        <w:rPr>
          <w:rStyle w:val="HTMLCode"/>
          <w:rFonts w:ascii="Consolas" w:eastAsiaTheme="majorEastAsia" w:hAnsi="Consolas" w:cs="Consolas"/>
          <w:color w:val="000000"/>
          <w:sz w:val="18"/>
          <w:szCs w:val="18"/>
        </w:rPr>
        <w:t>table</w:t>
      </w:r>
      <w:r w:rsidRPr="00032910">
        <w:rPr>
          <w:rStyle w:val="token"/>
          <w:color w:val="999999"/>
          <w:sz w:val="18"/>
          <w:szCs w:val="18"/>
        </w:rPr>
        <w:t>.</w:t>
      </w:r>
      <w:r w:rsidRPr="00032910">
        <w:rPr>
          <w:rStyle w:val="token"/>
          <w:color w:val="DD4A68"/>
          <w:sz w:val="18"/>
          <w:szCs w:val="18"/>
        </w:rPr>
        <w:t>remove</w:t>
      </w:r>
      <w:r w:rsidRPr="00032910">
        <w:rPr>
          <w:rStyle w:val="token"/>
          <w:color w:val="999999"/>
          <w:sz w:val="18"/>
          <w:szCs w:val="18"/>
        </w:rPr>
        <w:t>(</w:t>
      </w:r>
      <w:r w:rsidRPr="00032910">
        <w:rPr>
          <w:rStyle w:val="HTMLCode"/>
          <w:rFonts w:ascii="Consolas" w:eastAsiaTheme="majorEastAsia" w:hAnsi="Consolas" w:cs="Consolas"/>
          <w:color w:val="000000"/>
          <w:sz w:val="18"/>
          <w:szCs w:val="18"/>
        </w:rPr>
        <w:t>searchQuery</w:t>
      </w:r>
      <w:r w:rsidRPr="00032910">
        <w:rPr>
          <w:rStyle w:val="token"/>
          <w:color w:val="999999"/>
          <w:sz w:val="18"/>
          <w:szCs w:val="18"/>
        </w:rPr>
        <w:t>);</w:t>
      </w:r>
    </w:p>
    <w:p w:rsidR="00696F4D" w:rsidRDefault="00696F4D" w:rsidP="00696F4D"/>
    <w:p w:rsidR="00696F4D" w:rsidRDefault="00696F4D" w:rsidP="00696F4D"/>
    <w:p w:rsidR="00696F4D" w:rsidRDefault="00696F4D" w:rsidP="00696F4D"/>
    <w:p w:rsidR="00696F4D" w:rsidRDefault="00696F4D" w:rsidP="00696F4D"/>
    <w:p w:rsidR="00696F4D" w:rsidRDefault="00696F4D" w:rsidP="00696F4D"/>
    <w:p w:rsidR="00696F4D" w:rsidRDefault="00696F4D" w:rsidP="003312F7">
      <w:pPr>
        <w:pStyle w:val="Heading2"/>
      </w:pPr>
      <w:bookmarkStart w:id="22" w:name="_Toc4274703"/>
      <w:r>
        <w:t>References</w:t>
      </w:r>
      <w:bookmarkEnd w:id="22"/>
    </w:p>
    <w:p w:rsidR="00696F4D" w:rsidRDefault="00B20442" w:rsidP="00696F4D">
      <w:hyperlink r:id="rId75" w:history="1">
        <w:r w:rsidR="00696F4D" w:rsidRPr="00994D78">
          <w:rPr>
            <w:rStyle w:val="Hyperlink"/>
          </w:rPr>
          <w:t>http://www.javatpoint.com/mongodb-tutorial</w:t>
        </w:r>
      </w:hyperlink>
    </w:p>
    <w:p w:rsidR="00696F4D" w:rsidRDefault="00B20442" w:rsidP="00696F4D">
      <w:hyperlink r:id="rId76" w:history="1">
        <w:r w:rsidR="00696F4D" w:rsidRPr="00994D78">
          <w:rPr>
            <w:rStyle w:val="Hyperlink"/>
          </w:rPr>
          <w:t>https://docs.mongodb.com/v3.2/tutorial/</w:t>
        </w:r>
      </w:hyperlink>
    </w:p>
    <w:p w:rsidR="00696F4D" w:rsidRDefault="00B20442" w:rsidP="00696F4D">
      <w:pPr>
        <w:rPr>
          <w:rStyle w:val="Hyperlink"/>
        </w:rPr>
      </w:pPr>
      <w:hyperlink r:id="rId77" w:history="1">
        <w:r w:rsidR="00696F4D" w:rsidRPr="00994D78">
          <w:rPr>
            <w:rStyle w:val="Hyperlink"/>
          </w:rPr>
          <w:t>http://www.mkyong.com/tutorials/java-mongodb-tutorials/</w:t>
        </w:r>
      </w:hyperlink>
    </w:p>
    <w:p w:rsidR="00696F4D" w:rsidRDefault="00B20442" w:rsidP="00696F4D">
      <w:hyperlink r:id="rId78" w:history="1">
        <w:r w:rsidR="00696F4D" w:rsidRPr="00AF3A93">
          <w:rPr>
            <w:rStyle w:val="Hyperlink"/>
          </w:rPr>
          <w:t>https://www.tutorialspoint.com/mongodb/mongodb_environment.htm</w:t>
        </w:r>
      </w:hyperlink>
    </w:p>
    <w:p w:rsidR="00696F4D" w:rsidRDefault="00696F4D" w:rsidP="00696F4D">
      <w:pPr>
        <w:rPr>
          <w:noProof/>
          <w:lang w:eastAsia="en-US"/>
        </w:rPr>
      </w:pPr>
    </w:p>
    <w:p w:rsidR="00696F4D" w:rsidRPr="00DE300C" w:rsidRDefault="00696F4D" w:rsidP="00696F4D"/>
    <w:p w:rsidR="00902D4F" w:rsidRPr="00902D4F" w:rsidRDefault="00902D4F" w:rsidP="00902D4F"/>
    <w:p w:rsidR="00327062" w:rsidRDefault="00DF5481" w:rsidP="00B83875">
      <w:pPr>
        <w:pStyle w:val="Heading1"/>
      </w:pPr>
      <w:bookmarkStart w:id="23" w:name="_Toc4274704"/>
      <w:r>
        <w:t xml:space="preserve">2. </w:t>
      </w:r>
      <w:r w:rsidR="00B83875">
        <w:t>JDBC</w:t>
      </w:r>
      <w:bookmarkEnd w:id="23"/>
    </w:p>
    <w:p w:rsidR="00485CAA" w:rsidRDefault="003321ED" w:rsidP="008422AF">
      <w:pPr>
        <w:pStyle w:val="Heading2"/>
      </w:pPr>
      <w:bookmarkStart w:id="24" w:name="_Toc4274705"/>
      <w:r>
        <w:t>2.</w:t>
      </w:r>
      <w:r w:rsidR="008422AF">
        <w:t>1 Introduction</w:t>
      </w:r>
      <w:bookmarkEnd w:id="24"/>
    </w:p>
    <w:p w:rsidR="00D57C2F" w:rsidRDefault="009F4930" w:rsidP="00D57C2F">
      <w:pPr>
        <w:ind w:firstLine="720"/>
      </w:pPr>
      <w:r w:rsidRPr="009F4930">
        <w:t xml:space="preserve">Before JDBC, ODBC API was the database API to connect and execute query with the database. But, ODBC API uses ODBC driver which is written in C language (i.e. platform dependent and unsecured). </w:t>
      </w:r>
    </w:p>
    <w:p w:rsidR="008422AF" w:rsidRDefault="009F4930" w:rsidP="00D57C2F">
      <w:r w:rsidRPr="009F4930">
        <w:lastRenderedPageBreak/>
        <w:t>That is why Java has defined its own API (JDBC API</w:t>
      </w:r>
      <w:r w:rsidR="00EE6431">
        <w:t>) that uses JDBC drivers (writt</w:t>
      </w:r>
      <w:r w:rsidRPr="009F4930">
        <w:t>n in Java).</w:t>
      </w:r>
      <w:r w:rsidR="00EE6431" w:rsidRPr="00EE643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EE6431" w:rsidRPr="00EE6431">
        <w:rPr>
          <w:noProof/>
          <w:lang w:eastAsia="en-US"/>
        </w:rPr>
        <w:drawing>
          <wp:inline distT="0" distB="0" distL="0" distR="0" wp14:anchorId="602FAE98" wp14:editId="2049F482">
            <wp:extent cx="5943600" cy="2185808"/>
            <wp:effectExtent l="0" t="0" r="0" b="5080"/>
            <wp:docPr id="25" name="Picture 25" descr="D:\Books\JDBC@May@WithNotes\5.JDBC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ooks\JDBC@May@WithNotes\5.JDBC Driver.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185808"/>
                    </a:xfrm>
                    <a:prstGeom prst="rect">
                      <a:avLst/>
                    </a:prstGeom>
                    <a:noFill/>
                    <a:ln>
                      <a:noFill/>
                    </a:ln>
                  </pic:spPr>
                </pic:pic>
              </a:graphicData>
            </a:graphic>
          </wp:inline>
        </w:drawing>
      </w:r>
    </w:p>
    <w:p w:rsidR="00D57C2F" w:rsidRDefault="00D57C2F" w:rsidP="000001E4">
      <w:pPr>
        <w:spacing w:after="0"/>
      </w:pPr>
      <w:r>
        <w:t>There are 4 types of JDBC drivers:</w:t>
      </w:r>
    </w:p>
    <w:p w:rsidR="00D57C2F" w:rsidRPr="00D57C2F" w:rsidRDefault="00D57C2F" w:rsidP="00C95628">
      <w:pPr>
        <w:pStyle w:val="ListParagraph"/>
        <w:numPr>
          <w:ilvl w:val="0"/>
          <w:numId w:val="19"/>
        </w:numPr>
        <w:rPr>
          <w:b/>
        </w:rPr>
      </w:pPr>
      <w:r w:rsidRPr="00D57C2F">
        <w:rPr>
          <w:b/>
        </w:rPr>
        <w:t>JDBC-ODBC bridge driver</w:t>
      </w:r>
    </w:p>
    <w:p w:rsidR="00D57C2F" w:rsidRPr="00D57C2F" w:rsidRDefault="00D57C2F" w:rsidP="00C95628">
      <w:pPr>
        <w:pStyle w:val="ListParagraph"/>
        <w:numPr>
          <w:ilvl w:val="0"/>
          <w:numId w:val="19"/>
        </w:numPr>
        <w:rPr>
          <w:b/>
        </w:rPr>
      </w:pPr>
      <w:r w:rsidRPr="00D57C2F">
        <w:rPr>
          <w:b/>
        </w:rPr>
        <w:t xml:space="preserve">Native-API driver </w:t>
      </w:r>
      <w:r>
        <w:rPr>
          <w:b/>
        </w:rPr>
        <w:tab/>
      </w:r>
      <w:r>
        <w:rPr>
          <w:b/>
        </w:rPr>
        <w:tab/>
      </w:r>
      <w:r w:rsidRPr="00D57C2F">
        <w:rPr>
          <w:b/>
        </w:rPr>
        <w:t>(partially java driver)</w:t>
      </w:r>
    </w:p>
    <w:p w:rsidR="00D57C2F" w:rsidRPr="00D57C2F" w:rsidRDefault="00D57C2F" w:rsidP="00C95628">
      <w:pPr>
        <w:pStyle w:val="ListParagraph"/>
        <w:numPr>
          <w:ilvl w:val="0"/>
          <w:numId w:val="19"/>
        </w:numPr>
        <w:rPr>
          <w:b/>
        </w:rPr>
      </w:pPr>
      <w:r w:rsidRPr="00D57C2F">
        <w:rPr>
          <w:b/>
        </w:rPr>
        <w:t xml:space="preserve">Network Protocol driver </w:t>
      </w:r>
      <w:r>
        <w:rPr>
          <w:b/>
        </w:rPr>
        <w:tab/>
      </w:r>
      <w:r w:rsidRPr="00D57C2F">
        <w:rPr>
          <w:b/>
        </w:rPr>
        <w:t>(fully java driver)</w:t>
      </w:r>
    </w:p>
    <w:p w:rsidR="00D57C2F" w:rsidRDefault="00D57C2F" w:rsidP="00C95628">
      <w:pPr>
        <w:pStyle w:val="ListParagraph"/>
        <w:numPr>
          <w:ilvl w:val="0"/>
          <w:numId w:val="19"/>
        </w:numPr>
        <w:rPr>
          <w:b/>
        </w:rPr>
      </w:pPr>
      <w:r w:rsidRPr="00D57C2F">
        <w:rPr>
          <w:b/>
        </w:rPr>
        <w:t xml:space="preserve">Thin driver </w:t>
      </w:r>
      <w:r>
        <w:rPr>
          <w:b/>
        </w:rPr>
        <w:tab/>
      </w:r>
      <w:r>
        <w:rPr>
          <w:b/>
        </w:rPr>
        <w:tab/>
      </w:r>
      <w:r>
        <w:rPr>
          <w:b/>
        </w:rPr>
        <w:tab/>
      </w:r>
      <w:r w:rsidRPr="00D57C2F">
        <w:rPr>
          <w:b/>
        </w:rPr>
        <w:t>(fully java driver)</w:t>
      </w:r>
    </w:p>
    <w:p w:rsidR="00FA1BD3" w:rsidRDefault="00FA1BD3" w:rsidP="00FA1BD3">
      <w:pPr>
        <w:pStyle w:val="ListParagraph"/>
        <w:rPr>
          <w:b/>
        </w:rPr>
      </w:pPr>
    </w:p>
    <w:p w:rsidR="00FA1BD3" w:rsidRPr="00B90C79" w:rsidRDefault="00264B48" w:rsidP="00383637">
      <w:pPr>
        <w:spacing w:after="0"/>
        <w:rPr>
          <w:b/>
          <w:u w:val="single"/>
        </w:rPr>
      </w:pPr>
      <w:r w:rsidRPr="00B90C79">
        <w:rPr>
          <w:b/>
          <w:u w:val="single"/>
        </w:rPr>
        <w:t>1. JDBC</w:t>
      </w:r>
      <w:r w:rsidR="00FA1BD3" w:rsidRPr="00B90C79">
        <w:rPr>
          <w:b/>
          <w:u w:val="single"/>
        </w:rPr>
        <w:t>-ODBC bridge driver (Type-1)</w:t>
      </w:r>
    </w:p>
    <w:p w:rsidR="00264B48" w:rsidRDefault="00264B48" w:rsidP="00C95628">
      <w:pPr>
        <w:pStyle w:val="ListParagraph"/>
        <w:numPr>
          <w:ilvl w:val="0"/>
          <w:numId w:val="20"/>
        </w:numPr>
      </w:pPr>
      <w:r w:rsidRPr="00264B48">
        <w:t xml:space="preserve">The JDBC-ODBC bridge driver uses </w:t>
      </w:r>
      <w:r w:rsidRPr="00333F0B">
        <w:rPr>
          <w:b/>
        </w:rPr>
        <w:t>ODBC driver to connect to the database</w:t>
      </w:r>
      <w:r w:rsidRPr="00264B48">
        <w:t xml:space="preserve">. </w:t>
      </w:r>
    </w:p>
    <w:p w:rsidR="00264B48" w:rsidRDefault="00264B48" w:rsidP="00C95628">
      <w:pPr>
        <w:pStyle w:val="ListParagraph"/>
        <w:numPr>
          <w:ilvl w:val="0"/>
          <w:numId w:val="20"/>
        </w:numPr>
      </w:pPr>
      <w:r w:rsidRPr="00264B48">
        <w:t>The JDBC-ODBC bridge driver converts JDBC method calls into the ODBC function calls.</w:t>
      </w:r>
    </w:p>
    <w:p w:rsidR="00264B48" w:rsidRPr="00264B48" w:rsidRDefault="00264B48" w:rsidP="00C95628">
      <w:pPr>
        <w:pStyle w:val="ListParagraph"/>
        <w:numPr>
          <w:ilvl w:val="0"/>
          <w:numId w:val="20"/>
        </w:numPr>
      </w:pPr>
      <w:r w:rsidRPr="00264B48">
        <w:t xml:space="preserve">Can be easily connected to </w:t>
      </w:r>
      <w:r w:rsidR="00333F0B" w:rsidRPr="00333F0B">
        <w:rPr>
          <w:b/>
        </w:rPr>
        <w:t xml:space="preserve">ANY </w:t>
      </w:r>
      <w:r w:rsidRPr="00333F0B">
        <w:rPr>
          <w:b/>
        </w:rPr>
        <w:t>database.</w:t>
      </w:r>
    </w:p>
    <w:p w:rsidR="00333F0B" w:rsidRDefault="00264B48" w:rsidP="00C95628">
      <w:pPr>
        <w:pStyle w:val="ListParagraph"/>
        <w:numPr>
          <w:ilvl w:val="0"/>
          <w:numId w:val="20"/>
        </w:numPr>
      </w:pPr>
      <w:r w:rsidRPr="00264B48">
        <w:t xml:space="preserve">Performance degraded because </w:t>
      </w:r>
      <w:r w:rsidRPr="00333F0B">
        <w:rPr>
          <w:b/>
        </w:rPr>
        <w:t>JDBC method call is converted into the ODBC calls</w:t>
      </w:r>
      <w:r w:rsidR="00CC5A36" w:rsidRPr="00CC5A36">
        <w:rPr>
          <w:noProof/>
          <w:lang w:eastAsia="en-US"/>
        </w:rPr>
        <w:t xml:space="preserve"> </w:t>
      </w:r>
    </w:p>
    <w:p w:rsidR="008E3651" w:rsidRDefault="008E3651" w:rsidP="00C95628">
      <w:pPr>
        <w:pStyle w:val="ListParagraph"/>
        <w:numPr>
          <w:ilvl w:val="0"/>
          <w:numId w:val="20"/>
        </w:numPr>
      </w:pPr>
      <w:r w:rsidRPr="008E3651">
        <w:rPr>
          <w:b/>
        </w:rPr>
        <w:t>ODBC driver needs</w:t>
      </w:r>
      <w:r w:rsidRPr="008E3651">
        <w:t xml:space="preserve"> to be installed on the </w:t>
      </w:r>
      <w:r w:rsidRPr="008E3651">
        <w:rPr>
          <w:b/>
        </w:rPr>
        <w:t>client machine</w:t>
      </w:r>
    </w:p>
    <w:p w:rsidR="00264B48" w:rsidRDefault="00333F0B" w:rsidP="00C95628">
      <w:pPr>
        <w:pStyle w:val="ListParagraph"/>
        <w:numPr>
          <w:ilvl w:val="0"/>
          <w:numId w:val="20"/>
        </w:numPr>
      </w:pPr>
      <w:r>
        <w:t xml:space="preserve">Sun provided ODBC driver name : </w:t>
      </w:r>
      <w:r w:rsidRPr="00333F0B">
        <w:rPr>
          <w:b/>
          <w:color w:val="FF0000"/>
        </w:rPr>
        <w:t>sun.jdbc.odbc.JdbcOdbcDriver</w:t>
      </w:r>
      <w:r w:rsidR="00CC5A36">
        <w:rPr>
          <w:noProof/>
          <w:lang w:eastAsia="en-US"/>
        </w:rPr>
        <w:drawing>
          <wp:inline distT="0" distB="0" distL="0" distR="0" wp14:anchorId="5035D94C" wp14:editId="3CDE09AF">
            <wp:extent cx="4733925" cy="1913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79756" cy="1932328"/>
                    </a:xfrm>
                    <a:prstGeom prst="rect">
                      <a:avLst/>
                    </a:prstGeom>
                  </pic:spPr>
                </pic:pic>
              </a:graphicData>
            </a:graphic>
          </wp:inline>
        </w:drawing>
      </w:r>
    </w:p>
    <w:p w:rsidR="0050321F" w:rsidRPr="0050321F" w:rsidRDefault="0050321F" w:rsidP="0050321F">
      <w:pPr>
        <w:spacing w:after="0"/>
        <w:rPr>
          <w:b/>
          <w:u w:val="single"/>
        </w:rPr>
      </w:pPr>
      <w:r>
        <w:rPr>
          <w:b/>
          <w:u w:val="single"/>
        </w:rPr>
        <w:t>2. Native API</w:t>
      </w:r>
      <w:r w:rsidRPr="0050321F">
        <w:rPr>
          <w:b/>
          <w:u w:val="single"/>
        </w:rPr>
        <w:t xml:space="preserve"> driver (Type-1)</w:t>
      </w:r>
    </w:p>
    <w:p w:rsidR="00CA7699" w:rsidRDefault="00CA7699" w:rsidP="00C95628">
      <w:pPr>
        <w:pStyle w:val="ListParagraph"/>
        <w:numPr>
          <w:ilvl w:val="0"/>
          <w:numId w:val="21"/>
        </w:numPr>
      </w:pPr>
      <w:r w:rsidRPr="00CA7699">
        <w:t xml:space="preserve">The Native API driver uses the client-side libraries of the database. </w:t>
      </w:r>
    </w:p>
    <w:p w:rsidR="00CA7699" w:rsidRDefault="00CA7699" w:rsidP="00C95628">
      <w:pPr>
        <w:pStyle w:val="ListParagraph"/>
        <w:numPr>
          <w:ilvl w:val="0"/>
          <w:numId w:val="21"/>
        </w:numPr>
      </w:pPr>
      <w:r>
        <w:t xml:space="preserve">For </w:t>
      </w:r>
      <w:r w:rsidRPr="00CA7699">
        <w:rPr>
          <w:b/>
        </w:rPr>
        <w:t>MySQL they have own Native API Driver, similarly for ORACLE, Postgres etc,</w:t>
      </w:r>
      <w:r>
        <w:t xml:space="preserve"> </w:t>
      </w:r>
    </w:p>
    <w:p w:rsidR="00CA7699" w:rsidRDefault="00CA7699" w:rsidP="00C95628">
      <w:pPr>
        <w:pStyle w:val="ListParagraph"/>
        <w:numPr>
          <w:ilvl w:val="0"/>
          <w:numId w:val="21"/>
        </w:numPr>
      </w:pPr>
      <w:r w:rsidRPr="00CA7699">
        <w:t>The driver converts JDBC</w:t>
      </w:r>
      <w:r>
        <w:t xml:space="preserve"> (Java)</w:t>
      </w:r>
      <w:r w:rsidRPr="00CA7699">
        <w:t xml:space="preserve"> method calls into native calls</w:t>
      </w:r>
      <w:r>
        <w:t xml:space="preserve"> (MySQL, Oracle)</w:t>
      </w:r>
      <w:r w:rsidRPr="00CA7699">
        <w:t xml:space="preserve"> of the database API. </w:t>
      </w:r>
    </w:p>
    <w:p w:rsidR="00CC5A36" w:rsidRPr="008E3651" w:rsidRDefault="00CA7699" w:rsidP="00C95628">
      <w:pPr>
        <w:pStyle w:val="ListParagraph"/>
        <w:numPr>
          <w:ilvl w:val="0"/>
          <w:numId w:val="21"/>
        </w:numPr>
      </w:pPr>
      <w:r>
        <w:t xml:space="preserve">It is </w:t>
      </w:r>
      <w:r w:rsidRPr="00CA7699">
        <w:rPr>
          <w:b/>
        </w:rPr>
        <w:t>NOT FULLY written entirely in java</w:t>
      </w:r>
    </w:p>
    <w:p w:rsidR="008E3651" w:rsidRPr="008E3651" w:rsidRDefault="008E3651" w:rsidP="00C95628">
      <w:pPr>
        <w:pStyle w:val="ListParagraph"/>
        <w:numPr>
          <w:ilvl w:val="0"/>
          <w:numId w:val="21"/>
        </w:numPr>
      </w:pPr>
      <w:r w:rsidRPr="008E3651">
        <w:t>The Native driver needs to be installed on the each client machine.</w:t>
      </w:r>
    </w:p>
    <w:p w:rsidR="00CC5A36" w:rsidRDefault="00CA3A02" w:rsidP="00A127EF">
      <w:pPr>
        <w:pStyle w:val="ListParagraph"/>
        <w:ind w:left="0"/>
      </w:pPr>
      <w:r>
        <w:rPr>
          <w:noProof/>
          <w:lang w:eastAsia="en-US"/>
        </w:rPr>
        <w:lastRenderedPageBreak/>
        <w:drawing>
          <wp:inline distT="0" distB="0" distL="0" distR="0" wp14:anchorId="2D264695" wp14:editId="306E8AF6">
            <wp:extent cx="5264046"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68891" cy="2669455"/>
                    </a:xfrm>
                    <a:prstGeom prst="rect">
                      <a:avLst/>
                    </a:prstGeom>
                  </pic:spPr>
                </pic:pic>
              </a:graphicData>
            </a:graphic>
          </wp:inline>
        </w:drawing>
      </w:r>
    </w:p>
    <w:p w:rsidR="00B65BC5" w:rsidRDefault="00B65BC5" w:rsidP="00B65BC5"/>
    <w:p w:rsidR="00B65BC5" w:rsidRDefault="00B65BC5" w:rsidP="00A127EF">
      <w:pPr>
        <w:spacing w:after="0"/>
        <w:rPr>
          <w:b/>
          <w:u w:val="single"/>
        </w:rPr>
      </w:pPr>
      <w:r w:rsidRPr="00B65BC5">
        <w:rPr>
          <w:b/>
          <w:u w:val="single"/>
        </w:rPr>
        <w:t xml:space="preserve">3. Network Protocol </w:t>
      </w:r>
      <w:r w:rsidR="00302669" w:rsidRPr="00B65BC5">
        <w:rPr>
          <w:b/>
          <w:u w:val="single"/>
        </w:rPr>
        <w:t>driver</w:t>
      </w:r>
      <w:r w:rsidR="00302669">
        <w:rPr>
          <w:b/>
          <w:u w:val="single"/>
        </w:rPr>
        <w:t xml:space="preserve"> (</w:t>
      </w:r>
      <w:r w:rsidR="00307540">
        <w:rPr>
          <w:b/>
          <w:u w:val="single"/>
        </w:rPr>
        <w:t>Type-3)</w:t>
      </w:r>
    </w:p>
    <w:p w:rsidR="005C1D08" w:rsidRDefault="005C1D08" w:rsidP="00C95628">
      <w:pPr>
        <w:pStyle w:val="ListParagraph"/>
        <w:numPr>
          <w:ilvl w:val="0"/>
          <w:numId w:val="22"/>
        </w:numPr>
      </w:pPr>
      <w:r w:rsidRPr="005C1D08">
        <w:t>The Network Protocol driver uses middleware (application server) that converts JDBC calls directly or indirectly into the vendor-specific database protocol.</w:t>
      </w:r>
    </w:p>
    <w:p w:rsidR="005C1D08" w:rsidRDefault="005C1D08" w:rsidP="00C95628">
      <w:pPr>
        <w:pStyle w:val="ListParagraph"/>
        <w:numPr>
          <w:ilvl w:val="0"/>
          <w:numId w:val="22"/>
        </w:numPr>
      </w:pPr>
      <w:r w:rsidRPr="005C1D08">
        <w:t>It is fully written in java.</w:t>
      </w:r>
    </w:p>
    <w:p w:rsidR="005C1D08" w:rsidRDefault="005C1D08" w:rsidP="00C95628">
      <w:pPr>
        <w:pStyle w:val="ListParagraph"/>
        <w:numPr>
          <w:ilvl w:val="0"/>
          <w:numId w:val="22"/>
        </w:numPr>
      </w:pPr>
      <w:r>
        <w:t xml:space="preserve">Used in </w:t>
      </w:r>
      <w:r w:rsidRPr="005C1D08">
        <w:rPr>
          <w:b/>
        </w:rPr>
        <w:t>Connection Pooling</w:t>
      </w:r>
      <w:r>
        <w:t xml:space="preserve"> </w:t>
      </w:r>
    </w:p>
    <w:p w:rsidR="00F26BEF" w:rsidRPr="008E3651" w:rsidRDefault="00F26BEF" w:rsidP="00C95628">
      <w:pPr>
        <w:pStyle w:val="ListParagraph"/>
        <w:numPr>
          <w:ilvl w:val="0"/>
          <w:numId w:val="22"/>
        </w:numPr>
        <w:rPr>
          <w:b/>
        </w:rPr>
      </w:pPr>
      <w:r w:rsidRPr="008E3651">
        <w:rPr>
          <w:b/>
        </w:rPr>
        <w:t>Network support is required on client machine.</w:t>
      </w:r>
    </w:p>
    <w:p w:rsidR="00F26BEF" w:rsidRDefault="00F26BEF" w:rsidP="00C95628">
      <w:pPr>
        <w:pStyle w:val="ListParagraph"/>
        <w:numPr>
          <w:ilvl w:val="0"/>
          <w:numId w:val="22"/>
        </w:numPr>
      </w:pPr>
      <w:r>
        <w:t>Maintenance of Network Protocol driver becomes costly because it requires database-specific coding to be done in the middle tier.</w:t>
      </w:r>
    </w:p>
    <w:p w:rsidR="005C1D08" w:rsidRDefault="005C1D08" w:rsidP="00A127EF">
      <w:pPr>
        <w:pStyle w:val="ListParagraph"/>
        <w:ind w:left="0"/>
      </w:pPr>
      <w:r w:rsidRPr="005C1D08">
        <w:rPr>
          <w:noProof/>
          <w:lang w:eastAsia="en-US"/>
        </w:rPr>
        <w:drawing>
          <wp:inline distT="0" distB="0" distL="0" distR="0" wp14:anchorId="1BD5C820" wp14:editId="736B3569">
            <wp:extent cx="5726430" cy="2588217"/>
            <wp:effectExtent l="0" t="0" r="7620" b="3175"/>
            <wp:docPr id="30" name="Picture 30"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veti_S\Desktop\tm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046" cy="2592563"/>
                    </a:xfrm>
                    <a:prstGeom prst="rect">
                      <a:avLst/>
                    </a:prstGeom>
                    <a:noFill/>
                    <a:ln>
                      <a:noFill/>
                    </a:ln>
                  </pic:spPr>
                </pic:pic>
              </a:graphicData>
            </a:graphic>
          </wp:inline>
        </w:drawing>
      </w:r>
    </w:p>
    <w:p w:rsidR="00307540" w:rsidRPr="00480865" w:rsidRDefault="00480865" w:rsidP="004409E0">
      <w:pPr>
        <w:spacing w:after="0"/>
        <w:rPr>
          <w:b/>
          <w:u w:val="single"/>
        </w:rPr>
      </w:pPr>
      <w:r w:rsidRPr="00480865">
        <w:rPr>
          <w:b/>
          <w:u w:val="single"/>
        </w:rPr>
        <w:t>4. Thin</w:t>
      </w:r>
      <w:r w:rsidR="00307540" w:rsidRPr="00480865">
        <w:rPr>
          <w:b/>
          <w:u w:val="single"/>
        </w:rPr>
        <w:t xml:space="preserve"> </w:t>
      </w:r>
      <w:r w:rsidRPr="00480865">
        <w:rPr>
          <w:b/>
          <w:u w:val="single"/>
        </w:rPr>
        <w:t>driver (Type -4)</w:t>
      </w:r>
    </w:p>
    <w:p w:rsidR="00E2681E" w:rsidRDefault="00307540" w:rsidP="00C95628">
      <w:pPr>
        <w:pStyle w:val="ListParagraph"/>
        <w:numPr>
          <w:ilvl w:val="0"/>
          <w:numId w:val="23"/>
        </w:numPr>
      </w:pPr>
      <w:r>
        <w:t>The thin driver converts JDBC calls directly into the vendor-specific database protocol</w:t>
      </w:r>
      <w:r w:rsidR="00E2681E">
        <w:t>.</w:t>
      </w:r>
    </w:p>
    <w:p w:rsidR="00F26BEF" w:rsidRPr="008B3253" w:rsidRDefault="00307540" w:rsidP="00C95628">
      <w:pPr>
        <w:pStyle w:val="ListParagraph"/>
        <w:numPr>
          <w:ilvl w:val="0"/>
          <w:numId w:val="23"/>
        </w:numPr>
      </w:pPr>
      <w:r>
        <w:t xml:space="preserve">It is </w:t>
      </w:r>
      <w:r w:rsidRPr="00FD5EBC">
        <w:rPr>
          <w:b/>
        </w:rPr>
        <w:t>fully written in Java language</w:t>
      </w:r>
    </w:p>
    <w:p w:rsidR="008B3253" w:rsidRDefault="008B3253" w:rsidP="00C95628">
      <w:pPr>
        <w:pStyle w:val="ListParagraph"/>
        <w:numPr>
          <w:ilvl w:val="0"/>
          <w:numId w:val="23"/>
        </w:numPr>
      </w:pPr>
      <w:r>
        <w:t>Better performance than all other drivers.</w:t>
      </w:r>
    </w:p>
    <w:p w:rsidR="008B3253" w:rsidRDefault="008B3253" w:rsidP="00C95628">
      <w:pPr>
        <w:pStyle w:val="ListParagraph"/>
        <w:numPr>
          <w:ilvl w:val="0"/>
          <w:numId w:val="23"/>
        </w:numPr>
      </w:pPr>
      <w:r w:rsidRPr="008B3253">
        <w:rPr>
          <w:b/>
        </w:rPr>
        <w:t>No software is required at client side or server side</w:t>
      </w:r>
      <w:r>
        <w:t>.</w:t>
      </w:r>
    </w:p>
    <w:p w:rsidR="00051A2E" w:rsidRDefault="00051A2E" w:rsidP="00C95628">
      <w:pPr>
        <w:pStyle w:val="ListParagraph"/>
        <w:numPr>
          <w:ilvl w:val="0"/>
          <w:numId w:val="23"/>
        </w:numPr>
      </w:pPr>
      <w:r w:rsidRPr="00E301DD">
        <w:rPr>
          <w:b/>
          <w:color w:val="0000FF"/>
          <w:shd w:val="clear" w:color="auto" w:fill="FFFFFF"/>
        </w:rPr>
        <w:lastRenderedPageBreak/>
        <w:t>com.mysql.jdbc.Driver</w:t>
      </w:r>
      <w:r w:rsidRPr="00E301DD">
        <w:rPr>
          <w:color w:val="0000FF"/>
          <w:shd w:val="clear" w:color="auto" w:fill="FFFFFF"/>
        </w:rPr>
        <w:t xml:space="preserve"> (MySQL),  </w:t>
      </w:r>
      <w:r w:rsidRPr="00E301DD">
        <w:rPr>
          <w:b/>
          <w:color w:val="0000FF"/>
          <w:shd w:val="clear" w:color="auto" w:fill="FFFFFF"/>
        </w:rPr>
        <w:t>oracle.jdbc.driver.OracleDriver</w:t>
      </w:r>
      <w:r w:rsidRPr="00E301DD">
        <w:rPr>
          <w:color w:val="0000FF"/>
          <w:shd w:val="clear" w:color="auto" w:fill="FFFFFF"/>
        </w:rPr>
        <w:t>(ORACLE)</w:t>
      </w:r>
      <w:r w:rsidR="00E301DD">
        <w:rPr>
          <w:noProof/>
          <w:lang w:eastAsia="en-US"/>
        </w:rPr>
        <w:drawing>
          <wp:inline distT="0" distB="0" distL="0" distR="0" wp14:anchorId="72ECE96A" wp14:editId="05C3737C">
            <wp:extent cx="3247303" cy="21345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1310" cy="2143749"/>
                    </a:xfrm>
                    <a:prstGeom prst="rect">
                      <a:avLst/>
                    </a:prstGeom>
                  </pic:spPr>
                </pic:pic>
              </a:graphicData>
            </a:graphic>
          </wp:inline>
        </w:drawing>
      </w:r>
    </w:p>
    <w:p w:rsidR="00BD7C22" w:rsidRDefault="00BD7C22" w:rsidP="005C1D08">
      <w:pPr>
        <w:pStyle w:val="ListParagraph"/>
        <w:ind w:left="360"/>
      </w:pPr>
    </w:p>
    <w:p w:rsidR="00BD7C22" w:rsidRPr="0074667D" w:rsidRDefault="002B0CB8" w:rsidP="0074667D">
      <w:pPr>
        <w:spacing w:after="0"/>
        <w:rPr>
          <w:b/>
          <w:u w:val="single"/>
        </w:rPr>
      </w:pPr>
      <w:r w:rsidRPr="0074667D">
        <w:rPr>
          <w:b/>
          <w:u w:val="single"/>
        </w:rPr>
        <w:t>Steps</w:t>
      </w:r>
      <w:r w:rsidR="003321ED" w:rsidRPr="0074667D">
        <w:rPr>
          <w:b/>
          <w:u w:val="single"/>
        </w:rPr>
        <w:t xml:space="preserve"> to connect to the database</w:t>
      </w:r>
    </w:p>
    <w:p w:rsidR="002B0CB8" w:rsidRDefault="002B0CB8" w:rsidP="002B0CB8">
      <w:r>
        <w:t xml:space="preserve">There are 5 steps to </w:t>
      </w:r>
      <w:r w:rsidR="00B2725B">
        <w:t>connect</w:t>
      </w:r>
      <w:r w:rsidR="001C798C">
        <w:t>...</w:t>
      </w:r>
    </w:p>
    <w:p w:rsidR="001C798C" w:rsidRPr="001C798C" w:rsidRDefault="002B0CB8" w:rsidP="00C95628">
      <w:pPr>
        <w:pStyle w:val="ListParagraph"/>
        <w:numPr>
          <w:ilvl w:val="0"/>
          <w:numId w:val="24"/>
        </w:numPr>
        <w:shd w:val="clear" w:color="auto" w:fill="FFFFFF"/>
        <w:spacing w:after="0" w:line="345" w:lineRule="atLeast"/>
        <w:jc w:val="both"/>
        <w:rPr>
          <w:rFonts w:eastAsia="Times New Roman" w:cs="Times New Roman"/>
          <w:color w:val="000000"/>
          <w:lang w:eastAsia="en-US"/>
        </w:rPr>
      </w:pPr>
      <w:r w:rsidRPr="001C798C">
        <w:rPr>
          <w:b/>
        </w:rPr>
        <w:t>Register the driver class</w:t>
      </w:r>
    </w:p>
    <w:p w:rsidR="001C798C" w:rsidRDefault="00F60E69" w:rsidP="00F60E69">
      <w:pPr>
        <w:pStyle w:val="ListParagraph"/>
        <w:shd w:val="clear" w:color="auto" w:fill="FFFFFF"/>
        <w:spacing w:after="0" w:line="345" w:lineRule="atLeast"/>
        <w:ind w:left="360"/>
        <w:jc w:val="both"/>
        <w:rPr>
          <w:b/>
        </w:rPr>
      </w:pPr>
      <w:r w:rsidRPr="001C798C">
        <w:rPr>
          <w:rFonts w:eastAsia="Times New Roman" w:cs="Times New Roman"/>
          <w:color w:val="000000"/>
          <w:bdr w:val="none" w:sz="0" w:space="0" w:color="auto" w:frame="1"/>
          <w:lang w:eastAsia="en-US"/>
        </w:rPr>
        <w:t>Class.forName (</w:t>
      </w:r>
      <w:r w:rsidR="001C798C" w:rsidRPr="001C798C">
        <w:rPr>
          <w:rFonts w:eastAsia="Times New Roman" w:cs="Times New Roman"/>
          <w:color w:val="0000FF"/>
          <w:bdr w:val="none" w:sz="0" w:space="0" w:color="auto" w:frame="1"/>
          <w:lang w:eastAsia="en-US"/>
        </w:rPr>
        <w:t>"oracle.jdbc.driver.OracleDriver"</w:t>
      </w:r>
      <w:r w:rsidR="001C798C" w:rsidRPr="001C798C">
        <w:rPr>
          <w:rFonts w:eastAsia="Times New Roman" w:cs="Times New Roman"/>
          <w:color w:val="000000"/>
          <w:bdr w:val="none" w:sz="0" w:space="0" w:color="auto" w:frame="1"/>
          <w:lang w:eastAsia="en-US"/>
        </w:rPr>
        <w:t>);  </w:t>
      </w:r>
    </w:p>
    <w:p w:rsidR="002B0CB8" w:rsidRPr="002B0CB8" w:rsidRDefault="002B0CB8" w:rsidP="002B0CB8">
      <w:pPr>
        <w:pStyle w:val="ListParagraph"/>
        <w:ind w:left="360"/>
        <w:rPr>
          <w:b/>
        </w:rPr>
      </w:pPr>
    </w:p>
    <w:p w:rsidR="00F60E69" w:rsidRPr="00F60E69" w:rsidRDefault="002B0CB8" w:rsidP="00C95628">
      <w:pPr>
        <w:pStyle w:val="ListParagraph"/>
        <w:numPr>
          <w:ilvl w:val="0"/>
          <w:numId w:val="24"/>
        </w:numPr>
        <w:shd w:val="clear" w:color="auto" w:fill="FFFFFF"/>
        <w:spacing w:after="0" w:line="345" w:lineRule="atLeast"/>
        <w:jc w:val="both"/>
        <w:rPr>
          <w:rFonts w:eastAsia="Times New Roman" w:cs="Times New Roman"/>
          <w:color w:val="000000"/>
          <w:lang w:eastAsia="en-US"/>
        </w:rPr>
      </w:pPr>
      <w:r w:rsidRPr="00F60E69">
        <w:rPr>
          <w:b/>
        </w:rPr>
        <w:t>Creating connection</w:t>
      </w:r>
    </w:p>
    <w:p w:rsidR="00F60E69" w:rsidRDefault="00F60E69" w:rsidP="00F60E69">
      <w:pPr>
        <w:pStyle w:val="ListParagraph"/>
        <w:shd w:val="clear" w:color="auto" w:fill="FFFFFF"/>
        <w:spacing w:after="0" w:line="345" w:lineRule="atLeast"/>
        <w:ind w:left="360"/>
        <w:jc w:val="both"/>
        <w:rPr>
          <w:rFonts w:eastAsia="Times New Roman" w:cs="Times New Roman"/>
          <w:color w:val="000000"/>
          <w:bdr w:val="none" w:sz="0" w:space="0" w:color="auto" w:frame="1"/>
          <w:lang w:eastAsia="en-US"/>
        </w:rPr>
      </w:pPr>
      <w:r w:rsidRPr="00F60E69">
        <w:rPr>
          <w:rFonts w:eastAsia="Times New Roman" w:cs="Times New Roman"/>
          <w:color w:val="000000"/>
          <w:bdr w:val="none" w:sz="0" w:space="0" w:color="auto" w:frame="1"/>
          <w:lang w:eastAsia="en-US"/>
        </w:rPr>
        <w:t>Connection con=DriverManager.getConnection (</w:t>
      </w:r>
      <w:r w:rsidRPr="00F60E69">
        <w:rPr>
          <w:rFonts w:eastAsia="Times New Roman" w:cs="Times New Roman"/>
          <w:color w:val="0000FF"/>
          <w:bdr w:val="none" w:sz="0" w:space="0" w:color="auto" w:frame="1"/>
          <w:lang w:eastAsia="en-US"/>
        </w:rPr>
        <w:t>"url"</w:t>
      </w:r>
      <w:r w:rsidRPr="00F60E69">
        <w:rPr>
          <w:rFonts w:eastAsia="Times New Roman" w:cs="Times New Roman"/>
          <w:color w:val="000000"/>
          <w:bdr w:val="none" w:sz="0" w:space="0" w:color="auto" w:frame="1"/>
          <w:lang w:eastAsia="en-US"/>
        </w:rPr>
        <w:t>,</w:t>
      </w:r>
      <w:r w:rsidRPr="00F60E69">
        <w:rPr>
          <w:rFonts w:eastAsia="Times New Roman" w:cs="Times New Roman"/>
          <w:color w:val="0000FF"/>
          <w:bdr w:val="none" w:sz="0" w:space="0" w:color="auto" w:frame="1"/>
          <w:lang w:eastAsia="en-US"/>
        </w:rPr>
        <w:t>"system"</w:t>
      </w:r>
      <w:r w:rsidRPr="00F60E69">
        <w:rPr>
          <w:rFonts w:eastAsia="Times New Roman" w:cs="Times New Roman"/>
          <w:color w:val="000000"/>
          <w:bdr w:val="none" w:sz="0" w:space="0" w:color="auto" w:frame="1"/>
          <w:lang w:eastAsia="en-US"/>
        </w:rPr>
        <w:t>,</w:t>
      </w:r>
      <w:r w:rsidRPr="00F60E69">
        <w:rPr>
          <w:rFonts w:eastAsia="Times New Roman" w:cs="Times New Roman"/>
          <w:color w:val="0000FF"/>
          <w:bdr w:val="none" w:sz="0" w:space="0" w:color="auto" w:frame="1"/>
          <w:lang w:eastAsia="en-US"/>
        </w:rPr>
        <w:t>"password"</w:t>
      </w:r>
      <w:r w:rsidRPr="00F60E69">
        <w:rPr>
          <w:rFonts w:eastAsia="Times New Roman" w:cs="Times New Roman"/>
          <w:color w:val="000000"/>
          <w:bdr w:val="none" w:sz="0" w:space="0" w:color="auto" w:frame="1"/>
          <w:lang w:eastAsia="en-US"/>
        </w:rPr>
        <w:t>);</w:t>
      </w:r>
    </w:p>
    <w:p w:rsidR="008A034D" w:rsidRPr="00F60E69" w:rsidRDefault="008A034D" w:rsidP="00F60E69">
      <w:pPr>
        <w:pStyle w:val="ListParagraph"/>
        <w:shd w:val="clear" w:color="auto" w:fill="FFFFFF"/>
        <w:spacing w:after="0" w:line="345" w:lineRule="atLeast"/>
        <w:ind w:left="360"/>
        <w:jc w:val="both"/>
        <w:rPr>
          <w:rFonts w:eastAsia="Times New Roman" w:cs="Times New Roman"/>
          <w:color w:val="000000"/>
          <w:lang w:eastAsia="en-US"/>
        </w:rPr>
      </w:pPr>
      <w:r w:rsidRPr="00F60E69">
        <w:rPr>
          <w:rFonts w:eastAsia="Times New Roman" w:cs="Times New Roman"/>
          <w:color w:val="000000"/>
          <w:bdr w:val="none" w:sz="0" w:space="0" w:color="auto" w:frame="1"/>
          <w:lang w:eastAsia="en-US"/>
        </w:rPr>
        <w:t>Connection con=DriverManager.getConnection (</w:t>
      </w:r>
      <w:r w:rsidRPr="00F60E69">
        <w:rPr>
          <w:rFonts w:eastAsia="Times New Roman" w:cs="Times New Roman"/>
          <w:color w:val="0000FF"/>
          <w:bdr w:val="none" w:sz="0" w:space="0" w:color="auto" w:frame="1"/>
          <w:lang w:eastAsia="en-US"/>
        </w:rPr>
        <w:t>"url "</w:t>
      </w:r>
      <w:r w:rsidRPr="00F60E69">
        <w:rPr>
          <w:rFonts w:eastAsia="Times New Roman" w:cs="Times New Roman"/>
          <w:color w:val="000000"/>
          <w:bdr w:val="none" w:sz="0" w:space="0" w:color="auto" w:frame="1"/>
          <w:lang w:eastAsia="en-US"/>
        </w:rPr>
        <w:t>);</w:t>
      </w:r>
      <w:r>
        <w:rPr>
          <w:rFonts w:eastAsia="Times New Roman" w:cs="Times New Roman"/>
          <w:color w:val="000000"/>
          <w:bdr w:val="none" w:sz="0" w:space="0" w:color="auto" w:frame="1"/>
          <w:lang w:eastAsia="en-US"/>
        </w:rPr>
        <w:t xml:space="preserve"> //2</w:t>
      </w:r>
      <w:r w:rsidRPr="008A034D">
        <w:rPr>
          <w:rFonts w:eastAsia="Times New Roman" w:cs="Times New Roman"/>
          <w:color w:val="000000"/>
          <w:bdr w:val="none" w:sz="0" w:space="0" w:color="auto" w:frame="1"/>
          <w:vertAlign w:val="superscript"/>
          <w:lang w:eastAsia="en-US"/>
        </w:rPr>
        <w:t>nd</w:t>
      </w:r>
      <w:r>
        <w:rPr>
          <w:rFonts w:eastAsia="Times New Roman" w:cs="Times New Roman"/>
          <w:color w:val="000000"/>
          <w:bdr w:val="none" w:sz="0" w:space="0" w:color="auto" w:frame="1"/>
          <w:lang w:eastAsia="en-US"/>
        </w:rPr>
        <w:t xml:space="preserve"> Way</w:t>
      </w:r>
    </w:p>
    <w:p w:rsidR="00F60E69" w:rsidRPr="002B0CB8" w:rsidRDefault="00F60E69" w:rsidP="00F60E69">
      <w:pPr>
        <w:pStyle w:val="ListParagraph"/>
        <w:ind w:left="360"/>
        <w:rPr>
          <w:b/>
        </w:rPr>
      </w:pPr>
    </w:p>
    <w:p w:rsidR="002C2CFF" w:rsidRDefault="002B0CB8" w:rsidP="00C95628">
      <w:pPr>
        <w:pStyle w:val="ListParagraph"/>
        <w:numPr>
          <w:ilvl w:val="0"/>
          <w:numId w:val="24"/>
        </w:numPr>
        <w:rPr>
          <w:b/>
        </w:rPr>
      </w:pPr>
      <w:r w:rsidRPr="002B0CB8">
        <w:rPr>
          <w:b/>
        </w:rPr>
        <w:t>Creating statement</w:t>
      </w:r>
    </w:p>
    <w:p w:rsidR="002C2CFF" w:rsidRPr="002C2CFF" w:rsidRDefault="002C2CFF" w:rsidP="002C2CFF">
      <w:pPr>
        <w:pStyle w:val="ListParagraph"/>
        <w:ind w:left="360"/>
        <w:rPr>
          <w:b/>
        </w:rPr>
      </w:pPr>
      <w:r w:rsidRPr="002C2CFF">
        <w:rPr>
          <w:rFonts w:eastAsia="Times New Roman" w:cs="Times New Roman"/>
          <w:color w:val="000000"/>
          <w:bdr w:val="none" w:sz="0" w:space="0" w:color="auto" w:frame="1"/>
          <w:lang w:eastAsia="en-US"/>
        </w:rPr>
        <w:t>Statement stmt=con.createStatement ();  </w:t>
      </w:r>
    </w:p>
    <w:p w:rsidR="002C2CFF" w:rsidRPr="002B0CB8" w:rsidRDefault="002C2CFF" w:rsidP="002C2CFF">
      <w:pPr>
        <w:pStyle w:val="ListParagraph"/>
        <w:ind w:left="360"/>
        <w:rPr>
          <w:b/>
        </w:rPr>
      </w:pPr>
    </w:p>
    <w:p w:rsidR="003A3E7D" w:rsidRPr="003A3E7D" w:rsidRDefault="002B0CB8" w:rsidP="00C95628">
      <w:pPr>
        <w:pStyle w:val="ListParagraph"/>
        <w:numPr>
          <w:ilvl w:val="0"/>
          <w:numId w:val="24"/>
        </w:numPr>
        <w:shd w:val="clear" w:color="auto" w:fill="FFFFFF"/>
        <w:spacing w:after="0" w:line="345" w:lineRule="atLeast"/>
        <w:jc w:val="both"/>
        <w:rPr>
          <w:rFonts w:eastAsia="Times New Roman" w:cs="Times New Roman"/>
          <w:color w:val="000000"/>
          <w:lang w:eastAsia="en-US"/>
        </w:rPr>
      </w:pPr>
      <w:r w:rsidRPr="003A3E7D">
        <w:rPr>
          <w:b/>
        </w:rPr>
        <w:t>Executing queries</w:t>
      </w:r>
    </w:p>
    <w:p w:rsidR="003A3E7D" w:rsidRPr="003A3E7D" w:rsidRDefault="003A3E7D" w:rsidP="003A3E7D">
      <w:pPr>
        <w:pStyle w:val="ListParagraph"/>
        <w:shd w:val="clear" w:color="auto" w:fill="FFFFFF"/>
        <w:spacing w:after="0" w:line="345" w:lineRule="atLeast"/>
        <w:ind w:left="360"/>
        <w:jc w:val="both"/>
        <w:rPr>
          <w:rFonts w:eastAsia="Times New Roman" w:cs="Times New Roman"/>
          <w:color w:val="000000"/>
          <w:lang w:eastAsia="en-US"/>
        </w:rPr>
      </w:pPr>
      <w:r w:rsidRPr="003A3E7D">
        <w:rPr>
          <w:rFonts w:eastAsia="Times New Roman" w:cs="Times New Roman"/>
          <w:color w:val="000000"/>
          <w:bdr w:val="none" w:sz="0" w:space="0" w:color="auto" w:frame="1"/>
          <w:lang w:eastAsia="en-US"/>
        </w:rPr>
        <w:t>ResultSet rs=stmt.executeQuery(</w:t>
      </w:r>
      <w:r w:rsidRPr="003A3E7D">
        <w:rPr>
          <w:rFonts w:eastAsia="Times New Roman" w:cs="Times New Roman"/>
          <w:color w:val="0000FF"/>
          <w:bdr w:val="none" w:sz="0" w:space="0" w:color="auto" w:frame="1"/>
          <w:lang w:eastAsia="en-US"/>
        </w:rPr>
        <w:t>"select * from emp"</w:t>
      </w:r>
      <w:r w:rsidRPr="003A3E7D">
        <w:rPr>
          <w:rFonts w:eastAsia="Times New Roman" w:cs="Times New Roman"/>
          <w:color w:val="000000"/>
          <w:bdr w:val="none" w:sz="0" w:space="0" w:color="auto" w:frame="1"/>
          <w:lang w:eastAsia="en-US"/>
        </w:rPr>
        <w:t>);  </w:t>
      </w:r>
    </w:p>
    <w:p w:rsidR="003A3E7D" w:rsidRPr="002B0CB8" w:rsidRDefault="003A3E7D" w:rsidP="003A3E7D">
      <w:pPr>
        <w:pStyle w:val="ListParagraph"/>
        <w:ind w:left="360"/>
        <w:rPr>
          <w:b/>
        </w:rPr>
      </w:pPr>
    </w:p>
    <w:p w:rsidR="00BD7C22" w:rsidRDefault="002B0CB8" w:rsidP="00C95628">
      <w:pPr>
        <w:pStyle w:val="ListParagraph"/>
        <w:numPr>
          <w:ilvl w:val="0"/>
          <w:numId w:val="24"/>
        </w:numPr>
        <w:rPr>
          <w:b/>
        </w:rPr>
      </w:pPr>
      <w:r w:rsidRPr="002B0CB8">
        <w:rPr>
          <w:b/>
        </w:rPr>
        <w:t>Closing connection</w:t>
      </w:r>
    </w:p>
    <w:p w:rsidR="00BD7C22" w:rsidRDefault="003A3E7D" w:rsidP="005C1D08">
      <w:pPr>
        <w:pStyle w:val="ListParagraph"/>
        <w:ind w:left="360"/>
        <w:rPr>
          <w:color w:val="000000"/>
          <w:shd w:val="clear" w:color="auto" w:fill="FFFFFF"/>
        </w:rPr>
      </w:pPr>
      <w:r>
        <w:rPr>
          <w:color w:val="000000"/>
          <w:shd w:val="clear" w:color="auto" w:fill="FFFFFF"/>
        </w:rPr>
        <w:t>con.close(); </w:t>
      </w:r>
    </w:p>
    <w:p w:rsidR="00BD7C22" w:rsidRDefault="0074667D" w:rsidP="005C1D08">
      <w:pPr>
        <w:pStyle w:val="ListParagraph"/>
        <w:ind w:left="360"/>
      </w:pPr>
      <w:r w:rsidRPr="00DB122A">
        <w:rPr>
          <w:noProof/>
          <w:lang w:eastAsia="en-US"/>
        </w:rPr>
        <w:drawing>
          <wp:inline distT="0" distB="0" distL="0" distR="0" wp14:anchorId="363205C8" wp14:editId="3814AA2A">
            <wp:extent cx="4896304" cy="1219200"/>
            <wp:effectExtent l="0" t="0" r="0" b="0"/>
            <wp:docPr id="32" name="Picture 32"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veti_S\Desktop\tm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14593" cy="1223754"/>
                    </a:xfrm>
                    <a:prstGeom prst="rect">
                      <a:avLst/>
                    </a:prstGeom>
                    <a:noFill/>
                    <a:ln>
                      <a:noFill/>
                    </a:ln>
                  </pic:spPr>
                </pic:pic>
              </a:graphicData>
            </a:graphic>
          </wp:inline>
        </w:drawing>
      </w:r>
    </w:p>
    <w:tbl>
      <w:tblPr>
        <w:tblW w:w="955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3A3E7D" w:rsidTr="003A3E7D">
        <w:trPr>
          <w:trHeight w:val="3230"/>
        </w:trPr>
        <w:tc>
          <w:tcPr>
            <w:tcW w:w="9555" w:type="dxa"/>
          </w:tcPr>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b/>
                <w:bCs/>
                <w:color w:val="7F0055"/>
              </w:rPr>
              <w:lastRenderedPageBreak/>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3A3E7D" w:rsidRDefault="003A3E7D" w:rsidP="003A3E7D">
            <w:pPr>
              <w:autoSpaceDE w:val="0"/>
              <w:autoSpaceDN w:val="0"/>
              <w:adjustRightInd w:val="0"/>
              <w:spacing w:after="0" w:line="240" w:lineRule="auto"/>
              <w:ind w:left="180"/>
              <w:rPr>
                <w:rFonts w:ascii="Courier New" w:hAnsi="Courier New" w:cs="Courier New"/>
                <w:i/>
                <w:iCs/>
                <w:color w:val="000000"/>
              </w:rPr>
            </w:pPr>
            <w:r>
              <w:rPr>
                <w:rFonts w:ascii="Courier New" w:hAnsi="Courier New" w:cs="Courier New"/>
                <w:color w:val="000000"/>
              </w:rPr>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p>
          <w:p w:rsidR="003A3E7D" w:rsidRDefault="003A3E7D" w:rsidP="003A3E7D">
            <w:pPr>
              <w:autoSpaceDE w:val="0"/>
              <w:autoSpaceDN w:val="0"/>
              <w:adjustRightInd w:val="0"/>
              <w:spacing w:after="0" w:line="240" w:lineRule="auto"/>
              <w:ind w:left="1620" w:firstLine="720"/>
              <w:rPr>
                <w:rFonts w:ascii="Courier New" w:hAnsi="Courier New" w:cs="Courier New"/>
                <w:color w:val="4C483D" w:themeColor="text2"/>
              </w:rPr>
            </w:pPr>
            <w:r>
              <w:rPr>
                <w:rFonts w:ascii="Courier New" w:hAnsi="Courier New" w:cs="Courier New"/>
                <w:color w:val="000000"/>
              </w:rPr>
              <w:t>(</w:t>
            </w:r>
            <w:r>
              <w:rPr>
                <w:rFonts w:ascii="Courier New" w:hAnsi="Courier New" w:cs="Courier New"/>
                <w:color w:val="2A00FF"/>
              </w:rPr>
              <w:t>"jdbc:mysql://localhost:3306/mydb"</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Statement </w:t>
            </w:r>
            <w:r>
              <w:rPr>
                <w:rFonts w:ascii="Courier New" w:hAnsi="Courier New" w:cs="Courier New"/>
                <w:color w:val="6A3E3E"/>
              </w:rPr>
              <w:t>stmt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stmt</w:t>
            </w:r>
            <w:r>
              <w:rPr>
                <w:rFonts w:ascii="Courier New" w:hAnsi="Courier New" w:cs="Courier New"/>
                <w:color w:val="000000"/>
              </w:rPr>
              <w:t>.executeQuery(</w:t>
            </w:r>
            <w:r>
              <w:rPr>
                <w:rFonts w:ascii="Courier New" w:hAnsi="Courier New" w:cs="Courier New"/>
                <w:color w:val="2A00FF"/>
              </w:rPr>
              <w:t>"SELECT * FROM customer"</w:t>
            </w:r>
            <w:r>
              <w:rPr>
                <w:rFonts w:ascii="Courier New" w:hAnsi="Courier New" w:cs="Courier New"/>
                <w:color w:val="000000"/>
              </w:rPr>
              <w:t>);</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.getInt(1)+</w:t>
            </w:r>
            <w:r>
              <w:rPr>
                <w:rFonts w:ascii="Courier New" w:hAnsi="Courier New" w:cs="Courier New"/>
                <w:color w:val="2A00FF"/>
              </w:rPr>
              <w:t>":"</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 xml:space="preserve">.getString(2)+ </w:t>
            </w:r>
            <w:r>
              <w:rPr>
                <w:rFonts w:ascii="Courier New" w:hAnsi="Courier New" w:cs="Courier New"/>
                <w:color w:val="2A00FF"/>
              </w:rPr>
              <w:t>"  "</w:t>
            </w:r>
            <w:r>
              <w:rPr>
                <w:rFonts w:ascii="Courier New" w:hAnsi="Courier New" w:cs="Courier New"/>
                <w:color w:val="000000"/>
              </w:rPr>
              <w:t xml:space="preserve"> + </w:t>
            </w:r>
            <w:r>
              <w:rPr>
                <w:rFonts w:ascii="Courier New" w:hAnsi="Courier New" w:cs="Courier New"/>
                <w:color w:val="6A3E3E"/>
              </w:rPr>
              <w:t>rs</w:t>
            </w:r>
            <w:r>
              <w:rPr>
                <w:rFonts w:ascii="Courier New" w:hAnsi="Courier New" w:cs="Courier New"/>
                <w:color w:val="000000"/>
              </w:rPr>
              <w:t>.getString(3));</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con</w:t>
            </w:r>
            <w:r>
              <w:rPr>
                <w:rFonts w:ascii="Courier New" w:hAnsi="Courier New" w:cs="Courier New"/>
                <w:color w:val="000000"/>
              </w:rPr>
              <w:t>.close();</w:t>
            </w:r>
          </w:p>
          <w:p w:rsidR="003A3E7D" w:rsidRDefault="003A3E7D" w:rsidP="003A3E7D">
            <w:pPr>
              <w:autoSpaceDE w:val="0"/>
              <w:autoSpaceDN w:val="0"/>
              <w:adjustRightInd w:val="0"/>
              <w:spacing w:after="0" w:line="240" w:lineRule="auto"/>
              <w:ind w:left="180"/>
              <w:rPr>
                <w:rFonts w:ascii="Courier New" w:hAnsi="Courier New" w:cs="Courier New"/>
                <w:color w:val="4C483D" w:themeColor="text2"/>
              </w:rPr>
            </w:pPr>
            <w:r>
              <w:rPr>
                <w:rFonts w:ascii="Courier New" w:hAnsi="Courier New" w:cs="Courier New"/>
                <w:color w:val="000000"/>
              </w:rPr>
              <w:tab/>
              <w:t>}</w:t>
            </w:r>
          </w:p>
          <w:p w:rsidR="003A3E7D" w:rsidRDefault="003A3E7D" w:rsidP="003A3E7D">
            <w:pPr>
              <w:pStyle w:val="ListParagraph"/>
              <w:ind w:left="540"/>
              <w:rPr>
                <w:rFonts w:ascii="Courier New" w:hAnsi="Courier New" w:cs="Courier New"/>
                <w:b/>
                <w:bCs/>
                <w:color w:val="7F0055"/>
              </w:rPr>
            </w:pPr>
            <w:r>
              <w:rPr>
                <w:rFonts w:ascii="Courier New" w:hAnsi="Courier New" w:cs="Courier New"/>
                <w:color w:val="000000"/>
              </w:rPr>
              <w:t>}</w:t>
            </w:r>
          </w:p>
        </w:tc>
      </w:tr>
    </w:tbl>
    <w:p w:rsidR="000F1EC4" w:rsidRDefault="008A034D" w:rsidP="0074667D">
      <w:r>
        <w:t>In above Example we use getConnection(“URL”,”UNAME”,”PWD”) to connect with database</w:t>
      </w:r>
      <w:r w:rsidR="009517DB">
        <w:t>.we can use directly without giving username/pwd also</w:t>
      </w:r>
    </w:p>
    <w:p w:rsidR="000F1EC4" w:rsidRDefault="000F1EC4" w:rsidP="0074667D"/>
    <w:p w:rsidR="000F1EC4" w:rsidRDefault="000F1EC4" w:rsidP="000F1EC4">
      <w:r>
        <w:t>There are two ways to connect java application with the access database.</w:t>
      </w:r>
    </w:p>
    <w:p w:rsidR="000F1EC4" w:rsidRPr="000F1EC4" w:rsidRDefault="000F1EC4" w:rsidP="00C95628">
      <w:pPr>
        <w:pStyle w:val="ListParagraph"/>
        <w:numPr>
          <w:ilvl w:val="0"/>
          <w:numId w:val="25"/>
        </w:numPr>
        <w:rPr>
          <w:b/>
        </w:rPr>
      </w:pPr>
      <w:r w:rsidRPr="000F1EC4">
        <w:rPr>
          <w:b/>
        </w:rPr>
        <w:t>Without DSN (Data Source Name)</w:t>
      </w:r>
      <w:r w:rsidR="00473425">
        <w:rPr>
          <w:b/>
        </w:rPr>
        <w:t xml:space="preserve">  </w:t>
      </w:r>
      <w:r w:rsidR="00473425" w:rsidRPr="00473425">
        <w:rPr>
          <w:b/>
        </w:rPr>
        <w:sym w:font="Wingdings" w:char="F0E0"/>
      </w:r>
      <w:r w:rsidR="00473425">
        <w:rPr>
          <w:b/>
        </w:rPr>
        <w:t xml:space="preserve"> above</w:t>
      </w:r>
    </w:p>
    <w:p w:rsidR="000F1EC4" w:rsidRPr="000F1EC4" w:rsidRDefault="000F1EC4" w:rsidP="00C95628">
      <w:pPr>
        <w:pStyle w:val="ListParagraph"/>
        <w:numPr>
          <w:ilvl w:val="0"/>
          <w:numId w:val="25"/>
        </w:numPr>
        <w:rPr>
          <w:b/>
        </w:rPr>
      </w:pPr>
      <w:r w:rsidRPr="000F1EC4">
        <w:rPr>
          <w:b/>
        </w:rPr>
        <w:t>With DSN</w:t>
      </w:r>
      <w:r w:rsidR="00492C1B">
        <w:rPr>
          <w:b/>
        </w:rPr>
        <w:tab/>
      </w:r>
      <w:r w:rsidR="00492C1B" w:rsidRPr="00492C1B">
        <w:rPr>
          <w:b/>
        </w:rPr>
        <w:sym w:font="Wingdings" w:char="F0E0"/>
      </w:r>
      <w:r w:rsidR="00492C1B">
        <w:rPr>
          <w:b/>
        </w:rPr>
        <w:t xml:space="preserve"> </w:t>
      </w:r>
      <w:r w:rsidR="00492C1B">
        <w:rPr>
          <w:color w:val="0000FF"/>
          <w:shd w:val="clear" w:color="auto" w:fill="FFFFFF"/>
        </w:rPr>
        <w:t>jdbc:odbc:mydsn  (mydsn is DSN)</w:t>
      </w:r>
    </w:p>
    <w:p w:rsidR="00473425" w:rsidRDefault="00473425" w:rsidP="00BF7F38">
      <w:pPr>
        <w:spacing w:after="0"/>
        <w:rPr>
          <w:b/>
          <w:u w:val="single"/>
        </w:rPr>
      </w:pPr>
      <w:r w:rsidRPr="00473425">
        <w:rPr>
          <w:b/>
          <w:u w:val="single"/>
        </w:rPr>
        <w:t>Creating DSN</w:t>
      </w:r>
    </w:p>
    <w:p w:rsidR="00BD7C22" w:rsidRDefault="00473425" w:rsidP="00473425">
      <w:r w:rsidRPr="00473425">
        <w:t>Start &gt; Administrative Tools &gt; Data Sources (ODBC).</w:t>
      </w:r>
      <w:r>
        <w:t xml:space="preserve"> </w:t>
      </w:r>
      <w:r>
        <w:sym w:font="Wingdings" w:char="F0E0"/>
      </w:r>
      <w:r>
        <w:t xml:space="preserve">Add </w:t>
      </w:r>
      <w:r>
        <w:sym w:font="Wingdings" w:char="F0E0"/>
      </w:r>
      <w:r>
        <w:t xml:space="preserve"> (.mdb) </w:t>
      </w:r>
    </w:p>
    <w:p w:rsidR="002073E7" w:rsidRDefault="002073E7" w:rsidP="002073E7"/>
    <w:p w:rsidR="002073E7" w:rsidRDefault="00985552" w:rsidP="00926289">
      <w:pPr>
        <w:pStyle w:val="Heading2"/>
      </w:pPr>
      <w:bookmarkStart w:id="25" w:name="_Toc4274706"/>
      <w:r>
        <w:t xml:space="preserve">2.2 </w:t>
      </w:r>
      <w:r w:rsidR="002073E7" w:rsidRPr="002073E7">
        <w:t>DriverManager class</w:t>
      </w:r>
      <w:bookmarkEnd w:id="25"/>
    </w:p>
    <w:p w:rsidR="002073E7" w:rsidRDefault="002073E7" w:rsidP="00C95628">
      <w:pPr>
        <w:pStyle w:val="ListParagraph"/>
        <w:numPr>
          <w:ilvl w:val="0"/>
          <w:numId w:val="26"/>
        </w:numPr>
      </w:pPr>
      <w:r>
        <w:t>The DriverManager class acts as an interface between user and drivers</w:t>
      </w:r>
    </w:p>
    <w:p w:rsidR="002073E7" w:rsidRDefault="002073E7" w:rsidP="00C95628">
      <w:pPr>
        <w:pStyle w:val="ListParagraph"/>
        <w:numPr>
          <w:ilvl w:val="0"/>
          <w:numId w:val="26"/>
        </w:numPr>
      </w:pPr>
      <w:r w:rsidRPr="002073E7">
        <w:t xml:space="preserve"> It keeps track of the drivers that are available and handles establishing a connection between a database and the appropriate driver. </w:t>
      </w:r>
    </w:p>
    <w:p w:rsidR="00FD50AA" w:rsidRPr="00020E0A" w:rsidRDefault="002073E7" w:rsidP="00C95628">
      <w:pPr>
        <w:pStyle w:val="ListParagraph"/>
        <w:numPr>
          <w:ilvl w:val="0"/>
          <w:numId w:val="26"/>
        </w:numPr>
      </w:pPr>
      <w:r w:rsidRPr="002073E7">
        <w:t xml:space="preserve">The DriverManager class maintains a list of Driver classes that have registered themselves by calling the method </w:t>
      </w:r>
      <w:r w:rsidRPr="002073E7">
        <w:rPr>
          <w:b/>
        </w:rPr>
        <w:t>DriverManager.registerDriver().</w:t>
      </w:r>
    </w:p>
    <w:p w:rsidR="00020E0A" w:rsidRPr="00020E0A" w:rsidRDefault="00020E0A" w:rsidP="00020E0A">
      <w:pPr>
        <w:spacing w:after="0"/>
        <w:rPr>
          <w:b/>
          <w:u w:val="single"/>
        </w:rPr>
      </w:pPr>
      <w:r w:rsidRPr="00020E0A">
        <w:rPr>
          <w:b/>
          <w:u w:val="single"/>
        </w:rPr>
        <w:t>Methods</w:t>
      </w:r>
    </w:p>
    <w:p w:rsidR="00020E0A" w:rsidRDefault="00020E0A" w:rsidP="00C95628">
      <w:pPr>
        <w:pStyle w:val="ListParagraph"/>
        <w:numPr>
          <w:ilvl w:val="0"/>
          <w:numId w:val="27"/>
        </w:numPr>
      </w:pPr>
      <w:r w:rsidRPr="00020E0A">
        <w:rPr>
          <w:b/>
        </w:rPr>
        <w:t>public static void registerDriver(Driver driver):</w:t>
      </w:r>
      <w:r>
        <w:t xml:space="preserve"> </w:t>
      </w:r>
    </w:p>
    <w:p w:rsidR="00020E0A" w:rsidRDefault="00020E0A" w:rsidP="00C95628">
      <w:pPr>
        <w:pStyle w:val="ListParagraph"/>
        <w:numPr>
          <w:ilvl w:val="0"/>
          <w:numId w:val="27"/>
        </w:numPr>
      </w:pPr>
      <w:r w:rsidRPr="00020E0A">
        <w:rPr>
          <w:b/>
        </w:rPr>
        <w:t>public static void deregisterDriver(Driver driver):</w:t>
      </w:r>
    </w:p>
    <w:p w:rsidR="00020E0A" w:rsidRPr="00020E0A" w:rsidRDefault="00020E0A" w:rsidP="00C95628">
      <w:pPr>
        <w:pStyle w:val="ListParagraph"/>
        <w:numPr>
          <w:ilvl w:val="0"/>
          <w:numId w:val="27"/>
        </w:numPr>
        <w:rPr>
          <w:b/>
        </w:rPr>
      </w:pPr>
      <w:r w:rsidRPr="00020E0A">
        <w:rPr>
          <w:b/>
        </w:rPr>
        <w:t>public static Connection getConnection(String url):</w:t>
      </w:r>
      <w:r w:rsidRPr="00020E0A">
        <w:rPr>
          <w:b/>
        </w:rPr>
        <w:tab/>
      </w:r>
    </w:p>
    <w:p w:rsidR="00BD7C22" w:rsidRPr="00020E0A" w:rsidRDefault="00020E0A" w:rsidP="00C95628">
      <w:pPr>
        <w:pStyle w:val="ListParagraph"/>
        <w:numPr>
          <w:ilvl w:val="0"/>
          <w:numId w:val="27"/>
        </w:numPr>
        <w:rPr>
          <w:b/>
        </w:rPr>
      </w:pPr>
      <w:r w:rsidRPr="00020E0A">
        <w:rPr>
          <w:b/>
        </w:rPr>
        <w:t xml:space="preserve">public static Connection getConnection(String url,String </w:t>
      </w:r>
      <w:r>
        <w:rPr>
          <w:b/>
        </w:rPr>
        <w:t>uname,String pw</w:t>
      </w:r>
      <w:r w:rsidRPr="00020E0A">
        <w:rPr>
          <w:b/>
        </w:rPr>
        <w:t>d)</w:t>
      </w:r>
    </w:p>
    <w:p w:rsidR="00BD7C22" w:rsidRDefault="00BD7C22" w:rsidP="00020E0A"/>
    <w:p w:rsidR="0012515B" w:rsidRDefault="0012515B" w:rsidP="00020E0A"/>
    <w:p w:rsidR="00CF1FF4" w:rsidRPr="00CF1FF4" w:rsidRDefault="00CF1FF4" w:rsidP="00926289">
      <w:pPr>
        <w:pStyle w:val="Heading2"/>
      </w:pPr>
      <w:bookmarkStart w:id="26" w:name="_Toc4274707"/>
      <w:r w:rsidRPr="00CF1FF4">
        <w:t>2.</w:t>
      </w:r>
      <w:r w:rsidR="00985552">
        <w:t>3</w:t>
      </w:r>
      <w:r w:rsidRPr="00CF1FF4">
        <w:t xml:space="preserve"> Connection interface</w:t>
      </w:r>
      <w:bookmarkEnd w:id="26"/>
    </w:p>
    <w:p w:rsidR="00BD7C22" w:rsidRDefault="009270CD" w:rsidP="009270CD">
      <w:pPr>
        <w:pStyle w:val="ListParagraph"/>
        <w:ind w:left="360" w:firstLine="360"/>
      </w:pPr>
      <w:r w:rsidRPr="009270CD">
        <w:t xml:space="preserve">A Connection is the session between java application and database. The Connection interface is a factory of Statement, PreparedStatement, and DatabaseMetaData i.e. </w:t>
      </w:r>
    </w:p>
    <w:p w:rsidR="00BD7C22" w:rsidRDefault="00BD7C22" w:rsidP="005C1D08">
      <w:pPr>
        <w:pStyle w:val="ListParagraph"/>
        <w:ind w:left="360"/>
      </w:pPr>
    </w:p>
    <w:p w:rsidR="00702B97" w:rsidRPr="00702B97" w:rsidRDefault="00702B97" w:rsidP="00C95628">
      <w:pPr>
        <w:pStyle w:val="ListParagraph"/>
        <w:numPr>
          <w:ilvl w:val="0"/>
          <w:numId w:val="29"/>
        </w:numPr>
        <w:rPr>
          <w:b/>
        </w:rPr>
      </w:pPr>
      <w:r w:rsidRPr="00702B97">
        <w:rPr>
          <w:b/>
        </w:rPr>
        <w:lastRenderedPageBreak/>
        <w:t>Statement</w:t>
      </w:r>
      <w:r w:rsidRPr="00702B97">
        <w:rPr>
          <w:b/>
        </w:rPr>
        <w:tab/>
        <w:t>createStatement()</w:t>
      </w:r>
    </w:p>
    <w:p w:rsidR="00702B97" w:rsidRPr="00702B97" w:rsidRDefault="00702B97" w:rsidP="00C95628">
      <w:pPr>
        <w:pStyle w:val="ListParagraph"/>
        <w:numPr>
          <w:ilvl w:val="0"/>
          <w:numId w:val="29"/>
        </w:numPr>
        <w:rPr>
          <w:b/>
        </w:rPr>
      </w:pPr>
      <w:r w:rsidRPr="00702B97">
        <w:rPr>
          <w:b/>
        </w:rPr>
        <w:t>PreparedStatement</w:t>
      </w:r>
      <w:r w:rsidRPr="00702B97">
        <w:rPr>
          <w:b/>
        </w:rPr>
        <w:tab/>
        <w:t>prepareStatement(String sql)</w:t>
      </w:r>
    </w:p>
    <w:p w:rsidR="00702B97" w:rsidRDefault="00702B97" w:rsidP="00C95628">
      <w:pPr>
        <w:pStyle w:val="ListParagraph"/>
        <w:numPr>
          <w:ilvl w:val="0"/>
          <w:numId w:val="29"/>
        </w:numPr>
        <w:rPr>
          <w:b/>
        </w:rPr>
      </w:pPr>
      <w:r w:rsidRPr="00702B97">
        <w:rPr>
          <w:b/>
        </w:rPr>
        <w:t>CallableStatement</w:t>
      </w:r>
      <w:r w:rsidRPr="00702B97">
        <w:rPr>
          <w:b/>
        </w:rPr>
        <w:tab/>
      </w:r>
      <w:r>
        <w:rPr>
          <w:b/>
        </w:rPr>
        <w:tab/>
      </w:r>
      <w:r w:rsidRPr="00702B97">
        <w:rPr>
          <w:b/>
        </w:rPr>
        <w:t>prepareCall(String sql)</w:t>
      </w:r>
    </w:p>
    <w:p w:rsidR="00702B97" w:rsidRPr="00702B97" w:rsidRDefault="00702B97" w:rsidP="00C95628">
      <w:pPr>
        <w:pStyle w:val="ListParagraph"/>
        <w:numPr>
          <w:ilvl w:val="0"/>
          <w:numId w:val="29"/>
        </w:numPr>
        <w:rPr>
          <w:b/>
        </w:rPr>
      </w:pPr>
      <w:r w:rsidRPr="00702B97">
        <w:rPr>
          <w:b/>
        </w:rPr>
        <w:t>Blob</w:t>
      </w:r>
      <w:r w:rsidRPr="00702B97">
        <w:rPr>
          <w:b/>
        </w:rPr>
        <w:tab/>
        <w:t>createBlob()</w:t>
      </w:r>
    </w:p>
    <w:p w:rsidR="00702B97" w:rsidRDefault="00702B97" w:rsidP="00C95628">
      <w:pPr>
        <w:pStyle w:val="ListParagraph"/>
        <w:numPr>
          <w:ilvl w:val="0"/>
          <w:numId w:val="29"/>
        </w:numPr>
        <w:rPr>
          <w:b/>
        </w:rPr>
      </w:pPr>
      <w:r w:rsidRPr="00702B97">
        <w:rPr>
          <w:b/>
        </w:rPr>
        <w:t>Clob</w:t>
      </w:r>
      <w:r w:rsidRPr="00702B97">
        <w:rPr>
          <w:b/>
        </w:rPr>
        <w:tab/>
        <w:t>createClob()</w:t>
      </w:r>
    </w:p>
    <w:p w:rsidR="00702B97" w:rsidRDefault="00702B97" w:rsidP="00C95628">
      <w:pPr>
        <w:pStyle w:val="ListParagraph"/>
        <w:numPr>
          <w:ilvl w:val="0"/>
          <w:numId w:val="29"/>
        </w:numPr>
        <w:rPr>
          <w:b/>
        </w:rPr>
      </w:pPr>
      <w:r w:rsidRPr="00702B97">
        <w:rPr>
          <w:b/>
        </w:rPr>
        <w:t>String</w:t>
      </w:r>
      <w:r w:rsidRPr="00702B97">
        <w:rPr>
          <w:b/>
        </w:rPr>
        <w:tab/>
      </w:r>
      <w:r w:rsidR="00601F68">
        <w:rPr>
          <w:b/>
        </w:rPr>
        <w:t xml:space="preserve"> </w:t>
      </w:r>
      <w:r w:rsidRPr="00702B97">
        <w:rPr>
          <w:b/>
        </w:rPr>
        <w:t>getSchema()</w:t>
      </w:r>
    </w:p>
    <w:p w:rsidR="00601F68" w:rsidRPr="00702B97" w:rsidRDefault="00601F68" w:rsidP="00C95628">
      <w:pPr>
        <w:pStyle w:val="ListParagraph"/>
        <w:numPr>
          <w:ilvl w:val="0"/>
          <w:numId w:val="29"/>
        </w:numPr>
        <w:rPr>
          <w:b/>
        </w:rPr>
      </w:pPr>
      <w:r w:rsidRPr="00702B97">
        <w:rPr>
          <w:b/>
        </w:rPr>
        <w:t>DatabaseMetaData</w:t>
      </w:r>
      <w:r w:rsidRPr="00702B97">
        <w:rPr>
          <w:b/>
        </w:rPr>
        <w:tab/>
        <w:t>getMetaData()</w:t>
      </w:r>
    </w:p>
    <w:p w:rsidR="00702B97" w:rsidRDefault="00702B97" w:rsidP="00702B97">
      <w:pPr>
        <w:pStyle w:val="ListParagraph"/>
        <w:rPr>
          <w:b/>
        </w:rPr>
      </w:pPr>
    </w:p>
    <w:p w:rsidR="00702B97" w:rsidRPr="00702B97" w:rsidRDefault="00702B97" w:rsidP="00C95628">
      <w:pPr>
        <w:pStyle w:val="ListParagraph"/>
        <w:numPr>
          <w:ilvl w:val="0"/>
          <w:numId w:val="29"/>
        </w:numPr>
        <w:rPr>
          <w:b/>
        </w:rPr>
      </w:pPr>
      <w:r w:rsidRPr="00702B97">
        <w:rPr>
          <w:b/>
        </w:rPr>
        <w:t>void</w:t>
      </w:r>
      <w:r w:rsidRPr="00702B97">
        <w:rPr>
          <w:b/>
        </w:rPr>
        <w:tab/>
        <w:t>close()</w:t>
      </w:r>
    </w:p>
    <w:p w:rsidR="00702B97" w:rsidRPr="00702B97" w:rsidRDefault="00702B97" w:rsidP="00C95628">
      <w:pPr>
        <w:pStyle w:val="ListParagraph"/>
        <w:numPr>
          <w:ilvl w:val="0"/>
          <w:numId w:val="29"/>
        </w:numPr>
        <w:rPr>
          <w:b/>
        </w:rPr>
      </w:pPr>
      <w:r w:rsidRPr="00702B97">
        <w:rPr>
          <w:b/>
        </w:rPr>
        <w:t>void</w:t>
      </w:r>
      <w:r w:rsidRPr="00702B97">
        <w:rPr>
          <w:b/>
        </w:rPr>
        <w:tab/>
        <w:t>commit()</w:t>
      </w:r>
    </w:p>
    <w:p w:rsidR="00702B97" w:rsidRPr="00702B97" w:rsidRDefault="00702B97" w:rsidP="00C95628">
      <w:pPr>
        <w:pStyle w:val="ListParagraph"/>
        <w:numPr>
          <w:ilvl w:val="0"/>
          <w:numId w:val="29"/>
        </w:numPr>
        <w:rPr>
          <w:b/>
        </w:rPr>
      </w:pPr>
      <w:r w:rsidRPr="00702B97">
        <w:rPr>
          <w:b/>
        </w:rPr>
        <w:t>void</w:t>
      </w:r>
      <w:r w:rsidRPr="00702B97">
        <w:rPr>
          <w:b/>
        </w:rPr>
        <w:tab/>
        <w:t>rollback()</w:t>
      </w:r>
    </w:p>
    <w:p w:rsidR="00702B97" w:rsidRDefault="00702B97" w:rsidP="00C95628">
      <w:pPr>
        <w:pStyle w:val="ListParagraph"/>
        <w:numPr>
          <w:ilvl w:val="0"/>
          <w:numId w:val="29"/>
        </w:numPr>
        <w:rPr>
          <w:b/>
        </w:rPr>
      </w:pPr>
      <w:r w:rsidRPr="00702B97">
        <w:rPr>
          <w:b/>
        </w:rPr>
        <w:t>void</w:t>
      </w:r>
      <w:r w:rsidRPr="00702B97">
        <w:rPr>
          <w:b/>
        </w:rPr>
        <w:tab/>
        <w:t>setAutoCommit(boolean autoCommit)</w:t>
      </w:r>
    </w:p>
    <w:p w:rsidR="00702B97" w:rsidRDefault="00702B97" w:rsidP="00C95628">
      <w:pPr>
        <w:pStyle w:val="ListParagraph"/>
        <w:numPr>
          <w:ilvl w:val="0"/>
          <w:numId w:val="29"/>
        </w:numPr>
        <w:rPr>
          <w:b/>
        </w:rPr>
      </w:pPr>
      <w:r>
        <w:rPr>
          <w:b/>
        </w:rPr>
        <w:t xml:space="preserve">boolean </w:t>
      </w:r>
      <w:r w:rsidRPr="00702B97">
        <w:rPr>
          <w:b/>
        </w:rPr>
        <w:t>getAutoCommit()</w:t>
      </w:r>
    </w:p>
    <w:p w:rsidR="00FE4E78" w:rsidRDefault="00FE4E78" w:rsidP="00FE4E78">
      <w:pPr>
        <w:spacing w:after="0"/>
      </w:pPr>
      <w:r>
        <w:t xml:space="preserve">All above statement related methods can have </w:t>
      </w:r>
    </w:p>
    <w:p w:rsidR="00FE4E78" w:rsidRDefault="00FE4E78" w:rsidP="00C95628">
      <w:pPr>
        <w:pStyle w:val="ListParagraph"/>
        <w:numPr>
          <w:ilvl w:val="0"/>
          <w:numId w:val="30"/>
        </w:numPr>
      </w:pPr>
      <w:r w:rsidRPr="00FE4E78">
        <w:rPr>
          <w:b/>
        </w:rPr>
        <w:t>ResultSet.TYPE_SCROLL_SENSITIVE</w:t>
      </w:r>
      <w:r>
        <w:sym w:font="Wingdings" w:char="F0E0"/>
      </w:r>
      <w:r>
        <w:t xml:space="preserve"> used to move ResultSet Both Directions</w:t>
      </w:r>
    </w:p>
    <w:p w:rsidR="00FE4E78" w:rsidRDefault="00FE4E78" w:rsidP="00C95628">
      <w:pPr>
        <w:pStyle w:val="ListParagraph"/>
        <w:numPr>
          <w:ilvl w:val="0"/>
          <w:numId w:val="30"/>
        </w:numPr>
      </w:pPr>
      <w:r w:rsidRPr="00FE4E78">
        <w:rPr>
          <w:b/>
        </w:rPr>
        <w:t>ResultSet.CONCUR_UPDATABLE</w:t>
      </w:r>
      <w:r>
        <w:tab/>
      </w:r>
      <w:r>
        <w:sym w:font="Wingdings" w:char="F0E0"/>
      </w:r>
      <w:r>
        <w:t xml:space="preserve"> used to perform DML operations on ResultSet</w:t>
      </w:r>
    </w:p>
    <w:p w:rsidR="00C64F9E" w:rsidRPr="00FE4E78" w:rsidRDefault="00C64F9E" w:rsidP="00C64F9E">
      <w:pPr>
        <w:pStyle w:val="ListParagraph"/>
      </w:pPr>
    </w:p>
    <w:p w:rsidR="009270CD" w:rsidRDefault="00985552" w:rsidP="00926289">
      <w:pPr>
        <w:pStyle w:val="Heading2"/>
      </w:pPr>
      <w:bookmarkStart w:id="27" w:name="_Toc4274708"/>
      <w:r>
        <w:t xml:space="preserve">2.4 </w:t>
      </w:r>
      <w:r w:rsidR="009270CD" w:rsidRPr="009270CD">
        <w:t>Statement interface</w:t>
      </w:r>
      <w:bookmarkEnd w:id="27"/>
    </w:p>
    <w:p w:rsidR="009270CD" w:rsidRDefault="009270CD" w:rsidP="00C95628">
      <w:pPr>
        <w:pStyle w:val="ListParagraph"/>
        <w:numPr>
          <w:ilvl w:val="0"/>
          <w:numId w:val="28"/>
        </w:numPr>
      </w:pPr>
      <w:r>
        <w:t>The Statement interface provides methods to execute queries with the database.</w:t>
      </w:r>
    </w:p>
    <w:p w:rsidR="009270CD" w:rsidRDefault="009270CD" w:rsidP="00C95628">
      <w:pPr>
        <w:pStyle w:val="ListParagraph"/>
        <w:numPr>
          <w:ilvl w:val="0"/>
          <w:numId w:val="28"/>
        </w:numPr>
      </w:pPr>
      <w:r>
        <w:t xml:space="preserve">The statement interface is a factory of ResultSet </w:t>
      </w:r>
    </w:p>
    <w:p w:rsidR="00BD7C22" w:rsidRDefault="009270CD" w:rsidP="00C95628">
      <w:pPr>
        <w:pStyle w:val="ListParagraph"/>
        <w:numPr>
          <w:ilvl w:val="0"/>
          <w:numId w:val="28"/>
        </w:numPr>
      </w:pPr>
      <w:r>
        <w:t>it provides factory method to get the object of ResultSet</w:t>
      </w:r>
    </w:p>
    <w:p w:rsidR="00BD7C22" w:rsidRDefault="00BD7C22" w:rsidP="005C1D08">
      <w:pPr>
        <w:pStyle w:val="ListParagraph"/>
        <w:ind w:left="360"/>
      </w:pPr>
    </w:p>
    <w:p w:rsidR="008E6294" w:rsidRDefault="008E6294" w:rsidP="00C95628">
      <w:pPr>
        <w:pStyle w:val="ListParagraph"/>
        <w:numPr>
          <w:ilvl w:val="0"/>
          <w:numId w:val="28"/>
        </w:numPr>
      </w:pPr>
      <w:r w:rsidRPr="008E6294">
        <w:rPr>
          <w:b/>
        </w:rPr>
        <w:t>public ResultSet executeQuery(String sql):</w:t>
      </w:r>
      <w:r>
        <w:t xml:space="preserve"> </w:t>
      </w:r>
    </w:p>
    <w:p w:rsidR="008E6294" w:rsidRDefault="00642623" w:rsidP="008E6294">
      <w:pPr>
        <w:pStyle w:val="ListParagraph"/>
      </w:pPr>
      <w:r>
        <w:t>Is</w:t>
      </w:r>
      <w:r w:rsidR="008E6294">
        <w:t xml:space="preserve"> used to execute </w:t>
      </w:r>
      <w:r w:rsidR="008E6294" w:rsidRPr="00E055B5">
        <w:rPr>
          <w:b/>
        </w:rPr>
        <w:t>SELECT query</w:t>
      </w:r>
      <w:r w:rsidR="008E6294">
        <w:t>. It returns the object of ResultSet.</w:t>
      </w:r>
    </w:p>
    <w:p w:rsidR="008E6294" w:rsidRDefault="008E6294" w:rsidP="00C95628">
      <w:pPr>
        <w:pStyle w:val="ListParagraph"/>
        <w:numPr>
          <w:ilvl w:val="0"/>
          <w:numId w:val="28"/>
        </w:numPr>
      </w:pPr>
      <w:r w:rsidRPr="008E6294">
        <w:rPr>
          <w:b/>
        </w:rPr>
        <w:t>public int executeUpdate(String sql):</w:t>
      </w:r>
      <w:r>
        <w:t xml:space="preserve"> </w:t>
      </w:r>
    </w:p>
    <w:p w:rsidR="008E6294" w:rsidRDefault="00642623" w:rsidP="008E6294">
      <w:pPr>
        <w:pStyle w:val="ListParagraph"/>
      </w:pPr>
      <w:r>
        <w:t>Is</w:t>
      </w:r>
      <w:r w:rsidR="008E6294">
        <w:t xml:space="preserve"> used to </w:t>
      </w:r>
      <w:r w:rsidR="00E055B5">
        <w:t xml:space="preserve">execute DML, </w:t>
      </w:r>
      <w:r w:rsidR="00E055B5" w:rsidRPr="00E055B5">
        <w:rPr>
          <w:b/>
        </w:rPr>
        <w:t>CREATE, DROP, INSERT, UPDATE, DELETE</w:t>
      </w:r>
      <w:r w:rsidR="00E055B5">
        <w:t xml:space="preserve"> </w:t>
      </w:r>
      <w:r w:rsidR="008E6294">
        <w:t>etc.</w:t>
      </w:r>
    </w:p>
    <w:p w:rsidR="008E6294" w:rsidRPr="008E6294" w:rsidRDefault="008E6294" w:rsidP="00C95628">
      <w:pPr>
        <w:pStyle w:val="ListParagraph"/>
        <w:numPr>
          <w:ilvl w:val="0"/>
          <w:numId w:val="28"/>
        </w:numPr>
        <w:rPr>
          <w:b/>
        </w:rPr>
      </w:pPr>
      <w:r w:rsidRPr="008E6294">
        <w:rPr>
          <w:b/>
        </w:rPr>
        <w:t>public boolean execute(String sql):</w:t>
      </w:r>
    </w:p>
    <w:p w:rsidR="008E6294" w:rsidRDefault="008E6294" w:rsidP="008E6294">
      <w:pPr>
        <w:pStyle w:val="ListParagraph"/>
      </w:pPr>
      <w:r>
        <w:t xml:space="preserve"> </w:t>
      </w:r>
      <w:r w:rsidR="00642623">
        <w:t>Is</w:t>
      </w:r>
      <w:r>
        <w:t xml:space="preserve"> used to execute queries that may return multiple results.</w:t>
      </w:r>
      <w:r w:rsidR="00FE4E78">
        <w:t xml:space="preserve"> </w:t>
      </w:r>
      <w:r w:rsidR="00FE4E78" w:rsidRPr="00A10559">
        <w:rPr>
          <w:b/>
        </w:rPr>
        <w:t>&gt;1</w:t>
      </w:r>
      <w:r w:rsidR="00FE4E78">
        <w:t xml:space="preserve"> if success,</w:t>
      </w:r>
      <w:r w:rsidR="00FE4E78" w:rsidRPr="00A10559">
        <w:rPr>
          <w:b/>
        </w:rPr>
        <w:t xml:space="preserve"> 0</w:t>
      </w:r>
      <w:r w:rsidR="00FE4E78">
        <w:t xml:space="preserve"> on fail</w:t>
      </w:r>
    </w:p>
    <w:p w:rsidR="008E6294" w:rsidRPr="008E6294" w:rsidRDefault="008E6294" w:rsidP="00C95628">
      <w:pPr>
        <w:pStyle w:val="ListParagraph"/>
        <w:numPr>
          <w:ilvl w:val="0"/>
          <w:numId w:val="28"/>
        </w:numPr>
        <w:rPr>
          <w:b/>
        </w:rPr>
      </w:pPr>
      <w:r w:rsidRPr="008E6294">
        <w:rPr>
          <w:b/>
        </w:rPr>
        <w:t xml:space="preserve">public int[] executeBatch(): </w:t>
      </w:r>
    </w:p>
    <w:p w:rsidR="00BD7C22" w:rsidRDefault="00642623" w:rsidP="008E6294">
      <w:pPr>
        <w:pStyle w:val="ListParagraph"/>
      </w:pPr>
      <w:r>
        <w:t>Is</w:t>
      </w:r>
      <w:r w:rsidR="008E6294">
        <w:t xml:space="preserve"> used to execute batch of commands.</w:t>
      </w:r>
    </w:p>
    <w:p w:rsidR="00C64F9E" w:rsidRDefault="00C64F9E" w:rsidP="00C64F9E"/>
    <w:p w:rsidR="00C64F9E" w:rsidRPr="00C64F9E" w:rsidRDefault="00985552" w:rsidP="00926289">
      <w:pPr>
        <w:pStyle w:val="Heading2"/>
      </w:pPr>
      <w:bookmarkStart w:id="28" w:name="_Toc4274709"/>
      <w:r>
        <w:t>2.5</w:t>
      </w:r>
      <w:r w:rsidR="00C64F9E" w:rsidRPr="00C64F9E">
        <w:t xml:space="preserve"> ResultSet interface</w:t>
      </w:r>
      <w:bookmarkEnd w:id="28"/>
    </w:p>
    <w:p w:rsidR="00C64F9E" w:rsidRDefault="00C64F9E" w:rsidP="00C95628">
      <w:pPr>
        <w:pStyle w:val="ListParagraph"/>
        <w:numPr>
          <w:ilvl w:val="0"/>
          <w:numId w:val="28"/>
        </w:numPr>
      </w:pPr>
      <w:r>
        <w:t xml:space="preserve">The object of ResultSet maintains a cursor pointing to a row of a table. </w:t>
      </w:r>
    </w:p>
    <w:p w:rsidR="00BD7C22" w:rsidRDefault="00C64F9E" w:rsidP="00C95628">
      <w:pPr>
        <w:pStyle w:val="ListParagraph"/>
        <w:numPr>
          <w:ilvl w:val="0"/>
          <w:numId w:val="28"/>
        </w:numPr>
      </w:pPr>
      <w:r>
        <w:t>Initially, cursor points to before the first row.</w:t>
      </w:r>
    </w:p>
    <w:p w:rsidR="00C64F9E" w:rsidRDefault="00C64F9E" w:rsidP="0012515B">
      <w:pPr>
        <w:pStyle w:val="ListParagraph"/>
        <w:numPr>
          <w:ilvl w:val="0"/>
          <w:numId w:val="28"/>
        </w:numPr>
      </w:pPr>
      <w:r w:rsidRPr="00C64F9E">
        <w:t xml:space="preserve">By default, ResultSet object can be </w:t>
      </w:r>
      <w:r w:rsidRPr="00460407">
        <w:rPr>
          <w:b/>
        </w:rPr>
        <w:t>moved forward only</w:t>
      </w:r>
      <w:r w:rsidRPr="00C64F9E">
        <w:t xml:space="preserve"> and it </w:t>
      </w:r>
      <w:r w:rsidRPr="00460407">
        <w:rPr>
          <w:b/>
        </w:rPr>
        <w:t>is not updatable</w:t>
      </w:r>
      <w:r w:rsidRPr="00C64F9E">
        <w:t>.</w:t>
      </w:r>
    </w:p>
    <w:p w:rsidR="00BD7C22" w:rsidRPr="00C64F9E" w:rsidRDefault="00C64F9E" w:rsidP="00460407">
      <w:pPr>
        <w:pStyle w:val="ListParagraph"/>
        <w:numPr>
          <w:ilvl w:val="2"/>
          <w:numId w:val="28"/>
        </w:numPr>
        <w:rPr>
          <w:b/>
          <w:bCs/>
          <w:color w:val="000000"/>
          <w:shd w:val="clear" w:color="auto" w:fill="FFFFFF"/>
        </w:rPr>
      </w:pPr>
      <w:r w:rsidRPr="00C64F9E">
        <w:rPr>
          <w:b/>
          <w:bCs/>
          <w:color w:val="000000"/>
          <w:shd w:val="clear" w:color="auto" w:fill="FFFFFF"/>
        </w:rPr>
        <w:t>public XXX getXXX(int rowIndex):</w:t>
      </w:r>
    </w:p>
    <w:p w:rsidR="00C64F9E" w:rsidRPr="00C64F9E" w:rsidRDefault="00C64F9E" w:rsidP="00460407">
      <w:pPr>
        <w:pStyle w:val="ListParagraph"/>
        <w:numPr>
          <w:ilvl w:val="2"/>
          <w:numId w:val="28"/>
        </w:numPr>
        <w:rPr>
          <w:b/>
          <w:bCs/>
          <w:color w:val="000000"/>
          <w:shd w:val="clear" w:color="auto" w:fill="FFFFFF"/>
        </w:rPr>
      </w:pPr>
      <w:r w:rsidRPr="00C64F9E">
        <w:rPr>
          <w:b/>
          <w:bCs/>
          <w:color w:val="000000"/>
          <w:shd w:val="clear" w:color="auto" w:fill="FFFFFF"/>
        </w:rPr>
        <w:t>public XXX getXXX(String rowName):</w:t>
      </w:r>
    </w:p>
    <w:p w:rsidR="00C64F9E" w:rsidRDefault="00C64F9E" w:rsidP="00460407">
      <w:pPr>
        <w:pStyle w:val="ListParagraph"/>
        <w:numPr>
          <w:ilvl w:val="2"/>
          <w:numId w:val="28"/>
        </w:numPr>
      </w:pPr>
      <w:r>
        <w:t>public boolean next()</w:t>
      </w:r>
    </w:p>
    <w:p w:rsidR="00C64F9E" w:rsidRDefault="00C64F9E" w:rsidP="00460407">
      <w:pPr>
        <w:pStyle w:val="ListParagraph"/>
        <w:numPr>
          <w:ilvl w:val="2"/>
          <w:numId w:val="28"/>
        </w:numPr>
      </w:pPr>
      <w:r>
        <w:t>public boolean previous()</w:t>
      </w:r>
    </w:p>
    <w:p w:rsidR="00C64F9E" w:rsidRDefault="00C64F9E" w:rsidP="00460407">
      <w:pPr>
        <w:pStyle w:val="ListParagraph"/>
        <w:numPr>
          <w:ilvl w:val="2"/>
          <w:numId w:val="28"/>
        </w:numPr>
      </w:pPr>
      <w:r>
        <w:t>public boolean first()</w:t>
      </w:r>
    </w:p>
    <w:p w:rsidR="00C64F9E" w:rsidRDefault="00C64F9E" w:rsidP="00460407">
      <w:pPr>
        <w:pStyle w:val="ListParagraph"/>
        <w:numPr>
          <w:ilvl w:val="2"/>
          <w:numId w:val="28"/>
        </w:numPr>
      </w:pPr>
      <w:r>
        <w:t>public boolean last()</w:t>
      </w:r>
    </w:p>
    <w:p w:rsidR="00C64F9E" w:rsidRDefault="00A46B8B" w:rsidP="00C64F9E">
      <w:pPr>
        <w:pStyle w:val="Howitworks"/>
      </w:pPr>
      <w:r w:rsidRPr="00C64F9E">
        <w:lastRenderedPageBreak/>
        <w:t>executeQuery (</w:t>
      </w:r>
      <w:r w:rsidR="00C64F9E" w:rsidRPr="00C64F9E">
        <w:t>String sql) example</w:t>
      </w:r>
    </w:p>
    <w:p w:rsidR="004140B4" w:rsidRPr="00C64F9E" w:rsidRDefault="000C274A" w:rsidP="004140B4">
      <w:r>
        <w:t>We</w:t>
      </w:r>
      <w:r w:rsidR="004140B4">
        <w:t xml:space="preserve"> use this method to execute SELECT queries </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460407"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i/>
          <w:iCs/>
          <w:color w:val="000000"/>
        </w:rPr>
      </w:pPr>
      <w:r>
        <w:rPr>
          <w:rFonts w:ascii="Courier New" w:hAnsi="Courier New" w:cs="Courier New"/>
          <w:color w:val="000000"/>
        </w:rPr>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w:t>
      </w:r>
      <w:r w:rsidR="00460407">
        <w:rPr>
          <w:rFonts w:ascii="Courier New" w:hAnsi="Courier New" w:cs="Courier New"/>
          <w:color w:val="000000"/>
        </w:rPr>
        <w:t>D</w:t>
      </w:r>
      <w:r>
        <w:rPr>
          <w:rFonts w:ascii="Courier New" w:hAnsi="Courier New" w:cs="Courier New"/>
          <w:color w:val="000000"/>
        </w:rPr>
        <w:t>riverManager.</w:t>
      </w:r>
      <w:r>
        <w:rPr>
          <w:rFonts w:ascii="Courier New" w:hAnsi="Courier New" w:cs="Courier New"/>
          <w:i/>
          <w:iCs/>
          <w:color w:val="000000"/>
        </w:rPr>
        <w:t>getConnection</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r>
        <w:rPr>
          <w:rFonts w:ascii="Courier New" w:hAnsi="Courier New" w:cs="Courier New"/>
          <w:color w:val="2A00FF"/>
        </w:rPr>
        <w:t>"jdbc:mysql://localhost:3306/mydb"</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Statement </w:t>
      </w:r>
      <w:r>
        <w:rPr>
          <w:rFonts w:ascii="Courier New" w:hAnsi="Courier New" w:cs="Courier New"/>
          <w:color w:val="6A3E3E"/>
        </w:rPr>
        <w:t>stmt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stmt</w:t>
      </w:r>
      <w:r>
        <w:rPr>
          <w:rFonts w:ascii="Courier New" w:hAnsi="Courier New" w:cs="Courier New"/>
          <w:color w:val="000000"/>
        </w:rPr>
        <w:t>.executeQuery(</w:t>
      </w:r>
      <w:r>
        <w:rPr>
          <w:rFonts w:ascii="Courier New" w:hAnsi="Courier New" w:cs="Courier New"/>
          <w:color w:val="2A00FF"/>
        </w:rPr>
        <w:t>"SELECT * FROM customer"</w:t>
      </w:r>
      <w:r>
        <w:rPr>
          <w:rFonts w:ascii="Courier New" w:hAnsi="Courier New" w:cs="Courier New"/>
          <w:color w:val="000000"/>
        </w:rPr>
        <w:t>);</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 {</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sidR="00460407">
        <w:rPr>
          <w:rFonts w:ascii="Courier New" w:hAnsi="Courier New" w:cs="Courier New"/>
          <w:color w:val="000000"/>
        </w:rPr>
        <w:t>.getInt(1)+</w:t>
      </w:r>
      <w:r w:rsidR="00460407">
        <w:rPr>
          <w:rFonts w:ascii="Courier New" w:hAnsi="Courier New" w:cs="Courier New"/>
          <w:color w:val="2A00FF"/>
        </w:rPr>
        <w:t>"</w:t>
      </w:r>
      <w:r>
        <w:rPr>
          <w:rFonts w:ascii="Courier New" w:hAnsi="Courier New" w:cs="Courier New"/>
          <w:color w:val="2A00FF"/>
        </w:rPr>
        <w:t>"</w:t>
      </w:r>
      <w:r>
        <w:rPr>
          <w:rFonts w:ascii="Courier New" w:hAnsi="Courier New" w:cs="Courier New"/>
          <w:color w:val="000000"/>
        </w:rPr>
        <w:t>+</w:t>
      </w:r>
      <w:r>
        <w:rPr>
          <w:rFonts w:ascii="Courier New" w:hAnsi="Courier New" w:cs="Courier New"/>
          <w:color w:val="6A3E3E"/>
        </w:rPr>
        <w:t>rs</w:t>
      </w:r>
      <w:r w:rsidR="00460407">
        <w:rPr>
          <w:rFonts w:ascii="Courier New" w:hAnsi="Courier New" w:cs="Courier New"/>
          <w:color w:val="000000"/>
        </w:rPr>
        <w:t>.getString(2)+</w:t>
      </w:r>
      <w:r>
        <w:rPr>
          <w:rFonts w:ascii="Courier New" w:hAnsi="Courier New" w:cs="Courier New"/>
          <w:color w:val="2A00FF"/>
        </w:rPr>
        <w:t>" "</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.getString(3));</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con</w:t>
      </w:r>
      <w:r>
        <w:rPr>
          <w:rFonts w:ascii="Courier New" w:hAnsi="Courier New" w:cs="Courier New"/>
          <w:color w:val="000000"/>
        </w:rPr>
        <w:t>.close();</w:t>
      </w:r>
    </w:p>
    <w:p w:rsidR="003915E1" w:rsidRDefault="003915E1" w:rsidP="003915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BD7C22" w:rsidRDefault="003915E1" w:rsidP="003915E1">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3915E1" w:rsidRDefault="003915E1" w:rsidP="003915E1">
      <w:pPr>
        <w:pStyle w:val="Output"/>
        <w:rPr>
          <w:color w:val="4C483D" w:themeColor="text2"/>
        </w:rPr>
      </w:pPr>
      <w:r>
        <w:t>101  Satya  HYD</w:t>
      </w:r>
    </w:p>
    <w:p w:rsidR="003915E1" w:rsidRDefault="003915E1" w:rsidP="003915E1">
      <w:pPr>
        <w:pStyle w:val="Output"/>
        <w:rPr>
          <w:color w:val="4C483D" w:themeColor="text2"/>
        </w:rPr>
      </w:pPr>
      <w:r>
        <w:t>102  Ravi  VIJ</w:t>
      </w:r>
    </w:p>
    <w:p w:rsidR="003915E1" w:rsidRDefault="003915E1" w:rsidP="003915E1">
      <w:pPr>
        <w:pStyle w:val="Output"/>
        <w:rPr>
          <w:color w:val="4C483D" w:themeColor="text2"/>
        </w:rPr>
      </w:pPr>
      <w:r>
        <w:t>103  RAKESH  CHENNEI</w:t>
      </w:r>
    </w:p>
    <w:p w:rsidR="003915E1" w:rsidRDefault="003915E1" w:rsidP="003915E1">
      <w:pPr>
        <w:pStyle w:val="Output"/>
        <w:rPr>
          <w:color w:val="4C483D" w:themeColor="text2"/>
        </w:rPr>
      </w:pPr>
      <w:r>
        <w:t>104  Surya  BANG</w:t>
      </w:r>
    </w:p>
    <w:p w:rsidR="00BD7C22" w:rsidRDefault="00BD7C22" w:rsidP="005C1D08">
      <w:pPr>
        <w:pStyle w:val="ListParagraph"/>
        <w:ind w:left="360"/>
      </w:pPr>
    </w:p>
    <w:p w:rsidR="00BD7C22" w:rsidRDefault="00BD7C22" w:rsidP="005C1D08">
      <w:pPr>
        <w:pStyle w:val="ListParagraph"/>
        <w:ind w:left="360"/>
      </w:pPr>
    </w:p>
    <w:p w:rsidR="00C64F9E" w:rsidRPr="00C64F9E" w:rsidRDefault="00063648" w:rsidP="00C64F9E">
      <w:pPr>
        <w:pStyle w:val="Howitworks"/>
      </w:pPr>
      <w:r>
        <w:t>executeUpdate</w:t>
      </w:r>
      <w:r w:rsidRPr="00C64F9E">
        <w:t xml:space="preserve"> (</w:t>
      </w:r>
      <w:r w:rsidR="00C64F9E" w:rsidRPr="00C64F9E">
        <w:t>String sql) example</w:t>
      </w:r>
    </w:p>
    <w:p w:rsidR="00BD7C22" w:rsidRDefault="008E6E04" w:rsidP="005C1D08">
      <w:pPr>
        <w:pStyle w:val="ListParagraph"/>
        <w:ind w:left="360"/>
      </w:pPr>
      <w:r>
        <w:t xml:space="preserve">We use this method to </w:t>
      </w:r>
      <w:r w:rsidRPr="008E6E04">
        <w:rPr>
          <w:b/>
        </w:rPr>
        <w:t>NON-SELECT</w:t>
      </w:r>
      <w:r>
        <w:t xml:space="preserve"> Queries like UPDATE, DELETE</w:t>
      </w:r>
      <w:r w:rsidR="00063648">
        <w:t>, etc</w:t>
      </w:r>
    </w:p>
    <w:p w:rsidR="00BD7C22" w:rsidRDefault="00063648" w:rsidP="005C1D08">
      <w:pPr>
        <w:pStyle w:val="ListParagraph"/>
        <w:ind w:left="360"/>
      </w:pPr>
      <w:r>
        <w:t xml:space="preserve">Returns 1 if </w:t>
      </w:r>
      <w:r>
        <w:sym w:font="Wingdings" w:char="F0E0"/>
      </w:r>
      <w:r>
        <w:t xml:space="preserve"> success</w:t>
      </w:r>
    </w:p>
    <w:p w:rsidR="00063648" w:rsidRDefault="00063648" w:rsidP="005C1D08">
      <w:pPr>
        <w:pStyle w:val="ListParagraph"/>
        <w:ind w:left="360"/>
      </w:pPr>
      <w:r>
        <w:t xml:space="preserve">Returns 0 if </w:t>
      </w:r>
      <w:r>
        <w:sym w:font="Wingdings" w:char="F0E0"/>
      </w:r>
      <w:r>
        <w:t xml:space="preserve"> Failure</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Statement </w:t>
      </w:r>
      <w:r>
        <w:rPr>
          <w:rFonts w:ascii="Courier New" w:hAnsi="Courier New" w:cs="Courier New"/>
          <w:color w:val="6A3E3E"/>
        </w:rPr>
        <w:t>stmt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String </w:t>
      </w:r>
      <w:r>
        <w:rPr>
          <w:rFonts w:ascii="Courier New" w:hAnsi="Courier New" w:cs="Courier New"/>
          <w:color w:val="6A3E3E"/>
        </w:rPr>
        <w:t>qry</w:t>
      </w:r>
      <w:r>
        <w:rPr>
          <w:rFonts w:ascii="Courier New" w:hAnsi="Courier New" w:cs="Courier New"/>
          <w:color w:val="000000"/>
        </w:rPr>
        <w:t xml:space="preserve"> = </w:t>
      </w:r>
      <w:r>
        <w:rPr>
          <w:rFonts w:ascii="Courier New" w:hAnsi="Courier New" w:cs="Courier New"/>
          <w:color w:val="2A00FF"/>
        </w:rPr>
        <w:t>"UPDATE `customer` SET `name`='Ram' WHERE  `cid`=102"</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res</w:t>
      </w:r>
      <w:r>
        <w:rPr>
          <w:rFonts w:ascii="Courier New" w:hAnsi="Courier New" w:cs="Courier New"/>
          <w:color w:val="000000"/>
        </w:rPr>
        <w:t xml:space="preserve"> = </w:t>
      </w:r>
      <w:r>
        <w:rPr>
          <w:rFonts w:ascii="Courier New" w:hAnsi="Courier New" w:cs="Courier New"/>
          <w:color w:val="6A3E3E"/>
        </w:rPr>
        <w:t>stmt</w:t>
      </w:r>
      <w:r>
        <w:rPr>
          <w:rFonts w:ascii="Courier New" w:hAnsi="Courier New" w:cs="Courier New"/>
          <w:color w:val="000000"/>
        </w:rPr>
        <w:t>.executeUpdate(</w:t>
      </w:r>
      <w:r>
        <w:rPr>
          <w:rFonts w:ascii="Courier New" w:hAnsi="Courier New" w:cs="Courier New"/>
          <w:color w:val="6A3E3E"/>
        </w:rPr>
        <w:t>qry</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if</w:t>
      </w:r>
      <w:r>
        <w:rPr>
          <w:rFonts w:ascii="Courier New" w:hAnsi="Courier New" w:cs="Courier New"/>
          <w:color w:val="000000"/>
        </w:rPr>
        <w:t xml:space="preserve"> (</w:t>
      </w:r>
      <w:r>
        <w:rPr>
          <w:rFonts w:ascii="Courier New" w:hAnsi="Courier New" w:cs="Courier New"/>
          <w:color w:val="6A3E3E"/>
        </w:rPr>
        <w:t>res</w:t>
      </w:r>
      <w:r>
        <w:rPr>
          <w:rFonts w:ascii="Courier New" w:hAnsi="Courier New" w:cs="Courier New"/>
          <w:color w:val="000000"/>
        </w:rPr>
        <w:t xml:space="preserve"> &gt; 0)</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"Success is :"</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else</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"Failure is :"</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con</w:t>
      </w:r>
      <w:r>
        <w:rPr>
          <w:rFonts w:ascii="Courier New" w:hAnsi="Courier New" w:cs="Courier New"/>
          <w:color w:val="000000"/>
        </w:rPr>
        <w:t>.close();</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ab/>
        <w:t>}</w:t>
      </w:r>
    </w:p>
    <w:p w:rsidR="00063648" w:rsidRDefault="00063648" w:rsidP="000636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Pr>
          <w:rFonts w:ascii="Courier New" w:hAnsi="Courier New" w:cs="Courier New"/>
          <w:color w:val="000000"/>
        </w:rPr>
        <w:t>}</w:t>
      </w:r>
    </w:p>
    <w:p w:rsidR="00EB59E4" w:rsidRDefault="00EB59E4" w:rsidP="00EB59E4">
      <w:pPr>
        <w:pStyle w:val="Output"/>
      </w:pPr>
      <w:r>
        <w:t>Success is :1</w:t>
      </w:r>
    </w:p>
    <w:p w:rsidR="00BD7C22" w:rsidRDefault="00EB59E4" w:rsidP="00EB59E4">
      <w:pPr>
        <w:pStyle w:val="Output"/>
      </w:pPr>
      <w:r>
        <w:t>Failure is :0</w:t>
      </w:r>
    </w:p>
    <w:p w:rsidR="00EB59E4" w:rsidRDefault="00EB59E4" w:rsidP="00EB59E4"/>
    <w:p w:rsidR="00460407" w:rsidRDefault="00460407" w:rsidP="00EB59E4"/>
    <w:p w:rsidR="00A46B8B" w:rsidRPr="00C64F9E" w:rsidRDefault="00A46B8B" w:rsidP="00A46B8B">
      <w:pPr>
        <w:pStyle w:val="Howitworks"/>
      </w:pPr>
      <w:r>
        <w:t>Boolean execute</w:t>
      </w:r>
      <w:r w:rsidRPr="00C64F9E">
        <w:t xml:space="preserve"> example</w:t>
      </w:r>
    </w:p>
    <w:p w:rsidR="00C329E6" w:rsidRDefault="006E43A0" w:rsidP="005C1D08">
      <w:pPr>
        <w:pStyle w:val="ListParagraph"/>
        <w:ind w:left="360"/>
      </w:pPr>
      <w:r>
        <w:t xml:space="preserve">We can use </w:t>
      </w:r>
      <w:r w:rsidR="00EC17DD" w:rsidRPr="0088428B">
        <w:rPr>
          <w:b/>
        </w:rPr>
        <w:t>execute(</w:t>
      </w:r>
      <w:r w:rsidRPr="0088428B">
        <w:rPr>
          <w:b/>
        </w:rPr>
        <w:t>)</w:t>
      </w:r>
      <w:r>
        <w:t xml:space="preserve"> method in </w:t>
      </w:r>
      <w:r w:rsidRPr="00C329E6">
        <w:rPr>
          <w:b/>
        </w:rPr>
        <w:t>both SELECT &amp; NON-SELECT queries.</w:t>
      </w:r>
    </w:p>
    <w:p w:rsidR="00781478" w:rsidRPr="00727305" w:rsidRDefault="00781478" w:rsidP="00781478">
      <w:pPr>
        <w:pStyle w:val="ListParagraph"/>
        <w:ind w:left="360"/>
        <w:rPr>
          <w:b/>
          <w:u w:val="single"/>
        </w:rPr>
      </w:pPr>
      <w:r w:rsidRPr="00727305">
        <w:rPr>
          <w:b/>
          <w:u w:val="single"/>
        </w:rPr>
        <w:lastRenderedPageBreak/>
        <w:t xml:space="preserve">1. SELECT </w:t>
      </w:r>
    </w:p>
    <w:p w:rsidR="00781478" w:rsidRDefault="00781478" w:rsidP="00781478">
      <w:pPr>
        <w:pStyle w:val="ListParagraph"/>
        <w:ind w:left="360"/>
      </w:pPr>
      <w:r>
        <w:t>It returns TRUE on SELECT queres we can get ResultSet by calling below method</w:t>
      </w:r>
    </w:p>
    <w:p w:rsidR="00781478" w:rsidRPr="00781478" w:rsidRDefault="00781478" w:rsidP="00781478">
      <w:pPr>
        <w:pStyle w:val="ListParagraph"/>
        <w:ind w:left="1440"/>
        <w:rPr>
          <w:b/>
          <w:color w:val="0070C0"/>
        </w:rPr>
      </w:pPr>
      <w:r w:rsidRPr="00781478">
        <w:rPr>
          <w:b/>
          <w:color w:val="0070C0"/>
        </w:rPr>
        <w:t xml:space="preserve">ResultSet rs = </w:t>
      </w:r>
      <w:r w:rsidR="00A12D49" w:rsidRPr="00781478">
        <w:rPr>
          <w:b/>
          <w:color w:val="0070C0"/>
        </w:rPr>
        <w:t>statement.getResultSet ()</w:t>
      </w:r>
    </w:p>
    <w:p w:rsidR="00781478" w:rsidRDefault="00781478" w:rsidP="00781478">
      <w:pPr>
        <w:pStyle w:val="ListParagraph"/>
        <w:ind w:left="360"/>
      </w:pPr>
    </w:p>
    <w:p w:rsidR="00781478" w:rsidRPr="00727305" w:rsidRDefault="00781478" w:rsidP="00781478">
      <w:pPr>
        <w:pStyle w:val="ListParagraph"/>
        <w:ind w:left="360"/>
        <w:rPr>
          <w:b/>
          <w:u w:val="single"/>
        </w:rPr>
      </w:pPr>
      <w:r>
        <w:rPr>
          <w:b/>
          <w:u w:val="single"/>
        </w:rPr>
        <w:t>2</w:t>
      </w:r>
      <w:r w:rsidRPr="00727305">
        <w:rPr>
          <w:b/>
          <w:u w:val="single"/>
        </w:rPr>
        <w:t xml:space="preserve">. </w:t>
      </w:r>
      <w:r>
        <w:rPr>
          <w:b/>
          <w:u w:val="single"/>
        </w:rPr>
        <w:t>NON-</w:t>
      </w:r>
      <w:r w:rsidRPr="00727305">
        <w:rPr>
          <w:b/>
          <w:u w:val="single"/>
        </w:rPr>
        <w:t xml:space="preserve">SELECT </w:t>
      </w:r>
    </w:p>
    <w:p w:rsidR="00781478" w:rsidRDefault="00781478" w:rsidP="00781478">
      <w:pPr>
        <w:pStyle w:val="ListParagraph"/>
        <w:ind w:left="360"/>
      </w:pPr>
      <w:r>
        <w:t xml:space="preserve">It returns FALSE on NON-SELECT queres. we can get </w:t>
      </w:r>
      <w:r w:rsidRPr="00781478">
        <w:rPr>
          <w:b/>
        </w:rPr>
        <w:t>Int</w:t>
      </w:r>
      <w:r>
        <w:t xml:space="preserve"> value by calling below method</w:t>
      </w:r>
    </w:p>
    <w:p w:rsidR="00781478" w:rsidRDefault="00781478" w:rsidP="00781478">
      <w:pPr>
        <w:pStyle w:val="ListParagraph"/>
        <w:ind w:left="1440"/>
        <w:rPr>
          <w:b/>
          <w:color w:val="0070C0"/>
        </w:rPr>
      </w:pPr>
      <w:r>
        <w:rPr>
          <w:b/>
          <w:color w:val="0070C0"/>
        </w:rPr>
        <w:t>int</w:t>
      </w:r>
      <w:r w:rsidRPr="00781478">
        <w:rPr>
          <w:b/>
          <w:color w:val="0070C0"/>
        </w:rPr>
        <w:t xml:space="preserve"> </w:t>
      </w:r>
      <w:r>
        <w:rPr>
          <w:b/>
          <w:color w:val="0070C0"/>
        </w:rPr>
        <w:t>i</w:t>
      </w:r>
      <w:r w:rsidRPr="00781478">
        <w:rPr>
          <w:b/>
          <w:color w:val="0070C0"/>
        </w:rPr>
        <w:t xml:space="preserve"> </w:t>
      </w:r>
      <w:r w:rsidR="00A12D49">
        <w:rPr>
          <w:b/>
          <w:color w:val="0070C0"/>
        </w:rPr>
        <w:tab/>
      </w:r>
      <w:r w:rsidRPr="00781478">
        <w:rPr>
          <w:b/>
          <w:color w:val="0070C0"/>
        </w:rPr>
        <w:t>= statement.get</w:t>
      </w:r>
      <w:r>
        <w:rPr>
          <w:b/>
          <w:color w:val="0070C0"/>
        </w:rPr>
        <w:t>UpdateCount</w:t>
      </w:r>
      <w:r w:rsidRPr="00781478">
        <w:rPr>
          <w:b/>
          <w:color w:val="0070C0"/>
        </w:rPr>
        <w:t>()</w:t>
      </w:r>
      <w:r w:rsidR="00A12D49">
        <w:rPr>
          <w:b/>
          <w:color w:val="0070C0"/>
        </w:rPr>
        <w:t>;</w:t>
      </w:r>
    </w:p>
    <w:p w:rsidR="00460407" w:rsidRPr="00781478" w:rsidRDefault="00460407" w:rsidP="00781478">
      <w:pPr>
        <w:pStyle w:val="ListParagraph"/>
        <w:ind w:left="1440"/>
        <w:rPr>
          <w:b/>
          <w:color w:val="0070C0"/>
        </w:rPr>
      </w:pP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Statement </w:t>
      </w:r>
      <w:r>
        <w:rPr>
          <w:rFonts w:ascii="Courier New" w:hAnsi="Courier New" w:cs="Courier New"/>
          <w:color w:val="6A3E3E"/>
        </w:rPr>
        <w:t>stmt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r>
        <w:rPr>
          <w:rFonts w:ascii="Courier New" w:hAnsi="Courier New" w:cs="Courier New"/>
          <w:color w:val="3F7F5F"/>
        </w:rPr>
        <w:t xml:space="preserve">/ String </w:t>
      </w:r>
      <w:r>
        <w:rPr>
          <w:rFonts w:ascii="Courier New" w:hAnsi="Courier New" w:cs="Courier New"/>
          <w:color w:val="3F7F5F"/>
          <w:u w:val="single"/>
        </w:rPr>
        <w:t>qry</w:t>
      </w:r>
      <w:r>
        <w:rPr>
          <w:rFonts w:ascii="Courier New" w:hAnsi="Courier New" w:cs="Courier New"/>
          <w:color w:val="3F7F5F"/>
        </w:rPr>
        <w:t xml:space="preserve"> = "SELECT * FROM customer";</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String </w:t>
      </w:r>
      <w:r>
        <w:rPr>
          <w:rFonts w:ascii="Courier New" w:hAnsi="Courier New" w:cs="Courier New"/>
          <w:color w:val="6A3E3E"/>
        </w:rPr>
        <w:t>qry</w:t>
      </w:r>
      <w:r>
        <w:rPr>
          <w:rFonts w:ascii="Courier New" w:hAnsi="Courier New" w:cs="Courier New"/>
          <w:color w:val="000000"/>
        </w:rPr>
        <w:t xml:space="preserve"> = </w:t>
      </w:r>
      <w:r>
        <w:rPr>
          <w:rFonts w:ascii="Courier New" w:hAnsi="Courier New" w:cs="Courier New"/>
          <w:color w:val="2A00FF"/>
        </w:rPr>
        <w:t>"UPDATE `customer` SET `name`='Ram' WHERE `cid`=102"</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boolean</w:t>
      </w:r>
      <w:r>
        <w:rPr>
          <w:rFonts w:ascii="Courier New" w:hAnsi="Courier New" w:cs="Courier New"/>
          <w:color w:val="000000"/>
        </w:rPr>
        <w:t xml:space="preserve"> </w:t>
      </w:r>
      <w:r>
        <w:rPr>
          <w:rFonts w:ascii="Courier New" w:hAnsi="Courier New" w:cs="Courier New"/>
          <w:color w:val="6A3E3E"/>
        </w:rPr>
        <w:t>flag</w:t>
      </w:r>
      <w:r>
        <w:rPr>
          <w:rFonts w:ascii="Courier New" w:hAnsi="Courier New" w:cs="Courier New"/>
          <w:color w:val="000000"/>
        </w:rPr>
        <w:t xml:space="preserve"> = </w:t>
      </w:r>
      <w:r>
        <w:rPr>
          <w:rFonts w:ascii="Courier New" w:hAnsi="Courier New" w:cs="Courier New"/>
          <w:color w:val="6A3E3E"/>
        </w:rPr>
        <w:t>stmt</w:t>
      </w:r>
      <w:r>
        <w:rPr>
          <w:rFonts w:ascii="Courier New" w:hAnsi="Courier New" w:cs="Courier New"/>
          <w:color w:val="000000"/>
        </w:rPr>
        <w:t>.execute(</w:t>
      </w:r>
      <w:r>
        <w:rPr>
          <w:rFonts w:ascii="Courier New" w:hAnsi="Courier New" w:cs="Courier New"/>
          <w:color w:val="6A3E3E"/>
        </w:rPr>
        <w:t>qry</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if</w:t>
      </w:r>
      <w:r>
        <w:rPr>
          <w:rFonts w:ascii="Courier New" w:hAnsi="Courier New" w:cs="Courier New"/>
          <w:color w:val="000000"/>
        </w:rPr>
        <w:t xml:space="preserve"> (</w:t>
      </w:r>
      <w:r>
        <w:rPr>
          <w:rFonts w:ascii="Courier New" w:hAnsi="Courier New" w:cs="Courier New"/>
          <w:color w:val="6A3E3E"/>
        </w:rPr>
        <w:t>flag</w:t>
      </w:r>
      <w:r>
        <w:rPr>
          <w:rFonts w:ascii="Courier New" w:hAnsi="Courier New" w:cs="Courier New"/>
          <w:color w:val="000000"/>
        </w:rPr>
        <w:t xml:space="preserve"> == </w:t>
      </w:r>
      <w:r>
        <w:rPr>
          <w:rFonts w:ascii="Courier New" w:hAnsi="Courier New" w:cs="Courier New"/>
          <w:b/>
          <w:bCs/>
          <w:color w:val="7F0055"/>
        </w:rPr>
        <w:t>true</w:t>
      </w:r>
      <w:r>
        <w:rPr>
          <w:rFonts w:ascii="Courier New" w:hAnsi="Courier New" w:cs="Courier New"/>
          <w:color w:val="000000"/>
        </w:rPr>
        <w:t>) {</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"SELECT QUERY\n --------"</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stmt</w:t>
      </w:r>
      <w:r>
        <w:rPr>
          <w:rFonts w:ascii="Courier New" w:hAnsi="Courier New" w:cs="Courier New"/>
          <w:color w:val="000000"/>
        </w:rPr>
        <w:t>.getResultSet();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 {</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 xml:space="preserve">.getString(1) + </w:t>
      </w:r>
      <w:r>
        <w:rPr>
          <w:rFonts w:ascii="Courier New" w:hAnsi="Courier New" w:cs="Courier New"/>
          <w:color w:val="2A00FF"/>
        </w:rPr>
        <w:t>":"</w:t>
      </w:r>
      <w:r>
        <w:rPr>
          <w:rFonts w:ascii="Courier New" w:hAnsi="Courier New" w:cs="Courier New"/>
          <w:color w:val="000000"/>
        </w:rPr>
        <w:t xml:space="preserve"> + </w:t>
      </w:r>
      <w:r>
        <w:rPr>
          <w:rFonts w:ascii="Courier New" w:hAnsi="Courier New" w:cs="Courier New"/>
          <w:color w:val="6A3E3E"/>
        </w:rPr>
        <w:t>rs</w:t>
      </w:r>
      <w:r>
        <w:rPr>
          <w:rFonts w:ascii="Courier New" w:hAnsi="Courier New" w:cs="Courier New"/>
          <w:color w:val="000000"/>
        </w:rPr>
        <w:t>.getString(2));</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else</w:t>
      </w:r>
      <w:r>
        <w:rPr>
          <w:rFonts w:ascii="Courier New" w:hAnsi="Courier New" w:cs="Courier New"/>
          <w:color w:val="000000"/>
        </w:rPr>
        <w:t xml:space="preserve"> {</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"NON-SELECT QUERY\n --------"</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w:t>
      </w:r>
      <w:r>
        <w:rPr>
          <w:rFonts w:ascii="Courier New" w:hAnsi="Courier New" w:cs="Courier New"/>
          <w:color w:val="6A3E3E"/>
        </w:rPr>
        <w:t>stmt</w:t>
      </w:r>
      <w:r>
        <w:rPr>
          <w:rFonts w:ascii="Courier New" w:hAnsi="Courier New" w:cs="Courier New"/>
          <w:color w:val="000000"/>
        </w:rPr>
        <w:t>.getUpdateCount();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"Result is : "</w:t>
      </w:r>
      <w:r>
        <w:rPr>
          <w:rFonts w:ascii="Courier New" w:hAnsi="Courier New" w:cs="Courier New"/>
          <w:color w:val="000000"/>
        </w:rPr>
        <w:t xml:space="preserve"> + </w:t>
      </w:r>
      <w:r>
        <w:rPr>
          <w:rFonts w:ascii="Courier New" w:hAnsi="Courier New" w:cs="Courier New"/>
          <w:color w:val="6A3E3E"/>
        </w:rPr>
        <w:t>i</w:t>
      </w:r>
      <w:r>
        <w:rPr>
          <w:rFonts w:ascii="Courier New" w:hAnsi="Courier New" w:cs="Courier New"/>
          <w:color w:val="000000"/>
        </w:rPr>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A61227" w:rsidRDefault="00A61227" w:rsidP="00A6122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p>
    <w:p w:rsidR="00A61227" w:rsidRDefault="00A61227" w:rsidP="00A61227">
      <w:pPr>
        <w:pStyle w:val="Output"/>
        <w:rPr>
          <w:color w:val="4C483D" w:themeColor="text2"/>
        </w:rPr>
      </w:pPr>
      <w:r>
        <w:t>SELECT QUERY</w:t>
      </w:r>
    </w:p>
    <w:p w:rsidR="00A61227" w:rsidRDefault="00A61227" w:rsidP="00A61227">
      <w:pPr>
        <w:pStyle w:val="Output"/>
        <w:rPr>
          <w:color w:val="4C483D" w:themeColor="text2"/>
        </w:rPr>
      </w:pPr>
      <w:r>
        <w:t xml:space="preserve"> --------</w:t>
      </w:r>
    </w:p>
    <w:p w:rsidR="00A61227" w:rsidRDefault="00A61227" w:rsidP="00A61227">
      <w:pPr>
        <w:pStyle w:val="Output"/>
        <w:rPr>
          <w:color w:val="4C483D" w:themeColor="text2"/>
        </w:rPr>
      </w:pPr>
      <w:r>
        <w:t>101:Satya</w:t>
      </w:r>
    </w:p>
    <w:p w:rsidR="00A61227" w:rsidRDefault="00A61227" w:rsidP="00A61227">
      <w:pPr>
        <w:pStyle w:val="Output"/>
        <w:rPr>
          <w:color w:val="4C483D" w:themeColor="text2"/>
        </w:rPr>
      </w:pPr>
      <w:r>
        <w:t>102:Ram</w:t>
      </w:r>
    </w:p>
    <w:p w:rsidR="00A61227" w:rsidRDefault="00A61227" w:rsidP="00A61227">
      <w:pPr>
        <w:pStyle w:val="Output"/>
        <w:rPr>
          <w:color w:val="4C483D" w:themeColor="text2"/>
        </w:rPr>
      </w:pPr>
      <w:r>
        <w:t>103:RAKESH</w:t>
      </w:r>
    </w:p>
    <w:p w:rsidR="00BD7C22" w:rsidRDefault="00A61227" w:rsidP="00A61227">
      <w:pPr>
        <w:pStyle w:val="Output"/>
      </w:pPr>
      <w:r w:rsidRPr="00A61227">
        <w:t>104:Surya</w:t>
      </w:r>
    </w:p>
    <w:p w:rsidR="00A61227" w:rsidRDefault="00A61227" w:rsidP="00A61227">
      <w:pPr>
        <w:pStyle w:val="Output"/>
      </w:pPr>
    </w:p>
    <w:p w:rsidR="00A61227" w:rsidRDefault="00A61227" w:rsidP="00A61227">
      <w:pPr>
        <w:pStyle w:val="Output"/>
        <w:rPr>
          <w:color w:val="4C483D" w:themeColor="text2"/>
        </w:rPr>
      </w:pPr>
      <w:r>
        <w:t>NON-SELECT QUERY</w:t>
      </w:r>
    </w:p>
    <w:p w:rsidR="00A61227" w:rsidRDefault="00A61227" w:rsidP="00A61227">
      <w:pPr>
        <w:pStyle w:val="Output"/>
        <w:rPr>
          <w:color w:val="4C483D" w:themeColor="text2"/>
        </w:rPr>
      </w:pPr>
      <w:r>
        <w:t xml:space="preserve"> --------</w:t>
      </w:r>
    </w:p>
    <w:p w:rsidR="00A61227" w:rsidRDefault="00A61227" w:rsidP="00A61227">
      <w:pPr>
        <w:pStyle w:val="Output"/>
        <w:rPr>
          <w:color w:val="4C483D" w:themeColor="text2"/>
        </w:rPr>
      </w:pPr>
      <w:r>
        <w:t>Result is : 1</w:t>
      </w:r>
    </w:p>
    <w:p w:rsidR="00BD7C22" w:rsidRDefault="00BD7C22" w:rsidP="005C1D08">
      <w:pPr>
        <w:pStyle w:val="ListParagraph"/>
        <w:ind w:left="360"/>
      </w:pPr>
    </w:p>
    <w:p w:rsidR="00A61227" w:rsidRDefault="00A61227" w:rsidP="005C1D08">
      <w:pPr>
        <w:pStyle w:val="ListParagraph"/>
        <w:ind w:left="360"/>
      </w:pPr>
    </w:p>
    <w:p w:rsidR="00460407" w:rsidRDefault="00460407" w:rsidP="005C1D08">
      <w:pPr>
        <w:pStyle w:val="ListParagraph"/>
        <w:ind w:left="360"/>
      </w:pPr>
    </w:p>
    <w:p w:rsidR="00460407" w:rsidRDefault="00460407" w:rsidP="005C1D08">
      <w:pPr>
        <w:pStyle w:val="ListParagraph"/>
        <w:ind w:left="360"/>
      </w:pPr>
    </w:p>
    <w:p w:rsidR="00460407" w:rsidRDefault="00460407" w:rsidP="005C1D08">
      <w:pPr>
        <w:pStyle w:val="ListParagraph"/>
        <w:ind w:left="360"/>
      </w:pPr>
    </w:p>
    <w:p w:rsidR="00460407" w:rsidRDefault="00460407" w:rsidP="005C1D08">
      <w:pPr>
        <w:pStyle w:val="ListParagraph"/>
        <w:ind w:left="360"/>
      </w:pPr>
    </w:p>
    <w:p w:rsidR="00460407" w:rsidRDefault="00460407" w:rsidP="005C1D08">
      <w:pPr>
        <w:pStyle w:val="ListParagraph"/>
        <w:ind w:left="360"/>
      </w:pPr>
    </w:p>
    <w:p w:rsidR="000547F0" w:rsidRPr="00C64F9E" w:rsidRDefault="000547F0" w:rsidP="000547F0">
      <w:pPr>
        <w:pStyle w:val="Howitworks"/>
      </w:pPr>
      <w:r w:rsidRPr="00C64F9E">
        <w:t>execute</w:t>
      </w:r>
      <w:r>
        <w:t>Batch</w:t>
      </w:r>
      <w:r w:rsidRPr="00C64F9E">
        <w:t>(String sql) example</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BatchDemo {</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u w:val="single"/>
        </w:rPr>
        <w:t>Statement</w:t>
      </w:r>
      <w:r>
        <w:rPr>
          <w:rFonts w:ascii="Courier New" w:hAnsi="Courier New" w:cs="Courier New"/>
          <w:color w:val="000000"/>
        </w:rPr>
        <w:t xml:space="preserve"> </w:t>
      </w:r>
      <w:r>
        <w:rPr>
          <w:rFonts w:ascii="Courier New" w:hAnsi="Courier New" w:cs="Courier New"/>
          <w:color w:val="6A3E3E"/>
        </w:rPr>
        <w:t>st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values(81, 'Syam', 'mtm')"</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values(11, 'ram', 'mum')"</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values(14, 'bam', 'kuk')"</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values(44, 'pram', 'secu')"</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w:t>
      </w:r>
      <w:r>
        <w:rPr>
          <w:rFonts w:ascii="Courier New" w:hAnsi="Courier New" w:cs="Courier New"/>
          <w:color w:val="000000"/>
        </w:rPr>
        <w:t>.executeBatch();</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sum</w:t>
      </w:r>
      <w:r>
        <w:rPr>
          <w:rFonts w:ascii="Courier New" w:hAnsi="Courier New" w:cs="Courier New"/>
          <w:color w:val="000000"/>
        </w:rPr>
        <w:t xml:space="preserve"> = 0;</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for</w:t>
      </w:r>
      <w:r>
        <w:rPr>
          <w:rFonts w:ascii="Courier New" w:hAnsi="Courier New" w:cs="Courier New"/>
          <w:color w:val="000000"/>
        </w:rPr>
        <w:t xml:space="preserve">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0; </w:t>
      </w:r>
      <w:r>
        <w:rPr>
          <w:rFonts w:ascii="Courier New" w:hAnsi="Courier New" w:cs="Courier New"/>
          <w:color w:val="6A3E3E"/>
        </w:rPr>
        <w:t>i</w:t>
      </w:r>
      <w:r>
        <w:rPr>
          <w:rFonts w:ascii="Courier New" w:hAnsi="Courier New" w:cs="Courier New"/>
          <w:color w:val="000000"/>
        </w:rPr>
        <w:t xml:space="preserve"> &lt; </w:t>
      </w:r>
      <w:r>
        <w:rPr>
          <w:rFonts w:ascii="Courier New" w:hAnsi="Courier New" w:cs="Courier New"/>
          <w:color w:val="6A3E3E"/>
        </w:rPr>
        <w:t>rs</w:t>
      </w:r>
      <w:r>
        <w:rPr>
          <w:rFonts w:ascii="Courier New" w:hAnsi="Courier New" w:cs="Courier New"/>
          <w:color w:val="000000"/>
        </w:rPr>
        <w:t>.</w:t>
      </w:r>
      <w:r>
        <w:rPr>
          <w:rFonts w:ascii="Courier New" w:hAnsi="Courier New" w:cs="Courier New"/>
          <w:color w:val="0000C0"/>
        </w:rPr>
        <w:t>length</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sum</w:t>
      </w:r>
      <w:r>
        <w:rPr>
          <w:rFonts w:ascii="Courier New" w:hAnsi="Courier New" w:cs="Courier New"/>
          <w:color w:val="000000"/>
        </w:rPr>
        <w:t xml:space="preserve"> = </w:t>
      </w:r>
      <w:r>
        <w:rPr>
          <w:rFonts w:ascii="Courier New" w:hAnsi="Courier New" w:cs="Courier New"/>
          <w:color w:val="6A3E3E"/>
        </w:rPr>
        <w:t>sum</w:t>
      </w:r>
      <w:r>
        <w:rPr>
          <w:rFonts w:ascii="Courier New" w:hAnsi="Courier New" w:cs="Courier New"/>
          <w:color w:val="000000"/>
        </w:rPr>
        <w:t xml:space="preserve"> + </w:t>
      </w:r>
      <w:r>
        <w:rPr>
          <w:rFonts w:ascii="Courier New" w:hAnsi="Courier New" w:cs="Courier New"/>
          <w:color w:val="6A3E3E"/>
        </w:rPr>
        <w:t>i</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sum</w:t>
      </w:r>
      <w:r>
        <w:rPr>
          <w:rFonts w:ascii="Courier New" w:hAnsi="Courier New" w:cs="Courier New"/>
          <w:color w:val="000000"/>
        </w:rPr>
        <w:t xml:space="preserve"> + </w:t>
      </w:r>
      <w:r>
        <w:rPr>
          <w:rFonts w:ascii="Courier New" w:hAnsi="Courier New" w:cs="Courier New"/>
          <w:color w:val="2A00FF"/>
        </w:rPr>
        <w:t>"Record are UPDATED using BATCH"</w:t>
      </w:r>
      <w:r>
        <w:rPr>
          <w:rFonts w:ascii="Courier New" w:hAnsi="Courier New" w:cs="Courier New"/>
          <w:color w:val="000000"/>
        </w:rPr>
        <w:t>);</w:t>
      </w:r>
    </w:p>
    <w:p w:rsidR="000A0482" w:rsidRDefault="000A0482" w:rsidP="000A04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BD7C22" w:rsidRDefault="000A0482" w:rsidP="000A0482">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BD7C22" w:rsidRDefault="00BD7C22" w:rsidP="005C1D08">
      <w:pPr>
        <w:pStyle w:val="ListParagraph"/>
        <w:ind w:left="360"/>
      </w:pPr>
    </w:p>
    <w:p w:rsidR="00BD7C22" w:rsidRDefault="00BD7C22" w:rsidP="005C1D08">
      <w:pPr>
        <w:pStyle w:val="ListParagraph"/>
        <w:ind w:left="360"/>
      </w:pPr>
    </w:p>
    <w:p w:rsidR="009F64DC" w:rsidRPr="00C64F9E" w:rsidRDefault="009F64DC" w:rsidP="009F64DC">
      <w:pPr>
        <w:pStyle w:val="Howitworks"/>
      </w:pPr>
      <w:r>
        <w:t>Scrollabe Resultset</w:t>
      </w:r>
      <w:r w:rsidRPr="00C64F9E">
        <w:t>(String sql) example</w:t>
      </w:r>
    </w:p>
    <w:p w:rsidR="00460407" w:rsidRDefault="00460407" w:rsidP="00460407">
      <w:pPr>
        <w:ind w:firstLine="360"/>
      </w:pPr>
      <w:r>
        <w:t>By Default ResultSet Object is not SCROLLABLE &amp; NOT UPDATABLE.to make ResultSet Object to move both Directions we need to configure TYPE &amp; MODE Values</w:t>
      </w:r>
    </w:p>
    <w:p w:rsidR="00460407" w:rsidRDefault="00460407" w:rsidP="00460407">
      <w:pPr>
        <w:spacing w:after="0"/>
      </w:pPr>
      <w:r>
        <w:t>Possible TYPE Values</w:t>
      </w:r>
    </w:p>
    <w:p w:rsidR="00460407" w:rsidRPr="00774311" w:rsidRDefault="00460407" w:rsidP="009375B0">
      <w:pPr>
        <w:pStyle w:val="ListParagraph"/>
        <w:numPr>
          <w:ilvl w:val="0"/>
          <w:numId w:val="36"/>
        </w:numPr>
        <w:rPr>
          <w:b/>
        </w:rPr>
      </w:pPr>
      <w:r w:rsidRPr="00774311">
        <w:rPr>
          <w:b/>
        </w:rPr>
        <w:t>ResultSet.TYPE_SCROLL_SENSITIVE</w:t>
      </w:r>
      <w:r w:rsidR="0012515B">
        <w:rPr>
          <w:b/>
        </w:rPr>
        <w:tab/>
      </w:r>
      <w:r w:rsidR="0012515B">
        <w:rPr>
          <w:b/>
        </w:rPr>
        <w:tab/>
      </w:r>
      <w:r w:rsidR="0012515B" w:rsidRPr="0012515B">
        <w:rPr>
          <w:b/>
        </w:rPr>
        <w:sym w:font="Wingdings" w:char="F0E0"/>
      </w:r>
      <w:r w:rsidR="0012515B">
        <w:rPr>
          <w:b/>
        </w:rPr>
        <w:t xml:space="preserve"> (Update Possible)</w:t>
      </w:r>
    </w:p>
    <w:p w:rsidR="00460407" w:rsidRPr="00774311" w:rsidRDefault="00460407" w:rsidP="009375B0">
      <w:pPr>
        <w:pStyle w:val="ListParagraph"/>
        <w:numPr>
          <w:ilvl w:val="0"/>
          <w:numId w:val="36"/>
        </w:numPr>
      </w:pPr>
      <w:r w:rsidRPr="00774311">
        <w:rPr>
          <w:b/>
        </w:rPr>
        <w:t>ResultSet.TYPE_SCROLL_</w:t>
      </w:r>
      <w:r>
        <w:rPr>
          <w:b/>
        </w:rPr>
        <w:t>IN</w:t>
      </w:r>
      <w:r w:rsidRPr="00774311">
        <w:rPr>
          <w:b/>
        </w:rPr>
        <w:t>SENSITIVE</w:t>
      </w:r>
      <w:r w:rsidR="0012515B">
        <w:rPr>
          <w:b/>
        </w:rPr>
        <w:tab/>
      </w:r>
      <w:r w:rsidR="0012515B">
        <w:rPr>
          <w:b/>
        </w:rPr>
        <w:tab/>
      </w:r>
      <w:r w:rsidR="0012515B" w:rsidRPr="0012515B">
        <w:rPr>
          <w:b/>
        </w:rPr>
        <w:sym w:font="Wingdings" w:char="F0E0"/>
      </w:r>
      <w:r w:rsidR="0012515B">
        <w:rPr>
          <w:b/>
        </w:rPr>
        <w:t xml:space="preserve"> (Default)</w:t>
      </w:r>
    </w:p>
    <w:p w:rsidR="00460407" w:rsidRDefault="00460407" w:rsidP="00460407">
      <w:pPr>
        <w:spacing w:after="0"/>
      </w:pPr>
      <w:r>
        <w:t>Possible MODE Values</w:t>
      </w:r>
    </w:p>
    <w:p w:rsidR="00460407" w:rsidRPr="000D6CF3" w:rsidRDefault="00460407" w:rsidP="009375B0">
      <w:pPr>
        <w:pStyle w:val="ListParagraph"/>
        <w:numPr>
          <w:ilvl w:val="0"/>
          <w:numId w:val="36"/>
        </w:numPr>
      </w:pPr>
      <w:r w:rsidRPr="0012515B">
        <w:rPr>
          <w:b/>
        </w:rPr>
        <w:t>ResultSet.CONCUR_READ_ONLY</w:t>
      </w:r>
      <w:r w:rsidR="0012515B" w:rsidRPr="0012515B">
        <w:rPr>
          <w:b/>
        </w:rPr>
        <w:tab/>
      </w:r>
      <w:r w:rsidR="0012515B" w:rsidRPr="0012515B">
        <w:rPr>
          <w:b/>
        </w:rPr>
        <w:tab/>
      </w:r>
      <w:r w:rsidR="0012515B" w:rsidRPr="0012515B">
        <w:rPr>
          <w:b/>
        </w:rPr>
        <w:tab/>
      </w:r>
      <w:r w:rsidR="0012515B" w:rsidRPr="0012515B">
        <w:rPr>
          <w:b/>
        </w:rPr>
        <w:sym w:font="Wingdings" w:char="F0E0"/>
      </w:r>
      <w:r w:rsidR="0012515B" w:rsidRPr="0012515B">
        <w:rPr>
          <w:b/>
        </w:rPr>
        <w:t xml:space="preserve"> (Update Possible)</w:t>
      </w:r>
    </w:p>
    <w:p w:rsidR="0012515B" w:rsidRPr="0012515B" w:rsidRDefault="00460407" w:rsidP="009375B0">
      <w:pPr>
        <w:pStyle w:val="ListParagraph"/>
        <w:numPr>
          <w:ilvl w:val="0"/>
          <w:numId w:val="36"/>
        </w:numPr>
      </w:pPr>
      <w:r w:rsidRPr="00460407">
        <w:rPr>
          <w:b/>
        </w:rPr>
        <w:t>ResultSet.CONCUR_UPDATABLE</w:t>
      </w:r>
      <w:r w:rsidR="0012515B">
        <w:rPr>
          <w:b/>
        </w:rPr>
        <w:tab/>
      </w:r>
      <w:r w:rsidR="0012515B">
        <w:rPr>
          <w:b/>
        </w:rPr>
        <w:tab/>
      </w:r>
      <w:r w:rsidR="0012515B">
        <w:rPr>
          <w:b/>
        </w:rPr>
        <w:tab/>
      </w:r>
      <w:r w:rsidR="0012515B" w:rsidRPr="0012515B">
        <w:rPr>
          <w:b/>
        </w:rPr>
        <w:sym w:font="Wingdings" w:char="F0E0"/>
      </w:r>
      <w:r w:rsidR="0012515B">
        <w:rPr>
          <w:b/>
        </w:rPr>
        <w:t xml:space="preserve"> (Default)</w:t>
      </w:r>
    </w:p>
    <w:p w:rsidR="0012515B" w:rsidRDefault="0012515B" w:rsidP="0012515B"/>
    <w:p w:rsidR="0012515B" w:rsidRDefault="0012515B" w:rsidP="0012515B">
      <w:r>
        <w:t>Methods applicable on Scrolable ResultSet Object</w:t>
      </w:r>
    </w:p>
    <w:p w:rsidR="0012515B" w:rsidRDefault="00966CB5" w:rsidP="009375B0">
      <w:pPr>
        <w:pStyle w:val="ListParagraph"/>
        <w:numPr>
          <w:ilvl w:val="0"/>
          <w:numId w:val="40"/>
        </w:numPr>
      </w:pPr>
      <w:r w:rsidRPr="00966CB5">
        <w:rPr>
          <w:b/>
        </w:rPr>
        <w:t>int getRow()</w:t>
      </w:r>
      <w:r w:rsidRPr="00966CB5">
        <w:rPr>
          <w:b/>
        </w:rPr>
        <w:tab/>
      </w:r>
      <w:r w:rsidRPr="00966CB5">
        <w:rPr>
          <w:b/>
        </w:rPr>
        <w:tab/>
      </w:r>
      <w:r w:rsidR="0012515B">
        <w:sym w:font="Wingdings" w:char="F0E0"/>
      </w:r>
      <w:r w:rsidR="0012515B">
        <w:t xml:space="preserve"> Returns ROW INDEX</w:t>
      </w:r>
    </w:p>
    <w:p w:rsidR="0012515B" w:rsidRDefault="00966CB5" w:rsidP="009375B0">
      <w:pPr>
        <w:pStyle w:val="ListParagraph"/>
        <w:numPr>
          <w:ilvl w:val="0"/>
          <w:numId w:val="40"/>
        </w:numPr>
      </w:pPr>
      <w:r w:rsidRPr="00966CB5">
        <w:rPr>
          <w:b/>
        </w:rPr>
        <w:t xml:space="preserve">boolean </w:t>
      </w:r>
      <w:r w:rsidR="0012515B" w:rsidRPr="00966CB5">
        <w:rPr>
          <w:b/>
        </w:rPr>
        <w:t>first()</w:t>
      </w:r>
      <w:r w:rsidR="0012515B" w:rsidRPr="00966CB5">
        <w:rPr>
          <w:b/>
        </w:rPr>
        <w:tab/>
      </w:r>
      <w:r w:rsidR="0012515B" w:rsidRPr="00966CB5">
        <w:rPr>
          <w:b/>
        </w:rPr>
        <w:tab/>
      </w:r>
      <w:r w:rsidR="0012515B">
        <w:sym w:font="Wingdings" w:char="F0E0"/>
      </w:r>
      <w:r w:rsidR="0012515B">
        <w:t xml:space="preserve"> Keep CURSOR at 1</w:t>
      </w:r>
      <w:r w:rsidR="0012515B" w:rsidRPr="0012515B">
        <w:rPr>
          <w:vertAlign w:val="superscript"/>
        </w:rPr>
        <w:t>st</w:t>
      </w:r>
      <w:r w:rsidR="0012515B">
        <w:t xml:space="preserve"> Record</w:t>
      </w:r>
    </w:p>
    <w:p w:rsidR="00966CB5" w:rsidRDefault="00966CB5" w:rsidP="009375B0">
      <w:pPr>
        <w:pStyle w:val="ListParagraph"/>
        <w:numPr>
          <w:ilvl w:val="0"/>
          <w:numId w:val="40"/>
        </w:numPr>
      </w:pPr>
      <w:r w:rsidRPr="00966CB5">
        <w:rPr>
          <w:b/>
        </w:rPr>
        <w:t>boolean last()</w:t>
      </w:r>
      <w:r w:rsidRPr="00966CB5">
        <w:rPr>
          <w:b/>
        </w:rPr>
        <w:tab/>
      </w:r>
      <w:r w:rsidR="0012515B" w:rsidRPr="00966CB5">
        <w:rPr>
          <w:b/>
        </w:rPr>
        <w:tab/>
      </w:r>
      <w:r w:rsidR="0012515B">
        <w:sym w:font="Wingdings" w:char="F0E0"/>
      </w:r>
      <w:r w:rsidR="0012515B">
        <w:t xml:space="preserve"> </w:t>
      </w:r>
      <w:r>
        <w:t>Keep CURSOR at LAST Record</w:t>
      </w:r>
    </w:p>
    <w:p w:rsidR="0012515B" w:rsidRDefault="00966CB5" w:rsidP="009375B0">
      <w:pPr>
        <w:pStyle w:val="ListParagraph"/>
        <w:numPr>
          <w:ilvl w:val="0"/>
          <w:numId w:val="40"/>
        </w:numPr>
      </w:pPr>
      <w:r w:rsidRPr="00966CB5">
        <w:rPr>
          <w:b/>
        </w:rPr>
        <w:t>boolean next</w:t>
      </w:r>
      <w:r w:rsidR="0012515B" w:rsidRPr="00966CB5">
        <w:rPr>
          <w:b/>
        </w:rPr>
        <w:t>()</w:t>
      </w:r>
      <w:r w:rsidR="0012515B" w:rsidRPr="00966CB5">
        <w:rPr>
          <w:b/>
        </w:rPr>
        <w:tab/>
      </w:r>
      <w:r w:rsidR="0012515B" w:rsidRPr="00966CB5">
        <w:rPr>
          <w:b/>
        </w:rPr>
        <w:tab/>
      </w:r>
      <w:r w:rsidR="0012515B">
        <w:sym w:font="Wingdings" w:char="F0E0"/>
      </w:r>
      <w:r w:rsidR="0012515B">
        <w:t xml:space="preserve"> </w:t>
      </w:r>
      <w:r>
        <w:t>Moves Cursor to Forward</w:t>
      </w:r>
    </w:p>
    <w:p w:rsidR="0012515B" w:rsidRDefault="00966CB5" w:rsidP="009375B0">
      <w:pPr>
        <w:pStyle w:val="ListParagraph"/>
        <w:numPr>
          <w:ilvl w:val="0"/>
          <w:numId w:val="40"/>
        </w:numPr>
      </w:pPr>
      <w:r w:rsidRPr="00966CB5">
        <w:rPr>
          <w:b/>
        </w:rPr>
        <w:t>boolean previous()</w:t>
      </w:r>
      <w:r w:rsidRPr="00966CB5">
        <w:rPr>
          <w:b/>
        </w:rPr>
        <w:tab/>
      </w:r>
      <w:r>
        <w:sym w:font="Wingdings" w:char="F0E0"/>
      </w:r>
      <w:r>
        <w:t xml:space="preserve"> Moves Cursor to Backword</w:t>
      </w:r>
    </w:p>
    <w:p w:rsidR="00966CB5" w:rsidRDefault="00966CB5" w:rsidP="009375B0">
      <w:pPr>
        <w:pStyle w:val="ListParagraph"/>
        <w:numPr>
          <w:ilvl w:val="0"/>
          <w:numId w:val="40"/>
        </w:numPr>
      </w:pPr>
      <w:r w:rsidRPr="00966CB5">
        <w:rPr>
          <w:b/>
        </w:rPr>
        <w:t>boolean absolute(int +/-</w:t>
      </w:r>
      <w:r>
        <w:t>)</w:t>
      </w:r>
      <w:r>
        <w:sym w:font="Wingdings" w:char="F0E0"/>
      </w:r>
      <w:r w:rsidRPr="00966CB5">
        <w:t xml:space="preserve"> </w:t>
      </w:r>
      <w:r>
        <w:t>Moves Cursor to given Index on ResultSet</w:t>
      </w:r>
    </w:p>
    <w:p w:rsidR="00966CB5" w:rsidRDefault="00966CB5" w:rsidP="009375B0">
      <w:pPr>
        <w:pStyle w:val="ListParagraph"/>
        <w:numPr>
          <w:ilvl w:val="0"/>
          <w:numId w:val="40"/>
        </w:numPr>
      </w:pPr>
      <w:r w:rsidRPr="00966CB5">
        <w:rPr>
          <w:b/>
        </w:rPr>
        <w:t>boolean relative</w:t>
      </w:r>
      <w:r w:rsidRPr="00B441C7">
        <w:t>(int +/-)</w:t>
      </w:r>
      <w:r w:rsidR="0012515B" w:rsidRPr="00B441C7">
        <w:sym w:font="Wingdings" w:char="F0E0"/>
      </w:r>
      <w:r w:rsidR="0012515B">
        <w:t xml:space="preserve"> </w:t>
      </w:r>
      <w:r>
        <w:t>Moves Cursor to given Index, based on current Row</w:t>
      </w:r>
    </w:p>
    <w:p w:rsidR="0012515B" w:rsidRDefault="0012515B" w:rsidP="00966CB5">
      <w:pPr>
        <w:pStyle w:val="ListParagraph"/>
        <w:ind w:left="1080"/>
      </w:pP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8629CB" w:rsidRDefault="006834B9"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sidR="008629CB">
        <w:rPr>
          <w:rFonts w:ascii="Courier New" w:hAnsi="Courier New" w:cs="Courier New"/>
          <w:color w:val="000000"/>
        </w:rPr>
        <w:t xml:space="preserve">String </w:t>
      </w:r>
      <w:r w:rsidR="008629CB">
        <w:rPr>
          <w:rFonts w:ascii="Courier New" w:hAnsi="Courier New" w:cs="Courier New"/>
          <w:color w:val="6A3E3E"/>
        </w:rPr>
        <w:t>url</w:t>
      </w:r>
      <w:r w:rsidR="008629CB">
        <w:rPr>
          <w:rFonts w:ascii="Courier New" w:hAnsi="Courier New" w:cs="Courier New"/>
          <w:color w:val="000000"/>
        </w:rPr>
        <w:t xml:space="preserve"> = </w:t>
      </w:r>
      <w:r w:rsidR="008629CB">
        <w:rPr>
          <w:rFonts w:ascii="Courier New" w:hAnsi="Courier New" w:cs="Courier New"/>
          <w:color w:val="2A00FF"/>
        </w:rPr>
        <w:t>"jdbc:mysql://localhost:3306/mydb"</w:t>
      </w:r>
      <w:r w:rsidR="008629CB">
        <w:rPr>
          <w:rFonts w:ascii="Courier New" w:hAnsi="Courier New" w:cs="Courier New"/>
          <w:color w:val="000000"/>
        </w:rPr>
        <w:t>;</w:t>
      </w:r>
    </w:p>
    <w:p w:rsidR="008629CB" w:rsidRDefault="006834B9"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sidR="008629CB">
        <w:rPr>
          <w:rFonts w:ascii="Courier New" w:hAnsi="Courier New" w:cs="Courier New"/>
          <w:color w:val="000000"/>
        </w:rPr>
        <w:t>Class.</w:t>
      </w:r>
      <w:r w:rsidR="008629CB">
        <w:rPr>
          <w:rFonts w:ascii="Courier New" w:hAnsi="Courier New" w:cs="Courier New"/>
          <w:i/>
          <w:iCs/>
          <w:color w:val="000000"/>
        </w:rPr>
        <w:t>forName</w:t>
      </w:r>
      <w:r w:rsidR="008629CB">
        <w:rPr>
          <w:rFonts w:ascii="Courier New" w:hAnsi="Courier New" w:cs="Courier New"/>
          <w:color w:val="000000"/>
        </w:rPr>
        <w:t>(</w:t>
      </w:r>
      <w:r w:rsidR="008629CB">
        <w:rPr>
          <w:rFonts w:ascii="Courier New" w:hAnsi="Courier New" w:cs="Courier New"/>
          <w:color w:val="2A00FF"/>
        </w:rPr>
        <w:t>"com.mysql.jdbc.Driver"</w:t>
      </w:r>
      <w:r w:rsidR="008629CB">
        <w:rPr>
          <w:rFonts w:ascii="Courier New" w:hAnsi="Courier New" w:cs="Courier New"/>
          <w:color w:val="000000"/>
        </w:rPr>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lastRenderedPageBreak/>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r>
        <w:rPr>
          <w:rFonts w:ascii="Courier New" w:hAnsi="Courier New" w:cs="Courier New"/>
          <w:color w:val="000000"/>
        </w:rPr>
        <w:tab/>
        <w:t xml:space="preserve">Statement </w:t>
      </w:r>
      <w:r>
        <w:rPr>
          <w:rFonts w:ascii="Courier New" w:hAnsi="Courier New" w:cs="Courier New"/>
          <w:color w:val="6A3E3E"/>
          <w:highlight w:val="yellow"/>
        </w:rPr>
        <w:t>st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 xml:space="preserve">               (ResultSet.</w:t>
      </w:r>
      <w:r>
        <w:rPr>
          <w:rFonts w:ascii="Courier New" w:hAnsi="Courier New" w:cs="Courier New"/>
          <w:b/>
          <w:bCs/>
          <w:i/>
          <w:iCs/>
          <w:color w:val="0000C0"/>
        </w:rPr>
        <w:t>TYPE_SCROLL_SENSITIVE</w:t>
      </w:r>
      <w:r>
        <w:rPr>
          <w:rFonts w:ascii="Courier New" w:hAnsi="Courier New" w:cs="Courier New"/>
          <w:color w:val="000000"/>
        </w:rPr>
        <w:t>, ResultSet.</w:t>
      </w:r>
      <w:r>
        <w:rPr>
          <w:rFonts w:ascii="Courier New" w:hAnsi="Courier New" w:cs="Courier New"/>
          <w:b/>
          <w:bCs/>
          <w:i/>
          <w:iCs/>
          <w:color w:val="0000C0"/>
        </w:rPr>
        <w:t>CONCUR_READ_ONLY</w:t>
      </w:r>
      <w:r>
        <w:rPr>
          <w:rFonts w:ascii="Courier New" w:hAnsi="Courier New" w:cs="Courier New"/>
          <w:color w:val="000000"/>
        </w:rPr>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4C483D" w:themeColor="text2"/>
        </w:rPr>
      </w:pPr>
      <w:r>
        <w:rPr>
          <w:rFonts w:ascii="Courier New" w:hAnsi="Courier New" w:cs="Courier New"/>
          <w:color w:val="000000"/>
        </w:rPr>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highlight w:val="lightGray"/>
        </w:rPr>
        <w:t>st</w:t>
      </w:r>
      <w:r>
        <w:rPr>
          <w:rFonts w:ascii="Courier New" w:hAnsi="Courier New" w:cs="Courier New"/>
          <w:color w:val="000000"/>
        </w:rPr>
        <w:t>.executeQuery(</w:t>
      </w:r>
      <w:r>
        <w:rPr>
          <w:rFonts w:ascii="Courier New" w:hAnsi="Courier New" w:cs="Courier New"/>
          <w:color w:val="2A00FF"/>
        </w:rPr>
        <w:t>"select * from customer"</w:t>
      </w:r>
      <w:r>
        <w:rPr>
          <w:rFonts w:ascii="Courier New" w:hAnsi="Courier New" w:cs="Courier New"/>
          <w:color w:val="000000"/>
        </w:rPr>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"From Using Next\n------"</w:t>
      </w:r>
      <w:r>
        <w:rPr>
          <w:rFonts w:ascii="Courier New" w:hAnsi="Courier New" w:cs="Courier New"/>
          <w:color w:val="000000"/>
        </w:rPr>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 {</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.getString(1)+</w:t>
      </w:r>
      <w:r>
        <w:rPr>
          <w:rFonts w:ascii="Courier New" w:hAnsi="Courier New" w:cs="Courier New"/>
          <w:color w:val="2A00FF"/>
        </w:rPr>
        <w:t>":"</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.getString(2));</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"\nFrom Using Previous</w:t>
      </w:r>
      <w:r>
        <w:rPr>
          <w:rFonts w:ascii="Courier New" w:hAnsi="Courier New" w:cs="Courier New"/>
          <w:color w:val="2A00FF"/>
        </w:rPr>
        <w:tab/>
        <w:t>"</w:t>
      </w:r>
      <w:r>
        <w:rPr>
          <w:rFonts w:ascii="Courier New" w:hAnsi="Courier New" w:cs="Courier New"/>
          <w:color w:val="000000"/>
        </w:rPr>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.previous()) {</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.getString(1)+</w:t>
      </w:r>
      <w:r>
        <w:rPr>
          <w:rFonts w:ascii="Courier New" w:hAnsi="Courier New" w:cs="Courier New"/>
          <w:color w:val="2A00FF"/>
        </w:rPr>
        <w:t>":"</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.getString(2));</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"randomly...................</w:t>
      </w:r>
      <w:r>
        <w:rPr>
          <w:rFonts w:ascii="Courier New" w:hAnsi="Courier New" w:cs="Courier New"/>
          <w:color w:val="2A00FF"/>
        </w:rPr>
        <w:tab/>
        <w:t>"</w:t>
      </w:r>
      <w:r>
        <w:rPr>
          <w:rFonts w:ascii="Courier New" w:hAnsi="Courier New" w:cs="Courier New"/>
          <w:color w:val="000000"/>
        </w:rPr>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rs</w:t>
      </w:r>
      <w:r>
        <w:rPr>
          <w:rFonts w:ascii="Courier New" w:hAnsi="Courier New" w:cs="Courier New"/>
          <w:color w:val="000000"/>
        </w:rPr>
        <w:t>.first();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.getRow()+</w:t>
      </w:r>
      <w:r>
        <w:rPr>
          <w:rFonts w:ascii="Courier New" w:hAnsi="Courier New" w:cs="Courier New"/>
          <w:color w:val="2A00FF"/>
        </w:rPr>
        <w:t>"First:"</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.getString(1)+</w:t>
      </w:r>
      <w:r>
        <w:rPr>
          <w:rFonts w:ascii="Courier New" w:hAnsi="Courier New" w:cs="Courier New"/>
          <w:color w:val="2A00FF"/>
        </w:rPr>
        <w:t>":"</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.getString(2));</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rs</w:t>
      </w:r>
      <w:r>
        <w:rPr>
          <w:rFonts w:ascii="Courier New" w:hAnsi="Courier New" w:cs="Courier New"/>
          <w:color w:val="000000"/>
        </w:rPr>
        <w:t>.last();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.getRow()+</w:t>
      </w:r>
      <w:r>
        <w:rPr>
          <w:rFonts w:ascii="Courier New" w:hAnsi="Courier New" w:cs="Courier New"/>
          <w:color w:val="2A00FF"/>
        </w:rPr>
        <w:t>"Last: "</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.getString(1)+</w:t>
      </w:r>
      <w:r>
        <w:rPr>
          <w:rFonts w:ascii="Courier New" w:hAnsi="Courier New" w:cs="Courier New"/>
          <w:color w:val="2A00FF"/>
        </w:rPr>
        <w:t>":"</w:t>
      </w:r>
      <w:r>
        <w:rPr>
          <w:rFonts w:ascii="Courier New" w:hAnsi="Courier New" w:cs="Courier New"/>
          <w:color w:val="000000"/>
        </w:rPr>
        <w:t>+</w:t>
      </w:r>
      <w:r>
        <w:rPr>
          <w:rFonts w:ascii="Courier New" w:hAnsi="Courier New" w:cs="Courier New"/>
          <w:color w:val="6A3E3E"/>
        </w:rPr>
        <w:t>rs</w:t>
      </w:r>
      <w:r>
        <w:rPr>
          <w:rFonts w:ascii="Courier New" w:hAnsi="Courier New" w:cs="Courier New"/>
          <w:color w:val="000000"/>
        </w:rPr>
        <w:t>.getString(2));</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p>
    <w:p w:rsidR="008629CB" w:rsidRP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auto"/>
        </w:rPr>
      </w:pPr>
      <w:r w:rsidRPr="008629CB">
        <w:rPr>
          <w:rFonts w:ascii="Courier New" w:hAnsi="Courier New" w:cs="Courier New"/>
          <w:color w:val="auto"/>
        </w:rPr>
        <w:t>rs.absolute(4);//from starting point to 4 records</w:t>
      </w:r>
    </w:p>
    <w:p w:rsidR="008629CB" w:rsidRP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auto"/>
        </w:rPr>
      </w:pPr>
      <w:r w:rsidRPr="008629CB">
        <w:rPr>
          <w:rFonts w:ascii="Courier New" w:hAnsi="Courier New" w:cs="Courier New"/>
          <w:color w:val="auto"/>
        </w:rPr>
        <w:t>System.</w:t>
      </w:r>
      <w:r w:rsidRPr="008629CB">
        <w:rPr>
          <w:rFonts w:ascii="Courier New" w:hAnsi="Courier New" w:cs="Courier New"/>
          <w:color w:val="0070C0"/>
        </w:rPr>
        <w:t>out</w:t>
      </w:r>
      <w:r w:rsidRPr="008629CB">
        <w:rPr>
          <w:rFonts w:ascii="Courier New" w:hAnsi="Courier New" w:cs="Courier New"/>
          <w:color w:val="auto"/>
        </w:rPr>
        <w:t>.println(rs.getRow()+"Absolute:"+rs.getString(1)+":"+rs.getString(2));</w:t>
      </w:r>
    </w:p>
    <w:p w:rsidR="008629CB" w:rsidRP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6A3E3E"/>
        </w:rPr>
      </w:pPr>
    </w:p>
    <w:p w:rsidR="008629CB" w:rsidRP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6A3E3E"/>
        </w:rPr>
      </w:pPr>
      <w:r w:rsidRPr="008629CB">
        <w:rPr>
          <w:rFonts w:ascii="Courier New" w:hAnsi="Courier New" w:cs="Courier New"/>
          <w:color w:val="6A3E3E"/>
        </w:rPr>
        <w:t>rs.relative(-2); //from here to 2 points back</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8629CB">
        <w:rPr>
          <w:rFonts w:ascii="Courier New" w:hAnsi="Courier New" w:cs="Courier New"/>
          <w:color w:val="6A3E3E"/>
        </w:rPr>
        <w:t>System.out.println(rs.getRow()+"relative:"+rs.getString(1)+":"+rs.getString(2));</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8629CB" w:rsidRDefault="008629CB" w:rsidP="008629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p>
    <w:p w:rsidR="00B441C7" w:rsidRDefault="00B441C7" w:rsidP="00B441C7">
      <w:pPr>
        <w:pStyle w:val="Output"/>
        <w:rPr>
          <w:color w:val="4C483D" w:themeColor="text2"/>
        </w:rPr>
      </w:pPr>
      <w:r>
        <w:t>From Using Next</w:t>
      </w:r>
    </w:p>
    <w:p w:rsidR="00B441C7" w:rsidRDefault="00B441C7" w:rsidP="00B441C7">
      <w:pPr>
        <w:pStyle w:val="Output"/>
        <w:rPr>
          <w:color w:val="4C483D" w:themeColor="text2"/>
        </w:rPr>
      </w:pPr>
      <w:r>
        <w:t>------</w:t>
      </w:r>
    </w:p>
    <w:p w:rsidR="00B441C7" w:rsidRDefault="00B441C7" w:rsidP="00B441C7">
      <w:pPr>
        <w:pStyle w:val="Output"/>
        <w:rPr>
          <w:color w:val="4C483D" w:themeColor="text2"/>
        </w:rPr>
      </w:pPr>
      <w:r>
        <w:t>101:Satya</w:t>
      </w:r>
    </w:p>
    <w:p w:rsidR="00B441C7" w:rsidRDefault="00B441C7" w:rsidP="00B441C7">
      <w:pPr>
        <w:pStyle w:val="Output"/>
        <w:rPr>
          <w:color w:val="4C483D" w:themeColor="text2"/>
        </w:rPr>
      </w:pPr>
      <w:r>
        <w:t>102:Ram</w:t>
      </w:r>
    </w:p>
    <w:p w:rsidR="00B441C7" w:rsidRDefault="00B441C7" w:rsidP="00B441C7">
      <w:pPr>
        <w:pStyle w:val="Output"/>
        <w:rPr>
          <w:color w:val="4C483D" w:themeColor="text2"/>
        </w:rPr>
      </w:pPr>
      <w:r>
        <w:t>103:RAKESH</w:t>
      </w:r>
    </w:p>
    <w:p w:rsidR="00B441C7" w:rsidRDefault="00B441C7" w:rsidP="00B441C7">
      <w:pPr>
        <w:pStyle w:val="Output"/>
        <w:rPr>
          <w:color w:val="4C483D" w:themeColor="text2"/>
        </w:rPr>
      </w:pPr>
      <w:r>
        <w:t>104:Surya</w:t>
      </w:r>
    </w:p>
    <w:p w:rsidR="00B441C7" w:rsidRDefault="00B441C7" w:rsidP="00B441C7">
      <w:pPr>
        <w:pStyle w:val="Output"/>
        <w:rPr>
          <w:color w:val="4C483D" w:themeColor="text2"/>
        </w:rPr>
      </w:pPr>
    </w:p>
    <w:p w:rsidR="00B441C7" w:rsidRDefault="00B441C7" w:rsidP="00B441C7">
      <w:pPr>
        <w:pStyle w:val="Output"/>
        <w:rPr>
          <w:color w:val="4C483D" w:themeColor="text2"/>
        </w:rPr>
      </w:pPr>
      <w:r>
        <w:t>From Using Previous</w:t>
      </w:r>
      <w:r>
        <w:tab/>
      </w:r>
    </w:p>
    <w:p w:rsidR="00B441C7" w:rsidRDefault="00B441C7" w:rsidP="00B441C7">
      <w:pPr>
        <w:pStyle w:val="Output"/>
        <w:rPr>
          <w:color w:val="4C483D" w:themeColor="text2"/>
        </w:rPr>
      </w:pPr>
      <w:r>
        <w:t>104:Surya</w:t>
      </w:r>
    </w:p>
    <w:p w:rsidR="00B441C7" w:rsidRDefault="00B441C7" w:rsidP="00B441C7">
      <w:pPr>
        <w:pStyle w:val="Output"/>
        <w:rPr>
          <w:color w:val="4C483D" w:themeColor="text2"/>
        </w:rPr>
      </w:pPr>
      <w:r>
        <w:t>103:RAKESH</w:t>
      </w:r>
    </w:p>
    <w:p w:rsidR="00B441C7" w:rsidRDefault="00B441C7" w:rsidP="00B441C7">
      <w:pPr>
        <w:pStyle w:val="Output"/>
        <w:rPr>
          <w:color w:val="4C483D" w:themeColor="text2"/>
        </w:rPr>
      </w:pPr>
      <w:r>
        <w:t>102:Ram</w:t>
      </w:r>
    </w:p>
    <w:p w:rsidR="00B441C7" w:rsidRDefault="00B441C7" w:rsidP="00B441C7">
      <w:pPr>
        <w:pStyle w:val="Output"/>
        <w:rPr>
          <w:color w:val="4C483D" w:themeColor="text2"/>
        </w:rPr>
      </w:pPr>
      <w:r>
        <w:t>101:Satya</w:t>
      </w:r>
    </w:p>
    <w:p w:rsidR="00B441C7" w:rsidRDefault="00B441C7" w:rsidP="00B441C7">
      <w:pPr>
        <w:pStyle w:val="Output"/>
        <w:rPr>
          <w:color w:val="4C483D" w:themeColor="text2"/>
        </w:rPr>
      </w:pPr>
      <w:r>
        <w:t>randomly...................</w:t>
      </w:r>
      <w:r>
        <w:tab/>
      </w:r>
    </w:p>
    <w:p w:rsidR="00B441C7" w:rsidRDefault="00B441C7" w:rsidP="00B441C7">
      <w:pPr>
        <w:pStyle w:val="Output"/>
        <w:rPr>
          <w:color w:val="4C483D" w:themeColor="text2"/>
        </w:rPr>
      </w:pPr>
      <w:r>
        <w:t>1First: 101:Satya</w:t>
      </w:r>
    </w:p>
    <w:p w:rsidR="00B441C7" w:rsidRDefault="00B441C7" w:rsidP="00B441C7">
      <w:pPr>
        <w:pStyle w:val="Output"/>
        <w:rPr>
          <w:color w:val="4C483D" w:themeColor="text2"/>
        </w:rPr>
      </w:pPr>
      <w:r>
        <w:t>4Last: 104:Surya</w:t>
      </w:r>
    </w:p>
    <w:p w:rsidR="00B441C7" w:rsidRDefault="00B441C7" w:rsidP="00B441C7">
      <w:pPr>
        <w:pStyle w:val="Output"/>
        <w:rPr>
          <w:color w:val="4C483D" w:themeColor="text2"/>
        </w:rPr>
      </w:pPr>
      <w:r>
        <w:t>4Absolute Record : 104:Surya</w:t>
      </w:r>
    </w:p>
    <w:p w:rsidR="008629CB" w:rsidRDefault="00B441C7" w:rsidP="00B441C7">
      <w:pPr>
        <w:pStyle w:val="Output"/>
      </w:pPr>
      <w:r>
        <w:t>2relative Record : 102:Ram</w:t>
      </w:r>
    </w:p>
    <w:p w:rsidR="00757748" w:rsidRDefault="00757748" w:rsidP="00757748">
      <w:pPr>
        <w:spacing w:after="0"/>
      </w:pPr>
    </w:p>
    <w:p w:rsidR="00B441C7" w:rsidRDefault="00B441C7" w:rsidP="00B441C7">
      <w:pPr>
        <w:rPr>
          <w:rFonts w:ascii="Courier New" w:hAnsi="Courier New" w:cs="Courier New"/>
          <w:b/>
          <w:bCs/>
          <w:i/>
          <w:iCs/>
          <w:color w:val="0000C0"/>
        </w:rPr>
      </w:pPr>
      <w:r>
        <w:t xml:space="preserve">In above example we used on for SCROLLING resultset on both ditections using </w:t>
      </w:r>
      <w:r>
        <w:rPr>
          <w:rFonts w:ascii="Courier New" w:hAnsi="Courier New" w:cs="Courier New"/>
          <w:color w:val="000000"/>
        </w:rPr>
        <w:t>ResultSet.</w:t>
      </w:r>
      <w:r>
        <w:rPr>
          <w:rFonts w:ascii="Courier New" w:hAnsi="Courier New" w:cs="Courier New"/>
          <w:b/>
          <w:bCs/>
          <w:i/>
          <w:iCs/>
          <w:color w:val="0000C0"/>
        </w:rPr>
        <w:t>TYPE_SCROLL_SENSITIVE</w:t>
      </w:r>
      <w:r>
        <w:rPr>
          <w:rFonts w:ascii="Courier New" w:hAnsi="Courier New" w:cs="Courier New"/>
          <w:color w:val="000000"/>
        </w:rPr>
        <w:t>, ResultSet.</w:t>
      </w:r>
      <w:r>
        <w:rPr>
          <w:rFonts w:ascii="Courier New" w:hAnsi="Courier New" w:cs="Courier New"/>
          <w:b/>
          <w:bCs/>
          <w:i/>
          <w:iCs/>
          <w:color w:val="0000C0"/>
        </w:rPr>
        <w:t xml:space="preserve">CONCUR_READ_ONLY. </w:t>
      </w:r>
    </w:p>
    <w:p w:rsidR="00B441C7" w:rsidRDefault="00B441C7" w:rsidP="00B441C7">
      <w:pPr>
        <w:rPr>
          <w:rFonts w:ascii="Courier New" w:hAnsi="Courier New" w:cs="Courier New"/>
          <w:b/>
          <w:bCs/>
          <w:i/>
          <w:iCs/>
          <w:color w:val="0000C0"/>
        </w:rPr>
      </w:pPr>
      <w:r>
        <w:t xml:space="preserve">If we want perform UPDATE operations &amp; SCROLLING also, we have to </w:t>
      </w:r>
      <w:r w:rsidR="00757748">
        <w:t>use ResultSet.TYPE</w:t>
      </w:r>
      <w:r w:rsidR="00757748">
        <w:rPr>
          <w:rFonts w:ascii="Courier New" w:hAnsi="Courier New" w:cs="Courier New"/>
          <w:b/>
          <w:bCs/>
          <w:i/>
          <w:iCs/>
          <w:color w:val="0000C0"/>
        </w:rPr>
        <w:t>_SCROLL_SENSITIVE</w:t>
      </w:r>
      <w:r w:rsidR="00757748">
        <w:rPr>
          <w:rFonts w:ascii="Courier New" w:hAnsi="Courier New" w:cs="Courier New"/>
          <w:color w:val="000000"/>
        </w:rPr>
        <w:t>, ResultSet.</w:t>
      </w:r>
      <w:r w:rsidR="00C27F67">
        <w:rPr>
          <w:rFonts w:ascii="Courier New" w:hAnsi="Courier New" w:cs="Courier New"/>
          <w:b/>
          <w:bCs/>
          <w:i/>
          <w:iCs/>
          <w:color w:val="0000C0"/>
          <w:highlight w:val="lightGray"/>
        </w:rPr>
        <w:t>CONCUR_UPDATABLE</w:t>
      </w:r>
    </w:p>
    <w:p w:rsidR="00757748" w:rsidRDefault="00757748" w:rsidP="00757748">
      <w:pPr>
        <w:rPr>
          <w:b/>
          <w:u w:val="single"/>
        </w:rPr>
      </w:pPr>
      <w:r w:rsidRPr="00A81C69">
        <w:rPr>
          <w:b/>
          <w:u w:val="single"/>
        </w:rPr>
        <w:t xml:space="preserve">Steps to Perform </w:t>
      </w:r>
      <w:r w:rsidR="00A81C69">
        <w:rPr>
          <w:b/>
          <w:u w:val="single"/>
        </w:rPr>
        <w:t>Insert/</w:t>
      </w:r>
      <w:r w:rsidR="00A81C69" w:rsidRPr="00A81C69">
        <w:rPr>
          <w:b/>
          <w:u w:val="single"/>
        </w:rPr>
        <w:t xml:space="preserve"> UPDATE </w:t>
      </w:r>
      <w:r w:rsidR="00A81C69">
        <w:rPr>
          <w:b/>
          <w:u w:val="single"/>
        </w:rPr>
        <w:t xml:space="preserve">/Delete </w:t>
      </w:r>
      <w:r w:rsidRPr="00A81C69">
        <w:rPr>
          <w:b/>
          <w:u w:val="single"/>
        </w:rPr>
        <w:t>Operations on ResultSet</w:t>
      </w:r>
    </w:p>
    <w:p w:rsidR="00A81C69" w:rsidRPr="00791502" w:rsidRDefault="00F736DB" w:rsidP="00791502">
      <w:pPr>
        <w:spacing w:after="0"/>
        <w:rPr>
          <w:b/>
        </w:rPr>
      </w:pPr>
      <w:r w:rsidRPr="00791502">
        <w:rPr>
          <w:b/>
        </w:rPr>
        <w:lastRenderedPageBreak/>
        <w:t>1. Select the Records</w:t>
      </w:r>
    </w:p>
    <w:p w:rsidR="00F736DB" w:rsidRDefault="00F736DB" w:rsidP="00F736DB">
      <w:pPr>
        <w:autoSpaceDE w:val="0"/>
        <w:autoSpaceDN w:val="0"/>
        <w:adjustRightInd w:val="0"/>
        <w:spacing w:after="0" w:line="240" w:lineRule="auto"/>
        <w:rPr>
          <w:rFonts w:ascii="Courier New" w:hAnsi="Courier New" w:cs="Courier New"/>
          <w:color w:val="000000"/>
        </w:rPr>
      </w:pP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 xml:space="preserve">.next()) </w:t>
      </w:r>
    </w:p>
    <w:p w:rsidR="00F736DB" w:rsidRDefault="00F736DB" w:rsidP="00F736DB">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p>
    <w:p w:rsidR="00F736DB" w:rsidRDefault="00F736DB" w:rsidP="00F736DB">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.getRow()+””+</w:t>
      </w:r>
      <w:r>
        <w:rPr>
          <w:rFonts w:ascii="Courier New" w:hAnsi="Courier New" w:cs="Courier New"/>
          <w:color w:val="6A3E3E"/>
        </w:rPr>
        <w:t>rs</w:t>
      </w:r>
      <w:r>
        <w:rPr>
          <w:rFonts w:ascii="Courier New" w:hAnsi="Courier New" w:cs="Courier New"/>
          <w:color w:val="000000"/>
        </w:rPr>
        <w:t>.getString(1)+</w:t>
      </w:r>
      <w:r>
        <w:rPr>
          <w:rFonts w:ascii="Courier New" w:hAnsi="Courier New" w:cs="Courier New"/>
          <w:color w:val="2A00FF"/>
        </w:rPr>
        <w:t>","</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.getString(2));</w:t>
      </w:r>
    </w:p>
    <w:p w:rsidR="00757748" w:rsidRDefault="00F736DB" w:rsidP="00F736DB">
      <w:pPr>
        <w:rPr>
          <w:rFonts w:ascii="Courier New" w:hAnsi="Courier New" w:cs="Courier New"/>
          <w:color w:val="000000"/>
        </w:rPr>
      </w:pPr>
      <w:r>
        <w:rPr>
          <w:rFonts w:ascii="Courier New" w:hAnsi="Courier New" w:cs="Courier New"/>
          <w:color w:val="000000"/>
        </w:rPr>
        <w:t>}</w:t>
      </w:r>
    </w:p>
    <w:p w:rsidR="00A37601" w:rsidRDefault="00A37601" w:rsidP="00F736DB"/>
    <w:p w:rsidR="00AF6231" w:rsidRPr="00791502" w:rsidRDefault="00AF6231" w:rsidP="00AF6231">
      <w:pPr>
        <w:spacing w:after="0"/>
        <w:rPr>
          <w:b/>
        </w:rPr>
      </w:pPr>
      <w:r>
        <w:rPr>
          <w:b/>
        </w:rPr>
        <w:t>2</w:t>
      </w:r>
      <w:r w:rsidRPr="00791502">
        <w:rPr>
          <w:b/>
        </w:rPr>
        <w:t xml:space="preserve">. </w:t>
      </w:r>
      <w:r w:rsidR="00D02455">
        <w:rPr>
          <w:b/>
        </w:rPr>
        <w:t>Perform</w:t>
      </w:r>
      <w:r>
        <w:rPr>
          <w:b/>
        </w:rPr>
        <w:t xml:space="preserve"> INSERT Operation</w:t>
      </w:r>
    </w:p>
    <w:p w:rsidR="00D02455" w:rsidRDefault="00D02455" w:rsidP="00D02455">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"1.INSERT OPERATION\n-----"</w:t>
      </w:r>
      <w:r>
        <w:rPr>
          <w:rFonts w:ascii="Courier New" w:hAnsi="Courier New" w:cs="Courier New"/>
          <w:color w:val="000000"/>
        </w:rPr>
        <w:t>);</w:t>
      </w:r>
    </w:p>
    <w:p w:rsidR="00D02455" w:rsidRDefault="00D02455" w:rsidP="00D02455">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.moveToInsertRow(); </w:t>
      </w:r>
      <w:r>
        <w:rPr>
          <w:rFonts w:ascii="Courier New" w:hAnsi="Courier New" w:cs="Courier New"/>
          <w:color w:val="3F7F5F"/>
        </w:rPr>
        <w:t>// creates Empty Record</w:t>
      </w:r>
    </w:p>
    <w:p w:rsidR="00D02455" w:rsidRDefault="00D02455" w:rsidP="00D02455">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.updateInt(1, 200);</w:t>
      </w:r>
    </w:p>
    <w:p w:rsidR="00D02455" w:rsidRDefault="00D02455" w:rsidP="00D02455">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.updateString(2, </w:t>
      </w:r>
      <w:r>
        <w:rPr>
          <w:rFonts w:ascii="Courier New" w:hAnsi="Courier New" w:cs="Courier New"/>
          <w:color w:val="2A00FF"/>
        </w:rPr>
        <w:t>"SACHIN"</w:t>
      </w:r>
      <w:r>
        <w:rPr>
          <w:rFonts w:ascii="Courier New" w:hAnsi="Courier New" w:cs="Courier New"/>
          <w:color w:val="000000"/>
        </w:rPr>
        <w:t>);</w:t>
      </w:r>
    </w:p>
    <w:p w:rsidR="00D02455" w:rsidRDefault="00D02455" w:rsidP="00D02455">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.updateString(3, </w:t>
      </w:r>
      <w:r>
        <w:rPr>
          <w:rFonts w:ascii="Courier New" w:hAnsi="Courier New" w:cs="Courier New"/>
          <w:color w:val="2A00FF"/>
        </w:rPr>
        <w:t>"MUMBAI"</w:t>
      </w:r>
      <w:r>
        <w:rPr>
          <w:rFonts w:ascii="Courier New" w:hAnsi="Courier New" w:cs="Courier New"/>
          <w:color w:val="000000"/>
        </w:rPr>
        <w:t>);</w:t>
      </w:r>
    </w:p>
    <w:p w:rsidR="005E1A2F" w:rsidRDefault="00D02455" w:rsidP="00D02455">
      <w:pPr>
        <w:rPr>
          <w:rFonts w:ascii="Courier New" w:hAnsi="Courier New" w:cs="Courier New"/>
          <w:color w:val="3F7F5F"/>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.insertRow(); </w:t>
      </w:r>
      <w:r>
        <w:rPr>
          <w:rFonts w:ascii="Courier New" w:hAnsi="Courier New" w:cs="Courier New"/>
          <w:color w:val="3F7F5F"/>
        </w:rPr>
        <w:t>// Inserts Row</w:t>
      </w:r>
    </w:p>
    <w:p w:rsidR="00A37601" w:rsidRDefault="00A37601" w:rsidP="00D02455"/>
    <w:p w:rsidR="00020ADE" w:rsidRPr="00791502" w:rsidRDefault="00020ADE" w:rsidP="00020ADE">
      <w:pPr>
        <w:spacing w:after="0"/>
        <w:rPr>
          <w:b/>
        </w:rPr>
      </w:pPr>
      <w:r>
        <w:rPr>
          <w:b/>
        </w:rPr>
        <w:t>3</w:t>
      </w:r>
      <w:r w:rsidRPr="00791502">
        <w:rPr>
          <w:b/>
        </w:rPr>
        <w:t xml:space="preserve">. </w:t>
      </w:r>
      <w:r>
        <w:rPr>
          <w:b/>
        </w:rPr>
        <w:t>Perform UPDATE Operation</w:t>
      </w:r>
    </w:p>
    <w:p w:rsidR="0045713B" w:rsidRDefault="0045713B" w:rsidP="0045713B">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"\n2.UPDATE OPERATION\n-----"</w:t>
      </w:r>
      <w:r>
        <w:rPr>
          <w:rFonts w:ascii="Courier New" w:hAnsi="Courier New" w:cs="Courier New"/>
          <w:color w:val="000000"/>
        </w:rPr>
        <w:t>);</w:t>
      </w:r>
    </w:p>
    <w:p w:rsidR="0045713B" w:rsidRDefault="0045713B" w:rsidP="0045713B">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.absolute(2); </w:t>
      </w:r>
      <w:r>
        <w:rPr>
          <w:rFonts w:ascii="Courier New" w:hAnsi="Courier New" w:cs="Courier New"/>
          <w:color w:val="3F7F5F"/>
        </w:rPr>
        <w:t>// move to row to update</w:t>
      </w:r>
    </w:p>
    <w:p w:rsidR="0045713B" w:rsidRDefault="0045713B" w:rsidP="0045713B">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.updateString(3, </w:t>
      </w:r>
      <w:r>
        <w:rPr>
          <w:rFonts w:ascii="Courier New" w:hAnsi="Courier New" w:cs="Courier New"/>
          <w:color w:val="2A00FF"/>
        </w:rPr>
        <w:t>"KOLKATA"</w:t>
      </w:r>
      <w:r>
        <w:rPr>
          <w:rFonts w:ascii="Courier New" w:hAnsi="Courier New" w:cs="Courier New"/>
          <w:color w:val="000000"/>
        </w:rPr>
        <w:t>);</w:t>
      </w:r>
    </w:p>
    <w:p w:rsidR="005E1A2F" w:rsidRDefault="0045713B" w:rsidP="0045713B">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.updateRow();</w:t>
      </w:r>
    </w:p>
    <w:p w:rsidR="0045713B" w:rsidRDefault="0045713B" w:rsidP="0045713B">
      <w:pPr>
        <w:rPr>
          <w:rFonts w:ascii="Courier New" w:hAnsi="Courier New" w:cs="Courier New"/>
          <w:color w:val="000000"/>
        </w:rPr>
      </w:pPr>
    </w:p>
    <w:p w:rsidR="0045713B" w:rsidRPr="00791502" w:rsidRDefault="0045713B" w:rsidP="0045713B">
      <w:pPr>
        <w:spacing w:after="0"/>
        <w:rPr>
          <w:b/>
        </w:rPr>
      </w:pPr>
      <w:r>
        <w:rPr>
          <w:b/>
        </w:rPr>
        <w:t>4</w:t>
      </w:r>
      <w:r w:rsidRPr="00791502">
        <w:rPr>
          <w:b/>
        </w:rPr>
        <w:t xml:space="preserve">. </w:t>
      </w:r>
      <w:r>
        <w:rPr>
          <w:b/>
        </w:rPr>
        <w:t>Perform DELETE Operation</w:t>
      </w:r>
    </w:p>
    <w:p w:rsidR="004C740C" w:rsidRDefault="004C740C" w:rsidP="004C740C">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"\n3.DELTE OPERATION\n-----"</w:t>
      </w:r>
      <w:r>
        <w:rPr>
          <w:rFonts w:ascii="Courier New" w:hAnsi="Courier New" w:cs="Courier New"/>
          <w:color w:val="000000"/>
        </w:rPr>
        <w:t>);</w:t>
      </w:r>
    </w:p>
    <w:p w:rsidR="004C740C" w:rsidRDefault="004C740C" w:rsidP="004C740C">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.absolute(1); </w:t>
      </w:r>
      <w:r>
        <w:rPr>
          <w:rFonts w:ascii="Courier New" w:hAnsi="Courier New" w:cs="Courier New"/>
          <w:color w:val="3F7F5F"/>
        </w:rPr>
        <w:t>// move to row to DELETE</w:t>
      </w:r>
    </w:p>
    <w:p w:rsidR="0045713B" w:rsidRDefault="004C740C" w:rsidP="004C740C">
      <w:pPr>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.deleteRow();</w:t>
      </w:r>
    </w:p>
    <w:p w:rsidR="004C740C" w:rsidRDefault="00216CDB" w:rsidP="00216CDB">
      <w:pPr>
        <w:pStyle w:val="Howitworks"/>
      </w:pPr>
      <w:r>
        <w:t>Example</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2A00FF"/>
        </w:rPr>
        <w:t>"root"</w:t>
      </w:r>
      <w:r>
        <w:rPr>
          <w:rFonts w:ascii="Courier New" w:hAnsi="Courier New" w:cs="Courier New"/>
          <w:color w:val="000000"/>
        </w:rPr>
        <w:t xml:space="preserve">, </w:t>
      </w:r>
      <w:r>
        <w:rPr>
          <w:rFonts w:ascii="Courier New" w:hAnsi="Courier New" w:cs="Courier New"/>
          <w:color w:val="2A00FF"/>
        </w:rPr>
        <w:t>"123456"</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t xml:space="preserve">Statement </w:t>
      </w:r>
      <w:r>
        <w:rPr>
          <w:rFonts w:ascii="Courier New" w:hAnsi="Courier New" w:cs="Courier New"/>
          <w:color w:val="6A3E3E"/>
        </w:rPr>
        <w:t>st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4C483D" w:themeColor="text2"/>
        </w:rPr>
      </w:pPr>
      <w:r>
        <w:rPr>
          <w:rFonts w:ascii="Courier New" w:hAnsi="Courier New" w:cs="Courier New"/>
          <w:color w:val="000000"/>
        </w:rPr>
        <w:t xml:space="preserve">      ResultSet.</w:t>
      </w:r>
      <w:r>
        <w:rPr>
          <w:rFonts w:ascii="Courier New" w:hAnsi="Courier New" w:cs="Courier New"/>
          <w:b/>
          <w:bCs/>
          <w:i/>
          <w:iCs/>
          <w:color w:val="0000C0"/>
        </w:rPr>
        <w:t>TYPE_SCROLL_SENSITIVE</w:t>
      </w:r>
      <w:r>
        <w:rPr>
          <w:rFonts w:ascii="Courier New" w:hAnsi="Courier New" w:cs="Courier New"/>
          <w:color w:val="000000"/>
        </w:rPr>
        <w:t>, ResultSet.</w:t>
      </w:r>
      <w:r>
        <w:rPr>
          <w:rFonts w:ascii="Courier New" w:hAnsi="Courier New" w:cs="Courier New"/>
          <w:b/>
          <w:bCs/>
          <w:i/>
          <w:iCs/>
          <w:color w:val="0000C0"/>
        </w:rPr>
        <w:t>CONCUR_UPDATABLE</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w:t>
      </w:r>
      <w:r>
        <w:rPr>
          <w:rFonts w:ascii="Courier New" w:hAnsi="Courier New" w:cs="Courier New"/>
          <w:color w:val="000000"/>
        </w:rPr>
        <w:t>.executeQuery(</w:t>
      </w:r>
      <w:r>
        <w:rPr>
          <w:rFonts w:ascii="Courier New" w:hAnsi="Courier New" w:cs="Courier New"/>
          <w:color w:val="2A00FF"/>
        </w:rPr>
        <w:t>"select * from customer"</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 {</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 xml:space="preserve">.getRow() + </w:t>
      </w:r>
      <w:r>
        <w:rPr>
          <w:rFonts w:ascii="Courier New" w:hAnsi="Courier New" w:cs="Courier New"/>
          <w:color w:val="2A00FF"/>
        </w:rPr>
        <w:t>"-&gt;"</w:t>
      </w:r>
      <w:r>
        <w:rPr>
          <w:rFonts w:ascii="Courier New" w:hAnsi="Courier New" w:cs="Courier New"/>
          <w:color w:val="000000"/>
        </w:rPr>
        <w:t xml:space="preserve"> + </w:t>
      </w:r>
      <w:r>
        <w:rPr>
          <w:rFonts w:ascii="Courier New" w:hAnsi="Courier New" w:cs="Courier New"/>
          <w:color w:val="6A3E3E"/>
        </w:rPr>
        <w:t>rs</w:t>
      </w:r>
      <w:r>
        <w:rPr>
          <w:rFonts w:ascii="Courier New" w:hAnsi="Courier New" w:cs="Courier New"/>
          <w:color w:val="000000"/>
        </w:rPr>
        <w:t xml:space="preserve">.getString(1) + </w:t>
      </w:r>
      <w:r>
        <w:rPr>
          <w:rFonts w:ascii="Courier New" w:hAnsi="Courier New" w:cs="Courier New"/>
          <w:color w:val="2A00FF"/>
        </w:rPr>
        <w:t>","</w:t>
      </w:r>
      <w:r>
        <w:rPr>
          <w:rFonts w:ascii="Courier New" w:hAnsi="Courier New" w:cs="Courier New"/>
          <w:color w:val="000000"/>
        </w:rPr>
        <w:t xml:space="preserve"> + </w:t>
      </w:r>
      <w:r>
        <w:rPr>
          <w:rFonts w:ascii="Courier New" w:hAnsi="Courier New" w:cs="Courier New"/>
          <w:color w:val="6A3E3E"/>
        </w:rPr>
        <w:t>rs</w:t>
      </w:r>
      <w:r>
        <w:rPr>
          <w:rFonts w:ascii="Courier New" w:hAnsi="Courier New" w:cs="Courier New"/>
          <w:color w:val="000000"/>
        </w:rPr>
        <w:t>.getString(2));</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"1.INSERT OPERATION\n-----"</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.moveToInsertRow(); </w:t>
      </w:r>
      <w:r>
        <w:rPr>
          <w:rFonts w:ascii="Courier New" w:hAnsi="Courier New" w:cs="Courier New"/>
          <w:color w:val="3F7F5F"/>
        </w:rPr>
        <w:t>// creates Empty Record</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.updateInt(1, 200);</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.updateString(2, </w:t>
      </w:r>
      <w:r>
        <w:rPr>
          <w:rFonts w:ascii="Courier New" w:hAnsi="Courier New" w:cs="Courier New"/>
          <w:color w:val="2A00FF"/>
        </w:rPr>
        <w:t>"SACHIN"</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.updateString(3, </w:t>
      </w:r>
      <w:r>
        <w:rPr>
          <w:rFonts w:ascii="Courier New" w:hAnsi="Courier New" w:cs="Courier New"/>
          <w:color w:val="2A00FF"/>
        </w:rPr>
        <w:t>"MUMBAI"</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.insertRow(); </w:t>
      </w:r>
      <w:r>
        <w:rPr>
          <w:rFonts w:ascii="Courier New" w:hAnsi="Courier New" w:cs="Courier New"/>
          <w:color w:val="3F7F5F"/>
        </w:rPr>
        <w:t>// Inserts Row</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"\n2.UPDATE OPERATION\n-----"</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.absolute(2); </w:t>
      </w:r>
      <w:r>
        <w:rPr>
          <w:rFonts w:ascii="Courier New" w:hAnsi="Courier New" w:cs="Courier New"/>
          <w:color w:val="3F7F5F"/>
        </w:rPr>
        <w:t>// move to row to update</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.updateString(3, </w:t>
      </w:r>
      <w:r>
        <w:rPr>
          <w:rFonts w:ascii="Courier New" w:hAnsi="Courier New" w:cs="Courier New"/>
          <w:color w:val="2A00FF"/>
        </w:rPr>
        <w:t>"KOLKATA"</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.updateRow();</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"\n3.DELTE OPERATION\n-----"</w:t>
      </w:r>
      <w:r>
        <w:rPr>
          <w:rFonts w:ascii="Courier New" w:hAnsi="Courier New" w:cs="Courier New"/>
          <w:color w:val="000000"/>
        </w:rPr>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 xml:space="preserve">.absolute(1); </w:t>
      </w:r>
      <w:r>
        <w:rPr>
          <w:rFonts w:ascii="Courier New" w:hAnsi="Courier New" w:cs="Courier New"/>
          <w:color w:val="3F7F5F"/>
        </w:rPr>
        <w:t>// move to row to DELETE</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.deleteRow();</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216CDB" w:rsidRDefault="00216CDB" w:rsidP="00216CD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p>
    <w:p w:rsidR="005E1A2F" w:rsidRDefault="00487A29" w:rsidP="00757748">
      <w:r w:rsidRPr="00487A29">
        <w:rPr>
          <w:noProof/>
          <w:lang w:eastAsia="en-US"/>
        </w:rPr>
        <w:drawing>
          <wp:inline distT="0" distB="0" distL="0" distR="0" wp14:anchorId="0BD0E54D" wp14:editId="67F97EDB">
            <wp:extent cx="5819775" cy="1190625"/>
            <wp:effectExtent l="0" t="0" r="9525" b="9525"/>
            <wp:docPr id="14" name="Picture 14"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Desktop\tm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9775" cy="1190625"/>
                    </a:xfrm>
                    <a:prstGeom prst="rect">
                      <a:avLst/>
                    </a:prstGeom>
                    <a:noFill/>
                    <a:ln>
                      <a:noFill/>
                    </a:ln>
                  </pic:spPr>
                </pic:pic>
              </a:graphicData>
            </a:graphic>
          </wp:inline>
        </w:drawing>
      </w:r>
    </w:p>
    <w:p w:rsidR="005E1A2F" w:rsidRDefault="005E1A2F" w:rsidP="00757748"/>
    <w:p w:rsidR="00D50C70" w:rsidRDefault="009C2143" w:rsidP="00D50C70">
      <w:pPr>
        <w:pStyle w:val="Heading2"/>
      </w:pPr>
      <w:bookmarkStart w:id="29" w:name="_Toc4274710"/>
      <w:r>
        <w:t>2</w:t>
      </w:r>
      <w:r w:rsidR="00985552">
        <w:t>.6</w:t>
      </w:r>
      <w:r>
        <w:t xml:space="preserve"> PreparedStatement</w:t>
      </w:r>
      <w:bookmarkEnd w:id="29"/>
    </w:p>
    <w:p w:rsidR="00D50C70" w:rsidRDefault="00D50C70" w:rsidP="00D50C70">
      <w:pPr>
        <w:ind w:firstLine="720"/>
      </w:pPr>
      <w:r>
        <w:t>The PreparedStatement interface is a sub interface of Statement. It is used to execute parameterized query.The performance of the application will be faster if you use PreparedStatement interface because query is compiled only once.</w:t>
      </w:r>
    </w:p>
    <w:p w:rsidR="00D50C70" w:rsidRDefault="00D50C70" w:rsidP="00D50C70">
      <w:pPr>
        <w:pBdr>
          <w:top w:val="single" w:sz="4" w:space="1" w:color="auto"/>
          <w:left w:val="single" w:sz="4" w:space="4" w:color="auto"/>
          <w:bottom w:val="single" w:sz="4" w:space="1" w:color="auto"/>
          <w:right w:val="single" w:sz="4" w:space="4" w:color="auto"/>
        </w:pBdr>
        <w:ind w:firstLine="720"/>
        <w:rPr>
          <w:color w:val="000000"/>
          <w:bdr w:val="none" w:sz="0" w:space="0" w:color="auto" w:frame="1"/>
        </w:rPr>
      </w:pPr>
      <w:r>
        <w:rPr>
          <w:color w:val="000000"/>
          <w:bdr w:val="none" w:sz="0" w:space="0" w:color="auto" w:frame="1"/>
        </w:rPr>
        <w:t>String sql=</w:t>
      </w:r>
      <w:r>
        <w:rPr>
          <w:rStyle w:val="string2"/>
        </w:rPr>
        <w:t>"insert into emp values(?,?,?)"</w:t>
      </w:r>
      <w:r>
        <w:rPr>
          <w:color w:val="000000"/>
          <w:bdr w:val="none" w:sz="0" w:space="0" w:color="auto" w:frame="1"/>
        </w:rPr>
        <w:t>;  </w:t>
      </w:r>
    </w:p>
    <w:p w:rsidR="00D50C70" w:rsidRDefault="00D50C70" w:rsidP="00D50C70">
      <w:r>
        <w:t>(?) values will be set by calling the setter methods of PreparedStatement.</w:t>
      </w:r>
    </w:p>
    <w:p w:rsidR="00B21FA9" w:rsidRDefault="00B21FA9" w:rsidP="00B21FA9">
      <w:pPr>
        <w:spacing w:after="0"/>
      </w:pPr>
    </w:p>
    <w:tbl>
      <w:tblPr>
        <w:tblW w:w="5579" w:type="pct"/>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4"/>
        <w:gridCol w:w="5319"/>
      </w:tblGrid>
      <w:tr w:rsidR="00D50C70" w:rsidTr="00D50C70">
        <w:trPr>
          <w:trHeight w:val="99"/>
        </w:trPr>
        <w:tc>
          <w:tcPr>
            <w:tcW w:w="2451"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5" w:type="dxa"/>
              <w:left w:w="75" w:type="dxa"/>
              <w:bottom w:w="75" w:type="dxa"/>
              <w:right w:w="75" w:type="dxa"/>
            </w:tcMar>
            <w:hideMark/>
          </w:tcPr>
          <w:p w:rsidR="00D50C70" w:rsidRDefault="00D50C70">
            <w:pPr>
              <w:spacing w:after="0" w:line="240" w:lineRule="auto"/>
              <w:rPr>
                <w:rFonts w:ascii="Times New Roman" w:eastAsia="Times New Roman" w:hAnsi="Times New Roman" w:cs="Times New Roman"/>
                <w:b/>
                <w:bCs/>
                <w:color w:val="000000"/>
                <w:sz w:val="26"/>
                <w:szCs w:val="26"/>
                <w:lang w:eastAsia="en-US"/>
              </w:rPr>
            </w:pPr>
            <w:r>
              <w:rPr>
                <w:rFonts w:ascii="Times New Roman" w:eastAsia="Times New Roman" w:hAnsi="Times New Roman" w:cs="Times New Roman"/>
                <w:b/>
                <w:bCs/>
                <w:color w:val="000000"/>
                <w:sz w:val="26"/>
                <w:szCs w:val="26"/>
                <w:lang w:eastAsia="en-US"/>
              </w:rPr>
              <w:t>Method</w:t>
            </w:r>
          </w:p>
        </w:tc>
        <w:tc>
          <w:tcPr>
            <w:tcW w:w="2549" w:type="pct"/>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75" w:type="dxa"/>
              <w:left w:w="75" w:type="dxa"/>
              <w:bottom w:w="75" w:type="dxa"/>
              <w:right w:w="75" w:type="dxa"/>
            </w:tcMar>
            <w:hideMark/>
          </w:tcPr>
          <w:p w:rsidR="00D50C70" w:rsidRDefault="00D50C70">
            <w:pPr>
              <w:spacing w:after="0" w:line="240" w:lineRule="auto"/>
              <w:rPr>
                <w:rFonts w:ascii="Times New Roman" w:eastAsia="Times New Roman" w:hAnsi="Times New Roman" w:cs="Times New Roman"/>
                <w:b/>
                <w:bCs/>
                <w:color w:val="000000"/>
                <w:sz w:val="26"/>
                <w:szCs w:val="26"/>
                <w:lang w:eastAsia="en-US"/>
              </w:rPr>
            </w:pPr>
            <w:r>
              <w:rPr>
                <w:rFonts w:ascii="Times New Roman" w:eastAsia="Times New Roman" w:hAnsi="Times New Roman" w:cs="Times New Roman"/>
                <w:b/>
                <w:bCs/>
                <w:color w:val="000000"/>
                <w:sz w:val="26"/>
                <w:szCs w:val="26"/>
                <w:lang w:eastAsia="en-US"/>
              </w:rPr>
              <w:t>Description</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public void setInt(int index,int value)</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sets integer value to the given parameter index.</w:t>
            </w:r>
          </w:p>
        </w:tc>
      </w:tr>
      <w:tr w:rsidR="00D50C70" w:rsidTr="00D50C70">
        <w:trPr>
          <w:trHeight w:val="230"/>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public void setString(int index, String val)</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sets String value to the given parameter index.</w:t>
            </w:r>
          </w:p>
        </w:tc>
      </w:tr>
      <w:tr w:rsidR="00D50C70" w:rsidTr="00D50C70">
        <w:trPr>
          <w:trHeight w:val="230"/>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public void setFloat(int index, float value)</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sets float value to the given parameter index.</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public void setDouble(int index, double val)</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sets double value to the given parameter index.</w:t>
            </w:r>
          </w:p>
        </w:tc>
      </w:tr>
      <w:tr w:rsidR="00D50C70" w:rsidTr="00D50C70">
        <w:trPr>
          <w:trHeight w:val="230"/>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public int executeUpdate()</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Uses for create, drop, insert, update, delete queries</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public ResultSet executeQuery()</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 xml:space="preserve">Executes the select query.  </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Boolean execute()</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 xml:space="preserve">It returns TRUE for SELECT queries, FALSE for update, delete Queries </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void</w:t>
            </w:r>
            <w:r>
              <w:rPr>
                <w:rFonts w:eastAsia="Times New Roman" w:cs="Times New Roman"/>
                <w:b/>
                <w:color w:val="000000"/>
                <w:lang w:eastAsia="en-US"/>
              </w:rPr>
              <w:tab/>
              <w:t xml:space="preserve">   addBatch()</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tcPr>
          <w:p w:rsidR="00D50C70" w:rsidRDefault="00D50C70">
            <w:pPr>
              <w:spacing w:after="0" w:line="240" w:lineRule="auto"/>
              <w:jc w:val="both"/>
              <w:rPr>
                <w:rFonts w:eastAsia="Times New Roman" w:cs="Times New Roman"/>
                <w:color w:val="000000"/>
                <w:lang w:eastAsia="en-US"/>
              </w:rPr>
            </w:pP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sidRPr="00B607BD">
              <w:rPr>
                <w:rFonts w:eastAsia="Times New Roman" w:cs="Times New Roman"/>
                <w:b/>
                <w:color w:val="0070C0"/>
                <w:sz w:val="18"/>
                <w:lang w:eastAsia="en-US"/>
              </w:rPr>
              <w:t xml:space="preserve">ParameterMetaData </w:t>
            </w:r>
            <w:r>
              <w:rPr>
                <w:rFonts w:eastAsia="Times New Roman" w:cs="Times New Roman"/>
                <w:b/>
                <w:color w:val="000000"/>
                <w:sz w:val="18"/>
                <w:lang w:eastAsia="en-US"/>
              </w:rPr>
              <w:t>getParameterMetaData()</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Retrieves the number, types and properties of this PreparedStatement object's parameters</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sidRPr="00B607BD">
              <w:rPr>
                <w:rFonts w:eastAsia="Times New Roman" w:cs="Times New Roman"/>
                <w:b/>
                <w:color w:val="0070C0"/>
                <w:lang w:eastAsia="en-US"/>
              </w:rPr>
              <w:t>ResultSetMetaData</w:t>
            </w:r>
            <w:r>
              <w:rPr>
                <w:rFonts w:eastAsia="Times New Roman" w:cs="Times New Roman"/>
                <w:b/>
                <w:color w:val="000000"/>
                <w:lang w:eastAsia="en-US"/>
              </w:rPr>
              <w:tab/>
              <w:t>getMetaData()</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contains information about the columns of the ResultSet object</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void</w:t>
            </w:r>
            <w:r>
              <w:rPr>
                <w:rFonts w:eastAsia="Times New Roman" w:cs="Times New Roman"/>
                <w:b/>
                <w:color w:val="000000"/>
                <w:lang w:eastAsia="en-US"/>
              </w:rPr>
              <w:tab/>
              <w:t>setBlob(int index, Blob x)</w:t>
            </w:r>
          </w:p>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void</w:t>
            </w:r>
            <w:r>
              <w:rPr>
                <w:rFonts w:eastAsia="Times New Roman" w:cs="Times New Roman"/>
                <w:b/>
                <w:color w:val="000000"/>
                <w:lang w:eastAsia="en-US"/>
              </w:rPr>
              <w:tab/>
              <w:t>setBlob(int index,InputStream is)</w:t>
            </w:r>
          </w:p>
          <w:p w:rsidR="00DF2E85" w:rsidRDefault="00DF2E85" w:rsidP="00DF2E85">
            <w:pPr>
              <w:spacing w:after="0" w:line="240" w:lineRule="auto"/>
              <w:jc w:val="both"/>
              <w:rPr>
                <w:rFonts w:eastAsia="Times New Roman" w:cs="Times New Roman"/>
                <w:b/>
                <w:color w:val="000000"/>
                <w:lang w:eastAsia="en-US"/>
              </w:rPr>
            </w:pPr>
            <w:r>
              <w:rPr>
                <w:rFonts w:eastAsia="Times New Roman" w:cs="Times New Roman"/>
                <w:b/>
                <w:color w:val="000000"/>
                <w:lang w:eastAsia="en-US"/>
              </w:rPr>
              <w:t>void setBinaryStream(int i,InputStream is)</w:t>
            </w:r>
          </w:p>
          <w:p w:rsidR="000A5A1F" w:rsidRDefault="000A5A1F" w:rsidP="00DF2E85">
            <w:pPr>
              <w:spacing w:after="0" w:line="240" w:lineRule="auto"/>
              <w:jc w:val="both"/>
              <w:rPr>
                <w:rFonts w:eastAsia="Times New Roman" w:cs="Times New Roman"/>
                <w:b/>
                <w:color w:val="000000"/>
                <w:sz w:val="18"/>
                <w:lang w:eastAsia="en-US"/>
              </w:rPr>
            </w:pPr>
            <w:r>
              <w:rPr>
                <w:rFonts w:eastAsia="Times New Roman" w:cs="Times New Roman"/>
                <w:b/>
                <w:color w:val="000000"/>
                <w:lang w:eastAsia="en-US"/>
              </w:rPr>
              <w:lastRenderedPageBreak/>
              <w:t xml:space="preserve">        getBinarayStream(“column”);</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lastRenderedPageBreak/>
              <w:t>Inserts Binary Large Object Videos,Audios</w:t>
            </w:r>
          </w:p>
        </w:tc>
      </w:tr>
      <w:tr w:rsidR="00D50C70" w:rsidTr="00D50C70">
        <w:trPr>
          <w:trHeight w:val="224"/>
        </w:trPr>
        <w:tc>
          <w:tcPr>
            <w:tcW w:w="2451"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void</w:t>
            </w:r>
            <w:r>
              <w:rPr>
                <w:rFonts w:eastAsia="Times New Roman" w:cs="Times New Roman"/>
                <w:b/>
                <w:color w:val="000000"/>
                <w:lang w:eastAsia="en-US"/>
              </w:rPr>
              <w:tab/>
              <w:t>setClob(int index, Clob x)</w:t>
            </w:r>
          </w:p>
          <w:p w:rsidR="00D50C70" w:rsidRDefault="00D50C70">
            <w:pPr>
              <w:spacing w:after="0" w:line="240" w:lineRule="auto"/>
              <w:jc w:val="both"/>
              <w:rPr>
                <w:rFonts w:eastAsia="Times New Roman" w:cs="Times New Roman"/>
                <w:b/>
                <w:color w:val="000000"/>
                <w:lang w:eastAsia="en-US"/>
              </w:rPr>
            </w:pPr>
            <w:r>
              <w:rPr>
                <w:rFonts w:eastAsia="Times New Roman" w:cs="Times New Roman"/>
                <w:b/>
                <w:color w:val="000000"/>
                <w:lang w:eastAsia="en-US"/>
              </w:rPr>
              <w:t>void</w:t>
            </w:r>
            <w:r>
              <w:rPr>
                <w:rFonts w:eastAsia="Times New Roman" w:cs="Times New Roman"/>
                <w:b/>
                <w:color w:val="000000"/>
                <w:lang w:eastAsia="en-US"/>
              </w:rPr>
              <w:tab/>
              <w:t>setClob(int index, Reader reader)</w:t>
            </w:r>
          </w:p>
          <w:p w:rsidR="000A5A1F" w:rsidRDefault="000A5A1F">
            <w:pPr>
              <w:spacing w:after="0" w:line="240" w:lineRule="auto"/>
              <w:jc w:val="both"/>
              <w:rPr>
                <w:rFonts w:eastAsia="Times New Roman" w:cs="Times New Roman"/>
                <w:b/>
                <w:color w:val="000000"/>
                <w:sz w:val="18"/>
                <w:lang w:eastAsia="en-US"/>
              </w:rPr>
            </w:pPr>
            <w:r>
              <w:rPr>
                <w:rFonts w:eastAsia="Times New Roman" w:cs="Times New Roman"/>
                <w:b/>
                <w:color w:val="000000"/>
                <w:lang w:eastAsia="en-US"/>
              </w:rPr>
              <w:t xml:space="preserve">        getCharacterStream(“column”);</w:t>
            </w:r>
          </w:p>
        </w:tc>
        <w:tc>
          <w:tcPr>
            <w:tcW w:w="2549" w:type="pct"/>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rsidR="00D50C70" w:rsidRDefault="00D50C70">
            <w:pPr>
              <w:spacing w:after="0" w:line="240" w:lineRule="auto"/>
              <w:jc w:val="both"/>
              <w:rPr>
                <w:rFonts w:eastAsia="Times New Roman" w:cs="Times New Roman"/>
                <w:color w:val="000000"/>
                <w:lang w:eastAsia="en-US"/>
              </w:rPr>
            </w:pPr>
            <w:r>
              <w:rPr>
                <w:rFonts w:eastAsia="Times New Roman" w:cs="Times New Roman"/>
                <w:color w:val="000000"/>
                <w:lang w:eastAsia="en-US"/>
              </w:rPr>
              <w:t>Inserts character Large Object Files</w:t>
            </w:r>
          </w:p>
        </w:tc>
      </w:tr>
    </w:tbl>
    <w:p w:rsidR="00D50C70" w:rsidRDefault="00D50C70" w:rsidP="00D50C70"/>
    <w:tbl>
      <w:tblPr>
        <w:tblW w:w="10439" w:type="dxa"/>
        <w:tblInd w:w="-113" w:type="dxa"/>
        <w:tblLook w:val="04A0" w:firstRow="1" w:lastRow="0" w:firstColumn="1" w:lastColumn="0" w:noHBand="0" w:noVBand="1"/>
      </w:tblPr>
      <w:tblGrid>
        <w:gridCol w:w="4220"/>
        <w:gridCol w:w="6219"/>
      </w:tblGrid>
      <w:tr w:rsidR="00D50C70" w:rsidTr="00B21FA9">
        <w:trPr>
          <w:trHeight w:val="128"/>
        </w:trPr>
        <w:tc>
          <w:tcPr>
            <w:tcW w:w="0" w:type="auto"/>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05" w:type="dxa"/>
              <w:left w:w="105" w:type="dxa"/>
              <w:bottom w:w="105" w:type="dxa"/>
              <w:right w:w="105" w:type="dxa"/>
            </w:tcMar>
            <w:hideMark/>
          </w:tcPr>
          <w:p w:rsidR="00D50C70" w:rsidRDefault="00D50C70">
            <w:pPr>
              <w:spacing w:after="0" w:line="240" w:lineRule="auto"/>
              <w:rPr>
                <w:rFonts w:ascii="Trebuchet MS" w:hAnsi="Trebuchet MS"/>
                <w:b/>
                <w:color w:val="C3C3C3"/>
              </w:rPr>
            </w:pPr>
            <w:r>
              <w:rPr>
                <w:b/>
              </w:rPr>
              <w:t>java.sql.Statement</w:t>
            </w:r>
          </w:p>
        </w:tc>
        <w:tc>
          <w:tcPr>
            <w:tcW w:w="0" w:type="auto"/>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105" w:type="dxa"/>
              <w:left w:w="105" w:type="dxa"/>
              <w:bottom w:w="105" w:type="dxa"/>
              <w:right w:w="105" w:type="dxa"/>
            </w:tcMar>
            <w:hideMark/>
          </w:tcPr>
          <w:p w:rsidR="00D50C70" w:rsidRDefault="00D50C70">
            <w:pPr>
              <w:spacing w:after="0" w:line="240" w:lineRule="auto"/>
              <w:rPr>
                <w:rFonts w:ascii="Trebuchet MS" w:hAnsi="Trebuchet MS"/>
                <w:b/>
                <w:color w:val="C3C3C3"/>
              </w:rPr>
            </w:pPr>
            <w:r>
              <w:rPr>
                <w:b/>
              </w:rPr>
              <w:t>java.sql.PreparedStatement</w:t>
            </w:r>
          </w:p>
        </w:tc>
      </w:tr>
      <w:tr w:rsidR="00D50C70" w:rsidTr="00B21FA9">
        <w:trPr>
          <w:trHeight w:val="326"/>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50C70" w:rsidRDefault="00D50C70">
            <w:pPr>
              <w:spacing w:after="0" w:line="240" w:lineRule="auto"/>
              <w:rPr>
                <w:rFonts w:ascii="Trebuchet MS" w:hAnsi="Trebuchet MS"/>
                <w:color w:val="C3C3C3"/>
              </w:rPr>
            </w:pPr>
            <w:r>
              <w:rPr>
                <w:color w:val="000000"/>
              </w:rPr>
              <w:t>Statement is used for executing a static SQL statement in java JDBC.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50C70" w:rsidRDefault="00D50C70">
            <w:pPr>
              <w:spacing w:after="0" w:line="240" w:lineRule="auto"/>
              <w:rPr>
                <w:rFonts w:ascii="Trebuchet MS" w:hAnsi="Trebuchet MS"/>
                <w:color w:val="C3C3C3"/>
              </w:rPr>
            </w:pPr>
            <w:r>
              <w:rPr>
                <w:color w:val="000000"/>
              </w:rPr>
              <w:t>PreparedStatement is used for executing a precompiled SQL statement in java JDBC.</w:t>
            </w:r>
          </w:p>
        </w:tc>
      </w:tr>
      <w:tr w:rsidR="00D50C70" w:rsidTr="00B21FA9">
        <w:trPr>
          <w:trHeight w:val="2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50C70" w:rsidRDefault="00D50C70">
            <w:pPr>
              <w:spacing w:after="0" w:line="240" w:lineRule="auto"/>
              <w:rPr>
                <w:rFonts w:ascii="Trebuchet MS" w:hAnsi="Trebuchet MS"/>
                <w:color w:val="C3C3C3"/>
              </w:rPr>
            </w:pPr>
            <w:r>
              <w:rPr>
                <w:color w:val="000000"/>
              </w:rPr>
              <w:t>java.sql.Statement cannot accept parameters at runtime in java JDBC.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50C70" w:rsidRDefault="00D50C70">
            <w:pPr>
              <w:spacing w:after="0" w:line="240" w:lineRule="auto"/>
              <w:rPr>
                <w:rFonts w:ascii="Trebuchet MS" w:hAnsi="Trebuchet MS"/>
                <w:color w:val="C3C3C3"/>
              </w:rPr>
            </w:pPr>
            <w:r>
              <w:rPr>
                <w:color w:val="000000"/>
              </w:rPr>
              <w:t>java.sql.PreparedStatement can be executed repeatedly, it can accept different parameters at runtime in java JDBC.</w:t>
            </w:r>
          </w:p>
        </w:tc>
      </w:tr>
      <w:tr w:rsidR="00D50C70" w:rsidTr="00B21FA9">
        <w:trPr>
          <w:trHeight w:val="28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50C70" w:rsidRDefault="00D50C70">
            <w:pPr>
              <w:spacing w:after="0" w:line="240" w:lineRule="auto"/>
              <w:rPr>
                <w:rFonts w:ascii="Trebuchet MS" w:hAnsi="Trebuchet MS"/>
                <w:color w:val="C3C3C3"/>
              </w:rPr>
            </w:pPr>
            <w:r>
              <w:rPr>
                <w:color w:val="000000"/>
              </w:rPr>
              <w:t>java.sql.Statement is slower as compared to PreparedStatement in java JDBC.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50C70" w:rsidRDefault="00D50C70">
            <w:pPr>
              <w:spacing w:after="0" w:line="240" w:lineRule="auto"/>
              <w:rPr>
                <w:rFonts w:ascii="Trebuchet MS" w:hAnsi="Trebuchet MS"/>
                <w:color w:val="C3C3C3"/>
              </w:rPr>
            </w:pPr>
            <w:r>
              <w:rPr>
                <w:color w:val="000000"/>
              </w:rPr>
              <w:t>java.sql.PreparedStatement is faster because it is used for executing precompiled SQL statement in java JDBC.</w:t>
            </w:r>
          </w:p>
        </w:tc>
      </w:tr>
    </w:tbl>
    <w:p w:rsidR="00D50C70" w:rsidRDefault="00D50C70" w:rsidP="00D50C70"/>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w:t>
      </w:r>
      <w:r>
        <w:rPr>
          <w:rFonts w:ascii="Courier New" w:hAnsi="Courier New" w:cs="Courier New"/>
          <w:color w:val="000000"/>
        </w:rPr>
        <w:t xml:space="preserve"> = </w:t>
      </w:r>
      <w:r>
        <w:rPr>
          <w:rFonts w:ascii="Courier New" w:hAnsi="Courier New" w:cs="Courier New"/>
          <w:color w:val="2A00FF"/>
        </w:rPr>
        <w:t>"root"</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p</w:t>
      </w:r>
      <w:r>
        <w:rPr>
          <w:rFonts w:ascii="Courier New" w:hAnsi="Courier New" w:cs="Courier New"/>
          <w:color w:val="000000"/>
        </w:rPr>
        <w:t xml:space="preserve"> = </w:t>
      </w:r>
      <w:r>
        <w:rPr>
          <w:rFonts w:ascii="Courier New" w:hAnsi="Courier New" w:cs="Courier New"/>
          <w:color w:val="2A00FF"/>
        </w:rPr>
        <w:t>"123456"</w:t>
      </w:r>
      <w:r>
        <w:rPr>
          <w:rFonts w:ascii="Courier New" w:hAnsi="Courier New" w:cs="Courier New"/>
          <w:color w:val="000000"/>
        </w:rPr>
        <w:t>;</w:t>
      </w:r>
    </w:p>
    <w:p w:rsidR="00371729" w:rsidRDefault="0037172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PreparedStatement </w:t>
      </w:r>
      <w:r>
        <w:rPr>
          <w:rFonts w:ascii="Courier New" w:hAnsi="Courier New" w:cs="Courier New"/>
          <w:color w:val="6A3E3E"/>
        </w:rPr>
        <w:t>ps=null;</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6A3E3E"/>
        </w:rPr>
        <w:t>u</w:t>
      </w:r>
      <w:r>
        <w:rPr>
          <w:rFonts w:ascii="Courier New" w:hAnsi="Courier New" w:cs="Courier New"/>
          <w:color w:val="000000"/>
        </w:rPr>
        <w:t xml:space="preserve">, </w:t>
      </w:r>
      <w:r>
        <w:rPr>
          <w:rFonts w:ascii="Courier New" w:hAnsi="Courier New" w:cs="Courier New"/>
          <w:color w:val="6A3E3E"/>
        </w:rPr>
        <w:t>p</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371729" w:rsidRDefault="0037172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w:t>
      </w:r>
      <w:r w:rsidR="00B21FA9">
        <w:rPr>
          <w:rFonts w:ascii="Courier New" w:hAnsi="Courier New" w:cs="Courier New"/>
          <w:color w:val="6A3E3E"/>
        </w:rPr>
        <w:t>ps</w:t>
      </w:r>
      <w:r w:rsidR="00B21FA9">
        <w:rPr>
          <w:rFonts w:ascii="Courier New" w:hAnsi="Courier New" w:cs="Courier New"/>
          <w:color w:val="000000"/>
        </w:rPr>
        <w:t xml:space="preserve"> = </w:t>
      </w:r>
      <w:r w:rsidR="00B21FA9">
        <w:rPr>
          <w:rFonts w:ascii="Courier New" w:hAnsi="Courier New" w:cs="Courier New"/>
          <w:color w:val="6A3E3E"/>
        </w:rPr>
        <w:t>con</w:t>
      </w:r>
      <w:r w:rsidR="00B21FA9">
        <w:rPr>
          <w:rFonts w:ascii="Courier New" w:hAnsi="Courier New" w:cs="Courier New"/>
          <w:color w:val="000000"/>
        </w:rPr>
        <w:t>.prepareStatement(</w:t>
      </w:r>
      <w:r w:rsidR="00B21FA9">
        <w:rPr>
          <w:rFonts w:ascii="Courier New" w:hAnsi="Courier New" w:cs="Courier New"/>
          <w:color w:val="2A00FF"/>
        </w:rPr>
        <w:t>"insert into customer values(?,?,?)"</w:t>
      </w:r>
      <w:r w:rsidR="00B21FA9">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.setInt(1, 143);</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 xml:space="preserve">.setString(2, </w:t>
      </w:r>
      <w:r>
        <w:rPr>
          <w:rFonts w:ascii="Courier New" w:hAnsi="Courier New" w:cs="Courier New"/>
          <w:color w:val="2A00FF"/>
        </w:rPr>
        <w:t>"sri"</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 xml:space="preserve">.setString(3, </w:t>
      </w:r>
      <w:r>
        <w:rPr>
          <w:rFonts w:ascii="Courier New" w:hAnsi="Courier New" w:cs="Courier New"/>
          <w:color w:val="2A00FF"/>
        </w:rPr>
        <w:t>"mum"</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res</w:t>
      </w:r>
      <w:r>
        <w:rPr>
          <w:rFonts w:ascii="Courier New" w:hAnsi="Courier New" w:cs="Courier New"/>
          <w:color w:val="000000"/>
        </w:rPr>
        <w:t xml:space="preserve"> = </w:t>
      </w:r>
      <w:r>
        <w:rPr>
          <w:rFonts w:ascii="Courier New" w:hAnsi="Courier New" w:cs="Courier New"/>
          <w:color w:val="6A3E3E"/>
        </w:rPr>
        <w:t>ps</w:t>
      </w:r>
      <w:r>
        <w:rPr>
          <w:rFonts w:ascii="Courier New" w:hAnsi="Courier New" w:cs="Courier New"/>
          <w:color w:val="000000"/>
        </w:rPr>
        <w:t>.executeUpdate();</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"Result</w:t>
      </w:r>
      <w:r>
        <w:rPr>
          <w:rFonts w:ascii="Courier New" w:hAnsi="Courier New" w:cs="Courier New"/>
          <w:color w:val="2A00FF"/>
        </w:rPr>
        <w:tab/>
        <w:t>:</w:t>
      </w:r>
      <w:r>
        <w:rPr>
          <w:rFonts w:ascii="Courier New" w:hAnsi="Courier New" w:cs="Courier New"/>
          <w:color w:val="2A00FF"/>
        </w:rPr>
        <w:tab/>
        <w:t>"</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B21FA9" w:rsidRDefault="0037172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w:t>
      </w:r>
      <w:r w:rsidR="00B21FA9">
        <w:rPr>
          <w:rFonts w:ascii="Courier New" w:hAnsi="Courier New" w:cs="Courier New"/>
          <w:color w:val="6A3E3E"/>
        </w:rPr>
        <w:t>ps</w:t>
      </w:r>
      <w:r w:rsidR="00B21FA9">
        <w:rPr>
          <w:rFonts w:ascii="Courier New" w:hAnsi="Courier New" w:cs="Courier New"/>
          <w:color w:val="000000"/>
        </w:rPr>
        <w:t xml:space="preserve"> =</w:t>
      </w:r>
      <w:r w:rsidR="00B21FA9">
        <w:rPr>
          <w:rFonts w:ascii="Courier New" w:hAnsi="Courier New" w:cs="Courier New"/>
          <w:color w:val="6A3E3E"/>
        </w:rPr>
        <w:t>con</w:t>
      </w:r>
      <w:r w:rsidR="00B21FA9">
        <w:rPr>
          <w:rFonts w:ascii="Courier New" w:hAnsi="Courier New" w:cs="Courier New"/>
          <w:color w:val="000000"/>
        </w:rPr>
        <w:t>.prepareStatement(</w:t>
      </w:r>
      <w:r w:rsidR="00B21FA9">
        <w:rPr>
          <w:rFonts w:ascii="Courier New" w:hAnsi="Courier New" w:cs="Courier New"/>
          <w:color w:val="2A00FF"/>
        </w:rPr>
        <w:t>"SELECT * FROM  customer c WHERE c.cid&lt;? "</w:t>
      </w:r>
      <w:r w:rsidR="00B21FA9">
        <w:rPr>
          <w:rFonts w:ascii="Courier New" w:hAnsi="Courier New" w:cs="Courier New"/>
          <w:color w:val="000000"/>
        </w:rPr>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.setInt(1, 200);</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ps</w:t>
      </w:r>
      <w:r>
        <w:rPr>
          <w:rFonts w:ascii="Courier New" w:hAnsi="Courier New" w:cs="Courier New"/>
          <w:color w:val="000000"/>
        </w:rPr>
        <w:t>.executeQuery();</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 {</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rs</w:t>
      </w:r>
      <w:r>
        <w:rPr>
          <w:rFonts w:ascii="Courier New" w:hAnsi="Courier New" w:cs="Courier New"/>
          <w:color w:val="000000"/>
        </w:rPr>
        <w:t>.getString(2));</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B21FA9" w:rsidRDefault="00B21FA9" w:rsidP="0037172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D50C70" w:rsidRDefault="00B21FA9" w:rsidP="00371729">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Pr>
          <w:rFonts w:ascii="Courier New" w:hAnsi="Courier New" w:cs="Courier New"/>
          <w:color w:val="000000"/>
        </w:rPr>
        <w:t>}</w:t>
      </w:r>
    </w:p>
    <w:p w:rsidR="00321C26" w:rsidRDefault="00321C26" w:rsidP="00321C26">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Result</w:t>
      </w:r>
      <w:r>
        <w:rPr>
          <w:rFonts w:ascii="Courier New" w:hAnsi="Courier New" w:cs="Courier New"/>
          <w:color w:val="000000"/>
        </w:rPr>
        <w:tab/>
        <w:t>:</w:t>
      </w:r>
      <w:r>
        <w:rPr>
          <w:rFonts w:ascii="Courier New" w:hAnsi="Courier New" w:cs="Courier New"/>
          <w:color w:val="000000"/>
        </w:rPr>
        <w:tab/>
        <w:t>1</w:t>
      </w:r>
    </w:p>
    <w:p w:rsidR="00321C26" w:rsidRDefault="00321C26" w:rsidP="00321C26">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Ram</w:t>
      </w:r>
    </w:p>
    <w:p w:rsidR="00321C26" w:rsidRDefault="00321C26" w:rsidP="00321C26">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RAKESH</w:t>
      </w:r>
    </w:p>
    <w:p w:rsidR="00321C26" w:rsidRDefault="00321C26" w:rsidP="00321C26">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Surya</w:t>
      </w:r>
    </w:p>
    <w:p w:rsidR="00321C26" w:rsidRDefault="00321C26" w:rsidP="00321C26">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sri</w:t>
      </w:r>
    </w:p>
    <w:p w:rsidR="00F04B87" w:rsidRDefault="00F04B87" w:rsidP="00F04B87"/>
    <w:p w:rsidR="00F35A38" w:rsidRDefault="00F03386" w:rsidP="00F35A38">
      <w:pPr>
        <w:pStyle w:val="Heading2"/>
      </w:pPr>
      <w:bookmarkStart w:id="30" w:name="_Toc4274711"/>
      <w:r>
        <w:t>2.7</w:t>
      </w:r>
      <w:r w:rsidR="00F35A38">
        <w:t xml:space="preserve"> BLOB (BinaryLarge Obejects)</w:t>
      </w:r>
      <w:bookmarkEnd w:id="30"/>
    </w:p>
    <w:p w:rsidR="00F35A38" w:rsidRDefault="001E739D" w:rsidP="00F35A38">
      <w:r>
        <w:t>We use BLOB objects to store binary data like images, videos etc</w:t>
      </w:r>
    </w:p>
    <w:p w:rsidR="00DE04F7" w:rsidRDefault="000D1C5E" w:rsidP="00F35A38">
      <w:r>
        <w:t xml:space="preserve">We </w:t>
      </w:r>
      <w:r w:rsidR="00D45AEB">
        <w:t>have following methods to Save</w:t>
      </w:r>
      <w:r w:rsidR="00916724">
        <w:t xml:space="preserve"> </w:t>
      </w:r>
      <w:r w:rsidR="00D45AEB">
        <w:t>&amp;</w:t>
      </w:r>
      <w:r>
        <w:t xml:space="preserve"> Retrive BLOB Objects</w:t>
      </w:r>
    </w:p>
    <w:p w:rsidR="00302371" w:rsidRPr="00302371" w:rsidRDefault="00302371" w:rsidP="00302371">
      <w:pPr>
        <w:spacing w:after="0"/>
        <w:rPr>
          <w:b/>
          <w:u w:val="single"/>
        </w:rPr>
      </w:pPr>
      <w:r w:rsidRPr="00302371">
        <w:rPr>
          <w:b/>
          <w:u w:val="single"/>
        </w:rPr>
        <w:lastRenderedPageBreak/>
        <w:t>To Save</w:t>
      </w:r>
    </w:p>
    <w:p w:rsidR="00302371" w:rsidRPr="00302371" w:rsidRDefault="00302371" w:rsidP="009375B0">
      <w:pPr>
        <w:pStyle w:val="ListParagraph"/>
        <w:numPr>
          <w:ilvl w:val="0"/>
          <w:numId w:val="38"/>
        </w:numPr>
        <w:rPr>
          <w:b/>
        </w:rPr>
      </w:pPr>
      <w:r w:rsidRPr="00302371">
        <w:rPr>
          <w:b/>
        </w:rPr>
        <w:t>void</w:t>
      </w:r>
      <w:r w:rsidRPr="00302371">
        <w:rPr>
          <w:b/>
        </w:rPr>
        <w:tab/>
        <w:t>setBinaryStream(int parameterIndex, InputStream x)</w:t>
      </w:r>
    </w:p>
    <w:p w:rsidR="00302371" w:rsidRPr="00302371" w:rsidRDefault="00302371" w:rsidP="009375B0">
      <w:pPr>
        <w:pStyle w:val="ListParagraph"/>
        <w:numPr>
          <w:ilvl w:val="0"/>
          <w:numId w:val="38"/>
        </w:numPr>
        <w:rPr>
          <w:b/>
        </w:rPr>
      </w:pPr>
      <w:r w:rsidRPr="00302371">
        <w:rPr>
          <w:b/>
        </w:rPr>
        <w:t>void</w:t>
      </w:r>
      <w:r w:rsidRPr="00302371">
        <w:rPr>
          <w:b/>
        </w:rPr>
        <w:tab/>
        <w:t>setBinaryStream(int parameterIndex, InputStream x, int length)</w:t>
      </w:r>
    </w:p>
    <w:p w:rsidR="00302371" w:rsidRPr="00302371" w:rsidRDefault="00302371" w:rsidP="009375B0">
      <w:pPr>
        <w:pStyle w:val="ListParagraph"/>
        <w:numPr>
          <w:ilvl w:val="0"/>
          <w:numId w:val="38"/>
        </w:numPr>
        <w:rPr>
          <w:b/>
        </w:rPr>
      </w:pPr>
      <w:r w:rsidRPr="00302371">
        <w:rPr>
          <w:b/>
        </w:rPr>
        <w:t>void</w:t>
      </w:r>
      <w:r w:rsidRPr="00302371">
        <w:rPr>
          <w:b/>
        </w:rPr>
        <w:tab/>
        <w:t>setBlob(int index, Blob x)</w:t>
      </w:r>
    </w:p>
    <w:p w:rsidR="00302371" w:rsidRPr="00302371" w:rsidRDefault="00302371" w:rsidP="009375B0">
      <w:pPr>
        <w:pStyle w:val="ListParagraph"/>
        <w:numPr>
          <w:ilvl w:val="0"/>
          <w:numId w:val="38"/>
        </w:numPr>
        <w:rPr>
          <w:b/>
        </w:rPr>
      </w:pPr>
      <w:r w:rsidRPr="00302371">
        <w:rPr>
          <w:b/>
        </w:rPr>
        <w:t>void</w:t>
      </w:r>
      <w:r w:rsidRPr="00302371">
        <w:rPr>
          <w:b/>
        </w:rPr>
        <w:tab/>
        <w:t>setBlob(int index,InputStream is)</w:t>
      </w:r>
    </w:p>
    <w:p w:rsidR="00302371" w:rsidRPr="00302371" w:rsidRDefault="00302371" w:rsidP="00302371">
      <w:pPr>
        <w:spacing w:after="0"/>
        <w:rPr>
          <w:b/>
          <w:u w:val="single"/>
        </w:rPr>
      </w:pPr>
      <w:r>
        <w:rPr>
          <w:b/>
          <w:u w:val="single"/>
        </w:rPr>
        <w:t>To Retrive</w:t>
      </w:r>
    </w:p>
    <w:p w:rsidR="00E847FA" w:rsidRPr="00E847FA" w:rsidRDefault="00E847FA" w:rsidP="009375B0">
      <w:pPr>
        <w:pStyle w:val="ListParagraph"/>
        <w:numPr>
          <w:ilvl w:val="0"/>
          <w:numId w:val="39"/>
        </w:numPr>
        <w:spacing w:after="0"/>
        <w:rPr>
          <w:b/>
        </w:rPr>
      </w:pPr>
      <w:r w:rsidRPr="00E847FA">
        <w:rPr>
          <w:b/>
        </w:rPr>
        <w:t>Blob</w:t>
      </w:r>
      <w:r w:rsidRPr="00E847FA">
        <w:rPr>
          <w:b/>
        </w:rPr>
        <w:tab/>
        <w:t>getBlob(int columnIndex)</w:t>
      </w:r>
    </w:p>
    <w:p w:rsidR="00E847FA" w:rsidRPr="00E847FA" w:rsidRDefault="00E847FA" w:rsidP="009375B0">
      <w:pPr>
        <w:pStyle w:val="ListParagraph"/>
        <w:numPr>
          <w:ilvl w:val="0"/>
          <w:numId w:val="39"/>
        </w:numPr>
        <w:spacing w:after="0"/>
        <w:rPr>
          <w:b/>
        </w:rPr>
      </w:pPr>
      <w:r w:rsidRPr="00E847FA">
        <w:rPr>
          <w:b/>
        </w:rPr>
        <w:t>Blob</w:t>
      </w:r>
      <w:r w:rsidRPr="00E847FA">
        <w:rPr>
          <w:b/>
        </w:rPr>
        <w:tab/>
        <w:t>getBlob(String columnLabel)</w:t>
      </w:r>
    </w:p>
    <w:p w:rsidR="00E847FA" w:rsidRPr="00E847FA" w:rsidRDefault="00E847FA" w:rsidP="009375B0">
      <w:pPr>
        <w:pStyle w:val="ListParagraph"/>
        <w:numPr>
          <w:ilvl w:val="0"/>
          <w:numId w:val="39"/>
        </w:numPr>
        <w:spacing w:after="0"/>
        <w:rPr>
          <w:b/>
        </w:rPr>
      </w:pPr>
      <w:r w:rsidRPr="00E847FA">
        <w:rPr>
          <w:b/>
        </w:rPr>
        <w:t>InputStream</w:t>
      </w:r>
      <w:r>
        <w:rPr>
          <w:b/>
        </w:rPr>
        <w:tab/>
      </w:r>
      <w:r w:rsidRPr="00E847FA">
        <w:rPr>
          <w:b/>
        </w:rPr>
        <w:tab/>
        <w:t>getBinaryStream(int columnIndex)</w:t>
      </w:r>
    </w:p>
    <w:p w:rsidR="00302371" w:rsidRPr="00E847FA" w:rsidRDefault="00E847FA" w:rsidP="009375B0">
      <w:pPr>
        <w:pStyle w:val="ListParagraph"/>
        <w:numPr>
          <w:ilvl w:val="0"/>
          <w:numId w:val="39"/>
        </w:numPr>
        <w:spacing w:after="0"/>
        <w:rPr>
          <w:b/>
        </w:rPr>
      </w:pPr>
      <w:r w:rsidRPr="00E847FA">
        <w:rPr>
          <w:b/>
        </w:rPr>
        <w:t>InputStream</w:t>
      </w:r>
      <w:r w:rsidRPr="00E847FA">
        <w:rPr>
          <w:b/>
        </w:rPr>
        <w:tab/>
      </w:r>
      <w:r>
        <w:rPr>
          <w:b/>
        </w:rPr>
        <w:tab/>
      </w:r>
      <w:r w:rsidRPr="00E847FA">
        <w:rPr>
          <w:b/>
        </w:rPr>
        <w:t>getBinaryStream(String column)</w:t>
      </w:r>
    </w:p>
    <w:p w:rsidR="00302371" w:rsidRDefault="00302371" w:rsidP="00F35A38"/>
    <w:p w:rsidR="001E739D" w:rsidRPr="00DE04F7" w:rsidRDefault="00DF2E85" w:rsidP="00E847FA">
      <w:pPr>
        <w:spacing w:after="0"/>
        <w:rPr>
          <w:b/>
          <w:u w:val="single"/>
        </w:rPr>
      </w:pPr>
      <w:r w:rsidRPr="00DE04F7">
        <w:rPr>
          <w:b/>
          <w:u w:val="single"/>
        </w:rPr>
        <w:t>Steps:</w:t>
      </w:r>
    </w:p>
    <w:p w:rsidR="00DF2E85" w:rsidRPr="00DF2E85" w:rsidRDefault="00DF2E85" w:rsidP="009375B0">
      <w:pPr>
        <w:pStyle w:val="ListParagraph"/>
        <w:numPr>
          <w:ilvl w:val="0"/>
          <w:numId w:val="37"/>
        </w:numPr>
        <w:shd w:val="clear" w:color="auto" w:fill="FFFFFF"/>
        <w:spacing w:after="0" w:line="345" w:lineRule="atLeast"/>
        <w:jc w:val="both"/>
        <w:rPr>
          <w:rFonts w:eastAsia="Times New Roman" w:cs="Times New Roman"/>
          <w:b/>
          <w:color w:val="000000"/>
          <w:lang w:eastAsia="en-US"/>
        </w:rPr>
      </w:pPr>
      <w:r w:rsidRPr="00DF2E85">
        <w:rPr>
          <w:b/>
        </w:rPr>
        <w:t>Read Image/ video data by using InputStream</w:t>
      </w:r>
    </w:p>
    <w:p w:rsidR="00DF2E85" w:rsidRDefault="00DF2E85" w:rsidP="00DF2E85">
      <w:pPr>
        <w:pStyle w:val="ListParagraph"/>
        <w:shd w:val="clear" w:color="auto" w:fill="FFFFFF"/>
        <w:spacing w:after="0" w:line="345" w:lineRule="atLeast"/>
        <w:jc w:val="both"/>
        <w:rPr>
          <w:rFonts w:eastAsia="Times New Roman" w:cs="Times New Roman"/>
          <w:color w:val="000000"/>
          <w:bdr w:val="none" w:sz="0" w:space="0" w:color="auto" w:frame="1"/>
          <w:lang w:eastAsia="en-US"/>
        </w:rPr>
      </w:pPr>
      <w:r w:rsidRPr="00DF2E85">
        <w:rPr>
          <w:rFonts w:eastAsia="Times New Roman" w:cs="Times New Roman"/>
          <w:color w:val="000000"/>
          <w:bdr w:val="none" w:sz="0" w:space="0" w:color="auto" w:frame="1"/>
          <w:lang w:eastAsia="en-US"/>
        </w:rPr>
        <w:t>FileInputStream </w:t>
      </w:r>
      <w:r w:rsidR="003010C0">
        <w:rPr>
          <w:rFonts w:eastAsia="Times New Roman" w:cs="Times New Roman"/>
          <w:color w:val="000000"/>
          <w:bdr w:val="none" w:sz="0" w:space="0" w:color="auto" w:frame="1"/>
          <w:lang w:eastAsia="en-US"/>
        </w:rPr>
        <w:t>fis</w:t>
      </w:r>
      <w:r w:rsidRPr="00DF2E85">
        <w:rPr>
          <w:rFonts w:eastAsia="Times New Roman" w:cs="Times New Roman"/>
          <w:color w:val="000000"/>
          <w:bdr w:val="none" w:sz="0" w:space="0" w:color="auto" w:frame="1"/>
          <w:lang w:eastAsia="en-US"/>
        </w:rPr>
        <w:t>=</w:t>
      </w:r>
      <w:r w:rsidRPr="00DF2E85">
        <w:rPr>
          <w:rFonts w:eastAsia="Times New Roman" w:cs="Times New Roman"/>
          <w:b/>
          <w:bCs/>
          <w:color w:val="006699"/>
          <w:bdr w:val="none" w:sz="0" w:space="0" w:color="auto" w:frame="1"/>
          <w:lang w:eastAsia="en-US"/>
        </w:rPr>
        <w:t>new</w:t>
      </w:r>
      <w:r w:rsidRPr="00DF2E85">
        <w:rPr>
          <w:rFonts w:eastAsia="Times New Roman" w:cs="Times New Roman"/>
          <w:color w:val="000000"/>
          <w:bdr w:val="none" w:sz="0" w:space="0" w:color="auto" w:frame="1"/>
          <w:lang w:eastAsia="en-US"/>
        </w:rPr>
        <w:t> FileInputStream(</w:t>
      </w:r>
      <w:r w:rsidRPr="00DF2E85">
        <w:rPr>
          <w:rFonts w:eastAsia="Times New Roman" w:cs="Times New Roman"/>
          <w:color w:val="0000FF"/>
          <w:bdr w:val="none" w:sz="0" w:space="0" w:color="auto" w:frame="1"/>
          <w:lang w:eastAsia="en-US"/>
        </w:rPr>
        <w:t>"d:\\g.jpg"</w:t>
      </w:r>
      <w:r w:rsidRPr="00DF2E85">
        <w:rPr>
          <w:rFonts w:eastAsia="Times New Roman" w:cs="Times New Roman"/>
          <w:color w:val="000000"/>
          <w:bdr w:val="none" w:sz="0" w:space="0" w:color="auto" w:frame="1"/>
          <w:lang w:eastAsia="en-US"/>
        </w:rPr>
        <w:t>);  </w:t>
      </w:r>
    </w:p>
    <w:p w:rsidR="00DF2E85" w:rsidRDefault="00DF2E85" w:rsidP="00DC3862">
      <w:pPr>
        <w:pStyle w:val="ListParagraph"/>
        <w:shd w:val="clear" w:color="auto" w:fill="FFFFFF"/>
        <w:spacing w:after="0" w:line="345" w:lineRule="atLeast"/>
        <w:jc w:val="both"/>
        <w:rPr>
          <w:rFonts w:eastAsia="Times New Roman" w:cs="Times New Roman"/>
          <w:color w:val="000000"/>
          <w:lang w:eastAsia="en-US"/>
        </w:rPr>
      </w:pPr>
    </w:p>
    <w:p w:rsidR="00DC3862" w:rsidRPr="00C1218C" w:rsidRDefault="009A5102" w:rsidP="009375B0">
      <w:pPr>
        <w:pStyle w:val="ListParagraph"/>
        <w:numPr>
          <w:ilvl w:val="0"/>
          <w:numId w:val="37"/>
        </w:numPr>
        <w:shd w:val="clear" w:color="auto" w:fill="FFFFFF"/>
        <w:spacing w:after="0" w:line="345" w:lineRule="atLeast"/>
        <w:jc w:val="both"/>
        <w:rPr>
          <w:rFonts w:eastAsia="Times New Roman" w:cs="Times New Roman"/>
          <w:b/>
          <w:color w:val="000000"/>
          <w:lang w:eastAsia="en-US"/>
        </w:rPr>
      </w:pPr>
      <w:r w:rsidRPr="00C1218C">
        <w:rPr>
          <w:rFonts w:eastAsia="Times New Roman" w:cs="Times New Roman"/>
          <w:b/>
          <w:color w:val="000000"/>
          <w:lang w:eastAsia="en-US"/>
        </w:rPr>
        <w:t>Create PreparedStatement Object to write insert image query</w:t>
      </w:r>
    </w:p>
    <w:p w:rsidR="009A5102" w:rsidRDefault="00C1218C" w:rsidP="009A5102">
      <w:pPr>
        <w:pStyle w:val="ListParagraph"/>
        <w:shd w:val="clear" w:color="auto" w:fill="FFFFFF"/>
        <w:spacing w:after="0" w:line="345" w:lineRule="atLeast"/>
        <w:jc w:val="both"/>
        <w:rPr>
          <w:color w:val="000000"/>
          <w:bdr w:val="none" w:sz="0" w:space="0" w:color="auto" w:frame="1"/>
          <w:shd w:val="clear" w:color="auto" w:fill="FFFFFF"/>
        </w:rPr>
      </w:pPr>
      <w:r>
        <w:rPr>
          <w:color w:val="000000"/>
          <w:shd w:val="clear" w:color="auto" w:fill="FFFFFF"/>
        </w:rPr>
        <w:t>PreparedStatement ps=con.prepareStatement(</w:t>
      </w:r>
      <w:r>
        <w:rPr>
          <w:rStyle w:val="string"/>
          <w:color w:val="0000FF"/>
          <w:bdr w:val="none" w:sz="0" w:space="0" w:color="auto" w:frame="1"/>
          <w:shd w:val="clear" w:color="auto" w:fill="FFFFFF"/>
        </w:rPr>
        <w:t>"insert into imgtable values(?,?)"</w:t>
      </w:r>
      <w:r>
        <w:rPr>
          <w:color w:val="000000"/>
          <w:bdr w:val="none" w:sz="0" w:space="0" w:color="auto" w:frame="1"/>
          <w:shd w:val="clear" w:color="auto" w:fill="FFFFFF"/>
        </w:rPr>
        <w:t>); </w:t>
      </w:r>
    </w:p>
    <w:p w:rsidR="00C1218C" w:rsidRDefault="00C1218C" w:rsidP="009A5102">
      <w:pPr>
        <w:pStyle w:val="ListParagraph"/>
        <w:shd w:val="clear" w:color="auto" w:fill="FFFFFF"/>
        <w:spacing w:after="0" w:line="345" w:lineRule="atLeast"/>
        <w:jc w:val="both"/>
        <w:rPr>
          <w:color w:val="000000"/>
          <w:bdr w:val="none" w:sz="0" w:space="0" w:color="auto" w:frame="1"/>
          <w:shd w:val="clear" w:color="auto" w:fill="FFFFFF"/>
        </w:rPr>
      </w:pPr>
    </w:p>
    <w:p w:rsidR="00C1218C" w:rsidRPr="00185CD4" w:rsidRDefault="003010C0" w:rsidP="009375B0">
      <w:pPr>
        <w:pStyle w:val="ListParagraph"/>
        <w:numPr>
          <w:ilvl w:val="0"/>
          <w:numId w:val="37"/>
        </w:numPr>
        <w:shd w:val="clear" w:color="auto" w:fill="FFFFFF"/>
        <w:spacing w:after="0" w:line="345" w:lineRule="atLeast"/>
        <w:jc w:val="both"/>
        <w:rPr>
          <w:rFonts w:eastAsia="Times New Roman" w:cs="Times New Roman"/>
          <w:b/>
          <w:color w:val="000000"/>
          <w:lang w:eastAsia="en-US"/>
        </w:rPr>
      </w:pPr>
      <w:r w:rsidRPr="00185CD4">
        <w:rPr>
          <w:rFonts w:eastAsia="Times New Roman" w:cs="Times New Roman"/>
          <w:b/>
          <w:color w:val="000000"/>
          <w:lang w:eastAsia="en-US"/>
        </w:rPr>
        <w:t>Set parameter values</w:t>
      </w:r>
    </w:p>
    <w:p w:rsidR="003010C0" w:rsidRPr="00B936A4" w:rsidRDefault="003010C0" w:rsidP="00185CD4">
      <w:pPr>
        <w:shd w:val="clear" w:color="auto" w:fill="FFFFFF"/>
        <w:spacing w:after="0" w:line="345" w:lineRule="atLeast"/>
        <w:ind w:left="720"/>
        <w:jc w:val="both"/>
        <w:rPr>
          <w:rFonts w:eastAsia="Times New Roman" w:cs="Times New Roman"/>
          <w:b/>
          <w:color w:val="0070C0"/>
          <w:lang w:eastAsia="en-US"/>
        </w:rPr>
      </w:pPr>
      <w:r w:rsidRPr="00B936A4">
        <w:rPr>
          <w:rFonts w:eastAsia="Times New Roman" w:cs="Times New Roman"/>
          <w:b/>
          <w:color w:val="0070C0"/>
          <w:lang w:eastAsia="en-US"/>
        </w:rPr>
        <w:t>ps.setInt(1, 101);</w:t>
      </w:r>
    </w:p>
    <w:p w:rsidR="003010C0" w:rsidRPr="00B936A4" w:rsidRDefault="003010C0" w:rsidP="00185CD4">
      <w:pPr>
        <w:shd w:val="clear" w:color="auto" w:fill="FFFFFF"/>
        <w:spacing w:after="0" w:line="345" w:lineRule="atLeast"/>
        <w:ind w:firstLine="720"/>
        <w:jc w:val="both"/>
        <w:rPr>
          <w:rFonts w:eastAsia="Times New Roman" w:cs="Times New Roman"/>
          <w:b/>
          <w:color w:val="0070C0"/>
          <w:lang w:eastAsia="en-US"/>
        </w:rPr>
      </w:pPr>
      <w:r w:rsidRPr="00B936A4">
        <w:rPr>
          <w:rFonts w:eastAsia="Times New Roman" w:cs="Times New Roman"/>
          <w:b/>
          <w:color w:val="0070C0"/>
          <w:bdr w:val="none" w:sz="0" w:space="0" w:color="auto" w:frame="1"/>
          <w:lang w:eastAsia="en-US"/>
        </w:rPr>
        <w:t>ps.setBinaryStream(2,fis);</w:t>
      </w:r>
    </w:p>
    <w:p w:rsidR="003010C0" w:rsidRPr="003010C0" w:rsidRDefault="003010C0" w:rsidP="003010C0">
      <w:pPr>
        <w:shd w:val="clear" w:color="auto" w:fill="FFFFFF"/>
        <w:spacing w:after="0" w:line="345" w:lineRule="atLeast"/>
        <w:ind w:left="720"/>
        <w:jc w:val="both"/>
        <w:rPr>
          <w:rFonts w:eastAsia="Times New Roman" w:cs="Times New Roman"/>
          <w:color w:val="000000"/>
          <w:lang w:eastAsia="en-US"/>
        </w:rPr>
      </w:pPr>
    </w:p>
    <w:p w:rsidR="00185CD4" w:rsidRPr="00185CD4" w:rsidRDefault="00185CD4" w:rsidP="009375B0">
      <w:pPr>
        <w:pStyle w:val="ListParagraph"/>
        <w:numPr>
          <w:ilvl w:val="0"/>
          <w:numId w:val="37"/>
        </w:numPr>
      </w:pPr>
      <w:r w:rsidRPr="00185CD4">
        <w:rPr>
          <w:b/>
        </w:rPr>
        <w:t>Execute Query</w:t>
      </w:r>
    </w:p>
    <w:p w:rsidR="00F35A38" w:rsidRDefault="00185CD4" w:rsidP="00185CD4">
      <w:pPr>
        <w:pStyle w:val="ListParagraph"/>
        <w:rPr>
          <w:color w:val="000000"/>
          <w:bdr w:val="none" w:sz="0" w:space="0" w:color="auto" w:frame="1"/>
          <w:shd w:val="clear" w:color="auto" w:fill="FFFFFF"/>
        </w:rPr>
      </w:pPr>
      <w:r w:rsidRPr="00185CD4">
        <w:rPr>
          <w:rStyle w:val="keyword"/>
          <w:b/>
          <w:bCs/>
          <w:color w:val="006699"/>
          <w:bdr w:val="none" w:sz="0" w:space="0" w:color="auto" w:frame="1"/>
          <w:shd w:val="clear" w:color="auto" w:fill="FFFFFF"/>
        </w:rPr>
        <w:t>int</w:t>
      </w:r>
      <w:r w:rsidRPr="00185CD4">
        <w:rPr>
          <w:color w:val="000000"/>
          <w:bdr w:val="none" w:sz="0" w:space="0" w:color="auto" w:frame="1"/>
          <w:shd w:val="clear" w:color="auto" w:fill="FFFFFF"/>
        </w:rPr>
        <w:t> i=ps.executeUpdate();</w:t>
      </w:r>
    </w:p>
    <w:p w:rsidR="00E847FA" w:rsidRDefault="00E847FA" w:rsidP="00185CD4">
      <w:pPr>
        <w:pStyle w:val="ListParagraph"/>
      </w:pPr>
    </w:p>
    <w:p w:rsidR="00E847FA" w:rsidRDefault="00E847FA" w:rsidP="009375B0">
      <w:pPr>
        <w:pStyle w:val="ListParagraph"/>
        <w:numPr>
          <w:ilvl w:val="0"/>
          <w:numId w:val="37"/>
        </w:numPr>
      </w:pPr>
      <w:r>
        <w:t>To get image from table</w:t>
      </w:r>
      <w:r>
        <w:sym w:font="Wingdings" w:char="F0E8"/>
      </w:r>
      <w:r>
        <w:t xml:space="preserve"> execute Select Quey , call on rs object</w:t>
      </w:r>
    </w:p>
    <w:p w:rsidR="00E847FA" w:rsidRDefault="00E847FA" w:rsidP="00E847FA">
      <w:pPr>
        <w:pStyle w:val="ListParagraph"/>
        <w:rPr>
          <w:rFonts w:eastAsia="Times New Roman" w:cs="Times New Roman"/>
          <w:b/>
          <w:color w:val="000000"/>
          <w:lang w:eastAsia="en-US"/>
        </w:rPr>
      </w:pPr>
      <w:r>
        <w:rPr>
          <w:rFonts w:eastAsia="Times New Roman" w:cs="Times New Roman"/>
          <w:b/>
          <w:color w:val="000000"/>
          <w:lang w:eastAsia="en-US"/>
        </w:rPr>
        <w:t>FileInputSteam fs=       rs.getBinarayStream(“column”);</w:t>
      </w:r>
    </w:p>
    <w:p w:rsidR="00277F01" w:rsidRDefault="00277F01" w:rsidP="00E847FA">
      <w:pPr>
        <w:pStyle w:val="ListParagraph"/>
      </w:pPr>
    </w:p>
    <w:p w:rsidR="00277F01" w:rsidRDefault="00277F01" w:rsidP="009375B0">
      <w:pPr>
        <w:pStyle w:val="ListParagraph"/>
        <w:numPr>
          <w:ilvl w:val="0"/>
          <w:numId w:val="37"/>
        </w:numPr>
      </w:pPr>
      <w:r>
        <w:t>Choose Location to Store new Image</w:t>
      </w:r>
    </w:p>
    <w:p w:rsidR="00277F01" w:rsidRDefault="00277F01" w:rsidP="00277F01">
      <w:pPr>
        <w:pStyle w:val="ListParagraph"/>
        <w:rPr>
          <w:rFonts w:ascii="Courier New" w:hAnsi="Courier New" w:cs="Courier New"/>
          <w:color w:val="000000"/>
        </w:rPr>
      </w:pPr>
      <w:r>
        <w:rPr>
          <w:rFonts w:ascii="Courier New" w:hAnsi="Courier New" w:cs="Courier New"/>
          <w:color w:val="000000"/>
        </w:rPr>
        <w:t xml:space="preserve">FileOutputStream </w:t>
      </w:r>
      <w:r>
        <w:rPr>
          <w:rFonts w:ascii="Courier New" w:hAnsi="Courier New" w:cs="Courier New"/>
          <w:color w:val="6A3E3E"/>
        </w:rPr>
        <w:t>fos</w:t>
      </w:r>
      <w:r>
        <w:rPr>
          <w:rFonts w:ascii="Courier New" w:hAnsi="Courier New" w:cs="Courier New"/>
          <w:color w:val="000000"/>
        </w:rPr>
        <w:t xml:space="preserve"> = </w:t>
      </w:r>
      <w:r>
        <w:rPr>
          <w:rFonts w:ascii="Courier New" w:hAnsi="Courier New" w:cs="Courier New"/>
          <w:b/>
          <w:bCs/>
          <w:color w:val="7F0055"/>
        </w:rPr>
        <w:t>new</w:t>
      </w:r>
      <w:r>
        <w:rPr>
          <w:rFonts w:ascii="Courier New" w:hAnsi="Courier New" w:cs="Courier New"/>
          <w:color w:val="000000"/>
        </w:rPr>
        <w:t xml:space="preserve"> FileOutputStream(</w:t>
      </w:r>
      <w:r>
        <w:rPr>
          <w:rFonts w:ascii="Courier New" w:hAnsi="Courier New" w:cs="Courier New"/>
          <w:color w:val="2A00FF"/>
        </w:rPr>
        <w:t>"res/newpict.gif"</w:t>
      </w:r>
      <w:r>
        <w:rPr>
          <w:rFonts w:ascii="Courier New" w:hAnsi="Courier New" w:cs="Courier New"/>
          <w:color w:val="000000"/>
        </w:rPr>
        <w:t>);</w:t>
      </w:r>
    </w:p>
    <w:p w:rsidR="005342C6" w:rsidRDefault="005342C6" w:rsidP="00277F01">
      <w:pPr>
        <w:pStyle w:val="ListParagraph"/>
        <w:rPr>
          <w:rFonts w:ascii="Courier New" w:hAnsi="Courier New" w:cs="Courier New"/>
          <w:color w:val="000000"/>
        </w:rPr>
      </w:pPr>
    </w:p>
    <w:p w:rsidR="00F35A38" w:rsidRDefault="00277F01" w:rsidP="005342C6">
      <w:pPr>
        <w:ind w:left="720"/>
      </w:pPr>
      <w:r>
        <w:t xml:space="preserve"> </w:t>
      </w:r>
      <w:r w:rsidR="005342C6">
        <w:rPr>
          <w:noProof/>
          <w:lang w:eastAsia="en-US"/>
        </w:rPr>
        <w:drawing>
          <wp:inline distT="0" distB="0" distL="0" distR="0" wp14:anchorId="69848720" wp14:editId="1C40C239">
            <wp:extent cx="40767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6700" cy="419100"/>
                    </a:xfrm>
                    <a:prstGeom prst="rect">
                      <a:avLst/>
                    </a:prstGeom>
                  </pic:spPr>
                </pic:pic>
              </a:graphicData>
            </a:graphic>
          </wp:inline>
        </w:drawing>
      </w:r>
    </w:p>
    <w:p w:rsidR="00D309B9" w:rsidRDefault="00D309B9" w:rsidP="00F35A38">
      <w:pPr>
        <w:pStyle w:val="ListParagraph"/>
        <w:ind w:left="360"/>
      </w:pPr>
    </w:p>
    <w:p w:rsidR="00D309B9" w:rsidRDefault="00D309B9" w:rsidP="00F35A38">
      <w:pPr>
        <w:pStyle w:val="ListParagraph"/>
        <w:ind w:left="360"/>
      </w:pPr>
    </w:p>
    <w:p w:rsidR="00D309B9" w:rsidRDefault="00D309B9" w:rsidP="001827DE">
      <w:pPr>
        <w:pStyle w:val="Qsns"/>
        <w:spacing w:after="0" w:line="360" w:lineRule="auto"/>
      </w:pPr>
      <w:r>
        <w:t xml:space="preserve">Example </w:t>
      </w:r>
      <w:r w:rsidR="00CB29E9">
        <w:t>Blob</w:t>
      </w:r>
      <w:r>
        <w:t>Insert Operation</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Blob</w:t>
      </w:r>
      <w:r w:rsidR="00CB29E9">
        <w:rPr>
          <w:rFonts w:ascii="Courier New" w:hAnsi="Courier New" w:cs="Courier New"/>
          <w:color w:val="000000"/>
        </w:rPr>
        <w:t>Insert</w:t>
      </w:r>
      <w:r>
        <w:rPr>
          <w:rFonts w:ascii="Courier New" w:hAnsi="Courier New" w:cs="Courier New"/>
          <w:color w:val="000000"/>
        </w:rPr>
        <w:t xml:space="preserve"> {</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w:t>
      </w:r>
      <w:r>
        <w:rPr>
          <w:rFonts w:ascii="Courier New" w:hAnsi="Courier New" w:cs="Courier New"/>
          <w:color w:val="000000"/>
        </w:rPr>
        <w:t xml:space="preserve"> = </w:t>
      </w:r>
      <w:r>
        <w:rPr>
          <w:rFonts w:ascii="Courier New" w:hAnsi="Courier New" w:cs="Courier New"/>
          <w:color w:val="2A00FF"/>
        </w:rPr>
        <w:t>"root"</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p</w:t>
      </w:r>
      <w:r>
        <w:rPr>
          <w:rFonts w:ascii="Courier New" w:hAnsi="Courier New" w:cs="Courier New"/>
          <w:color w:val="000000"/>
        </w:rPr>
        <w:t xml:space="preserve"> = </w:t>
      </w:r>
      <w:r>
        <w:rPr>
          <w:rFonts w:ascii="Courier New" w:hAnsi="Courier New" w:cs="Courier New"/>
          <w:color w:val="2A00FF"/>
        </w:rPr>
        <w:t>"123456"</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lastRenderedPageBreak/>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6A3E3E"/>
        </w:rPr>
        <w:t>u</w:t>
      </w:r>
      <w:r>
        <w:rPr>
          <w:rFonts w:ascii="Courier New" w:hAnsi="Courier New" w:cs="Courier New"/>
          <w:color w:val="000000"/>
        </w:rPr>
        <w:t xml:space="preserve">, </w:t>
      </w:r>
      <w:r>
        <w:rPr>
          <w:rFonts w:ascii="Courier New" w:hAnsi="Courier New" w:cs="Courier New"/>
          <w:color w:val="6A3E3E"/>
        </w:rPr>
        <w:t>p</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PreparedStatement </w:t>
      </w:r>
      <w:r>
        <w:rPr>
          <w:rFonts w:ascii="Courier New" w:hAnsi="Courier New" w:cs="Courier New"/>
          <w:color w:val="6A3E3E"/>
        </w:rPr>
        <w:t>ps</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.prepareStatement(</w:t>
      </w:r>
      <w:r>
        <w:rPr>
          <w:rFonts w:ascii="Courier New" w:hAnsi="Courier New" w:cs="Courier New"/>
          <w:color w:val="2A00FF"/>
        </w:rPr>
        <w:t>"insert into blobtest values(?,?,?)"</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File </w:t>
      </w:r>
      <w:r>
        <w:rPr>
          <w:rFonts w:ascii="Courier New" w:hAnsi="Courier New" w:cs="Courier New"/>
          <w:color w:val="6A3E3E"/>
        </w:rPr>
        <w:t>f</w:t>
      </w:r>
      <w:r>
        <w:rPr>
          <w:rFonts w:ascii="Courier New" w:hAnsi="Courier New" w:cs="Courier New"/>
          <w:color w:val="000000"/>
        </w:rPr>
        <w:t xml:space="preserve"> = </w:t>
      </w:r>
      <w:r>
        <w:rPr>
          <w:rFonts w:ascii="Courier New" w:hAnsi="Courier New" w:cs="Courier New"/>
          <w:b/>
          <w:bCs/>
          <w:color w:val="7F0055"/>
        </w:rPr>
        <w:t>new</w:t>
      </w:r>
      <w:r>
        <w:rPr>
          <w:rFonts w:ascii="Courier New" w:hAnsi="Courier New" w:cs="Courier New"/>
          <w:color w:val="000000"/>
        </w:rPr>
        <w:t xml:space="preserve"> File(</w:t>
      </w:r>
      <w:r>
        <w:rPr>
          <w:rFonts w:ascii="Courier New" w:hAnsi="Courier New" w:cs="Courier New"/>
          <w:color w:val="2A00FF"/>
        </w:rPr>
        <w:t>"res/img.gif"</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FileInputStream </w:t>
      </w:r>
      <w:r>
        <w:rPr>
          <w:rFonts w:ascii="Courier New" w:hAnsi="Courier New" w:cs="Courier New"/>
          <w:color w:val="6A3E3E"/>
        </w:rPr>
        <w:t>fis</w:t>
      </w:r>
      <w:r>
        <w:rPr>
          <w:rFonts w:ascii="Courier New" w:hAnsi="Courier New" w:cs="Courier New"/>
          <w:color w:val="000000"/>
        </w:rPr>
        <w:t xml:space="preserve"> = </w:t>
      </w:r>
      <w:r>
        <w:rPr>
          <w:rFonts w:ascii="Courier New" w:hAnsi="Courier New" w:cs="Courier New"/>
          <w:b/>
          <w:bCs/>
          <w:color w:val="7F0055"/>
        </w:rPr>
        <w:t>new</w:t>
      </w:r>
      <w:r>
        <w:rPr>
          <w:rFonts w:ascii="Courier New" w:hAnsi="Courier New" w:cs="Courier New"/>
          <w:color w:val="000000"/>
        </w:rPr>
        <w:t xml:space="preserve"> FileInputStream(</w:t>
      </w:r>
      <w:r>
        <w:rPr>
          <w:rFonts w:ascii="Courier New" w:hAnsi="Courier New" w:cs="Courier New"/>
          <w:color w:val="6A3E3E"/>
        </w:rPr>
        <w:t>f</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.setInt(1, 100);</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 xml:space="preserve">.setString(2, </w:t>
      </w:r>
      <w:r>
        <w:rPr>
          <w:rFonts w:ascii="Courier New" w:hAnsi="Courier New" w:cs="Courier New"/>
          <w:color w:val="2A00FF"/>
        </w:rPr>
        <w:t>"johny"</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 xml:space="preserve">.setBinaryStream(3, </w:t>
      </w:r>
      <w:r>
        <w:rPr>
          <w:rFonts w:ascii="Courier New" w:hAnsi="Courier New" w:cs="Courier New"/>
          <w:color w:val="6A3E3E"/>
        </w:rPr>
        <w:t>fis</w:t>
      </w:r>
      <w:r>
        <w:rPr>
          <w:rFonts w:ascii="Courier New" w:hAnsi="Courier New" w:cs="Courier New"/>
          <w:color w:val="000000"/>
        </w:rPr>
        <w:t>,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f</w:t>
      </w:r>
      <w:r>
        <w:rPr>
          <w:rFonts w:ascii="Courier New" w:hAnsi="Courier New" w:cs="Courier New"/>
          <w:color w:val="000000"/>
        </w:rPr>
        <w:t>.length());</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ps</w:t>
      </w:r>
      <w:r>
        <w:rPr>
          <w:rFonts w:ascii="Courier New" w:hAnsi="Courier New" w:cs="Courier New"/>
          <w:color w:val="000000"/>
        </w:rPr>
        <w:t>.executeUpdate();</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"Record is Inserted"</w:t>
      </w:r>
      <w:r>
        <w:rPr>
          <w:rFonts w:ascii="Courier New" w:hAnsi="Courier New" w:cs="Courier New"/>
          <w:color w:val="000000"/>
        </w:rPr>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ab/>
        <w:t>}</w:t>
      </w:r>
    </w:p>
    <w:p w:rsidR="00D309B9" w:rsidRDefault="00D309B9" w:rsidP="00D309B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w:t>
      </w:r>
    </w:p>
    <w:p w:rsidR="001827DE" w:rsidRDefault="001827DE" w:rsidP="001827DE"/>
    <w:p w:rsidR="001D0D63" w:rsidRDefault="001D0D63" w:rsidP="001D0D63">
      <w:pPr>
        <w:pStyle w:val="Qsns"/>
        <w:spacing w:after="0" w:line="360" w:lineRule="auto"/>
      </w:pPr>
      <w:r>
        <w:t>Example BlobInsert Operation</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Blob</w:t>
      </w:r>
      <w:r w:rsidR="001D0D63">
        <w:rPr>
          <w:rFonts w:ascii="Courier New" w:hAnsi="Courier New" w:cs="Courier New"/>
          <w:color w:val="000000"/>
        </w:rPr>
        <w:t>Retrive</w:t>
      </w:r>
      <w:r>
        <w:rPr>
          <w:rFonts w:ascii="Courier New" w:hAnsi="Courier New" w:cs="Courier New"/>
          <w:color w:val="000000"/>
        </w:rPr>
        <w:t xml:space="preserve"> {</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w:t>
      </w:r>
      <w:r>
        <w:rPr>
          <w:rFonts w:ascii="Courier New" w:hAnsi="Courier New" w:cs="Courier New"/>
          <w:color w:val="000000"/>
        </w:rPr>
        <w:t xml:space="preserve"> = </w:t>
      </w:r>
      <w:r>
        <w:rPr>
          <w:rFonts w:ascii="Courier New" w:hAnsi="Courier New" w:cs="Courier New"/>
          <w:color w:val="2A00FF"/>
        </w:rPr>
        <w:t>"root"</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p</w:t>
      </w:r>
      <w:r>
        <w:rPr>
          <w:rFonts w:ascii="Courier New" w:hAnsi="Courier New" w:cs="Courier New"/>
          <w:color w:val="000000"/>
        </w:rPr>
        <w:t xml:space="preserve"> = </w:t>
      </w:r>
      <w:r>
        <w:rPr>
          <w:rFonts w:ascii="Courier New" w:hAnsi="Courier New" w:cs="Courier New"/>
          <w:color w:val="2A00FF"/>
        </w:rPr>
        <w:t>"123456"</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6A3E3E"/>
        </w:rPr>
        <w:t>u</w:t>
      </w:r>
      <w:r>
        <w:rPr>
          <w:rFonts w:ascii="Courier New" w:hAnsi="Courier New" w:cs="Courier New"/>
          <w:color w:val="000000"/>
        </w:rPr>
        <w:t xml:space="preserve">, </w:t>
      </w:r>
      <w:r>
        <w:rPr>
          <w:rFonts w:ascii="Courier New" w:hAnsi="Courier New" w:cs="Courier New"/>
          <w:color w:val="6A3E3E"/>
        </w:rPr>
        <w:t>p</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Statement </w:t>
      </w:r>
      <w:r>
        <w:rPr>
          <w:rFonts w:ascii="Courier New" w:hAnsi="Courier New" w:cs="Courier New"/>
          <w:color w:val="6A3E3E"/>
        </w:rPr>
        <w:t>st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ResultSet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w:t>
      </w:r>
      <w:r>
        <w:rPr>
          <w:rFonts w:ascii="Courier New" w:hAnsi="Courier New" w:cs="Courier New"/>
          <w:color w:val="000000"/>
        </w:rPr>
        <w:t>.executeQuery(</w:t>
      </w:r>
      <w:r>
        <w:rPr>
          <w:rFonts w:ascii="Courier New" w:hAnsi="Courier New" w:cs="Courier New"/>
          <w:color w:val="2A00FF"/>
        </w:rPr>
        <w:t>"select * from blobtest"</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if</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.next()) {</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InputStream </w:t>
      </w:r>
      <w:r>
        <w:rPr>
          <w:rFonts w:ascii="Courier New" w:hAnsi="Courier New" w:cs="Courier New"/>
          <w:color w:val="6A3E3E"/>
        </w:rPr>
        <w:t>in</w:t>
      </w:r>
      <w:r>
        <w:rPr>
          <w:rFonts w:ascii="Courier New" w:hAnsi="Courier New" w:cs="Courier New"/>
          <w:color w:val="000000"/>
        </w:rPr>
        <w:t xml:space="preserve"> = </w:t>
      </w:r>
      <w:r>
        <w:rPr>
          <w:rFonts w:ascii="Courier New" w:hAnsi="Courier New" w:cs="Courier New"/>
          <w:color w:val="6A3E3E"/>
        </w:rPr>
        <w:t>rs</w:t>
      </w:r>
      <w:r>
        <w:rPr>
          <w:rFonts w:ascii="Courier New" w:hAnsi="Courier New" w:cs="Courier New"/>
          <w:color w:val="000000"/>
        </w:rPr>
        <w:t>.getBinaryStream(</w:t>
      </w:r>
      <w:r>
        <w:rPr>
          <w:rFonts w:ascii="Courier New" w:hAnsi="Courier New" w:cs="Courier New"/>
          <w:color w:val="2A00FF"/>
        </w:rPr>
        <w:t>"img"</w:t>
      </w:r>
      <w:r>
        <w:rPr>
          <w:rFonts w:ascii="Courier New" w:hAnsi="Courier New" w:cs="Courier New"/>
          <w:color w:val="000000"/>
        </w:rPr>
        <w:t>);</w:t>
      </w:r>
    </w:p>
    <w:p w:rsidR="009C5FEA" w:rsidRDefault="001D0D63"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sidR="009C5FEA">
        <w:rPr>
          <w:rFonts w:ascii="Courier New" w:hAnsi="Courier New" w:cs="Courier New"/>
          <w:color w:val="000000"/>
        </w:rPr>
        <w:t xml:space="preserve">FileOutputStream </w:t>
      </w:r>
      <w:r w:rsidR="009C5FEA">
        <w:rPr>
          <w:rFonts w:ascii="Courier New" w:hAnsi="Courier New" w:cs="Courier New"/>
          <w:color w:val="6A3E3E"/>
        </w:rPr>
        <w:t>fos</w:t>
      </w:r>
      <w:r w:rsidR="009C5FEA">
        <w:rPr>
          <w:rFonts w:ascii="Courier New" w:hAnsi="Courier New" w:cs="Courier New"/>
          <w:color w:val="000000"/>
        </w:rPr>
        <w:t xml:space="preserve"> = </w:t>
      </w:r>
      <w:r w:rsidR="009C5FEA">
        <w:rPr>
          <w:rFonts w:ascii="Courier New" w:hAnsi="Courier New" w:cs="Courier New"/>
          <w:b/>
          <w:bCs/>
          <w:color w:val="7F0055"/>
        </w:rPr>
        <w:t>new</w:t>
      </w:r>
      <w:r w:rsidR="009C5FEA">
        <w:rPr>
          <w:rFonts w:ascii="Courier New" w:hAnsi="Courier New" w:cs="Courier New"/>
          <w:color w:val="000000"/>
        </w:rPr>
        <w:t xml:space="preserve"> FileOutputStream(</w:t>
      </w:r>
      <w:r w:rsidR="009C5FEA">
        <w:rPr>
          <w:rFonts w:ascii="Courier New" w:hAnsi="Courier New" w:cs="Courier New"/>
          <w:color w:val="2A00FF"/>
        </w:rPr>
        <w:t>"res/newpict.gif"</w:t>
      </w:r>
      <w:r w:rsidR="009C5FEA">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bytesRead</w:t>
      </w:r>
      <w:r>
        <w:rPr>
          <w:rFonts w:ascii="Courier New" w:hAnsi="Courier New" w:cs="Courier New"/>
          <w:color w:val="000000"/>
        </w:rPr>
        <w:t xml:space="preserve"> = 0;</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byte</w:t>
      </w:r>
      <w:r>
        <w:rPr>
          <w:rFonts w:ascii="Courier New" w:hAnsi="Courier New" w:cs="Courier New"/>
          <w:color w:val="000000"/>
        </w:rPr>
        <w:t xml:space="preserve">[] </w:t>
      </w:r>
      <w:r>
        <w:rPr>
          <w:rFonts w:ascii="Courier New" w:hAnsi="Courier New" w:cs="Courier New"/>
          <w:color w:val="6A3E3E"/>
        </w:rPr>
        <w:t>buffer</w:t>
      </w:r>
      <w:r>
        <w:rPr>
          <w:rFonts w:ascii="Courier New" w:hAnsi="Courier New" w:cs="Courier New"/>
          <w:color w:val="000000"/>
        </w:rPr>
        <w:t xml:space="preserve"> = </w:t>
      </w:r>
      <w:r>
        <w:rPr>
          <w:rFonts w:ascii="Courier New" w:hAnsi="Courier New" w:cs="Courier New"/>
          <w:b/>
          <w:bCs/>
          <w:color w:val="7F0055"/>
        </w:rPr>
        <w:t>new</w:t>
      </w:r>
      <w:r>
        <w:rPr>
          <w:rFonts w:ascii="Courier New" w:hAnsi="Courier New" w:cs="Courier New"/>
          <w:color w:val="000000"/>
        </w:rPr>
        <w:t xml:space="preserve"> </w:t>
      </w:r>
      <w:r>
        <w:rPr>
          <w:rFonts w:ascii="Courier New" w:hAnsi="Courier New" w:cs="Courier New"/>
          <w:b/>
          <w:bCs/>
          <w:color w:val="7F0055"/>
        </w:rPr>
        <w:t>byte</w:t>
      </w:r>
      <w:r>
        <w:rPr>
          <w:rFonts w:ascii="Courier New" w:hAnsi="Courier New" w:cs="Courier New"/>
          <w:color w:val="000000"/>
        </w:rPr>
        <w:t>[4096];</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bytesRead</w:t>
      </w:r>
      <w:r>
        <w:rPr>
          <w:rFonts w:ascii="Courier New" w:hAnsi="Courier New" w:cs="Courier New"/>
          <w:color w:val="000000"/>
        </w:rPr>
        <w:t xml:space="preserve"> = </w:t>
      </w:r>
      <w:r>
        <w:rPr>
          <w:rFonts w:ascii="Courier New" w:hAnsi="Courier New" w:cs="Courier New"/>
          <w:color w:val="6A3E3E"/>
        </w:rPr>
        <w:t>in</w:t>
      </w:r>
      <w:r>
        <w:rPr>
          <w:rFonts w:ascii="Courier New" w:hAnsi="Courier New" w:cs="Courier New"/>
          <w:color w:val="000000"/>
        </w:rPr>
        <w:t>.read(</w:t>
      </w:r>
      <w:r>
        <w:rPr>
          <w:rFonts w:ascii="Courier New" w:hAnsi="Courier New" w:cs="Courier New"/>
          <w:color w:val="6A3E3E"/>
        </w:rPr>
        <w:t>buffer</w:t>
      </w:r>
      <w:r>
        <w:rPr>
          <w:rFonts w:ascii="Courier New" w:hAnsi="Courier New" w:cs="Courier New"/>
          <w:color w:val="000000"/>
        </w:rPr>
        <w:t>)) != -1) {</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fos</w:t>
      </w:r>
      <w:r>
        <w:rPr>
          <w:rFonts w:ascii="Courier New" w:hAnsi="Courier New" w:cs="Courier New"/>
          <w:color w:val="000000"/>
        </w:rPr>
        <w:t>.write(</w:t>
      </w:r>
      <w:r>
        <w:rPr>
          <w:rFonts w:ascii="Courier New" w:hAnsi="Courier New" w:cs="Courier New"/>
          <w:color w:val="6A3E3E"/>
        </w:rPr>
        <w:t>buffer</w:t>
      </w:r>
      <w:r>
        <w:rPr>
          <w:rFonts w:ascii="Courier New" w:hAnsi="Courier New" w:cs="Courier New"/>
          <w:color w:val="000000"/>
        </w:rPr>
        <w:t xml:space="preserve">, 0, </w:t>
      </w:r>
      <w:r>
        <w:rPr>
          <w:rFonts w:ascii="Courier New" w:hAnsi="Courier New" w:cs="Courier New"/>
          <w:color w:val="6A3E3E"/>
        </w:rPr>
        <w:t>bytesRead</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"photo is stored in newpict.gif"</w:t>
      </w:r>
      <w:r>
        <w:rPr>
          <w:rFonts w:ascii="Courier New" w:hAnsi="Courier New" w:cs="Courier New"/>
          <w:color w:val="000000"/>
        </w:rPr>
        <w:t>);</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fos</w:t>
      </w:r>
      <w:r>
        <w:rPr>
          <w:rFonts w:ascii="Courier New" w:hAnsi="Courier New" w:cs="Courier New"/>
          <w:color w:val="000000"/>
        </w:rPr>
        <w:t>.close();</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in</w:t>
      </w:r>
      <w:r>
        <w:rPr>
          <w:rFonts w:ascii="Courier New" w:hAnsi="Courier New" w:cs="Courier New"/>
          <w:color w:val="000000"/>
        </w:rPr>
        <w:t>.close();</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rs</w:t>
      </w:r>
      <w:r>
        <w:rPr>
          <w:rFonts w:ascii="Courier New" w:hAnsi="Courier New" w:cs="Courier New"/>
          <w:color w:val="000000"/>
        </w:rPr>
        <w:t>.close();</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.close();</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con</w:t>
      </w:r>
      <w:r>
        <w:rPr>
          <w:rFonts w:ascii="Courier New" w:hAnsi="Courier New" w:cs="Courier New"/>
          <w:color w:val="000000"/>
        </w:rPr>
        <w:t>.close();</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 </w:t>
      </w:r>
      <w:r>
        <w:rPr>
          <w:rFonts w:ascii="Courier New" w:hAnsi="Courier New" w:cs="Courier New"/>
          <w:color w:val="3F7F5F"/>
        </w:rPr>
        <w:t>// if</w:t>
      </w:r>
    </w:p>
    <w:p w:rsidR="009C5FEA" w:rsidRDefault="009C5FEA" w:rsidP="009C5F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r>
        <w:rPr>
          <w:rFonts w:ascii="Courier New" w:hAnsi="Courier New" w:cs="Courier New"/>
          <w:color w:val="3F7F5F"/>
        </w:rPr>
        <w:t>// main</w:t>
      </w:r>
    </w:p>
    <w:p w:rsidR="001827DE" w:rsidRDefault="009C5FEA" w:rsidP="009C5FEA">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r>
        <w:rPr>
          <w:rFonts w:ascii="Courier New" w:hAnsi="Courier New" w:cs="Courier New"/>
          <w:color w:val="3F7F5F"/>
        </w:rPr>
        <w:t>// class</w:t>
      </w:r>
    </w:p>
    <w:p w:rsidR="001827DE" w:rsidRDefault="001827DE" w:rsidP="001827DE"/>
    <w:p w:rsidR="001827DE" w:rsidRDefault="001827DE" w:rsidP="001827DE"/>
    <w:p w:rsidR="00F35A38" w:rsidRDefault="00F35A38" w:rsidP="00F35A38">
      <w:pPr>
        <w:pStyle w:val="Heading2"/>
      </w:pPr>
      <w:bookmarkStart w:id="31" w:name="_Toc4274712"/>
      <w:r>
        <w:t>2.</w:t>
      </w:r>
      <w:r w:rsidR="00F03386">
        <w:t>8</w:t>
      </w:r>
      <w:r>
        <w:t xml:space="preserve"> CLOB</w:t>
      </w:r>
      <w:bookmarkEnd w:id="31"/>
    </w:p>
    <w:p w:rsidR="0091286B" w:rsidRDefault="0091286B" w:rsidP="0091286B">
      <w:r>
        <w:t>We use CLOB objects to store character data like txt files,word files etc</w:t>
      </w:r>
    </w:p>
    <w:p w:rsidR="0091286B" w:rsidRDefault="0091286B" w:rsidP="0091286B">
      <w:r>
        <w:t>We have following methods to Save &amp; Retrive CLOB Objects</w:t>
      </w:r>
    </w:p>
    <w:p w:rsidR="0091286B" w:rsidRPr="00302371" w:rsidRDefault="0091286B" w:rsidP="0091286B">
      <w:pPr>
        <w:spacing w:after="0"/>
        <w:rPr>
          <w:b/>
          <w:u w:val="single"/>
        </w:rPr>
      </w:pPr>
      <w:r w:rsidRPr="00302371">
        <w:rPr>
          <w:b/>
          <w:u w:val="single"/>
        </w:rPr>
        <w:lastRenderedPageBreak/>
        <w:t>To Save</w:t>
      </w:r>
    </w:p>
    <w:p w:rsidR="0091286B" w:rsidRPr="00302371" w:rsidRDefault="0091286B" w:rsidP="009375B0">
      <w:pPr>
        <w:pStyle w:val="ListParagraph"/>
        <w:numPr>
          <w:ilvl w:val="0"/>
          <w:numId w:val="38"/>
        </w:numPr>
        <w:rPr>
          <w:b/>
        </w:rPr>
      </w:pPr>
      <w:r w:rsidRPr="00302371">
        <w:rPr>
          <w:b/>
        </w:rPr>
        <w:t>void</w:t>
      </w:r>
      <w:r w:rsidRPr="00302371">
        <w:rPr>
          <w:b/>
        </w:rPr>
        <w:tab/>
        <w:t>set</w:t>
      </w:r>
      <w:r w:rsidRPr="0091286B">
        <w:rPr>
          <w:b/>
        </w:rPr>
        <w:t>Character</w:t>
      </w:r>
      <w:r w:rsidRPr="00302371">
        <w:rPr>
          <w:b/>
        </w:rPr>
        <w:t>Stream(int parameterIndex, InputStream x)</w:t>
      </w:r>
    </w:p>
    <w:p w:rsidR="0091286B" w:rsidRPr="00302371" w:rsidRDefault="0091286B" w:rsidP="009375B0">
      <w:pPr>
        <w:pStyle w:val="ListParagraph"/>
        <w:numPr>
          <w:ilvl w:val="0"/>
          <w:numId w:val="38"/>
        </w:numPr>
        <w:rPr>
          <w:b/>
        </w:rPr>
      </w:pPr>
      <w:r w:rsidRPr="00302371">
        <w:rPr>
          <w:b/>
        </w:rPr>
        <w:t>void</w:t>
      </w:r>
      <w:r w:rsidRPr="00302371">
        <w:rPr>
          <w:b/>
        </w:rPr>
        <w:tab/>
        <w:t>set</w:t>
      </w:r>
      <w:r w:rsidRPr="0091286B">
        <w:rPr>
          <w:b/>
        </w:rPr>
        <w:t>Character</w:t>
      </w:r>
      <w:r w:rsidRPr="00302371">
        <w:rPr>
          <w:b/>
        </w:rPr>
        <w:t>Stream(int parameterIndex, InputStream x, int length)</w:t>
      </w:r>
    </w:p>
    <w:p w:rsidR="0091286B" w:rsidRPr="00302371" w:rsidRDefault="0091286B" w:rsidP="009375B0">
      <w:pPr>
        <w:pStyle w:val="ListParagraph"/>
        <w:numPr>
          <w:ilvl w:val="0"/>
          <w:numId w:val="38"/>
        </w:numPr>
        <w:rPr>
          <w:b/>
        </w:rPr>
      </w:pPr>
      <w:r w:rsidRPr="00302371">
        <w:rPr>
          <w:b/>
        </w:rPr>
        <w:t>void</w:t>
      </w:r>
      <w:r w:rsidRPr="00302371">
        <w:rPr>
          <w:b/>
        </w:rPr>
        <w:tab/>
        <w:t>set</w:t>
      </w:r>
      <w:r>
        <w:rPr>
          <w:b/>
        </w:rPr>
        <w:t>Clob(int index, C</w:t>
      </w:r>
      <w:r w:rsidRPr="00302371">
        <w:rPr>
          <w:b/>
        </w:rPr>
        <w:t>lob x)</w:t>
      </w:r>
    </w:p>
    <w:p w:rsidR="0091286B" w:rsidRPr="00302371" w:rsidRDefault="0091286B" w:rsidP="009375B0">
      <w:pPr>
        <w:pStyle w:val="ListParagraph"/>
        <w:numPr>
          <w:ilvl w:val="0"/>
          <w:numId w:val="38"/>
        </w:numPr>
        <w:rPr>
          <w:b/>
        </w:rPr>
      </w:pPr>
      <w:r>
        <w:rPr>
          <w:b/>
        </w:rPr>
        <w:t>void</w:t>
      </w:r>
      <w:r>
        <w:rPr>
          <w:b/>
        </w:rPr>
        <w:tab/>
        <w:t>setC</w:t>
      </w:r>
      <w:r w:rsidRPr="00302371">
        <w:rPr>
          <w:b/>
        </w:rPr>
        <w:t>lob(int index,InputStream is)</w:t>
      </w:r>
    </w:p>
    <w:p w:rsidR="0091286B" w:rsidRPr="00302371" w:rsidRDefault="0091286B" w:rsidP="0091286B">
      <w:pPr>
        <w:spacing w:after="0"/>
        <w:rPr>
          <w:b/>
          <w:u w:val="single"/>
        </w:rPr>
      </w:pPr>
      <w:r>
        <w:rPr>
          <w:b/>
          <w:u w:val="single"/>
        </w:rPr>
        <w:t>To Retrive</w:t>
      </w:r>
    </w:p>
    <w:p w:rsidR="0091286B" w:rsidRPr="00E847FA" w:rsidRDefault="0091286B" w:rsidP="009375B0">
      <w:pPr>
        <w:pStyle w:val="ListParagraph"/>
        <w:numPr>
          <w:ilvl w:val="0"/>
          <w:numId w:val="39"/>
        </w:numPr>
        <w:spacing w:after="0"/>
        <w:rPr>
          <w:b/>
        </w:rPr>
      </w:pPr>
      <w:r w:rsidRPr="00E847FA">
        <w:rPr>
          <w:b/>
        </w:rPr>
        <w:t>Blob</w:t>
      </w:r>
      <w:r w:rsidRPr="00E847FA">
        <w:rPr>
          <w:b/>
        </w:rPr>
        <w:tab/>
        <w:t>get</w:t>
      </w:r>
      <w:r>
        <w:rPr>
          <w:b/>
        </w:rPr>
        <w:t>C</w:t>
      </w:r>
      <w:r w:rsidRPr="00E847FA">
        <w:rPr>
          <w:b/>
        </w:rPr>
        <w:t>lob(int columnIndex)</w:t>
      </w:r>
    </w:p>
    <w:p w:rsidR="0091286B" w:rsidRPr="00E847FA" w:rsidRDefault="0091286B" w:rsidP="009375B0">
      <w:pPr>
        <w:pStyle w:val="ListParagraph"/>
        <w:numPr>
          <w:ilvl w:val="0"/>
          <w:numId w:val="39"/>
        </w:numPr>
        <w:spacing w:after="0"/>
        <w:rPr>
          <w:b/>
        </w:rPr>
      </w:pPr>
      <w:r>
        <w:rPr>
          <w:b/>
        </w:rPr>
        <w:t>Blob</w:t>
      </w:r>
      <w:r>
        <w:rPr>
          <w:b/>
        </w:rPr>
        <w:tab/>
        <w:t>getC</w:t>
      </w:r>
      <w:r w:rsidRPr="00E847FA">
        <w:rPr>
          <w:b/>
        </w:rPr>
        <w:t>lob(String columnLabel)</w:t>
      </w:r>
    </w:p>
    <w:p w:rsidR="0091286B" w:rsidRPr="00E847FA" w:rsidRDefault="0091286B" w:rsidP="009375B0">
      <w:pPr>
        <w:pStyle w:val="ListParagraph"/>
        <w:numPr>
          <w:ilvl w:val="0"/>
          <w:numId w:val="39"/>
        </w:numPr>
        <w:spacing w:after="0"/>
        <w:rPr>
          <w:b/>
        </w:rPr>
      </w:pPr>
      <w:r w:rsidRPr="00E847FA">
        <w:rPr>
          <w:b/>
        </w:rPr>
        <w:t>InputStream</w:t>
      </w:r>
      <w:r>
        <w:rPr>
          <w:b/>
        </w:rPr>
        <w:tab/>
      </w:r>
      <w:r w:rsidRPr="00E847FA">
        <w:rPr>
          <w:b/>
        </w:rPr>
        <w:tab/>
      </w:r>
      <w:r>
        <w:rPr>
          <w:b/>
        </w:rPr>
        <w:t>g</w:t>
      </w:r>
      <w:r w:rsidRPr="00302371">
        <w:rPr>
          <w:b/>
        </w:rPr>
        <w:t>et</w:t>
      </w:r>
      <w:r w:rsidRPr="0091286B">
        <w:rPr>
          <w:b/>
        </w:rPr>
        <w:t>Character</w:t>
      </w:r>
      <w:r w:rsidRPr="00302371">
        <w:rPr>
          <w:b/>
        </w:rPr>
        <w:t>Stream</w:t>
      </w:r>
      <w:r w:rsidRPr="00E847FA">
        <w:rPr>
          <w:b/>
        </w:rPr>
        <w:t xml:space="preserve"> (int columnIndex)</w:t>
      </w:r>
    </w:p>
    <w:p w:rsidR="0091286B" w:rsidRPr="00E847FA" w:rsidRDefault="0091286B" w:rsidP="009375B0">
      <w:pPr>
        <w:pStyle w:val="ListParagraph"/>
        <w:numPr>
          <w:ilvl w:val="0"/>
          <w:numId w:val="39"/>
        </w:numPr>
        <w:spacing w:after="0"/>
        <w:rPr>
          <w:b/>
        </w:rPr>
      </w:pPr>
      <w:r w:rsidRPr="00E847FA">
        <w:rPr>
          <w:b/>
        </w:rPr>
        <w:t>InputStream</w:t>
      </w:r>
      <w:r w:rsidRPr="00E847FA">
        <w:rPr>
          <w:b/>
        </w:rPr>
        <w:tab/>
      </w:r>
      <w:r>
        <w:rPr>
          <w:b/>
        </w:rPr>
        <w:tab/>
        <w:t>g</w:t>
      </w:r>
      <w:r w:rsidRPr="00302371">
        <w:rPr>
          <w:b/>
        </w:rPr>
        <w:t>et</w:t>
      </w:r>
      <w:r w:rsidRPr="0091286B">
        <w:rPr>
          <w:b/>
        </w:rPr>
        <w:t>Character</w:t>
      </w:r>
      <w:r w:rsidRPr="00302371">
        <w:rPr>
          <w:b/>
        </w:rPr>
        <w:t>Stream</w:t>
      </w:r>
      <w:r w:rsidRPr="00E847FA">
        <w:rPr>
          <w:b/>
        </w:rPr>
        <w:t xml:space="preserve"> (String column)</w:t>
      </w:r>
    </w:p>
    <w:p w:rsidR="0091286B" w:rsidRDefault="0091286B" w:rsidP="0091286B"/>
    <w:p w:rsidR="0091286B" w:rsidRPr="00DE04F7" w:rsidRDefault="0091286B" w:rsidP="0091286B">
      <w:pPr>
        <w:spacing w:after="0"/>
        <w:rPr>
          <w:b/>
          <w:u w:val="single"/>
        </w:rPr>
      </w:pPr>
      <w:r w:rsidRPr="00DE04F7">
        <w:rPr>
          <w:b/>
          <w:u w:val="single"/>
        </w:rPr>
        <w:t>Steps:</w:t>
      </w:r>
    </w:p>
    <w:p w:rsidR="0091286B" w:rsidRPr="00DF5C53" w:rsidRDefault="0091286B" w:rsidP="009375B0">
      <w:pPr>
        <w:pStyle w:val="ListParagraph"/>
        <w:numPr>
          <w:ilvl w:val="0"/>
          <w:numId w:val="41"/>
        </w:numPr>
        <w:shd w:val="clear" w:color="auto" w:fill="FFFFFF"/>
        <w:spacing w:after="0" w:line="345" w:lineRule="atLeast"/>
        <w:jc w:val="both"/>
        <w:rPr>
          <w:rFonts w:eastAsia="Times New Roman" w:cs="Times New Roman"/>
          <w:b/>
          <w:color w:val="000000"/>
          <w:lang w:eastAsia="en-US"/>
        </w:rPr>
      </w:pPr>
      <w:r w:rsidRPr="00DF5C53">
        <w:rPr>
          <w:b/>
        </w:rPr>
        <w:t xml:space="preserve">Read </w:t>
      </w:r>
      <w:r w:rsidR="00DF5C53">
        <w:rPr>
          <w:b/>
        </w:rPr>
        <w:t>File</w:t>
      </w:r>
      <w:r w:rsidRPr="00DF5C53">
        <w:rPr>
          <w:b/>
        </w:rPr>
        <w:t xml:space="preserve"> data by using InputStream</w:t>
      </w:r>
    </w:p>
    <w:p w:rsidR="0091286B" w:rsidRDefault="0091286B" w:rsidP="0091286B">
      <w:pPr>
        <w:pStyle w:val="ListParagraph"/>
        <w:shd w:val="clear" w:color="auto" w:fill="FFFFFF"/>
        <w:spacing w:after="0" w:line="345" w:lineRule="atLeast"/>
        <w:jc w:val="both"/>
        <w:rPr>
          <w:rFonts w:eastAsia="Times New Roman" w:cs="Times New Roman"/>
          <w:color w:val="000000"/>
          <w:bdr w:val="none" w:sz="0" w:space="0" w:color="auto" w:frame="1"/>
          <w:lang w:eastAsia="en-US"/>
        </w:rPr>
      </w:pPr>
      <w:r w:rsidRPr="00DF2E85">
        <w:rPr>
          <w:rFonts w:eastAsia="Times New Roman" w:cs="Times New Roman"/>
          <w:color w:val="000000"/>
          <w:bdr w:val="none" w:sz="0" w:space="0" w:color="auto" w:frame="1"/>
          <w:lang w:eastAsia="en-US"/>
        </w:rPr>
        <w:t>FileInputStream </w:t>
      </w:r>
      <w:r>
        <w:rPr>
          <w:rFonts w:eastAsia="Times New Roman" w:cs="Times New Roman"/>
          <w:color w:val="000000"/>
          <w:bdr w:val="none" w:sz="0" w:space="0" w:color="auto" w:frame="1"/>
          <w:lang w:eastAsia="en-US"/>
        </w:rPr>
        <w:t>fis</w:t>
      </w:r>
      <w:r w:rsidRPr="00DF2E85">
        <w:rPr>
          <w:rFonts w:eastAsia="Times New Roman" w:cs="Times New Roman"/>
          <w:color w:val="000000"/>
          <w:bdr w:val="none" w:sz="0" w:space="0" w:color="auto" w:frame="1"/>
          <w:lang w:eastAsia="en-US"/>
        </w:rPr>
        <w:t>=</w:t>
      </w:r>
      <w:r w:rsidRPr="00DF2E85">
        <w:rPr>
          <w:rFonts w:eastAsia="Times New Roman" w:cs="Times New Roman"/>
          <w:b/>
          <w:bCs/>
          <w:color w:val="006699"/>
          <w:bdr w:val="none" w:sz="0" w:space="0" w:color="auto" w:frame="1"/>
          <w:lang w:eastAsia="en-US"/>
        </w:rPr>
        <w:t>new</w:t>
      </w:r>
      <w:r w:rsidRPr="00DF2E85">
        <w:rPr>
          <w:rFonts w:eastAsia="Times New Roman" w:cs="Times New Roman"/>
          <w:color w:val="000000"/>
          <w:bdr w:val="none" w:sz="0" w:space="0" w:color="auto" w:frame="1"/>
          <w:lang w:eastAsia="en-US"/>
        </w:rPr>
        <w:t> FileInputStream(</w:t>
      </w:r>
      <w:r w:rsidRPr="00DF2E85">
        <w:rPr>
          <w:rFonts w:eastAsia="Times New Roman" w:cs="Times New Roman"/>
          <w:color w:val="0000FF"/>
          <w:bdr w:val="none" w:sz="0" w:space="0" w:color="auto" w:frame="1"/>
          <w:lang w:eastAsia="en-US"/>
        </w:rPr>
        <w:t>"d:\\g.jpg"</w:t>
      </w:r>
      <w:r w:rsidRPr="00DF2E85">
        <w:rPr>
          <w:rFonts w:eastAsia="Times New Roman" w:cs="Times New Roman"/>
          <w:color w:val="000000"/>
          <w:bdr w:val="none" w:sz="0" w:space="0" w:color="auto" w:frame="1"/>
          <w:lang w:eastAsia="en-US"/>
        </w:rPr>
        <w:t>);  </w:t>
      </w:r>
    </w:p>
    <w:p w:rsidR="0091286B" w:rsidRDefault="0091286B" w:rsidP="0091286B">
      <w:pPr>
        <w:pStyle w:val="ListParagraph"/>
        <w:shd w:val="clear" w:color="auto" w:fill="FFFFFF"/>
        <w:spacing w:after="0" w:line="345" w:lineRule="atLeast"/>
        <w:jc w:val="both"/>
        <w:rPr>
          <w:rFonts w:eastAsia="Times New Roman" w:cs="Times New Roman"/>
          <w:color w:val="000000"/>
          <w:lang w:eastAsia="en-US"/>
        </w:rPr>
      </w:pPr>
    </w:p>
    <w:p w:rsidR="0091286B" w:rsidRPr="00C1218C" w:rsidRDefault="0091286B" w:rsidP="009375B0">
      <w:pPr>
        <w:pStyle w:val="ListParagraph"/>
        <w:numPr>
          <w:ilvl w:val="0"/>
          <w:numId w:val="41"/>
        </w:numPr>
        <w:shd w:val="clear" w:color="auto" w:fill="FFFFFF"/>
        <w:spacing w:after="0" w:line="345" w:lineRule="atLeast"/>
        <w:jc w:val="both"/>
        <w:rPr>
          <w:rFonts w:eastAsia="Times New Roman" w:cs="Times New Roman"/>
          <w:b/>
          <w:color w:val="000000"/>
          <w:lang w:eastAsia="en-US"/>
        </w:rPr>
      </w:pPr>
      <w:r w:rsidRPr="00C1218C">
        <w:rPr>
          <w:rFonts w:eastAsia="Times New Roman" w:cs="Times New Roman"/>
          <w:b/>
          <w:color w:val="000000"/>
          <w:lang w:eastAsia="en-US"/>
        </w:rPr>
        <w:t>Create PreparedStatement Object to write insert image query</w:t>
      </w:r>
    </w:p>
    <w:p w:rsidR="0091286B" w:rsidRDefault="0091286B" w:rsidP="0091286B">
      <w:pPr>
        <w:pStyle w:val="ListParagraph"/>
        <w:shd w:val="clear" w:color="auto" w:fill="FFFFFF"/>
        <w:spacing w:after="0" w:line="345" w:lineRule="atLeast"/>
        <w:jc w:val="both"/>
        <w:rPr>
          <w:color w:val="000000"/>
          <w:bdr w:val="none" w:sz="0" w:space="0" w:color="auto" w:frame="1"/>
          <w:shd w:val="clear" w:color="auto" w:fill="FFFFFF"/>
        </w:rPr>
      </w:pPr>
      <w:r>
        <w:rPr>
          <w:color w:val="000000"/>
          <w:shd w:val="clear" w:color="auto" w:fill="FFFFFF"/>
        </w:rPr>
        <w:t>PreparedStatement ps=con.prepareStatement(</w:t>
      </w:r>
      <w:r>
        <w:rPr>
          <w:rStyle w:val="string"/>
          <w:color w:val="0000FF"/>
          <w:bdr w:val="none" w:sz="0" w:space="0" w:color="auto" w:frame="1"/>
          <w:shd w:val="clear" w:color="auto" w:fill="FFFFFF"/>
        </w:rPr>
        <w:t>"insert into </w:t>
      </w:r>
      <w:r w:rsidR="008A2834">
        <w:rPr>
          <w:rStyle w:val="string"/>
          <w:color w:val="0000FF"/>
          <w:bdr w:val="none" w:sz="0" w:space="0" w:color="auto" w:frame="1"/>
          <w:shd w:val="clear" w:color="auto" w:fill="FFFFFF"/>
        </w:rPr>
        <w:t>filetable</w:t>
      </w:r>
      <w:r>
        <w:rPr>
          <w:rStyle w:val="string"/>
          <w:color w:val="0000FF"/>
          <w:bdr w:val="none" w:sz="0" w:space="0" w:color="auto" w:frame="1"/>
          <w:shd w:val="clear" w:color="auto" w:fill="FFFFFF"/>
        </w:rPr>
        <w:t> values(?,?)"</w:t>
      </w:r>
      <w:r>
        <w:rPr>
          <w:color w:val="000000"/>
          <w:bdr w:val="none" w:sz="0" w:space="0" w:color="auto" w:frame="1"/>
          <w:shd w:val="clear" w:color="auto" w:fill="FFFFFF"/>
        </w:rPr>
        <w:t>); </w:t>
      </w:r>
    </w:p>
    <w:p w:rsidR="0091286B" w:rsidRDefault="0091286B" w:rsidP="0091286B">
      <w:pPr>
        <w:pStyle w:val="ListParagraph"/>
        <w:shd w:val="clear" w:color="auto" w:fill="FFFFFF"/>
        <w:spacing w:after="0" w:line="345" w:lineRule="atLeast"/>
        <w:jc w:val="both"/>
        <w:rPr>
          <w:color w:val="000000"/>
          <w:bdr w:val="none" w:sz="0" w:space="0" w:color="auto" w:frame="1"/>
          <w:shd w:val="clear" w:color="auto" w:fill="FFFFFF"/>
        </w:rPr>
      </w:pPr>
    </w:p>
    <w:p w:rsidR="0091286B" w:rsidRPr="00185CD4" w:rsidRDefault="0091286B" w:rsidP="009375B0">
      <w:pPr>
        <w:pStyle w:val="ListParagraph"/>
        <w:numPr>
          <w:ilvl w:val="0"/>
          <w:numId w:val="41"/>
        </w:numPr>
        <w:shd w:val="clear" w:color="auto" w:fill="FFFFFF"/>
        <w:spacing w:after="0" w:line="345" w:lineRule="atLeast"/>
        <w:jc w:val="both"/>
        <w:rPr>
          <w:rFonts w:eastAsia="Times New Roman" w:cs="Times New Roman"/>
          <w:b/>
          <w:color w:val="000000"/>
          <w:lang w:eastAsia="en-US"/>
        </w:rPr>
      </w:pPr>
      <w:r w:rsidRPr="00185CD4">
        <w:rPr>
          <w:rFonts w:eastAsia="Times New Roman" w:cs="Times New Roman"/>
          <w:b/>
          <w:color w:val="000000"/>
          <w:lang w:eastAsia="en-US"/>
        </w:rPr>
        <w:t>Set parameter values</w:t>
      </w:r>
    </w:p>
    <w:p w:rsidR="0091286B" w:rsidRPr="00B936A4" w:rsidRDefault="0091286B" w:rsidP="0091286B">
      <w:pPr>
        <w:shd w:val="clear" w:color="auto" w:fill="FFFFFF"/>
        <w:spacing w:after="0" w:line="345" w:lineRule="atLeast"/>
        <w:ind w:left="720"/>
        <w:jc w:val="both"/>
        <w:rPr>
          <w:rFonts w:eastAsia="Times New Roman" w:cs="Times New Roman"/>
          <w:b/>
          <w:color w:val="0070C0"/>
          <w:lang w:eastAsia="en-US"/>
        </w:rPr>
      </w:pPr>
      <w:r w:rsidRPr="00B936A4">
        <w:rPr>
          <w:rFonts w:eastAsia="Times New Roman" w:cs="Times New Roman"/>
          <w:b/>
          <w:color w:val="0070C0"/>
          <w:lang w:eastAsia="en-US"/>
        </w:rPr>
        <w:t>ps.setInt(1, 101);</w:t>
      </w:r>
    </w:p>
    <w:p w:rsidR="0091286B" w:rsidRPr="00004CEA" w:rsidRDefault="0091286B" w:rsidP="0091286B">
      <w:pPr>
        <w:shd w:val="clear" w:color="auto" w:fill="FFFFFF"/>
        <w:spacing w:after="0" w:line="345" w:lineRule="atLeast"/>
        <w:ind w:firstLine="720"/>
        <w:jc w:val="both"/>
        <w:rPr>
          <w:rFonts w:eastAsia="Times New Roman" w:cs="Times New Roman"/>
          <w:b/>
          <w:color w:val="0070C0"/>
          <w:lang w:eastAsia="en-US"/>
        </w:rPr>
      </w:pPr>
      <w:r w:rsidRPr="00004CEA">
        <w:rPr>
          <w:rFonts w:eastAsia="Times New Roman" w:cs="Times New Roman"/>
          <w:b/>
          <w:color w:val="0070C0"/>
          <w:bdr w:val="none" w:sz="0" w:space="0" w:color="auto" w:frame="1"/>
          <w:lang w:eastAsia="en-US"/>
        </w:rPr>
        <w:t>ps.</w:t>
      </w:r>
      <w:r w:rsidR="008A2834" w:rsidRPr="00004CEA">
        <w:rPr>
          <w:b/>
          <w:color w:val="0070C0"/>
        </w:rPr>
        <w:t>setCharacterStream</w:t>
      </w:r>
      <w:r w:rsidR="008A2834" w:rsidRPr="00004CEA">
        <w:rPr>
          <w:rFonts w:eastAsia="Times New Roman" w:cs="Times New Roman"/>
          <w:b/>
          <w:color w:val="0070C0"/>
          <w:bdr w:val="none" w:sz="0" w:space="0" w:color="auto" w:frame="1"/>
          <w:lang w:eastAsia="en-US"/>
        </w:rPr>
        <w:t xml:space="preserve"> </w:t>
      </w:r>
      <w:r w:rsidRPr="00004CEA">
        <w:rPr>
          <w:rFonts w:eastAsia="Times New Roman" w:cs="Times New Roman"/>
          <w:b/>
          <w:color w:val="0070C0"/>
          <w:bdr w:val="none" w:sz="0" w:space="0" w:color="auto" w:frame="1"/>
          <w:lang w:eastAsia="en-US"/>
        </w:rPr>
        <w:t>(2,fis);</w:t>
      </w:r>
    </w:p>
    <w:p w:rsidR="0091286B" w:rsidRPr="003010C0" w:rsidRDefault="0091286B" w:rsidP="0091286B">
      <w:pPr>
        <w:shd w:val="clear" w:color="auto" w:fill="FFFFFF"/>
        <w:spacing w:after="0" w:line="345" w:lineRule="atLeast"/>
        <w:ind w:left="720"/>
        <w:jc w:val="both"/>
        <w:rPr>
          <w:rFonts w:eastAsia="Times New Roman" w:cs="Times New Roman"/>
          <w:color w:val="000000"/>
          <w:lang w:eastAsia="en-US"/>
        </w:rPr>
      </w:pPr>
    </w:p>
    <w:p w:rsidR="0091286B" w:rsidRPr="00185CD4" w:rsidRDefault="0091286B" w:rsidP="009375B0">
      <w:pPr>
        <w:pStyle w:val="ListParagraph"/>
        <w:numPr>
          <w:ilvl w:val="0"/>
          <w:numId w:val="41"/>
        </w:numPr>
      </w:pPr>
      <w:r w:rsidRPr="00185CD4">
        <w:rPr>
          <w:b/>
        </w:rPr>
        <w:t>Execute Query</w:t>
      </w:r>
    </w:p>
    <w:p w:rsidR="0091286B" w:rsidRDefault="0091286B" w:rsidP="0091286B">
      <w:pPr>
        <w:pStyle w:val="ListParagraph"/>
        <w:rPr>
          <w:color w:val="000000"/>
          <w:bdr w:val="none" w:sz="0" w:space="0" w:color="auto" w:frame="1"/>
          <w:shd w:val="clear" w:color="auto" w:fill="FFFFFF"/>
        </w:rPr>
      </w:pPr>
      <w:r w:rsidRPr="00185CD4">
        <w:rPr>
          <w:rStyle w:val="keyword"/>
          <w:b/>
          <w:bCs/>
          <w:color w:val="006699"/>
          <w:bdr w:val="none" w:sz="0" w:space="0" w:color="auto" w:frame="1"/>
          <w:shd w:val="clear" w:color="auto" w:fill="FFFFFF"/>
        </w:rPr>
        <w:t>int</w:t>
      </w:r>
      <w:r w:rsidRPr="00185CD4">
        <w:rPr>
          <w:color w:val="000000"/>
          <w:bdr w:val="none" w:sz="0" w:space="0" w:color="auto" w:frame="1"/>
          <w:shd w:val="clear" w:color="auto" w:fill="FFFFFF"/>
        </w:rPr>
        <w:t> i=ps.executeUpdate();</w:t>
      </w:r>
    </w:p>
    <w:p w:rsidR="0091286B" w:rsidRDefault="0091286B" w:rsidP="0091286B">
      <w:pPr>
        <w:pStyle w:val="ListParagraph"/>
      </w:pPr>
    </w:p>
    <w:p w:rsidR="0091286B" w:rsidRDefault="0091286B" w:rsidP="009375B0">
      <w:pPr>
        <w:pStyle w:val="ListParagraph"/>
        <w:numPr>
          <w:ilvl w:val="0"/>
          <w:numId w:val="41"/>
        </w:numPr>
      </w:pPr>
      <w:r>
        <w:t>To get image from table</w:t>
      </w:r>
      <w:r>
        <w:sym w:font="Wingdings" w:char="F0E8"/>
      </w:r>
      <w:r>
        <w:t xml:space="preserve"> execute Select Quey , call on rs object</w:t>
      </w:r>
    </w:p>
    <w:p w:rsidR="0091286B" w:rsidRDefault="0091286B" w:rsidP="0091286B">
      <w:pPr>
        <w:pStyle w:val="ListParagraph"/>
      </w:pPr>
      <w:r>
        <w:rPr>
          <w:rFonts w:eastAsia="Times New Roman" w:cs="Times New Roman"/>
          <w:b/>
          <w:color w:val="000000"/>
          <w:lang w:eastAsia="en-US"/>
        </w:rPr>
        <w:t>FileInputSteam fs=       rs.</w:t>
      </w:r>
      <w:r w:rsidR="008A2834" w:rsidRPr="008A2834">
        <w:rPr>
          <w:b/>
        </w:rPr>
        <w:t xml:space="preserve"> </w:t>
      </w:r>
      <w:r w:rsidR="008A2834">
        <w:rPr>
          <w:b/>
        </w:rPr>
        <w:t>g</w:t>
      </w:r>
      <w:r w:rsidR="008A2834" w:rsidRPr="00302371">
        <w:rPr>
          <w:b/>
        </w:rPr>
        <w:t>et</w:t>
      </w:r>
      <w:r w:rsidR="008A2834" w:rsidRPr="0091286B">
        <w:rPr>
          <w:b/>
        </w:rPr>
        <w:t>Character</w:t>
      </w:r>
      <w:r w:rsidR="008A2834" w:rsidRPr="00302371">
        <w:rPr>
          <w:b/>
        </w:rPr>
        <w:t>Stream</w:t>
      </w:r>
      <w:r w:rsidR="008A2834">
        <w:rPr>
          <w:rFonts w:eastAsia="Times New Roman" w:cs="Times New Roman"/>
          <w:b/>
          <w:color w:val="000000"/>
          <w:lang w:eastAsia="en-US"/>
        </w:rPr>
        <w:t xml:space="preserve"> </w:t>
      </w:r>
      <w:r>
        <w:rPr>
          <w:rFonts w:eastAsia="Times New Roman" w:cs="Times New Roman"/>
          <w:b/>
          <w:color w:val="000000"/>
          <w:lang w:eastAsia="en-US"/>
        </w:rPr>
        <w:t>(“column”);</w:t>
      </w:r>
    </w:p>
    <w:p w:rsidR="00F5731A" w:rsidRDefault="00F5731A" w:rsidP="009C2143"/>
    <w:p w:rsidR="00F5731A" w:rsidRDefault="00F5731A" w:rsidP="009C2143"/>
    <w:p w:rsidR="00F5731A" w:rsidRDefault="00F5731A" w:rsidP="009C2143"/>
    <w:p w:rsidR="00F5731A" w:rsidRDefault="00F5731A" w:rsidP="009C2143"/>
    <w:p w:rsidR="00F5731A" w:rsidRDefault="00F5731A" w:rsidP="009C2143"/>
    <w:p w:rsidR="00F5731A" w:rsidRDefault="00F5731A" w:rsidP="009C2143"/>
    <w:p w:rsidR="009C2143" w:rsidRDefault="009C2143" w:rsidP="009C2143">
      <w:pPr>
        <w:pStyle w:val="Heading2"/>
      </w:pPr>
      <w:bookmarkStart w:id="32" w:name="_Toc4274713"/>
      <w:r>
        <w:t>2.</w:t>
      </w:r>
      <w:r w:rsidR="00F03386">
        <w:t>9</w:t>
      </w:r>
      <w:r>
        <w:t xml:space="preserve"> CallableStatement</w:t>
      </w:r>
      <w:bookmarkEnd w:id="32"/>
    </w:p>
    <w:p w:rsidR="00032BF9" w:rsidRDefault="00032BF9" w:rsidP="00966D75">
      <w:pPr>
        <w:pStyle w:val="NormalWeb"/>
        <w:shd w:val="clear" w:color="auto" w:fill="FFFFFF"/>
        <w:spacing w:line="345" w:lineRule="atLeast"/>
        <w:ind w:left="360"/>
        <w:jc w:val="both"/>
        <w:rPr>
          <w:rFonts w:ascii="Verdana" w:hAnsi="Verdana"/>
          <w:color w:val="000000"/>
          <w:sz w:val="20"/>
          <w:szCs w:val="20"/>
        </w:rPr>
      </w:pPr>
      <w:r>
        <w:rPr>
          <w:rFonts w:ascii="Verdana" w:hAnsi="Verdana"/>
          <w:color w:val="000000"/>
          <w:sz w:val="20"/>
          <w:szCs w:val="20"/>
        </w:rPr>
        <w:t>CallableStatement interface is used to call the</w:t>
      </w:r>
      <w:r>
        <w:rPr>
          <w:rStyle w:val="apple-converted-space"/>
          <w:rFonts w:ascii="Verdana" w:hAnsi="Verdana"/>
          <w:color w:val="000000"/>
          <w:sz w:val="20"/>
          <w:szCs w:val="20"/>
        </w:rPr>
        <w:t> </w:t>
      </w:r>
      <w:r>
        <w:rPr>
          <w:rFonts w:ascii="Verdana" w:hAnsi="Verdana"/>
          <w:b/>
          <w:bCs/>
          <w:color w:val="000000"/>
          <w:sz w:val="20"/>
          <w:szCs w:val="20"/>
        </w:rPr>
        <w:t>stored procedures and functions</w:t>
      </w:r>
      <w:r>
        <w:rPr>
          <w:rFonts w:ascii="Verdana" w:hAnsi="Verdana"/>
          <w:color w:val="000000"/>
          <w:sz w:val="20"/>
          <w:szCs w:val="20"/>
        </w:rPr>
        <w:t>.</w:t>
      </w:r>
    </w:p>
    <w:p w:rsidR="00032BF9" w:rsidRDefault="00032BF9" w:rsidP="00032BF9">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lastRenderedPageBreak/>
        <w:t>We can have business logic on the database by the use of stored procedures and functions that will make the performance better because these are precompiled.</w:t>
      </w:r>
    </w:p>
    <w:p w:rsidR="00032BF9" w:rsidRDefault="00032BF9" w:rsidP="00032BF9">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Suppose you need the get the age of the employee based on the date of birth, you may create a function that receives date as the input and returns age of the employee as the output.</w:t>
      </w:r>
    </w:p>
    <w:tbl>
      <w:tblPr>
        <w:tblW w:w="9696"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08"/>
        <w:gridCol w:w="4788"/>
      </w:tblGrid>
      <w:tr w:rsidR="00966D75" w:rsidRPr="00966D75" w:rsidTr="00966D75">
        <w:trPr>
          <w:trHeight w:val="185"/>
        </w:trPr>
        <w:tc>
          <w:tcPr>
            <w:tcW w:w="4908" w:type="dxa"/>
            <w:shd w:val="clear" w:color="auto" w:fill="D9D9D9" w:themeFill="background1" w:themeFillShade="D9"/>
            <w:tcMar>
              <w:top w:w="75" w:type="dxa"/>
              <w:left w:w="75" w:type="dxa"/>
              <w:bottom w:w="75" w:type="dxa"/>
              <w:right w:w="75" w:type="dxa"/>
            </w:tcMar>
            <w:hideMark/>
          </w:tcPr>
          <w:p w:rsidR="00966D75" w:rsidRPr="00966D75" w:rsidRDefault="00966D75" w:rsidP="00966D75">
            <w:pPr>
              <w:spacing w:after="0" w:line="345" w:lineRule="atLeast"/>
              <w:jc w:val="center"/>
              <w:rPr>
                <w:rFonts w:eastAsia="Times New Roman" w:cs="Times New Roman"/>
                <w:b/>
                <w:bCs/>
                <w:color w:val="000000"/>
                <w:lang w:eastAsia="en-US"/>
              </w:rPr>
            </w:pPr>
            <w:r w:rsidRPr="00966D75">
              <w:rPr>
                <w:rFonts w:eastAsia="Times New Roman" w:cs="Times New Roman"/>
                <w:b/>
                <w:bCs/>
                <w:color w:val="000000"/>
                <w:lang w:eastAsia="en-US"/>
              </w:rPr>
              <w:t>Stored Procedure</w:t>
            </w:r>
          </w:p>
        </w:tc>
        <w:tc>
          <w:tcPr>
            <w:tcW w:w="0" w:type="auto"/>
            <w:shd w:val="clear" w:color="auto" w:fill="D9D9D9" w:themeFill="background1" w:themeFillShade="D9"/>
            <w:tcMar>
              <w:top w:w="75" w:type="dxa"/>
              <w:left w:w="75" w:type="dxa"/>
              <w:bottom w:w="75" w:type="dxa"/>
              <w:right w:w="75" w:type="dxa"/>
            </w:tcMar>
            <w:hideMark/>
          </w:tcPr>
          <w:p w:rsidR="00966D75" w:rsidRPr="00966D75" w:rsidRDefault="00966D75" w:rsidP="00966D75">
            <w:pPr>
              <w:spacing w:after="0" w:line="345" w:lineRule="atLeast"/>
              <w:jc w:val="center"/>
              <w:rPr>
                <w:rFonts w:eastAsia="Times New Roman" w:cs="Times New Roman"/>
                <w:b/>
                <w:bCs/>
                <w:color w:val="000000"/>
                <w:lang w:eastAsia="en-US"/>
              </w:rPr>
            </w:pPr>
            <w:r w:rsidRPr="00966D75">
              <w:rPr>
                <w:rFonts w:eastAsia="Times New Roman" w:cs="Times New Roman"/>
                <w:b/>
                <w:bCs/>
                <w:color w:val="000000"/>
                <w:lang w:eastAsia="en-US"/>
              </w:rPr>
              <w:t>Function</w:t>
            </w:r>
          </w:p>
        </w:tc>
      </w:tr>
      <w:tr w:rsidR="00966D75" w:rsidRPr="00966D75" w:rsidTr="00966D75">
        <w:trPr>
          <w:trHeight w:val="185"/>
        </w:trPr>
        <w:tc>
          <w:tcPr>
            <w:tcW w:w="4908" w:type="dxa"/>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is used to perform business logic.</w:t>
            </w:r>
          </w:p>
        </w:tc>
        <w:tc>
          <w:tcPr>
            <w:tcW w:w="0" w:type="auto"/>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is used to perform calculation.</w:t>
            </w:r>
          </w:p>
        </w:tc>
      </w:tr>
      <w:tr w:rsidR="00966D75" w:rsidRPr="00966D75" w:rsidTr="00966D75">
        <w:trPr>
          <w:trHeight w:val="185"/>
        </w:trPr>
        <w:tc>
          <w:tcPr>
            <w:tcW w:w="4908" w:type="dxa"/>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must not have the return type.</w:t>
            </w:r>
          </w:p>
        </w:tc>
        <w:tc>
          <w:tcPr>
            <w:tcW w:w="0" w:type="auto"/>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must have the return type.</w:t>
            </w:r>
          </w:p>
        </w:tc>
      </w:tr>
      <w:tr w:rsidR="00966D75" w:rsidRPr="00966D75" w:rsidTr="00966D75">
        <w:trPr>
          <w:trHeight w:val="185"/>
        </w:trPr>
        <w:tc>
          <w:tcPr>
            <w:tcW w:w="4908" w:type="dxa"/>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may return 0 or more values.</w:t>
            </w:r>
          </w:p>
        </w:tc>
        <w:tc>
          <w:tcPr>
            <w:tcW w:w="0" w:type="auto"/>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may return only one values.</w:t>
            </w:r>
          </w:p>
        </w:tc>
      </w:tr>
      <w:tr w:rsidR="00966D75" w:rsidRPr="00966D75" w:rsidTr="00966D75">
        <w:trPr>
          <w:trHeight w:val="185"/>
        </w:trPr>
        <w:tc>
          <w:tcPr>
            <w:tcW w:w="4908" w:type="dxa"/>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We can call functions from the procedure.</w:t>
            </w:r>
          </w:p>
        </w:tc>
        <w:tc>
          <w:tcPr>
            <w:tcW w:w="0" w:type="auto"/>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Procedure cannot be called from function.</w:t>
            </w:r>
          </w:p>
        </w:tc>
      </w:tr>
      <w:tr w:rsidR="00966D75" w:rsidRPr="00966D75" w:rsidTr="00966D75">
        <w:trPr>
          <w:trHeight w:val="185"/>
        </w:trPr>
        <w:tc>
          <w:tcPr>
            <w:tcW w:w="4908" w:type="dxa"/>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Pr>
                <w:rFonts w:eastAsia="Times New Roman" w:cs="Times New Roman"/>
                <w:color w:val="000000"/>
                <w:lang w:eastAsia="en-US"/>
              </w:rPr>
              <w:t xml:space="preserve">It </w:t>
            </w:r>
            <w:r w:rsidRPr="00966D75">
              <w:rPr>
                <w:rFonts w:eastAsia="Times New Roman" w:cs="Times New Roman"/>
                <w:color w:val="000000"/>
                <w:lang w:eastAsia="en-US"/>
              </w:rPr>
              <w:t>supports input and output parameters.</w:t>
            </w:r>
          </w:p>
        </w:tc>
        <w:tc>
          <w:tcPr>
            <w:tcW w:w="0" w:type="auto"/>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Function supports only input parameter.</w:t>
            </w:r>
          </w:p>
        </w:tc>
      </w:tr>
      <w:tr w:rsidR="00966D75" w:rsidRPr="00966D75" w:rsidTr="00966D75">
        <w:trPr>
          <w:trHeight w:val="389"/>
        </w:trPr>
        <w:tc>
          <w:tcPr>
            <w:tcW w:w="4908" w:type="dxa"/>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Exception handling using try/catch block can be used in stored procedures.</w:t>
            </w:r>
          </w:p>
        </w:tc>
        <w:tc>
          <w:tcPr>
            <w:tcW w:w="0" w:type="auto"/>
            <w:shd w:val="clear" w:color="auto" w:fill="auto"/>
            <w:tcMar>
              <w:top w:w="75" w:type="dxa"/>
              <w:left w:w="75" w:type="dxa"/>
              <w:bottom w:w="75" w:type="dxa"/>
              <w:right w:w="75" w:type="dxa"/>
            </w:tcMar>
            <w:hideMark/>
          </w:tcPr>
          <w:p w:rsidR="00966D75" w:rsidRPr="00966D75" w:rsidRDefault="00966D75" w:rsidP="00966D75">
            <w:pPr>
              <w:spacing w:after="0" w:line="345" w:lineRule="atLeast"/>
              <w:ind w:left="300"/>
              <w:jc w:val="both"/>
              <w:rPr>
                <w:rFonts w:eastAsia="Times New Roman" w:cs="Times New Roman"/>
                <w:color w:val="000000"/>
                <w:lang w:eastAsia="en-US"/>
              </w:rPr>
            </w:pPr>
            <w:r w:rsidRPr="00966D75">
              <w:rPr>
                <w:rFonts w:eastAsia="Times New Roman" w:cs="Times New Roman"/>
                <w:color w:val="000000"/>
                <w:lang w:eastAsia="en-US"/>
              </w:rPr>
              <w:t>Exception handling using try/catch can't be used in user defined functions.</w:t>
            </w:r>
          </w:p>
        </w:tc>
      </w:tr>
    </w:tbl>
    <w:p w:rsidR="009C2143" w:rsidRDefault="009C2143" w:rsidP="009C2143"/>
    <w:p w:rsidR="009C2143" w:rsidRDefault="00EE7CCF" w:rsidP="009C2143">
      <w:r>
        <w:t>We</w:t>
      </w:r>
      <w:r w:rsidR="008A2C27">
        <w:t xml:space="preserve"> use following method on Connection object to get CallableStatement Object</w:t>
      </w:r>
    </w:p>
    <w:p w:rsidR="008A2C27" w:rsidRPr="008A2C27" w:rsidRDefault="008A2C27" w:rsidP="008A2C27">
      <w:pPr>
        <w:shd w:val="clear" w:color="auto" w:fill="FFFF00"/>
        <w:ind w:left="720"/>
        <w:rPr>
          <w:highlight w:val="yellow"/>
        </w:rPr>
      </w:pPr>
      <w:r w:rsidRPr="008A2C27">
        <w:rPr>
          <w:rStyle w:val="keyword"/>
          <w:b/>
          <w:bCs/>
          <w:color w:val="006699"/>
          <w:highlight w:val="yellow"/>
          <w:bdr w:val="none" w:sz="0" w:space="0" w:color="auto" w:frame="1"/>
          <w:shd w:val="clear" w:color="auto" w:fill="FFFFFF"/>
        </w:rPr>
        <w:t>public</w:t>
      </w:r>
      <w:r w:rsidRPr="008A2C27">
        <w:rPr>
          <w:color w:val="000000"/>
          <w:highlight w:val="yellow"/>
          <w:bdr w:val="none" w:sz="0" w:space="0" w:color="auto" w:frame="1"/>
          <w:shd w:val="clear" w:color="auto" w:fill="FFFFFF"/>
        </w:rPr>
        <w:t> CallableStatement prepareCall</w:t>
      </w:r>
      <w:r w:rsidRPr="008A2C27">
        <w:rPr>
          <w:b/>
          <w:color w:val="000000"/>
          <w:highlight w:val="yellow"/>
          <w:bdr w:val="none" w:sz="0" w:space="0" w:color="auto" w:frame="1"/>
          <w:shd w:val="clear" w:color="auto" w:fill="FFFFFF"/>
        </w:rPr>
        <w:t>(</w:t>
      </w:r>
      <w:r w:rsidRPr="008A2C27">
        <w:rPr>
          <w:rStyle w:val="string"/>
          <w:b/>
          <w:color w:val="0000FF"/>
          <w:highlight w:val="yellow"/>
          <w:bdr w:val="none" w:sz="0" w:space="0" w:color="auto" w:frame="1"/>
          <w:shd w:val="clear" w:color="auto" w:fill="FFFFFF"/>
        </w:rPr>
        <w:t>"{ call procedurename(?,?...?)}"</w:t>
      </w:r>
      <w:r w:rsidRPr="008A2C27">
        <w:rPr>
          <w:b/>
          <w:color w:val="000000"/>
          <w:highlight w:val="yellow"/>
          <w:bdr w:val="none" w:sz="0" w:space="0" w:color="auto" w:frame="1"/>
          <w:shd w:val="clear" w:color="auto" w:fill="FFFFFF"/>
        </w:rPr>
        <w:t>);</w:t>
      </w:r>
    </w:p>
    <w:p w:rsidR="009C2143" w:rsidRDefault="008A2C27" w:rsidP="008A2C27">
      <w:pPr>
        <w:shd w:val="clear" w:color="auto" w:fill="FFFF00"/>
        <w:ind w:left="720"/>
      </w:pPr>
      <w:r w:rsidRPr="008A2C27">
        <w:rPr>
          <w:color w:val="000000"/>
          <w:highlight w:val="yellow"/>
          <w:bdr w:val="none" w:sz="0" w:space="0" w:color="auto" w:frame="1"/>
          <w:shd w:val="clear" w:color="auto" w:fill="FFFFFF"/>
        </w:rPr>
        <w:t>CallableStatement </w:t>
      </w:r>
      <w:r w:rsidR="004D7B6B">
        <w:rPr>
          <w:color w:val="000000"/>
          <w:highlight w:val="yellow"/>
          <w:bdr w:val="none" w:sz="0" w:space="0" w:color="auto" w:frame="1"/>
          <w:shd w:val="clear" w:color="auto" w:fill="FFFFFF"/>
        </w:rPr>
        <w:t>cs</w:t>
      </w:r>
      <w:r w:rsidRPr="008A2C27">
        <w:rPr>
          <w:color w:val="000000"/>
          <w:highlight w:val="yellow"/>
          <w:bdr w:val="none" w:sz="0" w:space="0" w:color="auto" w:frame="1"/>
          <w:shd w:val="clear" w:color="auto" w:fill="FFFFFF"/>
        </w:rPr>
        <w:t>=con.prepareCall</w:t>
      </w:r>
      <w:r w:rsidRPr="008A2C27">
        <w:rPr>
          <w:b/>
          <w:color w:val="000000"/>
          <w:highlight w:val="yellow"/>
          <w:bdr w:val="none" w:sz="0" w:space="0" w:color="auto" w:frame="1"/>
          <w:shd w:val="clear" w:color="auto" w:fill="FFFFFF"/>
        </w:rPr>
        <w:t>(</w:t>
      </w:r>
      <w:r w:rsidRPr="008A2C27">
        <w:rPr>
          <w:rStyle w:val="string"/>
          <w:b/>
          <w:color w:val="0000FF"/>
          <w:highlight w:val="yellow"/>
          <w:bdr w:val="none" w:sz="0" w:space="0" w:color="auto" w:frame="1"/>
          <w:shd w:val="clear" w:color="auto" w:fill="FFFFFF"/>
        </w:rPr>
        <w:t>"{call myprocedure(?,?)}"</w:t>
      </w:r>
      <w:r>
        <w:rPr>
          <w:b/>
          <w:color w:val="000000"/>
          <w:highlight w:val="yellow"/>
          <w:bdr w:val="none" w:sz="0" w:space="0" w:color="auto" w:frame="1"/>
          <w:shd w:val="clear" w:color="auto" w:fill="FFFFFF"/>
        </w:rPr>
        <w:t>);</w:t>
      </w:r>
    </w:p>
    <w:p w:rsidR="008A2C27" w:rsidRDefault="008A2C27" w:rsidP="009C2143"/>
    <w:p w:rsidR="009C2143" w:rsidRDefault="00EE7CCF" w:rsidP="009C2143">
      <w:r>
        <w:t>Example procedeure</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b/>
          <w:color w:val="000000"/>
          <w:bdr w:val="none" w:sz="0" w:space="0" w:color="auto" w:frame="1"/>
          <w:lang w:eastAsia="en-US"/>
        </w:rPr>
        <w:t>create or replace function sum (</w:t>
      </w:r>
      <w:r w:rsidRPr="00EE7CCF">
        <w:rPr>
          <w:rFonts w:eastAsia="Times New Roman" w:cs="Times New Roman"/>
          <w:b/>
          <w:color w:val="FF0000"/>
          <w:bdr w:val="none" w:sz="0" w:space="0" w:color="auto" w:frame="1"/>
          <w:lang w:eastAsia="en-US"/>
        </w:rPr>
        <w:t>n1 </w:t>
      </w:r>
      <w:r w:rsidRPr="00EE7CCF">
        <w:rPr>
          <w:rFonts w:eastAsia="Times New Roman" w:cs="Times New Roman"/>
          <w:b/>
          <w:color w:val="000000"/>
          <w:bdr w:val="none" w:sz="0" w:space="0" w:color="auto" w:frame="1"/>
          <w:lang w:eastAsia="en-US"/>
        </w:rPr>
        <w:t>in </w:t>
      </w:r>
      <w:r w:rsidRPr="00EE7CCF">
        <w:rPr>
          <w:rFonts w:eastAsia="Times New Roman" w:cs="Times New Roman"/>
          <w:b/>
          <w:color w:val="0070C0"/>
          <w:bdr w:val="none" w:sz="0" w:space="0" w:color="auto" w:frame="1"/>
          <w:lang w:eastAsia="en-US"/>
        </w:rPr>
        <w:t>number</w:t>
      </w:r>
      <w:r w:rsidRPr="00EE7CCF">
        <w:rPr>
          <w:rFonts w:eastAsia="Times New Roman" w:cs="Times New Roman"/>
          <w:b/>
          <w:color w:val="000000"/>
          <w:bdr w:val="none" w:sz="0" w:space="0" w:color="auto" w:frame="1"/>
          <w:lang w:eastAsia="en-US"/>
        </w:rPr>
        <w:t>,</w:t>
      </w:r>
      <w:r w:rsidRPr="00EE7CCF">
        <w:rPr>
          <w:rFonts w:eastAsia="Times New Roman" w:cs="Times New Roman"/>
          <w:b/>
          <w:color w:val="FF0000"/>
          <w:bdr w:val="none" w:sz="0" w:space="0" w:color="auto" w:frame="1"/>
          <w:lang w:eastAsia="en-US"/>
        </w:rPr>
        <w:t>n2 </w:t>
      </w:r>
      <w:r w:rsidRPr="00EE7CCF">
        <w:rPr>
          <w:rFonts w:eastAsia="Times New Roman" w:cs="Times New Roman"/>
          <w:b/>
          <w:color w:val="000000"/>
          <w:bdr w:val="none" w:sz="0" w:space="0" w:color="auto" w:frame="1"/>
          <w:lang w:eastAsia="en-US"/>
        </w:rPr>
        <w:t>in </w:t>
      </w:r>
      <w:r w:rsidRPr="00EE7CCF">
        <w:rPr>
          <w:rFonts w:eastAsia="Times New Roman" w:cs="Times New Roman"/>
          <w:b/>
          <w:color w:val="0070C0"/>
          <w:bdr w:val="none" w:sz="0" w:space="0" w:color="auto" w:frame="1"/>
          <w:lang w:eastAsia="en-US"/>
        </w:rPr>
        <w:t>number</w:t>
      </w:r>
      <w:r w:rsidRPr="00EE7CCF">
        <w:rPr>
          <w:rFonts w:eastAsia="Times New Roman" w:cs="Times New Roman"/>
          <w:b/>
          <w:color w:val="000000"/>
          <w:bdr w:val="none" w:sz="0" w:space="0" w:color="auto" w:frame="1"/>
          <w:lang w:eastAsia="en-US"/>
        </w:rPr>
        <w:t>)</w:t>
      </w:r>
      <w:r w:rsidRPr="00EE7CCF">
        <w:rPr>
          <w:rFonts w:eastAsia="Times New Roman" w:cs="Times New Roman"/>
          <w:color w:val="000000"/>
          <w:bdr w:val="none" w:sz="0" w:space="0" w:color="auto" w:frame="1"/>
          <w:lang w:eastAsia="en-US"/>
        </w:rPr>
        <w:t>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b/>
          <w:bCs/>
          <w:color w:val="006699"/>
          <w:bdr w:val="none" w:sz="0" w:space="0" w:color="auto" w:frame="1"/>
          <w:lang w:eastAsia="en-US"/>
        </w:rPr>
        <w:t>return</w:t>
      </w:r>
      <w:r w:rsidRPr="00EE7CCF">
        <w:rPr>
          <w:rFonts w:eastAsia="Times New Roman" w:cs="Times New Roman"/>
          <w:color w:val="000000"/>
          <w:bdr w:val="none" w:sz="0" w:space="0" w:color="auto" w:frame="1"/>
          <w:lang w:eastAsia="en-US"/>
        </w:rPr>
        <w:t> number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color w:val="000000"/>
          <w:bdr w:val="none" w:sz="0" w:space="0" w:color="auto" w:frame="1"/>
          <w:lang w:eastAsia="en-US"/>
        </w:rPr>
        <w:t>is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color w:val="000000"/>
          <w:bdr w:val="none" w:sz="0" w:space="0" w:color="auto" w:frame="1"/>
          <w:lang w:eastAsia="en-US"/>
        </w:rPr>
        <w:t>temp number(</w:t>
      </w:r>
      <w:r w:rsidRPr="00EE7CCF">
        <w:rPr>
          <w:rFonts w:eastAsia="Times New Roman" w:cs="Times New Roman"/>
          <w:color w:val="C00000"/>
          <w:bdr w:val="none" w:sz="0" w:space="0" w:color="auto" w:frame="1"/>
          <w:lang w:eastAsia="en-US"/>
        </w:rPr>
        <w:t>8</w:t>
      </w:r>
      <w:r w:rsidRPr="00EE7CCF">
        <w:rPr>
          <w:rFonts w:eastAsia="Times New Roman" w:cs="Times New Roman"/>
          <w:color w:val="000000"/>
          <w:bdr w:val="none" w:sz="0" w:space="0" w:color="auto" w:frame="1"/>
          <w:lang w:eastAsia="en-US"/>
        </w:rPr>
        <w:t>);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360"/>
        <w:jc w:val="both"/>
        <w:rPr>
          <w:rFonts w:eastAsia="Times New Roman" w:cs="Times New Roman"/>
          <w:color w:val="000000"/>
          <w:highlight w:val="yellow"/>
          <w:lang w:eastAsia="en-US"/>
        </w:rPr>
      </w:pPr>
      <w:r w:rsidRPr="00EE7CCF">
        <w:rPr>
          <w:rFonts w:eastAsia="Times New Roman" w:cs="Times New Roman"/>
          <w:color w:val="000000"/>
          <w:highlight w:val="yellow"/>
          <w:bdr w:val="none" w:sz="0" w:space="0" w:color="auto" w:frame="1"/>
          <w:lang w:eastAsia="en-US"/>
        </w:rPr>
        <w:t>begin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360"/>
        <w:jc w:val="both"/>
        <w:rPr>
          <w:rFonts w:eastAsia="Times New Roman" w:cs="Times New Roman"/>
          <w:color w:val="000000"/>
          <w:highlight w:val="yellow"/>
          <w:lang w:eastAsia="en-US"/>
        </w:rPr>
      </w:pPr>
      <w:r w:rsidRPr="00EE7CCF">
        <w:rPr>
          <w:rFonts w:eastAsia="Times New Roman" w:cs="Times New Roman"/>
          <w:color w:val="000000"/>
          <w:highlight w:val="yellow"/>
          <w:bdr w:val="none" w:sz="0" w:space="0" w:color="auto" w:frame="1"/>
          <w:lang w:eastAsia="en-US"/>
        </w:rPr>
        <w:t xml:space="preserve">        temp :=n1+n2;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b/>
          <w:bCs/>
          <w:color w:val="006699"/>
          <w:highlight w:val="yellow"/>
          <w:bdr w:val="none" w:sz="0" w:space="0" w:color="auto" w:frame="1"/>
          <w:lang w:eastAsia="en-US"/>
        </w:rPr>
        <w:t xml:space="preserve">     return</w:t>
      </w:r>
      <w:r w:rsidRPr="00EE7CCF">
        <w:rPr>
          <w:rFonts w:eastAsia="Times New Roman" w:cs="Times New Roman"/>
          <w:color w:val="000000"/>
          <w:highlight w:val="yellow"/>
          <w:bdr w:val="none" w:sz="0" w:space="0" w:color="auto" w:frame="1"/>
          <w:lang w:eastAsia="en-US"/>
        </w:rPr>
        <w:t> temp;</w:t>
      </w:r>
      <w:r w:rsidRPr="00EE7CCF">
        <w:rPr>
          <w:rFonts w:eastAsia="Times New Roman" w:cs="Times New Roman"/>
          <w:color w:val="000000"/>
          <w:bdr w:val="none" w:sz="0" w:space="0" w:color="auto" w:frame="1"/>
          <w:lang w:eastAsia="en-US"/>
        </w:rPr>
        <w:t>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color w:val="000000"/>
          <w:bdr w:val="none" w:sz="0" w:space="0" w:color="auto" w:frame="1"/>
          <w:lang w:eastAsia="en-US"/>
        </w:rPr>
        <w:t>end;  </w:t>
      </w:r>
    </w:p>
    <w:p w:rsidR="00EE7CCF" w:rsidRPr="00EE7CCF" w:rsidRDefault="00EE7CCF" w:rsidP="00EE7CCF">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EE7CCF">
        <w:rPr>
          <w:rFonts w:eastAsia="Times New Roman" w:cs="Times New Roman"/>
          <w:color w:val="000000"/>
          <w:bdr w:val="none" w:sz="0" w:space="0" w:color="auto" w:frame="1"/>
          <w:lang w:eastAsia="en-US"/>
        </w:rPr>
        <w:t>/  </w:t>
      </w:r>
    </w:p>
    <w:p w:rsidR="00EE7CCF" w:rsidRDefault="00EE7CCF" w:rsidP="009C2143"/>
    <w:p w:rsidR="009C2143" w:rsidRDefault="00EE7CCF" w:rsidP="009C2143">
      <w:r>
        <w:t>In above example n1, n2 are Input Paramaters &amp; temp is the Output parameter</w:t>
      </w:r>
    </w:p>
    <w:p w:rsidR="00EE7CCF" w:rsidRDefault="004D7B6B" w:rsidP="00DA507E">
      <w:pPr>
        <w:spacing w:after="0"/>
      </w:pPr>
      <w:r w:rsidRPr="00DA507E">
        <w:rPr>
          <w:b/>
        </w:rPr>
        <w:t>To set Input Paramaters</w:t>
      </w:r>
      <w:r>
        <w:t xml:space="preserve"> we use setXXX(int index, </w:t>
      </w:r>
      <w:r w:rsidR="00DA507E">
        <w:t>Value</w:t>
      </w:r>
      <w:r>
        <w:t>) methods</w:t>
      </w:r>
    </w:p>
    <w:p w:rsidR="004D7B6B" w:rsidRPr="00DA507E" w:rsidRDefault="004D7B6B" w:rsidP="00DA507E">
      <w:pPr>
        <w:spacing w:after="0"/>
        <w:rPr>
          <w:b/>
          <w:color w:val="0070C0"/>
        </w:rPr>
      </w:pPr>
      <w:r>
        <w:tab/>
      </w:r>
      <w:r w:rsidR="00DA507E" w:rsidRPr="00DA507E">
        <w:rPr>
          <w:b/>
          <w:color w:val="0070C0"/>
        </w:rPr>
        <w:t>cs.setInt(1, 10);</w:t>
      </w:r>
    </w:p>
    <w:p w:rsidR="00DA507E" w:rsidRPr="00DA507E" w:rsidRDefault="00DA507E" w:rsidP="00DA507E">
      <w:pPr>
        <w:spacing w:after="0"/>
        <w:ind w:firstLine="720"/>
        <w:rPr>
          <w:b/>
          <w:color w:val="0070C0"/>
        </w:rPr>
      </w:pPr>
      <w:r w:rsidRPr="00DA507E">
        <w:rPr>
          <w:b/>
          <w:color w:val="0070C0"/>
        </w:rPr>
        <w:lastRenderedPageBreak/>
        <w:t>cs.setInt(2, 20);</w:t>
      </w:r>
    </w:p>
    <w:p w:rsidR="00DA507E" w:rsidRDefault="00DA507E" w:rsidP="009C2143"/>
    <w:p w:rsidR="00DA507E" w:rsidRDefault="00DA507E" w:rsidP="00DA507E">
      <w:pPr>
        <w:spacing w:after="0"/>
      </w:pPr>
      <w:r w:rsidRPr="00DA507E">
        <w:rPr>
          <w:b/>
        </w:rPr>
        <w:t xml:space="preserve">To set </w:t>
      </w:r>
      <w:r>
        <w:rPr>
          <w:b/>
        </w:rPr>
        <w:t>Output</w:t>
      </w:r>
      <w:r w:rsidRPr="00DA507E">
        <w:rPr>
          <w:b/>
        </w:rPr>
        <w:t xml:space="preserve"> Paramaters</w:t>
      </w:r>
      <w:r>
        <w:t xml:space="preserve"> we use registerOutParameter(int index, Type.TYPE) method</w:t>
      </w:r>
    </w:p>
    <w:p w:rsidR="004D7B6B" w:rsidRDefault="00DA507E" w:rsidP="009C2143">
      <w:pPr>
        <w:rPr>
          <w:b/>
          <w:color w:val="0070C0"/>
        </w:rPr>
      </w:pPr>
      <w:r>
        <w:tab/>
      </w:r>
      <w:r w:rsidRPr="00DA507E">
        <w:rPr>
          <w:b/>
          <w:color w:val="0070C0"/>
        </w:rPr>
        <w:t>cs.</w:t>
      </w:r>
      <w:r>
        <w:rPr>
          <w:b/>
          <w:color w:val="0070C0"/>
        </w:rPr>
        <w:t>registerOutParameter</w:t>
      </w:r>
      <w:r w:rsidRPr="00DA507E">
        <w:rPr>
          <w:b/>
          <w:color w:val="0070C0"/>
        </w:rPr>
        <w:t xml:space="preserve">(1, </w:t>
      </w:r>
      <w:r>
        <w:rPr>
          <w:b/>
          <w:color w:val="0070C0"/>
        </w:rPr>
        <w:t>Types.INTEGER</w:t>
      </w:r>
      <w:r w:rsidRPr="00DA507E">
        <w:rPr>
          <w:b/>
          <w:color w:val="0070C0"/>
        </w:rPr>
        <w:t>);</w:t>
      </w:r>
    </w:p>
    <w:p w:rsidR="004A4C1C" w:rsidRDefault="004A4C1C" w:rsidP="00751F01">
      <w:pPr>
        <w:spacing w:line="480" w:lineRule="auto"/>
        <w:ind w:left="720"/>
      </w:pPr>
      <w:r w:rsidRPr="004A4C1C">
        <w:rPr>
          <w:noProof/>
          <w:lang w:eastAsia="en-US"/>
        </w:rPr>
        <w:drawing>
          <wp:inline distT="0" distB="0" distL="0" distR="0" wp14:anchorId="7B67D840" wp14:editId="59DFFD65">
            <wp:extent cx="3219450" cy="1095375"/>
            <wp:effectExtent l="0" t="0" r="0" b="9525"/>
            <wp:docPr id="2" name="Picture 2" descr="E:\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Desktop\tem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19450" cy="1095375"/>
                    </a:xfrm>
                    <a:prstGeom prst="rect">
                      <a:avLst/>
                    </a:prstGeom>
                    <a:noFill/>
                    <a:ln>
                      <a:noFill/>
                    </a:ln>
                  </pic:spPr>
                </pic:pic>
              </a:graphicData>
            </a:graphic>
          </wp:inline>
        </w:drawing>
      </w:r>
    </w:p>
    <w:p w:rsidR="004A4C1C" w:rsidRDefault="004A4C1C" w:rsidP="004A4C1C">
      <w:pPr>
        <w:spacing w:after="0"/>
      </w:pPr>
      <w:r w:rsidRPr="00DA507E">
        <w:rPr>
          <w:b/>
        </w:rPr>
        <w:t xml:space="preserve">To </w:t>
      </w:r>
      <w:r>
        <w:rPr>
          <w:b/>
        </w:rPr>
        <w:t xml:space="preserve">excute CallableStatement </w:t>
      </w:r>
      <w:r>
        <w:t xml:space="preserve">we use </w:t>
      </w:r>
      <w:r w:rsidRPr="004A4C1C">
        <w:rPr>
          <w:b/>
          <w:color w:val="0070C0"/>
        </w:rPr>
        <w:t>execute()</w:t>
      </w:r>
      <w:r w:rsidRPr="004A4C1C">
        <w:rPr>
          <w:color w:val="0070C0"/>
        </w:rPr>
        <w:t xml:space="preserve"> </w:t>
      </w:r>
      <w:r>
        <w:t>method</w:t>
      </w:r>
    </w:p>
    <w:p w:rsidR="00C012F6" w:rsidRPr="00DA507E" w:rsidRDefault="00C012F6" w:rsidP="00C012F6">
      <w:pPr>
        <w:spacing w:after="0"/>
        <w:ind w:firstLine="720"/>
        <w:rPr>
          <w:b/>
          <w:color w:val="0070C0"/>
        </w:rPr>
      </w:pPr>
      <w:r w:rsidRPr="00DA507E">
        <w:rPr>
          <w:b/>
          <w:color w:val="0070C0"/>
        </w:rPr>
        <w:t>cs.</w:t>
      </w:r>
      <w:r>
        <w:rPr>
          <w:b/>
          <w:color w:val="0070C0"/>
        </w:rPr>
        <w:t>execute()</w:t>
      </w:r>
      <w:r w:rsidRPr="00DA507E">
        <w:rPr>
          <w:b/>
          <w:color w:val="0070C0"/>
        </w:rPr>
        <w:t>;</w:t>
      </w:r>
    </w:p>
    <w:p w:rsidR="004A4C1C" w:rsidRDefault="004A4C1C" w:rsidP="004A4C1C"/>
    <w:p w:rsidR="00D42C44" w:rsidRDefault="00D42C44" w:rsidP="00D42C44">
      <w:pPr>
        <w:spacing w:after="0"/>
      </w:pPr>
      <w:r w:rsidRPr="00DA507E">
        <w:rPr>
          <w:b/>
        </w:rPr>
        <w:t xml:space="preserve">To </w:t>
      </w:r>
      <w:r>
        <w:rPr>
          <w:b/>
        </w:rPr>
        <w:t xml:space="preserve">Get results  </w:t>
      </w:r>
      <w:r>
        <w:t xml:space="preserve">we use </w:t>
      </w:r>
      <w:r>
        <w:rPr>
          <w:b/>
          <w:color w:val="0070C0"/>
        </w:rPr>
        <w:t>getXXX(int outputParamIndex)</w:t>
      </w:r>
      <w:r w:rsidRPr="004A4C1C">
        <w:rPr>
          <w:color w:val="0070C0"/>
        </w:rPr>
        <w:t xml:space="preserve"> </w:t>
      </w:r>
      <w:r>
        <w:t>method</w:t>
      </w:r>
    </w:p>
    <w:p w:rsidR="00D42C44" w:rsidRPr="00DA507E" w:rsidRDefault="00D42C44" w:rsidP="00D42C44">
      <w:pPr>
        <w:spacing w:after="0"/>
        <w:ind w:firstLine="720"/>
        <w:rPr>
          <w:b/>
          <w:color w:val="0070C0"/>
        </w:rPr>
      </w:pPr>
      <w:r w:rsidRPr="00DA507E">
        <w:rPr>
          <w:b/>
          <w:color w:val="0070C0"/>
        </w:rPr>
        <w:t>cs.</w:t>
      </w:r>
      <w:r>
        <w:rPr>
          <w:b/>
          <w:color w:val="0070C0"/>
        </w:rPr>
        <w:t>getInt(1);</w:t>
      </w:r>
    </w:p>
    <w:p w:rsidR="00751F01" w:rsidRDefault="00751F01" w:rsidP="004A4C1C"/>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b/>
          <w:bCs/>
          <w:color w:val="006699"/>
          <w:bdr w:val="none" w:sz="0" w:space="0" w:color="auto" w:frame="1"/>
          <w:lang w:eastAsia="en-US"/>
        </w:rPr>
        <w:t>public</w:t>
      </w:r>
      <w:r w:rsidRPr="00BE75ED">
        <w:rPr>
          <w:rFonts w:eastAsia="Times New Roman" w:cs="Times New Roman"/>
          <w:color w:val="000000"/>
          <w:bdr w:val="none" w:sz="0" w:space="0" w:color="auto" w:frame="1"/>
          <w:lang w:eastAsia="en-US"/>
        </w:rPr>
        <w:t> </w:t>
      </w:r>
      <w:r w:rsidRPr="00BE75ED">
        <w:rPr>
          <w:rFonts w:eastAsia="Times New Roman" w:cs="Times New Roman"/>
          <w:b/>
          <w:bCs/>
          <w:color w:val="006699"/>
          <w:bdr w:val="none" w:sz="0" w:space="0" w:color="auto" w:frame="1"/>
          <w:lang w:eastAsia="en-US"/>
        </w:rPr>
        <w:t>class</w:t>
      </w:r>
      <w:r w:rsidRPr="00BE75ED">
        <w:rPr>
          <w:rFonts w:eastAsia="Times New Roman" w:cs="Times New Roman"/>
          <w:color w:val="000000"/>
          <w:bdr w:val="none" w:sz="0" w:space="0" w:color="auto" w:frame="1"/>
          <w:lang w:eastAsia="en-US"/>
        </w:rPr>
        <w:t> FuncSum {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b/>
          <w:bCs/>
          <w:color w:val="006699"/>
          <w:bdr w:val="none" w:sz="0" w:space="0" w:color="auto" w:frame="1"/>
          <w:lang w:eastAsia="en-US"/>
        </w:rPr>
        <w:t>public</w:t>
      </w:r>
      <w:r w:rsidRPr="00BE75ED">
        <w:rPr>
          <w:rFonts w:eastAsia="Times New Roman" w:cs="Times New Roman"/>
          <w:color w:val="000000"/>
          <w:bdr w:val="none" w:sz="0" w:space="0" w:color="auto" w:frame="1"/>
          <w:lang w:eastAsia="en-US"/>
        </w:rPr>
        <w:t> </w:t>
      </w:r>
      <w:r w:rsidRPr="00BE75ED">
        <w:rPr>
          <w:rFonts w:eastAsia="Times New Roman" w:cs="Times New Roman"/>
          <w:b/>
          <w:bCs/>
          <w:color w:val="006699"/>
          <w:bdr w:val="none" w:sz="0" w:space="0" w:color="auto" w:frame="1"/>
          <w:lang w:eastAsia="en-US"/>
        </w:rPr>
        <w:t>static</w:t>
      </w:r>
      <w:r w:rsidRPr="00BE75ED">
        <w:rPr>
          <w:rFonts w:eastAsia="Times New Roman" w:cs="Times New Roman"/>
          <w:color w:val="000000"/>
          <w:bdr w:val="none" w:sz="0" w:space="0" w:color="auto" w:frame="1"/>
          <w:lang w:eastAsia="en-US"/>
        </w:rPr>
        <w:t> </w:t>
      </w:r>
      <w:r w:rsidRPr="00BE75ED">
        <w:rPr>
          <w:rFonts w:eastAsia="Times New Roman" w:cs="Times New Roman"/>
          <w:b/>
          <w:bCs/>
          <w:color w:val="006699"/>
          <w:bdr w:val="none" w:sz="0" w:space="0" w:color="auto" w:frame="1"/>
          <w:lang w:eastAsia="en-US"/>
        </w:rPr>
        <w:t>void</w:t>
      </w:r>
      <w:r w:rsidRPr="00BE75ED">
        <w:rPr>
          <w:rFonts w:eastAsia="Times New Roman" w:cs="Times New Roman"/>
          <w:color w:val="000000"/>
          <w:bdr w:val="none" w:sz="0" w:space="0" w:color="auto" w:frame="1"/>
          <w:lang w:eastAsia="en-US"/>
        </w:rPr>
        <w:t> main(String[] args) </w:t>
      </w:r>
      <w:r w:rsidRPr="00BE75ED">
        <w:rPr>
          <w:rFonts w:eastAsia="Times New Roman" w:cs="Times New Roman"/>
          <w:b/>
          <w:bCs/>
          <w:color w:val="006699"/>
          <w:bdr w:val="none" w:sz="0" w:space="0" w:color="auto" w:frame="1"/>
          <w:lang w:eastAsia="en-US"/>
        </w:rPr>
        <w:t>throws</w:t>
      </w:r>
      <w:r w:rsidRPr="00BE75ED">
        <w:rPr>
          <w:rFonts w:eastAsia="Times New Roman" w:cs="Times New Roman"/>
          <w:color w:val="000000"/>
          <w:bdr w:val="none" w:sz="0" w:space="0" w:color="auto" w:frame="1"/>
          <w:lang w:eastAsia="en-US"/>
        </w:rPr>
        <w:t> Exception{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Class.forName(</w:t>
      </w:r>
      <w:r w:rsidRPr="00BE75ED">
        <w:rPr>
          <w:rFonts w:eastAsia="Times New Roman" w:cs="Times New Roman"/>
          <w:color w:val="0000FF"/>
          <w:bdr w:val="none" w:sz="0" w:space="0" w:color="auto" w:frame="1"/>
          <w:lang w:eastAsia="en-US"/>
        </w:rPr>
        <w:t>"oracle.jdbc.driver.OracleDriver"</w:t>
      </w: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Connection con=DriverManager.getConnection(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FF"/>
          <w:bdr w:val="none" w:sz="0" w:space="0" w:color="auto" w:frame="1"/>
          <w:lang w:eastAsia="en-US"/>
        </w:rPr>
        <w:t>"jdbc:oracle:thin:@localhost:1521:xe"</w:t>
      </w:r>
      <w:r w:rsidRPr="00BE75ED">
        <w:rPr>
          <w:rFonts w:eastAsia="Times New Roman" w:cs="Times New Roman"/>
          <w:color w:val="000000"/>
          <w:bdr w:val="none" w:sz="0" w:space="0" w:color="auto" w:frame="1"/>
          <w:lang w:eastAsia="en-US"/>
        </w:rPr>
        <w:t>,</w:t>
      </w:r>
      <w:r w:rsidRPr="00BE75ED">
        <w:rPr>
          <w:rFonts w:eastAsia="Times New Roman" w:cs="Times New Roman"/>
          <w:color w:val="0000FF"/>
          <w:bdr w:val="none" w:sz="0" w:space="0" w:color="auto" w:frame="1"/>
          <w:lang w:eastAsia="en-US"/>
        </w:rPr>
        <w:t>"system"</w:t>
      </w:r>
      <w:r w:rsidRPr="00BE75ED">
        <w:rPr>
          <w:rFonts w:eastAsia="Times New Roman" w:cs="Times New Roman"/>
          <w:color w:val="000000"/>
          <w:bdr w:val="none" w:sz="0" w:space="0" w:color="auto" w:frame="1"/>
          <w:lang w:eastAsia="en-US"/>
        </w:rPr>
        <w:t>,</w:t>
      </w:r>
      <w:r w:rsidRPr="00BE75ED">
        <w:rPr>
          <w:rFonts w:eastAsia="Times New Roman" w:cs="Times New Roman"/>
          <w:color w:val="0000FF"/>
          <w:bdr w:val="none" w:sz="0" w:space="0" w:color="auto" w:frame="1"/>
          <w:lang w:eastAsia="en-US"/>
        </w:rPr>
        <w:t>"oracle"</w:t>
      </w: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CallableStatement stmt=con.prepareCall(</w:t>
      </w:r>
      <w:r w:rsidRPr="00BE75ED">
        <w:rPr>
          <w:rFonts w:eastAsia="Times New Roman" w:cs="Times New Roman"/>
          <w:color w:val="0000FF"/>
          <w:bdr w:val="none" w:sz="0" w:space="0" w:color="auto" w:frame="1"/>
          <w:lang w:eastAsia="en-US"/>
        </w:rPr>
        <w:t>"{?= call sum4(?,?)}"</w:t>
      </w: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stmt.setInt(</w:t>
      </w:r>
      <w:r w:rsidRPr="00BE75ED">
        <w:rPr>
          <w:rFonts w:eastAsia="Times New Roman" w:cs="Times New Roman"/>
          <w:color w:val="C00000"/>
          <w:bdr w:val="none" w:sz="0" w:space="0" w:color="auto" w:frame="1"/>
          <w:lang w:eastAsia="en-US"/>
        </w:rPr>
        <w:t>2</w:t>
      </w:r>
      <w:r w:rsidRPr="00BE75ED">
        <w:rPr>
          <w:rFonts w:eastAsia="Times New Roman" w:cs="Times New Roman"/>
          <w:color w:val="000000"/>
          <w:bdr w:val="none" w:sz="0" w:space="0" w:color="auto" w:frame="1"/>
          <w:lang w:eastAsia="en-US"/>
        </w:rPr>
        <w:t>,</w:t>
      </w:r>
      <w:r w:rsidRPr="00BE75ED">
        <w:rPr>
          <w:rFonts w:eastAsia="Times New Roman" w:cs="Times New Roman"/>
          <w:color w:val="C00000"/>
          <w:bdr w:val="none" w:sz="0" w:space="0" w:color="auto" w:frame="1"/>
          <w:lang w:eastAsia="en-US"/>
        </w:rPr>
        <w:t>10</w:t>
      </w: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stmt.setInt(</w:t>
      </w:r>
      <w:r w:rsidRPr="00BE75ED">
        <w:rPr>
          <w:rFonts w:eastAsia="Times New Roman" w:cs="Times New Roman"/>
          <w:color w:val="C00000"/>
          <w:bdr w:val="none" w:sz="0" w:space="0" w:color="auto" w:frame="1"/>
          <w:lang w:eastAsia="en-US"/>
        </w:rPr>
        <w:t>3</w:t>
      </w:r>
      <w:r w:rsidRPr="00BE75ED">
        <w:rPr>
          <w:rFonts w:eastAsia="Times New Roman" w:cs="Times New Roman"/>
          <w:color w:val="000000"/>
          <w:bdr w:val="none" w:sz="0" w:space="0" w:color="auto" w:frame="1"/>
          <w:lang w:eastAsia="en-US"/>
        </w:rPr>
        <w:t>,</w:t>
      </w:r>
      <w:r w:rsidRPr="00BE75ED">
        <w:rPr>
          <w:rFonts w:eastAsia="Times New Roman" w:cs="Times New Roman"/>
          <w:color w:val="C00000"/>
          <w:bdr w:val="none" w:sz="0" w:space="0" w:color="auto" w:frame="1"/>
          <w:lang w:eastAsia="en-US"/>
        </w:rPr>
        <w:t>43</w:t>
      </w: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stmt.registerOutParameter(</w:t>
      </w:r>
      <w:r w:rsidRPr="00BE75ED">
        <w:rPr>
          <w:rFonts w:eastAsia="Times New Roman" w:cs="Times New Roman"/>
          <w:color w:val="C00000"/>
          <w:bdr w:val="none" w:sz="0" w:space="0" w:color="auto" w:frame="1"/>
          <w:lang w:eastAsia="en-US"/>
        </w:rPr>
        <w:t>1</w:t>
      </w:r>
      <w:r w:rsidRPr="00BE75ED">
        <w:rPr>
          <w:rFonts w:eastAsia="Times New Roman" w:cs="Times New Roman"/>
          <w:color w:val="000000"/>
          <w:bdr w:val="none" w:sz="0" w:space="0" w:color="auto" w:frame="1"/>
          <w:lang w:eastAsia="en-US"/>
        </w:rPr>
        <w:t>,Types.INTEGER);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stmt.execute();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System.out.println(stmt.getInt(</w:t>
      </w:r>
      <w:r w:rsidRPr="00BE75ED">
        <w:rPr>
          <w:rFonts w:eastAsia="Times New Roman" w:cs="Times New Roman"/>
          <w:color w:val="C00000"/>
          <w:bdr w:val="none" w:sz="0" w:space="0" w:color="auto" w:frame="1"/>
          <w:lang w:eastAsia="en-US"/>
        </w:rPr>
        <w:t>1</w:t>
      </w: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  </w:t>
      </w:r>
    </w:p>
    <w:p w:rsidR="00BE75ED" w:rsidRPr="00BE75ED" w:rsidRDefault="00BE75ED" w:rsidP="00BE75ED">
      <w:pPr>
        <w:pBdr>
          <w:top w:val="single" w:sz="4" w:space="1" w:color="auto"/>
          <w:left w:val="single" w:sz="4" w:space="4" w:color="auto"/>
          <w:bottom w:val="single" w:sz="4" w:space="1" w:color="auto"/>
          <w:right w:val="single" w:sz="4" w:space="4" w:color="auto"/>
        </w:pBdr>
        <w:shd w:val="clear" w:color="auto" w:fill="FFFFFF"/>
        <w:spacing w:after="150" w:line="345" w:lineRule="atLeast"/>
        <w:ind w:left="360"/>
        <w:jc w:val="both"/>
        <w:rPr>
          <w:rFonts w:eastAsia="Times New Roman" w:cs="Times New Roman"/>
          <w:color w:val="000000"/>
          <w:lang w:eastAsia="en-US"/>
        </w:rPr>
      </w:pPr>
      <w:r w:rsidRPr="00BE75ED">
        <w:rPr>
          <w:rFonts w:eastAsia="Times New Roman" w:cs="Times New Roman"/>
          <w:color w:val="000000"/>
          <w:bdr w:val="none" w:sz="0" w:space="0" w:color="auto" w:frame="1"/>
          <w:lang w:eastAsia="en-US"/>
        </w:rPr>
        <w:t>}  </w:t>
      </w:r>
    </w:p>
    <w:p w:rsidR="00BE75ED" w:rsidRPr="00BE75ED" w:rsidRDefault="00BE75ED" w:rsidP="00BE75ED">
      <w:pPr>
        <w:pStyle w:val="Output"/>
        <w:rPr>
          <w:lang w:eastAsia="en-US"/>
        </w:rPr>
      </w:pPr>
      <w:r w:rsidRPr="00BE75ED">
        <w:rPr>
          <w:lang w:eastAsia="en-US"/>
        </w:rPr>
        <w:t>Output: 53</w:t>
      </w:r>
    </w:p>
    <w:p w:rsidR="009C2143" w:rsidRDefault="00985552" w:rsidP="009C2143">
      <w:pPr>
        <w:pStyle w:val="Heading2"/>
      </w:pPr>
      <w:bookmarkStart w:id="33" w:name="_Toc4274714"/>
      <w:r>
        <w:t>2.10</w:t>
      </w:r>
      <w:r w:rsidR="00DF69B8">
        <w:t xml:space="preserve"> Metadata</w:t>
      </w:r>
      <w:bookmarkEnd w:id="33"/>
    </w:p>
    <w:p w:rsidR="00DF69B8" w:rsidRDefault="00CB20AC" w:rsidP="00D947A8">
      <w:pPr>
        <w:spacing w:after="0"/>
      </w:pPr>
      <w:r>
        <w:t>We have 3 types of metadata in jdbc</w:t>
      </w:r>
    </w:p>
    <w:p w:rsidR="00CB20AC" w:rsidRPr="00D947A8" w:rsidRDefault="00CB20AC" w:rsidP="009375B0">
      <w:pPr>
        <w:pStyle w:val="ListParagraph"/>
        <w:numPr>
          <w:ilvl w:val="0"/>
          <w:numId w:val="32"/>
        </w:numPr>
        <w:rPr>
          <w:b/>
        </w:rPr>
      </w:pPr>
      <w:r w:rsidRPr="00D947A8">
        <w:rPr>
          <w:b/>
        </w:rPr>
        <w:t>DataBaseMetaData</w:t>
      </w:r>
    </w:p>
    <w:p w:rsidR="00CB20AC" w:rsidRPr="00D947A8" w:rsidRDefault="00CB20AC" w:rsidP="009375B0">
      <w:pPr>
        <w:pStyle w:val="ListParagraph"/>
        <w:numPr>
          <w:ilvl w:val="0"/>
          <w:numId w:val="32"/>
        </w:numPr>
        <w:rPr>
          <w:b/>
        </w:rPr>
      </w:pPr>
      <w:r w:rsidRPr="00D947A8">
        <w:rPr>
          <w:b/>
        </w:rPr>
        <w:lastRenderedPageBreak/>
        <w:t>ResultSetMetaData</w:t>
      </w:r>
    </w:p>
    <w:p w:rsidR="00D947A8" w:rsidRPr="00D947A8" w:rsidRDefault="00D947A8" w:rsidP="009375B0">
      <w:pPr>
        <w:pStyle w:val="ListParagraph"/>
        <w:numPr>
          <w:ilvl w:val="0"/>
          <w:numId w:val="32"/>
        </w:numPr>
        <w:rPr>
          <w:b/>
        </w:rPr>
      </w:pPr>
      <w:r w:rsidRPr="00D947A8">
        <w:rPr>
          <w:b/>
        </w:rPr>
        <w:t>ParameterMetaData</w:t>
      </w:r>
    </w:p>
    <w:p w:rsidR="00CB20AC" w:rsidRDefault="00403A4D" w:rsidP="00CB20AC">
      <w:pPr>
        <w:pStyle w:val="Heading3"/>
      </w:pPr>
      <w:r>
        <w:t>1. DataBaseMetaData</w:t>
      </w:r>
    </w:p>
    <w:p w:rsidR="00CB20AC" w:rsidRDefault="00CB20AC" w:rsidP="009B7811">
      <w:pPr>
        <w:pStyle w:val="ListParagraph"/>
        <w:spacing w:after="0"/>
        <w:ind w:left="0" w:firstLine="720"/>
        <w:rPr>
          <w:b/>
          <w:color w:val="0070C0"/>
        </w:rPr>
      </w:pPr>
      <w:r>
        <w:t xml:space="preserve">We can </w:t>
      </w:r>
      <w:r w:rsidRPr="00DA7994">
        <w:t xml:space="preserve">get </w:t>
      </w:r>
      <w:r>
        <w:t xml:space="preserve">database </w:t>
      </w:r>
      <w:r w:rsidRPr="00DA7994">
        <w:t xml:space="preserve">meta </w:t>
      </w:r>
      <w:r>
        <w:t>like</w:t>
      </w:r>
      <w:r w:rsidRPr="00DA7994">
        <w:t xml:space="preserve"> database </w:t>
      </w:r>
      <w:r>
        <w:t>details</w:t>
      </w:r>
      <w:r w:rsidRPr="00DA7994">
        <w:t xml:space="preserve">, driver name, name of </w:t>
      </w:r>
      <w:r>
        <w:t>total number of tables</w:t>
      </w:r>
      <w:r w:rsidR="00403A4D">
        <w:t>, no.of</w:t>
      </w:r>
      <w:r w:rsidRPr="00DA7994">
        <w:t xml:space="preserve"> views etc.</w:t>
      </w:r>
      <w:r>
        <w:t xml:space="preserve"> by using DataBaseMetaData class, we can get by using Connection Object</w:t>
      </w:r>
    </w:p>
    <w:p w:rsidR="00CB20AC" w:rsidRDefault="00CB20AC" w:rsidP="009B7811">
      <w:pPr>
        <w:pStyle w:val="ListParagraph"/>
        <w:pBdr>
          <w:top w:val="single" w:sz="4" w:space="1" w:color="auto"/>
          <w:left w:val="single" w:sz="4" w:space="4" w:color="auto"/>
          <w:bottom w:val="single" w:sz="4" w:space="1" w:color="auto"/>
          <w:right w:val="single" w:sz="4" w:space="4" w:color="auto"/>
        </w:pBdr>
        <w:rPr>
          <w:b/>
          <w:color w:val="0070C0"/>
        </w:rPr>
      </w:pPr>
      <w:r w:rsidRPr="00DA7994">
        <w:rPr>
          <w:b/>
          <w:color w:val="0070C0"/>
        </w:rPr>
        <w:t>DatabaseMetaData</w:t>
      </w:r>
      <w:r w:rsidRPr="00DA7994">
        <w:rPr>
          <w:b/>
          <w:color w:val="0070C0"/>
        </w:rPr>
        <w:tab/>
        <w:t>getMetaData()</w:t>
      </w:r>
    </w:p>
    <w:p w:rsidR="00CB20AC" w:rsidRDefault="00CB20AC" w:rsidP="009B7811">
      <w:pPr>
        <w:pStyle w:val="ListParagraph"/>
        <w:pBdr>
          <w:top w:val="single" w:sz="4" w:space="1" w:color="auto"/>
          <w:left w:val="single" w:sz="4" w:space="4" w:color="auto"/>
          <w:bottom w:val="single" w:sz="4" w:space="1" w:color="auto"/>
          <w:right w:val="single" w:sz="4" w:space="4" w:color="auto"/>
        </w:pBdr>
        <w:rPr>
          <w:b/>
          <w:color w:val="0070C0"/>
        </w:rPr>
      </w:pPr>
      <w:r w:rsidRPr="00DA7994">
        <w:rPr>
          <w:b/>
          <w:color w:val="0070C0"/>
        </w:rPr>
        <w:t>DatabaseMetaData</w:t>
      </w:r>
      <w:r>
        <w:rPr>
          <w:b/>
          <w:color w:val="0070C0"/>
        </w:rPr>
        <w:t xml:space="preserve"> dm = con.getMeteData()</w:t>
      </w:r>
    </w:p>
    <w:p w:rsidR="00CB20AC" w:rsidRPr="00DA7994" w:rsidRDefault="00CB20AC" w:rsidP="00CB20AC">
      <w:pPr>
        <w:pStyle w:val="ListParagraph"/>
        <w:rPr>
          <w:b/>
          <w:color w:val="0070C0"/>
        </w:rPr>
      </w:pPr>
    </w:p>
    <w:p w:rsidR="00CB20AC" w:rsidRPr="00C0564A" w:rsidRDefault="00CB20AC" w:rsidP="009375B0">
      <w:pPr>
        <w:pStyle w:val="ListParagraph"/>
        <w:numPr>
          <w:ilvl w:val="0"/>
          <w:numId w:val="33"/>
        </w:numPr>
        <w:rPr>
          <w:b/>
        </w:rPr>
      </w:pPr>
      <w:r w:rsidRPr="00C0564A">
        <w:rPr>
          <w:b/>
        </w:rPr>
        <w:t>String</w:t>
      </w:r>
      <w:r w:rsidRPr="00C0564A">
        <w:rPr>
          <w:b/>
        </w:rPr>
        <w:tab/>
        <w:t>getDriverName()</w:t>
      </w:r>
    </w:p>
    <w:p w:rsidR="00CB20AC" w:rsidRPr="00C0564A" w:rsidRDefault="00CB20AC" w:rsidP="009375B0">
      <w:pPr>
        <w:pStyle w:val="ListParagraph"/>
        <w:numPr>
          <w:ilvl w:val="0"/>
          <w:numId w:val="33"/>
        </w:numPr>
        <w:rPr>
          <w:b/>
        </w:rPr>
      </w:pPr>
      <w:r w:rsidRPr="00C0564A">
        <w:rPr>
          <w:b/>
        </w:rPr>
        <w:t>String</w:t>
      </w:r>
      <w:r w:rsidRPr="00C0564A">
        <w:rPr>
          <w:b/>
        </w:rPr>
        <w:tab/>
        <w:t>getDriverVersion()</w:t>
      </w:r>
    </w:p>
    <w:p w:rsidR="00CB20AC" w:rsidRPr="00C0564A" w:rsidRDefault="00CB20AC" w:rsidP="009375B0">
      <w:pPr>
        <w:pStyle w:val="ListParagraph"/>
        <w:numPr>
          <w:ilvl w:val="0"/>
          <w:numId w:val="33"/>
        </w:numPr>
        <w:rPr>
          <w:b/>
        </w:rPr>
      </w:pPr>
      <w:r w:rsidRPr="00C0564A">
        <w:rPr>
          <w:b/>
        </w:rPr>
        <w:t>String</w:t>
      </w:r>
      <w:r w:rsidRPr="00C0564A">
        <w:rPr>
          <w:b/>
        </w:rPr>
        <w:tab/>
        <w:t>getURL()</w:t>
      </w:r>
    </w:p>
    <w:p w:rsidR="00CB20AC" w:rsidRPr="00D947A8" w:rsidRDefault="00CB20AC" w:rsidP="009375B0">
      <w:pPr>
        <w:pStyle w:val="ListParagraph"/>
        <w:numPr>
          <w:ilvl w:val="0"/>
          <w:numId w:val="33"/>
        </w:numPr>
        <w:rPr>
          <w:b/>
        </w:rPr>
      </w:pPr>
      <w:r w:rsidRPr="00D947A8">
        <w:rPr>
          <w:b/>
        </w:rPr>
        <w:t>String</w:t>
      </w:r>
      <w:r w:rsidRPr="00D947A8">
        <w:rPr>
          <w:b/>
        </w:rPr>
        <w:tab/>
        <w:t>getUserName()</w:t>
      </w:r>
    </w:p>
    <w:p w:rsidR="00CB20AC" w:rsidRPr="00C0564A" w:rsidRDefault="00CB20AC" w:rsidP="009375B0">
      <w:pPr>
        <w:pStyle w:val="ListParagraph"/>
        <w:numPr>
          <w:ilvl w:val="0"/>
          <w:numId w:val="33"/>
        </w:numPr>
        <w:rPr>
          <w:b/>
        </w:rPr>
      </w:pPr>
      <w:r w:rsidRPr="00C0564A">
        <w:rPr>
          <w:b/>
        </w:rPr>
        <w:t>String</w:t>
      </w:r>
      <w:r w:rsidRPr="00C0564A">
        <w:rPr>
          <w:b/>
        </w:rPr>
        <w:tab/>
        <w:t>getDatabaseProductName()</w:t>
      </w:r>
    </w:p>
    <w:p w:rsidR="00CB20AC" w:rsidRPr="00C0564A" w:rsidRDefault="00CB20AC" w:rsidP="009375B0">
      <w:pPr>
        <w:pStyle w:val="ListParagraph"/>
        <w:numPr>
          <w:ilvl w:val="0"/>
          <w:numId w:val="33"/>
        </w:numPr>
        <w:rPr>
          <w:b/>
        </w:rPr>
      </w:pPr>
      <w:r w:rsidRPr="00C0564A">
        <w:rPr>
          <w:b/>
        </w:rPr>
        <w:t>String</w:t>
      </w:r>
      <w:r w:rsidRPr="00C0564A">
        <w:rPr>
          <w:b/>
        </w:rPr>
        <w:tab/>
        <w:t>getDatabaseProductVersion()</w:t>
      </w:r>
    </w:p>
    <w:p w:rsidR="00CB20AC" w:rsidRPr="00C0564A" w:rsidRDefault="00CB20AC" w:rsidP="009375B0">
      <w:pPr>
        <w:pStyle w:val="ListParagraph"/>
        <w:numPr>
          <w:ilvl w:val="0"/>
          <w:numId w:val="33"/>
        </w:numPr>
        <w:rPr>
          <w:b/>
        </w:rPr>
      </w:pPr>
      <w:r w:rsidRPr="00C0564A">
        <w:rPr>
          <w:b/>
        </w:rPr>
        <w:t>int</w:t>
      </w:r>
      <w:r w:rsidRPr="00C0564A">
        <w:rPr>
          <w:b/>
        </w:rPr>
        <w:tab/>
      </w:r>
      <w:r w:rsidR="00D947A8">
        <w:rPr>
          <w:b/>
        </w:rPr>
        <w:tab/>
      </w:r>
      <w:r w:rsidRPr="00C0564A">
        <w:rPr>
          <w:b/>
        </w:rPr>
        <w:t>getDatabaseMajorVersion()</w:t>
      </w:r>
    </w:p>
    <w:p w:rsidR="00DF69B8" w:rsidRPr="00AB1E1C" w:rsidRDefault="00CB20AC" w:rsidP="009375B0">
      <w:pPr>
        <w:pStyle w:val="ListParagraph"/>
        <w:numPr>
          <w:ilvl w:val="0"/>
          <w:numId w:val="33"/>
        </w:numPr>
      </w:pPr>
      <w:r w:rsidRPr="002A20F3">
        <w:rPr>
          <w:b/>
        </w:rPr>
        <w:t>int</w:t>
      </w:r>
      <w:r w:rsidRPr="002A20F3">
        <w:rPr>
          <w:b/>
        </w:rPr>
        <w:tab/>
      </w:r>
      <w:r w:rsidR="00D947A8" w:rsidRPr="002A20F3">
        <w:rPr>
          <w:b/>
        </w:rPr>
        <w:tab/>
      </w:r>
      <w:r w:rsidRPr="002A20F3">
        <w:rPr>
          <w:b/>
        </w:rPr>
        <w:t>getDatabaseMinorVersion()</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b/>
          <w:bCs/>
          <w:color w:val="7F0055"/>
        </w:rPr>
        <w:t>public</w:t>
      </w:r>
      <w:r w:rsidRPr="009B7811">
        <w:rPr>
          <w:rFonts w:ascii="Courier New" w:hAnsi="Courier New" w:cs="Courier New"/>
          <w:color w:val="000000"/>
        </w:rPr>
        <w:t xml:space="preserve"> </w:t>
      </w:r>
      <w:r w:rsidRPr="009B7811">
        <w:rPr>
          <w:rFonts w:ascii="Courier New" w:hAnsi="Courier New" w:cs="Courier New"/>
          <w:b/>
          <w:bCs/>
          <w:color w:val="7F0055"/>
        </w:rPr>
        <w:t>class</w:t>
      </w:r>
      <w:r w:rsidRPr="009B7811">
        <w:rPr>
          <w:rFonts w:ascii="Courier New" w:hAnsi="Courier New" w:cs="Courier New"/>
          <w:color w:val="000000"/>
        </w:rPr>
        <w:t xml:space="preserve"> JDBC {</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b/>
          <w:bCs/>
          <w:color w:val="7F0055"/>
        </w:rPr>
        <w:t>public</w:t>
      </w:r>
      <w:r w:rsidRPr="009B7811">
        <w:rPr>
          <w:rFonts w:ascii="Courier New" w:hAnsi="Courier New" w:cs="Courier New"/>
          <w:color w:val="000000"/>
        </w:rPr>
        <w:t xml:space="preserve"> </w:t>
      </w:r>
      <w:r w:rsidRPr="009B7811">
        <w:rPr>
          <w:rFonts w:ascii="Courier New" w:hAnsi="Courier New" w:cs="Courier New"/>
          <w:b/>
          <w:bCs/>
          <w:color w:val="7F0055"/>
        </w:rPr>
        <w:t>static</w:t>
      </w:r>
      <w:r w:rsidRPr="009B7811">
        <w:rPr>
          <w:rFonts w:ascii="Courier New" w:hAnsi="Courier New" w:cs="Courier New"/>
          <w:color w:val="000000"/>
        </w:rPr>
        <w:t xml:space="preserve"> </w:t>
      </w:r>
      <w:r w:rsidRPr="009B7811">
        <w:rPr>
          <w:rFonts w:ascii="Courier New" w:hAnsi="Courier New" w:cs="Courier New"/>
          <w:b/>
          <w:bCs/>
          <w:color w:val="7F0055"/>
        </w:rPr>
        <w:t>void</w:t>
      </w:r>
      <w:r w:rsidRPr="009B7811">
        <w:rPr>
          <w:rFonts w:ascii="Courier New" w:hAnsi="Courier New" w:cs="Courier New"/>
          <w:color w:val="000000"/>
        </w:rPr>
        <w:t xml:space="preserve"> main(String[] </w:t>
      </w:r>
      <w:r w:rsidRPr="009B7811">
        <w:rPr>
          <w:rFonts w:ascii="Courier New" w:hAnsi="Courier New" w:cs="Courier New"/>
          <w:color w:val="6A3E3E"/>
        </w:rPr>
        <w:t>args</w:t>
      </w:r>
      <w:r w:rsidRPr="009B7811">
        <w:rPr>
          <w:rFonts w:ascii="Courier New" w:hAnsi="Courier New" w:cs="Courier New"/>
          <w:color w:val="000000"/>
        </w:rPr>
        <w:t xml:space="preserve">) </w:t>
      </w:r>
      <w:r w:rsidRPr="009B7811">
        <w:rPr>
          <w:rFonts w:ascii="Courier New" w:hAnsi="Courier New" w:cs="Courier New"/>
          <w:b/>
          <w:bCs/>
          <w:color w:val="7F0055"/>
        </w:rPr>
        <w:t>throws</w:t>
      </w:r>
      <w:r w:rsidRPr="009B7811">
        <w:rPr>
          <w:rFonts w:ascii="Courier New" w:hAnsi="Courier New" w:cs="Courier New"/>
          <w:color w:val="000000"/>
        </w:rPr>
        <w:t xml:space="preserve"> Exception {</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 xml:space="preserve">String </w:t>
      </w:r>
      <w:r w:rsidRPr="009B7811">
        <w:rPr>
          <w:rFonts w:ascii="Courier New" w:hAnsi="Courier New" w:cs="Courier New"/>
          <w:color w:val="6A3E3E"/>
        </w:rPr>
        <w:t>url</w:t>
      </w:r>
      <w:r w:rsidRPr="009B7811">
        <w:rPr>
          <w:rFonts w:ascii="Courier New" w:hAnsi="Courier New" w:cs="Courier New"/>
          <w:color w:val="000000"/>
        </w:rPr>
        <w:t xml:space="preserve"> = </w:t>
      </w:r>
      <w:r w:rsidRPr="009B7811">
        <w:rPr>
          <w:rFonts w:ascii="Courier New" w:hAnsi="Courier New" w:cs="Courier New"/>
          <w:color w:val="2A00FF"/>
        </w:rPr>
        <w:t>"jdbc:mysql://localhost:3306/mydb"</w:t>
      </w:r>
      <w:r w:rsidRPr="009B7811">
        <w:rPr>
          <w:rFonts w:ascii="Courier New" w:hAnsi="Courier New" w:cs="Courier New"/>
          <w:color w:val="000000"/>
        </w:rPr>
        <w:t>;</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 xml:space="preserve">String </w:t>
      </w:r>
      <w:r w:rsidRPr="009B7811">
        <w:rPr>
          <w:rFonts w:ascii="Courier New" w:hAnsi="Courier New" w:cs="Courier New"/>
          <w:color w:val="6A3E3E"/>
        </w:rPr>
        <w:t>u</w:t>
      </w:r>
      <w:r w:rsidRPr="009B7811">
        <w:rPr>
          <w:rFonts w:ascii="Courier New" w:hAnsi="Courier New" w:cs="Courier New"/>
          <w:color w:val="000000"/>
        </w:rPr>
        <w:t xml:space="preserve"> = </w:t>
      </w:r>
      <w:r w:rsidRPr="009B7811">
        <w:rPr>
          <w:rFonts w:ascii="Courier New" w:hAnsi="Courier New" w:cs="Courier New"/>
          <w:color w:val="2A00FF"/>
        </w:rPr>
        <w:t>"root"</w:t>
      </w:r>
      <w:r w:rsidRPr="009B7811">
        <w:rPr>
          <w:rFonts w:ascii="Courier New" w:hAnsi="Courier New" w:cs="Courier New"/>
          <w:color w:val="000000"/>
        </w:rPr>
        <w:t>;</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 xml:space="preserve">String </w:t>
      </w:r>
      <w:r w:rsidRPr="009B7811">
        <w:rPr>
          <w:rFonts w:ascii="Courier New" w:hAnsi="Courier New" w:cs="Courier New"/>
          <w:color w:val="6A3E3E"/>
        </w:rPr>
        <w:t>p</w:t>
      </w:r>
      <w:r w:rsidRPr="009B7811">
        <w:rPr>
          <w:rFonts w:ascii="Courier New" w:hAnsi="Courier New" w:cs="Courier New"/>
          <w:color w:val="000000"/>
        </w:rPr>
        <w:t xml:space="preserve"> = </w:t>
      </w:r>
      <w:r w:rsidRPr="009B7811">
        <w:rPr>
          <w:rFonts w:ascii="Courier New" w:hAnsi="Courier New" w:cs="Courier New"/>
          <w:color w:val="2A00FF"/>
        </w:rPr>
        <w:t>"123456"</w:t>
      </w:r>
      <w:r w:rsidRPr="009B7811">
        <w:rPr>
          <w:rFonts w:ascii="Courier New" w:hAnsi="Courier New" w:cs="Courier New"/>
          <w:color w:val="000000"/>
        </w:rPr>
        <w:t>;</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Class.</w:t>
      </w:r>
      <w:r w:rsidRPr="009B7811">
        <w:rPr>
          <w:rFonts w:ascii="Courier New" w:hAnsi="Courier New" w:cs="Courier New"/>
          <w:i/>
          <w:iCs/>
          <w:color w:val="000000"/>
        </w:rPr>
        <w:t>forName</w:t>
      </w:r>
      <w:r w:rsidRPr="009B7811">
        <w:rPr>
          <w:rFonts w:ascii="Courier New" w:hAnsi="Courier New" w:cs="Courier New"/>
          <w:color w:val="000000"/>
        </w:rPr>
        <w:t>(</w:t>
      </w:r>
      <w:r w:rsidRPr="009B7811">
        <w:rPr>
          <w:rFonts w:ascii="Courier New" w:hAnsi="Courier New" w:cs="Courier New"/>
          <w:color w:val="2A00FF"/>
        </w:rPr>
        <w:t>"com.mysql.jdbc.Driver"</w:t>
      </w:r>
      <w:r w:rsidRPr="009B7811">
        <w:rPr>
          <w:rFonts w:ascii="Courier New" w:hAnsi="Courier New" w:cs="Courier New"/>
          <w:color w:val="000000"/>
        </w:rPr>
        <w:t>);</w:t>
      </w:r>
      <w:r w:rsidRPr="009B7811">
        <w:rPr>
          <w:rFonts w:ascii="Courier New" w:hAnsi="Courier New" w:cs="Courier New"/>
          <w:color w:val="000000"/>
        </w:rPr>
        <w:tab/>
      </w:r>
      <w:r w:rsidRPr="009B7811">
        <w:rPr>
          <w:rFonts w:ascii="Courier New" w:hAnsi="Courier New" w:cs="Courier New"/>
          <w:color w:val="000000"/>
        </w:rPr>
        <w:tab/>
        <w:t xml:space="preserve"> </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 xml:space="preserve"> </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 xml:space="preserve">Connection </w:t>
      </w:r>
      <w:r w:rsidRPr="009B7811">
        <w:rPr>
          <w:rFonts w:ascii="Courier New" w:hAnsi="Courier New" w:cs="Courier New"/>
          <w:color w:val="6A3E3E"/>
        </w:rPr>
        <w:t>con</w:t>
      </w:r>
      <w:r w:rsidRPr="009B7811">
        <w:rPr>
          <w:rFonts w:ascii="Courier New" w:hAnsi="Courier New" w:cs="Courier New"/>
          <w:color w:val="000000"/>
        </w:rPr>
        <w:t xml:space="preserve"> = DriverManager.</w:t>
      </w:r>
      <w:r w:rsidRPr="009B7811">
        <w:rPr>
          <w:rFonts w:ascii="Courier New" w:hAnsi="Courier New" w:cs="Courier New"/>
          <w:i/>
          <w:iCs/>
          <w:color w:val="000000"/>
        </w:rPr>
        <w:t>getConnection</w:t>
      </w:r>
      <w:r w:rsidRPr="009B7811">
        <w:rPr>
          <w:rFonts w:ascii="Courier New" w:hAnsi="Courier New" w:cs="Courier New"/>
          <w:color w:val="000000"/>
        </w:rPr>
        <w:t>(</w:t>
      </w:r>
      <w:r w:rsidRPr="009B7811">
        <w:rPr>
          <w:rFonts w:ascii="Courier New" w:hAnsi="Courier New" w:cs="Courier New"/>
          <w:color w:val="6A3E3E"/>
        </w:rPr>
        <w:t>url</w:t>
      </w:r>
      <w:r w:rsidRPr="009B7811">
        <w:rPr>
          <w:rFonts w:ascii="Courier New" w:hAnsi="Courier New" w:cs="Courier New"/>
          <w:color w:val="000000"/>
        </w:rPr>
        <w:t xml:space="preserve">, </w:t>
      </w:r>
      <w:r w:rsidRPr="009B7811">
        <w:rPr>
          <w:rFonts w:ascii="Courier New" w:hAnsi="Courier New" w:cs="Courier New"/>
          <w:color w:val="6A3E3E"/>
        </w:rPr>
        <w:t>u</w:t>
      </w:r>
      <w:r w:rsidRPr="009B7811">
        <w:rPr>
          <w:rFonts w:ascii="Courier New" w:hAnsi="Courier New" w:cs="Courier New"/>
          <w:color w:val="000000"/>
        </w:rPr>
        <w:t xml:space="preserve">, </w:t>
      </w:r>
      <w:r w:rsidRPr="009B7811">
        <w:rPr>
          <w:rFonts w:ascii="Courier New" w:hAnsi="Courier New" w:cs="Courier New"/>
          <w:color w:val="6A3E3E"/>
        </w:rPr>
        <w:t>p</w:t>
      </w:r>
      <w:r w:rsidRPr="009B7811">
        <w:rPr>
          <w:rFonts w:ascii="Courier New" w:hAnsi="Courier New" w:cs="Courier New"/>
          <w:color w:val="000000"/>
        </w:rPr>
        <w:t>);</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 xml:space="preserve">DatabaseMetaData </w:t>
      </w:r>
      <w:r w:rsidRPr="009B7811">
        <w:rPr>
          <w:rFonts w:ascii="Courier New" w:hAnsi="Courier New" w:cs="Courier New"/>
          <w:color w:val="6A3E3E"/>
        </w:rPr>
        <w:t>dm</w:t>
      </w:r>
      <w:r w:rsidRPr="009B7811">
        <w:rPr>
          <w:rFonts w:ascii="Courier New" w:hAnsi="Courier New" w:cs="Courier New"/>
          <w:color w:val="000000"/>
        </w:rPr>
        <w:t xml:space="preserve"> = </w:t>
      </w:r>
      <w:r w:rsidRPr="009B7811">
        <w:rPr>
          <w:rFonts w:ascii="Courier New" w:hAnsi="Courier New" w:cs="Courier New"/>
          <w:color w:val="6A3E3E"/>
        </w:rPr>
        <w:t>con</w:t>
      </w:r>
      <w:r w:rsidRPr="009B7811">
        <w:rPr>
          <w:rFonts w:ascii="Courier New" w:hAnsi="Courier New" w:cs="Courier New"/>
          <w:color w:val="000000"/>
        </w:rPr>
        <w:t>.getMetaData();</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"Driver</w:t>
      </w:r>
      <w:r w:rsidRPr="009B7811">
        <w:rPr>
          <w:rFonts w:ascii="Courier New" w:hAnsi="Courier New" w:cs="Courier New"/>
          <w:color w:val="2A00FF"/>
        </w:rPr>
        <w:tab/>
        <w:t>:</w:t>
      </w:r>
      <w:r w:rsidRPr="009B7811">
        <w:rPr>
          <w:rFonts w:ascii="Courier New" w:hAnsi="Courier New" w:cs="Courier New"/>
          <w:color w:val="2A00FF"/>
        </w:rPr>
        <w:tab/>
        <w:t>"</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.getDriverName());</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"DriverVersion: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.getDriverVersion());</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"URL :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.getURL());</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"UserName :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.getUserName());</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"DatabseName :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.getDatabaseProductName());</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"DVersion :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.getDatabaseProductVersion());</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"Major :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.getDatabaseMinorVersion());</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r>
      <w:r w:rsidRPr="009B7811">
        <w:rPr>
          <w:rFonts w:ascii="Courier New" w:hAnsi="Courier New" w:cs="Courier New"/>
          <w:color w:val="000000"/>
        </w:rPr>
        <w:tab/>
        <w:t>System.</w:t>
      </w:r>
      <w:r w:rsidRPr="009B7811">
        <w:rPr>
          <w:rFonts w:ascii="Courier New" w:hAnsi="Courier New" w:cs="Courier New"/>
          <w:b/>
          <w:bCs/>
          <w:i/>
          <w:iCs/>
          <w:color w:val="0000C0"/>
        </w:rPr>
        <w:t>out</w:t>
      </w:r>
      <w:r w:rsidRPr="009B7811">
        <w:rPr>
          <w:rFonts w:ascii="Courier New" w:hAnsi="Courier New" w:cs="Courier New"/>
          <w:color w:val="000000"/>
        </w:rPr>
        <w:t>.println(</w:t>
      </w:r>
      <w:r w:rsidRPr="009B7811">
        <w:rPr>
          <w:rFonts w:ascii="Courier New" w:hAnsi="Courier New" w:cs="Courier New"/>
          <w:color w:val="2A00FF"/>
        </w:rPr>
        <w:t>"Minor : "</w:t>
      </w:r>
      <w:r w:rsidRPr="009B7811">
        <w:rPr>
          <w:rFonts w:ascii="Courier New" w:hAnsi="Courier New" w:cs="Courier New"/>
          <w:color w:val="000000"/>
        </w:rPr>
        <w:t>+</w:t>
      </w:r>
      <w:r w:rsidRPr="009B7811">
        <w:rPr>
          <w:rFonts w:ascii="Courier New" w:hAnsi="Courier New" w:cs="Courier New"/>
          <w:color w:val="6A3E3E"/>
        </w:rPr>
        <w:t>dm</w:t>
      </w:r>
      <w:r w:rsidRPr="009B7811">
        <w:rPr>
          <w:rFonts w:ascii="Courier New" w:hAnsi="Courier New" w:cs="Courier New"/>
          <w:color w:val="000000"/>
        </w:rPr>
        <w:t>.getDatabaseMajorVersion());</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ab/>
        <w:t>}</w:t>
      </w:r>
    </w:p>
    <w:p w:rsidR="009B7811" w:rsidRPr="009B7811" w:rsidRDefault="009B7811" w:rsidP="009B781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9B7811">
        <w:rPr>
          <w:rFonts w:ascii="Courier New" w:hAnsi="Courier New" w:cs="Courier New"/>
          <w:color w:val="000000"/>
        </w:rPr>
        <w:t>}</w:t>
      </w:r>
    </w:p>
    <w:p w:rsidR="009B7811" w:rsidRDefault="009B7811" w:rsidP="009B7811">
      <w:pPr>
        <w:pStyle w:val="Output"/>
        <w:rPr>
          <w:color w:val="4C483D" w:themeColor="text2"/>
        </w:rPr>
      </w:pPr>
      <w:r>
        <w:t>Driver</w:t>
      </w:r>
      <w:r>
        <w:tab/>
        <w:t>:</w:t>
      </w:r>
      <w:r>
        <w:tab/>
        <w:t>MySQL-AB JDBC Driver</w:t>
      </w:r>
    </w:p>
    <w:p w:rsidR="009B7811" w:rsidRDefault="009B7811" w:rsidP="009B7811">
      <w:pPr>
        <w:pStyle w:val="Output"/>
        <w:rPr>
          <w:color w:val="4C483D" w:themeColor="text2"/>
        </w:rPr>
      </w:pPr>
      <w:r>
        <w:t>DriverVersion: mysql-connector-java-5.1.18 ( Revision: tonci.grgin@oracle.com-20110930151701-jfj14ddfq48ifkfq )</w:t>
      </w:r>
    </w:p>
    <w:p w:rsidR="009B7811" w:rsidRDefault="009B7811" w:rsidP="009B7811">
      <w:pPr>
        <w:pStyle w:val="Output"/>
        <w:rPr>
          <w:color w:val="4C483D" w:themeColor="text2"/>
        </w:rPr>
      </w:pPr>
      <w:r>
        <w:t>URL : jdbc:mysql://localhost:3306/mydb</w:t>
      </w:r>
    </w:p>
    <w:p w:rsidR="009B7811" w:rsidRDefault="009B7811" w:rsidP="009B7811">
      <w:pPr>
        <w:pStyle w:val="Output"/>
        <w:rPr>
          <w:color w:val="4C483D" w:themeColor="text2"/>
        </w:rPr>
      </w:pPr>
      <w:r>
        <w:t>UserName : root@localhost</w:t>
      </w:r>
    </w:p>
    <w:p w:rsidR="009B7811" w:rsidRDefault="009B7811" w:rsidP="009B7811">
      <w:pPr>
        <w:pStyle w:val="Output"/>
        <w:rPr>
          <w:color w:val="4C483D" w:themeColor="text2"/>
        </w:rPr>
      </w:pPr>
      <w:r>
        <w:t>DatabseName : MySQL</w:t>
      </w:r>
    </w:p>
    <w:p w:rsidR="009B7811" w:rsidRDefault="009B7811" w:rsidP="009B7811">
      <w:pPr>
        <w:pStyle w:val="Output"/>
        <w:rPr>
          <w:color w:val="4C483D" w:themeColor="text2"/>
        </w:rPr>
      </w:pPr>
      <w:r>
        <w:t>DVersion : 5.6.26</w:t>
      </w:r>
    </w:p>
    <w:p w:rsidR="009B7811" w:rsidRDefault="009B7811" w:rsidP="009B7811">
      <w:pPr>
        <w:pStyle w:val="Output"/>
        <w:rPr>
          <w:color w:val="4C483D" w:themeColor="text2"/>
        </w:rPr>
      </w:pPr>
      <w:r>
        <w:t>Major : 6</w:t>
      </w:r>
    </w:p>
    <w:p w:rsidR="009B7811" w:rsidRDefault="009B7811" w:rsidP="009B7811">
      <w:pPr>
        <w:pStyle w:val="Output"/>
        <w:rPr>
          <w:rStyle w:val="Heading3Char"/>
          <w:b/>
        </w:rPr>
      </w:pPr>
      <w:r>
        <w:t>Minor : 5</w:t>
      </w:r>
    </w:p>
    <w:p w:rsidR="00CB20AC" w:rsidRPr="00D947A8" w:rsidRDefault="009B7811" w:rsidP="00CB20AC">
      <w:pPr>
        <w:pStyle w:val="Heading3"/>
        <w:rPr>
          <w:b w:val="0"/>
        </w:rPr>
      </w:pPr>
      <w:r>
        <w:rPr>
          <w:rStyle w:val="Heading3Char"/>
          <w:b/>
        </w:rPr>
        <w:t>2.</w:t>
      </w:r>
      <w:r w:rsidRPr="00D947A8">
        <w:rPr>
          <w:rStyle w:val="Heading3Char"/>
          <w:b/>
        </w:rPr>
        <w:t xml:space="preserve"> ResultSetMetaData</w:t>
      </w:r>
      <w:r w:rsidR="00CB20AC" w:rsidRPr="00D947A8">
        <w:rPr>
          <w:rStyle w:val="Heading3Char"/>
          <w:b/>
        </w:rPr>
        <w:t xml:space="preserve"> </w:t>
      </w:r>
    </w:p>
    <w:p w:rsidR="00CB20AC" w:rsidRPr="00F5731A" w:rsidRDefault="00CB20AC" w:rsidP="00CB20AC">
      <w:pPr>
        <w:pStyle w:val="ListParagraph"/>
        <w:numPr>
          <w:ilvl w:val="0"/>
          <w:numId w:val="31"/>
        </w:numPr>
        <w:rPr>
          <w:color w:val="000000"/>
          <w:shd w:val="clear" w:color="auto" w:fill="FFFFFF"/>
        </w:rPr>
      </w:pPr>
      <w:r w:rsidRPr="00F5731A">
        <w:rPr>
          <w:color w:val="000000"/>
          <w:shd w:val="clear" w:color="auto" w:fill="FFFFFF"/>
        </w:rPr>
        <w:t>The metadata means data about data</w:t>
      </w:r>
    </w:p>
    <w:p w:rsidR="00CB20AC" w:rsidRDefault="00CB20AC" w:rsidP="00CB20AC">
      <w:pPr>
        <w:pStyle w:val="ListParagraph"/>
        <w:numPr>
          <w:ilvl w:val="0"/>
          <w:numId w:val="31"/>
        </w:numPr>
      </w:pPr>
      <w:r w:rsidRPr="00F5731A">
        <w:rPr>
          <w:color w:val="000000"/>
          <w:shd w:val="clear" w:color="auto" w:fill="FFFFFF"/>
        </w:rPr>
        <w:t>We can get ReselutSet meta information like no.of column</w:t>
      </w:r>
      <w:r>
        <w:rPr>
          <w:color w:val="000000"/>
          <w:shd w:val="clear" w:color="auto" w:fill="FFFFFF"/>
        </w:rPr>
        <w:t>s</w:t>
      </w:r>
      <w:r w:rsidRPr="00F5731A">
        <w:rPr>
          <w:color w:val="000000"/>
          <w:shd w:val="clear" w:color="auto" w:fill="FFFFFF"/>
        </w:rPr>
        <w:t xml:space="preserve">, column </w:t>
      </w:r>
      <w:r w:rsidR="00941687">
        <w:rPr>
          <w:color w:val="000000"/>
          <w:shd w:val="clear" w:color="auto" w:fill="FFFFFF"/>
        </w:rPr>
        <w:t>data</w:t>
      </w:r>
      <w:r w:rsidRPr="00F5731A">
        <w:rPr>
          <w:color w:val="000000"/>
          <w:shd w:val="clear" w:color="auto" w:fill="FFFFFF"/>
        </w:rPr>
        <w:t>,</w:t>
      </w:r>
      <w:r>
        <w:rPr>
          <w:color w:val="000000"/>
          <w:shd w:val="clear" w:color="auto" w:fill="FFFFFF"/>
        </w:rPr>
        <w:t>table name</w:t>
      </w:r>
      <w:r w:rsidRPr="00F5731A">
        <w:rPr>
          <w:color w:val="000000"/>
          <w:shd w:val="clear" w:color="auto" w:fill="FFFFFF"/>
        </w:rPr>
        <w:t xml:space="preserve"> etc</w:t>
      </w:r>
    </w:p>
    <w:p w:rsidR="00CB20AC" w:rsidRPr="00D947A8" w:rsidRDefault="00CB20AC" w:rsidP="00D947A8">
      <w:pPr>
        <w:pStyle w:val="ListParagraph"/>
        <w:numPr>
          <w:ilvl w:val="2"/>
          <w:numId w:val="31"/>
        </w:numPr>
        <w:rPr>
          <w:b/>
        </w:rPr>
      </w:pPr>
      <w:r w:rsidRPr="00D947A8">
        <w:rPr>
          <w:b/>
        </w:rPr>
        <w:lastRenderedPageBreak/>
        <w:t>String</w:t>
      </w:r>
      <w:r w:rsidRPr="00D947A8">
        <w:rPr>
          <w:b/>
        </w:rPr>
        <w:tab/>
        <w:t>getTableName(int column)</w:t>
      </w:r>
    </w:p>
    <w:p w:rsidR="00CB20AC" w:rsidRPr="00D947A8" w:rsidRDefault="00CB20AC" w:rsidP="00D947A8">
      <w:pPr>
        <w:pStyle w:val="ListParagraph"/>
        <w:numPr>
          <w:ilvl w:val="2"/>
          <w:numId w:val="31"/>
        </w:numPr>
        <w:rPr>
          <w:b/>
        </w:rPr>
      </w:pPr>
      <w:r w:rsidRPr="00D947A8">
        <w:rPr>
          <w:b/>
        </w:rPr>
        <w:t>int</w:t>
      </w:r>
      <w:r w:rsidRPr="00D947A8">
        <w:rPr>
          <w:b/>
        </w:rPr>
        <w:tab/>
        <w:t>getColumnCount()</w:t>
      </w:r>
    </w:p>
    <w:p w:rsidR="00CB20AC" w:rsidRPr="00D947A8" w:rsidRDefault="00CB20AC" w:rsidP="00D947A8">
      <w:pPr>
        <w:pStyle w:val="ListParagraph"/>
        <w:numPr>
          <w:ilvl w:val="2"/>
          <w:numId w:val="31"/>
        </w:numPr>
        <w:rPr>
          <w:b/>
        </w:rPr>
      </w:pPr>
      <w:r w:rsidRPr="00D947A8">
        <w:rPr>
          <w:b/>
        </w:rPr>
        <w:t>String</w:t>
      </w:r>
      <w:r w:rsidRPr="00D947A8">
        <w:rPr>
          <w:b/>
        </w:rPr>
        <w:tab/>
        <w:t>getColumnName(int column)</w:t>
      </w:r>
    </w:p>
    <w:p w:rsidR="00CB20AC" w:rsidRPr="00D947A8" w:rsidRDefault="00CB20AC" w:rsidP="00D947A8">
      <w:pPr>
        <w:pStyle w:val="ListParagraph"/>
        <w:numPr>
          <w:ilvl w:val="2"/>
          <w:numId w:val="31"/>
        </w:numPr>
        <w:rPr>
          <w:b/>
        </w:rPr>
      </w:pPr>
      <w:r w:rsidRPr="00D947A8">
        <w:rPr>
          <w:b/>
        </w:rPr>
        <w:t>int</w:t>
      </w:r>
      <w:r w:rsidRPr="00D947A8">
        <w:rPr>
          <w:b/>
        </w:rPr>
        <w:tab/>
        <w:t>getColumnType(int column)</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b/>
          <w:bCs/>
          <w:color w:val="7F0055"/>
        </w:rPr>
        <w:t>public</w:t>
      </w:r>
      <w:r w:rsidRPr="00FE3096">
        <w:rPr>
          <w:rFonts w:ascii="Courier New" w:hAnsi="Courier New" w:cs="Courier New"/>
          <w:color w:val="000000"/>
        </w:rPr>
        <w:t xml:space="preserve"> </w:t>
      </w:r>
      <w:r w:rsidRPr="00FE3096">
        <w:rPr>
          <w:rFonts w:ascii="Courier New" w:hAnsi="Courier New" w:cs="Courier New"/>
          <w:b/>
          <w:bCs/>
          <w:color w:val="7F0055"/>
        </w:rPr>
        <w:t>class</w:t>
      </w:r>
      <w:r w:rsidRPr="00FE3096">
        <w:rPr>
          <w:rFonts w:ascii="Courier New" w:hAnsi="Courier New" w:cs="Courier New"/>
          <w:color w:val="000000"/>
        </w:rPr>
        <w:t xml:space="preserve"> JDBC {</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b/>
          <w:bCs/>
          <w:color w:val="7F0055"/>
        </w:rPr>
        <w:t>public</w:t>
      </w:r>
      <w:r w:rsidRPr="00FE3096">
        <w:rPr>
          <w:rFonts w:ascii="Courier New" w:hAnsi="Courier New" w:cs="Courier New"/>
          <w:color w:val="000000"/>
        </w:rPr>
        <w:t xml:space="preserve"> </w:t>
      </w:r>
      <w:r w:rsidRPr="00FE3096">
        <w:rPr>
          <w:rFonts w:ascii="Courier New" w:hAnsi="Courier New" w:cs="Courier New"/>
          <w:b/>
          <w:bCs/>
          <w:color w:val="7F0055"/>
        </w:rPr>
        <w:t>static</w:t>
      </w:r>
      <w:r w:rsidRPr="00FE3096">
        <w:rPr>
          <w:rFonts w:ascii="Courier New" w:hAnsi="Courier New" w:cs="Courier New"/>
          <w:color w:val="000000"/>
        </w:rPr>
        <w:t xml:space="preserve"> </w:t>
      </w:r>
      <w:r w:rsidRPr="00FE3096">
        <w:rPr>
          <w:rFonts w:ascii="Courier New" w:hAnsi="Courier New" w:cs="Courier New"/>
          <w:b/>
          <w:bCs/>
          <w:color w:val="7F0055"/>
        </w:rPr>
        <w:t>void</w:t>
      </w:r>
      <w:r w:rsidRPr="00FE3096">
        <w:rPr>
          <w:rFonts w:ascii="Courier New" w:hAnsi="Courier New" w:cs="Courier New"/>
          <w:color w:val="000000"/>
        </w:rPr>
        <w:t xml:space="preserve"> main(String[] </w:t>
      </w:r>
      <w:r w:rsidRPr="00FE3096">
        <w:rPr>
          <w:rFonts w:ascii="Courier New" w:hAnsi="Courier New" w:cs="Courier New"/>
          <w:color w:val="6A3E3E"/>
        </w:rPr>
        <w:t>args</w:t>
      </w:r>
      <w:r w:rsidRPr="00FE3096">
        <w:rPr>
          <w:rFonts w:ascii="Courier New" w:hAnsi="Courier New" w:cs="Courier New"/>
          <w:color w:val="000000"/>
        </w:rPr>
        <w:t xml:space="preserve">) </w:t>
      </w:r>
      <w:r w:rsidRPr="00FE3096">
        <w:rPr>
          <w:rFonts w:ascii="Courier New" w:hAnsi="Courier New" w:cs="Courier New"/>
          <w:b/>
          <w:bCs/>
          <w:color w:val="7F0055"/>
        </w:rPr>
        <w:t>throws</w:t>
      </w:r>
      <w:r w:rsidRPr="00FE3096">
        <w:rPr>
          <w:rFonts w:ascii="Courier New" w:hAnsi="Courier New" w:cs="Courier New"/>
          <w:color w:val="000000"/>
        </w:rPr>
        <w:t xml:space="preserve"> Exception {</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String </w:t>
      </w:r>
      <w:r w:rsidRPr="00FE3096">
        <w:rPr>
          <w:rFonts w:ascii="Courier New" w:hAnsi="Courier New" w:cs="Courier New"/>
          <w:color w:val="6A3E3E"/>
        </w:rPr>
        <w:t>url</w:t>
      </w:r>
      <w:r w:rsidRPr="00FE3096">
        <w:rPr>
          <w:rFonts w:ascii="Courier New" w:hAnsi="Courier New" w:cs="Courier New"/>
          <w:color w:val="000000"/>
        </w:rPr>
        <w:t xml:space="preserve"> = </w:t>
      </w:r>
      <w:r w:rsidRPr="00FE3096">
        <w:rPr>
          <w:rFonts w:ascii="Courier New" w:hAnsi="Courier New" w:cs="Courier New"/>
          <w:color w:val="2A00FF"/>
        </w:rPr>
        <w:t>"jdbc:mysql://localhost:3306/mydb"</w:t>
      </w:r>
      <w:r w:rsidRPr="00FE3096">
        <w:rPr>
          <w:rFonts w:ascii="Courier New" w:hAnsi="Courier New" w:cs="Courier New"/>
          <w:color w:val="000000"/>
        </w:rPr>
        <w: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String </w:t>
      </w:r>
      <w:r w:rsidRPr="00FE3096">
        <w:rPr>
          <w:rFonts w:ascii="Courier New" w:hAnsi="Courier New" w:cs="Courier New"/>
          <w:color w:val="6A3E3E"/>
        </w:rPr>
        <w:t>u</w:t>
      </w:r>
      <w:r w:rsidRPr="00FE3096">
        <w:rPr>
          <w:rFonts w:ascii="Courier New" w:hAnsi="Courier New" w:cs="Courier New"/>
          <w:color w:val="000000"/>
        </w:rPr>
        <w:t xml:space="preserve"> = </w:t>
      </w:r>
      <w:r w:rsidRPr="00FE3096">
        <w:rPr>
          <w:rFonts w:ascii="Courier New" w:hAnsi="Courier New" w:cs="Courier New"/>
          <w:color w:val="2A00FF"/>
        </w:rPr>
        <w:t>"root"</w:t>
      </w:r>
      <w:r w:rsidRPr="00FE3096">
        <w:rPr>
          <w:rFonts w:ascii="Courier New" w:hAnsi="Courier New" w:cs="Courier New"/>
          <w:color w:val="000000"/>
        </w:rPr>
        <w: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String </w:t>
      </w:r>
      <w:r w:rsidRPr="00FE3096">
        <w:rPr>
          <w:rFonts w:ascii="Courier New" w:hAnsi="Courier New" w:cs="Courier New"/>
          <w:color w:val="6A3E3E"/>
        </w:rPr>
        <w:t>p</w:t>
      </w:r>
      <w:r w:rsidRPr="00FE3096">
        <w:rPr>
          <w:rFonts w:ascii="Courier New" w:hAnsi="Courier New" w:cs="Courier New"/>
          <w:color w:val="000000"/>
        </w:rPr>
        <w:t xml:space="preserve"> = </w:t>
      </w:r>
      <w:r w:rsidRPr="00FE3096">
        <w:rPr>
          <w:rFonts w:ascii="Courier New" w:hAnsi="Courier New" w:cs="Courier New"/>
          <w:color w:val="2A00FF"/>
        </w:rPr>
        <w:t>"123456"</w:t>
      </w:r>
      <w:r w:rsidRPr="00FE3096">
        <w:rPr>
          <w:rFonts w:ascii="Courier New" w:hAnsi="Courier New" w:cs="Courier New"/>
          <w:color w:val="000000"/>
        </w:rPr>
        <w: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Class.</w:t>
      </w:r>
      <w:r w:rsidRPr="00FE3096">
        <w:rPr>
          <w:rFonts w:ascii="Courier New" w:hAnsi="Courier New" w:cs="Courier New"/>
          <w:i/>
          <w:iCs/>
          <w:color w:val="000000"/>
        </w:rPr>
        <w:t>forName</w:t>
      </w:r>
      <w:r w:rsidRPr="00FE3096">
        <w:rPr>
          <w:rFonts w:ascii="Courier New" w:hAnsi="Courier New" w:cs="Courier New"/>
          <w:color w:val="000000"/>
        </w:rPr>
        <w:t>(</w:t>
      </w:r>
      <w:r w:rsidRPr="00FE3096">
        <w:rPr>
          <w:rFonts w:ascii="Courier New" w:hAnsi="Courier New" w:cs="Courier New"/>
          <w:color w:val="2A00FF"/>
        </w:rPr>
        <w:t>"com.mysql.jdbc.Driver"</w:t>
      </w:r>
      <w:r w:rsidRPr="00FE3096">
        <w:rPr>
          <w:rFonts w:ascii="Courier New" w:hAnsi="Courier New" w:cs="Courier New"/>
          <w:color w:val="000000"/>
        </w:rPr>
        <w: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Connection </w:t>
      </w:r>
      <w:r w:rsidRPr="00FE3096">
        <w:rPr>
          <w:rFonts w:ascii="Courier New" w:hAnsi="Courier New" w:cs="Courier New"/>
          <w:color w:val="6A3E3E"/>
        </w:rPr>
        <w:t>con</w:t>
      </w:r>
      <w:r w:rsidRPr="00FE3096">
        <w:rPr>
          <w:rFonts w:ascii="Courier New" w:hAnsi="Courier New" w:cs="Courier New"/>
          <w:color w:val="000000"/>
        </w:rPr>
        <w:t xml:space="preserve"> = DriverManager.</w:t>
      </w:r>
      <w:r w:rsidRPr="00FE3096">
        <w:rPr>
          <w:rFonts w:ascii="Courier New" w:hAnsi="Courier New" w:cs="Courier New"/>
          <w:i/>
          <w:iCs/>
          <w:color w:val="000000"/>
        </w:rPr>
        <w:t>getConnection</w:t>
      </w:r>
      <w:r w:rsidRPr="00FE3096">
        <w:rPr>
          <w:rFonts w:ascii="Courier New" w:hAnsi="Courier New" w:cs="Courier New"/>
          <w:color w:val="000000"/>
        </w:rPr>
        <w:t>(</w:t>
      </w:r>
      <w:r w:rsidRPr="00FE3096">
        <w:rPr>
          <w:rFonts w:ascii="Courier New" w:hAnsi="Courier New" w:cs="Courier New"/>
          <w:color w:val="6A3E3E"/>
        </w:rPr>
        <w:t>url</w:t>
      </w:r>
      <w:r w:rsidRPr="00FE3096">
        <w:rPr>
          <w:rFonts w:ascii="Courier New" w:hAnsi="Courier New" w:cs="Courier New"/>
          <w:color w:val="000000"/>
        </w:rPr>
        <w:t xml:space="preserve">, </w:t>
      </w:r>
      <w:r w:rsidRPr="00FE3096">
        <w:rPr>
          <w:rFonts w:ascii="Courier New" w:hAnsi="Courier New" w:cs="Courier New"/>
          <w:color w:val="6A3E3E"/>
        </w:rPr>
        <w:t>u</w:t>
      </w:r>
      <w:r w:rsidRPr="00FE3096">
        <w:rPr>
          <w:rFonts w:ascii="Courier New" w:hAnsi="Courier New" w:cs="Courier New"/>
          <w:color w:val="000000"/>
        </w:rPr>
        <w:t xml:space="preserve">, </w:t>
      </w:r>
      <w:r w:rsidRPr="00FE3096">
        <w:rPr>
          <w:rFonts w:ascii="Courier New" w:hAnsi="Courier New" w:cs="Courier New"/>
          <w:color w:val="6A3E3E"/>
        </w:rPr>
        <w:t>p</w:t>
      </w:r>
      <w:r w:rsidRPr="00FE3096">
        <w:rPr>
          <w:rFonts w:ascii="Courier New" w:hAnsi="Courier New" w:cs="Courier New"/>
          <w:color w:val="000000"/>
        </w:rPr>
        <w: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Statement </w:t>
      </w:r>
      <w:r w:rsidRPr="00FE3096">
        <w:rPr>
          <w:rFonts w:ascii="Courier New" w:hAnsi="Courier New" w:cs="Courier New"/>
          <w:color w:val="6A3E3E"/>
        </w:rPr>
        <w:t>st</w:t>
      </w:r>
      <w:r w:rsidRPr="00FE3096">
        <w:rPr>
          <w:rFonts w:ascii="Courier New" w:hAnsi="Courier New" w:cs="Courier New"/>
          <w:color w:val="000000"/>
        </w:rPr>
        <w:t xml:space="preserve"> = </w:t>
      </w:r>
      <w:r w:rsidRPr="00FE3096">
        <w:rPr>
          <w:rFonts w:ascii="Courier New" w:hAnsi="Courier New" w:cs="Courier New"/>
          <w:color w:val="6A3E3E"/>
        </w:rPr>
        <w:t>con</w:t>
      </w:r>
      <w:r w:rsidRPr="00FE3096">
        <w:rPr>
          <w:rFonts w:ascii="Courier New" w:hAnsi="Courier New" w:cs="Courier New"/>
          <w:color w:val="000000"/>
        </w:rPr>
        <w:t>.createStatement();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ResultSet </w:t>
      </w:r>
      <w:r w:rsidRPr="00FE3096">
        <w:rPr>
          <w:rFonts w:ascii="Courier New" w:hAnsi="Courier New" w:cs="Courier New"/>
          <w:color w:val="6A3E3E"/>
        </w:rPr>
        <w:t>rs</w:t>
      </w:r>
      <w:r w:rsidRPr="00FE3096">
        <w:rPr>
          <w:rFonts w:ascii="Courier New" w:hAnsi="Courier New" w:cs="Courier New"/>
          <w:color w:val="000000"/>
        </w:rPr>
        <w:t xml:space="preserve"> = </w:t>
      </w:r>
      <w:r w:rsidRPr="00FE3096">
        <w:rPr>
          <w:rFonts w:ascii="Courier New" w:hAnsi="Courier New" w:cs="Courier New"/>
          <w:color w:val="6A3E3E"/>
        </w:rPr>
        <w:t>st</w:t>
      </w:r>
      <w:r w:rsidRPr="00FE3096">
        <w:rPr>
          <w:rFonts w:ascii="Courier New" w:hAnsi="Courier New" w:cs="Courier New"/>
          <w:color w:val="000000"/>
        </w:rPr>
        <w:t>.executeQuery(</w:t>
      </w:r>
      <w:r w:rsidRPr="00FE3096">
        <w:rPr>
          <w:rFonts w:ascii="Courier New" w:hAnsi="Courier New" w:cs="Courier New"/>
          <w:color w:val="2A00FF"/>
        </w:rPr>
        <w:t>"select * from customer"</w:t>
      </w:r>
      <w:r w:rsidRPr="00FE3096">
        <w:rPr>
          <w:rFonts w:ascii="Courier New" w:hAnsi="Courier New" w:cs="Courier New"/>
          <w:color w:val="000000"/>
        </w:rPr>
        <w:t>);</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 xml:space="preserve">ResultSetMetaData </w:t>
      </w:r>
      <w:r w:rsidRPr="00FE3096">
        <w:rPr>
          <w:rFonts w:ascii="Courier New" w:hAnsi="Courier New" w:cs="Courier New"/>
          <w:color w:val="6A3E3E"/>
        </w:rPr>
        <w:t>rm</w:t>
      </w:r>
      <w:r w:rsidRPr="00FE3096">
        <w:rPr>
          <w:rFonts w:ascii="Courier New" w:hAnsi="Courier New" w:cs="Courier New"/>
          <w:color w:val="000000"/>
        </w:rPr>
        <w:t xml:space="preserve"> = </w:t>
      </w:r>
      <w:r w:rsidRPr="00FE3096">
        <w:rPr>
          <w:rFonts w:ascii="Courier New" w:hAnsi="Courier New" w:cs="Courier New"/>
          <w:color w:val="6A3E3E"/>
        </w:rPr>
        <w:t>rs</w:t>
      </w:r>
      <w:r w:rsidRPr="00FE3096">
        <w:rPr>
          <w:rFonts w:ascii="Courier New" w:hAnsi="Courier New" w:cs="Courier New"/>
          <w:color w:val="000000"/>
        </w:rPr>
        <w:t>.getMetaData();</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System.</w:t>
      </w:r>
      <w:r w:rsidRPr="00FE3096">
        <w:rPr>
          <w:rFonts w:ascii="Courier New" w:hAnsi="Courier New" w:cs="Courier New"/>
          <w:b/>
          <w:bCs/>
          <w:i/>
          <w:iCs/>
          <w:color w:val="0000C0"/>
        </w:rPr>
        <w:t>out</w:t>
      </w:r>
      <w:r w:rsidRPr="00FE3096">
        <w:rPr>
          <w:rFonts w:ascii="Courier New" w:hAnsi="Courier New" w:cs="Courier New"/>
          <w:color w:val="000000"/>
        </w:rPr>
        <w:t>.println(</w:t>
      </w:r>
      <w:r w:rsidRPr="00FE3096">
        <w:rPr>
          <w:rFonts w:ascii="Courier New" w:hAnsi="Courier New" w:cs="Courier New"/>
          <w:color w:val="6A3E3E"/>
        </w:rPr>
        <w:t>rm</w:t>
      </w:r>
      <w:r w:rsidRPr="00FE3096">
        <w:rPr>
          <w:rFonts w:ascii="Courier New" w:hAnsi="Courier New" w:cs="Courier New"/>
          <w:color w:val="000000"/>
        </w:rPr>
        <w:t xml:space="preserve">.getTableName(1)); </w:t>
      </w:r>
      <w:r w:rsidRPr="00FE3096">
        <w:rPr>
          <w:rFonts w:ascii="Courier New" w:hAnsi="Courier New" w:cs="Courier New"/>
          <w:color w:val="3F7F5F"/>
        </w:rPr>
        <w:t>// customer</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System.</w:t>
      </w:r>
      <w:r w:rsidRPr="00FE3096">
        <w:rPr>
          <w:rFonts w:ascii="Courier New" w:hAnsi="Courier New" w:cs="Courier New"/>
          <w:b/>
          <w:bCs/>
          <w:i/>
          <w:iCs/>
          <w:color w:val="0000C0"/>
        </w:rPr>
        <w:t>out</w:t>
      </w:r>
      <w:r w:rsidRPr="00FE3096">
        <w:rPr>
          <w:rFonts w:ascii="Courier New" w:hAnsi="Courier New" w:cs="Courier New"/>
          <w:color w:val="000000"/>
        </w:rPr>
        <w:t>.println(</w:t>
      </w:r>
      <w:r w:rsidRPr="00FE3096">
        <w:rPr>
          <w:rFonts w:ascii="Courier New" w:hAnsi="Courier New" w:cs="Courier New"/>
          <w:color w:val="6A3E3E"/>
        </w:rPr>
        <w:t>rm</w:t>
      </w:r>
      <w:r w:rsidRPr="00FE3096">
        <w:rPr>
          <w:rFonts w:ascii="Courier New" w:hAnsi="Courier New" w:cs="Courier New"/>
          <w:color w:val="000000"/>
        </w:rPr>
        <w:t>.getColumnCount());</w:t>
      </w:r>
      <w:r w:rsidRPr="00FE3096">
        <w:rPr>
          <w:rFonts w:ascii="Courier New" w:hAnsi="Courier New" w:cs="Courier New"/>
          <w:color w:val="3F7F5F"/>
        </w:rPr>
        <w:t>// 3</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System.</w:t>
      </w:r>
      <w:r w:rsidRPr="00FE3096">
        <w:rPr>
          <w:rFonts w:ascii="Courier New" w:hAnsi="Courier New" w:cs="Courier New"/>
          <w:b/>
          <w:bCs/>
          <w:i/>
          <w:iCs/>
          <w:color w:val="0000C0"/>
        </w:rPr>
        <w:t>out</w:t>
      </w:r>
      <w:r w:rsidRPr="00FE3096">
        <w:rPr>
          <w:rFonts w:ascii="Courier New" w:hAnsi="Courier New" w:cs="Courier New"/>
          <w:color w:val="000000"/>
        </w:rPr>
        <w:t>.println(</w:t>
      </w:r>
      <w:r w:rsidRPr="00FE3096">
        <w:rPr>
          <w:rFonts w:ascii="Courier New" w:hAnsi="Courier New" w:cs="Courier New"/>
          <w:color w:val="6A3E3E"/>
        </w:rPr>
        <w:t>rm</w:t>
      </w:r>
      <w:r w:rsidRPr="00FE3096">
        <w:rPr>
          <w:rFonts w:ascii="Courier New" w:hAnsi="Courier New" w:cs="Courier New"/>
          <w:color w:val="000000"/>
        </w:rPr>
        <w:t>.getColumnName(2));</w:t>
      </w:r>
      <w:r w:rsidRPr="00FE3096">
        <w:rPr>
          <w:rFonts w:ascii="Courier New" w:hAnsi="Courier New" w:cs="Courier New"/>
          <w:color w:val="3F7F5F"/>
        </w:rPr>
        <w:t>// name</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r>
      <w:r w:rsidRPr="00FE3096">
        <w:rPr>
          <w:rFonts w:ascii="Courier New" w:hAnsi="Courier New" w:cs="Courier New"/>
          <w:color w:val="000000"/>
        </w:rPr>
        <w:tab/>
        <w:t>System.</w:t>
      </w:r>
      <w:r w:rsidRPr="00FE3096">
        <w:rPr>
          <w:rFonts w:ascii="Courier New" w:hAnsi="Courier New" w:cs="Courier New"/>
          <w:b/>
          <w:bCs/>
          <w:i/>
          <w:iCs/>
          <w:color w:val="0000C0"/>
        </w:rPr>
        <w:t>out</w:t>
      </w:r>
      <w:r w:rsidRPr="00FE3096">
        <w:rPr>
          <w:rFonts w:ascii="Courier New" w:hAnsi="Courier New" w:cs="Courier New"/>
          <w:color w:val="000000"/>
        </w:rPr>
        <w:t>.println(</w:t>
      </w:r>
      <w:r w:rsidRPr="00FE3096">
        <w:rPr>
          <w:rFonts w:ascii="Courier New" w:hAnsi="Courier New" w:cs="Courier New"/>
          <w:color w:val="6A3E3E"/>
        </w:rPr>
        <w:t>rm</w:t>
      </w:r>
      <w:r w:rsidRPr="00FE3096">
        <w:rPr>
          <w:rFonts w:ascii="Courier New" w:hAnsi="Courier New" w:cs="Courier New"/>
          <w:color w:val="000000"/>
        </w:rPr>
        <w:t>.getColumnType(2));</w:t>
      </w:r>
      <w:r w:rsidRPr="00FE3096">
        <w:rPr>
          <w:rFonts w:ascii="Courier New" w:hAnsi="Courier New" w:cs="Courier New"/>
          <w:color w:val="3F7F5F"/>
        </w:rPr>
        <w:t>// 12</w:t>
      </w:r>
    </w:p>
    <w:p w:rsidR="00FE3096" w:rsidRPr="00FE3096" w:rsidRDefault="00FE3096" w:rsidP="00FE30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FE3096">
        <w:rPr>
          <w:rFonts w:ascii="Courier New" w:hAnsi="Courier New" w:cs="Courier New"/>
          <w:color w:val="000000"/>
        </w:rPr>
        <w:tab/>
        <w:t>}</w:t>
      </w:r>
    </w:p>
    <w:p w:rsidR="00DF69B8" w:rsidRDefault="00FE3096" w:rsidP="00FE3096">
      <w:pPr>
        <w:pBdr>
          <w:top w:val="single" w:sz="4" w:space="1" w:color="auto"/>
          <w:left w:val="single" w:sz="4" w:space="4" w:color="auto"/>
          <w:bottom w:val="single" w:sz="4" w:space="1" w:color="auto"/>
          <w:right w:val="single" w:sz="4" w:space="4" w:color="auto"/>
        </w:pBdr>
      </w:pPr>
      <w:r w:rsidRPr="00FE3096">
        <w:rPr>
          <w:rFonts w:ascii="Courier New" w:hAnsi="Courier New" w:cs="Courier New"/>
          <w:color w:val="000000"/>
        </w:rPr>
        <w:t>}</w:t>
      </w:r>
    </w:p>
    <w:p w:rsidR="00D947A8" w:rsidRPr="004B5961" w:rsidRDefault="00B10E88" w:rsidP="004B5961">
      <w:pPr>
        <w:pStyle w:val="Heading3"/>
        <w:rPr>
          <w:b w:val="0"/>
        </w:rPr>
      </w:pPr>
      <w:r w:rsidRPr="004B5961">
        <w:rPr>
          <w:rStyle w:val="Heading3Char"/>
          <w:b/>
        </w:rPr>
        <w:t>3. ParameterMetaData</w:t>
      </w:r>
      <w:r w:rsidR="00D947A8" w:rsidRPr="004B5961">
        <w:rPr>
          <w:rStyle w:val="Heading3Char"/>
          <w:b/>
        </w:rPr>
        <w:t xml:space="preserve"> </w:t>
      </w:r>
    </w:p>
    <w:p w:rsidR="00D947A8" w:rsidRDefault="00D947A8" w:rsidP="00D947A8">
      <w:r w:rsidRPr="000A0868">
        <w:t xml:space="preserve">Used to get information about the types and properties for each parameter marker in a </w:t>
      </w:r>
      <w:r w:rsidRPr="00FE3096">
        <w:rPr>
          <w:b/>
        </w:rPr>
        <w:t>PreparedStatement</w:t>
      </w:r>
      <w:r w:rsidRPr="000A0868">
        <w:t xml:space="preserve"> object</w:t>
      </w:r>
    </w:p>
    <w:p w:rsidR="00D947A8" w:rsidRPr="002A20F3" w:rsidRDefault="00D947A8" w:rsidP="009375B0">
      <w:pPr>
        <w:pStyle w:val="ListParagraph"/>
        <w:numPr>
          <w:ilvl w:val="0"/>
          <w:numId w:val="34"/>
        </w:numPr>
        <w:rPr>
          <w:b/>
        </w:rPr>
      </w:pPr>
      <w:r w:rsidRPr="002A20F3">
        <w:rPr>
          <w:b/>
        </w:rPr>
        <w:t>int</w:t>
      </w:r>
      <w:r w:rsidRPr="002A20F3">
        <w:rPr>
          <w:b/>
        </w:rPr>
        <w:tab/>
        <w:t>getParameterCount()</w:t>
      </w:r>
    </w:p>
    <w:p w:rsidR="00D947A8" w:rsidRPr="002A20F3" w:rsidRDefault="00D947A8" w:rsidP="009375B0">
      <w:pPr>
        <w:pStyle w:val="ListParagraph"/>
        <w:numPr>
          <w:ilvl w:val="0"/>
          <w:numId w:val="34"/>
        </w:numPr>
        <w:rPr>
          <w:b/>
        </w:rPr>
      </w:pPr>
      <w:r w:rsidRPr="002A20F3">
        <w:rPr>
          <w:b/>
        </w:rPr>
        <w:t>int</w:t>
      </w:r>
      <w:r w:rsidRPr="002A20F3">
        <w:rPr>
          <w:b/>
        </w:rPr>
        <w:tab/>
        <w:t>getParameterType(int param)</w:t>
      </w:r>
    </w:p>
    <w:p w:rsidR="00D947A8" w:rsidRPr="002A20F3" w:rsidRDefault="00D947A8" w:rsidP="009375B0">
      <w:pPr>
        <w:pStyle w:val="ListParagraph"/>
        <w:numPr>
          <w:ilvl w:val="0"/>
          <w:numId w:val="34"/>
        </w:numPr>
        <w:rPr>
          <w:b/>
        </w:rPr>
      </w:pPr>
      <w:r w:rsidRPr="002A20F3">
        <w:rPr>
          <w:b/>
        </w:rPr>
        <w:t>String</w:t>
      </w:r>
      <w:r w:rsidRPr="002A20F3">
        <w:rPr>
          <w:b/>
        </w:rPr>
        <w:tab/>
        <w:t>getParameterTypeName(int param)</w:t>
      </w:r>
    </w:p>
    <w:p w:rsidR="00884850" w:rsidRDefault="002A20F3" w:rsidP="0040275B">
      <w:r>
        <w:t xml:space="preserve"> </w:t>
      </w:r>
    </w:p>
    <w:p w:rsidR="00884850" w:rsidRDefault="00884850" w:rsidP="00884850">
      <w:pPr>
        <w:pStyle w:val="Heading2"/>
      </w:pPr>
      <w:bookmarkStart w:id="34" w:name="_Toc4274715"/>
      <w:r>
        <w:t>2.</w:t>
      </w:r>
      <w:r w:rsidR="007B60D3">
        <w:t>11</w:t>
      </w:r>
      <w:r>
        <w:t xml:space="preserve"> Batch Processing</w:t>
      </w:r>
      <w:bookmarkEnd w:id="34"/>
    </w:p>
    <w:p w:rsidR="00884850" w:rsidRDefault="00EE4ACD" w:rsidP="00EE4ACD">
      <w:pPr>
        <w:ind w:firstLine="720"/>
      </w:pPr>
      <w:r>
        <w:t>Instead of executing a single query, we can execute a group of queries.The java.sql.Statement and java.sql.PreparedStatement interfaces provide methods for batch processing</w:t>
      </w:r>
    </w:p>
    <w:p w:rsidR="00A962CF" w:rsidRDefault="00A962CF" w:rsidP="009375B0">
      <w:pPr>
        <w:pStyle w:val="ListParagraph"/>
        <w:numPr>
          <w:ilvl w:val="0"/>
          <w:numId w:val="35"/>
        </w:numPr>
      </w:pPr>
      <w:r w:rsidRPr="00A962CF">
        <w:rPr>
          <w:b/>
        </w:rPr>
        <w:t>void addBatch(String query)</w:t>
      </w:r>
      <w:r w:rsidRPr="00A962CF">
        <w:rPr>
          <w:b/>
        </w:rPr>
        <w:tab/>
      </w:r>
      <w:r>
        <w:sym w:font="Wingdings" w:char="F0E8"/>
      </w:r>
      <w:r>
        <w:t xml:space="preserve"> It adds query into batch.</w:t>
      </w:r>
    </w:p>
    <w:p w:rsidR="00884850" w:rsidRDefault="00A962CF" w:rsidP="009375B0">
      <w:pPr>
        <w:pStyle w:val="ListParagraph"/>
        <w:numPr>
          <w:ilvl w:val="0"/>
          <w:numId w:val="35"/>
        </w:numPr>
      </w:pPr>
      <w:r w:rsidRPr="00A962CF">
        <w:rPr>
          <w:b/>
        </w:rPr>
        <w:t>int[] executeBatch()</w:t>
      </w:r>
      <w:r w:rsidRPr="00A962CF">
        <w:rPr>
          <w:b/>
        </w:rPr>
        <w:tab/>
      </w:r>
      <w:r w:rsidRPr="00A962CF">
        <w:rPr>
          <w:b/>
        </w:rPr>
        <w:tab/>
      </w:r>
      <w:r>
        <w:sym w:font="Wingdings" w:char="F0E8"/>
      </w:r>
      <w:r>
        <w:t xml:space="preserve"> It executes the batch of queries.</w:t>
      </w:r>
    </w:p>
    <w:p w:rsidR="00323FA3" w:rsidRPr="00323FA3" w:rsidRDefault="00323FA3" w:rsidP="00323FA3">
      <w:pPr>
        <w:shd w:val="clear" w:color="auto" w:fill="FFFFFF"/>
        <w:spacing w:after="0" w:line="345" w:lineRule="atLeast"/>
        <w:jc w:val="both"/>
        <w:rPr>
          <w:rFonts w:eastAsia="Times New Roman" w:cs="Times New Roman"/>
          <w:color w:val="000000"/>
          <w:lang w:eastAsia="en-US"/>
        </w:rPr>
      </w:pPr>
      <w:r>
        <w:rPr>
          <w:rFonts w:eastAsia="Times New Roman" w:cs="Times New Roman"/>
          <w:color w:val="000000"/>
          <w:bdr w:val="none" w:sz="0" w:space="0" w:color="auto" w:frame="1"/>
          <w:lang w:eastAsia="en-US"/>
        </w:rPr>
        <w:t xml:space="preserve">     </w:t>
      </w:r>
      <w:r w:rsidRPr="00323FA3">
        <w:rPr>
          <w:rFonts w:eastAsia="Times New Roman" w:cs="Times New Roman"/>
          <w:color w:val="000000"/>
          <w:bdr w:val="none" w:sz="0" w:space="0" w:color="auto" w:frame="1"/>
          <w:lang w:eastAsia="en-US"/>
        </w:rPr>
        <w:t>Statement stmt=con.createStatement();  </w:t>
      </w:r>
    </w:p>
    <w:p w:rsidR="00323FA3" w:rsidRPr="00323FA3" w:rsidRDefault="00323FA3" w:rsidP="00323FA3">
      <w:pPr>
        <w:shd w:val="clear" w:color="auto" w:fill="FFFFFF"/>
        <w:spacing w:after="0" w:line="345" w:lineRule="atLeast"/>
        <w:ind w:left="720" w:firstLine="720"/>
        <w:jc w:val="both"/>
        <w:rPr>
          <w:rFonts w:eastAsia="Times New Roman" w:cs="Times New Roman"/>
          <w:color w:val="000000"/>
          <w:lang w:eastAsia="en-US"/>
        </w:rPr>
      </w:pPr>
      <w:r w:rsidRPr="00323FA3">
        <w:rPr>
          <w:rFonts w:eastAsia="Times New Roman" w:cs="Times New Roman"/>
          <w:color w:val="000000"/>
          <w:bdr w:val="none" w:sz="0" w:space="0" w:color="auto" w:frame="1"/>
          <w:lang w:eastAsia="en-US"/>
        </w:rPr>
        <w:t>stmt.addBatch(</w:t>
      </w:r>
      <w:r w:rsidRPr="00323FA3">
        <w:rPr>
          <w:rFonts w:eastAsia="Times New Roman" w:cs="Times New Roman"/>
          <w:color w:val="0000FF"/>
          <w:bdr w:val="none" w:sz="0" w:space="0" w:color="auto" w:frame="1"/>
          <w:lang w:eastAsia="en-US"/>
        </w:rPr>
        <w:t>"insert into user420 values(190,'abhi',40000)"</w:t>
      </w:r>
      <w:r w:rsidRPr="00323FA3">
        <w:rPr>
          <w:rFonts w:eastAsia="Times New Roman" w:cs="Times New Roman"/>
          <w:color w:val="000000"/>
          <w:bdr w:val="none" w:sz="0" w:space="0" w:color="auto" w:frame="1"/>
          <w:lang w:eastAsia="en-US"/>
        </w:rPr>
        <w:t>);  </w:t>
      </w:r>
    </w:p>
    <w:p w:rsidR="00323FA3" w:rsidRPr="00323FA3" w:rsidRDefault="00323FA3" w:rsidP="00323FA3">
      <w:pPr>
        <w:shd w:val="clear" w:color="auto" w:fill="FFFFFF"/>
        <w:spacing w:after="0" w:line="345" w:lineRule="atLeast"/>
        <w:ind w:left="720" w:firstLine="720"/>
        <w:jc w:val="both"/>
        <w:rPr>
          <w:rFonts w:eastAsia="Times New Roman" w:cs="Times New Roman"/>
          <w:color w:val="000000"/>
          <w:lang w:eastAsia="en-US"/>
        </w:rPr>
      </w:pPr>
      <w:r w:rsidRPr="00323FA3">
        <w:rPr>
          <w:rFonts w:eastAsia="Times New Roman" w:cs="Times New Roman"/>
          <w:color w:val="000000"/>
          <w:bdr w:val="none" w:sz="0" w:space="0" w:color="auto" w:frame="1"/>
          <w:lang w:eastAsia="en-US"/>
        </w:rPr>
        <w:t>stmt.addBatch(</w:t>
      </w:r>
      <w:r w:rsidRPr="00323FA3">
        <w:rPr>
          <w:rFonts w:eastAsia="Times New Roman" w:cs="Times New Roman"/>
          <w:color w:val="0000FF"/>
          <w:bdr w:val="none" w:sz="0" w:space="0" w:color="auto" w:frame="1"/>
          <w:lang w:eastAsia="en-US"/>
        </w:rPr>
        <w:t>"insert into user420 values(191,'umesh',50000)"</w:t>
      </w:r>
      <w:r w:rsidRPr="00323FA3">
        <w:rPr>
          <w:rFonts w:eastAsia="Times New Roman" w:cs="Times New Roman"/>
          <w:color w:val="000000"/>
          <w:bdr w:val="none" w:sz="0" w:space="0" w:color="auto" w:frame="1"/>
          <w:lang w:eastAsia="en-US"/>
        </w:rPr>
        <w:t>);    </w:t>
      </w:r>
    </w:p>
    <w:p w:rsidR="00323FA3" w:rsidRDefault="00323FA3" w:rsidP="00323FA3">
      <w:pPr>
        <w:shd w:val="clear" w:color="auto" w:fill="FFFFFF"/>
        <w:spacing w:after="0" w:line="345" w:lineRule="atLeast"/>
        <w:ind w:left="720" w:firstLine="720"/>
        <w:jc w:val="both"/>
        <w:rPr>
          <w:rFonts w:eastAsia="Times New Roman" w:cs="Times New Roman"/>
          <w:color w:val="000000"/>
          <w:bdr w:val="none" w:sz="0" w:space="0" w:color="auto" w:frame="1"/>
          <w:lang w:eastAsia="en-US"/>
        </w:rPr>
      </w:pPr>
      <w:r w:rsidRPr="00323FA3">
        <w:rPr>
          <w:rFonts w:eastAsia="Times New Roman" w:cs="Times New Roman"/>
          <w:color w:val="000000"/>
          <w:bdr w:val="none" w:sz="0" w:space="0" w:color="auto" w:frame="1"/>
          <w:lang w:eastAsia="en-US"/>
        </w:rPr>
        <w:t>stmt.executeBatch();</w:t>
      </w:r>
      <w:r w:rsidRPr="00323FA3">
        <w:rPr>
          <w:rFonts w:eastAsia="Times New Roman" w:cs="Times New Roman"/>
          <w:color w:val="008200"/>
          <w:bdr w:val="none" w:sz="0" w:space="0" w:color="auto" w:frame="1"/>
          <w:lang w:eastAsia="en-US"/>
        </w:rPr>
        <w:t>//executing the batch</w:t>
      </w:r>
      <w:r w:rsidRPr="00323FA3">
        <w:rPr>
          <w:rFonts w:eastAsia="Times New Roman" w:cs="Times New Roman"/>
          <w:color w:val="000000"/>
          <w:bdr w:val="none" w:sz="0" w:space="0" w:color="auto" w:frame="1"/>
          <w:lang w:eastAsia="en-US"/>
        </w:rPr>
        <w:t>  </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JDBC {</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static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main(String[] </w:t>
      </w:r>
      <w:r>
        <w:rPr>
          <w:rFonts w:ascii="Courier New" w:hAnsi="Courier New" w:cs="Courier New"/>
          <w:color w:val="6A3E3E"/>
        </w:rPr>
        <w:t>args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Exception {</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url</w:t>
      </w:r>
      <w:r>
        <w:rPr>
          <w:rFonts w:ascii="Courier New" w:hAnsi="Courier New" w:cs="Courier New"/>
          <w:color w:val="000000"/>
        </w:rPr>
        <w:t xml:space="preserve"> = </w:t>
      </w:r>
      <w:r>
        <w:rPr>
          <w:rFonts w:ascii="Courier New" w:hAnsi="Courier New" w:cs="Courier New"/>
          <w:color w:val="2A00FF"/>
        </w:rPr>
        <w:t>"jdbc:mysql://localhost:3306/mydb"</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u</w:t>
      </w:r>
      <w:r>
        <w:rPr>
          <w:rFonts w:ascii="Courier New" w:hAnsi="Courier New" w:cs="Courier New"/>
          <w:color w:val="000000"/>
        </w:rPr>
        <w:t xml:space="preserve"> = </w:t>
      </w:r>
      <w:r>
        <w:rPr>
          <w:rFonts w:ascii="Courier New" w:hAnsi="Courier New" w:cs="Courier New"/>
          <w:color w:val="2A00FF"/>
        </w:rPr>
        <w:t>"root"</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p</w:t>
      </w:r>
      <w:r>
        <w:rPr>
          <w:rFonts w:ascii="Courier New" w:hAnsi="Courier New" w:cs="Courier New"/>
          <w:color w:val="000000"/>
        </w:rPr>
        <w:t xml:space="preserve"> = </w:t>
      </w:r>
      <w:r>
        <w:rPr>
          <w:rFonts w:ascii="Courier New" w:hAnsi="Courier New" w:cs="Courier New"/>
          <w:color w:val="2A00FF"/>
        </w:rPr>
        <w:t>"123456"</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PreparedStatement </w:t>
      </w:r>
      <w:r>
        <w:rPr>
          <w:rFonts w:ascii="Courier New" w:hAnsi="Courier New" w:cs="Courier New"/>
          <w:color w:val="6A3E3E"/>
          <w:u w:val="single"/>
        </w:rPr>
        <w:t>ps</w:t>
      </w:r>
      <w:r>
        <w:rPr>
          <w:rFonts w:ascii="Courier New" w:hAnsi="Courier New" w:cs="Courier New"/>
          <w:color w:val="000000"/>
        </w:rPr>
        <w:t xml:space="preserve"> = </w:t>
      </w:r>
      <w:r>
        <w:rPr>
          <w:rFonts w:ascii="Courier New" w:hAnsi="Courier New" w:cs="Courier New"/>
          <w:b/>
          <w:bCs/>
          <w:color w:val="7F0055"/>
        </w:rPr>
        <w:t>null</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Class.</w:t>
      </w:r>
      <w:r>
        <w:rPr>
          <w:rFonts w:ascii="Courier New" w:hAnsi="Courier New" w:cs="Courier New"/>
          <w:i/>
          <w:iCs/>
          <w:color w:val="000000"/>
        </w:rPr>
        <w:t>forName</w:t>
      </w:r>
      <w:r>
        <w:rPr>
          <w:rFonts w:ascii="Courier New" w:hAnsi="Courier New" w:cs="Courier New"/>
          <w:color w:val="000000"/>
        </w:rPr>
        <w:t>(</w:t>
      </w:r>
      <w:r>
        <w:rPr>
          <w:rFonts w:ascii="Courier New" w:hAnsi="Courier New" w:cs="Courier New"/>
          <w:color w:val="2A00FF"/>
        </w:rPr>
        <w:t>"com.mysql.jdbc.Driver"</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lastRenderedPageBreak/>
        <w:tab/>
      </w:r>
      <w:r>
        <w:rPr>
          <w:rFonts w:ascii="Courier New" w:hAnsi="Courier New" w:cs="Courier New"/>
          <w:color w:val="000000"/>
        </w:rPr>
        <w:tab/>
        <w:t xml:space="preserve">Connection </w:t>
      </w:r>
      <w:r>
        <w:rPr>
          <w:rFonts w:ascii="Courier New" w:hAnsi="Courier New" w:cs="Courier New"/>
          <w:color w:val="6A3E3E"/>
        </w:rPr>
        <w:t>con</w:t>
      </w:r>
      <w:r>
        <w:rPr>
          <w:rFonts w:ascii="Courier New" w:hAnsi="Courier New" w:cs="Courier New"/>
          <w:color w:val="000000"/>
        </w:rPr>
        <w:t xml:space="preserve"> = DriverManager.</w:t>
      </w:r>
      <w:r>
        <w:rPr>
          <w:rFonts w:ascii="Courier New" w:hAnsi="Courier New" w:cs="Courier New"/>
          <w:i/>
          <w:iCs/>
          <w:color w:val="000000"/>
        </w:rPr>
        <w:t>getConnection</w:t>
      </w:r>
      <w:r>
        <w:rPr>
          <w:rFonts w:ascii="Courier New" w:hAnsi="Courier New" w:cs="Courier New"/>
          <w:color w:val="000000"/>
        </w:rPr>
        <w:t>(</w:t>
      </w:r>
      <w:r>
        <w:rPr>
          <w:rFonts w:ascii="Courier New" w:hAnsi="Courier New" w:cs="Courier New"/>
          <w:color w:val="6A3E3E"/>
        </w:rPr>
        <w:t>url</w:t>
      </w:r>
      <w:r>
        <w:rPr>
          <w:rFonts w:ascii="Courier New" w:hAnsi="Courier New" w:cs="Courier New"/>
          <w:color w:val="000000"/>
        </w:rPr>
        <w:t xml:space="preserve">, </w:t>
      </w:r>
      <w:r>
        <w:rPr>
          <w:rFonts w:ascii="Courier New" w:hAnsi="Courier New" w:cs="Courier New"/>
          <w:color w:val="6A3E3E"/>
        </w:rPr>
        <w:t>u</w:t>
      </w:r>
      <w:r>
        <w:rPr>
          <w:rFonts w:ascii="Courier New" w:hAnsi="Courier New" w:cs="Courier New"/>
          <w:color w:val="000000"/>
        </w:rPr>
        <w:t xml:space="preserve">, </w:t>
      </w:r>
      <w:r>
        <w:rPr>
          <w:rFonts w:ascii="Courier New" w:hAnsi="Courier New" w:cs="Courier New"/>
          <w:color w:val="6A3E3E"/>
        </w:rPr>
        <w:t>p</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Statement </w:t>
      </w:r>
      <w:r>
        <w:rPr>
          <w:rFonts w:ascii="Courier New" w:hAnsi="Courier New" w:cs="Courier New"/>
          <w:color w:val="6A3E3E"/>
        </w:rPr>
        <w:t>st</w:t>
      </w:r>
      <w:r>
        <w:rPr>
          <w:rFonts w:ascii="Courier New" w:hAnsi="Courier New" w:cs="Courier New"/>
          <w:color w:val="000000"/>
        </w:rPr>
        <w:t xml:space="preserve"> = </w:t>
      </w:r>
      <w:r>
        <w:rPr>
          <w:rFonts w:ascii="Courier New" w:hAnsi="Courier New" w:cs="Courier New"/>
          <w:color w:val="6A3E3E"/>
        </w:rPr>
        <w:t>con</w:t>
      </w:r>
      <w:r>
        <w:rPr>
          <w:rFonts w:ascii="Courier New" w:hAnsi="Courier New" w:cs="Courier New"/>
          <w:color w:val="000000"/>
        </w:rPr>
        <w:t>.createStatement();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 xml:space="preserve"> values(81, 'Syam', 'mtm')"</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 xml:space="preserve"> values(11, 'ram', 'mum')"</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 xml:space="preserve"> values(14, 'bam', 'kuk')"</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st</w:t>
      </w:r>
      <w:r>
        <w:rPr>
          <w:rFonts w:ascii="Courier New" w:hAnsi="Courier New" w:cs="Courier New"/>
          <w:color w:val="000000"/>
        </w:rPr>
        <w:t>.addBatch(</w:t>
      </w:r>
      <w:r>
        <w:rPr>
          <w:rFonts w:ascii="Courier New" w:hAnsi="Courier New" w:cs="Courier New"/>
          <w:color w:val="2A00FF"/>
        </w:rPr>
        <w:t>"insert into  student</w:t>
      </w:r>
      <w:r>
        <w:rPr>
          <w:rFonts w:ascii="Courier New" w:hAnsi="Courier New" w:cs="Courier New"/>
          <w:color w:val="2A00FF"/>
        </w:rPr>
        <w:tab/>
        <w:t xml:space="preserve"> values(44, 'pram', 'sec')"</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rs</w:t>
      </w:r>
      <w:r>
        <w:rPr>
          <w:rFonts w:ascii="Courier New" w:hAnsi="Courier New" w:cs="Courier New"/>
          <w:color w:val="000000"/>
        </w:rPr>
        <w:t xml:space="preserve">[] = </w:t>
      </w:r>
      <w:r>
        <w:rPr>
          <w:rFonts w:ascii="Courier New" w:hAnsi="Courier New" w:cs="Courier New"/>
          <w:color w:val="6A3E3E"/>
        </w:rPr>
        <w:t>st</w:t>
      </w:r>
      <w:r>
        <w:rPr>
          <w:rFonts w:ascii="Courier New" w:hAnsi="Courier New" w:cs="Courier New"/>
          <w:color w:val="000000"/>
        </w:rPr>
        <w:t>.executeBatch();</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sum</w:t>
      </w:r>
      <w:r>
        <w:rPr>
          <w:rFonts w:ascii="Courier New" w:hAnsi="Courier New" w:cs="Courier New"/>
          <w:color w:val="000000"/>
        </w:rPr>
        <w:t xml:space="preserve"> = 0;</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for</w:t>
      </w:r>
      <w:r>
        <w:rPr>
          <w:rFonts w:ascii="Courier New" w:hAnsi="Courier New" w:cs="Courier New"/>
          <w:color w:val="000000"/>
        </w:rPr>
        <w:t xml:space="preserve">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0; </w:t>
      </w:r>
      <w:r>
        <w:rPr>
          <w:rFonts w:ascii="Courier New" w:hAnsi="Courier New" w:cs="Courier New"/>
          <w:color w:val="6A3E3E"/>
        </w:rPr>
        <w:t>i</w:t>
      </w:r>
      <w:r>
        <w:rPr>
          <w:rFonts w:ascii="Courier New" w:hAnsi="Courier New" w:cs="Courier New"/>
          <w:color w:val="000000"/>
        </w:rPr>
        <w:t xml:space="preserve"> &lt; </w:t>
      </w:r>
      <w:r>
        <w:rPr>
          <w:rFonts w:ascii="Courier New" w:hAnsi="Courier New" w:cs="Courier New"/>
          <w:color w:val="6A3E3E"/>
        </w:rPr>
        <w:t>rs</w:t>
      </w:r>
      <w:r>
        <w:rPr>
          <w:rFonts w:ascii="Courier New" w:hAnsi="Courier New" w:cs="Courier New"/>
          <w:color w:val="000000"/>
        </w:rPr>
        <w:t>.</w:t>
      </w:r>
      <w:r>
        <w:rPr>
          <w:rFonts w:ascii="Courier New" w:hAnsi="Courier New" w:cs="Courier New"/>
          <w:color w:val="0000C0"/>
        </w:rPr>
        <w:t>length</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sum</w:t>
      </w:r>
      <w:r>
        <w:rPr>
          <w:rFonts w:ascii="Courier New" w:hAnsi="Courier New" w:cs="Courier New"/>
          <w:color w:val="000000"/>
        </w:rPr>
        <w:t xml:space="preserve"> = </w:t>
      </w:r>
      <w:r>
        <w:rPr>
          <w:rFonts w:ascii="Courier New" w:hAnsi="Courier New" w:cs="Courier New"/>
          <w:color w:val="6A3E3E"/>
        </w:rPr>
        <w:t>sum</w:t>
      </w:r>
      <w:r>
        <w:rPr>
          <w:rFonts w:ascii="Courier New" w:hAnsi="Courier New" w:cs="Courier New"/>
          <w:color w:val="000000"/>
        </w:rPr>
        <w:t xml:space="preserve"> + </w:t>
      </w:r>
      <w:r>
        <w:rPr>
          <w:rFonts w:ascii="Courier New" w:hAnsi="Courier New" w:cs="Courier New"/>
          <w:color w:val="6A3E3E"/>
        </w:rPr>
        <w:t>i</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6A3E3E"/>
        </w:rPr>
        <w:t>sum</w:t>
      </w:r>
      <w:r>
        <w:rPr>
          <w:rFonts w:ascii="Courier New" w:hAnsi="Courier New" w:cs="Courier New"/>
          <w:color w:val="000000"/>
        </w:rPr>
        <w:t xml:space="preserve"> + </w:t>
      </w:r>
      <w:r>
        <w:rPr>
          <w:rFonts w:ascii="Courier New" w:hAnsi="Courier New" w:cs="Courier New"/>
          <w:color w:val="2A00FF"/>
        </w:rPr>
        <w:t>"Record are UPDATED using BATCH"</w:t>
      </w:r>
      <w:r>
        <w:rPr>
          <w:rFonts w:ascii="Courier New" w:hAnsi="Courier New" w:cs="Courier New"/>
          <w:color w:val="000000"/>
        </w:rPr>
        <w:t>);</w:t>
      </w:r>
    </w:p>
    <w:p w:rsidR="00291B4A" w:rsidRDefault="00291B4A" w:rsidP="00FA6F7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2D6CF4" w:rsidRDefault="00291B4A" w:rsidP="00FA6F7E">
      <w:pPr>
        <w:pBdr>
          <w:top w:val="single" w:sz="4" w:space="1" w:color="auto"/>
          <w:left w:val="single" w:sz="4" w:space="4" w:color="auto"/>
          <w:bottom w:val="single" w:sz="4" w:space="1" w:color="auto"/>
          <w:right w:val="single" w:sz="4" w:space="4" w:color="auto"/>
        </w:pBdr>
        <w:shd w:val="clear" w:color="auto" w:fill="FFFFFF"/>
        <w:spacing w:after="0" w:line="345" w:lineRule="atLeast"/>
        <w:jc w:val="both"/>
        <w:rPr>
          <w:rFonts w:eastAsia="Times New Roman" w:cs="Times New Roman"/>
          <w:color w:val="000000"/>
          <w:bdr w:val="none" w:sz="0" w:space="0" w:color="auto" w:frame="1"/>
          <w:lang w:eastAsia="en-US"/>
        </w:rPr>
      </w:pPr>
      <w:r>
        <w:rPr>
          <w:rFonts w:ascii="Courier New" w:hAnsi="Courier New" w:cs="Courier New"/>
          <w:color w:val="000000"/>
        </w:rPr>
        <w:t>}</w:t>
      </w:r>
    </w:p>
    <w:p w:rsidR="002D6CF4" w:rsidRPr="00323FA3" w:rsidRDefault="002D6CF4" w:rsidP="002D6CF4">
      <w:pPr>
        <w:shd w:val="clear" w:color="auto" w:fill="FFFFFF"/>
        <w:spacing w:after="0" w:line="345" w:lineRule="atLeast"/>
        <w:jc w:val="both"/>
        <w:rPr>
          <w:rFonts w:eastAsia="Times New Roman" w:cs="Times New Roman"/>
          <w:color w:val="000000"/>
          <w:lang w:eastAsia="en-US"/>
        </w:rPr>
      </w:pPr>
    </w:p>
    <w:p w:rsidR="00323FA3" w:rsidRDefault="00323FA3" w:rsidP="00A962CF"/>
    <w:p w:rsidR="00DF69B8" w:rsidRDefault="00F67AF5" w:rsidP="00DF69B8">
      <w:pPr>
        <w:pStyle w:val="Heading2"/>
      </w:pPr>
      <w:bookmarkStart w:id="35" w:name="_Toc4274716"/>
      <w:r>
        <w:t>2</w:t>
      </w:r>
      <w:r w:rsidR="00E30E92">
        <w:t>.12</w:t>
      </w:r>
      <w:r w:rsidR="001C737E">
        <w:t xml:space="preserve"> Transcations</w:t>
      </w:r>
      <w:bookmarkEnd w:id="35"/>
    </w:p>
    <w:p w:rsidR="000610D1" w:rsidRPr="000610D1" w:rsidRDefault="000610D1" w:rsidP="007101C2">
      <w:pPr>
        <w:shd w:val="clear" w:color="auto" w:fill="FFFFFF"/>
        <w:spacing w:before="100" w:beforeAutospacing="1" w:after="0" w:line="345" w:lineRule="atLeast"/>
        <w:jc w:val="both"/>
        <w:rPr>
          <w:rFonts w:eastAsia="Times New Roman" w:cs="Times New Roman"/>
          <w:color w:val="000000"/>
          <w:lang w:eastAsia="en-US"/>
        </w:rPr>
      </w:pPr>
      <w:r w:rsidRPr="000610D1">
        <w:rPr>
          <w:rFonts w:eastAsia="Times New Roman" w:cs="Times New Roman"/>
          <w:color w:val="000000"/>
          <w:lang w:eastAsia="en-US"/>
        </w:rPr>
        <w:t>In JDBC, </w:t>
      </w:r>
      <w:r w:rsidRPr="000610D1">
        <w:rPr>
          <w:rFonts w:eastAsia="Times New Roman" w:cs="Times New Roman"/>
          <w:b/>
          <w:bCs/>
          <w:color w:val="000000"/>
          <w:lang w:eastAsia="en-US"/>
        </w:rPr>
        <w:t>Connection interface</w:t>
      </w:r>
      <w:r w:rsidRPr="000610D1">
        <w:rPr>
          <w:rFonts w:eastAsia="Times New Roman" w:cs="Times New Roman"/>
          <w:color w:val="000000"/>
          <w:lang w:eastAsia="en-US"/>
        </w:rPr>
        <w:t> provides methods to manage transaction.</w:t>
      </w:r>
    </w:p>
    <w:tbl>
      <w:tblPr>
        <w:tblW w:w="10268"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329"/>
        <w:gridCol w:w="5939"/>
      </w:tblGrid>
      <w:tr w:rsidR="000610D1" w:rsidRPr="000610D1" w:rsidTr="000610D1">
        <w:trPr>
          <w:trHeight w:val="304"/>
        </w:trPr>
        <w:tc>
          <w:tcPr>
            <w:tcW w:w="0" w:type="auto"/>
            <w:shd w:val="clear" w:color="auto" w:fill="D9D9D9" w:themeFill="background1" w:themeFillShade="D9"/>
            <w:tcMar>
              <w:top w:w="75" w:type="dxa"/>
              <w:left w:w="75" w:type="dxa"/>
              <w:bottom w:w="75" w:type="dxa"/>
              <w:right w:w="75" w:type="dxa"/>
            </w:tcMar>
            <w:hideMark/>
          </w:tcPr>
          <w:p w:rsidR="000610D1" w:rsidRPr="000610D1" w:rsidRDefault="000610D1" w:rsidP="000610D1">
            <w:pPr>
              <w:spacing w:after="0" w:line="345" w:lineRule="atLeast"/>
              <w:jc w:val="center"/>
              <w:rPr>
                <w:rFonts w:eastAsia="Times New Roman" w:cs="Times New Roman"/>
                <w:b/>
                <w:bCs/>
                <w:color w:val="000000"/>
                <w:lang w:eastAsia="en-US"/>
              </w:rPr>
            </w:pPr>
            <w:r w:rsidRPr="000610D1">
              <w:rPr>
                <w:rFonts w:eastAsia="Times New Roman" w:cs="Times New Roman"/>
                <w:b/>
                <w:bCs/>
                <w:color w:val="000000"/>
                <w:lang w:eastAsia="en-US"/>
              </w:rPr>
              <w:t>Method</w:t>
            </w:r>
          </w:p>
        </w:tc>
        <w:tc>
          <w:tcPr>
            <w:tcW w:w="0" w:type="auto"/>
            <w:shd w:val="clear" w:color="auto" w:fill="D9D9D9" w:themeFill="background1" w:themeFillShade="D9"/>
            <w:tcMar>
              <w:top w:w="75" w:type="dxa"/>
              <w:left w:w="75" w:type="dxa"/>
              <w:bottom w:w="75" w:type="dxa"/>
              <w:right w:w="75" w:type="dxa"/>
            </w:tcMar>
            <w:hideMark/>
          </w:tcPr>
          <w:p w:rsidR="000610D1" w:rsidRPr="000610D1" w:rsidRDefault="000610D1" w:rsidP="000610D1">
            <w:pPr>
              <w:spacing w:after="0" w:line="345" w:lineRule="atLeast"/>
              <w:jc w:val="center"/>
              <w:rPr>
                <w:rFonts w:eastAsia="Times New Roman" w:cs="Times New Roman"/>
                <w:b/>
                <w:bCs/>
                <w:color w:val="000000"/>
                <w:lang w:eastAsia="en-US"/>
              </w:rPr>
            </w:pPr>
            <w:r w:rsidRPr="000610D1">
              <w:rPr>
                <w:rFonts w:eastAsia="Times New Roman" w:cs="Times New Roman"/>
                <w:b/>
                <w:bCs/>
                <w:color w:val="000000"/>
                <w:lang w:eastAsia="en-US"/>
              </w:rPr>
              <w:t>Description</w:t>
            </w:r>
          </w:p>
        </w:tc>
      </w:tr>
      <w:tr w:rsidR="000610D1" w:rsidRPr="000610D1" w:rsidTr="000610D1">
        <w:trPr>
          <w:trHeight w:val="323"/>
        </w:trPr>
        <w:tc>
          <w:tcPr>
            <w:tcW w:w="0" w:type="auto"/>
            <w:shd w:val="clear" w:color="auto" w:fill="FFFFFF" w:themeFill="background1"/>
            <w:tcMar>
              <w:top w:w="75" w:type="dxa"/>
              <w:left w:w="75" w:type="dxa"/>
              <w:bottom w:w="75" w:type="dxa"/>
              <w:right w:w="75" w:type="dxa"/>
            </w:tcMar>
            <w:hideMark/>
          </w:tcPr>
          <w:p w:rsidR="000610D1" w:rsidRPr="000610D1" w:rsidRDefault="000610D1" w:rsidP="000610D1">
            <w:pPr>
              <w:spacing w:after="0" w:line="345" w:lineRule="atLeast"/>
              <w:jc w:val="both"/>
              <w:rPr>
                <w:rFonts w:eastAsia="Times New Roman" w:cs="Times New Roman"/>
                <w:b/>
                <w:color w:val="000000"/>
                <w:lang w:eastAsia="en-US"/>
              </w:rPr>
            </w:pPr>
            <w:r w:rsidRPr="000610D1">
              <w:rPr>
                <w:rFonts w:eastAsia="Times New Roman" w:cs="Times New Roman"/>
                <w:b/>
                <w:color w:val="000000"/>
                <w:lang w:eastAsia="en-US"/>
              </w:rPr>
              <w:t>Void</w:t>
            </w:r>
            <w:r>
              <w:rPr>
                <w:rFonts w:eastAsia="Times New Roman" w:cs="Times New Roman"/>
                <w:b/>
                <w:color w:val="000000"/>
                <w:lang w:eastAsia="en-US"/>
              </w:rPr>
              <w:t xml:space="preserve"> </w:t>
            </w:r>
            <w:r w:rsidRPr="000610D1">
              <w:rPr>
                <w:rFonts w:eastAsia="Times New Roman" w:cs="Times New Roman"/>
                <w:b/>
                <w:color w:val="000000"/>
                <w:lang w:eastAsia="en-US"/>
              </w:rPr>
              <w:t>setAutoCommit(boolean status)</w:t>
            </w:r>
          </w:p>
        </w:tc>
        <w:tc>
          <w:tcPr>
            <w:tcW w:w="0" w:type="auto"/>
            <w:shd w:val="clear" w:color="auto" w:fill="FFFFFF" w:themeFill="background1"/>
            <w:tcMar>
              <w:top w:w="75" w:type="dxa"/>
              <w:left w:w="75" w:type="dxa"/>
              <w:bottom w:w="75" w:type="dxa"/>
              <w:right w:w="75" w:type="dxa"/>
            </w:tcMar>
            <w:hideMark/>
          </w:tcPr>
          <w:p w:rsidR="000610D1" w:rsidRPr="000610D1" w:rsidRDefault="000610D1" w:rsidP="000610D1">
            <w:pPr>
              <w:spacing w:after="0" w:line="345" w:lineRule="atLeast"/>
              <w:ind w:left="300"/>
              <w:jc w:val="both"/>
              <w:rPr>
                <w:rFonts w:eastAsia="Times New Roman" w:cs="Times New Roman"/>
                <w:color w:val="000000"/>
                <w:lang w:eastAsia="en-US"/>
              </w:rPr>
            </w:pPr>
            <w:r w:rsidRPr="000610D1">
              <w:rPr>
                <w:rFonts w:eastAsia="Times New Roman" w:cs="Times New Roman"/>
                <w:color w:val="000000"/>
                <w:lang w:eastAsia="en-US"/>
              </w:rPr>
              <w:t>If it is true each transaction is committed bydefault.</w:t>
            </w:r>
          </w:p>
        </w:tc>
      </w:tr>
      <w:tr w:rsidR="000610D1" w:rsidRPr="000610D1" w:rsidTr="000610D1">
        <w:trPr>
          <w:trHeight w:val="304"/>
        </w:trPr>
        <w:tc>
          <w:tcPr>
            <w:tcW w:w="0" w:type="auto"/>
            <w:shd w:val="clear" w:color="auto" w:fill="FFFFFF" w:themeFill="background1"/>
            <w:tcMar>
              <w:top w:w="75" w:type="dxa"/>
              <w:left w:w="75" w:type="dxa"/>
              <w:bottom w:w="75" w:type="dxa"/>
              <w:right w:w="75" w:type="dxa"/>
            </w:tcMar>
            <w:hideMark/>
          </w:tcPr>
          <w:p w:rsidR="000610D1" w:rsidRPr="000610D1" w:rsidRDefault="000610D1" w:rsidP="000610D1">
            <w:pPr>
              <w:spacing w:after="0" w:line="345" w:lineRule="atLeast"/>
              <w:jc w:val="both"/>
              <w:rPr>
                <w:rFonts w:eastAsia="Times New Roman" w:cs="Times New Roman"/>
                <w:b/>
                <w:color w:val="000000"/>
                <w:lang w:eastAsia="en-US"/>
              </w:rPr>
            </w:pPr>
            <w:r w:rsidRPr="000610D1">
              <w:rPr>
                <w:rFonts w:eastAsia="Times New Roman" w:cs="Times New Roman"/>
                <w:b/>
                <w:color w:val="000000"/>
                <w:lang w:eastAsia="en-US"/>
              </w:rPr>
              <w:t>void commit()</w:t>
            </w:r>
          </w:p>
        </w:tc>
        <w:tc>
          <w:tcPr>
            <w:tcW w:w="0" w:type="auto"/>
            <w:shd w:val="clear" w:color="auto" w:fill="FFFFFF" w:themeFill="background1"/>
            <w:tcMar>
              <w:top w:w="75" w:type="dxa"/>
              <w:left w:w="75" w:type="dxa"/>
              <w:bottom w:w="75" w:type="dxa"/>
              <w:right w:w="75" w:type="dxa"/>
            </w:tcMar>
            <w:hideMark/>
          </w:tcPr>
          <w:p w:rsidR="000610D1" w:rsidRPr="000610D1" w:rsidRDefault="007101C2" w:rsidP="000610D1">
            <w:pPr>
              <w:spacing w:after="0" w:line="345" w:lineRule="atLeast"/>
              <w:ind w:left="300"/>
              <w:jc w:val="both"/>
              <w:rPr>
                <w:rFonts w:eastAsia="Times New Roman" w:cs="Times New Roman"/>
                <w:color w:val="000000"/>
                <w:lang w:eastAsia="en-US"/>
              </w:rPr>
            </w:pPr>
            <w:r w:rsidRPr="000610D1">
              <w:rPr>
                <w:rFonts w:eastAsia="Times New Roman" w:cs="Times New Roman"/>
                <w:color w:val="000000"/>
                <w:lang w:eastAsia="en-US"/>
              </w:rPr>
              <w:t>Commits</w:t>
            </w:r>
            <w:r w:rsidR="000610D1" w:rsidRPr="000610D1">
              <w:rPr>
                <w:rFonts w:eastAsia="Times New Roman" w:cs="Times New Roman"/>
                <w:color w:val="000000"/>
                <w:lang w:eastAsia="en-US"/>
              </w:rPr>
              <w:t xml:space="preserve"> the transaction.</w:t>
            </w:r>
          </w:p>
        </w:tc>
      </w:tr>
      <w:tr w:rsidR="000610D1" w:rsidRPr="000610D1" w:rsidTr="000610D1">
        <w:trPr>
          <w:trHeight w:val="304"/>
        </w:trPr>
        <w:tc>
          <w:tcPr>
            <w:tcW w:w="0" w:type="auto"/>
            <w:shd w:val="clear" w:color="auto" w:fill="FFFFFF" w:themeFill="background1"/>
            <w:tcMar>
              <w:top w:w="75" w:type="dxa"/>
              <w:left w:w="75" w:type="dxa"/>
              <w:bottom w:w="75" w:type="dxa"/>
              <w:right w:w="75" w:type="dxa"/>
            </w:tcMar>
            <w:hideMark/>
          </w:tcPr>
          <w:p w:rsidR="000610D1" w:rsidRPr="000610D1" w:rsidRDefault="000610D1" w:rsidP="000610D1">
            <w:pPr>
              <w:spacing w:after="0" w:line="345" w:lineRule="atLeast"/>
              <w:jc w:val="both"/>
              <w:rPr>
                <w:rFonts w:eastAsia="Times New Roman" w:cs="Times New Roman"/>
                <w:b/>
                <w:color w:val="000000"/>
                <w:lang w:eastAsia="en-US"/>
              </w:rPr>
            </w:pPr>
            <w:r w:rsidRPr="000610D1">
              <w:rPr>
                <w:rFonts w:eastAsia="Times New Roman" w:cs="Times New Roman"/>
                <w:b/>
                <w:color w:val="000000"/>
                <w:lang w:eastAsia="en-US"/>
              </w:rPr>
              <w:t>void rollback()</w:t>
            </w:r>
          </w:p>
        </w:tc>
        <w:tc>
          <w:tcPr>
            <w:tcW w:w="0" w:type="auto"/>
            <w:shd w:val="clear" w:color="auto" w:fill="FFFFFF" w:themeFill="background1"/>
            <w:tcMar>
              <w:top w:w="75" w:type="dxa"/>
              <w:left w:w="75" w:type="dxa"/>
              <w:bottom w:w="75" w:type="dxa"/>
              <w:right w:w="75" w:type="dxa"/>
            </w:tcMar>
            <w:hideMark/>
          </w:tcPr>
          <w:p w:rsidR="000610D1" w:rsidRPr="000610D1" w:rsidRDefault="007101C2" w:rsidP="000610D1">
            <w:pPr>
              <w:spacing w:after="0" w:line="345" w:lineRule="atLeast"/>
              <w:ind w:left="300"/>
              <w:jc w:val="both"/>
              <w:rPr>
                <w:rFonts w:eastAsia="Times New Roman" w:cs="Times New Roman"/>
                <w:color w:val="000000"/>
                <w:lang w:eastAsia="en-US"/>
              </w:rPr>
            </w:pPr>
            <w:r w:rsidRPr="000610D1">
              <w:rPr>
                <w:rFonts w:eastAsia="Times New Roman" w:cs="Times New Roman"/>
                <w:color w:val="000000"/>
                <w:lang w:eastAsia="en-US"/>
              </w:rPr>
              <w:t>Cancels</w:t>
            </w:r>
            <w:r w:rsidR="000610D1" w:rsidRPr="000610D1">
              <w:rPr>
                <w:rFonts w:eastAsia="Times New Roman" w:cs="Times New Roman"/>
                <w:color w:val="000000"/>
                <w:lang w:eastAsia="en-US"/>
              </w:rPr>
              <w:t xml:space="preserve"> the transaction.</w:t>
            </w:r>
          </w:p>
        </w:tc>
      </w:tr>
    </w:tbl>
    <w:p w:rsidR="001C737E" w:rsidRDefault="001C737E" w:rsidP="001C737E"/>
    <w:p w:rsidR="007101C2" w:rsidRPr="007101C2" w:rsidRDefault="007101C2" w:rsidP="007101C2">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sz w:val="18"/>
          <w:lang w:eastAsia="en-US"/>
        </w:rPr>
      </w:pPr>
      <w:r w:rsidRPr="004F7154">
        <w:rPr>
          <w:rFonts w:eastAsia="Times New Roman" w:cs="Times New Roman"/>
          <w:b/>
          <w:bCs/>
          <w:color w:val="006699"/>
          <w:sz w:val="18"/>
          <w:bdr w:val="none" w:sz="0" w:space="0" w:color="auto" w:frame="1"/>
          <w:lang w:eastAsia="en-US"/>
        </w:rPr>
        <w:t>class</w:t>
      </w:r>
      <w:r w:rsidRPr="007101C2">
        <w:rPr>
          <w:rFonts w:eastAsia="Times New Roman" w:cs="Times New Roman"/>
          <w:color w:val="000000"/>
          <w:sz w:val="18"/>
          <w:bdr w:val="none" w:sz="0" w:space="0" w:color="auto" w:frame="1"/>
          <w:lang w:eastAsia="en-US"/>
        </w:rPr>
        <w:t> FetchRecords{  </w:t>
      </w:r>
    </w:p>
    <w:p w:rsidR="007101C2" w:rsidRPr="007101C2" w:rsidRDefault="007101C2" w:rsidP="007101C2">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sz w:val="18"/>
          <w:lang w:eastAsia="en-US"/>
        </w:rPr>
      </w:pPr>
      <w:r w:rsidRPr="004F7154">
        <w:rPr>
          <w:rFonts w:eastAsia="Times New Roman" w:cs="Times New Roman"/>
          <w:b/>
          <w:bCs/>
          <w:color w:val="006699"/>
          <w:sz w:val="18"/>
          <w:bdr w:val="none" w:sz="0" w:space="0" w:color="auto" w:frame="1"/>
          <w:lang w:eastAsia="en-US"/>
        </w:rPr>
        <w:t>public</w:t>
      </w:r>
      <w:r w:rsidRPr="007101C2">
        <w:rPr>
          <w:rFonts w:eastAsia="Times New Roman" w:cs="Times New Roman"/>
          <w:color w:val="000000"/>
          <w:sz w:val="18"/>
          <w:bdr w:val="none" w:sz="0" w:space="0" w:color="auto" w:frame="1"/>
          <w:lang w:eastAsia="en-US"/>
        </w:rPr>
        <w:t> </w:t>
      </w:r>
      <w:r w:rsidRPr="004F7154">
        <w:rPr>
          <w:rFonts w:eastAsia="Times New Roman" w:cs="Times New Roman"/>
          <w:b/>
          <w:bCs/>
          <w:color w:val="006699"/>
          <w:sz w:val="18"/>
          <w:bdr w:val="none" w:sz="0" w:space="0" w:color="auto" w:frame="1"/>
          <w:lang w:eastAsia="en-US"/>
        </w:rPr>
        <w:t>static</w:t>
      </w:r>
      <w:r w:rsidRPr="007101C2">
        <w:rPr>
          <w:rFonts w:eastAsia="Times New Roman" w:cs="Times New Roman"/>
          <w:color w:val="000000"/>
          <w:sz w:val="18"/>
          <w:bdr w:val="none" w:sz="0" w:space="0" w:color="auto" w:frame="1"/>
          <w:lang w:eastAsia="en-US"/>
        </w:rPr>
        <w:t> </w:t>
      </w:r>
      <w:r w:rsidRPr="004F7154">
        <w:rPr>
          <w:rFonts w:eastAsia="Times New Roman" w:cs="Times New Roman"/>
          <w:b/>
          <w:bCs/>
          <w:color w:val="006699"/>
          <w:sz w:val="18"/>
          <w:bdr w:val="none" w:sz="0" w:space="0" w:color="auto" w:frame="1"/>
          <w:lang w:eastAsia="en-US"/>
        </w:rPr>
        <w:t>void</w:t>
      </w:r>
      <w:r w:rsidRPr="007101C2">
        <w:rPr>
          <w:rFonts w:eastAsia="Times New Roman" w:cs="Times New Roman"/>
          <w:color w:val="000000"/>
          <w:sz w:val="18"/>
          <w:bdr w:val="none" w:sz="0" w:space="0" w:color="auto" w:frame="1"/>
          <w:lang w:eastAsia="en-US"/>
        </w:rPr>
        <w:t> main(String args[])</w:t>
      </w:r>
      <w:r w:rsidRPr="004F7154">
        <w:rPr>
          <w:rFonts w:eastAsia="Times New Roman" w:cs="Times New Roman"/>
          <w:b/>
          <w:bCs/>
          <w:color w:val="006699"/>
          <w:sz w:val="18"/>
          <w:bdr w:val="none" w:sz="0" w:space="0" w:color="auto" w:frame="1"/>
          <w:lang w:eastAsia="en-US"/>
        </w:rPr>
        <w:t>throws</w:t>
      </w:r>
      <w:r w:rsidRPr="007101C2">
        <w:rPr>
          <w:rFonts w:eastAsia="Times New Roman" w:cs="Times New Roman"/>
          <w:color w:val="000000"/>
          <w:sz w:val="18"/>
          <w:bdr w:val="none" w:sz="0" w:space="0" w:color="auto" w:frame="1"/>
          <w:lang w:eastAsia="en-US"/>
        </w:rPr>
        <w:t> Exception{  </w:t>
      </w:r>
    </w:p>
    <w:p w:rsidR="007101C2" w:rsidRPr="007101C2" w:rsidRDefault="007101C2" w:rsidP="007101C2">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sz w:val="18"/>
          <w:lang w:eastAsia="en-US"/>
        </w:rPr>
      </w:pPr>
      <w:r w:rsidRPr="007101C2">
        <w:rPr>
          <w:rFonts w:eastAsia="Times New Roman" w:cs="Times New Roman"/>
          <w:color w:val="000000"/>
          <w:sz w:val="18"/>
          <w:bdr w:val="none" w:sz="0" w:space="0" w:color="auto" w:frame="1"/>
          <w:lang w:eastAsia="en-US"/>
        </w:rPr>
        <w:t>Class.forName(</w:t>
      </w:r>
      <w:r w:rsidRPr="004F7154">
        <w:rPr>
          <w:rFonts w:eastAsia="Times New Roman" w:cs="Times New Roman"/>
          <w:color w:val="0000FF"/>
          <w:sz w:val="18"/>
          <w:bdr w:val="none" w:sz="0" w:space="0" w:color="auto" w:frame="1"/>
          <w:lang w:eastAsia="en-US"/>
        </w:rPr>
        <w:t>"oracle.jdbc.driver.OracleDriver"</w:t>
      </w:r>
      <w:r w:rsidRPr="007101C2">
        <w:rPr>
          <w:rFonts w:eastAsia="Times New Roman" w:cs="Times New Roman"/>
          <w:color w:val="000000"/>
          <w:sz w:val="18"/>
          <w:bdr w:val="none" w:sz="0" w:space="0" w:color="auto" w:frame="1"/>
          <w:lang w:eastAsia="en-US"/>
        </w:rPr>
        <w:t>);  </w:t>
      </w:r>
    </w:p>
    <w:p w:rsidR="007101C2" w:rsidRPr="007101C2" w:rsidRDefault="007101C2" w:rsidP="007101C2">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sz w:val="18"/>
          <w:lang w:eastAsia="en-US"/>
        </w:rPr>
      </w:pPr>
      <w:r w:rsidRPr="007101C2">
        <w:rPr>
          <w:rFonts w:eastAsia="Times New Roman" w:cs="Times New Roman"/>
          <w:color w:val="000000"/>
          <w:sz w:val="18"/>
          <w:bdr w:val="none" w:sz="0" w:space="0" w:color="auto" w:frame="1"/>
          <w:lang w:eastAsia="en-US"/>
        </w:rPr>
        <w:t>Connection con=DriverManager.getConnection(</w:t>
      </w:r>
      <w:r w:rsidRPr="004F7154">
        <w:rPr>
          <w:rFonts w:eastAsia="Times New Roman" w:cs="Times New Roman"/>
          <w:color w:val="0000FF"/>
          <w:sz w:val="18"/>
          <w:bdr w:val="none" w:sz="0" w:space="0" w:color="auto" w:frame="1"/>
          <w:lang w:eastAsia="en-US"/>
        </w:rPr>
        <w:t>"jdbc:oracle:thin:@localhost:1521:xe"</w:t>
      </w:r>
      <w:r w:rsidRPr="007101C2">
        <w:rPr>
          <w:rFonts w:eastAsia="Times New Roman" w:cs="Times New Roman"/>
          <w:color w:val="000000"/>
          <w:sz w:val="18"/>
          <w:bdr w:val="none" w:sz="0" w:space="0" w:color="auto" w:frame="1"/>
          <w:lang w:eastAsia="en-US"/>
        </w:rPr>
        <w:t>,</w:t>
      </w:r>
      <w:r w:rsidRPr="004F7154">
        <w:rPr>
          <w:rFonts w:eastAsia="Times New Roman" w:cs="Times New Roman"/>
          <w:color w:val="0000FF"/>
          <w:sz w:val="18"/>
          <w:bdr w:val="none" w:sz="0" w:space="0" w:color="auto" w:frame="1"/>
          <w:lang w:eastAsia="en-US"/>
        </w:rPr>
        <w:t>"u"</w:t>
      </w:r>
      <w:r w:rsidRPr="007101C2">
        <w:rPr>
          <w:rFonts w:eastAsia="Times New Roman" w:cs="Times New Roman"/>
          <w:color w:val="000000"/>
          <w:sz w:val="18"/>
          <w:bdr w:val="none" w:sz="0" w:space="0" w:color="auto" w:frame="1"/>
          <w:lang w:eastAsia="en-US"/>
        </w:rPr>
        <w:t>,</w:t>
      </w:r>
      <w:r w:rsidRPr="004F7154">
        <w:rPr>
          <w:rFonts w:eastAsia="Times New Roman" w:cs="Times New Roman"/>
          <w:color w:val="0000FF"/>
          <w:sz w:val="18"/>
          <w:bdr w:val="none" w:sz="0" w:space="0" w:color="auto" w:frame="1"/>
          <w:lang w:eastAsia="en-US"/>
        </w:rPr>
        <w:t>"p"</w:t>
      </w:r>
      <w:r w:rsidRPr="007101C2">
        <w:rPr>
          <w:rFonts w:eastAsia="Times New Roman" w:cs="Times New Roman"/>
          <w:color w:val="000000"/>
          <w:sz w:val="18"/>
          <w:bdr w:val="none" w:sz="0" w:space="0" w:color="auto" w:frame="1"/>
          <w:lang w:eastAsia="en-US"/>
        </w:rPr>
        <w:t>);  </w:t>
      </w:r>
      <w:r w:rsidR="004F7154" w:rsidRPr="004F7154">
        <w:rPr>
          <w:rFonts w:eastAsia="Times New Roman" w:cs="Times New Roman"/>
          <w:color w:val="000000"/>
          <w:sz w:val="18"/>
          <w:bdr w:val="none" w:sz="0" w:space="0" w:color="auto" w:frame="1"/>
          <w:lang w:eastAsia="en-US"/>
        </w:rPr>
        <w:tab/>
      </w:r>
      <w:r w:rsidR="004F7154" w:rsidRPr="004F7154">
        <w:rPr>
          <w:rFonts w:eastAsia="Times New Roman" w:cs="Times New Roman"/>
          <w:color w:val="000000"/>
          <w:sz w:val="18"/>
          <w:bdr w:val="none" w:sz="0" w:space="0" w:color="auto" w:frame="1"/>
          <w:lang w:eastAsia="en-US"/>
        </w:rPr>
        <w:tab/>
      </w:r>
      <w:r w:rsidRPr="007101C2">
        <w:rPr>
          <w:rFonts w:eastAsia="Times New Roman" w:cs="Times New Roman"/>
          <w:color w:val="000000"/>
          <w:sz w:val="18"/>
          <w:bdr w:val="none" w:sz="0" w:space="0" w:color="auto" w:frame="1"/>
          <w:lang w:eastAsia="en-US"/>
        </w:rPr>
        <w:t>con.setAutoCommit(</w:t>
      </w:r>
      <w:r w:rsidRPr="004F7154">
        <w:rPr>
          <w:rFonts w:eastAsia="Times New Roman" w:cs="Times New Roman"/>
          <w:b/>
          <w:bCs/>
          <w:color w:val="006699"/>
          <w:sz w:val="18"/>
          <w:bdr w:val="none" w:sz="0" w:space="0" w:color="auto" w:frame="1"/>
          <w:lang w:eastAsia="en-US"/>
        </w:rPr>
        <w:t>false</w:t>
      </w:r>
      <w:r w:rsidRPr="007101C2">
        <w:rPr>
          <w:rFonts w:eastAsia="Times New Roman" w:cs="Times New Roman"/>
          <w:color w:val="000000"/>
          <w:sz w:val="18"/>
          <w:bdr w:val="none" w:sz="0" w:space="0" w:color="auto" w:frame="1"/>
          <w:lang w:eastAsia="en-US"/>
        </w:rPr>
        <w:t>);  </w:t>
      </w:r>
    </w:p>
    <w:p w:rsidR="007101C2" w:rsidRPr="007101C2" w:rsidRDefault="007101C2" w:rsidP="007101C2">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jc w:val="both"/>
        <w:rPr>
          <w:rFonts w:eastAsia="Times New Roman" w:cs="Times New Roman"/>
          <w:color w:val="000000"/>
          <w:sz w:val="18"/>
          <w:lang w:eastAsia="en-US"/>
        </w:rPr>
      </w:pPr>
      <w:r w:rsidRPr="007101C2">
        <w:rPr>
          <w:rFonts w:eastAsia="Times New Roman" w:cs="Times New Roman"/>
          <w:color w:val="000000"/>
          <w:sz w:val="18"/>
          <w:bdr w:val="none" w:sz="0" w:space="0" w:color="auto" w:frame="1"/>
          <w:lang w:eastAsia="en-US"/>
        </w:rPr>
        <w:t>  </w:t>
      </w:r>
      <w:r w:rsidR="004F7154" w:rsidRPr="004F7154">
        <w:rPr>
          <w:rFonts w:eastAsia="Times New Roman" w:cs="Times New Roman"/>
          <w:color w:val="000000"/>
          <w:sz w:val="18"/>
          <w:bdr w:val="none" w:sz="0" w:space="0" w:color="auto" w:frame="1"/>
          <w:lang w:eastAsia="en-US"/>
        </w:rPr>
        <w:tab/>
      </w:r>
      <w:r w:rsidR="004F7154" w:rsidRPr="004F7154">
        <w:rPr>
          <w:rFonts w:eastAsia="Times New Roman" w:cs="Times New Roman"/>
          <w:color w:val="000000"/>
          <w:sz w:val="18"/>
          <w:bdr w:val="none" w:sz="0" w:space="0" w:color="auto" w:frame="1"/>
          <w:lang w:eastAsia="en-US"/>
        </w:rPr>
        <w:tab/>
      </w:r>
      <w:r w:rsidRPr="007101C2">
        <w:rPr>
          <w:rFonts w:eastAsia="Times New Roman" w:cs="Times New Roman"/>
          <w:color w:val="000000"/>
          <w:sz w:val="18"/>
          <w:bdr w:val="none" w:sz="0" w:space="0" w:color="auto" w:frame="1"/>
          <w:lang w:eastAsia="en-US"/>
        </w:rPr>
        <w:t>Statement stmt=con.createStatement();  </w:t>
      </w:r>
    </w:p>
    <w:p w:rsidR="007101C2" w:rsidRPr="007101C2" w:rsidRDefault="007101C2" w:rsidP="004F7154">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1080"/>
        <w:jc w:val="both"/>
        <w:rPr>
          <w:rFonts w:eastAsia="Times New Roman" w:cs="Times New Roman"/>
          <w:color w:val="000000"/>
          <w:sz w:val="18"/>
          <w:lang w:eastAsia="en-US"/>
        </w:rPr>
      </w:pPr>
      <w:r w:rsidRPr="007101C2">
        <w:rPr>
          <w:rFonts w:eastAsia="Times New Roman" w:cs="Times New Roman"/>
          <w:color w:val="000000"/>
          <w:sz w:val="18"/>
          <w:bdr w:val="none" w:sz="0" w:space="0" w:color="auto" w:frame="1"/>
          <w:lang w:eastAsia="en-US"/>
        </w:rPr>
        <w:t>stmt.executeUpdate(</w:t>
      </w:r>
      <w:r w:rsidRPr="004F7154">
        <w:rPr>
          <w:rFonts w:eastAsia="Times New Roman" w:cs="Times New Roman"/>
          <w:color w:val="0000FF"/>
          <w:sz w:val="18"/>
          <w:bdr w:val="none" w:sz="0" w:space="0" w:color="auto" w:frame="1"/>
          <w:lang w:eastAsia="en-US"/>
        </w:rPr>
        <w:t>"insert into user420 values(190,'abhi',40000)"</w:t>
      </w:r>
      <w:r w:rsidRPr="007101C2">
        <w:rPr>
          <w:rFonts w:eastAsia="Times New Roman" w:cs="Times New Roman"/>
          <w:color w:val="000000"/>
          <w:sz w:val="18"/>
          <w:bdr w:val="none" w:sz="0" w:space="0" w:color="auto" w:frame="1"/>
          <w:lang w:eastAsia="en-US"/>
        </w:rPr>
        <w:t>);  </w:t>
      </w:r>
    </w:p>
    <w:p w:rsidR="007101C2" w:rsidRPr="007101C2" w:rsidRDefault="007101C2" w:rsidP="004F7154">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1080"/>
        <w:jc w:val="both"/>
        <w:rPr>
          <w:rFonts w:eastAsia="Times New Roman" w:cs="Times New Roman"/>
          <w:color w:val="000000"/>
          <w:sz w:val="18"/>
          <w:lang w:eastAsia="en-US"/>
        </w:rPr>
      </w:pPr>
      <w:r w:rsidRPr="007101C2">
        <w:rPr>
          <w:rFonts w:eastAsia="Times New Roman" w:cs="Times New Roman"/>
          <w:color w:val="000000"/>
          <w:sz w:val="18"/>
          <w:bdr w:val="none" w:sz="0" w:space="0" w:color="auto" w:frame="1"/>
          <w:lang w:eastAsia="en-US"/>
        </w:rPr>
        <w:t>stmt.executeUpdate(</w:t>
      </w:r>
      <w:r w:rsidRPr="004F7154">
        <w:rPr>
          <w:rFonts w:eastAsia="Times New Roman" w:cs="Times New Roman"/>
          <w:color w:val="0000FF"/>
          <w:sz w:val="18"/>
          <w:bdr w:val="none" w:sz="0" w:space="0" w:color="auto" w:frame="1"/>
          <w:lang w:eastAsia="en-US"/>
        </w:rPr>
        <w:t>"insert into user420 values(191,'umesh',50000)"</w:t>
      </w:r>
      <w:r w:rsidRPr="007101C2">
        <w:rPr>
          <w:rFonts w:eastAsia="Times New Roman" w:cs="Times New Roman"/>
          <w:color w:val="000000"/>
          <w:sz w:val="18"/>
          <w:bdr w:val="none" w:sz="0" w:space="0" w:color="auto" w:frame="1"/>
          <w:lang w:eastAsia="en-US"/>
        </w:rPr>
        <w:t>);    </w:t>
      </w:r>
    </w:p>
    <w:p w:rsidR="007101C2" w:rsidRPr="007101C2" w:rsidRDefault="007101C2" w:rsidP="004F7154">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1080"/>
        <w:jc w:val="both"/>
        <w:rPr>
          <w:rFonts w:eastAsia="Times New Roman" w:cs="Times New Roman"/>
          <w:color w:val="000000"/>
          <w:sz w:val="18"/>
          <w:lang w:eastAsia="en-US"/>
        </w:rPr>
      </w:pPr>
      <w:r w:rsidRPr="007101C2">
        <w:rPr>
          <w:rFonts w:eastAsia="Times New Roman" w:cs="Times New Roman"/>
          <w:color w:val="000000"/>
          <w:sz w:val="18"/>
          <w:bdr w:val="none" w:sz="0" w:space="0" w:color="auto" w:frame="1"/>
          <w:lang w:eastAsia="en-US"/>
        </w:rPr>
        <w:t>con.commit();  </w:t>
      </w:r>
    </w:p>
    <w:p w:rsidR="004F7154" w:rsidRDefault="007101C2" w:rsidP="004F7154">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1080"/>
        <w:jc w:val="both"/>
        <w:rPr>
          <w:rFonts w:eastAsia="Times New Roman" w:cs="Times New Roman"/>
          <w:color w:val="000000"/>
          <w:sz w:val="16"/>
          <w:bdr w:val="none" w:sz="0" w:space="0" w:color="auto" w:frame="1"/>
          <w:lang w:eastAsia="en-US"/>
        </w:rPr>
      </w:pPr>
      <w:r w:rsidRPr="007101C2">
        <w:rPr>
          <w:rFonts w:eastAsia="Times New Roman" w:cs="Times New Roman"/>
          <w:color w:val="000000"/>
          <w:sz w:val="18"/>
          <w:bdr w:val="none" w:sz="0" w:space="0" w:color="auto" w:frame="1"/>
          <w:lang w:eastAsia="en-US"/>
        </w:rPr>
        <w:t>con.close();  </w:t>
      </w:r>
      <w:r w:rsidRPr="007101C2">
        <w:rPr>
          <w:rFonts w:eastAsia="Times New Roman" w:cs="Times New Roman"/>
          <w:color w:val="000000"/>
          <w:sz w:val="16"/>
          <w:bdr w:val="none" w:sz="0" w:space="0" w:color="auto" w:frame="1"/>
          <w:lang w:eastAsia="en-US"/>
        </w:rPr>
        <w:t>}</w:t>
      </w:r>
    </w:p>
    <w:p w:rsidR="007101C2" w:rsidRPr="007101C2" w:rsidRDefault="007101C2" w:rsidP="004F7154">
      <w:pPr>
        <w:pBdr>
          <w:top w:val="single" w:sz="4" w:space="1" w:color="auto"/>
          <w:left w:val="single" w:sz="4" w:space="4" w:color="auto"/>
          <w:bottom w:val="single" w:sz="4" w:space="1" w:color="auto"/>
          <w:right w:val="single" w:sz="4" w:space="4" w:color="auto"/>
        </w:pBdr>
        <w:shd w:val="clear" w:color="auto" w:fill="FFFFFF"/>
        <w:spacing w:after="0" w:line="345" w:lineRule="atLeast"/>
        <w:ind w:left="-360" w:firstLine="1080"/>
        <w:jc w:val="both"/>
        <w:rPr>
          <w:rFonts w:eastAsia="Times New Roman" w:cs="Times New Roman"/>
          <w:color w:val="000000"/>
          <w:sz w:val="16"/>
          <w:lang w:eastAsia="en-US"/>
        </w:rPr>
      </w:pPr>
      <w:r w:rsidRPr="007101C2">
        <w:rPr>
          <w:rFonts w:eastAsia="Times New Roman" w:cs="Times New Roman"/>
          <w:color w:val="000000"/>
          <w:sz w:val="16"/>
          <w:bdr w:val="none" w:sz="0" w:space="0" w:color="auto" w:frame="1"/>
          <w:lang w:eastAsia="en-US"/>
        </w:rPr>
        <w:t>}  </w:t>
      </w:r>
    </w:p>
    <w:p w:rsidR="006D15E9" w:rsidRDefault="00A939D0" w:rsidP="006D15E9">
      <w:pPr>
        <w:pStyle w:val="Heading2"/>
      </w:pPr>
      <w:bookmarkStart w:id="36" w:name="_Toc4274717"/>
      <w:r>
        <w:t>2.13 RowSet</w:t>
      </w:r>
      <w:r w:rsidR="0073523C">
        <w:t xml:space="preserve"> Interfcae</w:t>
      </w:r>
      <w:bookmarkEnd w:id="36"/>
    </w:p>
    <w:p w:rsidR="00C35447" w:rsidRDefault="00C35447" w:rsidP="00C35447">
      <w:r>
        <w:t xml:space="preserve"> </w:t>
      </w:r>
    </w:p>
    <w:p w:rsidR="00C35447" w:rsidRPr="00C35447" w:rsidRDefault="00C35447" w:rsidP="00C35447">
      <w:pPr>
        <w:spacing w:after="0"/>
        <w:rPr>
          <w:b/>
          <w:u w:val="single"/>
        </w:rPr>
      </w:pPr>
      <w:r w:rsidRPr="00C35447">
        <w:rPr>
          <w:b/>
          <w:u w:val="single"/>
        </w:rPr>
        <w:t>ResultSet Disdavantages</w:t>
      </w:r>
    </w:p>
    <w:p w:rsidR="00C35447" w:rsidRDefault="00C35447" w:rsidP="009375B0">
      <w:pPr>
        <w:pStyle w:val="ListParagraph"/>
        <w:numPr>
          <w:ilvl w:val="0"/>
          <w:numId w:val="42"/>
        </w:numPr>
      </w:pPr>
      <w:r>
        <w:t>ResultSet Object is not serilaizable , because it is always maintains a connection with DB</w:t>
      </w:r>
    </w:p>
    <w:p w:rsidR="001C737E" w:rsidRDefault="00C35447" w:rsidP="009375B0">
      <w:pPr>
        <w:pStyle w:val="ListParagraph"/>
        <w:numPr>
          <w:ilvl w:val="0"/>
          <w:numId w:val="42"/>
        </w:numPr>
      </w:pPr>
      <w:r>
        <w:lastRenderedPageBreak/>
        <w:t>We can’t pass theResultset object from one class to other class across the network.</w:t>
      </w:r>
    </w:p>
    <w:p w:rsidR="00A939D0" w:rsidRDefault="00A939D0" w:rsidP="001C737E"/>
    <w:p w:rsidR="001C737E" w:rsidRPr="00A939D0" w:rsidRDefault="00A939D0" w:rsidP="004A395F">
      <w:pPr>
        <w:spacing w:after="0"/>
        <w:rPr>
          <w:b/>
          <w:u w:val="single"/>
        </w:rPr>
      </w:pPr>
      <w:r w:rsidRPr="00A939D0">
        <w:rPr>
          <w:b/>
          <w:u w:val="single"/>
        </w:rPr>
        <w:t>Rowset</w:t>
      </w:r>
    </w:p>
    <w:p w:rsidR="001C737E" w:rsidRDefault="004A395F" w:rsidP="009375B0">
      <w:pPr>
        <w:pStyle w:val="ListParagraph"/>
        <w:numPr>
          <w:ilvl w:val="0"/>
          <w:numId w:val="43"/>
        </w:numPr>
      </w:pPr>
      <w:r w:rsidRPr="0073523C">
        <w:rPr>
          <w:b/>
        </w:rPr>
        <w:t>RowSet extends the ResultSet interface</w:t>
      </w:r>
      <w:r>
        <w:t xml:space="preserve"> so it has all the methods of ResultSet</w:t>
      </w:r>
    </w:p>
    <w:p w:rsidR="004A395F" w:rsidRDefault="004A395F" w:rsidP="009375B0">
      <w:pPr>
        <w:pStyle w:val="ListParagraph"/>
        <w:numPr>
          <w:ilvl w:val="0"/>
          <w:numId w:val="43"/>
        </w:numPr>
      </w:pPr>
      <w:r>
        <w:t xml:space="preserve">RowSet </w:t>
      </w:r>
      <w:r w:rsidRPr="0073523C">
        <w:rPr>
          <w:b/>
        </w:rPr>
        <w:t xml:space="preserve">can be serialized </w:t>
      </w:r>
      <w:r>
        <w:t>because it doesn’t have a connection to any database</w:t>
      </w:r>
    </w:p>
    <w:p w:rsidR="004A395F" w:rsidRDefault="004A395F" w:rsidP="009375B0">
      <w:pPr>
        <w:pStyle w:val="ListParagraph"/>
        <w:numPr>
          <w:ilvl w:val="0"/>
          <w:numId w:val="43"/>
        </w:numPr>
      </w:pPr>
      <w:r>
        <w:t xml:space="preserve">RowSet </w:t>
      </w:r>
      <w:r w:rsidRPr="0073523C">
        <w:rPr>
          <w:b/>
        </w:rPr>
        <w:t>Object can be sent from one class to another across the network</w:t>
      </w:r>
      <w:r>
        <w:t>.</w:t>
      </w:r>
    </w:p>
    <w:p w:rsidR="001C737E" w:rsidRDefault="0070087B" w:rsidP="001C737E">
      <w:r>
        <w:t>We have following types of RowSets</w:t>
      </w:r>
    </w:p>
    <w:p w:rsidR="001C737E" w:rsidRPr="009C2143" w:rsidRDefault="00F01EC6" w:rsidP="009F7B27">
      <w:pPr>
        <w:ind w:left="720"/>
      </w:pPr>
      <w:r w:rsidRPr="00F01EC6">
        <w:rPr>
          <w:noProof/>
          <w:lang w:eastAsia="en-US"/>
        </w:rPr>
        <w:drawing>
          <wp:inline distT="0" distB="0" distL="0" distR="0" wp14:anchorId="0108E622" wp14:editId="4D71630B">
            <wp:extent cx="4732568" cy="2106878"/>
            <wp:effectExtent l="0" t="0" r="0" b="8255"/>
            <wp:docPr id="26" name="Picture 26"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veti_S\Desktop\tm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48186" cy="2113831"/>
                    </a:xfrm>
                    <a:prstGeom prst="rect">
                      <a:avLst/>
                    </a:prstGeom>
                    <a:noFill/>
                    <a:ln>
                      <a:noFill/>
                    </a:ln>
                  </pic:spPr>
                </pic:pic>
              </a:graphicData>
            </a:graphic>
          </wp:inline>
        </w:drawing>
      </w:r>
    </w:p>
    <w:p w:rsidR="00DF69B8" w:rsidRDefault="00F01EC6" w:rsidP="009F7B27">
      <w:pPr>
        <w:spacing w:after="0"/>
        <w:ind w:left="1440"/>
      </w:pPr>
      <w:r w:rsidRPr="00F01EC6">
        <w:rPr>
          <w:noProof/>
          <w:lang w:eastAsia="en-US"/>
        </w:rPr>
        <w:drawing>
          <wp:inline distT="0" distB="0" distL="0" distR="0" wp14:anchorId="11F17BC9" wp14:editId="78268457">
            <wp:extent cx="4029075" cy="1638300"/>
            <wp:effectExtent l="0" t="0" r="9525" b="0"/>
            <wp:docPr id="33" name="Picture 33"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eti_S\Desktop\tm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9075" cy="1638300"/>
                    </a:xfrm>
                    <a:prstGeom prst="rect">
                      <a:avLst/>
                    </a:prstGeom>
                    <a:noFill/>
                    <a:ln>
                      <a:noFill/>
                    </a:ln>
                  </pic:spPr>
                </pic:pic>
              </a:graphicData>
            </a:graphic>
          </wp:inline>
        </w:drawing>
      </w:r>
    </w:p>
    <w:p w:rsidR="009F7B27" w:rsidRDefault="009F7B27" w:rsidP="009F7B27">
      <w:pPr>
        <w:spacing w:after="0"/>
        <w:ind w:left="1440"/>
      </w:pPr>
    </w:p>
    <w:p w:rsidR="009F7B27" w:rsidRPr="009F7B27" w:rsidRDefault="009F7B27" w:rsidP="009F7B27">
      <w:pPr>
        <w:pBdr>
          <w:top w:val="single" w:sz="4" w:space="1" w:color="auto"/>
          <w:left w:val="single" w:sz="4" w:space="4" w:color="auto"/>
          <w:bottom w:val="single" w:sz="4" w:space="1" w:color="auto"/>
          <w:right w:val="single" w:sz="4" w:space="4" w:color="auto"/>
        </w:pBdr>
        <w:shd w:val="clear" w:color="auto" w:fill="FFFFFF"/>
        <w:spacing w:after="0" w:line="345" w:lineRule="atLeast"/>
        <w:ind w:left="720"/>
        <w:jc w:val="both"/>
        <w:rPr>
          <w:rFonts w:eastAsia="Times New Roman" w:cs="Times New Roman"/>
          <w:color w:val="000000"/>
          <w:lang w:eastAsia="en-US"/>
        </w:rPr>
      </w:pPr>
      <w:r w:rsidRPr="009F7B27">
        <w:rPr>
          <w:rFonts w:eastAsia="Times New Roman" w:cs="Times New Roman"/>
          <w:color w:val="000000"/>
          <w:bdr w:val="none" w:sz="0" w:space="0" w:color="auto" w:frame="1"/>
          <w:lang w:eastAsia="en-US"/>
        </w:rPr>
        <w:t>JdbcRowSet rowSet = RowSetProvider.newFactory().createJdbcRowSet();  </w:t>
      </w:r>
    </w:p>
    <w:p w:rsidR="009F7B27" w:rsidRPr="009F7B27" w:rsidRDefault="009F7B27" w:rsidP="009F7B27">
      <w:pPr>
        <w:pBdr>
          <w:top w:val="single" w:sz="4" w:space="1" w:color="auto"/>
          <w:left w:val="single" w:sz="4" w:space="4" w:color="auto"/>
          <w:bottom w:val="single" w:sz="4" w:space="1" w:color="auto"/>
          <w:right w:val="single" w:sz="4" w:space="4" w:color="auto"/>
        </w:pBdr>
        <w:shd w:val="clear" w:color="auto" w:fill="FFFFFF"/>
        <w:spacing w:after="0" w:line="345" w:lineRule="atLeast"/>
        <w:ind w:left="720"/>
        <w:jc w:val="both"/>
        <w:rPr>
          <w:rFonts w:eastAsia="Times New Roman" w:cs="Times New Roman"/>
          <w:color w:val="000000"/>
          <w:lang w:eastAsia="en-US"/>
        </w:rPr>
      </w:pPr>
      <w:r w:rsidRPr="009F7B27">
        <w:rPr>
          <w:rFonts w:eastAsia="Times New Roman" w:cs="Times New Roman"/>
          <w:color w:val="000000"/>
          <w:bdr w:val="none" w:sz="0" w:space="0" w:color="auto" w:frame="1"/>
          <w:lang w:eastAsia="en-US"/>
        </w:rPr>
        <w:t>rowSet.setUrl(</w:t>
      </w:r>
      <w:r w:rsidRPr="009F7B27">
        <w:rPr>
          <w:rFonts w:eastAsia="Times New Roman" w:cs="Times New Roman"/>
          <w:color w:val="0000FF"/>
          <w:bdr w:val="none" w:sz="0" w:space="0" w:color="auto" w:frame="1"/>
          <w:lang w:eastAsia="en-US"/>
        </w:rPr>
        <w:t>"jdbc:oracle:thin:@localhost:1521:xe"</w:t>
      </w:r>
      <w:r w:rsidRPr="009F7B27">
        <w:rPr>
          <w:rFonts w:eastAsia="Times New Roman" w:cs="Times New Roman"/>
          <w:color w:val="000000"/>
          <w:bdr w:val="none" w:sz="0" w:space="0" w:color="auto" w:frame="1"/>
          <w:lang w:eastAsia="en-US"/>
        </w:rPr>
        <w:t>);  </w:t>
      </w:r>
    </w:p>
    <w:p w:rsidR="009F7B27" w:rsidRPr="009F7B27" w:rsidRDefault="009F7B27" w:rsidP="009F7B27">
      <w:pPr>
        <w:pBdr>
          <w:top w:val="single" w:sz="4" w:space="1" w:color="auto"/>
          <w:left w:val="single" w:sz="4" w:space="4" w:color="auto"/>
          <w:bottom w:val="single" w:sz="4" w:space="1" w:color="auto"/>
          <w:right w:val="single" w:sz="4" w:space="4" w:color="auto"/>
        </w:pBdr>
        <w:shd w:val="clear" w:color="auto" w:fill="FFFFFF"/>
        <w:spacing w:after="0" w:line="345" w:lineRule="atLeast"/>
        <w:ind w:left="720"/>
        <w:jc w:val="both"/>
        <w:rPr>
          <w:rFonts w:eastAsia="Times New Roman" w:cs="Times New Roman"/>
          <w:color w:val="000000"/>
          <w:lang w:eastAsia="en-US"/>
        </w:rPr>
      </w:pPr>
      <w:r w:rsidRPr="009F7B27">
        <w:rPr>
          <w:rFonts w:eastAsia="Times New Roman" w:cs="Times New Roman"/>
          <w:color w:val="000000"/>
          <w:bdr w:val="none" w:sz="0" w:space="0" w:color="auto" w:frame="1"/>
          <w:lang w:eastAsia="en-US"/>
        </w:rPr>
        <w:t>rowSet.setUsername(</w:t>
      </w:r>
      <w:r w:rsidRPr="009F7B27">
        <w:rPr>
          <w:rFonts w:eastAsia="Times New Roman" w:cs="Times New Roman"/>
          <w:color w:val="0000FF"/>
          <w:bdr w:val="none" w:sz="0" w:space="0" w:color="auto" w:frame="1"/>
          <w:lang w:eastAsia="en-US"/>
        </w:rPr>
        <w:t>"system"</w:t>
      </w:r>
      <w:r w:rsidRPr="009F7B27">
        <w:rPr>
          <w:rFonts w:eastAsia="Times New Roman" w:cs="Times New Roman"/>
          <w:color w:val="000000"/>
          <w:bdr w:val="none" w:sz="0" w:space="0" w:color="auto" w:frame="1"/>
          <w:lang w:eastAsia="en-US"/>
        </w:rPr>
        <w:t>);  </w:t>
      </w:r>
    </w:p>
    <w:p w:rsidR="009F7B27" w:rsidRPr="009F7B27" w:rsidRDefault="009F7B27" w:rsidP="009F7B27">
      <w:pPr>
        <w:pBdr>
          <w:top w:val="single" w:sz="4" w:space="1" w:color="auto"/>
          <w:left w:val="single" w:sz="4" w:space="4" w:color="auto"/>
          <w:bottom w:val="single" w:sz="4" w:space="1" w:color="auto"/>
          <w:right w:val="single" w:sz="4" w:space="4" w:color="auto"/>
        </w:pBdr>
        <w:shd w:val="clear" w:color="auto" w:fill="FFFFFF"/>
        <w:spacing w:after="0" w:line="345" w:lineRule="atLeast"/>
        <w:ind w:left="720"/>
        <w:jc w:val="both"/>
        <w:rPr>
          <w:rFonts w:eastAsia="Times New Roman" w:cs="Times New Roman"/>
          <w:color w:val="000000"/>
          <w:lang w:eastAsia="en-US"/>
        </w:rPr>
      </w:pPr>
      <w:r w:rsidRPr="009F7B27">
        <w:rPr>
          <w:rFonts w:eastAsia="Times New Roman" w:cs="Times New Roman"/>
          <w:color w:val="000000"/>
          <w:bdr w:val="none" w:sz="0" w:space="0" w:color="auto" w:frame="1"/>
          <w:lang w:eastAsia="en-US"/>
        </w:rPr>
        <w:t>rowSet.setPassword(</w:t>
      </w:r>
      <w:r w:rsidRPr="009F7B27">
        <w:rPr>
          <w:rFonts w:eastAsia="Times New Roman" w:cs="Times New Roman"/>
          <w:color w:val="0000FF"/>
          <w:bdr w:val="none" w:sz="0" w:space="0" w:color="auto" w:frame="1"/>
          <w:lang w:eastAsia="en-US"/>
        </w:rPr>
        <w:t>"oracle"</w:t>
      </w:r>
      <w:r w:rsidRPr="009F7B27">
        <w:rPr>
          <w:rFonts w:eastAsia="Times New Roman" w:cs="Times New Roman"/>
          <w:color w:val="000000"/>
          <w:bdr w:val="none" w:sz="0" w:space="0" w:color="auto" w:frame="1"/>
          <w:lang w:eastAsia="en-US"/>
        </w:rPr>
        <w:t>);             </w:t>
      </w:r>
    </w:p>
    <w:p w:rsidR="009F7B27" w:rsidRPr="009F7B27" w:rsidRDefault="009F7B27" w:rsidP="009F7B27">
      <w:pPr>
        <w:pBdr>
          <w:top w:val="single" w:sz="4" w:space="1" w:color="auto"/>
          <w:left w:val="single" w:sz="4" w:space="4" w:color="auto"/>
          <w:bottom w:val="single" w:sz="4" w:space="1" w:color="auto"/>
          <w:right w:val="single" w:sz="4" w:space="4" w:color="auto"/>
        </w:pBdr>
        <w:shd w:val="clear" w:color="auto" w:fill="FFFFFF"/>
        <w:spacing w:after="0" w:line="345" w:lineRule="atLeast"/>
        <w:ind w:left="720"/>
        <w:jc w:val="both"/>
        <w:rPr>
          <w:rFonts w:eastAsia="Times New Roman" w:cs="Times New Roman"/>
          <w:color w:val="000000"/>
          <w:lang w:eastAsia="en-US"/>
        </w:rPr>
      </w:pPr>
      <w:r w:rsidRPr="009F7B27">
        <w:rPr>
          <w:rFonts w:eastAsia="Times New Roman" w:cs="Times New Roman"/>
          <w:color w:val="000000"/>
          <w:bdr w:val="none" w:sz="0" w:space="0" w:color="auto" w:frame="1"/>
          <w:lang w:eastAsia="en-US"/>
        </w:rPr>
        <w:t>rowSet.setCommand(</w:t>
      </w:r>
      <w:r w:rsidRPr="009F7B27">
        <w:rPr>
          <w:rFonts w:eastAsia="Times New Roman" w:cs="Times New Roman"/>
          <w:color w:val="0000FF"/>
          <w:bdr w:val="none" w:sz="0" w:space="0" w:color="auto" w:frame="1"/>
          <w:lang w:eastAsia="en-US"/>
        </w:rPr>
        <w:t>"select * from emp400"</w:t>
      </w:r>
      <w:r w:rsidRPr="009F7B27">
        <w:rPr>
          <w:rFonts w:eastAsia="Times New Roman" w:cs="Times New Roman"/>
          <w:color w:val="000000"/>
          <w:bdr w:val="none" w:sz="0" w:space="0" w:color="auto" w:frame="1"/>
          <w:lang w:eastAsia="en-US"/>
        </w:rPr>
        <w:t>);  </w:t>
      </w:r>
    </w:p>
    <w:p w:rsidR="009F7B27" w:rsidRPr="009F7B27" w:rsidRDefault="009F7B27" w:rsidP="009F7B27">
      <w:pPr>
        <w:pBdr>
          <w:top w:val="single" w:sz="4" w:space="1" w:color="auto"/>
          <w:left w:val="single" w:sz="4" w:space="4" w:color="auto"/>
          <w:bottom w:val="single" w:sz="4" w:space="1" w:color="auto"/>
          <w:right w:val="single" w:sz="4" w:space="4" w:color="auto"/>
        </w:pBdr>
        <w:shd w:val="clear" w:color="auto" w:fill="FFFFFF"/>
        <w:spacing w:after="0" w:line="345" w:lineRule="atLeast"/>
        <w:ind w:left="720"/>
        <w:jc w:val="both"/>
        <w:rPr>
          <w:rFonts w:eastAsia="Times New Roman" w:cs="Times New Roman"/>
          <w:color w:val="000000"/>
          <w:lang w:eastAsia="en-US"/>
        </w:rPr>
      </w:pPr>
      <w:r w:rsidRPr="009F7B27">
        <w:rPr>
          <w:rFonts w:eastAsia="Times New Roman" w:cs="Times New Roman"/>
          <w:color w:val="000000"/>
          <w:bdr w:val="none" w:sz="0" w:space="0" w:color="auto" w:frame="1"/>
          <w:lang w:eastAsia="en-US"/>
        </w:rPr>
        <w:t>rowSet.execute();  </w:t>
      </w:r>
    </w:p>
    <w:p w:rsidR="00DF69B8" w:rsidRDefault="00DF69B8" w:rsidP="00DF69B8"/>
    <w:p w:rsidR="009F7B27" w:rsidRDefault="009F7B27" w:rsidP="009F7B27">
      <w:pPr>
        <w:pStyle w:val="Heading2"/>
      </w:pPr>
      <w:bookmarkStart w:id="37" w:name="_Toc4274718"/>
      <w:r>
        <w:t>2.14 Notes</w:t>
      </w:r>
      <w:bookmarkEnd w:id="37"/>
    </w:p>
    <w:p w:rsidR="00DF69B8" w:rsidRDefault="00DF69B8" w:rsidP="00DF69B8"/>
    <w:p w:rsidR="00DF69B8" w:rsidRPr="009C2143" w:rsidRDefault="00DF69B8" w:rsidP="00DF69B8"/>
    <w:p w:rsidR="00DF69B8" w:rsidRDefault="00DF69B8" w:rsidP="00DF69B8"/>
    <w:p w:rsidR="00DF69B8" w:rsidRPr="009C2143" w:rsidRDefault="00DF69B8" w:rsidP="00DF69B8"/>
    <w:p w:rsidR="00DF69B8" w:rsidRPr="00DF69B8" w:rsidRDefault="00DF69B8" w:rsidP="00DF69B8"/>
    <w:p w:rsidR="009C2143" w:rsidRDefault="009C2143" w:rsidP="009C2143"/>
    <w:p w:rsidR="009C2143" w:rsidRDefault="009C2143" w:rsidP="009C2143"/>
    <w:p w:rsidR="009C2143" w:rsidRDefault="009C2143" w:rsidP="009C2143"/>
    <w:p w:rsidR="009C2143" w:rsidRDefault="009C2143" w:rsidP="009C2143"/>
    <w:p w:rsidR="009C2143" w:rsidRDefault="009C2143" w:rsidP="009C2143"/>
    <w:p w:rsidR="009C2143" w:rsidRPr="009C2143" w:rsidRDefault="009C2143" w:rsidP="009C2143"/>
    <w:p w:rsidR="009C2143" w:rsidRPr="009C2143" w:rsidRDefault="009C2143" w:rsidP="009C2143"/>
    <w:p w:rsidR="009C2143" w:rsidRDefault="009C2143" w:rsidP="009C2143"/>
    <w:p w:rsidR="009C2143" w:rsidRDefault="009C2143" w:rsidP="009C2143"/>
    <w:p w:rsidR="009C2143" w:rsidRDefault="009C2143" w:rsidP="009C2143"/>
    <w:p w:rsidR="009C2143" w:rsidRDefault="009C2143" w:rsidP="009C2143"/>
    <w:p w:rsidR="009C2143" w:rsidRDefault="009C2143" w:rsidP="009C2143"/>
    <w:p w:rsidR="009C2143" w:rsidRPr="009C2143" w:rsidRDefault="009C2143" w:rsidP="009C2143"/>
    <w:p w:rsidR="009C2143" w:rsidRDefault="009C2143" w:rsidP="009C2143"/>
    <w:p w:rsidR="009C2143" w:rsidRDefault="009C2143" w:rsidP="009C2143"/>
    <w:p w:rsidR="009C2143" w:rsidRDefault="009C2143" w:rsidP="009C2143"/>
    <w:p w:rsidR="009C2143" w:rsidRPr="009C2143" w:rsidRDefault="009C2143" w:rsidP="009C2143"/>
    <w:p w:rsidR="009C2143" w:rsidRDefault="009C2143" w:rsidP="009C2143"/>
    <w:p w:rsidR="009C2143" w:rsidRPr="009C2143" w:rsidRDefault="009C2143" w:rsidP="009C2143"/>
    <w:p w:rsidR="00BD7C22" w:rsidRDefault="00BD7C22" w:rsidP="005C1D08">
      <w:pPr>
        <w:pStyle w:val="ListParagraph"/>
        <w:ind w:left="360"/>
      </w:pPr>
    </w:p>
    <w:p w:rsidR="00BD7C22" w:rsidRDefault="00BD7C22" w:rsidP="005C1D08">
      <w:pPr>
        <w:pStyle w:val="ListParagraph"/>
        <w:ind w:left="360"/>
      </w:pPr>
    </w:p>
    <w:p w:rsidR="00BD7C22" w:rsidRDefault="00BD7C22" w:rsidP="005C1D08">
      <w:pPr>
        <w:pStyle w:val="ListParagraph"/>
        <w:ind w:left="360"/>
      </w:pPr>
    </w:p>
    <w:p w:rsidR="00BD7C22" w:rsidRDefault="00AE0EAC" w:rsidP="00972607">
      <w:pPr>
        <w:pStyle w:val="Heading1"/>
        <w:numPr>
          <w:ilvl w:val="0"/>
          <w:numId w:val="14"/>
        </w:numPr>
      </w:pPr>
      <w:bookmarkStart w:id="38" w:name="_Toc4274719"/>
      <w:r>
        <w:t>Servlets</w:t>
      </w:r>
      <w:bookmarkEnd w:id="38"/>
    </w:p>
    <w:p w:rsidR="007E2F55" w:rsidRDefault="00397AA6" w:rsidP="00397AA6">
      <w:pPr>
        <w:ind w:firstLine="360"/>
      </w:pPr>
      <w:r w:rsidRPr="00397AA6">
        <w:t>A web application is an application accessible from the web. A web application is composed of web components like Servlet, JSP, Filter etc. and other components such as HTML. The web components typically execute in Web Server and respond to HTTP request.</w:t>
      </w:r>
    </w:p>
    <w:p w:rsidR="005B0490" w:rsidRDefault="000665E4" w:rsidP="005B0490">
      <w:pPr>
        <w:spacing w:after="0"/>
        <w:rPr>
          <w:b/>
          <w:u w:val="single"/>
        </w:rPr>
      </w:pPr>
      <w:r>
        <w:rPr>
          <w:b/>
          <w:u w:val="single"/>
        </w:rPr>
        <w:lastRenderedPageBreak/>
        <w:t xml:space="preserve">1. </w:t>
      </w:r>
      <w:r w:rsidR="000047E7" w:rsidRPr="000047E7">
        <w:rPr>
          <w:b/>
          <w:u w:val="single"/>
        </w:rPr>
        <w:t>CGI</w:t>
      </w:r>
    </w:p>
    <w:p w:rsidR="00D40181" w:rsidRPr="00D40181" w:rsidRDefault="00D40181" w:rsidP="005B0490">
      <w:pPr>
        <w:spacing w:after="0"/>
        <w:rPr>
          <w:b/>
          <w:u w:val="single"/>
        </w:rPr>
      </w:pPr>
      <w:r w:rsidRPr="00D40181">
        <w:rPr>
          <w:rFonts w:eastAsia="Times New Roman" w:cs="Times New Roman"/>
          <w:color w:val="000000"/>
          <w:lang w:eastAsia="en-US"/>
        </w:rPr>
        <w:t>CGI technology enables the web server to call an external program and pass HTTP request information to the external program to process the request. For each request, it starts a new process.</w:t>
      </w:r>
    </w:p>
    <w:p w:rsidR="007E2F55" w:rsidRDefault="00D40181" w:rsidP="00E1321F">
      <w:pPr>
        <w:ind w:left="720"/>
      </w:pPr>
      <w:r w:rsidRPr="00D40181">
        <w:rPr>
          <w:rFonts w:ascii="Times New Roman" w:eastAsia="Times New Roman" w:hAnsi="Times New Roman" w:cs="Times New Roman"/>
          <w:noProof/>
          <w:color w:val="auto"/>
          <w:sz w:val="24"/>
          <w:szCs w:val="24"/>
          <w:lang w:eastAsia="en-US"/>
        </w:rPr>
        <w:drawing>
          <wp:inline distT="0" distB="0" distL="0" distR="0" wp14:anchorId="78AFF1E4" wp14:editId="10DFB470">
            <wp:extent cx="3533532" cy="1580640"/>
            <wp:effectExtent l="0" t="0" r="0" b="635"/>
            <wp:docPr id="34" name="Picture 34" descr="problem in cgi and how servlet is b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oblem in cgi and how servlet is bet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61703" cy="1593242"/>
                    </a:xfrm>
                    <a:prstGeom prst="rect">
                      <a:avLst/>
                    </a:prstGeom>
                    <a:noFill/>
                    <a:ln>
                      <a:noFill/>
                    </a:ln>
                  </pic:spPr>
                </pic:pic>
              </a:graphicData>
            </a:graphic>
          </wp:inline>
        </w:drawing>
      </w:r>
    </w:p>
    <w:p w:rsidR="00E1321F" w:rsidRPr="00E1321F" w:rsidRDefault="00E1321F" w:rsidP="00E1321F">
      <w:pPr>
        <w:spacing w:after="0"/>
        <w:rPr>
          <w:b/>
          <w:i/>
          <w:u w:val="single"/>
        </w:rPr>
      </w:pPr>
      <w:r w:rsidRPr="00E1321F">
        <w:rPr>
          <w:b/>
          <w:i/>
          <w:u w:val="single"/>
        </w:rPr>
        <w:t>Disadvantages of CGI</w:t>
      </w:r>
    </w:p>
    <w:p w:rsidR="00E1321F" w:rsidRDefault="00E1321F" w:rsidP="009375B0">
      <w:pPr>
        <w:pStyle w:val="ListParagraph"/>
        <w:numPr>
          <w:ilvl w:val="0"/>
          <w:numId w:val="44"/>
        </w:numPr>
      </w:pPr>
      <w:r>
        <w:t>If number of client’s increases, it takes more time for sending response.</w:t>
      </w:r>
    </w:p>
    <w:p w:rsidR="00E1321F" w:rsidRDefault="00E1321F" w:rsidP="009375B0">
      <w:pPr>
        <w:pStyle w:val="ListParagraph"/>
        <w:numPr>
          <w:ilvl w:val="0"/>
          <w:numId w:val="44"/>
        </w:numPr>
      </w:pPr>
      <w:r>
        <w:t>For each request, it starts a process and Web server is limited to start processes.</w:t>
      </w:r>
    </w:p>
    <w:p w:rsidR="007E2F55" w:rsidRDefault="00E1321F" w:rsidP="009375B0">
      <w:pPr>
        <w:pStyle w:val="ListParagraph"/>
        <w:numPr>
          <w:ilvl w:val="0"/>
          <w:numId w:val="44"/>
        </w:numPr>
      </w:pPr>
      <w:r>
        <w:t>It uses platform dependent language e.g. C, C++, perl.</w:t>
      </w:r>
    </w:p>
    <w:p w:rsidR="000665E4" w:rsidRDefault="000665E4" w:rsidP="000665E4">
      <w:pPr>
        <w:pStyle w:val="ListParagraph"/>
      </w:pPr>
    </w:p>
    <w:p w:rsidR="000665E4" w:rsidRPr="000665E4" w:rsidRDefault="000665E4" w:rsidP="000665E4">
      <w:pPr>
        <w:spacing w:after="0"/>
        <w:rPr>
          <w:b/>
          <w:u w:val="single"/>
        </w:rPr>
      </w:pPr>
      <w:r w:rsidRPr="000665E4">
        <w:rPr>
          <w:b/>
          <w:u w:val="single"/>
        </w:rPr>
        <w:t>2. Servlet</w:t>
      </w:r>
    </w:p>
    <w:p w:rsidR="000665E4" w:rsidRDefault="000665E4" w:rsidP="000665E4">
      <w:pPr>
        <w:pStyle w:val="NormalWeb"/>
        <w:shd w:val="clear" w:color="auto" w:fill="FFFFFF"/>
        <w:spacing w:after="0" w:afterAutospacing="0"/>
        <w:ind w:left="720"/>
        <w:jc w:val="both"/>
        <w:rPr>
          <w:rFonts w:ascii="Verdana" w:hAnsi="Verdana"/>
          <w:color w:val="000000"/>
          <w:sz w:val="20"/>
          <w:szCs w:val="20"/>
        </w:rPr>
      </w:pPr>
      <w:r>
        <w:rPr>
          <w:noProof/>
        </w:rPr>
        <w:drawing>
          <wp:inline distT="0" distB="0" distL="0" distR="0" wp14:anchorId="7119E2DC" wp14:editId="0920F847">
            <wp:extent cx="3622662" cy="1847850"/>
            <wp:effectExtent l="0" t="0" r="0" b="0"/>
            <wp:docPr id="35" name="Picture 35" descr="advantage of 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antage of servle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37113" cy="1855221"/>
                    </a:xfrm>
                    <a:prstGeom prst="rect">
                      <a:avLst/>
                    </a:prstGeom>
                    <a:noFill/>
                    <a:ln>
                      <a:noFill/>
                    </a:ln>
                  </pic:spPr>
                </pic:pic>
              </a:graphicData>
            </a:graphic>
          </wp:inline>
        </w:drawing>
      </w:r>
      <w:r w:rsidRPr="000665E4">
        <w:rPr>
          <w:rStyle w:val="apple-converted-space"/>
          <w:rFonts w:ascii="Verdana" w:hAnsi="Verdana"/>
          <w:color w:val="000000"/>
          <w:sz w:val="20"/>
          <w:szCs w:val="20"/>
        </w:rPr>
        <w:t xml:space="preserve"> </w:t>
      </w:r>
      <w:r w:rsidRPr="000665E4">
        <w:rPr>
          <w:rFonts w:ascii="Verdana" w:hAnsi="Verdana"/>
          <w:color w:val="000000"/>
          <w:sz w:val="20"/>
          <w:szCs w:val="20"/>
        </w:rPr>
        <w:t> </w:t>
      </w:r>
    </w:p>
    <w:p w:rsidR="000665E4" w:rsidRPr="000665E4" w:rsidRDefault="000665E4" w:rsidP="000665E4">
      <w:pPr>
        <w:pStyle w:val="NormalWeb"/>
        <w:shd w:val="clear" w:color="auto" w:fill="FFFFFF"/>
        <w:spacing w:after="0" w:afterAutospacing="0"/>
        <w:jc w:val="both"/>
        <w:rPr>
          <w:rFonts w:ascii="Verdana" w:hAnsi="Verdana"/>
          <w:color w:val="000000"/>
          <w:sz w:val="20"/>
          <w:szCs w:val="20"/>
        </w:rPr>
      </w:pPr>
      <w:r w:rsidRPr="000665E4">
        <w:rPr>
          <w:rFonts w:ascii="Verdana" w:hAnsi="Verdana"/>
          <w:color w:val="000000"/>
          <w:sz w:val="20"/>
          <w:szCs w:val="20"/>
        </w:rPr>
        <w:t>The web container creates threads for handling the multiple requests to the servlet.</w:t>
      </w:r>
    </w:p>
    <w:p w:rsidR="000665E4" w:rsidRPr="000665E4" w:rsidRDefault="000665E4" w:rsidP="009375B0">
      <w:pPr>
        <w:pStyle w:val="ListParagraph"/>
        <w:numPr>
          <w:ilvl w:val="0"/>
          <w:numId w:val="45"/>
        </w:numPr>
        <w:shd w:val="clear" w:color="auto" w:fill="FFFFFF"/>
        <w:spacing w:before="60" w:after="100" w:afterAutospacing="1" w:line="345" w:lineRule="atLeast"/>
        <w:jc w:val="both"/>
        <w:rPr>
          <w:rFonts w:eastAsia="Times New Roman" w:cs="Times New Roman"/>
          <w:color w:val="000000"/>
          <w:lang w:eastAsia="en-US"/>
        </w:rPr>
      </w:pPr>
      <w:r w:rsidRPr="000665E4">
        <w:rPr>
          <w:rFonts w:eastAsia="Times New Roman" w:cs="Times New Roman"/>
          <w:b/>
          <w:bCs/>
          <w:color w:val="000000"/>
          <w:lang w:eastAsia="en-US"/>
        </w:rPr>
        <w:t>Better performance:</w:t>
      </w:r>
      <w:r w:rsidRPr="000665E4">
        <w:rPr>
          <w:rFonts w:eastAsia="Times New Roman" w:cs="Times New Roman"/>
          <w:color w:val="000000"/>
          <w:lang w:eastAsia="en-US"/>
        </w:rPr>
        <w:t> because it creates a thread for each request not process.</w:t>
      </w:r>
    </w:p>
    <w:p w:rsidR="000665E4" w:rsidRPr="000665E4" w:rsidRDefault="000665E4" w:rsidP="009375B0">
      <w:pPr>
        <w:pStyle w:val="ListParagraph"/>
        <w:numPr>
          <w:ilvl w:val="0"/>
          <w:numId w:val="45"/>
        </w:numPr>
        <w:shd w:val="clear" w:color="auto" w:fill="FFFFFF"/>
        <w:spacing w:before="60" w:after="100" w:afterAutospacing="1" w:line="345" w:lineRule="atLeast"/>
        <w:jc w:val="both"/>
        <w:rPr>
          <w:rFonts w:eastAsia="Times New Roman" w:cs="Times New Roman"/>
          <w:color w:val="000000"/>
          <w:lang w:eastAsia="en-US"/>
        </w:rPr>
      </w:pPr>
      <w:r w:rsidRPr="000665E4">
        <w:rPr>
          <w:rFonts w:eastAsia="Times New Roman" w:cs="Times New Roman"/>
          <w:b/>
          <w:bCs/>
          <w:color w:val="000000"/>
          <w:lang w:eastAsia="en-US"/>
        </w:rPr>
        <w:t>Portability:</w:t>
      </w:r>
      <w:r w:rsidRPr="000665E4">
        <w:rPr>
          <w:rFonts w:eastAsia="Times New Roman" w:cs="Times New Roman"/>
          <w:color w:val="000000"/>
          <w:lang w:eastAsia="en-US"/>
        </w:rPr>
        <w:t> because it uses java language.</w:t>
      </w:r>
    </w:p>
    <w:p w:rsidR="000665E4" w:rsidRPr="000665E4" w:rsidRDefault="000665E4" w:rsidP="009375B0">
      <w:pPr>
        <w:pStyle w:val="ListParagraph"/>
        <w:numPr>
          <w:ilvl w:val="0"/>
          <w:numId w:val="45"/>
        </w:numPr>
        <w:shd w:val="clear" w:color="auto" w:fill="FFFFFF"/>
        <w:spacing w:before="60" w:after="100" w:afterAutospacing="1" w:line="345" w:lineRule="atLeast"/>
        <w:jc w:val="both"/>
        <w:rPr>
          <w:rFonts w:eastAsia="Times New Roman" w:cs="Times New Roman"/>
          <w:color w:val="000000"/>
          <w:lang w:eastAsia="en-US"/>
        </w:rPr>
      </w:pPr>
      <w:r w:rsidRPr="000665E4">
        <w:rPr>
          <w:rFonts w:eastAsia="Times New Roman" w:cs="Times New Roman"/>
          <w:b/>
          <w:bCs/>
          <w:color w:val="000000"/>
          <w:lang w:eastAsia="en-US"/>
        </w:rPr>
        <w:t>Robust:</w:t>
      </w:r>
      <w:r w:rsidRPr="000665E4">
        <w:rPr>
          <w:rFonts w:eastAsia="Times New Roman" w:cs="Times New Roman"/>
          <w:color w:val="000000"/>
          <w:lang w:eastAsia="en-US"/>
        </w:rPr>
        <w:t> Servlets are managed by JVM so we don't need to worry about memory leak, garbage collection etc.</w:t>
      </w:r>
    </w:p>
    <w:p w:rsidR="007E2F55" w:rsidRDefault="000665E4" w:rsidP="009375B0">
      <w:pPr>
        <w:pStyle w:val="ListParagraph"/>
        <w:numPr>
          <w:ilvl w:val="0"/>
          <w:numId w:val="45"/>
        </w:numPr>
        <w:shd w:val="clear" w:color="auto" w:fill="FFFFFF"/>
        <w:spacing w:before="60" w:after="100" w:afterAutospacing="1" w:line="345" w:lineRule="atLeast"/>
        <w:jc w:val="both"/>
        <w:rPr>
          <w:rFonts w:eastAsia="Times New Roman" w:cs="Times New Roman"/>
          <w:color w:val="000000"/>
          <w:lang w:eastAsia="en-US"/>
        </w:rPr>
      </w:pPr>
      <w:r w:rsidRPr="000665E4">
        <w:rPr>
          <w:rFonts w:eastAsia="Times New Roman" w:cs="Times New Roman"/>
          <w:b/>
          <w:bCs/>
          <w:color w:val="000000"/>
          <w:lang w:eastAsia="en-US"/>
        </w:rPr>
        <w:t>Secure:</w:t>
      </w:r>
      <w:r w:rsidRPr="000665E4">
        <w:rPr>
          <w:rFonts w:eastAsia="Times New Roman" w:cs="Times New Roman"/>
          <w:color w:val="000000"/>
          <w:lang w:eastAsia="en-US"/>
        </w:rPr>
        <w:t> because it uses java language..</w:t>
      </w:r>
    </w:p>
    <w:p w:rsidR="00631FE9" w:rsidRPr="00235D59" w:rsidRDefault="00631FE9" w:rsidP="00631FE9">
      <w:pPr>
        <w:pStyle w:val="Heading2"/>
        <w:rPr>
          <w:lang w:eastAsia="en-US"/>
        </w:rPr>
      </w:pPr>
      <w:bookmarkStart w:id="39" w:name="_Toc4274720"/>
      <w:r>
        <w:rPr>
          <w:lang w:eastAsia="en-US"/>
        </w:rPr>
        <w:t>3.1 Basics of Web Technologies</w:t>
      </w:r>
      <w:bookmarkEnd w:id="39"/>
    </w:p>
    <w:tbl>
      <w:tblPr>
        <w:tblW w:w="9656"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549"/>
        <w:gridCol w:w="5107"/>
      </w:tblGrid>
      <w:tr w:rsidR="00235D59" w:rsidRPr="00235D59" w:rsidTr="00235D59">
        <w:trPr>
          <w:trHeight w:val="181"/>
        </w:trPr>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rPr>
                <w:rFonts w:ascii="Times New Roman" w:eastAsia="Times New Roman" w:hAnsi="Times New Roman" w:cs="Times New Roman"/>
                <w:b/>
                <w:bCs/>
                <w:color w:val="000000"/>
                <w:sz w:val="26"/>
                <w:szCs w:val="26"/>
                <w:lang w:eastAsia="en-US"/>
              </w:rPr>
            </w:pPr>
            <w:r w:rsidRPr="00235D59">
              <w:rPr>
                <w:rFonts w:ascii="Times New Roman" w:eastAsia="Times New Roman" w:hAnsi="Times New Roman" w:cs="Times New Roman"/>
                <w:b/>
                <w:bCs/>
                <w:color w:val="000000"/>
                <w:sz w:val="26"/>
                <w:szCs w:val="26"/>
                <w:lang w:eastAsia="en-US"/>
              </w:rPr>
              <w:t>Static Website</w:t>
            </w:r>
          </w:p>
        </w:tc>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rPr>
                <w:rFonts w:ascii="Times New Roman" w:eastAsia="Times New Roman" w:hAnsi="Times New Roman" w:cs="Times New Roman"/>
                <w:b/>
                <w:bCs/>
                <w:color w:val="000000"/>
                <w:sz w:val="26"/>
                <w:szCs w:val="26"/>
                <w:lang w:eastAsia="en-US"/>
              </w:rPr>
            </w:pPr>
            <w:r w:rsidRPr="00235D59">
              <w:rPr>
                <w:rFonts w:ascii="Times New Roman" w:eastAsia="Times New Roman" w:hAnsi="Times New Roman" w:cs="Times New Roman"/>
                <w:b/>
                <w:bCs/>
                <w:color w:val="000000"/>
                <w:sz w:val="26"/>
                <w:szCs w:val="26"/>
                <w:lang w:eastAsia="en-US"/>
              </w:rPr>
              <w:t>Dynamic Website</w:t>
            </w:r>
          </w:p>
        </w:tc>
      </w:tr>
      <w:tr w:rsidR="00235D59" w:rsidRPr="00235D59" w:rsidTr="00235D59">
        <w:trPr>
          <w:trHeight w:val="407"/>
        </w:trPr>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Prebuilt content is same every time the page is loaded.</w:t>
            </w:r>
          </w:p>
        </w:tc>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Content is generated quickly and changes regularly.</w:t>
            </w:r>
          </w:p>
        </w:tc>
      </w:tr>
      <w:tr w:rsidR="00235D59" w:rsidRPr="00235D59" w:rsidTr="00235D59">
        <w:trPr>
          <w:trHeight w:val="417"/>
        </w:trPr>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lastRenderedPageBreak/>
              <w:t>It uses the </w:t>
            </w:r>
            <w:r w:rsidRPr="00235D59">
              <w:rPr>
                <w:rFonts w:eastAsia="Times New Roman" w:cs="Times New Roman"/>
                <w:b/>
                <w:bCs/>
                <w:color w:val="000000"/>
                <w:lang w:eastAsia="en-US"/>
              </w:rPr>
              <w:t>HTML </w:t>
            </w:r>
            <w:r w:rsidRPr="00235D59">
              <w:rPr>
                <w:rFonts w:eastAsia="Times New Roman" w:cs="Times New Roman"/>
                <w:color w:val="000000"/>
                <w:lang w:eastAsia="en-US"/>
              </w:rPr>
              <w:t>code for developing a website.</w:t>
            </w:r>
          </w:p>
        </w:tc>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It uses the server side languages such as </w:t>
            </w:r>
            <w:r w:rsidRPr="00235D59">
              <w:rPr>
                <w:rFonts w:eastAsia="Times New Roman" w:cs="Times New Roman"/>
                <w:b/>
                <w:bCs/>
                <w:color w:val="000000"/>
                <w:lang w:eastAsia="en-US"/>
              </w:rPr>
              <w:t>PHP,SERVLET, JSP, and ASP.NET </w:t>
            </w:r>
            <w:r w:rsidRPr="00235D59">
              <w:rPr>
                <w:rFonts w:eastAsia="Times New Roman" w:cs="Times New Roman"/>
                <w:color w:val="000000"/>
                <w:lang w:eastAsia="en-US"/>
              </w:rPr>
              <w:t>etc. for developing a website.</w:t>
            </w:r>
          </w:p>
        </w:tc>
      </w:tr>
      <w:tr w:rsidR="00235D59" w:rsidRPr="00235D59" w:rsidTr="00235D59">
        <w:trPr>
          <w:trHeight w:val="417"/>
        </w:trPr>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It sends exactly the same response for every request.</w:t>
            </w:r>
          </w:p>
        </w:tc>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It may generate different HTML for each of the request.</w:t>
            </w:r>
          </w:p>
        </w:tc>
      </w:tr>
      <w:tr w:rsidR="00235D59" w:rsidRPr="00235D59" w:rsidTr="00235D59">
        <w:trPr>
          <w:trHeight w:val="616"/>
        </w:trPr>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The content is only changes when someone publishes and updates the file (sends it to the web server).</w:t>
            </w:r>
          </w:p>
        </w:tc>
        <w:tc>
          <w:tcPr>
            <w:tcW w:w="0" w:type="auto"/>
            <w:shd w:val="clear" w:color="auto" w:fill="FFFFFF" w:themeFill="background1"/>
            <w:tcMar>
              <w:top w:w="75" w:type="dxa"/>
              <w:left w:w="75" w:type="dxa"/>
              <w:bottom w:w="75" w:type="dxa"/>
              <w:right w:w="75" w:type="dxa"/>
            </w:tcMar>
            <w:hideMark/>
          </w:tcPr>
          <w:p w:rsidR="00235D59" w:rsidRPr="00235D59" w:rsidRDefault="00235D59" w:rsidP="00235D59">
            <w:pPr>
              <w:spacing w:after="0" w:line="240" w:lineRule="auto"/>
              <w:ind w:left="300"/>
              <w:jc w:val="both"/>
              <w:rPr>
                <w:rFonts w:eastAsia="Times New Roman" w:cs="Times New Roman"/>
                <w:color w:val="000000"/>
                <w:lang w:eastAsia="en-US"/>
              </w:rPr>
            </w:pPr>
            <w:r w:rsidRPr="00235D59">
              <w:rPr>
                <w:rFonts w:eastAsia="Times New Roman" w:cs="Times New Roman"/>
                <w:color w:val="000000"/>
                <w:lang w:eastAsia="en-US"/>
              </w:rPr>
              <w:t xml:space="preserve">The page contains </w:t>
            </w:r>
            <w:r w:rsidRPr="00235D59">
              <w:rPr>
                <w:rFonts w:eastAsia="Times New Roman" w:cs="Times New Roman"/>
                <w:b/>
                <w:color w:val="000000"/>
                <w:lang w:eastAsia="en-US"/>
              </w:rPr>
              <w:t>"server-side"</w:t>
            </w:r>
            <w:r w:rsidRPr="00235D59">
              <w:rPr>
                <w:rFonts w:eastAsia="Times New Roman" w:cs="Times New Roman"/>
                <w:color w:val="000000"/>
                <w:lang w:eastAsia="en-US"/>
              </w:rPr>
              <w:t xml:space="preserve"> code it allows the server to generate the unique content when the page is loaded.</w:t>
            </w:r>
          </w:p>
        </w:tc>
      </w:tr>
    </w:tbl>
    <w:p w:rsidR="007E2F55" w:rsidRDefault="007E2F55" w:rsidP="007E2F55"/>
    <w:p w:rsidR="00631FE9" w:rsidRPr="008C2D8B" w:rsidRDefault="00A573F3" w:rsidP="007A0910">
      <w:pPr>
        <w:spacing w:after="0"/>
        <w:rPr>
          <w:b/>
          <w:u w:val="single"/>
        </w:rPr>
      </w:pPr>
      <w:r w:rsidRPr="008C2D8B">
        <w:rPr>
          <w:b/>
          <w:u w:val="single"/>
        </w:rPr>
        <w:t>1. HTTP</w:t>
      </w:r>
      <w:r w:rsidR="00631FE9" w:rsidRPr="008C2D8B">
        <w:rPr>
          <w:b/>
          <w:u w:val="single"/>
        </w:rPr>
        <w:t xml:space="preserve"> (Hyper Text Transfer Protocol)</w:t>
      </w:r>
    </w:p>
    <w:p w:rsidR="007E2F55" w:rsidRDefault="002455D5" w:rsidP="007E2F55">
      <w:r w:rsidRPr="002455D5">
        <w:t>HTTP is TCP/IP based communication protocol, which is used to deliver the data like image files, query results, HTML files etc on the World Wide Web (WWW) with the default port is TCP 80. It provides the standardized way for computers to communicate with each other.</w:t>
      </w:r>
    </w:p>
    <w:p w:rsidR="002455D5" w:rsidRPr="002455D5" w:rsidRDefault="002455D5" w:rsidP="002455D5">
      <w:pPr>
        <w:shd w:val="clear" w:color="auto" w:fill="FFFFFF"/>
        <w:spacing w:before="100" w:beforeAutospacing="1" w:after="100" w:afterAutospacing="1" w:line="240" w:lineRule="auto"/>
        <w:jc w:val="both"/>
        <w:rPr>
          <w:rFonts w:eastAsia="Times New Roman" w:cs="Times New Roman"/>
          <w:color w:val="000000"/>
          <w:lang w:eastAsia="en-US"/>
        </w:rPr>
      </w:pPr>
      <w:r w:rsidRPr="002455D5">
        <w:rPr>
          <w:rFonts w:eastAsia="Times New Roman" w:cs="Times New Roman"/>
          <w:color w:val="000000"/>
          <w:lang w:eastAsia="en-US"/>
        </w:rPr>
        <w:t>There are three fundamental features that make the HTTP a simple and powerful protocol used for communication:</w:t>
      </w:r>
    </w:p>
    <w:p w:rsidR="002455D5" w:rsidRPr="002455D5" w:rsidRDefault="002455D5" w:rsidP="009375B0">
      <w:pPr>
        <w:numPr>
          <w:ilvl w:val="0"/>
          <w:numId w:val="46"/>
        </w:numPr>
        <w:shd w:val="clear" w:color="auto" w:fill="FFFFFF"/>
        <w:spacing w:before="60" w:after="100" w:afterAutospacing="1" w:line="345" w:lineRule="atLeast"/>
        <w:jc w:val="both"/>
        <w:rPr>
          <w:rFonts w:eastAsia="Times New Roman" w:cs="Times New Roman"/>
          <w:color w:val="000000"/>
          <w:lang w:eastAsia="en-US"/>
        </w:rPr>
      </w:pPr>
      <w:r w:rsidRPr="002455D5">
        <w:rPr>
          <w:rFonts w:eastAsia="Times New Roman" w:cs="Times New Roman"/>
          <w:b/>
          <w:bCs/>
          <w:color w:val="000000"/>
          <w:lang w:eastAsia="en-US"/>
        </w:rPr>
        <w:t>HTTP is media independent:</w:t>
      </w:r>
      <w:r w:rsidRPr="002455D5">
        <w:rPr>
          <w:rFonts w:eastAsia="Times New Roman" w:cs="Times New Roman"/>
          <w:color w:val="000000"/>
          <w:lang w:eastAsia="en-US"/>
        </w:rPr>
        <w:t> It refers to any type of media content can be sent by HTTP as long as both the server and the client can handle the data content.</w:t>
      </w:r>
    </w:p>
    <w:p w:rsidR="002455D5" w:rsidRPr="002455D5" w:rsidRDefault="002455D5" w:rsidP="009375B0">
      <w:pPr>
        <w:numPr>
          <w:ilvl w:val="0"/>
          <w:numId w:val="46"/>
        </w:numPr>
        <w:shd w:val="clear" w:color="auto" w:fill="FFFFFF"/>
        <w:spacing w:before="60" w:after="100" w:afterAutospacing="1" w:line="345" w:lineRule="atLeast"/>
        <w:jc w:val="both"/>
        <w:rPr>
          <w:rFonts w:eastAsia="Times New Roman" w:cs="Times New Roman"/>
          <w:color w:val="000000"/>
          <w:lang w:eastAsia="en-US"/>
        </w:rPr>
      </w:pPr>
      <w:r w:rsidRPr="002455D5">
        <w:rPr>
          <w:rFonts w:eastAsia="Times New Roman" w:cs="Times New Roman"/>
          <w:b/>
          <w:bCs/>
          <w:color w:val="000000"/>
          <w:lang w:eastAsia="en-US"/>
        </w:rPr>
        <w:t>HTTP is connectionless:</w:t>
      </w:r>
      <w:r w:rsidRPr="002455D5">
        <w:rPr>
          <w:rFonts w:eastAsia="Times New Roman" w:cs="Times New Roman"/>
          <w:color w:val="000000"/>
          <w:lang w:eastAsia="en-US"/>
        </w:rPr>
        <w:t> It is a connectionless approach in which HTTP client i.e., a browser initiates the HTTP request and after the request is sends the client disconnects from server and waits for the response.</w:t>
      </w:r>
    </w:p>
    <w:p w:rsidR="002455D5" w:rsidRDefault="002455D5" w:rsidP="009375B0">
      <w:pPr>
        <w:numPr>
          <w:ilvl w:val="0"/>
          <w:numId w:val="46"/>
        </w:numPr>
        <w:shd w:val="clear" w:color="auto" w:fill="FFFFFF"/>
        <w:spacing w:before="60" w:after="100" w:afterAutospacing="1" w:line="345" w:lineRule="atLeast"/>
        <w:jc w:val="both"/>
        <w:rPr>
          <w:rFonts w:eastAsia="Times New Roman" w:cs="Times New Roman"/>
          <w:color w:val="000000"/>
          <w:lang w:eastAsia="en-US"/>
        </w:rPr>
      </w:pPr>
      <w:r w:rsidRPr="002455D5">
        <w:rPr>
          <w:rFonts w:eastAsia="Times New Roman" w:cs="Times New Roman"/>
          <w:b/>
          <w:bCs/>
          <w:color w:val="000000"/>
          <w:lang w:eastAsia="en-US"/>
        </w:rPr>
        <w:t>HTTP is stateless:</w:t>
      </w:r>
      <w:r w:rsidRPr="002455D5">
        <w:rPr>
          <w:rFonts w:eastAsia="Times New Roman" w:cs="Times New Roman"/>
          <w:color w:val="000000"/>
          <w:lang w:eastAsia="en-US"/>
        </w:rPr>
        <w:t> The client and server are aware of each other during a current request only. Afterwards, both of them forget each other. Due to the stateless nature of protocol, neither the client nor the server can retain the information about different request across the web pages.</w:t>
      </w:r>
    </w:p>
    <w:p w:rsidR="007A0910" w:rsidRPr="002455D5" w:rsidRDefault="007A0910" w:rsidP="00177B7A">
      <w:pPr>
        <w:shd w:val="clear" w:color="auto" w:fill="FFFFFF"/>
        <w:spacing w:before="60" w:after="0" w:line="345" w:lineRule="atLeast"/>
        <w:jc w:val="both"/>
        <w:rPr>
          <w:rFonts w:eastAsia="Times New Roman" w:cs="Times New Roman"/>
          <w:b/>
          <w:color w:val="000000"/>
          <w:u w:val="single"/>
          <w:lang w:eastAsia="en-US"/>
        </w:rPr>
      </w:pPr>
      <w:r w:rsidRPr="007A0910">
        <w:rPr>
          <w:rFonts w:eastAsia="Times New Roman" w:cs="Times New Roman"/>
          <w:b/>
          <w:color w:val="000000"/>
          <w:u w:val="single"/>
          <w:lang w:eastAsia="en-US"/>
        </w:rPr>
        <w:t>2.</w:t>
      </w:r>
      <w:r w:rsidRPr="007A0910">
        <w:rPr>
          <w:b/>
          <w:u w:val="single"/>
        </w:rPr>
        <w:t xml:space="preserve"> </w:t>
      </w:r>
      <w:r w:rsidRPr="007A0910">
        <w:rPr>
          <w:rFonts w:eastAsia="Times New Roman" w:cs="Times New Roman"/>
          <w:b/>
          <w:color w:val="000000"/>
          <w:u w:val="single"/>
          <w:lang w:eastAsia="en-US"/>
        </w:rPr>
        <w:t>HTTP Requests</w:t>
      </w:r>
    </w:p>
    <w:p w:rsidR="007E2F55" w:rsidRDefault="00177B7A" w:rsidP="007E2F55">
      <w:r>
        <w:rPr>
          <w:color w:val="000000"/>
          <w:shd w:val="clear" w:color="auto" w:fill="FFFFFF"/>
        </w:rPr>
        <w:t>The request sends by the computer to a web server that contains all sorts of potentially interesting information is known as HTTP requests.</w:t>
      </w:r>
    </w:p>
    <w:p w:rsidR="007E2F55" w:rsidRDefault="00177B7A" w:rsidP="00177B7A">
      <w:pPr>
        <w:spacing w:after="0"/>
      </w:pPr>
      <w:r>
        <w:t>It will send following information to Server</w:t>
      </w:r>
    </w:p>
    <w:p w:rsidR="00177B7A" w:rsidRDefault="00177B7A" w:rsidP="009375B0">
      <w:pPr>
        <w:pStyle w:val="ListParagraph"/>
        <w:numPr>
          <w:ilvl w:val="0"/>
          <w:numId w:val="47"/>
        </w:numPr>
      </w:pPr>
      <w:r>
        <w:t>The analysis of source IP address, proxy and port</w:t>
      </w:r>
    </w:p>
    <w:p w:rsidR="00177B7A" w:rsidRDefault="00177B7A" w:rsidP="009375B0">
      <w:pPr>
        <w:pStyle w:val="ListParagraph"/>
        <w:numPr>
          <w:ilvl w:val="0"/>
          <w:numId w:val="47"/>
        </w:numPr>
      </w:pPr>
      <w:r>
        <w:t>The analysis of destination IP address, protocol, port and host</w:t>
      </w:r>
    </w:p>
    <w:p w:rsidR="00177B7A" w:rsidRDefault="00177B7A" w:rsidP="009375B0">
      <w:pPr>
        <w:pStyle w:val="ListParagraph"/>
        <w:numPr>
          <w:ilvl w:val="0"/>
          <w:numId w:val="47"/>
        </w:numPr>
      </w:pPr>
      <w:r>
        <w:t>The Requested URI (Uniform Resource Identifier)</w:t>
      </w:r>
    </w:p>
    <w:p w:rsidR="00177B7A" w:rsidRDefault="00177B7A" w:rsidP="009375B0">
      <w:pPr>
        <w:pStyle w:val="ListParagraph"/>
        <w:numPr>
          <w:ilvl w:val="0"/>
          <w:numId w:val="47"/>
        </w:numPr>
      </w:pPr>
      <w:r>
        <w:t>The Request method and Content</w:t>
      </w:r>
    </w:p>
    <w:p w:rsidR="00177B7A" w:rsidRDefault="00177B7A" w:rsidP="009375B0">
      <w:pPr>
        <w:pStyle w:val="ListParagraph"/>
        <w:numPr>
          <w:ilvl w:val="0"/>
          <w:numId w:val="47"/>
        </w:numPr>
      </w:pPr>
      <w:r>
        <w:t>The User-Agent header</w:t>
      </w:r>
    </w:p>
    <w:p w:rsidR="007E2F55" w:rsidRDefault="00177B7A" w:rsidP="009375B0">
      <w:pPr>
        <w:pStyle w:val="ListParagraph"/>
        <w:numPr>
          <w:ilvl w:val="0"/>
          <w:numId w:val="47"/>
        </w:numPr>
      </w:pPr>
      <w:r>
        <w:t>The Connection control header</w:t>
      </w:r>
    </w:p>
    <w:p w:rsidR="0079349B" w:rsidRPr="0079349B" w:rsidRDefault="0079349B" w:rsidP="0079349B">
      <w:pPr>
        <w:shd w:val="clear" w:color="auto" w:fill="FFFFFF"/>
        <w:spacing w:before="100" w:beforeAutospacing="1" w:after="0" w:line="240" w:lineRule="auto"/>
        <w:jc w:val="both"/>
        <w:rPr>
          <w:rFonts w:eastAsia="Times New Roman" w:cs="Times New Roman"/>
          <w:color w:val="000000"/>
          <w:lang w:eastAsia="en-US"/>
        </w:rPr>
      </w:pPr>
      <w:r>
        <w:rPr>
          <w:rFonts w:eastAsia="Times New Roman" w:cs="Times New Roman"/>
          <w:color w:val="000000"/>
          <w:lang w:eastAsia="en-US"/>
        </w:rPr>
        <w:t xml:space="preserve">We have following </w:t>
      </w:r>
      <w:r w:rsidRPr="0079349B">
        <w:rPr>
          <w:rFonts w:eastAsia="Times New Roman" w:cs="Times New Roman"/>
          <w:color w:val="000000"/>
          <w:lang w:eastAsia="en-US"/>
        </w:rPr>
        <w:t>HTTP request methods:</w:t>
      </w:r>
    </w:p>
    <w:p w:rsidR="007E2F55" w:rsidRDefault="00EC4974" w:rsidP="007E2F55">
      <w:r w:rsidRPr="00EC4974">
        <w:rPr>
          <w:noProof/>
          <w:lang w:eastAsia="en-US"/>
        </w:rPr>
        <w:lastRenderedPageBreak/>
        <w:drawing>
          <wp:inline distT="0" distB="0" distL="0" distR="0" wp14:anchorId="50E17410" wp14:editId="742E7375">
            <wp:extent cx="6725598" cy="2133600"/>
            <wp:effectExtent l="0" t="0" r="0" b="0"/>
            <wp:docPr id="46" name="Picture 46" descr="D:\Books\SERVLETS\PICS\14.dox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ooks\SERVLETS\PICS\14.doxxx.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35847" cy="2136852"/>
                    </a:xfrm>
                    <a:prstGeom prst="rect">
                      <a:avLst/>
                    </a:prstGeom>
                    <a:noFill/>
                    <a:ln>
                      <a:noFill/>
                    </a:ln>
                  </pic:spPr>
                </pic:pic>
              </a:graphicData>
            </a:graphic>
          </wp:inline>
        </w:drawing>
      </w:r>
    </w:p>
    <w:p w:rsidR="00EC4974" w:rsidRDefault="00EC4974" w:rsidP="000752A6">
      <w:pPr>
        <w:spacing w:after="0"/>
        <w:rPr>
          <w:b/>
          <w:u w:val="single"/>
        </w:rPr>
      </w:pPr>
    </w:p>
    <w:p w:rsidR="000752A6" w:rsidRPr="000752A6" w:rsidRDefault="000752A6" w:rsidP="000752A6">
      <w:pPr>
        <w:spacing w:after="0"/>
        <w:rPr>
          <w:b/>
          <w:u w:val="single"/>
        </w:rPr>
      </w:pPr>
      <w:r w:rsidRPr="000752A6">
        <w:rPr>
          <w:b/>
          <w:u w:val="single"/>
        </w:rPr>
        <w:t>3. GET vs POST</w:t>
      </w:r>
    </w:p>
    <w:tbl>
      <w:tblPr>
        <w:tblW w:w="10256" w:type="dxa"/>
        <w:tblInd w:w="-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5592"/>
        <w:gridCol w:w="4664"/>
      </w:tblGrid>
      <w:tr w:rsidR="000752A6" w:rsidRPr="000752A6" w:rsidTr="000752A6">
        <w:trPr>
          <w:trHeight w:val="277"/>
        </w:trPr>
        <w:tc>
          <w:tcPr>
            <w:tcW w:w="0" w:type="auto"/>
            <w:shd w:val="clear" w:color="auto" w:fill="F2F2F2" w:themeFill="background1" w:themeFillShade="F2"/>
            <w:tcMar>
              <w:top w:w="75" w:type="dxa"/>
              <w:left w:w="75" w:type="dxa"/>
              <w:bottom w:w="75" w:type="dxa"/>
              <w:right w:w="75" w:type="dxa"/>
            </w:tcMar>
            <w:hideMark/>
          </w:tcPr>
          <w:p w:rsidR="000752A6" w:rsidRPr="000752A6" w:rsidRDefault="000752A6" w:rsidP="000752A6">
            <w:pPr>
              <w:spacing w:after="0" w:line="240" w:lineRule="auto"/>
              <w:jc w:val="center"/>
              <w:rPr>
                <w:rFonts w:eastAsia="Times New Roman" w:cs="Times New Roman"/>
                <w:b/>
                <w:bCs/>
                <w:color w:val="000000"/>
                <w:sz w:val="18"/>
                <w:szCs w:val="18"/>
                <w:lang w:eastAsia="en-US"/>
              </w:rPr>
            </w:pPr>
            <w:r w:rsidRPr="000752A6">
              <w:rPr>
                <w:rFonts w:eastAsia="Times New Roman" w:cs="Times New Roman"/>
                <w:b/>
                <w:bCs/>
                <w:color w:val="000000"/>
                <w:sz w:val="18"/>
                <w:szCs w:val="18"/>
                <w:lang w:eastAsia="en-US"/>
              </w:rPr>
              <w:t>GET</w:t>
            </w:r>
          </w:p>
        </w:tc>
        <w:tc>
          <w:tcPr>
            <w:tcW w:w="0" w:type="auto"/>
            <w:shd w:val="clear" w:color="auto" w:fill="F2F2F2" w:themeFill="background1" w:themeFillShade="F2"/>
            <w:tcMar>
              <w:top w:w="75" w:type="dxa"/>
              <w:left w:w="75" w:type="dxa"/>
              <w:bottom w:w="75" w:type="dxa"/>
              <w:right w:w="75" w:type="dxa"/>
            </w:tcMar>
            <w:hideMark/>
          </w:tcPr>
          <w:p w:rsidR="000752A6" w:rsidRPr="000752A6" w:rsidRDefault="000752A6" w:rsidP="000752A6">
            <w:pPr>
              <w:spacing w:after="0" w:line="240" w:lineRule="auto"/>
              <w:jc w:val="center"/>
              <w:rPr>
                <w:rFonts w:eastAsia="Times New Roman" w:cs="Times New Roman"/>
                <w:b/>
                <w:bCs/>
                <w:color w:val="000000"/>
                <w:sz w:val="18"/>
                <w:szCs w:val="18"/>
                <w:lang w:eastAsia="en-US"/>
              </w:rPr>
            </w:pPr>
            <w:r w:rsidRPr="000752A6">
              <w:rPr>
                <w:rFonts w:eastAsia="Times New Roman" w:cs="Times New Roman"/>
                <w:b/>
                <w:bCs/>
                <w:color w:val="000000"/>
                <w:sz w:val="18"/>
                <w:szCs w:val="18"/>
                <w:lang w:eastAsia="en-US"/>
              </w:rPr>
              <w:t>POST</w:t>
            </w:r>
          </w:p>
        </w:tc>
      </w:tr>
      <w:tr w:rsidR="000752A6" w:rsidRPr="000752A6" w:rsidTr="000752A6">
        <w:trPr>
          <w:trHeight w:val="638"/>
        </w:trPr>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1) In case of Get request, only </w:t>
            </w:r>
            <w:r w:rsidRPr="000752A6">
              <w:rPr>
                <w:rFonts w:eastAsia="Times New Roman" w:cs="Times New Roman"/>
                <w:b/>
                <w:bCs/>
                <w:color w:val="000000"/>
                <w:sz w:val="18"/>
                <w:szCs w:val="18"/>
                <w:lang w:eastAsia="en-US"/>
              </w:rPr>
              <w:t>limited amount of data </w:t>
            </w:r>
            <w:r w:rsidRPr="000752A6">
              <w:rPr>
                <w:rFonts w:eastAsia="Times New Roman" w:cs="Times New Roman"/>
                <w:color w:val="000000"/>
                <w:sz w:val="18"/>
                <w:szCs w:val="18"/>
                <w:lang w:eastAsia="en-US"/>
              </w:rPr>
              <w:t>can be sent because data is sent in header.</w:t>
            </w:r>
          </w:p>
        </w:tc>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In case of post request, </w:t>
            </w:r>
            <w:r w:rsidRPr="000752A6">
              <w:rPr>
                <w:rFonts w:eastAsia="Times New Roman" w:cs="Times New Roman"/>
                <w:b/>
                <w:bCs/>
                <w:color w:val="000000"/>
                <w:sz w:val="18"/>
                <w:szCs w:val="18"/>
                <w:lang w:eastAsia="en-US"/>
              </w:rPr>
              <w:t>large amount of data</w:t>
            </w:r>
            <w:r w:rsidRPr="000752A6">
              <w:rPr>
                <w:rFonts w:eastAsia="Times New Roman" w:cs="Times New Roman"/>
                <w:color w:val="000000"/>
                <w:sz w:val="18"/>
                <w:szCs w:val="18"/>
                <w:lang w:eastAsia="en-US"/>
              </w:rPr>
              <w:t>can be sent because data is sent in body.</w:t>
            </w:r>
          </w:p>
        </w:tc>
      </w:tr>
      <w:tr w:rsidR="000752A6" w:rsidRPr="000752A6" w:rsidTr="000752A6">
        <w:trPr>
          <w:trHeight w:val="638"/>
        </w:trPr>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2) Get request is </w:t>
            </w:r>
            <w:r w:rsidRPr="000752A6">
              <w:rPr>
                <w:rFonts w:eastAsia="Times New Roman" w:cs="Times New Roman"/>
                <w:b/>
                <w:bCs/>
                <w:color w:val="000000"/>
                <w:sz w:val="18"/>
                <w:szCs w:val="18"/>
                <w:lang w:eastAsia="en-US"/>
              </w:rPr>
              <w:t>not secured </w:t>
            </w:r>
            <w:r w:rsidRPr="000752A6">
              <w:rPr>
                <w:rFonts w:eastAsia="Times New Roman" w:cs="Times New Roman"/>
                <w:color w:val="000000"/>
                <w:sz w:val="18"/>
                <w:szCs w:val="18"/>
                <w:lang w:eastAsia="en-US"/>
              </w:rPr>
              <w:t>because data is exposed in URL bar.</w:t>
            </w:r>
          </w:p>
        </w:tc>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Post request is </w:t>
            </w:r>
            <w:r w:rsidRPr="000752A6">
              <w:rPr>
                <w:rFonts w:eastAsia="Times New Roman" w:cs="Times New Roman"/>
                <w:b/>
                <w:bCs/>
                <w:color w:val="000000"/>
                <w:sz w:val="18"/>
                <w:szCs w:val="18"/>
                <w:lang w:eastAsia="en-US"/>
              </w:rPr>
              <w:t>secured </w:t>
            </w:r>
            <w:r w:rsidRPr="000752A6">
              <w:rPr>
                <w:rFonts w:eastAsia="Times New Roman" w:cs="Times New Roman"/>
                <w:color w:val="000000"/>
                <w:sz w:val="18"/>
                <w:szCs w:val="18"/>
                <w:lang w:eastAsia="en-US"/>
              </w:rPr>
              <w:t>because data is not exposed in URL bar.</w:t>
            </w:r>
          </w:p>
        </w:tc>
      </w:tr>
      <w:tr w:rsidR="000752A6" w:rsidRPr="000752A6" w:rsidTr="000752A6">
        <w:trPr>
          <w:trHeight w:val="318"/>
        </w:trPr>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3) Get request </w:t>
            </w:r>
            <w:r w:rsidRPr="000752A6">
              <w:rPr>
                <w:rFonts w:eastAsia="Times New Roman" w:cs="Times New Roman"/>
                <w:b/>
                <w:bCs/>
                <w:color w:val="000000"/>
                <w:sz w:val="18"/>
                <w:szCs w:val="18"/>
                <w:lang w:eastAsia="en-US"/>
              </w:rPr>
              <w:t>can be bookmarked.</w:t>
            </w:r>
          </w:p>
        </w:tc>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Post request </w:t>
            </w:r>
            <w:r w:rsidRPr="000752A6">
              <w:rPr>
                <w:rFonts w:eastAsia="Times New Roman" w:cs="Times New Roman"/>
                <w:b/>
                <w:bCs/>
                <w:color w:val="000000"/>
                <w:sz w:val="18"/>
                <w:szCs w:val="18"/>
                <w:lang w:eastAsia="en-US"/>
              </w:rPr>
              <w:t>cannot be bookmarked.</w:t>
            </w:r>
          </w:p>
        </w:tc>
      </w:tr>
      <w:tr w:rsidR="000752A6" w:rsidRPr="000752A6" w:rsidTr="000752A6">
        <w:trPr>
          <w:trHeight w:val="638"/>
        </w:trPr>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4) Get request is </w:t>
            </w:r>
            <w:r w:rsidRPr="000752A6">
              <w:rPr>
                <w:rFonts w:eastAsia="Times New Roman" w:cs="Times New Roman"/>
                <w:b/>
                <w:bCs/>
                <w:color w:val="000000"/>
                <w:sz w:val="18"/>
                <w:szCs w:val="18"/>
                <w:lang w:eastAsia="en-US"/>
              </w:rPr>
              <w:t xml:space="preserve">idempotent. </w:t>
            </w:r>
            <w:r w:rsidRPr="000752A6">
              <w:rPr>
                <w:rFonts w:eastAsia="Times New Roman" w:cs="Times New Roman"/>
                <w:color w:val="000000"/>
                <w:sz w:val="18"/>
                <w:szCs w:val="18"/>
                <w:lang w:eastAsia="en-US"/>
              </w:rPr>
              <w:t>It means second request will be ignored until response of first request is delivered</w:t>
            </w:r>
          </w:p>
        </w:tc>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Post request is </w:t>
            </w:r>
            <w:r w:rsidRPr="000752A6">
              <w:rPr>
                <w:rFonts w:eastAsia="Times New Roman" w:cs="Times New Roman"/>
                <w:b/>
                <w:bCs/>
                <w:color w:val="000000"/>
                <w:sz w:val="18"/>
                <w:szCs w:val="18"/>
                <w:lang w:eastAsia="en-US"/>
              </w:rPr>
              <w:t>non-idempotent.</w:t>
            </w:r>
          </w:p>
        </w:tc>
      </w:tr>
      <w:tr w:rsidR="000752A6" w:rsidRPr="000752A6" w:rsidTr="000752A6">
        <w:trPr>
          <w:trHeight w:val="638"/>
        </w:trPr>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5) Get request is </w:t>
            </w:r>
            <w:r w:rsidRPr="000752A6">
              <w:rPr>
                <w:rFonts w:eastAsia="Times New Roman" w:cs="Times New Roman"/>
                <w:b/>
                <w:bCs/>
                <w:color w:val="000000"/>
                <w:sz w:val="18"/>
                <w:szCs w:val="18"/>
                <w:lang w:eastAsia="en-US"/>
              </w:rPr>
              <w:t>more efficient </w:t>
            </w:r>
            <w:r w:rsidRPr="000752A6">
              <w:rPr>
                <w:rFonts w:eastAsia="Times New Roman" w:cs="Times New Roman"/>
                <w:color w:val="000000"/>
                <w:sz w:val="18"/>
                <w:szCs w:val="18"/>
                <w:lang w:eastAsia="en-US"/>
              </w:rPr>
              <w:t>and used more than Post.</w:t>
            </w:r>
          </w:p>
        </w:tc>
        <w:tc>
          <w:tcPr>
            <w:tcW w:w="0" w:type="auto"/>
            <w:shd w:val="clear" w:color="auto" w:fill="FFFFFF" w:themeFill="background1"/>
            <w:tcMar>
              <w:top w:w="75" w:type="dxa"/>
              <w:left w:w="75" w:type="dxa"/>
              <w:bottom w:w="75" w:type="dxa"/>
              <w:right w:w="75" w:type="dxa"/>
            </w:tcMar>
            <w:hideMark/>
          </w:tcPr>
          <w:p w:rsidR="000752A6" w:rsidRPr="000752A6" w:rsidRDefault="000752A6" w:rsidP="000752A6">
            <w:pPr>
              <w:spacing w:after="0" w:line="345" w:lineRule="atLeast"/>
              <w:ind w:left="300"/>
              <w:jc w:val="both"/>
              <w:rPr>
                <w:rFonts w:eastAsia="Times New Roman" w:cs="Times New Roman"/>
                <w:color w:val="000000"/>
                <w:sz w:val="18"/>
                <w:szCs w:val="18"/>
                <w:lang w:eastAsia="en-US"/>
              </w:rPr>
            </w:pPr>
            <w:r w:rsidRPr="000752A6">
              <w:rPr>
                <w:rFonts w:eastAsia="Times New Roman" w:cs="Times New Roman"/>
                <w:color w:val="000000"/>
                <w:sz w:val="18"/>
                <w:szCs w:val="18"/>
                <w:lang w:eastAsia="en-US"/>
              </w:rPr>
              <w:t>Post request is </w:t>
            </w:r>
            <w:r w:rsidRPr="000752A6">
              <w:rPr>
                <w:rFonts w:eastAsia="Times New Roman" w:cs="Times New Roman"/>
                <w:b/>
                <w:bCs/>
                <w:color w:val="000000"/>
                <w:sz w:val="18"/>
                <w:szCs w:val="18"/>
                <w:lang w:eastAsia="en-US"/>
              </w:rPr>
              <w:t>less efficient </w:t>
            </w:r>
            <w:r w:rsidRPr="000752A6">
              <w:rPr>
                <w:rFonts w:eastAsia="Times New Roman" w:cs="Times New Roman"/>
                <w:color w:val="000000"/>
                <w:sz w:val="18"/>
                <w:szCs w:val="18"/>
                <w:lang w:eastAsia="en-US"/>
              </w:rPr>
              <w:t>and used less than get.</w:t>
            </w:r>
          </w:p>
        </w:tc>
      </w:tr>
    </w:tbl>
    <w:p w:rsidR="007E2F55" w:rsidRDefault="007E2F55" w:rsidP="007E2F55"/>
    <w:p w:rsidR="007E2F55" w:rsidRPr="00E07C8A" w:rsidRDefault="000752A6" w:rsidP="006A3879">
      <w:pPr>
        <w:spacing w:after="0"/>
        <w:rPr>
          <w:b/>
        </w:rPr>
      </w:pPr>
      <w:r w:rsidRPr="000752A6">
        <w:rPr>
          <w:b/>
          <w:u w:val="single"/>
        </w:rPr>
        <w:t xml:space="preserve">4. Servlet </w:t>
      </w:r>
      <w:r w:rsidR="00E07C8A" w:rsidRPr="000752A6">
        <w:rPr>
          <w:b/>
          <w:u w:val="single"/>
        </w:rPr>
        <w:t>Container</w:t>
      </w:r>
      <w:r w:rsidR="00E07C8A">
        <w:rPr>
          <w:b/>
          <w:u w:val="single"/>
        </w:rPr>
        <w:t>:</w:t>
      </w:r>
      <w:r w:rsidR="00E07C8A">
        <w:t xml:space="preserve"> </w:t>
      </w:r>
      <w:r w:rsidR="00E07C8A">
        <w:rPr>
          <w:b/>
        </w:rPr>
        <w:t>is the place where Servlet programs are executed</w:t>
      </w:r>
    </w:p>
    <w:p w:rsidR="006A3879" w:rsidRDefault="006A3879" w:rsidP="006A3879">
      <w:r w:rsidRPr="006A3879">
        <w:t>The servlet container is used in java for dynamically generate the web pages on the server side. Therefore the servlet container is the part of a web server that interacts with the servlet for handling the dynamic web pages from the client.</w:t>
      </w:r>
    </w:p>
    <w:p w:rsidR="006A3879" w:rsidRPr="006A3879" w:rsidRDefault="006A3879" w:rsidP="006A3879">
      <w:pPr>
        <w:spacing w:after="0"/>
        <w:rPr>
          <w:u w:val="single"/>
        </w:rPr>
      </w:pPr>
      <w:r w:rsidRPr="006A3879">
        <w:rPr>
          <w:u w:val="single"/>
        </w:rPr>
        <w:t>The Servlet Container performs many operations that are given below:</w:t>
      </w:r>
      <w:r w:rsidRPr="006A3879">
        <w:t xml:space="preserve"> </w:t>
      </w:r>
    </w:p>
    <w:p w:rsidR="006A3879" w:rsidRPr="006A3879" w:rsidRDefault="006A3879" w:rsidP="009375B0">
      <w:pPr>
        <w:pStyle w:val="ListParagraph"/>
        <w:numPr>
          <w:ilvl w:val="0"/>
          <w:numId w:val="48"/>
        </w:numPr>
        <w:rPr>
          <w:b/>
        </w:rPr>
      </w:pPr>
      <w:r>
        <w:rPr>
          <w:noProof/>
          <w:lang w:eastAsia="en-US"/>
        </w:rPr>
        <w:drawing>
          <wp:anchor distT="0" distB="0" distL="114300" distR="114300" simplePos="0" relativeHeight="251701248" behindDoc="0" locked="0" layoutInCell="1" allowOverlap="1" wp14:anchorId="3510540E" wp14:editId="4E755D00">
            <wp:simplePos x="0" y="0"/>
            <wp:positionH relativeFrom="column">
              <wp:posOffset>2581275</wp:posOffset>
            </wp:positionH>
            <wp:positionV relativeFrom="paragraph">
              <wp:posOffset>15240</wp:posOffset>
            </wp:positionV>
            <wp:extent cx="3961765" cy="1581150"/>
            <wp:effectExtent l="0" t="0" r="635" b="0"/>
            <wp:wrapSquare wrapText="bothSides"/>
            <wp:docPr id="36" name="Picture 36" descr="Servlet Contain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rvlet Containe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61765" cy="1581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3879">
        <w:rPr>
          <w:b/>
        </w:rPr>
        <w:t>Life Cycle Management</w:t>
      </w:r>
    </w:p>
    <w:p w:rsidR="006A3879" w:rsidRPr="006A3879" w:rsidRDefault="006A3879" w:rsidP="009375B0">
      <w:pPr>
        <w:pStyle w:val="ListParagraph"/>
        <w:numPr>
          <w:ilvl w:val="0"/>
          <w:numId w:val="48"/>
        </w:numPr>
        <w:rPr>
          <w:b/>
        </w:rPr>
      </w:pPr>
      <w:r w:rsidRPr="006A3879">
        <w:rPr>
          <w:b/>
        </w:rPr>
        <w:t>Multithreaded support</w:t>
      </w:r>
    </w:p>
    <w:p w:rsidR="006A3879" w:rsidRPr="006A3879" w:rsidRDefault="006A3879" w:rsidP="009375B0">
      <w:pPr>
        <w:pStyle w:val="ListParagraph"/>
        <w:numPr>
          <w:ilvl w:val="0"/>
          <w:numId w:val="48"/>
        </w:numPr>
        <w:rPr>
          <w:b/>
        </w:rPr>
      </w:pPr>
      <w:r w:rsidRPr="006A3879">
        <w:rPr>
          <w:b/>
        </w:rPr>
        <w:t>Object Pooling</w:t>
      </w:r>
    </w:p>
    <w:p w:rsidR="007E2F55" w:rsidRPr="006A3879" w:rsidRDefault="006A3879" w:rsidP="009375B0">
      <w:pPr>
        <w:pStyle w:val="ListParagraph"/>
        <w:numPr>
          <w:ilvl w:val="0"/>
          <w:numId w:val="48"/>
        </w:numPr>
        <w:rPr>
          <w:b/>
        </w:rPr>
      </w:pPr>
      <w:r w:rsidRPr="006A3879">
        <w:rPr>
          <w:b/>
        </w:rPr>
        <w:t>Security etc.</w:t>
      </w:r>
    </w:p>
    <w:p w:rsidR="007E2F55" w:rsidRDefault="007E2F55" w:rsidP="007E2F55"/>
    <w:p w:rsidR="00EC4974" w:rsidRDefault="00EC4974" w:rsidP="007E2F55">
      <w:pPr>
        <w:rPr>
          <w:b/>
          <w:u w:val="single"/>
        </w:rPr>
      </w:pPr>
    </w:p>
    <w:p w:rsidR="007E2F55" w:rsidRDefault="00D92111" w:rsidP="007E2F55">
      <w:pPr>
        <w:rPr>
          <w:b/>
          <w:u w:val="single"/>
        </w:rPr>
      </w:pPr>
      <w:r w:rsidRPr="00D92111">
        <w:rPr>
          <w:b/>
          <w:u w:val="single"/>
        </w:rPr>
        <w:t>5. W</w:t>
      </w:r>
      <w:r w:rsidR="00DE4276">
        <w:rPr>
          <w:b/>
          <w:u w:val="single"/>
        </w:rPr>
        <w:t>eb Server VS Application Server</w:t>
      </w:r>
    </w:p>
    <w:p w:rsidR="00DE4276" w:rsidRDefault="00DE4276" w:rsidP="00DE4276">
      <w:pPr>
        <w:rPr>
          <w:b/>
          <w:u w:val="single"/>
        </w:rPr>
      </w:pPr>
      <w:r w:rsidRPr="00DE4276">
        <w:rPr>
          <w:b/>
          <w:noProof/>
          <w:u w:val="single"/>
          <w:lang w:eastAsia="en-US"/>
        </w:rPr>
        <w:lastRenderedPageBreak/>
        <w:drawing>
          <wp:inline distT="0" distB="0" distL="0" distR="0" wp14:anchorId="077DA085" wp14:editId="7983C7C9">
            <wp:extent cx="6478758" cy="2943225"/>
            <wp:effectExtent l="0" t="0" r="0" b="0"/>
            <wp:docPr id="41" name="Picture 41"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veti_S\Desktop\tm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86464" cy="2946726"/>
                    </a:xfrm>
                    <a:prstGeom prst="rect">
                      <a:avLst/>
                    </a:prstGeom>
                    <a:noFill/>
                    <a:ln>
                      <a:noFill/>
                    </a:ln>
                  </pic:spPr>
                </pic:pic>
              </a:graphicData>
            </a:graphic>
          </wp:inline>
        </w:drawing>
      </w:r>
    </w:p>
    <w:p w:rsidR="00DE4276" w:rsidRDefault="00DE4276" w:rsidP="007E2F55">
      <w:pPr>
        <w:rPr>
          <w:b/>
          <w:u w:val="single"/>
        </w:rPr>
      </w:pPr>
    </w:p>
    <w:p w:rsidR="0056449E" w:rsidRPr="0056449E" w:rsidRDefault="0056449E" w:rsidP="0056449E">
      <w:pPr>
        <w:spacing w:after="0"/>
        <w:rPr>
          <w:b/>
          <w:u w:val="single"/>
        </w:rPr>
      </w:pPr>
      <w:r w:rsidRPr="0056449E">
        <w:rPr>
          <w:b/>
          <w:u w:val="single"/>
        </w:rPr>
        <w:t>6. Content Type</w:t>
      </w:r>
    </w:p>
    <w:p w:rsidR="00DE4276" w:rsidRPr="0056449E" w:rsidRDefault="0056449E" w:rsidP="0056449E">
      <w:r w:rsidRPr="0056449E">
        <w:t>Content Type is also known as MIME (Multipurpose internet Mail Extension) Type. It is a HTTP header that provides the description about what are you sending to the browser.</w:t>
      </w:r>
    </w:p>
    <w:p w:rsidR="001245FD" w:rsidRPr="001245FD" w:rsidRDefault="001245FD" w:rsidP="009375B0">
      <w:pPr>
        <w:pStyle w:val="ListParagraph"/>
        <w:numPr>
          <w:ilvl w:val="0"/>
          <w:numId w:val="49"/>
        </w:numPr>
        <w:rPr>
          <w:b/>
        </w:rPr>
      </w:pPr>
      <w:r w:rsidRPr="001245FD">
        <w:rPr>
          <w:b/>
        </w:rPr>
        <w:t>It supports the non-ASCII characters</w:t>
      </w:r>
    </w:p>
    <w:p w:rsidR="001245FD" w:rsidRPr="001245FD" w:rsidRDefault="001245FD" w:rsidP="009375B0">
      <w:pPr>
        <w:pStyle w:val="ListParagraph"/>
        <w:numPr>
          <w:ilvl w:val="0"/>
          <w:numId w:val="49"/>
        </w:numPr>
        <w:rPr>
          <w:b/>
        </w:rPr>
      </w:pPr>
      <w:r w:rsidRPr="001245FD">
        <w:rPr>
          <w:b/>
        </w:rPr>
        <w:t>It supports the multiple attachments in a single message</w:t>
      </w:r>
    </w:p>
    <w:p w:rsidR="001245FD" w:rsidRPr="001245FD" w:rsidRDefault="001245FD" w:rsidP="009375B0">
      <w:pPr>
        <w:pStyle w:val="ListParagraph"/>
        <w:numPr>
          <w:ilvl w:val="0"/>
          <w:numId w:val="49"/>
        </w:numPr>
        <w:rPr>
          <w:b/>
        </w:rPr>
      </w:pPr>
      <w:r w:rsidRPr="001245FD">
        <w:rPr>
          <w:b/>
        </w:rPr>
        <w:t>It supports the attachment contains audio, images and video files etc.</w:t>
      </w:r>
    </w:p>
    <w:p w:rsidR="00DE4276" w:rsidRPr="001245FD" w:rsidRDefault="001245FD" w:rsidP="009375B0">
      <w:pPr>
        <w:pStyle w:val="ListParagraph"/>
        <w:numPr>
          <w:ilvl w:val="0"/>
          <w:numId w:val="49"/>
        </w:numPr>
        <w:rPr>
          <w:b/>
        </w:rPr>
      </w:pPr>
      <w:r w:rsidRPr="001245FD">
        <w:rPr>
          <w:b/>
        </w:rPr>
        <w:t>It supports the unlimited message length.</w:t>
      </w:r>
    </w:p>
    <w:p w:rsidR="003072E5" w:rsidRDefault="003072E5" w:rsidP="003072E5">
      <w:pPr>
        <w:spacing w:after="0"/>
      </w:pPr>
    </w:p>
    <w:p w:rsidR="003072E5" w:rsidRDefault="003072E5" w:rsidP="003072E5">
      <w:pPr>
        <w:spacing w:after="0"/>
      </w:pPr>
      <w:r w:rsidRPr="003072E5">
        <w:t>Commonly used content types are given below:</w:t>
      </w:r>
    </w:p>
    <w:p w:rsidR="003072E5" w:rsidRPr="003072E5" w:rsidRDefault="003072E5" w:rsidP="003072E5">
      <w:pPr>
        <w:spacing w:after="0" w:line="276" w:lineRule="auto"/>
      </w:pPr>
    </w:p>
    <w:p w:rsidR="003072E5" w:rsidRPr="003072E5" w:rsidRDefault="003072E5" w:rsidP="009375B0">
      <w:pPr>
        <w:pStyle w:val="ListParagraph"/>
        <w:numPr>
          <w:ilvl w:val="0"/>
          <w:numId w:val="50"/>
        </w:numPr>
        <w:rPr>
          <w:b/>
        </w:rPr>
      </w:pPr>
      <w:r w:rsidRPr="003072E5">
        <w:rPr>
          <w:b/>
        </w:rPr>
        <w:t>text/html</w:t>
      </w:r>
    </w:p>
    <w:p w:rsidR="003072E5" w:rsidRPr="003072E5" w:rsidRDefault="003072E5" w:rsidP="009375B0">
      <w:pPr>
        <w:pStyle w:val="ListParagraph"/>
        <w:numPr>
          <w:ilvl w:val="0"/>
          <w:numId w:val="50"/>
        </w:numPr>
        <w:rPr>
          <w:b/>
        </w:rPr>
      </w:pPr>
      <w:r w:rsidRPr="003072E5">
        <w:rPr>
          <w:b/>
        </w:rPr>
        <w:t>text/plain</w:t>
      </w:r>
    </w:p>
    <w:p w:rsidR="003072E5" w:rsidRPr="003072E5" w:rsidRDefault="003072E5" w:rsidP="009375B0">
      <w:pPr>
        <w:pStyle w:val="ListParagraph"/>
        <w:numPr>
          <w:ilvl w:val="0"/>
          <w:numId w:val="50"/>
        </w:numPr>
        <w:rPr>
          <w:b/>
        </w:rPr>
      </w:pPr>
      <w:r w:rsidRPr="003072E5">
        <w:rPr>
          <w:b/>
        </w:rPr>
        <w:t>application/msword</w:t>
      </w:r>
    </w:p>
    <w:p w:rsidR="003072E5" w:rsidRPr="003072E5" w:rsidRDefault="003072E5" w:rsidP="009375B0">
      <w:pPr>
        <w:pStyle w:val="ListParagraph"/>
        <w:numPr>
          <w:ilvl w:val="0"/>
          <w:numId w:val="50"/>
        </w:numPr>
        <w:rPr>
          <w:b/>
        </w:rPr>
      </w:pPr>
      <w:r w:rsidRPr="003072E5">
        <w:rPr>
          <w:b/>
        </w:rPr>
        <w:t>application/vnd.ms-excel</w:t>
      </w:r>
    </w:p>
    <w:p w:rsidR="003072E5" w:rsidRPr="003072E5" w:rsidRDefault="003072E5" w:rsidP="009375B0">
      <w:pPr>
        <w:pStyle w:val="ListParagraph"/>
        <w:numPr>
          <w:ilvl w:val="0"/>
          <w:numId w:val="50"/>
        </w:numPr>
        <w:rPr>
          <w:b/>
        </w:rPr>
      </w:pPr>
      <w:r w:rsidRPr="003072E5">
        <w:rPr>
          <w:b/>
        </w:rPr>
        <w:t>application/jar</w:t>
      </w:r>
    </w:p>
    <w:p w:rsidR="003072E5" w:rsidRPr="003072E5" w:rsidRDefault="003072E5" w:rsidP="009375B0">
      <w:pPr>
        <w:pStyle w:val="ListParagraph"/>
        <w:numPr>
          <w:ilvl w:val="0"/>
          <w:numId w:val="50"/>
        </w:numPr>
        <w:rPr>
          <w:b/>
        </w:rPr>
      </w:pPr>
      <w:r w:rsidRPr="003072E5">
        <w:rPr>
          <w:b/>
        </w:rPr>
        <w:t>application/pdf</w:t>
      </w:r>
    </w:p>
    <w:p w:rsidR="003072E5" w:rsidRPr="003072E5" w:rsidRDefault="003072E5" w:rsidP="009375B0">
      <w:pPr>
        <w:pStyle w:val="ListParagraph"/>
        <w:numPr>
          <w:ilvl w:val="0"/>
          <w:numId w:val="50"/>
        </w:numPr>
        <w:rPr>
          <w:b/>
        </w:rPr>
      </w:pPr>
      <w:r w:rsidRPr="003072E5">
        <w:rPr>
          <w:b/>
        </w:rPr>
        <w:t>application/octet-stream</w:t>
      </w:r>
    </w:p>
    <w:p w:rsidR="003072E5" w:rsidRPr="003072E5" w:rsidRDefault="003072E5" w:rsidP="009375B0">
      <w:pPr>
        <w:pStyle w:val="ListParagraph"/>
        <w:numPr>
          <w:ilvl w:val="0"/>
          <w:numId w:val="50"/>
        </w:numPr>
        <w:rPr>
          <w:b/>
        </w:rPr>
      </w:pPr>
      <w:r w:rsidRPr="003072E5">
        <w:rPr>
          <w:b/>
        </w:rPr>
        <w:t>application/x-zip</w:t>
      </w:r>
    </w:p>
    <w:p w:rsidR="003072E5" w:rsidRPr="003072E5" w:rsidRDefault="003072E5" w:rsidP="009375B0">
      <w:pPr>
        <w:pStyle w:val="ListParagraph"/>
        <w:numPr>
          <w:ilvl w:val="0"/>
          <w:numId w:val="50"/>
        </w:numPr>
        <w:rPr>
          <w:b/>
        </w:rPr>
      </w:pPr>
      <w:r w:rsidRPr="003072E5">
        <w:rPr>
          <w:b/>
        </w:rPr>
        <w:t>images/jpeg</w:t>
      </w:r>
    </w:p>
    <w:p w:rsidR="003072E5" w:rsidRPr="003072E5" w:rsidRDefault="003072E5" w:rsidP="009375B0">
      <w:pPr>
        <w:pStyle w:val="ListParagraph"/>
        <w:numPr>
          <w:ilvl w:val="0"/>
          <w:numId w:val="50"/>
        </w:numPr>
        <w:rPr>
          <w:b/>
        </w:rPr>
      </w:pPr>
      <w:r w:rsidRPr="003072E5">
        <w:rPr>
          <w:b/>
        </w:rPr>
        <w:t>images/png</w:t>
      </w:r>
    </w:p>
    <w:p w:rsidR="003072E5" w:rsidRPr="003072E5" w:rsidRDefault="003072E5" w:rsidP="009375B0">
      <w:pPr>
        <w:pStyle w:val="ListParagraph"/>
        <w:numPr>
          <w:ilvl w:val="0"/>
          <w:numId w:val="50"/>
        </w:numPr>
        <w:rPr>
          <w:b/>
        </w:rPr>
      </w:pPr>
      <w:r w:rsidRPr="003072E5">
        <w:rPr>
          <w:b/>
        </w:rPr>
        <w:t>images/gif</w:t>
      </w:r>
    </w:p>
    <w:p w:rsidR="003072E5" w:rsidRPr="003072E5" w:rsidRDefault="003072E5" w:rsidP="009375B0">
      <w:pPr>
        <w:pStyle w:val="ListParagraph"/>
        <w:numPr>
          <w:ilvl w:val="0"/>
          <w:numId w:val="50"/>
        </w:numPr>
        <w:rPr>
          <w:b/>
        </w:rPr>
      </w:pPr>
      <w:r w:rsidRPr="003072E5">
        <w:rPr>
          <w:b/>
        </w:rPr>
        <w:t>audio/mp3</w:t>
      </w:r>
    </w:p>
    <w:p w:rsidR="003072E5" w:rsidRPr="003072E5" w:rsidRDefault="003072E5" w:rsidP="009375B0">
      <w:pPr>
        <w:pStyle w:val="ListParagraph"/>
        <w:numPr>
          <w:ilvl w:val="0"/>
          <w:numId w:val="50"/>
        </w:numPr>
        <w:rPr>
          <w:b/>
        </w:rPr>
      </w:pPr>
      <w:r w:rsidRPr="003072E5">
        <w:rPr>
          <w:b/>
        </w:rPr>
        <w:t>video/mp4</w:t>
      </w:r>
    </w:p>
    <w:p w:rsidR="00DE4276" w:rsidRPr="003072E5" w:rsidRDefault="003072E5" w:rsidP="009375B0">
      <w:pPr>
        <w:pStyle w:val="ListParagraph"/>
        <w:numPr>
          <w:ilvl w:val="0"/>
          <w:numId w:val="50"/>
        </w:numPr>
        <w:rPr>
          <w:b/>
        </w:rPr>
      </w:pPr>
      <w:r w:rsidRPr="003072E5">
        <w:rPr>
          <w:b/>
        </w:rPr>
        <w:t>Video/quicktime etc.</w:t>
      </w:r>
    </w:p>
    <w:p w:rsidR="00DE4276" w:rsidRDefault="00DB1E1D" w:rsidP="00DB1E1D">
      <w:pPr>
        <w:pStyle w:val="Heading2"/>
      </w:pPr>
      <w:bookmarkStart w:id="40" w:name="_Toc4274721"/>
      <w:r>
        <w:lastRenderedPageBreak/>
        <w:t xml:space="preserve">3.2 </w:t>
      </w:r>
      <w:r w:rsidR="00AD13FA">
        <w:t xml:space="preserve">Servlet </w:t>
      </w:r>
      <w:r>
        <w:t>API</w:t>
      </w:r>
      <w:bookmarkEnd w:id="40"/>
    </w:p>
    <w:p w:rsidR="00170F11" w:rsidRPr="00170F11" w:rsidRDefault="00170F11" w:rsidP="002B19E8">
      <w:pPr>
        <w:ind w:left="720"/>
      </w:pPr>
      <w:r>
        <w:t>we can create any servlet program by using below 3 ways</w:t>
      </w:r>
      <w:r w:rsidR="00C935D5" w:rsidRPr="00C935D5">
        <w:rPr>
          <w:noProof/>
          <w:lang w:eastAsia="en-US"/>
        </w:rPr>
        <w:drawing>
          <wp:inline distT="0" distB="0" distL="0" distR="0" wp14:anchorId="4F945012" wp14:editId="07D0ABAB">
            <wp:extent cx="5000389" cy="1569629"/>
            <wp:effectExtent l="0" t="0" r="0" b="0"/>
            <wp:docPr id="45" name="Picture 45"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aveti_S\Desktop\tmp.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4242" cy="1577117"/>
                    </a:xfrm>
                    <a:prstGeom prst="rect">
                      <a:avLst/>
                    </a:prstGeom>
                    <a:noFill/>
                    <a:ln>
                      <a:noFill/>
                    </a:ln>
                  </pic:spPr>
                </pic:pic>
              </a:graphicData>
            </a:graphic>
          </wp:inline>
        </w:drawing>
      </w:r>
    </w:p>
    <w:p w:rsidR="00DE4276" w:rsidRPr="000F552B" w:rsidRDefault="000F552B" w:rsidP="00C935D5">
      <w:pPr>
        <w:pStyle w:val="Heading3"/>
      </w:pPr>
      <w:r w:rsidRPr="000F552B">
        <w:rPr>
          <w:rStyle w:val="Heading3Char"/>
          <w:b/>
          <w:bCs/>
          <w:iCs/>
        </w:rPr>
        <w:t>1. javax.servlet.Servlet</w:t>
      </w:r>
      <w:r w:rsidRPr="000F552B">
        <w:rPr>
          <w:rStyle w:val="Heading3Char"/>
          <w:b/>
          <w:bCs/>
          <w:iCs/>
          <w:u w:val="none"/>
        </w:rPr>
        <w:t xml:space="preserve"> (</w:t>
      </w:r>
      <w:r>
        <w:rPr>
          <w:rStyle w:val="Heading3Char"/>
          <w:b/>
          <w:bCs/>
          <w:iCs/>
          <w:u w:val="none"/>
        </w:rPr>
        <w:t>Interface</w:t>
      </w:r>
      <w:r w:rsidRPr="000F552B">
        <w:rPr>
          <w:rStyle w:val="Heading3Char"/>
          <w:b/>
          <w:bCs/>
          <w:iCs/>
          <w:u w:val="none"/>
        </w:rPr>
        <w:t>)</w:t>
      </w:r>
    </w:p>
    <w:p w:rsidR="003013B4" w:rsidRDefault="003013B4" w:rsidP="006976C0">
      <w:pPr>
        <w:ind w:firstLine="720"/>
      </w:pPr>
      <w:r w:rsidRPr="003013B4">
        <w:t xml:space="preserve">Servlet interface </w:t>
      </w:r>
      <w:r w:rsidR="00F303C9">
        <w:t xml:space="preserve">is the ROOT interface of Servlet API. It </w:t>
      </w:r>
      <w:r w:rsidRPr="003013B4">
        <w:t>provides common behaviour to all the servlets.</w:t>
      </w:r>
    </w:p>
    <w:tbl>
      <w:tblPr>
        <w:tblW w:w="10285"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149"/>
        <w:gridCol w:w="6136"/>
      </w:tblGrid>
      <w:tr w:rsidR="00F303C9" w:rsidRPr="00283340" w:rsidTr="00283340">
        <w:trPr>
          <w:trHeight w:val="107"/>
        </w:trPr>
        <w:tc>
          <w:tcPr>
            <w:tcW w:w="4149" w:type="dxa"/>
            <w:shd w:val="clear" w:color="auto" w:fill="F2F2F2" w:themeFill="background1" w:themeFillShade="F2"/>
            <w:tcMar>
              <w:top w:w="75" w:type="dxa"/>
              <w:left w:w="75" w:type="dxa"/>
              <w:bottom w:w="75" w:type="dxa"/>
              <w:right w:w="75" w:type="dxa"/>
            </w:tcMar>
            <w:hideMark/>
          </w:tcPr>
          <w:p w:rsidR="00F303C9" w:rsidRPr="00F303C9" w:rsidRDefault="00F303C9" w:rsidP="00283340">
            <w:pPr>
              <w:spacing w:after="0" w:line="240" w:lineRule="auto"/>
              <w:jc w:val="center"/>
              <w:rPr>
                <w:rFonts w:eastAsia="Times New Roman" w:cs="Times New Roman"/>
                <w:b/>
                <w:bCs/>
                <w:color w:val="000000"/>
                <w:sz w:val="18"/>
                <w:szCs w:val="18"/>
                <w:lang w:eastAsia="en-US"/>
              </w:rPr>
            </w:pPr>
            <w:r w:rsidRPr="00F303C9">
              <w:rPr>
                <w:rFonts w:eastAsia="Times New Roman" w:cs="Times New Roman"/>
                <w:b/>
                <w:bCs/>
                <w:color w:val="000000"/>
                <w:sz w:val="18"/>
                <w:szCs w:val="18"/>
                <w:lang w:eastAsia="en-US"/>
              </w:rPr>
              <w:t>Method</w:t>
            </w:r>
          </w:p>
        </w:tc>
        <w:tc>
          <w:tcPr>
            <w:tcW w:w="6136" w:type="dxa"/>
            <w:shd w:val="clear" w:color="auto" w:fill="F2F2F2" w:themeFill="background1" w:themeFillShade="F2"/>
            <w:tcMar>
              <w:top w:w="75" w:type="dxa"/>
              <w:left w:w="75" w:type="dxa"/>
              <w:bottom w:w="75" w:type="dxa"/>
              <w:right w:w="75" w:type="dxa"/>
            </w:tcMar>
            <w:hideMark/>
          </w:tcPr>
          <w:p w:rsidR="00F303C9" w:rsidRPr="00F303C9" w:rsidRDefault="00F303C9" w:rsidP="00283340">
            <w:pPr>
              <w:spacing w:after="0" w:line="240" w:lineRule="auto"/>
              <w:jc w:val="center"/>
              <w:rPr>
                <w:rFonts w:eastAsia="Times New Roman" w:cs="Times New Roman"/>
                <w:b/>
                <w:bCs/>
                <w:color w:val="000000"/>
                <w:sz w:val="18"/>
                <w:szCs w:val="18"/>
                <w:lang w:eastAsia="en-US"/>
              </w:rPr>
            </w:pPr>
            <w:r w:rsidRPr="00F303C9">
              <w:rPr>
                <w:rFonts w:eastAsia="Times New Roman" w:cs="Times New Roman"/>
                <w:b/>
                <w:bCs/>
                <w:color w:val="000000"/>
                <w:sz w:val="18"/>
                <w:szCs w:val="18"/>
                <w:lang w:eastAsia="en-US"/>
              </w:rPr>
              <w:t>Description</w:t>
            </w:r>
          </w:p>
        </w:tc>
      </w:tr>
      <w:tr w:rsidR="00F303C9" w:rsidRPr="00283340" w:rsidTr="00283340">
        <w:trPr>
          <w:trHeight w:val="353"/>
        </w:trPr>
        <w:tc>
          <w:tcPr>
            <w:tcW w:w="4149"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jc w:val="both"/>
              <w:rPr>
                <w:rFonts w:eastAsia="Times New Roman" w:cs="Times New Roman"/>
                <w:color w:val="000000"/>
                <w:sz w:val="18"/>
                <w:szCs w:val="18"/>
                <w:lang w:eastAsia="en-US"/>
              </w:rPr>
            </w:pPr>
            <w:r w:rsidRPr="00283340">
              <w:rPr>
                <w:rFonts w:eastAsia="Times New Roman" w:cs="Times New Roman"/>
                <w:b/>
                <w:bCs/>
                <w:color w:val="000000"/>
                <w:sz w:val="18"/>
                <w:szCs w:val="18"/>
                <w:lang w:eastAsia="en-US"/>
              </w:rPr>
              <w:t>public void init(ServletConfig config)</w:t>
            </w:r>
          </w:p>
        </w:tc>
        <w:tc>
          <w:tcPr>
            <w:tcW w:w="6136"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ind w:left="300"/>
              <w:jc w:val="both"/>
              <w:rPr>
                <w:rFonts w:eastAsia="Times New Roman" w:cs="Times New Roman"/>
                <w:color w:val="000000"/>
                <w:sz w:val="18"/>
                <w:szCs w:val="18"/>
                <w:lang w:eastAsia="en-US"/>
              </w:rPr>
            </w:pPr>
            <w:r w:rsidRPr="00283340">
              <w:rPr>
                <w:rFonts w:eastAsia="Times New Roman" w:cs="Times New Roman"/>
                <w:color w:val="000000"/>
                <w:sz w:val="18"/>
                <w:szCs w:val="18"/>
                <w:lang w:eastAsia="en-US"/>
              </w:rPr>
              <w:t>Initializes</w:t>
            </w:r>
            <w:r w:rsidRPr="00F303C9">
              <w:rPr>
                <w:rFonts w:eastAsia="Times New Roman" w:cs="Times New Roman"/>
                <w:color w:val="000000"/>
                <w:sz w:val="18"/>
                <w:szCs w:val="18"/>
                <w:lang w:eastAsia="en-US"/>
              </w:rPr>
              <w:t xml:space="preserve"> the servlet. It is the life cycle method of servlet and invoked by the web container </w:t>
            </w:r>
            <w:r w:rsidRPr="00F303C9">
              <w:rPr>
                <w:rFonts w:eastAsia="Times New Roman" w:cs="Times New Roman"/>
                <w:b/>
                <w:color w:val="000000"/>
                <w:sz w:val="18"/>
                <w:szCs w:val="18"/>
                <w:lang w:eastAsia="en-US"/>
              </w:rPr>
              <w:t>only once.</w:t>
            </w:r>
          </w:p>
        </w:tc>
      </w:tr>
      <w:tr w:rsidR="00F303C9" w:rsidRPr="00283340" w:rsidTr="00283340">
        <w:trPr>
          <w:trHeight w:val="353"/>
        </w:trPr>
        <w:tc>
          <w:tcPr>
            <w:tcW w:w="4149" w:type="dxa"/>
            <w:shd w:val="clear" w:color="auto" w:fill="FFFFFF" w:themeFill="background1"/>
            <w:tcMar>
              <w:top w:w="75" w:type="dxa"/>
              <w:left w:w="75" w:type="dxa"/>
              <w:bottom w:w="75" w:type="dxa"/>
              <w:right w:w="75" w:type="dxa"/>
            </w:tcMar>
            <w:hideMark/>
          </w:tcPr>
          <w:p w:rsidR="00F303C9" w:rsidRPr="00283340" w:rsidRDefault="00283340" w:rsidP="00283340">
            <w:pPr>
              <w:spacing w:line="240" w:lineRule="auto"/>
              <w:rPr>
                <w:b/>
                <w:sz w:val="18"/>
                <w:szCs w:val="18"/>
                <w:lang w:eastAsia="en-US"/>
              </w:rPr>
            </w:pPr>
            <w:r>
              <w:rPr>
                <w:b/>
                <w:sz w:val="18"/>
                <w:szCs w:val="18"/>
                <w:lang w:eastAsia="en-US"/>
              </w:rPr>
              <w:t>p</w:t>
            </w:r>
            <w:r w:rsidR="00F303C9" w:rsidRPr="00283340">
              <w:rPr>
                <w:b/>
                <w:sz w:val="18"/>
                <w:szCs w:val="18"/>
                <w:lang w:eastAsia="en-US"/>
              </w:rPr>
              <w:t>ublic voi</w:t>
            </w:r>
            <w:r w:rsidRPr="00283340">
              <w:rPr>
                <w:b/>
                <w:sz w:val="18"/>
                <w:szCs w:val="18"/>
                <w:lang w:eastAsia="en-US"/>
              </w:rPr>
              <w:t>d service(ServletRequest req</w:t>
            </w:r>
            <w:r w:rsidR="00F303C9" w:rsidRPr="00283340">
              <w:rPr>
                <w:b/>
                <w:sz w:val="18"/>
                <w:szCs w:val="18"/>
                <w:lang w:eastAsia="en-US"/>
              </w:rPr>
              <w:t>,ServletResponse response)</w:t>
            </w:r>
          </w:p>
        </w:tc>
        <w:tc>
          <w:tcPr>
            <w:tcW w:w="6136"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ind w:left="300"/>
              <w:jc w:val="both"/>
              <w:rPr>
                <w:rFonts w:eastAsia="Times New Roman" w:cs="Times New Roman"/>
                <w:color w:val="000000"/>
                <w:sz w:val="18"/>
                <w:szCs w:val="18"/>
                <w:lang w:eastAsia="en-US"/>
              </w:rPr>
            </w:pPr>
            <w:r w:rsidRPr="00283340">
              <w:rPr>
                <w:rFonts w:eastAsia="Times New Roman" w:cs="Times New Roman"/>
                <w:color w:val="000000"/>
                <w:sz w:val="18"/>
                <w:szCs w:val="18"/>
                <w:lang w:eastAsia="en-US"/>
              </w:rPr>
              <w:t>Provides</w:t>
            </w:r>
            <w:r w:rsidRPr="00F303C9">
              <w:rPr>
                <w:rFonts w:eastAsia="Times New Roman" w:cs="Times New Roman"/>
                <w:color w:val="000000"/>
                <w:sz w:val="18"/>
                <w:szCs w:val="18"/>
                <w:lang w:eastAsia="en-US"/>
              </w:rPr>
              <w:t xml:space="preserve"> response for the incoming request. </w:t>
            </w:r>
            <w:r w:rsidRPr="00F303C9">
              <w:rPr>
                <w:rFonts w:eastAsia="Times New Roman" w:cs="Times New Roman"/>
                <w:b/>
                <w:color w:val="000000"/>
                <w:sz w:val="18"/>
                <w:szCs w:val="18"/>
                <w:lang w:eastAsia="en-US"/>
              </w:rPr>
              <w:t>It is invoked at each request by the web container.</w:t>
            </w:r>
          </w:p>
        </w:tc>
      </w:tr>
      <w:tr w:rsidR="00F303C9" w:rsidRPr="00283340" w:rsidTr="00283340">
        <w:trPr>
          <w:trHeight w:val="345"/>
        </w:trPr>
        <w:tc>
          <w:tcPr>
            <w:tcW w:w="4149"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jc w:val="both"/>
              <w:rPr>
                <w:rFonts w:eastAsia="Times New Roman" w:cs="Times New Roman"/>
                <w:color w:val="000000"/>
                <w:sz w:val="18"/>
                <w:szCs w:val="18"/>
                <w:lang w:eastAsia="en-US"/>
              </w:rPr>
            </w:pPr>
            <w:r w:rsidRPr="00283340">
              <w:rPr>
                <w:rFonts w:eastAsia="Times New Roman" w:cs="Times New Roman"/>
                <w:b/>
                <w:bCs/>
                <w:color w:val="000000"/>
                <w:sz w:val="18"/>
                <w:szCs w:val="18"/>
                <w:lang w:eastAsia="en-US"/>
              </w:rPr>
              <w:t>public void destroy()</w:t>
            </w:r>
          </w:p>
        </w:tc>
        <w:tc>
          <w:tcPr>
            <w:tcW w:w="6136"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ind w:left="300"/>
              <w:jc w:val="both"/>
              <w:rPr>
                <w:rFonts w:eastAsia="Times New Roman" w:cs="Times New Roman"/>
                <w:color w:val="000000"/>
                <w:sz w:val="18"/>
                <w:szCs w:val="18"/>
                <w:lang w:eastAsia="en-US"/>
              </w:rPr>
            </w:pPr>
            <w:r w:rsidRPr="00283340">
              <w:rPr>
                <w:rFonts w:eastAsia="Times New Roman" w:cs="Times New Roman"/>
                <w:color w:val="000000"/>
                <w:sz w:val="18"/>
                <w:szCs w:val="18"/>
                <w:lang w:eastAsia="en-US"/>
              </w:rPr>
              <w:t>Is</w:t>
            </w:r>
            <w:r w:rsidRPr="00F303C9">
              <w:rPr>
                <w:rFonts w:eastAsia="Times New Roman" w:cs="Times New Roman"/>
                <w:color w:val="000000"/>
                <w:sz w:val="18"/>
                <w:szCs w:val="18"/>
                <w:lang w:eastAsia="en-US"/>
              </w:rPr>
              <w:t xml:space="preserve"> invoked only once and indicates that servlet is being destroyed.</w:t>
            </w:r>
          </w:p>
        </w:tc>
      </w:tr>
      <w:tr w:rsidR="00F303C9" w:rsidRPr="00283340" w:rsidTr="00283340">
        <w:trPr>
          <w:trHeight w:val="176"/>
        </w:trPr>
        <w:tc>
          <w:tcPr>
            <w:tcW w:w="4149"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jc w:val="both"/>
              <w:rPr>
                <w:rFonts w:eastAsia="Times New Roman" w:cs="Times New Roman"/>
                <w:color w:val="000000"/>
                <w:sz w:val="18"/>
                <w:szCs w:val="18"/>
                <w:lang w:eastAsia="en-US"/>
              </w:rPr>
            </w:pPr>
            <w:r w:rsidRPr="00283340">
              <w:rPr>
                <w:rFonts w:eastAsia="Times New Roman" w:cs="Times New Roman"/>
                <w:b/>
                <w:bCs/>
                <w:color w:val="000000"/>
                <w:sz w:val="18"/>
                <w:szCs w:val="18"/>
                <w:lang w:eastAsia="en-US"/>
              </w:rPr>
              <w:t>public ServletConfig getServletConfig()</w:t>
            </w:r>
          </w:p>
        </w:tc>
        <w:tc>
          <w:tcPr>
            <w:tcW w:w="6136"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ind w:left="300"/>
              <w:jc w:val="both"/>
              <w:rPr>
                <w:rFonts w:eastAsia="Times New Roman" w:cs="Times New Roman"/>
                <w:color w:val="000000"/>
                <w:sz w:val="18"/>
                <w:szCs w:val="18"/>
                <w:lang w:eastAsia="en-US"/>
              </w:rPr>
            </w:pPr>
            <w:r w:rsidRPr="00283340">
              <w:rPr>
                <w:rFonts w:eastAsia="Times New Roman" w:cs="Times New Roman"/>
                <w:color w:val="000000"/>
                <w:sz w:val="18"/>
                <w:szCs w:val="18"/>
                <w:lang w:eastAsia="en-US"/>
              </w:rPr>
              <w:t>Returns</w:t>
            </w:r>
            <w:r w:rsidRPr="00F303C9">
              <w:rPr>
                <w:rFonts w:eastAsia="Times New Roman" w:cs="Times New Roman"/>
                <w:color w:val="000000"/>
                <w:sz w:val="18"/>
                <w:szCs w:val="18"/>
                <w:lang w:eastAsia="en-US"/>
              </w:rPr>
              <w:t xml:space="preserve"> the object of ServletConfig.</w:t>
            </w:r>
          </w:p>
        </w:tc>
      </w:tr>
      <w:tr w:rsidR="00F303C9" w:rsidRPr="00283340" w:rsidTr="00283340">
        <w:trPr>
          <w:trHeight w:val="345"/>
        </w:trPr>
        <w:tc>
          <w:tcPr>
            <w:tcW w:w="4149"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jc w:val="both"/>
              <w:rPr>
                <w:rFonts w:eastAsia="Times New Roman" w:cs="Times New Roman"/>
                <w:color w:val="000000"/>
                <w:sz w:val="18"/>
                <w:szCs w:val="18"/>
                <w:lang w:eastAsia="en-US"/>
              </w:rPr>
            </w:pPr>
            <w:r w:rsidRPr="00283340">
              <w:rPr>
                <w:rFonts w:eastAsia="Times New Roman" w:cs="Times New Roman"/>
                <w:b/>
                <w:bCs/>
                <w:color w:val="000000"/>
                <w:sz w:val="18"/>
                <w:szCs w:val="18"/>
                <w:lang w:eastAsia="en-US"/>
              </w:rPr>
              <w:t>public String getServletInfo()</w:t>
            </w:r>
          </w:p>
        </w:tc>
        <w:tc>
          <w:tcPr>
            <w:tcW w:w="6136" w:type="dxa"/>
            <w:shd w:val="clear" w:color="auto" w:fill="FFFFFF" w:themeFill="background1"/>
            <w:tcMar>
              <w:top w:w="75" w:type="dxa"/>
              <w:left w:w="75" w:type="dxa"/>
              <w:bottom w:w="75" w:type="dxa"/>
              <w:right w:w="75" w:type="dxa"/>
            </w:tcMar>
            <w:hideMark/>
          </w:tcPr>
          <w:p w:rsidR="00F303C9" w:rsidRPr="00F303C9" w:rsidRDefault="00F303C9" w:rsidP="00283340">
            <w:pPr>
              <w:spacing w:after="0" w:line="240" w:lineRule="auto"/>
              <w:ind w:left="300"/>
              <w:jc w:val="both"/>
              <w:rPr>
                <w:rFonts w:eastAsia="Times New Roman" w:cs="Times New Roman"/>
                <w:color w:val="000000"/>
                <w:sz w:val="18"/>
                <w:szCs w:val="18"/>
                <w:lang w:eastAsia="en-US"/>
              </w:rPr>
            </w:pPr>
            <w:r w:rsidRPr="00F303C9">
              <w:rPr>
                <w:rFonts w:eastAsia="Times New Roman" w:cs="Times New Roman"/>
                <w:color w:val="000000"/>
                <w:sz w:val="18"/>
                <w:szCs w:val="18"/>
                <w:lang w:eastAsia="en-US"/>
              </w:rPr>
              <w:t>returns information about servlet such as writer, copyright, version etc.</w:t>
            </w:r>
          </w:p>
        </w:tc>
      </w:tr>
    </w:tbl>
    <w:p w:rsidR="003013B4" w:rsidRDefault="003013B4" w:rsidP="003013B4"/>
    <w:p w:rsidR="003013B4" w:rsidRDefault="002C2C8E" w:rsidP="002C2C8E">
      <w:pPr>
        <w:pStyle w:val="Qsns"/>
      </w:pPr>
      <w:r>
        <w:t>Steps to implement Servlet program using Servlet Interface</w:t>
      </w:r>
    </w:p>
    <w:p w:rsidR="002C2C8E" w:rsidRDefault="006976C0" w:rsidP="009375B0">
      <w:pPr>
        <w:pStyle w:val="ListParagraph"/>
        <w:numPr>
          <w:ilvl w:val="0"/>
          <w:numId w:val="51"/>
        </w:numPr>
      </w:pPr>
      <w:r>
        <w:t xml:space="preserve">Create </w:t>
      </w:r>
      <w:r w:rsidR="00E74F6F">
        <w:t xml:space="preserve">a Class which </w:t>
      </w:r>
      <w:r w:rsidR="00E74F6F" w:rsidRPr="00E50800">
        <w:rPr>
          <w:b/>
        </w:rPr>
        <w:t>implements Servlet Interface</w:t>
      </w:r>
    </w:p>
    <w:p w:rsidR="00E74F6F" w:rsidRDefault="00E74F6F" w:rsidP="009375B0">
      <w:pPr>
        <w:pStyle w:val="ListParagraph"/>
        <w:numPr>
          <w:ilvl w:val="0"/>
          <w:numId w:val="51"/>
        </w:numPr>
      </w:pPr>
      <w:r w:rsidRPr="00E50800">
        <w:rPr>
          <w:b/>
        </w:rPr>
        <w:t>Implement</w:t>
      </w:r>
      <w:r>
        <w:t xml:space="preserve"> all </w:t>
      </w:r>
      <w:r w:rsidRPr="00E50800">
        <w:rPr>
          <w:b/>
        </w:rPr>
        <w:t>5</w:t>
      </w:r>
      <w:r>
        <w:t xml:space="preserve"> abstract </w:t>
      </w:r>
      <w:r w:rsidRPr="00E50800">
        <w:rPr>
          <w:b/>
        </w:rPr>
        <w:t>methods</w:t>
      </w:r>
    </w:p>
    <w:p w:rsidR="00E74F6F" w:rsidRDefault="00E74F6F" w:rsidP="009375B0">
      <w:pPr>
        <w:pStyle w:val="ListParagraph"/>
        <w:numPr>
          <w:ilvl w:val="0"/>
          <w:numId w:val="51"/>
        </w:numPr>
        <w:spacing w:after="0"/>
      </w:pPr>
      <w:r>
        <w:t xml:space="preserve">Write Request Processing logic in </w:t>
      </w:r>
      <w:r w:rsidRPr="00283340">
        <w:rPr>
          <w:b/>
          <w:sz w:val="18"/>
          <w:szCs w:val="18"/>
          <w:lang w:eastAsia="en-US"/>
        </w:rPr>
        <w:t>service(</w:t>
      </w:r>
      <w:r>
        <w:rPr>
          <w:b/>
          <w:sz w:val="18"/>
          <w:szCs w:val="18"/>
          <w:lang w:eastAsia="en-US"/>
        </w:rPr>
        <w:t>re</w:t>
      </w:r>
      <w:r w:rsidRPr="00283340">
        <w:rPr>
          <w:b/>
          <w:sz w:val="18"/>
          <w:szCs w:val="18"/>
          <w:lang w:eastAsia="en-US"/>
        </w:rPr>
        <w:t>q,res)</w:t>
      </w:r>
      <w:r>
        <w:rPr>
          <w:b/>
          <w:sz w:val="18"/>
          <w:szCs w:val="18"/>
          <w:lang w:eastAsia="en-US"/>
        </w:rPr>
        <w:t xml:space="preserve"> method</w:t>
      </w:r>
    </w:p>
    <w:p w:rsidR="003013B4" w:rsidRDefault="003013B4" w:rsidP="003013B4"/>
    <w:p w:rsidR="00F75F82" w:rsidRDefault="00F75F82" w:rsidP="00845B4A">
      <w:pPr>
        <w:pStyle w:val="Heading3"/>
        <w:numPr>
          <w:ilvl w:val="0"/>
          <w:numId w:val="10"/>
        </w:numPr>
        <w:rPr>
          <w:rStyle w:val="Heading3Char"/>
          <w:b/>
          <w:bCs/>
          <w:iCs/>
          <w:u w:val="none"/>
        </w:rPr>
      </w:pPr>
      <w:r w:rsidRPr="000F552B">
        <w:rPr>
          <w:rStyle w:val="Heading3Char"/>
          <w:b/>
          <w:bCs/>
          <w:iCs/>
        </w:rPr>
        <w:t>javax.servlet.</w:t>
      </w:r>
      <w:r>
        <w:rPr>
          <w:rStyle w:val="Heading3Char"/>
          <w:b/>
          <w:bCs/>
          <w:iCs/>
        </w:rPr>
        <w:t>Generic</w:t>
      </w:r>
      <w:r w:rsidRPr="000F552B">
        <w:rPr>
          <w:rStyle w:val="Heading3Char"/>
          <w:b/>
          <w:bCs/>
          <w:iCs/>
        </w:rPr>
        <w:t>Servlet</w:t>
      </w:r>
      <w:r w:rsidRPr="000F552B">
        <w:rPr>
          <w:rStyle w:val="Heading3Char"/>
          <w:b/>
          <w:bCs/>
          <w:iCs/>
          <w:u w:val="none"/>
        </w:rPr>
        <w:t xml:space="preserve"> (</w:t>
      </w:r>
      <w:r>
        <w:rPr>
          <w:rStyle w:val="Heading3Char"/>
          <w:b/>
          <w:bCs/>
          <w:iCs/>
          <w:u w:val="none"/>
        </w:rPr>
        <w:t>absraect class</w:t>
      </w:r>
      <w:r w:rsidRPr="000F552B">
        <w:rPr>
          <w:rStyle w:val="Heading3Char"/>
          <w:b/>
          <w:bCs/>
          <w:iCs/>
          <w:u w:val="none"/>
        </w:rPr>
        <w:t>)</w:t>
      </w:r>
    </w:p>
    <w:p w:rsidR="00C935D5" w:rsidRDefault="00C935D5" w:rsidP="009375B0">
      <w:pPr>
        <w:pStyle w:val="ListParagraph"/>
        <w:numPr>
          <w:ilvl w:val="0"/>
          <w:numId w:val="52"/>
        </w:numPr>
        <w:ind w:left="360"/>
      </w:pPr>
      <w:r>
        <w:t>GenericServlet class implements Servlet, ServletConfig and Serializable interfaces.</w:t>
      </w:r>
    </w:p>
    <w:p w:rsidR="00C935D5" w:rsidRDefault="00C935D5" w:rsidP="009375B0">
      <w:pPr>
        <w:pStyle w:val="ListParagraph"/>
        <w:numPr>
          <w:ilvl w:val="0"/>
          <w:numId w:val="52"/>
        </w:numPr>
        <w:ind w:left="360"/>
      </w:pPr>
      <w:r>
        <w:t xml:space="preserve">It provides implementation for all methods of Servlet interface </w:t>
      </w:r>
      <w:r w:rsidRPr="00C935D5">
        <w:rPr>
          <w:b/>
        </w:rPr>
        <w:t>except the service().</w:t>
      </w:r>
    </w:p>
    <w:p w:rsidR="00C935D5" w:rsidRDefault="00C935D5" w:rsidP="009375B0">
      <w:pPr>
        <w:pStyle w:val="ListParagraph"/>
        <w:numPr>
          <w:ilvl w:val="0"/>
          <w:numId w:val="52"/>
        </w:numPr>
        <w:ind w:left="360"/>
      </w:pPr>
      <w:r w:rsidRPr="00C935D5">
        <w:rPr>
          <w:b/>
        </w:rPr>
        <w:t>it is protocol-independent</w:t>
      </w:r>
      <w:r>
        <w:t>, so it can handle any request of any protocal</w:t>
      </w:r>
    </w:p>
    <w:p w:rsidR="00845B4A" w:rsidRDefault="00972607" w:rsidP="009375B0">
      <w:pPr>
        <w:pStyle w:val="ListParagraph"/>
        <w:numPr>
          <w:ilvl w:val="0"/>
          <w:numId w:val="52"/>
        </w:numPr>
        <w:ind w:left="360"/>
      </w:pPr>
      <w:r>
        <w:t>Create</w:t>
      </w:r>
      <w:r w:rsidR="00C935D5">
        <w:t xml:space="preserve"> servlet by providing the implementation of the service() method.</w:t>
      </w:r>
    </w:p>
    <w:p w:rsidR="00D73B50" w:rsidRPr="00845B4A" w:rsidRDefault="00D73B50" w:rsidP="00D73B50"/>
    <w:p w:rsidR="00DB5B9A" w:rsidRPr="00DB5B9A" w:rsidRDefault="00972607" w:rsidP="00DB5B9A">
      <w:pPr>
        <w:rPr>
          <w:b/>
        </w:rPr>
      </w:pPr>
      <w:r w:rsidRPr="00DB5B9A">
        <w:rPr>
          <w:b/>
          <w:highlight w:val="yellow"/>
        </w:rPr>
        <w:t xml:space="preserve">Init(),destroy(),getServletConfig(),getservletInfo() are </w:t>
      </w:r>
      <w:r w:rsidR="0033667C" w:rsidRPr="00DB5B9A">
        <w:rPr>
          <w:b/>
          <w:highlight w:val="yellow"/>
        </w:rPr>
        <w:t>inherted and implemented</w:t>
      </w:r>
    </w:p>
    <w:p w:rsidR="00DB5B9A" w:rsidRPr="00DB5B9A" w:rsidRDefault="00DB5B9A" w:rsidP="00DB5B9A">
      <w:pPr>
        <w:rPr>
          <w:b/>
          <w:color w:val="auto"/>
        </w:rPr>
      </w:pPr>
      <w:r w:rsidRPr="00DB5B9A">
        <w:rPr>
          <w:b/>
          <w:color w:val="auto"/>
        </w:rPr>
        <w:lastRenderedPageBreak/>
        <w:t xml:space="preserve">1. public abstract void service(ServletRequest req, ServletResponse res) </w:t>
      </w:r>
    </w:p>
    <w:p w:rsidR="00DB5B9A" w:rsidRDefault="00DB5B9A" w:rsidP="00DB5B9A">
      <w:pPr>
        <w:spacing w:after="0"/>
      </w:pPr>
      <w:r w:rsidRPr="00DB5B9A">
        <w:rPr>
          <w:b/>
        </w:rPr>
        <w:t>2. public void init()</w:t>
      </w:r>
      <w:r>
        <w:t xml:space="preserve"> </w:t>
      </w:r>
    </w:p>
    <w:p w:rsidR="00DB5B9A" w:rsidRDefault="00DB5B9A" w:rsidP="00DB5B9A">
      <w:r>
        <w:t>it is a convenient method for the servlet programmers, now there is no need to call super.init(config)</w:t>
      </w:r>
    </w:p>
    <w:p w:rsidR="00DB5B9A" w:rsidRDefault="00DB5B9A" w:rsidP="00DB5B9A">
      <w:r w:rsidRPr="00DB5B9A">
        <w:rPr>
          <w:b/>
        </w:rPr>
        <w:t>3. public ServletContext getServletContext()</w:t>
      </w:r>
    </w:p>
    <w:p w:rsidR="00DB5B9A" w:rsidRDefault="00DB5B9A" w:rsidP="00DB5B9A">
      <w:r w:rsidRPr="00DB5B9A">
        <w:rPr>
          <w:b/>
        </w:rPr>
        <w:t>4. public String getInitParameter(String name</w:t>
      </w:r>
      <w:r>
        <w:t xml:space="preserve">) </w:t>
      </w:r>
    </w:p>
    <w:p w:rsidR="00DB5B9A" w:rsidRPr="00DB5B9A" w:rsidRDefault="00DB5B9A" w:rsidP="00DB5B9A">
      <w:pPr>
        <w:rPr>
          <w:b/>
        </w:rPr>
      </w:pPr>
      <w:r w:rsidRPr="00DB5B9A">
        <w:rPr>
          <w:b/>
        </w:rPr>
        <w:t>5. public Enumeration getInitParameterNames()</w:t>
      </w:r>
    </w:p>
    <w:p w:rsidR="0033667C" w:rsidRDefault="00DB5B9A" w:rsidP="00DB5B9A">
      <w:pPr>
        <w:rPr>
          <w:b/>
        </w:rPr>
      </w:pPr>
      <w:r w:rsidRPr="00DB5B9A">
        <w:rPr>
          <w:b/>
        </w:rPr>
        <w:t xml:space="preserve">6. public String getServletName() </w:t>
      </w:r>
    </w:p>
    <w:p w:rsidR="00D73B50" w:rsidRPr="00DB5B9A" w:rsidRDefault="00D73B50" w:rsidP="00DB5B9A">
      <w:pPr>
        <w:rPr>
          <w:b/>
        </w:rPr>
      </w:pPr>
    </w:p>
    <w:p w:rsidR="00DB5B9A" w:rsidRDefault="00DB5B9A" w:rsidP="00D73B50">
      <w:pPr>
        <w:pStyle w:val="Qsns"/>
        <w:spacing w:after="0"/>
      </w:pPr>
      <w:r>
        <w:t>Steps to write Servlet Program using GenericServlet</w:t>
      </w:r>
    </w:p>
    <w:p w:rsidR="009A5287" w:rsidRDefault="009A5287" w:rsidP="009375B0">
      <w:pPr>
        <w:pStyle w:val="ListParagraph"/>
        <w:numPr>
          <w:ilvl w:val="0"/>
          <w:numId w:val="53"/>
        </w:numPr>
        <w:spacing w:before="240"/>
      </w:pPr>
      <w:r>
        <w:t xml:space="preserve">Create a Class which </w:t>
      </w:r>
      <w:r>
        <w:rPr>
          <w:b/>
        </w:rPr>
        <w:t>extends</w:t>
      </w:r>
      <w:r w:rsidRPr="00E50800">
        <w:rPr>
          <w:b/>
        </w:rPr>
        <w:t xml:space="preserve"> </w:t>
      </w:r>
      <w:r>
        <w:rPr>
          <w:b/>
        </w:rPr>
        <w:t>Generic</w:t>
      </w:r>
      <w:r w:rsidRPr="00E50800">
        <w:rPr>
          <w:b/>
        </w:rPr>
        <w:t>Servlet Interface</w:t>
      </w:r>
    </w:p>
    <w:p w:rsidR="009A5287" w:rsidRDefault="009A5287" w:rsidP="009375B0">
      <w:pPr>
        <w:pStyle w:val="ListParagraph"/>
        <w:numPr>
          <w:ilvl w:val="0"/>
          <w:numId w:val="53"/>
        </w:numPr>
      </w:pPr>
      <w:r>
        <w:t xml:space="preserve">Implement &amp; Write Request Processing logic in </w:t>
      </w:r>
      <w:r w:rsidRPr="00283340">
        <w:rPr>
          <w:b/>
          <w:sz w:val="18"/>
          <w:szCs w:val="18"/>
          <w:lang w:eastAsia="en-US"/>
        </w:rPr>
        <w:t>service(</w:t>
      </w:r>
      <w:r>
        <w:rPr>
          <w:b/>
          <w:sz w:val="18"/>
          <w:szCs w:val="18"/>
          <w:lang w:eastAsia="en-US"/>
        </w:rPr>
        <w:t>re</w:t>
      </w:r>
      <w:r w:rsidRPr="00283340">
        <w:rPr>
          <w:b/>
          <w:sz w:val="18"/>
          <w:szCs w:val="18"/>
          <w:lang w:eastAsia="en-US"/>
        </w:rPr>
        <w:t>q,res)</w:t>
      </w:r>
      <w:r>
        <w:rPr>
          <w:b/>
          <w:sz w:val="18"/>
          <w:szCs w:val="18"/>
          <w:lang w:eastAsia="en-US"/>
        </w:rPr>
        <w:t xml:space="preserve"> method</w:t>
      </w:r>
    </w:p>
    <w:p w:rsidR="003013B4" w:rsidRDefault="00CF59E9" w:rsidP="00EF770A">
      <w:pPr>
        <w:pStyle w:val="Heading3"/>
      </w:pPr>
      <w:r>
        <w:rPr>
          <w:rStyle w:val="Heading3Char"/>
          <w:b/>
          <w:bCs/>
          <w:iCs/>
        </w:rPr>
        <w:t>3.</w:t>
      </w:r>
      <w:r w:rsidRPr="000F552B">
        <w:rPr>
          <w:rStyle w:val="Heading3Char"/>
          <w:b/>
          <w:bCs/>
          <w:iCs/>
        </w:rPr>
        <w:t>javax.servlet.</w:t>
      </w:r>
      <w:r>
        <w:rPr>
          <w:rStyle w:val="Heading3Char"/>
          <w:b/>
          <w:bCs/>
          <w:iCs/>
        </w:rPr>
        <w:t>http.Http</w:t>
      </w:r>
      <w:r w:rsidRPr="000F552B">
        <w:rPr>
          <w:rStyle w:val="Heading3Char"/>
          <w:b/>
          <w:bCs/>
          <w:iCs/>
        </w:rPr>
        <w:t>Servlet</w:t>
      </w:r>
    </w:p>
    <w:p w:rsidR="003013B4" w:rsidRDefault="00EF770A" w:rsidP="00A15D35">
      <w:pPr>
        <w:ind w:firstLine="720"/>
      </w:pPr>
      <w:r w:rsidRPr="00EF770A">
        <w:t>HttpServlet class extends the GenericServlet class and implements Serializable interface. It provides http specific methods such as doGet, doPost, doHead, doTrace etc.</w:t>
      </w:r>
    </w:p>
    <w:p w:rsidR="00A15D35" w:rsidRPr="007B28E8" w:rsidRDefault="00A15D35" w:rsidP="007B28E8">
      <w:pPr>
        <w:spacing w:after="0"/>
        <w:rPr>
          <w:b/>
          <w:u w:val="single"/>
        </w:rPr>
      </w:pPr>
      <w:r w:rsidRPr="007B28E8">
        <w:rPr>
          <w:b/>
          <w:u w:val="single"/>
        </w:rPr>
        <w:t>We have 2 service methods</w:t>
      </w:r>
    </w:p>
    <w:p w:rsidR="00B213E9" w:rsidRPr="00B213E9" w:rsidRDefault="00B213E9" w:rsidP="009375B0">
      <w:pPr>
        <w:numPr>
          <w:ilvl w:val="0"/>
          <w:numId w:val="54"/>
        </w:numPr>
        <w:shd w:val="clear" w:color="auto" w:fill="FFFFFF"/>
        <w:spacing w:before="60" w:after="100" w:afterAutospacing="1" w:line="345" w:lineRule="atLeast"/>
        <w:jc w:val="both"/>
        <w:rPr>
          <w:rFonts w:eastAsia="Times New Roman" w:cs="Times New Roman"/>
          <w:color w:val="000000"/>
          <w:lang w:eastAsia="en-US"/>
        </w:rPr>
      </w:pPr>
      <w:r w:rsidRPr="00B213E9">
        <w:rPr>
          <w:rFonts w:eastAsia="Times New Roman" w:cs="Times New Roman"/>
          <w:b/>
          <w:bCs/>
          <w:color w:val="FF0000"/>
          <w:lang w:eastAsia="en-US"/>
        </w:rPr>
        <w:t xml:space="preserve">Public </w:t>
      </w:r>
      <w:r w:rsidRPr="00B213E9">
        <w:rPr>
          <w:rFonts w:eastAsia="Times New Roman" w:cs="Times New Roman"/>
          <w:b/>
          <w:bCs/>
          <w:color w:val="000000"/>
          <w:lang w:eastAsia="en-US"/>
        </w:rPr>
        <w:t>void service(ServletRequest req,ServletResponse res)</w:t>
      </w:r>
      <w:r w:rsidRPr="00B213E9">
        <w:rPr>
          <w:rFonts w:eastAsia="Times New Roman" w:cs="Times New Roman"/>
          <w:color w:val="000000"/>
          <w:lang w:eastAsia="en-US"/>
        </w:rPr>
        <w:t> dispatches the request to the protected service method by converting the request and response object into http type.</w:t>
      </w:r>
    </w:p>
    <w:p w:rsidR="00B213E9" w:rsidRDefault="00B213E9" w:rsidP="009375B0">
      <w:pPr>
        <w:numPr>
          <w:ilvl w:val="0"/>
          <w:numId w:val="54"/>
        </w:numPr>
        <w:shd w:val="clear" w:color="auto" w:fill="FFFFFF"/>
        <w:spacing w:after="0" w:line="345" w:lineRule="atLeast"/>
        <w:jc w:val="both"/>
        <w:rPr>
          <w:rFonts w:eastAsia="Times New Roman" w:cs="Times New Roman"/>
          <w:color w:val="000000"/>
          <w:lang w:eastAsia="en-US"/>
        </w:rPr>
      </w:pPr>
      <w:r w:rsidRPr="00B213E9">
        <w:rPr>
          <w:rFonts w:eastAsia="Times New Roman" w:cs="Times New Roman"/>
          <w:b/>
          <w:bCs/>
          <w:color w:val="00B050"/>
          <w:lang w:eastAsia="en-US"/>
        </w:rPr>
        <w:t xml:space="preserve">protected </w:t>
      </w:r>
      <w:r w:rsidRPr="00B213E9">
        <w:rPr>
          <w:rFonts w:eastAsia="Times New Roman" w:cs="Times New Roman"/>
          <w:b/>
          <w:bCs/>
          <w:color w:val="000000"/>
          <w:lang w:eastAsia="en-US"/>
        </w:rPr>
        <w:t>void service(HttpServle</w:t>
      </w:r>
      <w:r>
        <w:rPr>
          <w:rFonts w:eastAsia="Times New Roman" w:cs="Times New Roman"/>
          <w:b/>
          <w:bCs/>
          <w:color w:val="000000"/>
          <w:lang w:eastAsia="en-US"/>
        </w:rPr>
        <w:t>tRequest req,</w:t>
      </w:r>
      <w:r w:rsidRPr="00B213E9">
        <w:rPr>
          <w:rFonts w:eastAsia="Times New Roman" w:cs="Times New Roman"/>
          <w:b/>
          <w:bCs/>
          <w:color w:val="000000"/>
          <w:lang w:eastAsia="en-US"/>
        </w:rPr>
        <w:t>HttpServletResponse res)</w:t>
      </w:r>
      <w:r w:rsidRPr="00B213E9">
        <w:rPr>
          <w:rFonts w:eastAsia="Times New Roman" w:cs="Times New Roman"/>
          <w:color w:val="000000"/>
          <w:lang w:eastAsia="en-US"/>
        </w:rPr>
        <w:t> </w:t>
      </w:r>
    </w:p>
    <w:p w:rsidR="00B213E9" w:rsidRDefault="00B213E9" w:rsidP="00B213E9">
      <w:pPr>
        <w:shd w:val="clear" w:color="auto" w:fill="FFFFFF"/>
        <w:spacing w:before="60" w:after="100" w:afterAutospacing="1" w:line="345" w:lineRule="atLeast"/>
        <w:ind w:left="720"/>
        <w:jc w:val="both"/>
        <w:rPr>
          <w:rFonts w:eastAsia="Times New Roman" w:cs="Times New Roman"/>
          <w:color w:val="000000"/>
          <w:lang w:eastAsia="en-US"/>
        </w:rPr>
      </w:pPr>
      <w:r w:rsidRPr="00B213E9">
        <w:rPr>
          <w:rFonts w:eastAsia="Times New Roman" w:cs="Times New Roman"/>
          <w:color w:val="000000"/>
          <w:lang w:eastAsia="en-US"/>
        </w:rPr>
        <w:t>Receives the request from the service method, and dispatches the request to the doXXX() method depending on the incoming http request type.</w:t>
      </w:r>
    </w:p>
    <w:p w:rsidR="007B28E8" w:rsidRPr="007B28E8" w:rsidRDefault="007B28E8" w:rsidP="007B28E8">
      <w:pPr>
        <w:spacing w:after="0"/>
        <w:rPr>
          <w:b/>
          <w:u w:val="single"/>
        </w:rPr>
      </w:pPr>
      <w:r w:rsidRPr="007B28E8">
        <w:rPr>
          <w:b/>
          <w:u w:val="single"/>
        </w:rPr>
        <w:t xml:space="preserve">7 </w:t>
      </w:r>
      <w:r w:rsidR="00EC4974">
        <w:rPr>
          <w:b/>
          <w:u w:val="single"/>
        </w:rPr>
        <w:t>prored</w:t>
      </w:r>
      <w:r w:rsidR="00F4507C" w:rsidRPr="007B28E8">
        <w:rPr>
          <w:b/>
          <w:u w:val="single"/>
        </w:rPr>
        <w:t>doXXX (</w:t>
      </w:r>
      <w:r w:rsidRPr="007B28E8">
        <w:rPr>
          <w:rFonts w:eastAsia="Times New Roman" w:cs="Times New Roman"/>
          <w:b/>
          <w:bCs/>
          <w:color w:val="000000"/>
          <w:u w:val="single"/>
          <w:lang w:eastAsia="en-US"/>
        </w:rPr>
        <w:t>HttpServletRequest</w:t>
      </w:r>
      <w:r w:rsidRPr="007B28E8">
        <w:rPr>
          <w:b/>
          <w:u w:val="single"/>
        </w:rPr>
        <w:t xml:space="preserve">, </w:t>
      </w:r>
      <w:r w:rsidRPr="007B28E8">
        <w:rPr>
          <w:rFonts w:eastAsia="Times New Roman" w:cs="Times New Roman"/>
          <w:b/>
          <w:bCs/>
          <w:color w:val="000000"/>
          <w:u w:val="single"/>
          <w:lang w:eastAsia="en-US"/>
        </w:rPr>
        <w:t>HttpServletResponce</w:t>
      </w:r>
      <w:r w:rsidRPr="007B28E8">
        <w:rPr>
          <w:b/>
          <w:u w:val="single"/>
        </w:rPr>
        <w:t>) service methods</w:t>
      </w:r>
    </w:p>
    <w:p w:rsidR="00F4507C"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doGet(Htt</w:t>
      </w:r>
      <w:r w:rsidRPr="00F4507C">
        <w:rPr>
          <w:rFonts w:eastAsia="Times New Roman" w:cs="Times New Roman"/>
          <w:color w:val="000000"/>
          <w:lang w:eastAsia="en-US"/>
        </w:rPr>
        <w:t xml:space="preserve">pServletRequest req, HttpServletResponse res) </w:t>
      </w:r>
    </w:p>
    <w:p w:rsidR="00F4507C"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doPost(Ht</w:t>
      </w:r>
      <w:r w:rsidRPr="00F4507C">
        <w:rPr>
          <w:rFonts w:eastAsia="Times New Roman" w:cs="Times New Roman"/>
          <w:color w:val="000000"/>
          <w:lang w:eastAsia="en-US"/>
        </w:rPr>
        <w:t>tpServletRequest req, HttpServletResponse res)</w:t>
      </w:r>
    </w:p>
    <w:p w:rsidR="00F4507C"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doHead(H</w:t>
      </w:r>
      <w:r w:rsidRPr="00F4507C">
        <w:rPr>
          <w:rFonts w:eastAsia="Times New Roman" w:cs="Times New Roman"/>
          <w:color w:val="000000"/>
          <w:lang w:eastAsia="en-US"/>
        </w:rPr>
        <w:t xml:space="preserve">ttpServletRequest req, HttpServletResponse res) </w:t>
      </w:r>
    </w:p>
    <w:p w:rsidR="00F4507C"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doOptions</w:t>
      </w:r>
      <w:r w:rsidRPr="00F4507C">
        <w:rPr>
          <w:rFonts w:eastAsia="Times New Roman" w:cs="Times New Roman"/>
          <w:color w:val="000000"/>
          <w:lang w:eastAsia="en-US"/>
        </w:rPr>
        <w:t>(HttpServletRequest req, HttpServletResponse res</w:t>
      </w:r>
      <w:r>
        <w:rPr>
          <w:rFonts w:eastAsia="Times New Roman" w:cs="Times New Roman"/>
          <w:color w:val="000000"/>
          <w:lang w:eastAsia="en-US"/>
        </w:rPr>
        <w:t>)</w:t>
      </w:r>
    </w:p>
    <w:p w:rsidR="00F4507C"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doPut(Htt</w:t>
      </w:r>
      <w:r w:rsidRPr="00F4507C">
        <w:rPr>
          <w:rFonts w:eastAsia="Times New Roman" w:cs="Times New Roman"/>
          <w:color w:val="000000"/>
          <w:lang w:eastAsia="en-US"/>
        </w:rPr>
        <w:t xml:space="preserve">pServletRequest req, HttpServletResponse res) </w:t>
      </w:r>
    </w:p>
    <w:p w:rsidR="00F4507C"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doTrace(H</w:t>
      </w:r>
      <w:r w:rsidRPr="00F4507C">
        <w:rPr>
          <w:rFonts w:eastAsia="Times New Roman" w:cs="Times New Roman"/>
          <w:color w:val="000000"/>
          <w:lang w:eastAsia="en-US"/>
        </w:rPr>
        <w:t xml:space="preserve">ttpServletRequest req, HttpServletResponse res) </w:t>
      </w:r>
    </w:p>
    <w:p w:rsidR="00B213E9" w:rsidRPr="00F4507C" w:rsidRDefault="00F4507C" w:rsidP="009375B0">
      <w:pPr>
        <w:pStyle w:val="ListParagraph"/>
        <w:numPr>
          <w:ilvl w:val="0"/>
          <w:numId w:val="55"/>
        </w:numPr>
        <w:shd w:val="clear" w:color="auto" w:fill="FFFFFF"/>
        <w:spacing w:before="60" w:after="100" w:afterAutospacing="1" w:line="345" w:lineRule="atLeast"/>
        <w:jc w:val="both"/>
        <w:rPr>
          <w:rFonts w:eastAsia="Times New Roman" w:cs="Times New Roman"/>
          <w:b/>
          <w:color w:val="000000"/>
          <w:lang w:eastAsia="en-US"/>
        </w:rPr>
      </w:pPr>
      <w:r w:rsidRPr="00F4507C">
        <w:rPr>
          <w:rFonts w:eastAsia="Times New Roman" w:cs="Times New Roman"/>
          <w:b/>
          <w:color w:val="000000"/>
          <w:lang w:eastAsia="en-US"/>
        </w:rPr>
        <w:t>protected void doDelete(</w:t>
      </w:r>
      <w:r w:rsidRPr="00F4507C">
        <w:rPr>
          <w:rFonts w:eastAsia="Times New Roman" w:cs="Times New Roman"/>
          <w:color w:val="000000"/>
          <w:lang w:eastAsia="en-US"/>
        </w:rPr>
        <w:t>HttpServletRequest req, HttpServletResponse res)</w:t>
      </w:r>
    </w:p>
    <w:p w:rsidR="00A15D35" w:rsidRDefault="00A15D35" w:rsidP="003013B4"/>
    <w:p w:rsidR="00F4507C" w:rsidRDefault="00F4507C" w:rsidP="00F4507C">
      <w:pPr>
        <w:pStyle w:val="Qsns"/>
        <w:spacing w:after="0"/>
      </w:pPr>
      <w:r>
        <w:t>Steps to write Servlet Program using GenericServlet</w:t>
      </w:r>
    </w:p>
    <w:p w:rsidR="00F4507C" w:rsidRDefault="00F4507C" w:rsidP="009375B0">
      <w:pPr>
        <w:pStyle w:val="ListParagraph"/>
        <w:numPr>
          <w:ilvl w:val="0"/>
          <w:numId w:val="56"/>
        </w:numPr>
        <w:spacing w:before="240"/>
      </w:pPr>
      <w:r>
        <w:t xml:space="preserve">Create a Class which </w:t>
      </w:r>
      <w:r>
        <w:rPr>
          <w:b/>
        </w:rPr>
        <w:t>extends</w:t>
      </w:r>
      <w:r w:rsidRPr="00E50800">
        <w:rPr>
          <w:b/>
        </w:rPr>
        <w:t xml:space="preserve"> </w:t>
      </w:r>
      <w:r>
        <w:rPr>
          <w:b/>
        </w:rPr>
        <w:t>Http</w:t>
      </w:r>
      <w:r w:rsidRPr="00E50800">
        <w:rPr>
          <w:b/>
        </w:rPr>
        <w:t>Servlet Interface</w:t>
      </w:r>
    </w:p>
    <w:p w:rsidR="00F4507C" w:rsidRPr="00F4507C" w:rsidRDefault="00F4507C" w:rsidP="009375B0">
      <w:pPr>
        <w:pStyle w:val="ListParagraph"/>
        <w:numPr>
          <w:ilvl w:val="0"/>
          <w:numId w:val="56"/>
        </w:numPr>
      </w:pPr>
      <w:r>
        <w:t xml:space="preserve">Write Request Processing logic in </w:t>
      </w:r>
      <w:r w:rsidRPr="00283340">
        <w:rPr>
          <w:b/>
          <w:sz w:val="18"/>
          <w:szCs w:val="18"/>
          <w:lang w:eastAsia="en-US"/>
        </w:rPr>
        <w:t>service(</w:t>
      </w:r>
      <w:r>
        <w:rPr>
          <w:b/>
          <w:sz w:val="18"/>
          <w:szCs w:val="18"/>
          <w:lang w:eastAsia="en-US"/>
        </w:rPr>
        <w:t>re</w:t>
      </w:r>
      <w:r w:rsidRPr="00283340">
        <w:rPr>
          <w:b/>
          <w:sz w:val="18"/>
          <w:szCs w:val="18"/>
          <w:lang w:eastAsia="en-US"/>
        </w:rPr>
        <w:t>q,res)</w:t>
      </w:r>
      <w:r>
        <w:rPr>
          <w:b/>
          <w:sz w:val="18"/>
          <w:szCs w:val="18"/>
          <w:lang w:eastAsia="en-US"/>
        </w:rPr>
        <w:t xml:space="preserve">  </w:t>
      </w:r>
      <w:r w:rsidRPr="00F4507C">
        <w:rPr>
          <w:b/>
          <w:color w:val="FF0000"/>
          <w:sz w:val="18"/>
          <w:szCs w:val="18"/>
          <w:lang w:eastAsia="en-US"/>
        </w:rPr>
        <w:t>OR</w:t>
      </w:r>
      <w:r>
        <w:rPr>
          <w:b/>
          <w:sz w:val="18"/>
          <w:szCs w:val="18"/>
          <w:lang w:eastAsia="en-US"/>
        </w:rPr>
        <w:t xml:space="preserve"> </w:t>
      </w:r>
      <w:r w:rsidRPr="00F4507C">
        <w:rPr>
          <w:b/>
          <w:sz w:val="18"/>
          <w:szCs w:val="18"/>
          <w:lang w:eastAsia="en-US"/>
        </w:rPr>
        <w:sym w:font="Wingdings" w:char="F0E0"/>
      </w:r>
      <w:r>
        <w:rPr>
          <w:b/>
          <w:sz w:val="18"/>
          <w:szCs w:val="18"/>
          <w:lang w:eastAsia="en-US"/>
        </w:rPr>
        <w:t xml:space="preserve"> </w:t>
      </w:r>
      <w:r w:rsidRPr="00F4507C">
        <w:rPr>
          <w:b/>
          <w:color w:val="FF0000"/>
          <w:sz w:val="18"/>
          <w:szCs w:val="18"/>
          <w:lang w:eastAsia="en-US"/>
        </w:rPr>
        <w:t>Not Recommended</w:t>
      </w:r>
    </w:p>
    <w:p w:rsidR="00F4507C" w:rsidRPr="00534EBE" w:rsidRDefault="00F4507C" w:rsidP="009375B0">
      <w:pPr>
        <w:pStyle w:val="ListParagraph"/>
        <w:numPr>
          <w:ilvl w:val="0"/>
          <w:numId w:val="56"/>
        </w:numPr>
      </w:pPr>
      <w:r>
        <w:lastRenderedPageBreak/>
        <w:t xml:space="preserve">Write Request Processing logic in </w:t>
      </w:r>
      <w:r>
        <w:rPr>
          <w:b/>
          <w:sz w:val="18"/>
          <w:szCs w:val="18"/>
          <w:lang w:eastAsia="en-US"/>
        </w:rPr>
        <w:t>doXXX</w:t>
      </w:r>
      <w:r w:rsidRPr="00283340">
        <w:rPr>
          <w:b/>
          <w:sz w:val="18"/>
          <w:szCs w:val="18"/>
          <w:lang w:eastAsia="en-US"/>
        </w:rPr>
        <w:t>(</w:t>
      </w:r>
      <w:r>
        <w:rPr>
          <w:b/>
          <w:sz w:val="18"/>
          <w:szCs w:val="18"/>
          <w:lang w:eastAsia="en-US"/>
        </w:rPr>
        <w:t>re</w:t>
      </w:r>
      <w:r w:rsidRPr="00283340">
        <w:rPr>
          <w:b/>
          <w:sz w:val="18"/>
          <w:szCs w:val="18"/>
          <w:lang w:eastAsia="en-US"/>
        </w:rPr>
        <w:t>q,res)</w:t>
      </w:r>
      <w:r>
        <w:rPr>
          <w:b/>
          <w:sz w:val="18"/>
          <w:szCs w:val="18"/>
          <w:lang w:eastAsia="en-US"/>
        </w:rPr>
        <w:t xml:space="preserve">      </w:t>
      </w:r>
      <w:r w:rsidRPr="00F4507C">
        <w:rPr>
          <w:b/>
          <w:sz w:val="18"/>
          <w:szCs w:val="18"/>
          <w:lang w:eastAsia="en-US"/>
        </w:rPr>
        <w:sym w:font="Wingdings" w:char="F0E0"/>
      </w:r>
      <w:r>
        <w:rPr>
          <w:b/>
          <w:sz w:val="18"/>
          <w:szCs w:val="18"/>
          <w:lang w:eastAsia="en-US"/>
        </w:rPr>
        <w:t xml:space="preserve"> </w:t>
      </w:r>
      <w:r w:rsidRPr="00F4507C">
        <w:rPr>
          <w:b/>
          <w:color w:val="00B050"/>
          <w:sz w:val="18"/>
          <w:szCs w:val="18"/>
          <w:lang w:eastAsia="en-US"/>
        </w:rPr>
        <w:t xml:space="preserve">doGet,doPost Recommended </w:t>
      </w:r>
    </w:p>
    <w:p w:rsidR="003013B4" w:rsidRDefault="00213DF1" w:rsidP="003013B4">
      <w:r>
        <w:t xml:space="preserve"> </w:t>
      </w:r>
    </w:p>
    <w:p w:rsidR="003013B4" w:rsidRDefault="00FD64FC" w:rsidP="00FD64FC">
      <w:pPr>
        <w:pStyle w:val="Heading2"/>
        <w:numPr>
          <w:ilvl w:val="1"/>
          <w:numId w:val="14"/>
        </w:numPr>
      </w:pPr>
      <w:bookmarkStart w:id="41" w:name="_Toc4274722"/>
      <w:r>
        <w:t>Servlet Lifecycle</w:t>
      </w:r>
      <w:bookmarkEnd w:id="41"/>
    </w:p>
    <w:p w:rsidR="003013B4" w:rsidRDefault="00CD00AA" w:rsidP="003013B4">
      <w:r>
        <w:t xml:space="preserve">First we see the example, then we can understand the LifeCycle. For every Servlet program </w:t>
      </w:r>
      <w:r w:rsidR="00727720">
        <w:t>contains following strcuture</w:t>
      </w:r>
    </w:p>
    <w:p w:rsidR="00CD00AA" w:rsidRDefault="00727720" w:rsidP="003013B4">
      <w:r w:rsidRPr="00727720">
        <w:rPr>
          <w:noProof/>
          <w:lang w:eastAsia="en-US"/>
        </w:rPr>
        <w:drawing>
          <wp:inline distT="0" distB="0" distL="0" distR="0" wp14:anchorId="6B566C86" wp14:editId="6D8E53BA">
            <wp:extent cx="3105150" cy="1457325"/>
            <wp:effectExtent l="0" t="0" r="0" b="9525"/>
            <wp:docPr id="47" name="Picture 47"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kaveti_S\Desktop\tm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05150" cy="1457325"/>
                    </a:xfrm>
                    <a:prstGeom prst="rect">
                      <a:avLst/>
                    </a:prstGeom>
                    <a:noFill/>
                    <a:ln>
                      <a:noFill/>
                    </a:ln>
                  </pic:spPr>
                </pic:pic>
              </a:graphicData>
            </a:graphic>
          </wp:inline>
        </w:drawing>
      </w:r>
      <w:r w:rsidR="004D66E1">
        <w:t xml:space="preserve"> Here </w:t>
      </w:r>
      <w:r w:rsidR="004D66E1" w:rsidRPr="004D66E1">
        <w:rPr>
          <w:b/>
        </w:rPr>
        <w:t>Servlets</w:t>
      </w:r>
      <w:r w:rsidR="004D66E1">
        <w:t xml:space="preserve"> is Application name</w:t>
      </w:r>
    </w:p>
    <w:p w:rsidR="003013B4" w:rsidRDefault="009277CD" w:rsidP="0040204F">
      <w:pPr>
        <w:pStyle w:val="Qsns"/>
        <w:spacing w:after="0" w:line="360" w:lineRule="auto"/>
      </w:pPr>
      <w:r>
        <w:t xml:space="preserve">Example </w:t>
      </w:r>
      <w:r w:rsidR="00E12699">
        <w:t>1:</w:t>
      </w:r>
      <w:r>
        <w:t xml:space="preserve"> Using Servlet Interface</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bCs/>
          <w:color w:val="7F0055"/>
        </w:rPr>
      </w:pP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HelloServlet </w:t>
      </w:r>
      <w:r>
        <w:rPr>
          <w:rFonts w:ascii="Courier New" w:hAnsi="Courier New" w:cs="Courier New"/>
          <w:b/>
          <w:bCs/>
          <w:color w:val="7F0055"/>
        </w:rPr>
        <w:t>implements</w:t>
      </w:r>
      <w:r>
        <w:rPr>
          <w:rFonts w:ascii="Courier New" w:hAnsi="Courier New" w:cs="Courier New"/>
          <w:color w:val="000000"/>
        </w:rPr>
        <w:t xml:space="preserve"> Servlet{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ServletConfig </w:t>
      </w:r>
      <w:r>
        <w:rPr>
          <w:rFonts w:ascii="Courier New" w:hAnsi="Courier New" w:cs="Courier New"/>
          <w:color w:val="0000C0"/>
        </w:rPr>
        <w:t>config</w:t>
      </w:r>
      <w:r>
        <w:rPr>
          <w:rFonts w:ascii="Courier New" w:hAnsi="Courier New" w:cs="Courier New"/>
          <w:color w:val="000000"/>
        </w:rPr>
        <w:t xml:space="preserve"> = </w:t>
      </w:r>
      <w:r>
        <w:rPr>
          <w:rFonts w:ascii="Courier New" w:hAnsi="Courier New" w:cs="Courier New"/>
          <w:b/>
          <w:bCs/>
          <w:color w:val="7F0055"/>
        </w:rPr>
        <w:t>null</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init(ServletConfig </w:t>
      </w:r>
      <w:r>
        <w:rPr>
          <w:rFonts w:ascii="Courier New" w:hAnsi="Courier New" w:cs="Courier New"/>
          <w:color w:val="6A3E3E"/>
        </w:rPr>
        <w:t>config</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this</w:t>
      </w:r>
      <w:r>
        <w:rPr>
          <w:rFonts w:ascii="Courier New" w:hAnsi="Courier New" w:cs="Courier New"/>
          <w:color w:val="000000"/>
        </w:rPr>
        <w:t>.</w:t>
      </w:r>
      <w:r>
        <w:rPr>
          <w:rFonts w:ascii="Courier New" w:hAnsi="Courier New" w:cs="Courier New"/>
          <w:color w:val="0000C0"/>
        </w:rPr>
        <w:t>config</w:t>
      </w:r>
      <w:r>
        <w:rPr>
          <w:rFonts w:ascii="Courier New" w:hAnsi="Courier New" w:cs="Courier New"/>
          <w:color w:val="000000"/>
        </w:rPr>
        <w:t xml:space="preserve"> = </w:t>
      </w:r>
      <w:r>
        <w:rPr>
          <w:rFonts w:ascii="Courier New" w:hAnsi="Courier New" w:cs="Courier New"/>
          <w:color w:val="6A3E3E"/>
        </w:rPr>
        <w:t>config</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"1.Init..."</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service(ServletRequest </w:t>
      </w:r>
      <w:r>
        <w:rPr>
          <w:rFonts w:ascii="Courier New" w:hAnsi="Courier New" w:cs="Courier New"/>
          <w:color w:val="6A3E3E"/>
        </w:rPr>
        <w:t>req</w:t>
      </w:r>
      <w:r>
        <w:rPr>
          <w:rFonts w:ascii="Courier New" w:hAnsi="Courier New" w:cs="Courier New"/>
          <w:color w:val="000000"/>
        </w:rPr>
        <w:t xml:space="preserve">, 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"2.Service ..."</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.getWriter();</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"&lt;h1&gt;Hello, World!&lt;/h1&gt;"</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destroy() {</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"3.Destroy .."</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ServletConfig getServletConfig() {</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"4.getServletConfig .."</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return</w:t>
      </w:r>
      <w:r>
        <w:rPr>
          <w:rFonts w:ascii="Courier New" w:hAnsi="Courier New" w:cs="Courier New"/>
          <w:color w:val="000000"/>
        </w:rPr>
        <w:t xml:space="preserve"> </w:t>
      </w:r>
      <w:r>
        <w:rPr>
          <w:rFonts w:ascii="Courier New" w:hAnsi="Courier New" w:cs="Courier New"/>
          <w:color w:val="0000C0"/>
        </w:rPr>
        <w:t>config</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String getServletInfo() {</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return</w:t>
      </w:r>
      <w:r>
        <w:rPr>
          <w:rFonts w:ascii="Courier New" w:hAnsi="Courier New" w:cs="Courier New"/>
          <w:color w:val="000000"/>
        </w:rPr>
        <w:t xml:space="preserve"> </w:t>
      </w:r>
      <w:r>
        <w:rPr>
          <w:rFonts w:ascii="Courier New" w:hAnsi="Courier New" w:cs="Courier New"/>
          <w:color w:val="2A00FF"/>
        </w:rPr>
        <w:t>"getServletInfo"</w:t>
      </w:r>
      <w:r>
        <w:rPr>
          <w:rFonts w:ascii="Courier New" w:hAnsi="Courier New" w:cs="Courier New"/>
          <w:color w:val="000000"/>
        </w:rPr>
        <w:t>;</w:t>
      </w:r>
    </w:p>
    <w:p w:rsidR="0040204F" w:rsidRDefault="0040204F" w:rsidP="004020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3013B4" w:rsidRDefault="0040204F" w:rsidP="0040204F">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3013B4" w:rsidRDefault="003013B4" w:rsidP="003013B4"/>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xml</w:t>
      </w:r>
      <w:r>
        <w:rPr>
          <w:rFonts w:ascii="Courier New" w:hAnsi="Courier New" w:cs="Courier New"/>
          <w:color w:val="4C483D" w:themeColor="text2"/>
        </w:rPr>
        <w:t xml:space="preserve"> </w:t>
      </w:r>
      <w:r>
        <w:rPr>
          <w:rFonts w:ascii="Courier New" w:hAnsi="Courier New" w:cs="Courier New"/>
          <w:color w:val="7F007F"/>
        </w:rPr>
        <w:t>version</w:t>
      </w:r>
      <w:r>
        <w:rPr>
          <w:rFonts w:ascii="Courier New" w:hAnsi="Courier New" w:cs="Courier New"/>
          <w:color w:val="000000"/>
        </w:rPr>
        <w:t>=</w:t>
      </w:r>
      <w:r>
        <w:rPr>
          <w:rFonts w:ascii="Courier New" w:hAnsi="Courier New" w:cs="Courier New"/>
          <w:i/>
          <w:iCs/>
          <w:color w:val="2A00FF"/>
        </w:rPr>
        <w:t>"1.0"</w:t>
      </w:r>
      <w:r>
        <w:rPr>
          <w:rFonts w:ascii="Courier New" w:hAnsi="Courier New" w:cs="Courier New"/>
          <w:color w:val="4C483D" w:themeColor="text2"/>
        </w:rPr>
        <w:t xml:space="preserve"> </w:t>
      </w:r>
      <w:r>
        <w:rPr>
          <w:rFonts w:ascii="Courier New" w:hAnsi="Courier New" w:cs="Courier New"/>
          <w:color w:val="7F007F"/>
        </w:rPr>
        <w:t>encoding</w:t>
      </w:r>
      <w:r>
        <w:rPr>
          <w:rFonts w:ascii="Courier New" w:hAnsi="Courier New" w:cs="Courier New"/>
          <w:color w:val="000000"/>
        </w:rPr>
        <w:t>=</w:t>
      </w:r>
      <w:r>
        <w:rPr>
          <w:rFonts w:ascii="Courier New" w:hAnsi="Courier New" w:cs="Courier New"/>
          <w:i/>
          <w:iCs/>
          <w:color w:val="2A00FF"/>
        </w:rPr>
        <w:t>"UTF-8"</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web-app</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sidRPr="0015415E">
        <w:rPr>
          <w:rFonts w:ascii="Courier New" w:hAnsi="Courier New" w:cs="Courier New"/>
          <w:b/>
          <w:color w:val="000000"/>
          <w:highlight w:val="yellow"/>
        </w:rPr>
        <w:t>hello</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lastRenderedPageBreak/>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r>
        <w:rPr>
          <w:rFonts w:ascii="Courier New" w:hAnsi="Courier New" w:cs="Courier New"/>
          <w:color w:val="000000"/>
        </w:rPr>
        <w:t>demo.HelloServlet</w:t>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sidRPr="0015415E">
        <w:rPr>
          <w:rFonts w:ascii="Courier New" w:hAnsi="Courier New" w:cs="Courier New"/>
          <w:b/>
          <w:color w:val="000000"/>
          <w:highlight w:val="yellow"/>
        </w:rPr>
        <w:t>hello</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r w:rsidRPr="0015415E">
        <w:rPr>
          <w:rFonts w:ascii="Courier New" w:hAnsi="Courier New" w:cs="Courier New"/>
          <w:b/>
          <w:color w:val="FF0000"/>
        </w:rPr>
        <w:t>/hello</w:t>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welcome-file-list</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welcome-file</w:t>
      </w:r>
      <w:r>
        <w:rPr>
          <w:rFonts w:ascii="Courier New" w:hAnsi="Courier New" w:cs="Courier New"/>
          <w:color w:val="008080"/>
        </w:rPr>
        <w:t>&gt;</w:t>
      </w:r>
      <w:r>
        <w:rPr>
          <w:rFonts w:ascii="Courier New" w:hAnsi="Courier New" w:cs="Courier New"/>
          <w:color w:val="000000"/>
        </w:rPr>
        <w:t>index.jsp</w:t>
      </w:r>
      <w:r>
        <w:rPr>
          <w:rFonts w:ascii="Courier New" w:hAnsi="Courier New" w:cs="Courier New"/>
          <w:color w:val="008080"/>
        </w:rPr>
        <w:t>&lt;/</w:t>
      </w:r>
      <w:r>
        <w:rPr>
          <w:rFonts w:ascii="Courier New" w:hAnsi="Courier New" w:cs="Courier New"/>
          <w:color w:val="3F7F7F"/>
        </w:rPr>
        <w:t>welcome-file</w:t>
      </w:r>
      <w:r>
        <w:rPr>
          <w:rFonts w:ascii="Courier New" w:hAnsi="Courier New" w:cs="Courier New"/>
          <w:color w:val="008080"/>
        </w:rPr>
        <w:t>&gt;</w:t>
      </w:r>
    </w:p>
    <w:p w:rsidR="0015415E" w:rsidRDefault="0015415E" w:rsidP="00154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welcome-file-list</w:t>
      </w:r>
      <w:r>
        <w:rPr>
          <w:rFonts w:ascii="Courier New" w:hAnsi="Courier New" w:cs="Courier New"/>
          <w:color w:val="008080"/>
        </w:rPr>
        <w:t>&gt;</w:t>
      </w:r>
      <w:r>
        <w:rPr>
          <w:rFonts w:ascii="Courier New" w:hAnsi="Courier New" w:cs="Courier New"/>
          <w:color w:val="000000"/>
        </w:rPr>
        <w:tab/>
        <w:t xml:space="preserve"> </w:t>
      </w:r>
    </w:p>
    <w:p w:rsidR="003013B4" w:rsidRDefault="0015415E" w:rsidP="0015415E">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rPr>
        <w:t>web-app</w:t>
      </w:r>
      <w:r>
        <w:rPr>
          <w:rFonts w:ascii="Courier New" w:hAnsi="Courier New" w:cs="Courier New"/>
          <w:color w:val="008080"/>
        </w:rPr>
        <w:t>&gt;</w:t>
      </w:r>
    </w:p>
    <w:p w:rsidR="003013B4" w:rsidRDefault="00601258" w:rsidP="003013B4">
      <w:r>
        <w:rPr>
          <w:noProof/>
          <w:lang w:eastAsia="en-US"/>
        </w:rPr>
        <w:drawing>
          <wp:inline distT="0" distB="0" distL="0" distR="0" wp14:anchorId="082EFAF0" wp14:editId="0D5D801D">
            <wp:extent cx="3067050" cy="110142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79752" cy="1105988"/>
                    </a:xfrm>
                    <a:prstGeom prst="rect">
                      <a:avLst/>
                    </a:prstGeom>
                  </pic:spPr>
                </pic:pic>
              </a:graphicData>
            </a:graphic>
          </wp:inline>
        </w:drawing>
      </w:r>
    </w:p>
    <w:p w:rsidR="00601258" w:rsidRDefault="00601258" w:rsidP="003013B4"/>
    <w:p w:rsidR="00601258" w:rsidRDefault="00601258" w:rsidP="00601258">
      <w:pPr>
        <w:pStyle w:val="Howitworks"/>
      </w:pPr>
      <w:r>
        <w:t>Flow of Excecution</w:t>
      </w:r>
    </w:p>
    <w:p w:rsidR="00601258" w:rsidRDefault="00D53751" w:rsidP="009375B0">
      <w:pPr>
        <w:pStyle w:val="ListParagraph"/>
        <w:numPr>
          <w:ilvl w:val="0"/>
          <w:numId w:val="57"/>
        </w:numPr>
      </w:pPr>
      <w:r>
        <w:t xml:space="preserve">When ever we deploys the application, container loads the application &amp; creates </w:t>
      </w:r>
      <w:r w:rsidRPr="00D53751">
        <w:rPr>
          <w:b/>
        </w:rPr>
        <w:t>ServletContext</w:t>
      </w:r>
      <w:r>
        <w:t xml:space="preserve"> Object &amp; waits for the Request</w:t>
      </w:r>
    </w:p>
    <w:p w:rsidR="00D53751" w:rsidRDefault="00D53751" w:rsidP="00D53751">
      <w:pPr>
        <w:pStyle w:val="ListParagraph"/>
      </w:pPr>
    </w:p>
    <w:p w:rsidR="00D53751" w:rsidRPr="00D53751" w:rsidRDefault="00D53751" w:rsidP="009375B0">
      <w:pPr>
        <w:pStyle w:val="ListParagraph"/>
        <w:numPr>
          <w:ilvl w:val="0"/>
          <w:numId w:val="57"/>
        </w:numPr>
      </w:pPr>
      <w:r>
        <w:t xml:space="preserve">if we give </w:t>
      </w:r>
      <w:r>
        <w:rPr>
          <w:rStyle w:val="tag"/>
          <w:b/>
          <w:bCs/>
          <w:color w:val="006699"/>
          <w:bdr w:val="none" w:sz="0" w:space="0" w:color="auto" w:frame="1"/>
          <w:shd w:val="clear" w:color="auto" w:fill="FFFFFF"/>
        </w:rPr>
        <w:t>&lt;</w:t>
      </w:r>
      <w:r>
        <w:rPr>
          <w:rStyle w:val="tag-name"/>
          <w:b/>
          <w:bCs/>
          <w:color w:val="006699"/>
          <w:bdr w:val="none" w:sz="0" w:space="0" w:color="auto" w:frame="1"/>
          <w:shd w:val="clear" w:color="auto" w:fill="FFFFFF"/>
        </w:rPr>
        <w:t>load-on-startup</w:t>
      </w:r>
      <w:r>
        <w:rPr>
          <w:rStyle w:val="tag"/>
          <w:b/>
          <w:bCs/>
          <w:color w:val="006699"/>
          <w:bdr w:val="none" w:sz="0" w:space="0" w:color="auto" w:frame="1"/>
          <w:shd w:val="clear" w:color="auto" w:fill="FFFFFF"/>
        </w:rPr>
        <w:t>&gt;</w:t>
      </w:r>
      <w:r>
        <w:rPr>
          <w:color w:val="000000"/>
          <w:bdr w:val="none" w:sz="0" w:space="0" w:color="auto" w:frame="1"/>
          <w:shd w:val="clear" w:color="auto" w:fill="FFFFFF"/>
        </w:rPr>
        <w:t>1</w:t>
      </w:r>
      <w:r>
        <w:rPr>
          <w:rStyle w:val="tag"/>
          <w:b/>
          <w:bCs/>
          <w:color w:val="006699"/>
          <w:bdr w:val="none" w:sz="0" w:space="0" w:color="auto" w:frame="1"/>
          <w:shd w:val="clear" w:color="auto" w:fill="FFFFFF"/>
        </w:rPr>
        <w:t>&lt;/</w:t>
      </w:r>
      <w:r>
        <w:rPr>
          <w:rStyle w:val="tag-name"/>
          <w:b/>
          <w:bCs/>
          <w:color w:val="006699"/>
          <w:bdr w:val="none" w:sz="0" w:space="0" w:color="auto" w:frame="1"/>
          <w:shd w:val="clear" w:color="auto" w:fill="FFFFFF"/>
        </w:rPr>
        <w:t>load-on-startup</w:t>
      </w:r>
      <w:r>
        <w:rPr>
          <w:rStyle w:val="tag"/>
          <w:b/>
          <w:bCs/>
          <w:color w:val="006699"/>
          <w:bdr w:val="none" w:sz="0" w:space="0" w:color="auto" w:frame="1"/>
          <w:shd w:val="clear" w:color="auto" w:fill="FFFFFF"/>
        </w:rPr>
        <w:t>&gt;</w:t>
      </w:r>
      <w:r>
        <w:rPr>
          <w:color w:val="000000"/>
          <w:bdr w:val="none" w:sz="0" w:space="0" w:color="auto" w:frame="1"/>
          <w:shd w:val="clear" w:color="auto" w:fill="FFFFFF"/>
        </w:rPr>
        <w:t>  container will creates ServletConfig Object when the time of Deploying application</w:t>
      </w:r>
    </w:p>
    <w:p w:rsidR="00D53751" w:rsidRDefault="00D53751" w:rsidP="00D53751">
      <w:pPr>
        <w:pStyle w:val="ListParagraph"/>
      </w:pPr>
    </w:p>
    <w:p w:rsidR="00D53751" w:rsidRPr="00D53751" w:rsidRDefault="00D53751" w:rsidP="009375B0">
      <w:pPr>
        <w:pStyle w:val="ListParagraph"/>
        <w:numPr>
          <w:ilvl w:val="0"/>
          <w:numId w:val="57"/>
        </w:numPr>
      </w:pPr>
      <w:r>
        <w:rPr>
          <w:color w:val="000000"/>
          <w:bdr w:val="none" w:sz="0" w:space="0" w:color="auto" w:frame="1"/>
          <w:shd w:val="clear" w:color="auto" w:fill="FFFFFF"/>
        </w:rPr>
        <w:t xml:space="preserve">when we give the url : </w:t>
      </w:r>
      <w:r w:rsidRPr="00D53751">
        <w:rPr>
          <w:b/>
          <w:color w:val="0070C0"/>
          <w:bdr w:val="none" w:sz="0" w:space="0" w:color="auto" w:frame="1"/>
          <w:shd w:val="clear" w:color="auto" w:fill="FFFFFF"/>
        </w:rPr>
        <w:t>http://localhost:8080/Servlets/hello</w:t>
      </w:r>
      <w:r>
        <w:rPr>
          <w:b/>
          <w:color w:val="0070C0"/>
          <w:bdr w:val="none" w:sz="0" w:space="0" w:color="auto" w:frame="1"/>
          <w:shd w:val="clear" w:color="auto" w:fill="FFFFFF"/>
        </w:rPr>
        <w:t xml:space="preserve"> </w:t>
      </w:r>
      <w:r>
        <w:rPr>
          <w:b/>
          <w:color w:val="auto"/>
          <w:bdr w:val="none" w:sz="0" w:space="0" w:color="auto" w:frame="1"/>
          <w:shd w:val="clear" w:color="auto" w:fill="FFFFFF"/>
        </w:rPr>
        <w:t xml:space="preserve">, </w:t>
      </w:r>
      <w:r>
        <w:rPr>
          <w:color w:val="auto"/>
          <w:bdr w:val="none" w:sz="0" w:space="0" w:color="auto" w:frame="1"/>
          <w:shd w:val="clear" w:color="auto" w:fill="FFFFFF"/>
        </w:rPr>
        <w:t xml:space="preserve">request goes to container, and it searches for </w:t>
      </w:r>
      <w:r w:rsidRPr="00D53751">
        <w:rPr>
          <w:b/>
          <w:color w:val="FF0000"/>
          <w:bdr w:val="none" w:sz="0" w:space="0" w:color="auto" w:frame="1"/>
          <w:shd w:val="clear" w:color="auto" w:fill="FFFFFF"/>
        </w:rPr>
        <w:t>/hello</w:t>
      </w:r>
      <w:r w:rsidRPr="00D53751">
        <w:rPr>
          <w:color w:val="FF0000"/>
          <w:bdr w:val="none" w:sz="0" w:space="0" w:color="auto" w:frame="1"/>
          <w:shd w:val="clear" w:color="auto" w:fill="FFFFFF"/>
        </w:rPr>
        <w:t xml:space="preserve"> </w:t>
      </w:r>
      <w:r>
        <w:rPr>
          <w:color w:val="auto"/>
          <w:bdr w:val="none" w:sz="0" w:space="0" w:color="auto" w:frame="1"/>
          <w:shd w:val="clear" w:color="auto" w:fill="FFFFFF"/>
        </w:rPr>
        <w:t>url pattern in web.xml</w:t>
      </w:r>
    </w:p>
    <w:p w:rsidR="00D53751" w:rsidRPr="00D53751" w:rsidRDefault="00D53751" w:rsidP="00D53751">
      <w:pPr>
        <w:pStyle w:val="ListParagraph"/>
      </w:pPr>
    </w:p>
    <w:p w:rsidR="00D53751" w:rsidRPr="0038287C" w:rsidRDefault="0038287C" w:rsidP="009375B0">
      <w:pPr>
        <w:pStyle w:val="ListParagraph"/>
        <w:numPr>
          <w:ilvl w:val="0"/>
          <w:numId w:val="57"/>
        </w:numPr>
      </w:pPr>
      <w:r>
        <w:t xml:space="preserve">web.xml searches for </w:t>
      </w:r>
      <w:r w:rsidRPr="0038287C">
        <w:rPr>
          <w:b/>
        </w:rPr>
        <w:t>/hello</w:t>
      </w:r>
      <w:r>
        <w:t xml:space="preserve"> ,</w:t>
      </w:r>
      <w:r w:rsidRPr="0038287C">
        <w:rPr>
          <w:rFonts w:ascii="Courier New" w:hAnsi="Courier New" w:cs="Courier New"/>
          <w:color w:val="008080"/>
        </w:rPr>
        <w:t xml:space="preserve"> </w:t>
      </w:r>
      <w:r w:rsidRPr="0038287C">
        <w:t xml:space="preserve">in </w:t>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 xml:space="preserve">&gt; </w:t>
      </w:r>
      <w:r>
        <w:rPr>
          <w:color w:val="auto"/>
          <w:bdr w:val="none" w:sz="0" w:space="0" w:color="auto" w:frame="1"/>
          <w:shd w:val="clear" w:color="auto" w:fill="FFFFFF"/>
        </w:rPr>
        <w:t xml:space="preserve">and gets </w:t>
      </w:r>
      <w:r w:rsidRPr="0038287C">
        <w:rPr>
          <w:b/>
          <w:color w:val="auto"/>
          <w:bdr w:val="none" w:sz="0" w:space="0" w:color="auto" w:frame="1"/>
          <w:shd w:val="clear" w:color="auto" w:fill="FFFFFF"/>
        </w:rPr>
        <w:t>Servelt-name</w:t>
      </w:r>
    </w:p>
    <w:p w:rsidR="0038287C" w:rsidRDefault="0038287C" w:rsidP="0038287C">
      <w:pPr>
        <w:pStyle w:val="ListParagraph"/>
      </w:pPr>
    </w:p>
    <w:p w:rsidR="0038287C" w:rsidRPr="0038287C" w:rsidRDefault="0038287C" w:rsidP="009375B0">
      <w:pPr>
        <w:pStyle w:val="ListParagraph"/>
        <w:numPr>
          <w:ilvl w:val="0"/>
          <w:numId w:val="57"/>
        </w:numPr>
      </w:pPr>
      <w:r>
        <w:t xml:space="preserve">container loads </w:t>
      </w:r>
      <w:r>
        <w:rPr>
          <w:rFonts w:ascii="Courier New" w:hAnsi="Courier New" w:cs="Courier New"/>
          <w:color w:val="000000"/>
        </w:rPr>
        <w:t xml:space="preserve">demo.HelloServlet </w:t>
      </w:r>
      <w:r>
        <w:rPr>
          <w:color w:val="auto"/>
          <w:bdr w:val="none" w:sz="0" w:space="0" w:color="auto" w:frame="1"/>
          <w:shd w:val="clear" w:color="auto" w:fill="FFFFFF"/>
        </w:rPr>
        <w:t xml:space="preserve">class and creates creates </w:t>
      </w:r>
      <w:r w:rsidRPr="0038287C">
        <w:rPr>
          <w:b/>
          <w:color w:val="auto"/>
          <w:bdr w:val="none" w:sz="0" w:space="0" w:color="auto" w:frame="1"/>
          <w:shd w:val="clear" w:color="auto" w:fill="FFFFFF"/>
        </w:rPr>
        <w:t>ServletConfig</w:t>
      </w:r>
      <w:r>
        <w:rPr>
          <w:color w:val="auto"/>
          <w:bdr w:val="none" w:sz="0" w:space="0" w:color="auto" w:frame="1"/>
          <w:shd w:val="clear" w:color="auto" w:fill="FFFFFF"/>
        </w:rPr>
        <w:t xml:space="preserve"> Object and calls inti() method</w:t>
      </w:r>
    </w:p>
    <w:p w:rsidR="0038287C" w:rsidRDefault="0038287C" w:rsidP="0038287C">
      <w:pPr>
        <w:pStyle w:val="ListParagraph"/>
      </w:pPr>
    </w:p>
    <w:p w:rsidR="0038287C" w:rsidRDefault="0038287C" w:rsidP="009375B0">
      <w:pPr>
        <w:pStyle w:val="ListParagraph"/>
        <w:numPr>
          <w:ilvl w:val="0"/>
          <w:numId w:val="57"/>
        </w:numPr>
      </w:pPr>
      <w:r>
        <w:t xml:space="preserve">for every request it will calls </w:t>
      </w:r>
      <w:r w:rsidRPr="0038287C">
        <w:rPr>
          <w:b/>
        </w:rPr>
        <w:t>service(req,res)</w:t>
      </w:r>
      <w:r>
        <w:t xml:space="preserve"> method, for 100 requests it will execute 100 times</w:t>
      </w:r>
    </w:p>
    <w:p w:rsidR="0038287C" w:rsidRDefault="0038287C" w:rsidP="0038287C">
      <w:pPr>
        <w:pStyle w:val="ListParagraph"/>
      </w:pPr>
    </w:p>
    <w:p w:rsidR="003013B4" w:rsidRDefault="0038287C" w:rsidP="009375B0">
      <w:pPr>
        <w:pStyle w:val="ListParagraph"/>
        <w:numPr>
          <w:ilvl w:val="0"/>
          <w:numId w:val="57"/>
        </w:numPr>
      </w:pPr>
      <w:r w:rsidRPr="0038287C">
        <w:rPr>
          <w:b/>
        </w:rPr>
        <w:t>destroy()</w:t>
      </w:r>
      <w:r w:rsidRPr="0038287C">
        <w:t xml:space="preserve"> method will be called before servlet is removed from the container, and finally it will be garbage collected as usual.</w:t>
      </w:r>
    </w:p>
    <w:p w:rsidR="003013B4" w:rsidRDefault="0038287C" w:rsidP="003013B4">
      <w:pPr>
        <w:rPr>
          <w:color w:val="000000"/>
          <w:bdr w:val="none" w:sz="0" w:space="0" w:color="auto" w:frame="1"/>
          <w:shd w:val="clear" w:color="auto" w:fill="FFFFFF"/>
        </w:rPr>
      </w:pPr>
      <w:r>
        <w:t xml:space="preserve">In above </w:t>
      </w:r>
      <w:r>
        <w:rPr>
          <w:rStyle w:val="tag"/>
          <w:b/>
          <w:bCs/>
          <w:color w:val="006699"/>
          <w:bdr w:val="none" w:sz="0" w:space="0" w:color="auto" w:frame="1"/>
          <w:shd w:val="clear" w:color="auto" w:fill="FFFFFF"/>
        </w:rPr>
        <w:t>&lt;</w:t>
      </w:r>
      <w:r>
        <w:rPr>
          <w:rStyle w:val="tag-name"/>
          <w:b/>
          <w:bCs/>
          <w:color w:val="006699"/>
          <w:bdr w:val="none" w:sz="0" w:space="0" w:color="auto" w:frame="1"/>
          <w:shd w:val="clear" w:color="auto" w:fill="FFFFFF"/>
        </w:rPr>
        <w:t>load-on-startup</w:t>
      </w:r>
      <w:r>
        <w:rPr>
          <w:rStyle w:val="tag"/>
          <w:b/>
          <w:bCs/>
          <w:color w:val="006699"/>
          <w:bdr w:val="none" w:sz="0" w:space="0" w:color="auto" w:frame="1"/>
          <w:shd w:val="clear" w:color="auto" w:fill="FFFFFF"/>
        </w:rPr>
        <w:t>&gt;</w:t>
      </w:r>
      <w:r>
        <w:rPr>
          <w:color w:val="000000"/>
          <w:bdr w:val="none" w:sz="0" w:space="0" w:color="auto" w:frame="1"/>
          <w:shd w:val="clear" w:color="auto" w:fill="FFFFFF"/>
        </w:rPr>
        <w:t>1</w:t>
      </w:r>
      <w:r>
        <w:rPr>
          <w:rStyle w:val="tag"/>
          <w:b/>
          <w:bCs/>
          <w:color w:val="006699"/>
          <w:bdr w:val="none" w:sz="0" w:space="0" w:color="auto" w:frame="1"/>
          <w:shd w:val="clear" w:color="auto" w:fill="FFFFFF"/>
        </w:rPr>
        <w:t>&lt;/</w:t>
      </w:r>
      <w:r>
        <w:rPr>
          <w:rStyle w:val="tag-name"/>
          <w:b/>
          <w:bCs/>
          <w:color w:val="006699"/>
          <w:bdr w:val="none" w:sz="0" w:space="0" w:color="auto" w:frame="1"/>
          <w:shd w:val="clear" w:color="auto" w:fill="FFFFFF"/>
        </w:rPr>
        <w:t>load-on-startup</w:t>
      </w:r>
      <w:r>
        <w:rPr>
          <w:rStyle w:val="tag"/>
          <w:b/>
          <w:bCs/>
          <w:color w:val="006699"/>
          <w:bdr w:val="none" w:sz="0" w:space="0" w:color="auto" w:frame="1"/>
          <w:shd w:val="clear" w:color="auto" w:fill="FFFFFF"/>
        </w:rPr>
        <w:t>&gt;</w:t>
      </w:r>
      <w:r>
        <w:rPr>
          <w:color w:val="000000"/>
          <w:bdr w:val="none" w:sz="0" w:space="0" w:color="auto" w:frame="1"/>
          <w:shd w:val="clear" w:color="auto" w:fill="FFFFFF"/>
        </w:rPr>
        <w:t> we may give (1,2..10). based up on priority order it will creates the ServletConfig Object</w:t>
      </w:r>
    </w:p>
    <w:p w:rsidR="001D3033" w:rsidRDefault="001D3033" w:rsidP="00A268D6">
      <w:pPr>
        <w:spacing w:after="0"/>
      </w:pPr>
      <w:r>
        <w:rPr>
          <w:rStyle w:val="tag"/>
          <w:b/>
          <w:bCs/>
          <w:color w:val="006699"/>
          <w:bdr w:val="none" w:sz="0" w:space="0" w:color="auto" w:frame="1"/>
          <w:shd w:val="clear" w:color="auto" w:fill="FFFFFF"/>
        </w:rPr>
        <w:t>&lt;</w:t>
      </w:r>
      <w:r>
        <w:rPr>
          <w:rStyle w:val="tag-name"/>
          <w:b/>
          <w:bCs/>
          <w:color w:val="006699"/>
          <w:bdr w:val="none" w:sz="0" w:space="0" w:color="auto" w:frame="1"/>
          <w:shd w:val="clear" w:color="auto" w:fill="FFFFFF"/>
        </w:rPr>
        <w:t>welcome-file-list</w:t>
      </w:r>
      <w:r>
        <w:rPr>
          <w:rStyle w:val="tag"/>
          <w:b/>
          <w:bCs/>
          <w:color w:val="006699"/>
          <w:bdr w:val="none" w:sz="0" w:space="0" w:color="auto" w:frame="1"/>
          <w:shd w:val="clear" w:color="auto" w:fill="FFFFFF"/>
        </w:rPr>
        <w:t>&gt;</w:t>
      </w:r>
    </w:p>
    <w:p w:rsidR="001D3033" w:rsidRDefault="001D3033" w:rsidP="009375B0">
      <w:pPr>
        <w:pStyle w:val="ListParagraph"/>
        <w:numPr>
          <w:ilvl w:val="0"/>
          <w:numId w:val="59"/>
        </w:numPr>
      </w:pPr>
      <w:r>
        <w:t>If we want to make any page/servlet as Homepage we have to specify in this tag</w:t>
      </w:r>
    </w:p>
    <w:p w:rsidR="001D3033" w:rsidRDefault="001D3033" w:rsidP="009375B0">
      <w:pPr>
        <w:pStyle w:val="ListParagraph"/>
        <w:numPr>
          <w:ilvl w:val="0"/>
          <w:numId w:val="59"/>
        </w:numPr>
      </w:pPr>
      <w:r>
        <w:t>If it contains more then 1 file, it will give priority by the Order</w:t>
      </w:r>
    </w:p>
    <w:p w:rsidR="00E12699" w:rsidRDefault="00E12699" w:rsidP="003107EB">
      <w:pPr>
        <w:pStyle w:val="Qsns"/>
        <w:spacing w:after="0" w:line="360" w:lineRule="auto"/>
      </w:pPr>
      <w:r>
        <w:lastRenderedPageBreak/>
        <w:t>Example 2: Using GenericServlet</w:t>
      </w:r>
    </w:p>
    <w:p w:rsidR="00A268D6" w:rsidRDefault="00A268D6"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bCs/>
          <w:color w:val="7F0055"/>
        </w:rPr>
      </w:pPr>
    </w:p>
    <w:p w:rsidR="003107EB" w:rsidRDefault="003107EB"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HelloServlet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GenericServlet  {</w:t>
      </w:r>
    </w:p>
    <w:p w:rsidR="003107EB" w:rsidRDefault="003107EB"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service(ServletRequest </w:t>
      </w:r>
      <w:r>
        <w:rPr>
          <w:rFonts w:ascii="Courier New" w:hAnsi="Courier New" w:cs="Courier New"/>
          <w:color w:val="6A3E3E"/>
        </w:rPr>
        <w:t>req</w:t>
      </w:r>
      <w:r>
        <w:rPr>
          <w:rFonts w:ascii="Courier New" w:hAnsi="Courier New" w:cs="Courier New"/>
          <w:color w:val="000000"/>
        </w:rPr>
        <w:t xml:space="preserve">, 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3107EB" w:rsidRDefault="003107EB"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3107EB" w:rsidRDefault="003107EB"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3107EB" w:rsidRDefault="003107EB"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"Hello, Generic Servlet"</w:t>
      </w:r>
      <w:r>
        <w:rPr>
          <w:rFonts w:ascii="Courier New" w:hAnsi="Courier New" w:cs="Courier New"/>
          <w:color w:val="000000"/>
        </w:rPr>
        <w:t>);</w:t>
      </w:r>
      <w:r>
        <w:rPr>
          <w:rFonts w:ascii="Courier New" w:hAnsi="Courier New" w:cs="Courier New"/>
          <w:color w:val="000000"/>
        </w:rPr>
        <w:tab/>
      </w:r>
      <w:r>
        <w:rPr>
          <w:rFonts w:ascii="Courier New" w:hAnsi="Courier New" w:cs="Courier New"/>
          <w:color w:val="000000"/>
        </w:rPr>
        <w:tab/>
      </w:r>
    </w:p>
    <w:p w:rsidR="003107EB" w:rsidRDefault="003107EB" w:rsidP="003107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E12699" w:rsidRDefault="003107EB" w:rsidP="003107EB">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4B2AFA" w:rsidRDefault="004B2AFA" w:rsidP="000B5CB0">
      <w:pPr>
        <w:spacing w:after="0"/>
      </w:pPr>
    </w:p>
    <w:p w:rsidR="00051EB7" w:rsidRDefault="00051EB7" w:rsidP="00051EB7">
      <w:pPr>
        <w:pStyle w:val="Qsns"/>
        <w:spacing w:after="0" w:line="360" w:lineRule="auto"/>
      </w:pPr>
      <w:r>
        <w:t>Example 3: Using HttpServlet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HelloServlet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r>
        <w:rPr>
          <w:rFonts w:ascii="Courier New" w:hAnsi="Courier New" w:cs="Courier New"/>
          <w:color w:val="000000"/>
        </w:rPr>
        <w:tab/>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service(ServletRequest </w:t>
      </w:r>
      <w:r>
        <w:rPr>
          <w:rFonts w:ascii="Courier New" w:hAnsi="Courier New" w:cs="Courier New"/>
          <w:color w:val="6A3E3E"/>
        </w:rPr>
        <w:t>req</w:t>
      </w:r>
      <w:r>
        <w:rPr>
          <w:rFonts w:ascii="Courier New" w:hAnsi="Courier New" w:cs="Courier New"/>
          <w:color w:val="000000"/>
        </w:rPr>
        <w:t xml:space="preserve">, 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"Public Service ........"</w:t>
      </w:r>
      <w:r>
        <w:rPr>
          <w:rFonts w:ascii="Courier New" w:hAnsi="Courier New" w:cs="Courier New"/>
          <w:color w:val="000000"/>
        </w:rPr>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service(HttpServletRequest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"Protecd Service ........"</w:t>
      </w:r>
      <w:r>
        <w:rPr>
          <w:rFonts w:ascii="Courier New" w:hAnsi="Courier New" w:cs="Courier New"/>
          <w:color w:val="000000"/>
        </w:rPr>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resp</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"doGet() ...."</w:t>
      </w:r>
      <w:r>
        <w:rPr>
          <w:rFonts w:ascii="Courier New" w:hAnsi="Courier New" w:cs="Courier New"/>
          <w:color w:val="000000"/>
        </w:rPr>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resp</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3F7F5F"/>
        </w:rPr>
        <w:t xml:space="preserve">// </w:t>
      </w:r>
      <w:r>
        <w:rPr>
          <w:rFonts w:ascii="Courier New" w:hAnsi="Courier New" w:cs="Courier New"/>
          <w:b/>
          <w:bCs/>
          <w:color w:val="7F9FBF"/>
        </w:rPr>
        <w:t>TODO</w:t>
      </w:r>
      <w:r>
        <w:rPr>
          <w:rFonts w:ascii="Courier New" w:hAnsi="Courier New" w:cs="Courier New"/>
          <w:color w:val="3F7F5F"/>
        </w:rPr>
        <w:t xml:space="preserve"> Auto-generated method stub</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System.</w:t>
      </w:r>
      <w:r>
        <w:rPr>
          <w:rFonts w:ascii="Courier New" w:hAnsi="Courier New" w:cs="Courier New"/>
          <w:b/>
          <w:bCs/>
          <w:i/>
          <w:iCs/>
          <w:color w:val="0000C0"/>
        </w:rPr>
        <w:t>out</w:t>
      </w:r>
      <w:r>
        <w:rPr>
          <w:rFonts w:ascii="Courier New" w:hAnsi="Courier New" w:cs="Courier New"/>
          <w:color w:val="000000"/>
        </w:rPr>
        <w:t>.println(</w:t>
      </w:r>
      <w:r>
        <w:rPr>
          <w:rFonts w:ascii="Courier New" w:hAnsi="Courier New" w:cs="Courier New"/>
          <w:color w:val="2A00FF"/>
        </w:rPr>
        <w:t>"doPost() ...."</w:t>
      </w:r>
      <w:r>
        <w:rPr>
          <w:rFonts w:ascii="Courier New" w:hAnsi="Courier New" w:cs="Courier New"/>
          <w:color w:val="000000"/>
        </w:rPr>
        <w:t>);</w:t>
      </w:r>
    </w:p>
    <w:p w:rsidR="00051EB7" w:rsidRDefault="00051EB7" w:rsidP="00051EB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51EB7" w:rsidRDefault="00051EB7" w:rsidP="001D3033">
      <w:pPr>
        <w:pBdr>
          <w:top w:val="single" w:sz="4" w:space="1" w:color="auto"/>
          <w:left w:val="single" w:sz="4" w:space="4" w:color="auto"/>
          <w:bottom w:val="single" w:sz="4" w:space="1" w:color="auto"/>
          <w:right w:val="single" w:sz="4" w:space="4" w:color="auto"/>
        </w:pBdr>
        <w:spacing w:after="0"/>
      </w:pPr>
      <w:r>
        <w:rPr>
          <w:rFonts w:ascii="Courier New" w:hAnsi="Courier New" w:cs="Courier New"/>
          <w:color w:val="000000"/>
        </w:rPr>
        <w:t>}</w:t>
      </w:r>
    </w:p>
    <w:p w:rsidR="00051EB7" w:rsidRDefault="00051EB7" w:rsidP="00051EB7">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FF0000"/>
        </w:rPr>
        <w:t>INFO: Reloading Context with name [/Servlets] is completed</w:t>
      </w:r>
    </w:p>
    <w:p w:rsidR="004B2AFA" w:rsidRDefault="00051EB7" w:rsidP="00051EB7">
      <w:r>
        <w:rPr>
          <w:rFonts w:ascii="Courier New" w:hAnsi="Courier New" w:cs="Courier New"/>
          <w:color w:val="000000"/>
        </w:rPr>
        <w:t>Public Service........</w:t>
      </w:r>
    </w:p>
    <w:p w:rsidR="00051EB7" w:rsidRDefault="00051EB7" w:rsidP="009375B0">
      <w:pPr>
        <w:pStyle w:val="ListParagraph"/>
        <w:numPr>
          <w:ilvl w:val="0"/>
          <w:numId w:val="58"/>
        </w:numPr>
      </w:pPr>
      <w:r>
        <w:t xml:space="preserve">Container first calls </w:t>
      </w:r>
      <w:r w:rsidRPr="00051EB7">
        <w:rPr>
          <w:b/>
        </w:rPr>
        <w:t>public Service(</w:t>
      </w:r>
      <w:r>
        <w:rPr>
          <w:b/>
        </w:rPr>
        <w:t>req,res</w:t>
      </w:r>
      <w:r w:rsidRPr="00051EB7">
        <w:rPr>
          <w:b/>
        </w:rPr>
        <w:t>)</w:t>
      </w:r>
      <w:r>
        <w:t xml:space="preserve"> method</w:t>
      </w:r>
    </w:p>
    <w:p w:rsidR="00051EB7" w:rsidRDefault="00051EB7" w:rsidP="009375B0">
      <w:pPr>
        <w:pStyle w:val="ListParagraph"/>
        <w:numPr>
          <w:ilvl w:val="0"/>
          <w:numId w:val="58"/>
        </w:numPr>
      </w:pPr>
      <w:r>
        <w:t xml:space="preserve">Public Service() method internally calls </w:t>
      </w:r>
      <w:r>
        <w:rPr>
          <w:b/>
        </w:rPr>
        <w:t>protected</w:t>
      </w:r>
      <w:r w:rsidRPr="00051EB7">
        <w:rPr>
          <w:b/>
        </w:rPr>
        <w:t xml:space="preserve"> Service(</w:t>
      </w:r>
      <w:r>
        <w:rPr>
          <w:b/>
        </w:rPr>
        <w:t>req,res</w:t>
      </w:r>
      <w:r w:rsidRPr="00051EB7">
        <w:rPr>
          <w:b/>
        </w:rPr>
        <w:t>)</w:t>
      </w:r>
      <w:r>
        <w:t xml:space="preserve"> method</w:t>
      </w:r>
    </w:p>
    <w:p w:rsidR="00051EB7" w:rsidRDefault="00051EB7" w:rsidP="009375B0">
      <w:pPr>
        <w:pStyle w:val="ListParagraph"/>
        <w:numPr>
          <w:ilvl w:val="0"/>
          <w:numId w:val="58"/>
        </w:numPr>
      </w:pPr>
      <w:r>
        <w:t xml:space="preserve">Protected Service() method will internally calling </w:t>
      </w:r>
      <w:r w:rsidRPr="00051EB7">
        <w:rPr>
          <w:b/>
        </w:rPr>
        <w:t>doGet() or doPost() or doXXX()</w:t>
      </w:r>
      <w:r>
        <w:t xml:space="preserve"> depends on the type of http method used by the client </w:t>
      </w:r>
    </w:p>
    <w:p w:rsidR="00051EB7" w:rsidRDefault="00051EB7" w:rsidP="009375B0">
      <w:pPr>
        <w:pStyle w:val="ListParagraph"/>
        <w:numPr>
          <w:ilvl w:val="0"/>
          <w:numId w:val="58"/>
        </w:numPr>
      </w:pPr>
      <w:r>
        <w:t xml:space="preserve">If the client is </w:t>
      </w:r>
      <w:r w:rsidRPr="00051EB7">
        <w:rPr>
          <w:b/>
        </w:rPr>
        <w:t>not specifying the type of Http</w:t>
      </w:r>
      <w:r>
        <w:t xml:space="preserve"> method then Http protocol by </w:t>
      </w:r>
      <w:r w:rsidRPr="00051EB7">
        <w:rPr>
          <w:b/>
        </w:rPr>
        <w:t>default consider GET method</w:t>
      </w:r>
      <w:r>
        <w:t xml:space="preserve">, </w:t>
      </w:r>
    </w:p>
    <w:p w:rsidR="00051EB7" w:rsidRDefault="00051EB7" w:rsidP="009375B0">
      <w:pPr>
        <w:pStyle w:val="ListParagraph"/>
        <w:numPr>
          <w:ilvl w:val="0"/>
          <w:numId w:val="58"/>
        </w:numPr>
      </w:pPr>
      <w:r>
        <w:t xml:space="preserve">so </w:t>
      </w:r>
      <w:r w:rsidRPr="00051EB7">
        <w:rPr>
          <w:b/>
        </w:rPr>
        <w:t>finally</w:t>
      </w:r>
      <w:r>
        <w:t xml:space="preserve"> the client request is processed at </w:t>
      </w:r>
      <w:r w:rsidRPr="00051EB7">
        <w:rPr>
          <w:b/>
        </w:rPr>
        <w:t>doGet() method</w:t>
      </w:r>
    </w:p>
    <w:p w:rsidR="006709AB" w:rsidRDefault="006709AB" w:rsidP="006709AB">
      <w:pPr>
        <w:pStyle w:val="Heading2"/>
      </w:pPr>
      <w:bookmarkStart w:id="42" w:name="_Toc4274723"/>
      <w:r>
        <w:t>3.4 ServletRequest (interface)</w:t>
      </w:r>
      <w:r>
        <w:tab/>
      </w:r>
      <w:r>
        <w:sym w:font="Wingdings" w:char="F0E0"/>
      </w:r>
      <w:r>
        <w:t xml:space="preserve"> getParamaters()</w:t>
      </w:r>
      <w:bookmarkEnd w:id="42"/>
      <w:r w:rsidR="00720409">
        <w:t xml:space="preserve"> </w:t>
      </w:r>
    </w:p>
    <w:p w:rsidR="006709AB" w:rsidRDefault="00414248" w:rsidP="00414248">
      <w:pPr>
        <w:ind w:firstLine="720"/>
      </w:pPr>
      <w:r>
        <w:t>ServletRequest is send to Server to process particular request. It can send following details to servlet by submitting FORM or by URL.we can get these details at server side</w:t>
      </w:r>
    </w:p>
    <w:p w:rsidR="006709AB" w:rsidRDefault="00C01450" w:rsidP="006B1AB3">
      <w:pPr>
        <w:ind w:left="720"/>
      </w:pPr>
      <w:r w:rsidRPr="00C01450">
        <w:rPr>
          <w:noProof/>
          <w:lang w:eastAsia="en-US"/>
        </w:rPr>
        <w:lastRenderedPageBreak/>
        <w:drawing>
          <wp:inline distT="0" distB="0" distL="0" distR="0" wp14:anchorId="5708917B" wp14:editId="7EC1F751">
            <wp:extent cx="5364715" cy="3409162"/>
            <wp:effectExtent l="0" t="0" r="7620" b="1270"/>
            <wp:docPr id="37" name="Picture 37" descr="D:\Books\SERVLETS\PICS\10.ServletRequset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ooks\SERVLETS\PICS\10.ServletRequset - Copy.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87419" cy="3423590"/>
                    </a:xfrm>
                    <a:prstGeom prst="rect">
                      <a:avLst/>
                    </a:prstGeom>
                    <a:noFill/>
                    <a:ln>
                      <a:noFill/>
                    </a:ln>
                  </pic:spPr>
                </pic:pic>
              </a:graphicData>
            </a:graphic>
          </wp:inline>
        </w:drawing>
      </w:r>
    </w:p>
    <w:p w:rsidR="00737707" w:rsidRDefault="00737707" w:rsidP="00937B07">
      <w:pPr>
        <w:pStyle w:val="Qsns"/>
        <w:spacing w:after="0" w:line="360" w:lineRule="auto"/>
      </w:pPr>
      <w:r>
        <w:t>Example to getRequest details</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ServletReq</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46464"/>
        </w:rPr>
        <w:t>@Override</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getProtocol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.getProtocol());</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getServerName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.getServerName());</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getServerPort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.getServerPort());</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getRemotePort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.getRemotePort());</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getLocalPort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.getLocalPort());</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getContentType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.getContentType());</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getContentLength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.getContentLength());</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CharacterEncoding\t:"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.getCharacterEncoding());</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req.getScheme    \t:"</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.getScheme());</w:t>
      </w:r>
    </w:p>
    <w:p w:rsidR="00937B07" w:rsidRDefault="00937B07" w:rsidP="00937B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737707" w:rsidRDefault="00937B07" w:rsidP="00937B07">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737707" w:rsidRDefault="006B1AB3" w:rsidP="006B1AB3">
      <w:pPr>
        <w:pStyle w:val="Output"/>
      </w:pPr>
      <w:r>
        <w:t xml:space="preserve">getProtocol   :HTTP/1.1 </w:t>
      </w:r>
      <w:r>
        <w:br/>
        <w:t xml:space="preserve">getServerName :localhost </w:t>
      </w:r>
      <w:r>
        <w:br/>
        <w:t xml:space="preserve">getServerPort :8080 </w:t>
      </w:r>
      <w:r>
        <w:br/>
        <w:t xml:space="preserve">getRemotePort :63205 </w:t>
      </w:r>
      <w:r>
        <w:br/>
        <w:t xml:space="preserve">getLocalPort  :8080 </w:t>
      </w:r>
      <w:r>
        <w:br/>
        <w:t xml:space="preserve">getContentType :null </w:t>
      </w:r>
      <w:r>
        <w:br/>
        <w:t xml:space="preserve">getContentLength :-1 </w:t>
      </w:r>
      <w:r>
        <w:br/>
        <w:t xml:space="preserve">CharacterEncoding :null </w:t>
      </w:r>
      <w:r>
        <w:br/>
        <w:t>req.getScheme  :http</w:t>
      </w:r>
    </w:p>
    <w:p w:rsidR="006709AB" w:rsidRDefault="004B5555" w:rsidP="006709AB">
      <w:r>
        <w:t xml:space="preserve">We mainly use ServletRequest </w:t>
      </w:r>
      <w:r w:rsidRPr="00DF123D">
        <w:rPr>
          <w:b/>
        </w:rPr>
        <w:t>Object to retrieve data from FORM Submission or URL</w:t>
      </w:r>
    </w:p>
    <w:p w:rsidR="004B5555" w:rsidRDefault="00281003" w:rsidP="006709AB">
      <w:r>
        <w:t>We can get the paramaters by using following methods</w:t>
      </w:r>
    </w:p>
    <w:p w:rsidR="00281003" w:rsidRDefault="000A5064" w:rsidP="000A5064">
      <w:pPr>
        <w:pStyle w:val="ListParagraph"/>
        <w:numPr>
          <w:ilvl w:val="0"/>
          <w:numId w:val="60"/>
        </w:numPr>
      </w:pPr>
      <w:r w:rsidRPr="000A5064">
        <w:t xml:space="preserve">public String </w:t>
      </w:r>
      <w:r w:rsidR="00AD3D94">
        <w:tab/>
      </w:r>
      <w:r w:rsidR="00AD3D94">
        <w:tab/>
      </w:r>
      <w:r w:rsidRPr="00AD3D94">
        <w:rPr>
          <w:b/>
          <w:color w:val="0070C0"/>
        </w:rPr>
        <w:t>getParameter(“</w:t>
      </w:r>
      <w:r w:rsidR="00AD3D94">
        <w:rPr>
          <w:b/>
          <w:color w:val="0070C0"/>
        </w:rPr>
        <w:t>paramname</w:t>
      </w:r>
      <w:r w:rsidRPr="00AD3D94">
        <w:rPr>
          <w:b/>
          <w:color w:val="0070C0"/>
        </w:rPr>
        <w:t>”);</w:t>
      </w:r>
    </w:p>
    <w:p w:rsidR="00460EA3" w:rsidRPr="00460EA3" w:rsidRDefault="00460EA3" w:rsidP="00460EA3">
      <w:pPr>
        <w:pStyle w:val="ListParagraph"/>
        <w:numPr>
          <w:ilvl w:val="0"/>
          <w:numId w:val="60"/>
        </w:numPr>
      </w:pPr>
      <w:r w:rsidRPr="00460EA3">
        <w:lastRenderedPageBreak/>
        <w:t>public Enumeration</w:t>
      </w:r>
      <w:r w:rsidR="00AD3D94">
        <w:tab/>
      </w:r>
      <w:r w:rsidRPr="00AD3D94">
        <w:rPr>
          <w:b/>
          <w:color w:val="0070C0"/>
        </w:rPr>
        <w:t>getParameterNames();</w:t>
      </w:r>
    </w:p>
    <w:p w:rsidR="00460EA3" w:rsidRPr="00460EA3" w:rsidRDefault="00460EA3" w:rsidP="00460EA3">
      <w:pPr>
        <w:pStyle w:val="ListParagraph"/>
        <w:numPr>
          <w:ilvl w:val="0"/>
          <w:numId w:val="60"/>
        </w:numPr>
      </w:pPr>
      <w:r w:rsidRPr="00460EA3">
        <w:t xml:space="preserve">public String[] </w:t>
      </w:r>
      <w:r w:rsidR="00AD3D94">
        <w:tab/>
      </w:r>
      <w:r w:rsidRPr="00AD3D94">
        <w:rPr>
          <w:b/>
          <w:color w:val="0070C0"/>
        </w:rPr>
        <w:t>getParamterValues(“</w:t>
      </w:r>
      <w:r w:rsidR="00272253">
        <w:rPr>
          <w:b/>
          <w:color w:val="0070C0"/>
        </w:rPr>
        <w:t>paramname</w:t>
      </w:r>
      <w:r w:rsidRPr="00AD3D94">
        <w:rPr>
          <w:b/>
          <w:color w:val="0070C0"/>
        </w:rPr>
        <w:t>”);</w:t>
      </w:r>
    </w:p>
    <w:p w:rsidR="00460EA3" w:rsidRPr="00460EA3" w:rsidRDefault="00460EA3" w:rsidP="00460EA3">
      <w:pPr>
        <w:pStyle w:val="ListParagraph"/>
        <w:numPr>
          <w:ilvl w:val="0"/>
          <w:numId w:val="60"/>
        </w:numPr>
      </w:pPr>
      <w:r w:rsidRPr="00460EA3">
        <w:t xml:space="preserve">public Map </w:t>
      </w:r>
      <w:r w:rsidR="00AD3D94">
        <w:tab/>
      </w:r>
      <w:r w:rsidR="00AD3D94">
        <w:tab/>
      </w:r>
      <w:r w:rsidRPr="00AD3D94">
        <w:rPr>
          <w:b/>
          <w:color w:val="0070C0"/>
        </w:rPr>
        <w:t>getParameterMap();</w:t>
      </w:r>
    </w:p>
    <w:p w:rsidR="00460EA3" w:rsidRDefault="00460EA3" w:rsidP="00460EA3">
      <w:pPr>
        <w:pStyle w:val="ListParagraph"/>
      </w:pPr>
    </w:p>
    <w:p w:rsidR="006709AB" w:rsidRDefault="00A54F17" w:rsidP="00850574">
      <w:pPr>
        <w:pStyle w:val="Qsns"/>
        <w:spacing w:after="0" w:line="360" w:lineRule="auto"/>
      </w:pPr>
      <w:r>
        <w:t>Example:</w:t>
      </w:r>
      <w:r w:rsidR="00A73C51">
        <w:t xml:space="preserve"> </w:t>
      </w:r>
      <w:r w:rsidR="00C33978">
        <w:t>getParamater ()</w:t>
      </w:r>
    </w:p>
    <w:p w:rsidR="00850574" w:rsidRPr="005A6B81" w:rsidRDefault="005A6B81" w:rsidP="005A6B8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u w:val="single"/>
        </w:rPr>
      </w:pPr>
      <w:r w:rsidRPr="005A6B81">
        <w:rPr>
          <w:rFonts w:ascii="Courier New" w:hAnsi="Courier New" w:cs="Courier New"/>
          <w:b/>
          <w:u w:val="single"/>
        </w:rPr>
        <w:t>Index.html</w:t>
      </w:r>
    </w:p>
    <w:p w:rsidR="005A6B81" w:rsidRDefault="005A6B81" w:rsidP="008505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008080"/>
        </w:rPr>
      </w:pPr>
    </w:p>
    <w:p w:rsidR="00850574" w:rsidRPr="00850574" w:rsidRDefault="00850574" w:rsidP="008505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4C483D" w:themeColor="text2"/>
        </w:rPr>
      </w:pPr>
      <w:r w:rsidRPr="00850574">
        <w:rPr>
          <w:rFonts w:ascii="Courier New" w:hAnsi="Courier New" w:cs="Courier New"/>
          <w:color w:val="008080"/>
        </w:rPr>
        <w:t>&lt;</w:t>
      </w:r>
      <w:r w:rsidRPr="00850574">
        <w:rPr>
          <w:rFonts w:ascii="Courier New" w:hAnsi="Courier New" w:cs="Courier New"/>
          <w:color w:val="3F7F7F"/>
          <w:highlight w:val="lightGray"/>
        </w:rPr>
        <w:t>form</w:t>
      </w:r>
      <w:r w:rsidRPr="00850574">
        <w:rPr>
          <w:rFonts w:ascii="Courier New" w:hAnsi="Courier New" w:cs="Courier New"/>
          <w:color w:val="000000"/>
        </w:rPr>
        <w:t xml:space="preserve"> </w:t>
      </w:r>
      <w:r w:rsidRPr="00850574">
        <w:rPr>
          <w:rFonts w:ascii="Courier New" w:hAnsi="Courier New" w:cs="Courier New"/>
          <w:color w:val="7F007F"/>
        </w:rPr>
        <w:t>action</w:t>
      </w:r>
      <w:r w:rsidRPr="00850574">
        <w:rPr>
          <w:rFonts w:ascii="Courier New" w:hAnsi="Courier New" w:cs="Courier New"/>
          <w:color w:val="000000"/>
        </w:rPr>
        <w:t>=</w:t>
      </w:r>
      <w:r w:rsidRPr="00850574">
        <w:rPr>
          <w:rFonts w:ascii="Courier New" w:hAnsi="Courier New" w:cs="Courier New"/>
          <w:i/>
          <w:iCs/>
          <w:color w:val="2A00FF"/>
        </w:rPr>
        <w:t>"login"</w:t>
      </w:r>
      <w:r w:rsidRPr="00850574">
        <w:rPr>
          <w:rFonts w:ascii="Courier New" w:hAnsi="Courier New" w:cs="Courier New"/>
          <w:color w:val="000000"/>
        </w:rPr>
        <w:t xml:space="preserve"> </w:t>
      </w:r>
      <w:r w:rsidRPr="00850574">
        <w:rPr>
          <w:rFonts w:ascii="Courier New" w:hAnsi="Courier New" w:cs="Courier New"/>
          <w:color w:val="7F007F"/>
        </w:rPr>
        <w:t>method</w:t>
      </w:r>
      <w:r w:rsidRPr="00850574">
        <w:rPr>
          <w:rFonts w:ascii="Courier New" w:hAnsi="Courier New" w:cs="Courier New"/>
          <w:color w:val="000000"/>
        </w:rPr>
        <w:t>=</w:t>
      </w:r>
      <w:r w:rsidRPr="00850574">
        <w:rPr>
          <w:rFonts w:ascii="Courier New" w:hAnsi="Courier New" w:cs="Courier New"/>
          <w:i/>
          <w:iCs/>
          <w:color w:val="2A00FF"/>
        </w:rPr>
        <w:t>"get"</w:t>
      </w:r>
      <w:r w:rsidRPr="00850574">
        <w:rPr>
          <w:rFonts w:ascii="Courier New" w:hAnsi="Courier New" w:cs="Courier New"/>
          <w:color w:val="008080"/>
        </w:rPr>
        <w:t>&gt;</w:t>
      </w:r>
    </w:p>
    <w:p w:rsidR="00850574" w:rsidRDefault="00850574" w:rsidP="008505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SNO:</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"sno"</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r>
        <w:rPr>
          <w:rFonts w:ascii="Courier New" w:hAnsi="Courier New" w:cs="Courier New"/>
          <w:color w:val="000000"/>
        </w:rPr>
        <w:t xml:space="preserve"> </w:t>
      </w:r>
    </w:p>
    <w:p w:rsidR="00850574" w:rsidRDefault="00850574" w:rsidP="008505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w:t>
      </w:r>
      <w:r w:rsidR="00873C54">
        <w:rPr>
          <w:rFonts w:ascii="Courier New" w:hAnsi="Courier New" w:cs="Courier New"/>
          <w:color w:val="000000"/>
        </w:rPr>
        <w:t xml:space="preserve"> </w:t>
      </w:r>
      <w:r>
        <w:rPr>
          <w:rFonts w:ascii="Courier New" w:hAnsi="Courier New" w:cs="Courier New"/>
          <w:color w:val="000000"/>
        </w:rPr>
        <w:t>NAME:</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"name"</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r>
        <w:rPr>
          <w:rFonts w:ascii="Courier New" w:hAnsi="Courier New" w:cs="Courier New"/>
          <w:color w:val="000000"/>
        </w:rPr>
        <w:t xml:space="preserve"> </w:t>
      </w:r>
    </w:p>
    <w:p w:rsidR="00850574" w:rsidRDefault="00850574" w:rsidP="0085057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"submit"</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"Submit"</w:t>
      </w:r>
      <w:r>
        <w:rPr>
          <w:rFonts w:ascii="Courier New" w:hAnsi="Courier New" w:cs="Courier New"/>
          <w:color w:val="008080"/>
        </w:rPr>
        <w:t>&gt;</w:t>
      </w:r>
    </w:p>
    <w:p w:rsidR="00741A5E" w:rsidRDefault="00850574" w:rsidP="00850574">
      <w:pPr>
        <w:pBdr>
          <w:top w:val="single" w:sz="4" w:space="1" w:color="auto"/>
          <w:left w:val="single" w:sz="4" w:space="4" w:color="auto"/>
          <w:bottom w:val="single" w:sz="4" w:space="1" w:color="auto"/>
          <w:right w:val="single" w:sz="4" w:space="4" w:color="auto"/>
        </w:pBdr>
        <w:rPr>
          <w:rFonts w:ascii="Courier New" w:hAnsi="Courier New" w:cs="Courier New"/>
          <w:color w:val="008080"/>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highlight w:val="lightGray"/>
        </w:rPr>
        <w:t>form</w:t>
      </w:r>
      <w:r>
        <w:rPr>
          <w:rFonts w:ascii="Courier New" w:hAnsi="Courier New" w:cs="Courier New"/>
          <w:color w:val="008080"/>
        </w:rPr>
        <w:t>&gt;</w:t>
      </w:r>
    </w:p>
    <w:p w:rsidR="00DB53FD" w:rsidRPr="00DB53FD" w:rsidRDefault="00DB53FD" w:rsidP="00DB53FD">
      <w:pPr>
        <w:pBdr>
          <w:top w:val="single" w:sz="4" w:space="1" w:color="auto"/>
          <w:left w:val="single" w:sz="4" w:space="4" w:color="auto"/>
          <w:bottom w:val="single" w:sz="4" w:space="1" w:color="auto"/>
          <w:right w:val="single" w:sz="4" w:space="4" w:color="auto"/>
        </w:pBdr>
        <w:spacing w:after="0"/>
        <w:rPr>
          <w:rFonts w:ascii="Courier New" w:hAnsi="Courier New" w:cs="Courier New"/>
          <w:b/>
          <w:color w:val="008080"/>
        </w:rPr>
      </w:pPr>
      <w:r w:rsidRPr="00DB53FD">
        <w:rPr>
          <w:rFonts w:ascii="Courier New" w:hAnsi="Courier New" w:cs="Courier New"/>
          <w:b/>
          <w:color w:val="000000"/>
          <w:u w:val="single"/>
        </w:rPr>
        <w:t>LoginServlet.java</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sidRPr="00DB53FD">
        <w:rPr>
          <w:rFonts w:ascii="Courier New" w:hAnsi="Courier New" w:cs="Courier New"/>
          <w:color w:val="000000"/>
        </w:rPr>
        <w:t>LoginServlet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sno</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"sno"</w:t>
      </w:r>
      <w:r>
        <w:rPr>
          <w:rFonts w:ascii="Courier New" w:hAnsi="Courier New" w:cs="Courier New"/>
          <w:color w:val="000000"/>
        </w:rPr>
        <w:t>);</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name</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"name"</w:t>
      </w:r>
      <w:r>
        <w:rPr>
          <w:rFonts w:ascii="Courier New" w:hAnsi="Courier New" w:cs="Courier New"/>
          <w:color w:val="000000"/>
        </w:rPr>
        <w:t>);</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"&lt;h1&gt;Sno : "</w:t>
      </w:r>
      <w:r>
        <w:rPr>
          <w:rFonts w:ascii="Courier New" w:hAnsi="Courier New" w:cs="Courier New"/>
          <w:color w:val="000000"/>
        </w:rPr>
        <w:t xml:space="preserve"> + </w:t>
      </w:r>
      <w:r>
        <w:rPr>
          <w:rFonts w:ascii="Courier New" w:hAnsi="Courier New" w:cs="Courier New"/>
          <w:color w:val="6A3E3E"/>
        </w:rPr>
        <w:t>sno</w:t>
      </w:r>
      <w:r>
        <w:rPr>
          <w:rFonts w:ascii="Courier New" w:hAnsi="Courier New" w:cs="Courier New"/>
          <w:color w:val="000000"/>
        </w:rPr>
        <w:t>);</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"&lt;br&gt;Name : "</w:t>
      </w:r>
      <w:r>
        <w:rPr>
          <w:rFonts w:ascii="Courier New" w:hAnsi="Courier New" w:cs="Courier New"/>
          <w:color w:val="000000"/>
        </w:rPr>
        <w:t xml:space="preserve"> + </w:t>
      </w:r>
      <w:r>
        <w:rPr>
          <w:rFonts w:ascii="Courier New" w:hAnsi="Courier New" w:cs="Courier New"/>
          <w:color w:val="6A3E3E"/>
        </w:rPr>
        <w:t>name</w:t>
      </w:r>
      <w:r>
        <w:rPr>
          <w:rFonts w:ascii="Courier New" w:hAnsi="Courier New" w:cs="Courier New"/>
          <w:color w:val="000000"/>
        </w:rPr>
        <w:t>);</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.close();</w:t>
      </w:r>
    </w:p>
    <w:p w:rsidR="00DB53FD" w:rsidRDefault="00DB53FD" w:rsidP="00DB53F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850574" w:rsidRDefault="00DB53FD" w:rsidP="00DB53FD">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Pr>
          <w:rFonts w:ascii="Courier New" w:hAnsi="Courier New" w:cs="Courier New"/>
          <w:color w:val="000000"/>
        </w:rPr>
        <w: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web-app</w:t>
      </w:r>
      <w:r>
        <w:rPr>
          <w:rFonts w:ascii="Courier New" w:hAnsi="Courier New" w:cs="Courier New"/>
          <w:color w:val="4C483D" w:themeColor="text2"/>
        </w:rPr>
        <w:t xml:space="preserve"> </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r>
        <w:rPr>
          <w:rFonts w:ascii="Courier New" w:hAnsi="Courier New" w:cs="Courier New"/>
          <w:color w:val="000000"/>
        </w:rPr>
        <w:t>demo.LoginServlet</w:t>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p>
    <w:p w:rsidR="00DB53FD" w:rsidRDefault="00DB53FD" w:rsidP="00DB53F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r>
        <w:rPr>
          <w:rFonts w:ascii="Courier New" w:hAnsi="Courier New" w:cs="Courier New"/>
          <w:color w:val="000000"/>
        </w:rPr>
        <w:t xml:space="preserve">  </w:t>
      </w:r>
      <w:r>
        <w:rPr>
          <w:rFonts w:ascii="Courier New" w:hAnsi="Courier New" w:cs="Courier New"/>
          <w:color w:val="008080"/>
        </w:rPr>
        <w:t xml:space="preserve"> </w:t>
      </w:r>
    </w:p>
    <w:p w:rsidR="00DB53FD" w:rsidRDefault="00DB53FD" w:rsidP="00DB53FD">
      <w:pPr>
        <w:pBdr>
          <w:top w:val="single" w:sz="4" w:space="1" w:color="auto"/>
          <w:left w:val="single" w:sz="4" w:space="1" w:color="auto"/>
          <w:bottom w:val="single" w:sz="4" w:space="1" w:color="auto"/>
          <w:right w:val="single" w:sz="4" w:space="1" w:color="auto"/>
        </w:pBdr>
        <w:rPr>
          <w:rFonts w:ascii="Courier New" w:hAnsi="Courier New" w:cs="Courier New"/>
          <w:color w:val="008080"/>
        </w:rPr>
      </w:pPr>
      <w:r>
        <w:rPr>
          <w:rFonts w:ascii="Courier New" w:hAnsi="Courier New" w:cs="Courier New"/>
          <w:color w:val="008080"/>
        </w:rPr>
        <w:t>&lt;/</w:t>
      </w:r>
      <w:r>
        <w:rPr>
          <w:rFonts w:ascii="Courier New" w:hAnsi="Courier New" w:cs="Courier New"/>
          <w:color w:val="3F7F7F"/>
          <w:highlight w:val="lightGray"/>
        </w:rPr>
        <w:t>web-app</w:t>
      </w:r>
      <w:r>
        <w:rPr>
          <w:rFonts w:ascii="Courier New" w:hAnsi="Courier New" w:cs="Courier New"/>
          <w:color w:val="008080"/>
        </w:rPr>
        <w:t>&gt;</w:t>
      </w:r>
    </w:p>
    <w:p w:rsidR="00CA2F2E" w:rsidRDefault="00CA2F2E" w:rsidP="00CA2F2E">
      <w:r w:rsidRPr="00CA2F2E">
        <w:rPr>
          <w:noProof/>
          <w:lang w:eastAsia="en-US"/>
        </w:rPr>
        <w:drawing>
          <wp:inline distT="0" distB="0" distL="0" distR="0" wp14:anchorId="7239E43F" wp14:editId="31F62E9D">
            <wp:extent cx="5943600" cy="1040261"/>
            <wp:effectExtent l="0" t="0" r="0" b="7620"/>
            <wp:docPr id="38" name="Picture 38"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m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040261"/>
                    </a:xfrm>
                    <a:prstGeom prst="rect">
                      <a:avLst/>
                    </a:prstGeom>
                    <a:noFill/>
                    <a:ln>
                      <a:noFill/>
                    </a:ln>
                  </pic:spPr>
                </pic:pic>
              </a:graphicData>
            </a:graphic>
          </wp:inline>
        </w:drawing>
      </w:r>
    </w:p>
    <w:p w:rsidR="00CA2F2E" w:rsidRPr="007F594B" w:rsidRDefault="00213448" w:rsidP="007F594B">
      <w:pPr>
        <w:pStyle w:val="Qsns"/>
        <w:rPr>
          <w:rFonts w:ascii="Segoe UI" w:hAnsi="Segoe UI" w:cs="Segoe UI"/>
        </w:rPr>
      </w:pPr>
      <w:r w:rsidRPr="007F594B">
        <w:rPr>
          <w:rFonts w:ascii="Segoe UI" w:hAnsi="Segoe UI" w:cs="Segoe UI"/>
        </w:rPr>
        <w:t xml:space="preserve">Make sure if we use GET method in form we must use </w:t>
      </w:r>
      <w:r w:rsidR="007F594B" w:rsidRPr="007F594B">
        <w:rPr>
          <w:rFonts w:ascii="Segoe UI" w:hAnsi="Segoe UI" w:cs="Segoe UI"/>
        </w:rPr>
        <w:t>doGet (</w:t>
      </w:r>
      <w:r w:rsidRPr="007F594B">
        <w:rPr>
          <w:rFonts w:ascii="Segoe UI" w:hAnsi="Segoe UI" w:cs="Segoe UI"/>
        </w:rPr>
        <w:t>Req, Res) &amp; for POST we have to use doPost(req,res). Otherwise it throws Get/Post not supported error</w:t>
      </w:r>
      <w:r w:rsidR="00655013" w:rsidRPr="007F594B">
        <w:rPr>
          <w:rFonts w:ascii="Segoe UI" w:hAnsi="Segoe UI" w:cs="Segoe UI"/>
        </w:rPr>
        <w:t>.in this type of case write logic doGet() &amp; call doGet() in doPost()</w:t>
      </w:r>
    </w:p>
    <w:p w:rsidR="00442879" w:rsidRPr="00442879" w:rsidRDefault="00442879" w:rsidP="00442879">
      <w:pPr>
        <w:pStyle w:val="Qsns"/>
      </w:pPr>
      <w:r w:rsidRPr="00442879">
        <w:t>public Enumeration</w:t>
      </w:r>
      <w:r>
        <w:t xml:space="preserve"> </w:t>
      </w:r>
      <w:r w:rsidRPr="00442879">
        <w:t>getParameterNames();</w:t>
      </w:r>
    </w:p>
    <w:p w:rsidR="00CA2F2E" w:rsidRDefault="00795652" w:rsidP="00CA2F2E">
      <w:r>
        <w:t xml:space="preserve">Sometimes we don’t know the request parameter names, in this case we </w:t>
      </w:r>
      <w:r w:rsidR="007F594B">
        <w:t>use getParameterNames</w:t>
      </w:r>
      <w:r w:rsidR="007F594B" w:rsidRPr="00795652">
        <w:t xml:space="preserve"> (</w:t>
      </w:r>
      <w:r w:rsidRPr="00795652">
        <w:t>);</w:t>
      </w:r>
      <w:r w:rsidR="005962DC">
        <w:t>. See the same UI for this only Servlet code is changed</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lastRenderedPageBreak/>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LoginServlet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u w:val="single"/>
        </w:rPr>
        <w:t>Enumeration</w:t>
      </w:r>
      <w:r>
        <w:rPr>
          <w:rFonts w:ascii="Courier New" w:hAnsi="Courier New" w:cs="Courier New"/>
          <w:color w:val="000000"/>
        </w:rPr>
        <w:t xml:space="preserve"> </w:t>
      </w:r>
      <w:r>
        <w:rPr>
          <w:rFonts w:ascii="Courier New" w:hAnsi="Courier New" w:cs="Courier New"/>
          <w:color w:val="6A3E3E"/>
        </w:rPr>
        <w:t>e</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.getParameterNames();</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e</w:t>
      </w:r>
      <w:r>
        <w:rPr>
          <w:rFonts w:ascii="Courier New" w:hAnsi="Courier New" w:cs="Courier New"/>
          <w:color w:val="000000"/>
        </w:rPr>
        <w:t>.hasMoreElements()) {</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s</w:t>
      </w:r>
      <w:r>
        <w:rPr>
          <w:rFonts w:ascii="Courier New" w:hAnsi="Courier New" w:cs="Courier New"/>
          <w:color w:val="000000"/>
        </w:rPr>
        <w:t xml:space="preserve"> = (String) </w:t>
      </w:r>
      <w:r>
        <w:rPr>
          <w:rFonts w:ascii="Courier New" w:hAnsi="Courier New" w:cs="Courier New"/>
          <w:color w:val="6A3E3E"/>
        </w:rPr>
        <w:t>e</w:t>
      </w:r>
      <w:r>
        <w:rPr>
          <w:rFonts w:ascii="Courier New" w:hAnsi="Courier New" w:cs="Courier New"/>
          <w:color w:val="000000"/>
        </w:rPr>
        <w:t>.nextElement();</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"Param Name :"</w:t>
      </w:r>
      <w:r>
        <w:rPr>
          <w:rFonts w:ascii="Courier New" w:hAnsi="Courier New" w:cs="Courier New"/>
          <w:color w:val="000000"/>
        </w:rPr>
        <w:t xml:space="preserve"> +</w:t>
      </w:r>
      <w:r>
        <w:rPr>
          <w:rFonts w:ascii="Courier New" w:hAnsi="Courier New" w:cs="Courier New"/>
          <w:color w:val="6A3E3E"/>
        </w:rPr>
        <w:t>s</w:t>
      </w:r>
      <w:r>
        <w:rPr>
          <w:rFonts w:ascii="Courier New" w:hAnsi="Courier New" w:cs="Courier New"/>
          <w:color w:val="000000"/>
        </w:rPr>
        <w:t xml:space="preserve"> + </w:t>
      </w:r>
      <w:r>
        <w:rPr>
          <w:rFonts w:ascii="Courier New" w:hAnsi="Courier New" w:cs="Courier New"/>
          <w:color w:val="2A00FF"/>
        </w:rPr>
        <w:t>",Param Value : "</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6A3E3E"/>
        </w:rPr>
        <w:t>s</w:t>
      </w:r>
      <w:r>
        <w:rPr>
          <w:rFonts w:ascii="Courier New" w:hAnsi="Courier New" w:cs="Courier New"/>
          <w:color w:val="000000"/>
        </w:rPr>
        <w:t>)+</w:t>
      </w:r>
      <w:r>
        <w:rPr>
          <w:rFonts w:ascii="Courier New" w:hAnsi="Courier New" w:cs="Courier New"/>
          <w:color w:val="2A00FF"/>
        </w:rPr>
        <w:t>"&lt;br&gt;"</w:t>
      </w:r>
      <w:r>
        <w:rPr>
          <w:rFonts w:ascii="Courier New" w:hAnsi="Courier New" w:cs="Courier New"/>
          <w:color w:val="000000"/>
        </w:rPr>
        <w:t>);</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.close();</w:t>
      </w:r>
    </w:p>
    <w:p w:rsidR="007F594B" w:rsidRDefault="007F594B" w:rsidP="007F594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7F594B" w:rsidRDefault="007F594B" w:rsidP="007F594B">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7501BF" w:rsidRDefault="007F594B" w:rsidP="007501BF">
      <w:r>
        <w:rPr>
          <w:noProof/>
          <w:lang w:eastAsia="en-US"/>
        </w:rPr>
        <w:drawing>
          <wp:inline distT="0" distB="0" distL="0" distR="0" wp14:anchorId="4C66FBE6" wp14:editId="25DA8F9B">
            <wp:extent cx="3429000" cy="1104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29000" cy="1104900"/>
                    </a:xfrm>
                    <a:prstGeom prst="rect">
                      <a:avLst/>
                    </a:prstGeom>
                  </pic:spPr>
                </pic:pic>
              </a:graphicData>
            </a:graphic>
          </wp:inline>
        </w:drawing>
      </w:r>
    </w:p>
    <w:p w:rsidR="007501BF" w:rsidRDefault="007501BF" w:rsidP="007501BF">
      <w:pPr>
        <w:rPr>
          <w:color w:val="auto"/>
        </w:rPr>
      </w:pPr>
      <w:r w:rsidRPr="007501BF">
        <w:rPr>
          <w:b/>
          <w:color w:val="0070C0"/>
        </w:rPr>
        <w:t>getParamterValues(“paramname</w:t>
      </w:r>
      <w:r>
        <w:rPr>
          <w:b/>
          <w:color w:val="0070C0"/>
        </w:rPr>
        <w:t xml:space="preserve">”), </w:t>
      </w:r>
      <w:r w:rsidRPr="00AD3D94">
        <w:rPr>
          <w:b/>
          <w:color w:val="0070C0"/>
        </w:rPr>
        <w:t>getParameterMap();</w:t>
      </w:r>
      <w:r>
        <w:rPr>
          <w:b/>
          <w:color w:val="0070C0"/>
        </w:rPr>
        <w:t xml:space="preserve"> </w:t>
      </w:r>
      <w:r>
        <w:rPr>
          <w:color w:val="auto"/>
        </w:rPr>
        <w:t>are used in the case of Single parameter can having multiple values, like checkboxes. See below example</w:t>
      </w:r>
    </w:p>
    <w:p w:rsidR="00F12714" w:rsidRPr="00F12714" w:rsidRDefault="00F12714" w:rsidP="00F12714">
      <w:pPr>
        <w:pStyle w:val="Qsns"/>
        <w:spacing w:after="0" w:line="360" w:lineRule="auto"/>
        <w:rPr>
          <w:rStyle w:val="QsnsChar"/>
        </w:rPr>
      </w:pPr>
      <w:r w:rsidRPr="007501BF">
        <w:t>getParamterValues(“paramname</w:t>
      </w:r>
      <w:r>
        <w:t>”) Example</w:t>
      </w:r>
    </w:p>
    <w:p w:rsidR="00F1271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000000"/>
        </w:rPr>
        <w:tab/>
      </w:r>
    </w:p>
    <w:p w:rsidR="00C00074" w:rsidRP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C00074">
        <w:rPr>
          <w:rFonts w:ascii="Courier New" w:hAnsi="Courier New" w:cs="Courier New"/>
          <w:color w:val="008080"/>
        </w:rPr>
        <w:t>&lt;</w:t>
      </w:r>
      <w:r w:rsidRPr="00C00074">
        <w:rPr>
          <w:rFonts w:ascii="Courier New" w:hAnsi="Courier New" w:cs="Courier New"/>
          <w:color w:val="3F7F7F"/>
        </w:rPr>
        <w:t>form</w:t>
      </w:r>
      <w:r w:rsidRPr="00C00074">
        <w:rPr>
          <w:rFonts w:ascii="Courier New" w:hAnsi="Courier New" w:cs="Courier New"/>
          <w:color w:val="000000"/>
        </w:rPr>
        <w:t xml:space="preserve"> </w:t>
      </w:r>
      <w:r w:rsidRPr="00C00074">
        <w:rPr>
          <w:rFonts w:ascii="Courier New" w:hAnsi="Courier New" w:cs="Courier New"/>
          <w:color w:val="7F007F"/>
        </w:rPr>
        <w:t>action</w:t>
      </w:r>
      <w:r w:rsidRPr="00C00074">
        <w:rPr>
          <w:rFonts w:ascii="Courier New" w:hAnsi="Courier New" w:cs="Courier New"/>
          <w:color w:val="000000"/>
        </w:rPr>
        <w:t>=</w:t>
      </w:r>
      <w:r w:rsidRPr="00C00074">
        <w:rPr>
          <w:rFonts w:ascii="Courier New" w:hAnsi="Courier New" w:cs="Courier New"/>
          <w:i/>
          <w:iCs/>
          <w:color w:val="2A00FF"/>
        </w:rPr>
        <w:t>"login"</w:t>
      </w:r>
      <w:r w:rsidRPr="00C00074">
        <w:rPr>
          <w:rFonts w:ascii="Courier New" w:hAnsi="Courier New" w:cs="Courier New"/>
          <w:color w:val="000000"/>
        </w:rPr>
        <w:t xml:space="preserve"> </w:t>
      </w:r>
      <w:r w:rsidRPr="00C00074">
        <w:rPr>
          <w:rFonts w:ascii="Courier New" w:hAnsi="Courier New" w:cs="Courier New"/>
          <w:color w:val="7F007F"/>
        </w:rPr>
        <w:t>method</w:t>
      </w:r>
      <w:r w:rsidRPr="00C00074">
        <w:rPr>
          <w:rFonts w:ascii="Courier New" w:hAnsi="Courier New" w:cs="Courier New"/>
          <w:color w:val="000000"/>
        </w:rPr>
        <w:t>=</w:t>
      </w:r>
      <w:r w:rsidRPr="00C00074">
        <w:rPr>
          <w:rFonts w:ascii="Courier New" w:hAnsi="Courier New" w:cs="Courier New"/>
          <w:i/>
          <w:iCs/>
          <w:color w:val="2A00FF"/>
        </w:rPr>
        <w:t>"post"</w:t>
      </w:r>
      <w:r w:rsidRPr="00C00074">
        <w:rPr>
          <w:rFonts w:ascii="Courier New" w:hAnsi="Courier New" w:cs="Courier New"/>
          <w:color w:val="008080"/>
        </w:rPr>
        <w:t>&gt;</w:t>
      </w:r>
      <w:r w:rsidRPr="00C00074">
        <w:rPr>
          <w:rFonts w:ascii="Courier New" w:hAnsi="Courier New" w:cs="Courier New"/>
          <w:color w:val="000000"/>
        </w:rPr>
        <w:tab/>
      </w:r>
      <w:r w:rsidRPr="00C00074">
        <w:rPr>
          <w:rFonts w:ascii="Courier New" w:hAnsi="Courier New" w:cs="Courier New"/>
          <w:color w:val="000000"/>
        </w:rPr>
        <w:tab/>
        <w:t xml:space="preserve">  </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NAME:</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"name"</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r>
        <w:rPr>
          <w:rFonts w:ascii="Courier New" w:hAnsi="Courier New" w:cs="Courier New"/>
          <w:color w:val="000000"/>
        </w:rPr>
        <w:t xml:space="preserve"> </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Skills : </w:t>
      </w:r>
      <w:r>
        <w:rPr>
          <w:rFonts w:ascii="Courier New" w:hAnsi="Courier New" w:cs="Courier New"/>
          <w:color w:val="008080"/>
        </w:rPr>
        <w:t>&lt;</w:t>
      </w:r>
      <w:r>
        <w:rPr>
          <w:rFonts w:ascii="Courier New" w:hAnsi="Courier New" w:cs="Courier New"/>
          <w:color w:val="3F7F7F"/>
        </w:rPr>
        <w:t>br</w:t>
      </w:r>
      <w:r>
        <w:rPr>
          <w:rFonts w:ascii="Courier New" w:hAnsi="Courier New" w:cs="Courier New"/>
          <w:color w:val="008080"/>
        </w:rPr>
        <w:t>&gt;</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"checkbox"</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"skill"</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"java"</w:t>
      </w:r>
      <w:r>
        <w:rPr>
          <w:rFonts w:ascii="Courier New" w:hAnsi="Courier New" w:cs="Courier New"/>
          <w:color w:val="008080"/>
        </w:rPr>
        <w:t>&gt;</w:t>
      </w:r>
      <w:r>
        <w:rPr>
          <w:rFonts w:ascii="Courier New" w:hAnsi="Courier New" w:cs="Courier New"/>
          <w:color w:val="000000"/>
        </w:rPr>
        <w:t>JAVA</w:t>
      </w:r>
      <w:r>
        <w:rPr>
          <w:rFonts w:ascii="Courier New" w:hAnsi="Courier New" w:cs="Courier New"/>
          <w:color w:val="008080"/>
        </w:rPr>
        <w:t>&lt;</w:t>
      </w:r>
      <w:r>
        <w:rPr>
          <w:rFonts w:ascii="Courier New" w:hAnsi="Courier New" w:cs="Courier New"/>
          <w:color w:val="3F7F7F"/>
        </w:rPr>
        <w:t>br</w:t>
      </w:r>
      <w:r>
        <w:rPr>
          <w:rFonts w:ascii="Courier New" w:hAnsi="Courier New" w:cs="Courier New"/>
          <w:color w:val="008080"/>
        </w:rPr>
        <w:t>&gt;</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"checkbox"</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"skill"</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"cpp"</w:t>
      </w:r>
      <w:r>
        <w:rPr>
          <w:rFonts w:ascii="Courier New" w:hAnsi="Courier New" w:cs="Courier New"/>
          <w:color w:val="008080"/>
        </w:rPr>
        <w:t>&gt;</w:t>
      </w:r>
      <w:r>
        <w:rPr>
          <w:rFonts w:ascii="Courier New" w:hAnsi="Courier New" w:cs="Courier New"/>
          <w:color w:val="000000"/>
        </w:rPr>
        <w:t>CPP</w:t>
      </w:r>
      <w:r>
        <w:rPr>
          <w:rFonts w:ascii="Courier New" w:hAnsi="Courier New" w:cs="Courier New"/>
          <w:color w:val="008080"/>
        </w:rPr>
        <w:t>&lt;</w:t>
      </w:r>
      <w:r>
        <w:rPr>
          <w:rFonts w:ascii="Courier New" w:hAnsi="Courier New" w:cs="Courier New"/>
          <w:color w:val="3F7F7F"/>
        </w:rPr>
        <w:t>br</w:t>
      </w:r>
      <w:r>
        <w:rPr>
          <w:rFonts w:ascii="Courier New" w:hAnsi="Courier New" w:cs="Courier New"/>
          <w:color w:val="008080"/>
        </w:rPr>
        <w:t>&gt;</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"checkbox"</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"skill"</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"hadoop"</w:t>
      </w:r>
      <w:r>
        <w:rPr>
          <w:rFonts w:ascii="Courier New" w:hAnsi="Courier New" w:cs="Courier New"/>
          <w:color w:val="008080"/>
        </w:rPr>
        <w:t>&gt;</w:t>
      </w:r>
      <w:r>
        <w:rPr>
          <w:rFonts w:ascii="Courier New" w:hAnsi="Courier New" w:cs="Courier New"/>
          <w:color w:val="000000"/>
        </w:rPr>
        <w:t>HADOOP</w:t>
      </w:r>
      <w:r>
        <w:rPr>
          <w:rFonts w:ascii="Courier New" w:hAnsi="Courier New" w:cs="Courier New"/>
          <w:color w:val="008080"/>
        </w:rPr>
        <w:t>&lt;</w:t>
      </w:r>
      <w:r>
        <w:rPr>
          <w:rFonts w:ascii="Courier New" w:hAnsi="Courier New" w:cs="Courier New"/>
          <w:color w:val="3F7F7F"/>
        </w:rPr>
        <w:t>br</w:t>
      </w:r>
      <w:r>
        <w:rPr>
          <w:rFonts w:ascii="Courier New" w:hAnsi="Courier New" w:cs="Courier New"/>
          <w:color w:val="008080"/>
        </w:rPr>
        <w:t>&gt;</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"checkbox"</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"skill"</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"devops"</w:t>
      </w:r>
      <w:r>
        <w:rPr>
          <w:rFonts w:ascii="Courier New" w:hAnsi="Courier New" w:cs="Courier New"/>
          <w:color w:val="008080"/>
        </w:rPr>
        <w:t>&gt;</w:t>
      </w:r>
      <w:r>
        <w:rPr>
          <w:rFonts w:ascii="Courier New" w:hAnsi="Courier New" w:cs="Courier New"/>
          <w:color w:val="000000"/>
        </w:rPr>
        <w:t>DevOps</w:t>
      </w:r>
      <w:r>
        <w:rPr>
          <w:rFonts w:ascii="Courier New" w:hAnsi="Courier New" w:cs="Courier New"/>
          <w:color w:val="008080"/>
        </w:rPr>
        <w:t>&lt;</w:t>
      </w:r>
      <w:r>
        <w:rPr>
          <w:rFonts w:ascii="Courier New" w:hAnsi="Courier New" w:cs="Courier New"/>
          <w:color w:val="3F7F7F"/>
        </w:rPr>
        <w:t>br</w:t>
      </w:r>
      <w:r>
        <w:rPr>
          <w:rFonts w:ascii="Courier New" w:hAnsi="Courier New" w:cs="Courier New"/>
          <w:color w:val="008080"/>
        </w:rPr>
        <w:t>&gt;</w:t>
      </w:r>
    </w:p>
    <w:p w:rsidR="00C00074" w:rsidRDefault="00C00074"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"submit"</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"Submit"</w:t>
      </w:r>
      <w:r>
        <w:rPr>
          <w:rFonts w:ascii="Courier New" w:hAnsi="Courier New" w:cs="Courier New"/>
          <w:color w:val="008080"/>
        </w:rPr>
        <w:t>&gt;</w:t>
      </w:r>
    </w:p>
    <w:p w:rsidR="007501BF" w:rsidRPr="007501BF" w:rsidRDefault="00805DBD" w:rsidP="00805DBD">
      <w:pPr>
        <w:pBdr>
          <w:top w:val="single" w:sz="4" w:space="1" w:color="auto"/>
          <w:left w:val="single" w:sz="4" w:space="4" w:color="auto"/>
          <w:bottom w:val="single" w:sz="4" w:space="1" w:color="auto"/>
          <w:right w:val="single" w:sz="4" w:space="4" w:color="auto"/>
        </w:pBdr>
        <w:rPr>
          <w:color w:val="auto"/>
        </w:rPr>
      </w:pPr>
      <w:r>
        <w:rPr>
          <w:rFonts w:ascii="Courier New" w:hAnsi="Courier New" w:cs="Courier New"/>
          <w:noProof/>
          <w:color w:val="000000"/>
          <w:lang w:eastAsia="en-US"/>
        </w:rPr>
        <mc:AlternateContent>
          <mc:Choice Requires="wps">
            <w:drawing>
              <wp:anchor distT="0" distB="0" distL="114300" distR="114300" simplePos="0" relativeHeight="251702272" behindDoc="0" locked="0" layoutInCell="1" allowOverlap="1" wp14:anchorId="4CC3FA1C" wp14:editId="155EE4FB">
                <wp:simplePos x="0" y="0"/>
                <wp:positionH relativeFrom="column">
                  <wp:posOffset>-60386</wp:posOffset>
                </wp:positionH>
                <wp:positionV relativeFrom="paragraph">
                  <wp:posOffset>220069</wp:posOffset>
                </wp:positionV>
                <wp:extent cx="6055743" cy="0"/>
                <wp:effectExtent l="0" t="0" r="21590" b="19050"/>
                <wp:wrapNone/>
                <wp:docPr id="40" name="Straight Connector 40"/>
                <wp:cNvGraphicFramePr/>
                <a:graphic xmlns:a="http://schemas.openxmlformats.org/drawingml/2006/main">
                  <a:graphicData uri="http://schemas.microsoft.com/office/word/2010/wordprocessingShape">
                    <wps:wsp>
                      <wps:cNvCnPr/>
                      <wps:spPr>
                        <a:xfrm>
                          <a:off x="0" y="0"/>
                          <a:ext cx="605574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C4F3FB" id="Straight Connector 40"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75pt,17.35pt" to="472.1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" strokecolor="#f24f4f [3204]" strokeweight=".5pt">
                <v:stroke joinstyle="miter"/>
              </v:line>
            </w:pict>
          </mc:Fallback>
        </mc:AlternateContent>
      </w:r>
      <w:r w:rsidR="00C00074">
        <w:rPr>
          <w:rFonts w:ascii="Courier New" w:hAnsi="Courier New" w:cs="Courier New"/>
          <w:color w:val="000000"/>
        </w:rPr>
        <w:tab/>
      </w:r>
      <w:r w:rsidR="00C00074">
        <w:rPr>
          <w:rFonts w:ascii="Courier New" w:hAnsi="Courier New" w:cs="Courier New"/>
          <w:color w:val="008080"/>
        </w:rPr>
        <w:t>&lt;/</w:t>
      </w:r>
      <w:r w:rsidR="00C00074">
        <w:rPr>
          <w:rFonts w:ascii="Courier New" w:hAnsi="Courier New" w:cs="Courier New"/>
          <w:color w:val="3F7F7F"/>
        </w:rPr>
        <w:t>form</w:t>
      </w:r>
      <w:r w:rsidR="00C00074">
        <w:rPr>
          <w:rFonts w:ascii="Courier New" w:hAnsi="Courier New" w:cs="Courier New"/>
          <w:color w:val="008080"/>
        </w:rPr>
        <w:t>&gt;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LoginServlet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"&lt;h1&gt; Name : "</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"name"</w:t>
      </w:r>
      <w:r>
        <w:rPr>
          <w:rFonts w:ascii="Courier New" w:hAnsi="Courier New" w:cs="Courier New"/>
          <w:color w:val="000000"/>
        </w:rPr>
        <w: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"&lt;br&gt; Skills : &lt;br&gt; "</w:t>
      </w:r>
      <w:r>
        <w:rPr>
          <w:rFonts w:ascii="Courier New" w:hAnsi="Courier New" w:cs="Courier New"/>
          <w:color w:val="000000"/>
        </w:rPr>
        <w: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skills</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.getParameterValues(</w:t>
      </w:r>
      <w:r>
        <w:rPr>
          <w:rFonts w:ascii="Courier New" w:hAnsi="Courier New" w:cs="Courier New"/>
          <w:color w:val="2A00FF"/>
        </w:rPr>
        <w:t>"skill"</w:t>
      </w:r>
      <w:r>
        <w:rPr>
          <w:rFonts w:ascii="Courier New" w:hAnsi="Courier New" w:cs="Courier New"/>
          <w:color w:val="000000"/>
        </w:rPr>
        <w: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for</w:t>
      </w:r>
      <w:r>
        <w:rPr>
          <w:rFonts w:ascii="Courier New" w:hAnsi="Courier New" w:cs="Courier New"/>
          <w:color w:val="000000"/>
        </w:rPr>
        <w:t xml:space="preserve">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0; </w:t>
      </w:r>
      <w:r>
        <w:rPr>
          <w:rFonts w:ascii="Courier New" w:hAnsi="Courier New" w:cs="Courier New"/>
          <w:color w:val="6A3E3E"/>
        </w:rPr>
        <w:t>i</w:t>
      </w:r>
      <w:r>
        <w:rPr>
          <w:rFonts w:ascii="Courier New" w:hAnsi="Courier New" w:cs="Courier New"/>
          <w:color w:val="000000"/>
        </w:rPr>
        <w:t xml:space="preserve"> &lt; </w:t>
      </w:r>
      <w:r>
        <w:rPr>
          <w:rFonts w:ascii="Courier New" w:hAnsi="Courier New" w:cs="Courier New"/>
          <w:color w:val="6A3E3E"/>
        </w:rPr>
        <w:t>skills</w:t>
      </w:r>
      <w:r>
        <w:rPr>
          <w:rFonts w:ascii="Courier New" w:hAnsi="Courier New" w:cs="Courier New"/>
          <w:color w:val="000000"/>
        </w:rPr>
        <w:t>.</w:t>
      </w:r>
      <w:r>
        <w:rPr>
          <w:rFonts w:ascii="Courier New" w:hAnsi="Courier New" w:cs="Courier New"/>
          <w:color w:val="0000C0"/>
        </w:rPr>
        <w:t>length</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6A3E3E"/>
        </w:rPr>
        <w:t>i</w:t>
      </w:r>
      <w:r>
        <w:rPr>
          <w:rFonts w:ascii="Courier New" w:hAnsi="Courier New" w:cs="Courier New"/>
          <w:color w:val="000000"/>
        </w:rPr>
        <w:t xml:space="preserve"> + </w:t>
      </w:r>
      <w:r>
        <w:rPr>
          <w:rFonts w:ascii="Courier New" w:hAnsi="Courier New" w:cs="Courier New"/>
          <w:color w:val="2A00FF"/>
        </w:rPr>
        <w:t>". "</w:t>
      </w:r>
      <w:r>
        <w:rPr>
          <w:rFonts w:ascii="Courier New" w:hAnsi="Courier New" w:cs="Courier New"/>
          <w:color w:val="000000"/>
        </w:rPr>
        <w:t xml:space="preserve"> + </w:t>
      </w:r>
      <w:r>
        <w:rPr>
          <w:rFonts w:ascii="Courier New" w:hAnsi="Courier New" w:cs="Courier New"/>
          <w:color w:val="6A3E3E"/>
        </w:rPr>
        <w:t>skills</w:t>
      </w:r>
      <w:r>
        <w:rPr>
          <w:rFonts w:ascii="Courier New" w:hAnsi="Courier New" w:cs="Courier New"/>
          <w:color w:val="000000"/>
        </w:rPr>
        <w:t>[</w:t>
      </w:r>
      <w:r>
        <w:rPr>
          <w:rFonts w:ascii="Courier New" w:hAnsi="Courier New" w:cs="Courier New"/>
          <w:color w:val="6A3E3E"/>
        </w:rPr>
        <w:t>i</w:t>
      </w:r>
      <w:r>
        <w:rPr>
          <w:rFonts w:ascii="Courier New" w:hAnsi="Courier New" w:cs="Courier New"/>
          <w:color w:val="000000"/>
        </w:rPr>
        <w:t xml:space="preserve">] + </w:t>
      </w:r>
      <w:r>
        <w:rPr>
          <w:rFonts w:ascii="Courier New" w:hAnsi="Courier New" w:cs="Courier New"/>
          <w:color w:val="2A00FF"/>
        </w:rPr>
        <w:t>"&lt;br&gt;"</w:t>
      </w:r>
      <w:r>
        <w:rPr>
          <w:rFonts w:ascii="Courier New" w:hAnsi="Courier New" w:cs="Courier New"/>
          <w:color w:val="000000"/>
        </w:rPr>
        <w: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.close();</w:t>
      </w:r>
    </w:p>
    <w:p w:rsidR="00805DBD" w:rsidRDefault="00805DBD" w:rsidP="00805D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3B41C3" w:rsidRDefault="00805DBD" w:rsidP="00805DBD">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3B41C3" w:rsidRDefault="00805DBD" w:rsidP="00CA2F2E">
      <w:r w:rsidRPr="00805DBD">
        <w:rPr>
          <w:noProof/>
          <w:lang w:eastAsia="en-US"/>
        </w:rPr>
        <w:lastRenderedPageBreak/>
        <w:drawing>
          <wp:inline distT="0" distB="0" distL="0" distR="0" wp14:anchorId="74833EBB" wp14:editId="6A0A8C0F">
            <wp:extent cx="4881965" cy="1708335"/>
            <wp:effectExtent l="0" t="0" r="0" b="6350"/>
            <wp:docPr id="42" name="Picture 42"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veti_S\Desktop\tm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04635" cy="1716268"/>
                    </a:xfrm>
                    <a:prstGeom prst="rect">
                      <a:avLst/>
                    </a:prstGeom>
                    <a:noFill/>
                    <a:ln>
                      <a:noFill/>
                    </a:ln>
                  </pic:spPr>
                </pic:pic>
              </a:graphicData>
            </a:graphic>
          </wp:inline>
        </w:drawing>
      </w:r>
    </w:p>
    <w:p w:rsidR="00F12714" w:rsidRDefault="00F12714" w:rsidP="00F12714">
      <w:pPr>
        <w:pStyle w:val="Qsns"/>
      </w:pPr>
      <w:r w:rsidRPr="00F12714">
        <w:t>getParameterMap();</w:t>
      </w:r>
      <w:r>
        <w:t xml:space="preserve"> Example</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LoginServlet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u w:val="single"/>
        </w:rPr>
        <w:t>Map</w:t>
      </w:r>
      <w:r>
        <w:rPr>
          <w:rFonts w:ascii="Courier New" w:hAnsi="Courier New" w:cs="Courier New"/>
          <w:color w:val="000000"/>
        </w:rPr>
        <w:t xml:space="preserve"> </w:t>
      </w:r>
      <w:r>
        <w:rPr>
          <w:rFonts w:ascii="Courier New" w:hAnsi="Courier New" w:cs="Courier New"/>
          <w:color w:val="6A3E3E"/>
        </w:rPr>
        <w:t>m</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.getParameterMap();</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u w:val="single"/>
        </w:rPr>
        <w:t>Set</w:t>
      </w:r>
      <w:r>
        <w:rPr>
          <w:rFonts w:ascii="Courier New" w:hAnsi="Courier New" w:cs="Courier New"/>
          <w:color w:val="000000"/>
        </w:rPr>
        <w:t xml:space="preserve"> </w:t>
      </w:r>
      <w:r>
        <w:rPr>
          <w:rFonts w:ascii="Courier New" w:hAnsi="Courier New" w:cs="Courier New"/>
          <w:color w:val="6A3E3E"/>
        </w:rPr>
        <w:t>s</w:t>
      </w:r>
      <w:r>
        <w:rPr>
          <w:rFonts w:ascii="Courier New" w:hAnsi="Courier New" w:cs="Courier New"/>
          <w:color w:val="000000"/>
        </w:rPr>
        <w:t xml:space="preserve"> = </w:t>
      </w:r>
      <w:r>
        <w:rPr>
          <w:rFonts w:ascii="Courier New" w:hAnsi="Courier New" w:cs="Courier New"/>
          <w:color w:val="6A3E3E"/>
        </w:rPr>
        <w:t>m</w:t>
      </w:r>
      <w:r>
        <w:rPr>
          <w:rFonts w:ascii="Courier New" w:hAnsi="Courier New" w:cs="Courier New"/>
          <w:color w:val="000000"/>
        </w:rPr>
        <w:t>.entrySet();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u w:val="single"/>
        </w:rPr>
        <w:t>Iterator</w:t>
      </w:r>
      <w:r>
        <w:rPr>
          <w:rFonts w:ascii="Courier New" w:hAnsi="Courier New" w:cs="Courier New"/>
          <w:color w:val="000000"/>
        </w:rPr>
        <w:t xml:space="preserve"> </w:t>
      </w:r>
      <w:r>
        <w:rPr>
          <w:rFonts w:ascii="Courier New" w:hAnsi="Courier New" w:cs="Courier New"/>
          <w:color w:val="6A3E3E"/>
        </w:rPr>
        <w:t>it</w:t>
      </w:r>
      <w:r>
        <w:rPr>
          <w:rFonts w:ascii="Courier New" w:hAnsi="Courier New" w:cs="Courier New"/>
          <w:color w:val="000000"/>
        </w:rPr>
        <w:t xml:space="preserve"> = </w:t>
      </w:r>
      <w:r>
        <w:rPr>
          <w:rFonts w:ascii="Courier New" w:hAnsi="Courier New" w:cs="Courier New"/>
          <w:color w:val="6A3E3E"/>
        </w:rPr>
        <w:t>s</w:t>
      </w:r>
      <w:r>
        <w:rPr>
          <w:rFonts w:ascii="Courier New" w:hAnsi="Courier New" w:cs="Courier New"/>
          <w:color w:val="000000"/>
        </w:rPr>
        <w:t>.iterator();</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it</w:t>
      </w:r>
      <w:r>
        <w:rPr>
          <w:rFonts w:ascii="Courier New" w:hAnsi="Courier New" w:cs="Courier New"/>
          <w:color w:val="000000"/>
        </w:rPr>
        <w:t>.hasNext()) {</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Map.Entry  </w:t>
      </w:r>
      <w:r>
        <w:rPr>
          <w:rFonts w:ascii="Courier New" w:hAnsi="Courier New" w:cs="Courier New"/>
          <w:color w:val="6A3E3E"/>
        </w:rPr>
        <w:t>entry</w:t>
      </w:r>
      <w:r>
        <w:rPr>
          <w:rFonts w:ascii="Courier New" w:hAnsi="Courier New" w:cs="Courier New"/>
          <w:color w:val="000000"/>
        </w:rPr>
        <w:t xml:space="preserve"> </w:t>
      </w:r>
      <w:r w:rsidRPr="006D002E">
        <w:rPr>
          <w:rFonts w:ascii="Courier New" w:hAnsi="Courier New" w:cs="Courier New"/>
          <w:color w:val="000000"/>
        </w:rPr>
        <w:t xml:space="preserve">=  </w:t>
      </w:r>
      <w:r w:rsidRPr="006D002E">
        <w:rPr>
          <w:rFonts w:ascii="Courier New" w:hAnsi="Courier New" w:cs="Courier New"/>
          <w:color w:val="6A3E3E"/>
        </w:rPr>
        <w:t>it</w:t>
      </w:r>
      <w:r w:rsidRPr="006D002E">
        <w:rPr>
          <w:rFonts w:ascii="Courier New" w:hAnsi="Courier New" w:cs="Courier New"/>
          <w:color w:val="000000"/>
        </w:rPr>
        <w:t>.next();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key</w:t>
      </w:r>
      <w:r>
        <w:rPr>
          <w:rFonts w:ascii="Courier New" w:hAnsi="Courier New" w:cs="Courier New"/>
          <w:color w:val="000000"/>
        </w:rPr>
        <w:t xml:space="preserve"> = </w:t>
      </w:r>
      <w:r>
        <w:rPr>
          <w:rFonts w:ascii="Courier New" w:hAnsi="Courier New" w:cs="Courier New"/>
          <w:color w:val="6A3E3E"/>
        </w:rPr>
        <w:t>entry</w:t>
      </w:r>
      <w:r>
        <w:rPr>
          <w:rFonts w:ascii="Courier New" w:hAnsi="Courier New" w:cs="Courier New"/>
          <w:color w:val="000000"/>
        </w:rPr>
        <w:t>.getKey();</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value</w:t>
      </w:r>
      <w:r>
        <w:rPr>
          <w:rFonts w:ascii="Courier New" w:hAnsi="Courier New" w:cs="Courier New"/>
          <w:color w:val="000000"/>
        </w:rPr>
        <w:t xml:space="preserve"> = </w:t>
      </w:r>
      <w:r>
        <w:rPr>
          <w:rFonts w:ascii="Courier New" w:hAnsi="Courier New" w:cs="Courier New"/>
          <w:color w:val="6A3E3E"/>
        </w:rPr>
        <w:t>entry</w:t>
      </w:r>
      <w:r>
        <w:rPr>
          <w:rFonts w:ascii="Courier New" w:hAnsi="Courier New" w:cs="Courier New"/>
          <w:color w:val="000000"/>
        </w:rPr>
        <w:t>.getValue();</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"Key is "</w:t>
      </w:r>
      <w:r>
        <w:rPr>
          <w:rFonts w:ascii="Courier New" w:hAnsi="Courier New" w:cs="Courier New"/>
          <w:color w:val="000000"/>
        </w:rPr>
        <w:t xml:space="preserve"> + </w:t>
      </w:r>
      <w:r>
        <w:rPr>
          <w:rFonts w:ascii="Courier New" w:hAnsi="Courier New" w:cs="Courier New"/>
          <w:color w:val="6A3E3E"/>
        </w:rPr>
        <w:t>key</w:t>
      </w:r>
      <w:r>
        <w:rPr>
          <w:rFonts w:ascii="Courier New" w:hAnsi="Courier New" w:cs="Courier New"/>
          <w:color w:val="000000"/>
        </w:rPr>
        <w:t xml:space="preserve"> + </w:t>
      </w:r>
      <w:r>
        <w:rPr>
          <w:rFonts w:ascii="Courier New" w:hAnsi="Courier New" w:cs="Courier New"/>
          <w:color w:val="2A00FF"/>
        </w:rPr>
        <w:t>"&lt;br&gt;"</w:t>
      </w:r>
      <w:r>
        <w:rPr>
          <w:rFonts w:ascii="Courier New" w:hAnsi="Courier New" w:cs="Courier New"/>
          <w:color w:val="000000"/>
        </w:rPr>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if</w:t>
      </w:r>
      <w:r>
        <w:rPr>
          <w:rFonts w:ascii="Courier New" w:hAnsi="Courier New" w:cs="Courier New"/>
          <w:color w:val="000000"/>
        </w:rPr>
        <w:t xml:space="preserve"> (</w:t>
      </w:r>
      <w:r>
        <w:rPr>
          <w:rFonts w:ascii="Courier New" w:hAnsi="Courier New" w:cs="Courier New"/>
          <w:color w:val="6A3E3E"/>
        </w:rPr>
        <w:t>value</w:t>
      </w:r>
      <w:r>
        <w:rPr>
          <w:rFonts w:ascii="Courier New" w:hAnsi="Courier New" w:cs="Courier New"/>
          <w:color w:val="000000"/>
        </w:rPr>
        <w:t>.</w:t>
      </w:r>
      <w:r>
        <w:rPr>
          <w:rFonts w:ascii="Courier New" w:hAnsi="Courier New" w:cs="Courier New"/>
          <w:color w:val="0000C0"/>
        </w:rPr>
        <w:t>length</w:t>
      </w:r>
      <w:r>
        <w:rPr>
          <w:rFonts w:ascii="Courier New" w:hAnsi="Courier New" w:cs="Courier New"/>
          <w:color w:val="000000"/>
        </w:rPr>
        <w:t xml:space="preserve"> &gt; 1) {</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w:t>
      </w:r>
      <w:r>
        <w:rPr>
          <w:rFonts w:ascii="Courier New" w:hAnsi="Courier New" w:cs="Courier New"/>
          <w:b/>
          <w:bCs/>
          <w:color w:val="7F0055"/>
        </w:rPr>
        <w:t>for</w:t>
      </w:r>
      <w:r>
        <w:rPr>
          <w:rFonts w:ascii="Courier New" w:hAnsi="Courier New" w:cs="Courier New"/>
          <w:color w:val="000000"/>
        </w:rPr>
        <w:t xml:space="preserve">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0; </w:t>
      </w:r>
      <w:r>
        <w:rPr>
          <w:rFonts w:ascii="Courier New" w:hAnsi="Courier New" w:cs="Courier New"/>
          <w:color w:val="6A3E3E"/>
        </w:rPr>
        <w:t>i</w:t>
      </w:r>
      <w:r>
        <w:rPr>
          <w:rFonts w:ascii="Courier New" w:hAnsi="Courier New" w:cs="Courier New"/>
          <w:color w:val="000000"/>
        </w:rPr>
        <w:t xml:space="preserve"> &lt; </w:t>
      </w:r>
      <w:r>
        <w:rPr>
          <w:rFonts w:ascii="Courier New" w:hAnsi="Courier New" w:cs="Courier New"/>
          <w:color w:val="6A3E3E"/>
        </w:rPr>
        <w:t>value</w:t>
      </w:r>
      <w:r>
        <w:rPr>
          <w:rFonts w:ascii="Courier New" w:hAnsi="Courier New" w:cs="Courier New"/>
          <w:color w:val="000000"/>
        </w:rPr>
        <w:t>.</w:t>
      </w:r>
      <w:r>
        <w:rPr>
          <w:rFonts w:ascii="Courier New" w:hAnsi="Courier New" w:cs="Courier New"/>
          <w:color w:val="0000C0"/>
        </w:rPr>
        <w:t>length</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"&lt;li&gt;"</w:t>
      </w:r>
      <w:r>
        <w:rPr>
          <w:rFonts w:ascii="Courier New" w:hAnsi="Courier New" w:cs="Courier New"/>
          <w:color w:val="000000"/>
        </w:rPr>
        <w:t xml:space="preserve"> + </w:t>
      </w:r>
      <w:r>
        <w:rPr>
          <w:rFonts w:ascii="Courier New" w:hAnsi="Courier New" w:cs="Courier New"/>
          <w:color w:val="6A3E3E"/>
        </w:rPr>
        <w:t>value</w:t>
      </w:r>
      <w:r>
        <w:rPr>
          <w:rFonts w:ascii="Courier New" w:hAnsi="Courier New" w:cs="Courier New"/>
          <w:color w:val="000000"/>
        </w:rPr>
        <w:t>[</w:t>
      </w:r>
      <w:r>
        <w:rPr>
          <w:rFonts w:ascii="Courier New" w:hAnsi="Courier New" w:cs="Courier New"/>
          <w:color w:val="6A3E3E"/>
        </w:rPr>
        <w:t>i</w:t>
      </w:r>
      <w:r>
        <w:rPr>
          <w:rFonts w:ascii="Courier New" w:hAnsi="Courier New" w:cs="Courier New"/>
          <w:color w:val="000000"/>
        </w:rPr>
        <w:t xml:space="preserve">].toString() + </w:t>
      </w:r>
      <w:r>
        <w:rPr>
          <w:rFonts w:ascii="Courier New" w:hAnsi="Courier New" w:cs="Courier New"/>
          <w:color w:val="2A00FF"/>
        </w:rPr>
        <w:t>"&lt;/li&gt;&lt;br&gt;"</w:t>
      </w:r>
      <w:r>
        <w:rPr>
          <w:rFonts w:ascii="Courier New" w:hAnsi="Courier New" w:cs="Courier New"/>
          <w:color w:val="000000"/>
        </w:rPr>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w:t>
      </w:r>
      <w:r>
        <w:rPr>
          <w:rFonts w:ascii="Courier New" w:hAnsi="Courier New" w:cs="Courier New"/>
          <w:b/>
          <w:bCs/>
          <w:color w:val="7F0055"/>
        </w:rPr>
        <w:t>else</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   </w:t>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"Value is "</w:t>
      </w:r>
      <w:r>
        <w:rPr>
          <w:rFonts w:ascii="Courier New" w:hAnsi="Courier New" w:cs="Courier New"/>
          <w:color w:val="000000"/>
        </w:rPr>
        <w:t xml:space="preserve"> + </w:t>
      </w:r>
      <w:r>
        <w:rPr>
          <w:rFonts w:ascii="Courier New" w:hAnsi="Courier New" w:cs="Courier New"/>
          <w:color w:val="6A3E3E"/>
        </w:rPr>
        <w:t>value</w:t>
      </w:r>
      <w:r>
        <w:rPr>
          <w:rFonts w:ascii="Courier New" w:hAnsi="Courier New" w:cs="Courier New"/>
          <w:color w:val="000000"/>
        </w:rPr>
        <w:t xml:space="preserve">[0].toString() + </w:t>
      </w:r>
      <w:r>
        <w:rPr>
          <w:rFonts w:ascii="Courier New" w:hAnsi="Courier New" w:cs="Courier New"/>
          <w:color w:val="2A00FF"/>
        </w:rPr>
        <w:t>"&lt;br&gt;"</w:t>
      </w:r>
      <w:r>
        <w:rPr>
          <w:rFonts w:ascii="Courier New" w:hAnsi="Courier New" w:cs="Courier New"/>
          <w:color w:val="000000"/>
        </w:rPr>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w:t>
      </w:r>
      <w:r>
        <w:rPr>
          <w:rFonts w:ascii="Courier New" w:hAnsi="Courier New" w:cs="Courier New"/>
          <w:color w:val="000000"/>
        </w:rPr>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.close();</w:t>
      </w:r>
    </w:p>
    <w:p w:rsidR="006D002E" w:rsidRDefault="006D002E" w:rsidP="006D002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F12714" w:rsidRDefault="006D002E" w:rsidP="006D002E">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3B41C3" w:rsidRDefault="00E52931" w:rsidP="00CA2F2E">
      <w:r w:rsidRPr="00E52931">
        <w:rPr>
          <w:noProof/>
          <w:lang w:eastAsia="en-US"/>
        </w:rPr>
        <w:drawing>
          <wp:inline distT="0" distB="0" distL="0" distR="0" wp14:anchorId="31AC0CAB" wp14:editId="306EC135">
            <wp:extent cx="5555615" cy="2026920"/>
            <wp:effectExtent l="0" t="0" r="6985" b="0"/>
            <wp:docPr id="43" name="Picture 43"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eti_S\Desktop\tm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55615" cy="2026920"/>
                    </a:xfrm>
                    <a:prstGeom prst="rect">
                      <a:avLst/>
                    </a:prstGeom>
                    <a:noFill/>
                    <a:ln>
                      <a:noFill/>
                    </a:ln>
                  </pic:spPr>
                </pic:pic>
              </a:graphicData>
            </a:graphic>
          </wp:inline>
        </w:drawing>
      </w:r>
    </w:p>
    <w:p w:rsidR="00741A5E" w:rsidRDefault="00741A5E" w:rsidP="00741A5E">
      <w:pPr>
        <w:pStyle w:val="Heading2"/>
      </w:pPr>
      <w:bookmarkStart w:id="43" w:name="_Toc4274724"/>
      <w:r>
        <w:lastRenderedPageBreak/>
        <w:t>3.5 ServletConfig (interface)</w:t>
      </w:r>
      <w:r>
        <w:tab/>
      </w:r>
      <w:r>
        <w:sym w:font="Wingdings" w:char="F0E0"/>
      </w:r>
      <w:r>
        <w:t xml:space="preserve"> getInitParamaters()</w:t>
      </w:r>
      <w:bookmarkEnd w:id="43"/>
    </w:p>
    <w:p w:rsidR="00A25A7F" w:rsidRDefault="00A25A7F" w:rsidP="00731574">
      <w:pPr>
        <w:pStyle w:val="ListParagraph"/>
        <w:numPr>
          <w:ilvl w:val="0"/>
          <w:numId w:val="61"/>
        </w:numPr>
      </w:pPr>
      <w:r>
        <w:t xml:space="preserve">ServletConfig is one of the </w:t>
      </w:r>
      <w:r w:rsidRPr="00A25A7F">
        <w:rPr>
          <w:b/>
        </w:rPr>
        <w:t>pre-defined interface</w:t>
      </w:r>
      <w:r>
        <w:t>.</w:t>
      </w:r>
    </w:p>
    <w:p w:rsidR="00A25A7F" w:rsidRDefault="00A25A7F" w:rsidP="00731574">
      <w:pPr>
        <w:pStyle w:val="ListParagraph"/>
        <w:numPr>
          <w:ilvl w:val="0"/>
          <w:numId w:val="61"/>
        </w:numPr>
      </w:pPr>
      <w:r>
        <w:t xml:space="preserve">ServletConfig object exists </w:t>
      </w:r>
      <w:r w:rsidRPr="00A25A7F">
        <w:rPr>
          <w:b/>
        </w:rPr>
        <w:t>one per servlet program</w:t>
      </w:r>
      <w:r>
        <w:t>.</w:t>
      </w:r>
    </w:p>
    <w:p w:rsidR="00A25A7F" w:rsidRDefault="00A25A7F" w:rsidP="00731574">
      <w:pPr>
        <w:pStyle w:val="ListParagraph"/>
        <w:numPr>
          <w:ilvl w:val="0"/>
          <w:numId w:val="61"/>
        </w:numPr>
      </w:pPr>
      <w:r>
        <w:t xml:space="preserve">An object of ServletConfig created by the container </w:t>
      </w:r>
      <w:r w:rsidRPr="00A25A7F">
        <w:rPr>
          <w:b/>
        </w:rPr>
        <w:t>during its initialization phase</w:t>
      </w:r>
      <w:r>
        <w:t>.</w:t>
      </w:r>
    </w:p>
    <w:p w:rsidR="00A25A7F" w:rsidRDefault="00A25A7F" w:rsidP="00731574">
      <w:pPr>
        <w:pStyle w:val="ListParagraph"/>
        <w:numPr>
          <w:ilvl w:val="0"/>
          <w:numId w:val="61"/>
        </w:numPr>
      </w:pPr>
      <w:r>
        <w:t>An object of ServletConfig is available to the servlet during its execution, once the servlet execution is completed, automatically ServletConfig interface object will be removed by the container.</w:t>
      </w:r>
    </w:p>
    <w:p w:rsidR="00A25A7F" w:rsidRPr="00A25A7F" w:rsidRDefault="00A25A7F" w:rsidP="00731574">
      <w:pPr>
        <w:pStyle w:val="ListParagraph"/>
        <w:numPr>
          <w:ilvl w:val="0"/>
          <w:numId w:val="61"/>
        </w:numPr>
      </w:pPr>
      <w:r w:rsidRPr="00A25A7F">
        <w:rPr>
          <w:b/>
        </w:rPr>
        <w:t>It contains &lt;init-param&gt; details at web.xml, of a particular servlet.</w:t>
      </w:r>
    </w:p>
    <w:p w:rsidR="00A25A7F" w:rsidRDefault="00A25A7F" w:rsidP="00731574">
      <w:pPr>
        <w:pStyle w:val="ListParagraph"/>
        <w:numPr>
          <w:ilvl w:val="0"/>
          <w:numId w:val="61"/>
        </w:numPr>
      </w:pPr>
      <w:r>
        <w:t xml:space="preserve">The moment when we are using an object of ServletConfig, </w:t>
      </w:r>
      <w:r w:rsidRPr="00A25A7F">
        <w:rPr>
          <w:b/>
        </w:rPr>
        <w:t>we need to configure the web.xml by writing &lt;init-param&gt; tag under &lt;servlet&gt; tag of web.xml</w:t>
      </w:r>
      <w:r>
        <w:t>.</w:t>
      </w:r>
    </w:p>
    <w:p w:rsidR="00D36F2D" w:rsidRDefault="00D36F2D" w:rsidP="00D36F2D">
      <w:pPr>
        <w:pStyle w:val="ListParagraph"/>
      </w:pPr>
    </w:p>
    <w:p w:rsidR="00741A5E" w:rsidRPr="00E576A0" w:rsidRDefault="00E576A0" w:rsidP="00D36F2D">
      <w:pPr>
        <w:pStyle w:val="Qsns"/>
        <w:spacing w:after="0"/>
      </w:pPr>
      <w:r w:rsidRPr="00E576A0">
        <w:t>1. How to get ServletConfig Object</w:t>
      </w:r>
    </w:p>
    <w:p w:rsidR="00741A5E" w:rsidRDefault="00B42684" w:rsidP="00741A5E">
      <w:r>
        <w:t>We c</w:t>
      </w:r>
      <w:r w:rsidR="00D36F2D">
        <w:t>an ServletConfig object in 2</w:t>
      </w:r>
      <w:r>
        <w:t xml:space="preserve"> ways</w:t>
      </w:r>
    </w:p>
    <w:p w:rsidR="00B42684" w:rsidRPr="00B42684" w:rsidRDefault="00B42684" w:rsidP="00B42684">
      <w:pPr>
        <w:shd w:val="clear" w:color="auto" w:fill="FFFFFF" w:themeFill="background1"/>
        <w:spacing w:after="0"/>
        <w:rPr>
          <w:b/>
          <w:color w:val="00B0F0"/>
          <w:sz w:val="18"/>
        </w:rPr>
      </w:pPr>
      <w:r w:rsidRPr="00B42684">
        <w:rPr>
          <w:b/>
        </w:rPr>
        <w:t>1. By calling getServletConfig() on current servlet</w:t>
      </w:r>
    </w:p>
    <w:p w:rsidR="00B42684" w:rsidRDefault="00B42684" w:rsidP="00B42684">
      <w:pPr>
        <w:pStyle w:val="ListParagraph"/>
        <w:shd w:val="clear" w:color="auto" w:fill="FFFFFF" w:themeFill="background1"/>
        <w:spacing w:after="0"/>
        <w:rPr>
          <w:b/>
          <w:color w:val="00B0F0"/>
          <w:shd w:val="clear" w:color="auto" w:fill="F9FBF6"/>
        </w:rPr>
      </w:pPr>
      <w:r w:rsidRPr="00B42684">
        <w:rPr>
          <w:b/>
          <w:color w:val="00B0F0"/>
          <w:shd w:val="clear" w:color="auto" w:fill="F9FBF6"/>
        </w:rPr>
        <w:t>ServletConfig conf = getServletConfig();</w:t>
      </w:r>
    </w:p>
    <w:p w:rsidR="00B42684" w:rsidRDefault="00B42684" w:rsidP="00B42684">
      <w:pPr>
        <w:rPr>
          <w:sz w:val="18"/>
          <w:shd w:val="clear" w:color="auto" w:fill="F9FBF6"/>
        </w:rPr>
      </w:pPr>
      <w:r w:rsidRPr="00B42684">
        <w:rPr>
          <w:sz w:val="18"/>
          <w:shd w:val="clear" w:color="auto" w:fill="F9FBF6"/>
        </w:rPr>
        <w:t>Above method is available in Servlet interface, inherited in to GenericServlet &amp; HttpServlet</w:t>
      </w:r>
    </w:p>
    <w:p w:rsidR="003A7941" w:rsidRPr="00B42684" w:rsidRDefault="003A7941" w:rsidP="00B42684">
      <w:pPr>
        <w:rPr>
          <w:sz w:val="18"/>
          <w:shd w:val="clear" w:color="auto" w:fill="F9FBF6"/>
        </w:rPr>
      </w:pPr>
    </w:p>
    <w:p w:rsidR="003A7941" w:rsidRPr="003A7941" w:rsidRDefault="003A7941" w:rsidP="003A7941">
      <w:pPr>
        <w:spacing w:after="0"/>
        <w:rPr>
          <w:b/>
        </w:rPr>
      </w:pPr>
      <w:r w:rsidRPr="003A7941">
        <w:rPr>
          <w:b/>
        </w:rPr>
        <w:t>2. ServletConfig object will be available in init() method of the servlet.</w:t>
      </w:r>
    </w:p>
    <w:p w:rsidR="003A7941" w:rsidRDefault="003A7941" w:rsidP="003A7941">
      <w:pPr>
        <w:pStyle w:val="Output"/>
      </w:pPr>
      <w:r>
        <w:t>  public void init(ServletConfig config)</w:t>
      </w:r>
      <w:r>
        <w:br/>
        <w:t>{</w:t>
      </w:r>
      <w:r>
        <w:br/>
        <w:t>// …………………</w:t>
      </w:r>
      <w:r>
        <w:br/>
        <w:t>}</w:t>
      </w:r>
    </w:p>
    <w:p w:rsidR="003A7941" w:rsidRDefault="003A7941" w:rsidP="00B42684"/>
    <w:p w:rsidR="00D36F2D" w:rsidRPr="00B42684" w:rsidRDefault="00D36F2D" w:rsidP="00B42684"/>
    <w:p w:rsidR="00741A5E" w:rsidRDefault="003A7941" w:rsidP="00D36F2D">
      <w:pPr>
        <w:pStyle w:val="Qsns"/>
        <w:spacing w:after="0"/>
      </w:pPr>
      <w:r>
        <w:t>2. How to place &lt;</w:t>
      </w:r>
      <w:r w:rsidR="00401EE4">
        <w:t>init-param</w:t>
      </w:r>
      <w:r>
        <w:t>&gt; in web.xml</w:t>
      </w:r>
    </w:p>
    <w:p w:rsidR="00741A5E" w:rsidRDefault="00401EE4" w:rsidP="00741A5E">
      <w:r>
        <w:t xml:space="preserve">We have to place </w:t>
      </w:r>
      <w:r w:rsidRPr="00401EE4">
        <w:rPr>
          <w:b/>
        </w:rPr>
        <w:t>&lt;init-param&gt;</w:t>
      </w:r>
      <w:r>
        <w:t xml:space="preserve"> in between </w:t>
      </w:r>
      <w:r w:rsidRPr="00401EE4">
        <w:rPr>
          <w:b/>
        </w:rPr>
        <w:t>&lt;servlet&gt;</w:t>
      </w:r>
      <w:r>
        <w:t xml:space="preserve"> tags</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web-app</w:t>
      </w:r>
      <w:r>
        <w:rPr>
          <w:rFonts w:ascii="Courier New" w:hAnsi="Courier New" w:cs="Courier New"/>
          <w:color w:val="4C483D" w:themeColor="text2"/>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r>
        <w:rPr>
          <w:rFonts w:ascii="Courier New" w:hAnsi="Courier New" w:cs="Courier New"/>
          <w:color w:val="000000"/>
        </w:rPr>
        <w:t>demo.LoginServlet</w:t>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Pr>
          <w:rFonts w:ascii="Courier New" w:hAnsi="Courier New" w:cs="Courier New"/>
          <w:color w:val="000000"/>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init-param</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param-name</w:t>
      </w:r>
      <w:r w:rsidRPr="00D36F2D">
        <w:rPr>
          <w:rFonts w:ascii="Courier New" w:hAnsi="Courier New" w:cs="Courier New"/>
          <w:b/>
          <w:color w:val="008080"/>
          <w:highlight w:val="yellow"/>
        </w:rPr>
        <w:t>&gt;</w:t>
      </w:r>
      <w:r w:rsidRPr="00D36F2D">
        <w:rPr>
          <w:rFonts w:ascii="Courier New" w:hAnsi="Courier New" w:cs="Courier New"/>
          <w:b/>
          <w:color w:val="000000"/>
          <w:highlight w:val="yellow"/>
        </w:rPr>
        <w:t>s1</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param-name</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param-value</w:t>
      </w:r>
      <w:r w:rsidRPr="00D36F2D">
        <w:rPr>
          <w:rFonts w:ascii="Courier New" w:hAnsi="Courier New" w:cs="Courier New"/>
          <w:b/>
          <w:color w:val="008080"/>
          <w:highlight w:val="yellow"/>
        </w:rPr>
        <w:t>&gt;</w:t>
      </w:r>
      <w:r w:rsidRPr="00D36F2D">
        <w:rPr>
          <w:rFonts w:ascii="Courier New" w:hAnsi="Courier New" w:cs="Courier New"/>
          <w:b/>
          <w:color w:val="000000"/>
          <w:highlight w:val="yellow"/>
        </w:rPr>
        <w:t xml:space="preserve"> 100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param-value</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init-param</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init-param</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param-name</w:t>
      </w:r>
      <w:r w:rsidRPr="00D36F2D">
        <w:rPr>
          <w:rFonts w:ascii="Courier New" w:hAnsi="Courier New" w:cs="Courier New"/>
          <w:b/>
          <w:color w:val="008080"/>
          <w:highlight w:val="yellow"/>
        </w:rPr>
        <w:t>&gt;</w:t>
      </w:r>
      <w:r w:rsidRPr="00D36F2D">
        <w:rPr>
          <w:rFonts w:ascii="Courier New" w:hAnsi="Courier New" w:cs="Courier New"/>
          <w:b/>
          <w:color w:val="000000"/>
          <w:highlight w:val="yellow"/>
        </w:rPr>
        <w:t>s2</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param-name</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param-value</w:t>
      </w:r>
      <w:r w:rsidRPr="00D36F2D">
        <w:rPr>
          <w:rFonts w:ascii="Courier New" w:hAnsi="Courier New" w:cs="Courier New"/>
          <w:b/>
          <w:color w:val="008080"/>
          <w:highlight w:val="yellow"/>
        </w:rPr>
        <w:t>&gt;</w:t>
      </w:r>
      <w:r w:rsidRPr="00D36F2D">
        <w:rPr>
          <w:rFonts w:ascii="Courier New" w:hAnsi="Courier New" w:cs="Courier New"/>
          <w:b/>
          <w:color w:val="000000"/>
          <w:highlight w:val="yellow"/>
        </w:rPr>
        <w:t>200</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param-value</w:t>
      </w:r>
      <w:r w:rsidRPr="00D36F2D">
        <w:rPr>
          <w:rFonts w:ascii="Courier New" w:hAnsi="Courier New" w:cs="Courier New"/>
          <w:b/>
          <w:color w:val="008080"/>
          <w:highlight w:val="yellow"/>
        </w:rPr>
        <w:t>&gt;</w:t>
      </w:r>
    </w:p>
    <w:p w:rsidR="00D36F2D" w:rsidRP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rPr>
      </w:pPr>
      <w:r w:rsidRPr="00D36F2D">
        <w:rPr>
          <w:rFonts w:ascii="Courier New" w:hAnsi="Courier New" w:cs="Courier New"/>
          <w:b/>
          <w:color w:val="000000"/>
          <w:highlight w:val="yellow"/>
        </w:rPr>
        <w:t xml:space="preserve">     </w:t>
      </w:r>
      <w:r w:rsidRPr="00D36F2D">
        <w:rPr>
          <w:rFonts w:ascii="Courier New" w:hAnsi="Courier New" w:cs="Courier New"/>
          <w:b/>
          <w:color w:val="008080"/>
          <w:highlight w:val="yellow"/>
        </w:rPr>
        <w:t>&lt;/</w:t>
      </w:r>
      <w:r w:rsidRPr="00D36F2D">
        <w:rPr>
          <w:rFonts w:ascii="Courier New" w:hAnsi="Courier New" w:cs="Courier New"/>
          <w:b/>
          <w:color w:val="3F7F7F"/>
          <w:highlight w:val="yellow"/>
        </w:rPr>
        <w:t>init-param</w:t>
      </w:r>
      <w:r w:rsidRPr="00D36F2D">
        <w:rPr>
          <w:rFonts w:ascii="Courier New" w:hAnsi="Courier New" w:cs="Courier New"/>
          <w:b/>
          <w:color w:val="008080"/>
          <w:highlight w:val="yellow"/>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p>
    <w:p w:rsidR="00D36F2D" w:rsidRDefault="00D36F2D" w:rsidP="00D36F2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r>
        <w:rPr>
          <w:rFonts w:ascii="Courier New" w:hAnsi="Courier New" w:cs="Courier New"/>
          <w:color w:val="000000"/>
        </w:rPr>
        <w:t xml:space="preserve">  </w:t>
      </w:r>
      <w:r>
        <w:rPr>
          <w:rFonts w:ascii="Courier New" w:hAnsi="Courier New" w:cs="Courier New"/>
          <w:color w:val="008080"/>
        </w:rPr>
        <w:t xml:space="preserve"> </w:t>
      </w:r>
    </w:p>
    <w:p w:rsidR="00741A5E" w:rsidRDefault="00D36F2D" w:rsidP="00D36F2D">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highlight w:val="lightGray"/>
        </w:rPr>
        <w:t>web-app</w:t>
      </w:r>
      <w:r>
        <w:rPr>
          <w:rFonts w:ascii="Courier New" w:hAnsi="Courier New" w:cs="Courier New"/>
          <w:color w:val="008080"/>
        </w:rPr>
        <w:t>&gt;</w:t>
      </w:r>
    </w:p>
    <w:p w:rsidR="00741A5E" w:rsidRDefault="00D36F2D" w:rsidP="00D36F2D">
      <w:pPr>
        <w:pStyle w:val="Qsns"/>
      </w:pPr>
      <w:r>
        <w:lastRenderedPageBreak/>
        <w:t>3.how to get Initparameters in Servlet Programe</w:t>
      </w:r>
    </w:p>
    <w:p w:rsidR="00741A5E" w:rsidRDefault="00D36F2D" w:rsidP="00741A5E">
      <w:r>
        <w:t>We can retrieve &lt;init-param&gt; values by using following methods</w:t>
      </w:r>
    </w:p>
    <w:p w:rsidR="001C6FAB" w:rsidRDefault="001C6FAB" w:rsidP="00731574">
      <w:pPr>
        <w:pStyle w:val="ListParagraph"/>
        <w:numPr>
          <w:ilvl w:val="0"/>
          <w:numId w:val="62"/>
        </w:numPr>
      </w:pPr>
      <w:r>
        <w:t xml:space="preserve">public String </w:t>
      </w:r>
      <w:r>
        <w:tab/>
      </w:r>
      <w:r>
        <w:tab/>
      </w:r>
      <w:r w:rsidRPr="001C6FAB">
        <w:rPr>
          <w:b/>
        </w:rPr>
        <w:t>getInitParameter(“param name”);</w:t>
      </w:r>
    </w:p>
    <w:p w:rsidR="00D36F2D" w:rsidRDefault="001C6FAB" w:rsidP="00731574">
      <w:pPr>
        <w:pStyle w:val="ListParagraph"/>
        <w:numPr>
          <w:ilvl w:val="0"/>
          <w:numId w:val="62"/>
        </w:numPr>
      </w:pPr>
      <w:r>
        <w:t xml:space="preserve">public Enumeration </w:t>
      </w:r>
      <w:r>
        <w:tab/>
      </w:r>
      <w:r w:rsidRPr="001C6FAB">
        <w:rPr>
          <w:b/>
        </w:rPr>
        <w:t>getInitParameterNames();</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b/>
          <w:bCs/>
          <w:color w:val="7F0055"/>
        </w:rPr>
        <w:t>public</w:t>
      </w:r>
      <w:r w:rsidRPr="00425449">
        <w:rPr>
          <w:rFonts w:ascii="Courier New" w:hAnsi="Courier New" w:cs="Courier New"/>
          <w:color w:val="000000"/>
        </w:rPr>
        <w:t xml:space="preserve"> </w:t>
      </w:r>
      <w:r w:rsidRPr="00425449">
        <w:rPr>
          <w:rFonts w:ascii="Courier New" w:hAnsi="Courier New" w:cs="Courier New"/>
          <w:b/>
          <w:bCs/>
          <w:color w:val="7F0055"/>
        </w:rPr>
        <w:t>class</w:t>
      </w:r>
      <w:r w:rsidRPr="00425449">
        <w:rPr>
          <w:rFonts w:ascii="Courier New" w:hAnsi="Courier New" w:cs="Courier New"/>
          <w:color w:val="000000"/>
        </w:rPr>
        <w:t xml:space="preserve"> </w:t>
      </w:r>
      <w:r w:rsidRPr="00425449">
        <w:rPr>
          <w:rFonts w:ascii="Courier New" w:hAnsi="Courier New" w:cs="Courier New"/>
          <w:color w:val="000000"/>
          <w:u w:val="single"/>
        </w:rPr>
        <w:t>LoginServlet</w:t>
      </w:r>
      <w:r w:rsidRPr="00425449">
        <w:rPr>
          <w:rFonts w:ascii="Courier New" w:hAnsi="Courier New" w:cs="Courier New"/>
          <w:color w:val="000000"/>
        </w:rPr>
        <w:t xml:space="preserve"> </w:t>
      </w:r>
      <w:r w:rsidRPr="00425449">
        <w:rPr>
          <w:rFonts w:ascii="Courier New" w:hAnsi="Courier New" w:cs="Courier New"/>
          <w:b/>
          <w:bCs/>
          <w:color w:val="7F0055"/>
        </w:rPr>
        <w:t>extends</w:t>
      </w:r>
      <w:r w:rsidRPr="00425449">
        <w:rPr>
          <w:rFonts w:ascii="Courier New" w:hAnsi="Courier New" w:cs="Courier New"/>
          <w:color w:val="000000"/>
        </w:rPr>
        <w:t xml:space="preserve"> HttpServlet {</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b/>
          <w:bCs/>
          <w:color w:val="7F0055"/>
        </w:rPr>
        <w:t>protected</w:t>
      </w:r>
      <w:r w:rsidRPr="00425449">
        <w:rPr>
          <w:rFonts w:ascii="Courier New" w:hAnsi="Courier New" w:cs="Courier New"/>
          <w:color w:val="000000"/>
        </w:rPr>
        <w:t xml:space="preserve"> </w:t>
      </w:r>
      <w:r w:rsidRPr="00425449">
        <w:rPr>
          <w:rFonts w:ascii="Courier New" w:hAnsi="Courier New" w:cs="Courier New"/>
          <w:b/>
          <w:bCs/>
          <w:color w:val="7F0055"/>
        </w:rPr>
        <w:t>void</w:t>
      </w:r>
      <w:r w:rsidRPr="00425449">
        <w:rPr>
          <w:rFonts w:ascii="Courier New" w:hAnsi="Courier New" w:cs="Courier New"/>
          <w:color w:val="000000"/>
        </w:rPr>
        <w:t xml:space="preserve"> doPost(HttpServletRequest </w:t>
      </w:r>
      <w:r w:rsidRPr="00425449">
        <w:rPr>
          <w:rFonts w:ascii="Courier New" w:hAnsi="Courier New" w:cs="Courier New"/>
          <w:color w:val="6A3E3E"/>
        </w:rPr>
        <w:t>req</w:t>
      </w:r>
      <w:r w:rsidRPr="00425449">
        <w:rPr>
          <w:rFonts w:ascii="Courier New" w:hAnsi="Courier New" w:cs="Courier New"/>
          <w:color w:val="000000"/>
        </w:rPr>
        <w:t xml:space="preserve">, HttpServletResponse </w:t>
      </w:r>
      <w:r w:rsidRPr="00425449">
        <w:rPr>
          <w:rFonts w:ascii="Courier New" w:hAnsi="Courier New" w:cs="Courier New"/>
          <w:color w:val="6A3E3E"/>
        </w:rPr>
        <w:t>res</w:t>
      </w:r>
      <w:r w:rsidRPr="00425449">
        <w:rPr>
          <w:rFonts w:ascii="Courier New" w:hAnsi="Courier New" w:cs="Courier New"/>
          <w:color w:val="000000"/>
        </w:rPr>
        <w:t xml:space="preserve">) </w:t>
      </w:r>
      <w:r w:rsidRPr="00425449">
        <w:rPr>
          <w:rFonts w:ascii="Courier New" w:hAnsi="Courier New" w:cs="Courier New"/>
          <w:b/>
          <w:bCs/>
          <w:color w:val="7F0055"/>
        </w:rPr>
        <w:t>throws</w:t>
      </w:r>
      <w:r w:rsidRPr="00425449">
        <w:rPr>
          <w:rFonts w:ascii="Courier New" w:hAnsi="Courier New" w:cs="Courier New"/>
          <w:color w:val="000000"/>
        </w:rPr>
        <w:t xml:space="preserve"> ServletException, IOException {</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t xml:space="preserve">PrintWriter </w:t>
      </w:r>
      <w:r w:rsidRPr="00425449">
        <w:rPr>
          <w:rFonts w:ascii="Courier New" w:hAnsi="Courier New" w:cs="Courier New"/>
          <w:color w:val="6A3E3E"/>
        </w:rPr>
        <w:t>pw</w:t>
      </w:r>
      <w:r w:rsidRPr="00425449">
        <w:rPr>
          <w:rFonts w:ascii="Courier New" w:hAnsi="Courier New" w:cs="Courier New"/>
          <w:color w:val="000000"/>
        </w:rPr>
        <w:t xml:space="preserve"> = </w:t>
      </w:r>
      <w:r w:rsidRPr="00425449">
        <w:rPr>
          <w:rFonts w:ascii="Courier New" w:hAnsi="Courier New" w:cs="Courier New"/>
          <w:color w:val="6A3E3E"/>
        </w:rPr>
        <w:t>res</w:t>
      </w:r>
      <w:r w:rsidRPr="00425449">
        <w:rPr>
          <w:rFonts w:ascii="Courier New" w:hAnsi="Courier New" w:cs="Courier New"/>
          <w:color w:val="000000"/>
        </w:rPr>
        <w:t>.getWriter();</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6A3E3E"/>
        </w:rPr>
        <w:t>res</w:t>
      </w:r>
      <w:r w:rsidRPr="00425449">
        <w:rPr>
          <w:rFonts w:ascii="Courier New" w:hAnsi="Courier New" w:cs="Courier New"/>
          <w:color w:val="000000"/>
        </w:rPr>
        <w:t>.setContentType(</w:t>
      </w:r>
      <w:r w:rsidRPr="00425449">
        <w:rPr>
          <w:rFonts w:ascii="Courier New" w:hAnsi="Courier New" w:cs="Courier New"/>
          <w:color w:val="2A00FF"/>
        </w:rPr>
        <w:t>"text/html"</w:t>
      </w:r>
      <w:r w:rsidRPr="00425449">
        <w:rPr>
          <w:rFonts w:ascii="Courier New" w:hAnsi="Courier New" w:cs="Courier New"/>
          <w:color w:val="000000"/>
        </w:rPr>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t xml:space="preserve">ServletConfig </w:t>
      </w:r>
      <w:r w:rsidRPr="00425449">
        <w:rPr>
          <w:rFonts w:ascii="Courier New" w:hAnsi="Courier New" w:cs="Courier New"/>
          <w:color w:val="6A3E3E"/>
        </w:rPr>
        <w:t>cfg</w:t>
      </w:r>
      <w:r w:rsidRPr="00425449">
        <w:rPr>
          <w:rFonts w:ascii="Courier New" w:hAnsi="Courier New" w:cs="Courier New"/>
          <w:color w:val="000000"/>
        </w:rPr>
        <w:t xml:space="preserve"> = getServletConfig();</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6A3E3E"/>
        </w:rPr>
        <w:t>pw</w:t>
      </w:r>
      <w:r w:rsidRPr="00425449">
        <w:rPr>
          <w:rFonts w:ascii="Courier New" w:hAnsi="Courier New" w:cs="Courier New"/>
          <w:color w:val="000000"/>
        </w:rPr>
        <w:t>.write(</w:t>
      </w:r>
      <w:r w:rsidRPr="00425449">
        <w:rPr>
          <w:rFonts w:ascii="Courier New" w:hAnsi="Courier New" w:cs="Courier New"/>
          <w:color w:val="2A00FF"/>
        </w:rPr>
        <w:t>"&lt;h3&gt; 1. Using getInitParameter()"</w:t>
      </w:r>
      <w:r w:rsidRPr="00425449">
        <w:rPr>
          <w:rFonts w:ascii="Courier New" w:hAnsi="Courier New" w:cs="Courier New"/>
          <w:color w:val="000000"/>
        </w:rPr>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6A3E3E"/>
        </w:rPr>
        <w:t>pw</w:t>
      </w:r>
      <w:r w:rsidRPr="00425449">
        <w:rPr>
          <w:rFonts w:ascii="Courier New" w:hAnsi="Courier New" w:cs="Courier New"/>
          <w:color w:val="000000"/>
        </w:rPr>
        <w:t>.write(</w:t>
      </w:r>
      <w:r w:rsidRPr="00425449">
        <w:rPr>
          <w:rFonts w:ascii="Courier New" w:hAnsi="Courier New" w:cs="Courier New"/>
          <w:color w:val="2A00FF"/>
        </w:rPr>
        <w:t>"&lt;br&gt; s1 : "</w:t>
      </w:r>
      <w:r w:rsidRPr="00425449">
        <w:rPr>
          <w:rFonts w:ascii="Courier New" w:hAnsi="Courier New" w:cs="Courier New"/>
          <w:color w:val="000000"/>
        </w:rPr>
        <w:t xml:space="preserve"> + </w:t>
      </w:r>
      <w:r w:rsidRPr="00425449">
        <w:rPr>
          <w:rFonts w:ascii="Courier New" w:hAnsi="Courier New" w:cs="Courier New"/>
          <w:color w:val="6A3E3E"/>
        </w:rPr>
        <w:t>cfg</w:t>
      </w:r>
      <w:r w:rsidRPr="00425449">
        <w:rPr>
          <w:rFonts w:ascii="Courier New" w:hAnsi="Courier New" w:cs="Courier New"/>
          <w:color w:val="000000"/>
        </w:rPr>
        <w:t>.getInitParameter(</w:t>
      </w:r>
      <w:r w:rsidRPr="00425449">
        <w:rPr>
          <w:rFonts w:ascii="Courier New" w:hAnsi="Courier New" w:cs="Courier New"/>
          <w:color w:val="2A00FF"/>
        </w:rPr>
        <w:t>"s1"</w:t>
      </w:r>
      <w:r w:rsidRPr="00425449">
        <w:rPr>
          <w:rFonts w:ascii="Courier New" w:hAnsi="Courier New" w:cs="Courier New"/>
          <w:color w:val="000000"/>
        </w:rPr>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6A3E3E"/>
        </w:rPr>
        <w:t>pw</w:t>
      </w:r>
      <w:r w:rsidRPr="00425449">
        <w:rPr>
          <w:rFonts w:ascii="Courier New" w:hAnsi="Courier New" w:cs="Courier New"/>
          <w:color w:val="000000"/>
        </w:rPr>
        <w:t>.write(</w:t>
      </w:r>
      <w:r w:rsidRPr="00425449">
        <w:rPr>
          <w:rFonts w:ascii="Courier New" w:hAnsi="Courier New" w:cs="Courier New"/>
          <w:color w:val="2A00FF"/>
        </w:rPr>
        <w:t>"&lt;br&gt; s2 :"</w:t>
      </w:r>
      <w:r w:rsidRPr="00425449">
        <w:rPr>
          <w:rFonts w:ascii="Courier New" w:hAnsi="Courier New" w:cs="Courier New"/>
          <w:color w:val="000000"/>
        </w:rPr>
        <w:t xml:space="preserve"> + </w:t>
      </w:r>
      <w:r w:rsidRPr="00425449">
        <w:rPr>
          <w:rFonts w:ascii="Courier New" w:hAnsi="Courier New" w:cs="Courier New"/>
          <w:color w:val="6A3E3E"/>
        </w:rPr>
        <w:t>cfg</w:t>
      </w:r>
      <w:r w:rsidRPr="00425449">
        <w:rPr>
          <w:rFonts w:ascii="Courier New" w:hAnsi="Courier New" w:cs="Courier New"/>
          <w:color w:val="000000"/>
        </w:rPr>
        <w:t>.getInitParameter(</w:t>
      </w:r>
      <w:r w:rsidRPr="00425449">
        <w:rPr>
          <w:rFonts w:ascii="Courier New" w:hAnsi="Courier New" w:cs="Courier New"/>
          <w:color w:val="2A00FF"/>
        </w:rPr>
        <w:t>"s2"</w:t>
      </w:r>
      <w:r w:rsidRPr="00425449">
        <w:rPr>
          <w:rFonts w:ascii="Courier New" w:hAnsi="Courier New" w:cs="Courier New"/>
          <w:color w:val="000000"/>
        </w:rPr>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6A3E3E"/>
        </w:rPr>
        <w:t>pw</w:t>
      </w:r>
      <w:r w:rsidRPr="00425449">
        <w:rPr>
          <w:rFonts w:ascii="Courier New" w:hAnsi="Courier New" w:cs="Courier New"/>
          <w:color w:val="000000"/>
        </w:rPr>
        <w:t>.write(</w:t>
      </w:r>
      <w:r w:rsidRPr="00425449">
        <w:rPr>
          <w:rFonts w:ascii="Courier New" w:hAnsi="Courier New" w:cs="Courier New"/>
          <w:color w:val="2A00FF"/>
        </w:rPr>
        <w:t>"&lt;br&gt;&lt;br&gt;  2. Using getInitParameterNames()"</w:t>
      </w:r>
      <w:r w:rsidRPr="00425449">
        <w:rPr>
          <w:rFonts w:ascii="Courier New" w:hAnsi="Courier New" w:cs="Courier New"/>
          <w:color w:val="000000"/>
        </w:rPr>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000000"/>
          <w:u w:val="single"/>
        </w:rPr>
        <w:t>Enumeration</w:t>
      </w:r>
      <w:r w:rsidRPr="00425449">
        <w:rPr>
          <w:rFonts w:ascii="Courier New" w:hAnsi="Courier New" w:cs="Courier New"/>
          <w:color w:val="000000"/>
        </w:rPr>
        <w:t xml:space="preserve"> </w:t>
      </w:r>
      <w:r w:rsidRPr="00425449">
        <w:rPr>
          <w:rFonts w:ascii="Courier New" w:hAnsi="Courier New" w:cs="Courier New"/>
          <w:color w:val="6A3E3E"/>
        </w:rPr>
        <w:t>e</w:t>
      </w:r>
      <w:r w:rsidRPr="00425449">
        <w:rPr>
          <w:rFonts w:ascii="Courier New" w:hAnsi="Courier New" w:cs="Courier New"/>
          <w:color w:val="000000"/>
        </w:rPr>
        <w:t xml:space="preserve"> = </w:t>
      </w:r>
      <w:r w:rsidRPr="00425449">
        <w:rPr>
          <w:rFonts w:ascii="Courier New" w:hAnsi="Courier New" w:cs="Courier New"/>
          <w:color w:val="6A3E3E"/>
        </w:rPr>
        <w:t>cfg</w:t>
      </w:r>
      <w:r w:rsidRPr="00425449">
        <w:rPr>
          <w:rFonts w:ascii="Courier New" w:hAnsi="Courier New" w:cs="Courier New"/>
          <w:color w:val="000000"/>
        </w:rPr>
        <w:t>.getInitParameterNames();</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b/>
          <w:bCs/>
          <w:color w:val="7F0055"/>
        </w:rPr>
        <w:t>while</w:t>
      </w:r>
      <w:r w:rsidRPr="00425449">
        <w:rPr>
          <w:rFonts w:ascii="Courier New" w:hAnsi="Courier New" w:cs="Courier New"/>
          <w:color w:val="000000"/>
        </w:rPr>
        <w:t xml:space="preserve"> (</w:t>
      </w:r>
      <w:r w:rsidRPr="00425449">
        <w:rPr>
          <w:rFonts w:ascii="Courier New" w:hAnsi="Courier New" w:cs="Courier New"/>
          <w:color w:val="6A3E3E"/>
        </w:rPr>
        <w:t>e</w:t>
      </w:r>
      <w:r w:rsidRPr="00425449">
        <w:rPr>
          <w:rFonts w:ascii="Courier New" w:hAnsi="Courier New" w:cs="Courier New"/>
          <w:color w:val="000000"/>
        </w:rPr>
        <w:t>.hasMoreElements()) {</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000000"/>
        </w:rPr>
        <w:tab/>
        <w:t xml:space="preserve">String </w:t>
      </w:r>
      <w:r w:rsidRPr="00425449">
        <w:rPr>
          <w:rFonts w:ascii="Courier New" w:hAnsi="Courier New" w:cs="Courier New"/>
          <w:color w:val="6A3E3E"/>
        </w:rPr>
        <w:t>s</w:t>
      </w:r>
      <w:r w:rsidRPr="00425449">
        <w:rPr>
          <w:rFonts w:ascii="Courier New" w:hAnsi="Courier New" w:cs="Courier New"/>
          <w:color w:val="000000"/>
        </w:rPr>
        <w:t xml:space="preserve"> = (String) </w:t>
      </w:r>
      <w:r w:rsidRPr="00425449">
        <w:rPr>
          <w:rFonts w:ascii="Courier New" w:hAnsi="Courier New" w:cs="Courier New"/>
          <w:color w:val="6A3E3E"/>
        </w:rPr>
        <w:t>e</w:t>
      </w:r>
      <w:r w:rsidRPr="00425449">
        <w:rPr>
          <w:rFonts w:ascii="Courier New" w:hAnsi="Courier New" w:cs="Courier New"/>
          <w:color w:val="000000"/>
        </w:rPr>
        <w:t>.nextElement();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000000"/>
        </w:rPr>
        <w:tab/>
      </w:r>
      <w:r w:rsidRPr="00425449">
        <w:rPr>
          <w:rFonts w:ascii="Courier New" w:hAnsi="Courier New" w:cs="Courier New"/>
          <w:color w:val="6A3E3E"/>
        </w:rPr>
        <w:t>pw</w:t>
      </w:r>
      <w:r w:rsidRPr="00425449">
        <w:rPr>
          <w:rFonts w:ascii="Courier New" w:hAnsi="Courier New" w:cs="Courier New"/>
          <w:color w:val="000000"/>
        </w:rPr>
        <w:t>.write(</w:t>
      </w:r>
      <w:r w:rsidRPr="00425449">
        <w:rPr>
          <w:rFonts w:ascii="Courier New" w:hAnsi="Courier New" w:cs="Courier New"/>
          <w:color w:val="2A00FF"/>
        </w:rPr>
        <w:t>"&lt;br&gt;"</w:t>
      </w:r>
      <w:r w:rsidRPr="00425449">
        <w:rPr>
          <w:rFonts w:ascii="Courier New" w:hAnsi="Courier New" w:cs="Courier New"/>
          <w:color w:val="000000"/>
        </w:rPr>
        <w:t xml:space="preserve"> +</w:t>
      </w:r>
      <w:r w:rsidRPr="00425449">
        <w:rPr>
          <w:rFonts w:ascii="Courier New" w:hAnsi="Courier New" w:cs="Courier New"/>
          <w:color w:val="6A3E3E"/>
        </w:rPr>
        <w:t>s</w:t>
      </w:r>
      <w:r w:rsidRPr="00425449">
        <w:rPr>
          <w:rFonts w:ascii="Courier New" w:hAnsi="Courier New" w:cs="Courier New"/>
          <w:color w:val="000000"/>
        </w:rPr>
        <w:t xml:space="preserve"> + </w:t>
      </w:r>
      <w:r w:rsidRPr="00425449">
        <w:rPr>
          <w:rFonts w:ascii="Courier New" w:hAnsi="Courier New" w:cs="Courier New"/>
          <w:color w:val="2A00FF"/>
        </w:rPr>
        <w:t>"\t : "</w:t>
      </w:r>
      <w:r w:rsidRPr="00425449">
        <w:rPr>
          <w:rFonts w:ascii="Courier New" w:hAnsi="Courier New" w:cs="Courier New"/>
          <w:color w:val="000000"/>
        </w:rPr>
        <w:t xml:space="preserve"> + </w:t>
      </w:r>
      <w:r w:rsidRPr="00425449">
        <w:rPr>
          <w:rFonts w:ascii="Courier New" w:hAnsi="Courier New" w:cs="Courier New"/>
          <w:color w:val="6A3E3E"/>
        </w:rPr>
        <w:t>cfg</w:t>
      </w:r>
      <w:r w:rsidRPr="00425449">
        <w:rPr>
          <w:rFonts w:ascii="Courier New" w:hAnsi="Courier New" w:cs="Courier New"/>
          <w:color w:val="000000"/>
        </w:rPr>
        <w:t>.getInitParameter(</w:t>
      </w:r>
      <w:r w:rsidRPr="00425449">
        <w:rPr>
          <w:rFonts w:ascii="Courier New" w:hAnsi="Courier New" w:cs="Courier New"/>
          <w:color w:val="6A3E3E"/>
        </w:rPr>
        <w:t>s</w:t>
      </w:r>
      <w:r w:rsidRPr="00425449">
        <w:rPr>
          <w:rFonts w:ascii="Courier New" w:hAnsi="Courier New" w:cs="Courier New"/>
          <w:color w:val="000000"/>
        </w:rPr>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r>
      <w:r w:rsidRPr="00425449">
        <w:rPr>
          <w:rFonts w:ascii="Courier New" w:hAnsi="Courier New" w:cs="Courier New"/>
          <w:color w:val="000000"/>
        </w:rPr>
        <w:tab/>
        <w:t>}</w:t>
      </w:r>
    </w:p>
    <w:p w:rsidR="00425449" w:rsidRPr="00425449" w:rsidRDefault="00425449" w:rsidP="004254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425449">
        <w:rPr>
          <w:rFonts w:ascii="Courier New" w:hAnsi="Courier New" w:cs="Courier New"/>
          <w:color w:val="000000"/>
        </w:rPr>
        <w:tab/>
        <w:t>}</w:t>
      </w:r>
    </w:p>
    <w:p w:rsidR="00680288" w:rsidRDefault="00425449" w:rsidP="00425449">
      <w:pPr>
        <w:pBdr>
          <w:top w:val="single" w:sz="4" w:space="1" w:color="auto"/>
          <w:left w:val="single" w:sz="4" w:space="4" w:color="auto"/>
          <w:bottom w:val="single" w:sz="4" w:space="1" w:color="auto"/>
          <w:right w:val="single" w:sz="4" w:space="4" w:color="auto"/>
        </w:pBdr>
      </w:pPr>
      <w:r w:rsidRPr="00425449">
        <w:rPr>
          <w:rFonts w:ascii="Courier New" w:hAnsi="Courier New" w:cs="Courier New"/>
          <w:color w:val="000000"/>
        </w:rPr>
        <w:t>}</w:t>
      </w:r>
    </w:p>
    <w:p w:rsidR="00B247B8" w:rsidRDefault="00425449" w:rsidP="00680288">
      <w:r>
        <w:rPr>
          <w:noProof/>
          <w:lang w:eastAsia="en-US"/>
        </w:rPr>
        <w:drawing>
          <wp:inline distT="0" distB="0" distL="0" distR="0" wp14:anchorId="23F6D3DD" wp14:editId="4F2A954F">
            <wp:extent cx="3414443" cy="1353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443897" cy="1365332"/>
                    </a:xfrm>
                    <a:prstGeom prst="rect">
                      <a:avLst/>
                    </a:prstGeom>
                  </pic:spPr>
                </pic:pic>
              </a:graphicData>
            </a:graphic>
          </wp:inline>
        </w:drawing>
      </w:r>
    </w:p>
    <w:p w:rsidR="00425449" w:rsidRDefault="00425449" w:rsidP="00680288"/>
    <w:p w:rsidR="00680288" w:rsidRDefault="00680288" w:rsidP="00680288">
      <w:pPr>
        <w:pStyle w:val="Heading2"/>
      </w:pPr>
      <w:bookmarkStart w:id="44" w:name="_Toc4274725"/>
      <w:r>
        <w:t>3.6 ServletContext (interface)</w:t>
      </w:r>
      <w:r>
        <w:tab/>
      </w:r>
      <w:r>
        <w:sym w:font="Wingdings" w:char="F0E0"/>
      </w:r>
      <w:r>
        <w:t xml:space="preserve"> getInitParamaters()</w:t>
      </w:r>
      <w:bookmarkEnd w:id="44"/>
    </w:p>
    <w:p w:rsidR="009E27D5" w:rsidRDefault="009E27D5" w:rsidP="00731574">
      <w:pPr>
        <w:pStyle w:val="ListParagraph"/>
        <w:numPr>
          <w:ilvl w:val="0"/>
          <w:numId w:val="63"/>
        </w:numPr>
      </w:pPr>
      <w:r w:rsidRPr="009E27D5">
        <w:t xml:space="preserve">Object of ServletContext interface is available </w:t>
      </w:r>
      <w:r w:rsidRPr="009E27D5">
        <w:rPr>
          <w:b/>
        </w:rPr>
        <w:t>one per web application.</w:t>
      </w:r>
      <w:r w:rsidRPr="009E27D5">
        <w:t xml:space="preserve"> </w:t>
      </w:r>
    </w:p>
    <w:p w:rsidR="00680288" w:rsidRDefault="009E27D5" w:rsidP="00731574">
      <w:pPr>
        <w:pStyle w:val="ListParagraph"/>
        <w:numPr>
          <w:ilvl w:val="0"/>
          <w:numId w:val="63"/>
        </w:numPr>
      </w:pPr>
      <w:r w:rsidRPr="009E27D5">
        <w:t xml:space="preserve">ServletContext </w:t>
      </w:r>
      <w:r>
        <w:t xml:space="preserve">object </w:t>
      </w:r>
      <w:r w:rsidRPr="009E27D5">
        <w:t xml:space="preserve">is automatically created by the container </w:t>
      </w:r>
      <w:r w:rsidRPr="009E27D5">
        <w:rPr>
          <w:b/>
        </w:rPr>
        <w:t>when the web application is deployed</w:t>
      </w:r>
      <w:r w:rsidRPr="009E27D5">
        <w:t>.</w:t>
      </w:r>
    </w:p>
    <w:p w:rsidR="00AB334A" w:rsidRDefault="00AB334A" w:rsidP="00731574">
      <w:pPr>
        <w:pStyle w:val="ListParagraph"/>
        <w:numPr>
          <w:ilvl w:val="0"/>
          <w:numId w:val="63"/>
        </w:numPr>
      </w:pPr>
      <w:r>
        <w:rPr>
          <w:color w:val="000F94"/>
          <w:sz w:val="23"/>
          <w:szCs w:val="23"/>
          <w:shd w:val="clear" w:color="auto" w:fill="F9F6CD"/>
        </w:rPr>
        <w:t xml:space="preserve">&lt;context-param&gt; </w:t>
      </w:r>
      <w:r>
        <w:t xml:space="preserve">is placed between </w:t>
      </w:r>
      <w:r>
        <w:rPr>
          <w:color w:val="000F94"/>
          <w:sz w:val="23"/>
          <w:szCs w:val="23"/>
          <w:shd w:val="clear" w:color="auto" w:fill="FCFEFA"/>
        </w:rPr>
        <w:t xml:space="preserve">&lt;web-app&gt; </w:t>
      </w:r>
      <w:r>
        <w:t>tags. Because the paramaters can be accessed by all the servlets in the Web Application</w:t>
      </w:r>
    </w:p>
    <w:p w:rsidR="00AB334A" w:rsidRDefault="00AB334A" w:rsidP="00AB334A">
      <w:pPr>
        <w:pStyle w:val="Qsns"/>
      </w:pPr>
      <w:r>
        <w:t>1. how to get ServletContext Object</w:t>
      </w:r>
    </w:p>
    <w:p w:rsidR="006305CE" w:rsidRDefault="006305CE" w:rsidP="006305CE">
      <w:r>
        <w:t xml:space="preserve">We have 3 ways </w:t>
      </w:r>
    </w:p>
    <w:p w:rsidR="006305CE" w:rsidRPr="006305CE" w:rsidRDefault="006305CE" w:rsidP="006305CE">
      <w:pPr>
        <w:spacing w:after="0"/>
        <w:rPr>
          <w:b/>
        </w:rPr>
      </w:pPr>
      <w:r w:rsidRPr="006305CE">
        <w:rPr>
          <w:b/>
        </w:rPr>
        <w:t>1. Using ServletConfig Object</w:t>
      </w:r>
    </w:p>
    <w:p w:rsidR="006305CE" w:rsidRPr="006305CE" w:rsidRDefault="006305CE" w:rsidP="006305CE">
      <w:pPr>
        <w:pStyle w:val="Output"/>
        <w:ind w:left="720"/>
        <w:rPr>
          <w:sz w:val="20"/>
          <w:lang w:eastAsia="en-US"/>
        </w:rPr>
      </w:pPr>
      <w:r w:rsidRPr="006305CE">
        <w:rPr>
          <w:sz w:val="20"/>
          <w:lang w:eastAsia="en-US"/>
        </w:rPr>
        <w:t xml:space="preserve">ServletConfig conf </w:t>
      </w:r>
      <w:r>
        <w:rPr>
          <w:sz w:val="20"/>
          <w:lang w:eastAsia="en-US"/>
        </w:rPr>
        <w:tab/>
      </w:r>
      <w:r>
        <w:rPr>
          <w:sz w:val="20"/>
          <w:lang w:eastAsia="en-US"/>
        </w:rPr>
        <w:tab/>
      </w:r>
      <w:r w:rsidRPr="006305CE">
        <w:rPr>
          <w:sz w:val="20"/>
          <w:lang w:eastAsia="en-US"/>
        </w:rPr>
        <w:t>= getServletConfig();</w:t>
      </w:r>
      <w:r w:rsidRPr="006305CE">
        <w:rPr>
          <w:sz w:val="20"/>
          <w:lang w:eastAsia="en-US"/>
        </w:rPr>
        <w:br/>
        <w:t xml:space="preserve">ServletContext context </w:t>
      </w:r>
      <w:r>
        <w:rPr>
          <w:sz w:val="20"/>
          <w:lang w:eastAsia="en-US"/>
        </w:rPr>
        <w:tab/>
      </w:r>
      <w:r w:rsidRPr="006305CE">
        <w:rPr>
          <w:sz w:val="20"/>
          <w:lang w:eastAsia="en-US"/>
        </w:rPr>
        <w:t>= conf.getServletContext();</w:t>
      </w:r>
    </w:p>
    <w:p w:rsidR="006305CE" w:rsidRPr="00790452" w:rsidRDefault="00790452" w:rsidP="00790452">
      <w:pPr>
        <w:spacing w:after="0"/>
        <w:rPr>
          <w:b/>
        </w:rPr>
      </w:pPr>
      <w:r w:rsidRPr="00790452">
        <w:rPr>
          <w:b/>
        </w:rPr>
        <w:lastRenderedPageBreak/>
        <w:t>2. By calling getServletContext() on GenericServlet</w:t>
      </w:r>
    </w:p>
    <w:p w:rsidR="00790452" w:rsidRPr="00790452" w:rsidRDefault="00790452" w:rsidP="00790452">
      <w:pPr>
        <w:pStyle w:val="Output"/>
        <w:ind w:left="720"/>
        <w:rPr>
          <w:sz w:val="20"/>
        </w:rPr>
      </w:pPr>
      <w:r w:rsidRPr="00790452">
        <w:rPr>
          <w:sz w:val="20"/>
          <w:shd w:val="clear" w:color="auto" w:fill="F9FBF6"/>
        </w:rPr>
        <w:t>ServletContext ctx = getServletContext();</w:t>
      </w:r>
    </w:p>
    <w:p w:rsidR="00680288" w:rsidRDefault="00790452" w:rsidP="00790452">
      <w:pPr>
        <w:ind w:firstLine="720"/>
      </w:pPr>
      <w:r>
        <w:t xml:space="preserve">getServletContext () method is defined in GenericServlet </w:t>
      </w:r>
    </w:p>
    <w:p w:rsidR="00790452" w:rsidRPr="00790452" w:rsidRDefault="00790452" w:rsidP="00790452">
      <w:pPr>
        <w:spacing w:after="0"/>
        <w:rPr>
          <w:b/>
        </w:rPr>
      </w:pPr>
      <w:r>
        <w:rPr>
          <w:b/>
        </w:rPr>
        <w:t>3</w:t>
      </w:r>
      <w:r w:rsidRPr="00790452">
        <w:rPr>
          <w:b/>
        </w:rPr>
        <w:t xml:space="preserve">. By calling getServletContext() on </w:t>
      </w:r>
      <w:r>
        <w:rPr>
          <w:b/>
        </w:rPr>
        <w:t>HttpServlet</w:t>
      </w:r>
    </w:p>
    <w:p w:rsidR="00790452" w:rsidRPr="00790452" w:rsidRDefault="00790452" w:rsidP="00790452">
      <w:pPr>
        <w:pStyle w:val="Output"/>
        <w:ind w:left="720"/>
        <w:rPr>
          <w:sz w:val="20"/>
        </w:rPr>
      </w:pPr>
      <w:r w:rsidRPr="00790452">
        <w:rPr>
          <w:sz w:val="20"/>
          <w:shd w:val="clear" w:color="auto" w:fill="F9FBF6"/>
        </w:rPr>
        <w:t>ServletContext ctx = getServletContext();</w:t>
      </w:r>
    </w:p>
    <w:p w:rsidR="00790452" w:rsidRDefault="00790452" w:rsidP="00790452">
      <w:pPr>
        <w:ind w:firstLine="720"/>
      </w:pPr>
      <w:r>
        <w:t>getServletContext () method is defined in GenericServlet inherited to HttpServlet</w:t>
      </w:r>
    </w:p>
    <w:p w:rsidR="00680288" w:rsidRDefault="00680288" w:rsidP="00680288"/>
    <w:p w:rsidR="00B236B0" w:rsidRDefault="00B236B0" w:rsidP="00B236B0">
      <w:pPr>
        <w:pStyle w:val="Qsns"/>
        <w:spacing w:after="0"/>
      </w:pPr>
      <w:r>
        <w:t>2. How to place &lt;context-param&gt; in web.xml</w:t>
      </w:r>
    </w:p>
    <w:p w:rsidR="00A03E1F" w:rsidRDefault="00A03E1F" w:rsidP="00A03E1F">
      <w:r w:rsidRPr="00A03E1F">
        <w:rPr>
          <w:color w:val="000F94"/>
          <w:sz w:val="23"/>
          <w:szCs w:val="23"/>
          <w:shd w:val="clear" w:color="auto" w:fill="F9F6CD"/>
        </w:rPr>
        <w:t xml:space="preserve">&lt;context-param&gt; </w:t>
      </w:r>
      <w:r>
        <w:t xml:space="preserve">is placed between </w:t>
      </w:r>
      <w:r w:rsidRPr="00A03E1F">
        <w:rPr>
          <w:color w:val="000F94"/>
          <w:sz w:val="23"/>
          <w:szCs w:val="23"/>
          <w:shd w:val="clear" w:color="auto" w:fill="FCFEFA"/>
        </w:rPr>
        <w:t xml:space="preserve">&lt;web-app&gt; </w:t>
      </w:r>
      <w:r>
        <w:t>tags. Because the paramaters can be accessed by all the servlets in the Web Application</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web-app</w:t>
      </w:r>
      <w:r>
        <w:rPr>
          <w:rFonts w:ascii="Courier New" w:hAnsi="Courier New" w:cs="Courier New"/>
          <w:color w:val="008080"/>
        </w:rPr>
        <w:t>&gt;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rPr>
        <w:tab/>
      </w:r>
      <w:r w:rsidRPr="00AF3A7C">
        <w:rPr>
          <w:rFonts w:cs="Courier New"/>
          <w:b/>
          <w:color w:val="auto"/>
          <w:highlight w:val="yellow"/>
        </w:rPr>
        <w:t>&lt;context-param&gt;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highlight w:val="yellow"/>
        </w:rPr>
        <w:tab/>
      </w:r>
      <w:r w:rsidRPr="00AF3A7C">
        <w:rPr>
          <w:rFonts w:cs="Courier New"/>
          <w:b/>
          <w:color w:val="auto"/>
          <w:highlight w:val="yellow"/>
        </w:rPr>
        <w:tab/>
        <w:t>&lt;param-name&gt;c1 &lt;/param-name&gt;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highlight w:val="yellow"/>
        </w:rPr>
        <w:tab/>
      </w:r>
      <w:r w:rsidRPr="00AF3A7C">
        <w:rPr>
          <w:rFonts w:cs="Courier New"/>
          <w:b/>
          <w:color w:val="auto"/>
          <w:highlight w:val="yellow"/>
        </w:rPr>
        <w:tab/>
        <w:t>&lt;param-value&gt;1000&lt;/param-value&gt;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highlight w:val="yellow"/>
        </w:rPr>
        <w:tab/>
        <w:t>&lt;/context-param&gt;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highlight w:val="yellow"/>
        </w:rPr>
        <w:tab/>
        <w:t>&lt;context-param&gt;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highlight w:val="yellow"/>
        </w:rPr>
        <w:tab/>
      </w:r>
      <w:r w:rsidRPr="00AF3A7C">
        <w:rPr>
          <w:rFonts w:cs="Courier New"/>
          <w:b/>
          <w:color w:val="auto"/>
          <w:highlight w:val="yellow"/>
        </w:rPr>
        <w:tab/>
        <w:t>&lt;param-name&gt;c2 &lt;/param-name&gt;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highlight w:val="yellow"/>
        </w:rPr>
      </w:pPr>
      <w:r w:rsidRPr="00AF3A7C">
        <w:rPr>
          <w:rFonts w:cs="Courier New"/>
          <w:b/>
          <w:color w:val="auto"/>
          <w:highlight w:val="yellow"/>
        </w:rPr>
        <w:tab/>
      </w:r>
      <w:r w:rsidRPr="00AF3A7C">
        <w:rPr>
          <w:rFonts w:cs="Courier New"/>
          <w:b/>
          <w:color w:val="auto"/>
          <w:highlight w:val="yellow"/>
        </w:rPr>
        <w:tab/>
        <w:t>&lt;param-value&gt;200&lt;/param-value&gt;</w:t>
      </w:r>
    </w:p>
    <w:p w:rsidR="00AF3A7C" w:rsidRP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auto"/>
        </w:rPr>
      </w:pPr>
      <w:r w:rsidRPr="00AF3A7C">
        <w:rPr>
          <w:rFonts w:cs="Courier New"/>
          <w:b/>
          <w:color w:val="auto"/>
          <w:highlight w:val="yellow"/>
        </w:rPr>
        <w:tab/>
        <w:t>&lt;/context-param&gt;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r>
        <w:rPr>
          <w:rFonts w:ascii="Courier New" w:hAnsi="Courier New" w:cs="Courier New"/>
          <w:color w:val="000000"/>
        </w:rPr>
        <w:t>demo.LoginServlet</w:t>
      </w:r>
      <w:r>
        <w:rPr>
          <w:rFonts w:ascii="Courier New" w:hAnsi="Courier New" w:cs="Courier New"/>
          <w:color w:val="008080"/>
        </w:rPr>
        <w:t>&lt;/</w:t>
      </w:r>
      <w:r>
        <w:rPr>
          <w:rFonts w:ascii="Courier New" w:hAnsi="Courier New" w:cs="Courier New"/>
          <w:color w:val="3F7F7F"/>
        </w:rPr>
        <w:t>servlet-class</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servlet-name</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r>
        <w:rPr>
          <w:rFonts w:ascii="Courier New" w:hAnsi="Courier New" w:cs="Courier New"/>
          <w:color w:val="000000"/>
        </w:rPr>
        <w:t>/login</w:t>
      </w:r>
      <w:r>
        <w:rPr>
          <w:rFonts w:ascii="Courier New" w:hAnsi="Courier New" w:cs="Courier New"/>
          <w:color w:val="008080"/>
        </w:rPr>
        <w:t>&lt;/</w:t>
      </w:r>
      <w:r>
        <w:rPr>
          <w:rFonts w:ascii="Courier New" w:hAnsi="Courier New" w:cs="Courier New"/>
          <w:color w:val="3F7F7F"/>
        </w:rPr>
        <w:t>url-pattern</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servlet-mapping</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welcome-file-list</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welcome-file</w:t>
      </w:r>
      <w:r>
        <w:rPr>
          <w:rFonts w:ascii="Courier New" w:hAnsi="Courier New" w:cs="Courier New"/>
          <w:color w:val="008080"/>
        </w:rPr>
        <w:t>&gt;</w:t>
      </w:r>
      <w:r>
        <w:rPr>
          <w:rFonts w:ascii="Courier New" w:hAnsi="Courier New" w:cs="Courier New"/>
          <w:color w:val="000000"/>
        </w:rPr>
        <w:t>index.html</w:t>
      </w:r>
      <w:r>
        <w:rPr>
          <w:rFonts w:ascii="Courier New" w:hAnsi="Courier New" w:cs="Courier New"/>
          <w:color w:val="008080"/>
        </w:rPr>
        <w:t>&lt;/</w:t>
      </w:r>
      <w:r>
        <w:rPr>
          <w:rFonts w:ascii="Courier New" w:hAnsi="Courier New" w:cs="Courier New"/>
          <w:color w:val="3F7F7F"/>
        </w:rPr>
        <w:t>welcome-file</w:t>
      </w:r>
      <w:r>
        <w:rPr>
          <w:rFonts w:ascii="Courier New" w:hAnsi="Courier New" w:cs="Courier New"/>
          <w:color w:val="008080"/>
        </w:rPr>
        <w:t>&gt;</w:t>
      </w:r>
    </w:p>
    <w:p w:rsidR="00AF3A7C" w:rsidRDefault="00AF3A7C" w:rsidP="00AF3A7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welcome-file-list</w:t>
      </w:r>
      <w:r>
        <w:rPr>
          <w:rFonts w:ascii="Courier New" w:hAnsi="Courier New" w:cs="Courier New"/>
          <w:color w:val="008080"/>
        </w:rPr>
        <w:t>&gt;</w:t>
      </w:r>
    </w:p>
    <w:p w:rsidR="00680288" w:rsidRDefault="00AF3A7C" w:rsidP="00AF3A7C">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highlight w:val="lightGray"/>
        </w:rPr>
        <w:t>web-app</w:t>
      </w:r>
      <w:r>
        <w:rPr>
          <w:rFonts w:ascii="Courier New" w:hAnsi="Courier New" w:cs="Courier New"/>
          <w:color w:val="008080"/>
        </w:rPr>
        <w:t>&gt;</w:t>
      </w:r>
    </w:p>
    <w:p w:rsidR="00680288" w:rsidRDefault="00680288" w:rsidP="00680288"/>
    <w:p w:rsidR="007B0079" w:rsidRDefault="007B0079" w:rsidP="007B0079">
      <w:pPr>
        <w:pStyle w:val="Qsns"/>
      </w:pPr>
      <w:r>
        <w:t>3. how to context-params in Servlet Programe</w:t>
      </w:r>
    </w:p>
    <w:p w:rsidR="00680288" w:rsidRDefault="007B0079" w:rsidP="00680288">
      <w:r>
        <w:t>We have two methods</w:t>
      </w:r>
    </w:p>
    <w:p w:rsidR="007B0079" w:rsidRPr="007B0079" w:rsidRDefault="007B0079" w:rsidP="00731574">
      <w:pPr>
        <w:pStyle w:val="ListParagraph"/>
        <w:numPr>
          <w:ilvl w:val="0"/>
          <w:numId w:val="64"/>
        </w:numPr>
        <w:rPr>
          <w:b/>
          <w:lang w:eastAsia="en-US"/>
        </w:rPr>
      </w:pPr>
      <w:r w:rsidRPr="007B0079">
        <w:rPr>
          <w:b/>
          <w:lang w:eastAsia="en-US"/>
        </w:rPr>
        <w:t xml:space="preserve">public String </w:t>
      </w:r>
      <w:r w:rsidRPr="007B0079">
        <w:rPr>
          <w:b/>
          <w:lang w:eastAsia="en-US"/>
        </w:rPr>
        <w:tab/>
      </w:r>
      <w:r w:rsidRPr="007B0079">
        <w:rPr>
          <w:b/>
          <w:lang w:eastAsia="en-US"/>
        </w:rPr>
        <w:tab/>
      </w:r>
      <w:r w:rsidRPr="007B0079">
        <w:rPr>
          <w:b/>
          <w:color w:val="0070C0"/>
          <w:lang w:eastAsia="en-US"/>
        </w:rPr>
        <w:t>getInitParameter(“param name”);</w:t>
      </w:r>
    </w:p>
    <w:p w:rsidR="007B0079" w:rsidRPr="007B0079" w:rsidRDefault="007B0079" w:rsidP="00731574">
      <w:pPr>
        <w:pStyle w:val="ListParagraph"/>
        <w:numPr>
          <w:ilvl w:val="0"/>
          <w:numId w:val="64"/>
        </w:numPr>
        <w:rPr>
          <w:b/>
          <w:lang w:eastAsia="en-US"/>
        </w:rPr>
      </w:pPr>
      <w:r w:rsidRPr="007B0079">
        <w:rPr>
          <w:b/>
          <w:lang w:eastAsia="en-US"/>
        </w:rPr>
        <w:t xml:space="preserve">public Enumeration </w:t>
      </w:r>
      <w:r w:rsidRPr="007B0079">
        <w:rPr>
          <w:b/>
          <w:lang w:eastAsia="en-US"/>
        </w:rPr>
        <w:tab/>
      </w:r>
      <w:r w:rsidRPr="007B0079">
        <w:rPr>
          <w:b/>
          <w:color w:val="0070C0"/>
          <w:lang w:eastAsia="en-US"/>
        </w:rPr>
        <w:t>getInitParameterNames();</w:t>
      </w:r>
    </w:p>
    <w:p w:rsidR="007B0079" w:rsidRDefault="007B0079" w:rsidP="00680288"/>
    <w:p w:rsidR="00680288" w:rsidRDefault="00680288" w:rsidP="00680288"/>
    <w:p w:rsidR="007B0079" w:rsidRDefault="007B0079" w:rsidP="00680288"/>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LoginServlet</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lastRenderedPageBreak/>
        <w:tab/>
      </w:r>
      <w:r>
        <w:rPr>
          <w:rFonts w:ascii="Courier New" w:hAnsi="Courier New" w:cs="Courier New"/>
          <w:b/>
          <w:bCs/>
          <w:color w:val="7F0055"/>
        </w:rPr>
        <w:t>protected</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ServletConfig </w:t>
      </w:r>
      <w:r>
        <w:rPr>
          <w:rFonts w:ascii="Courier New" w:hAnsi="Courier New" w:cs="Courier New"/>
          <w:color w:val="6A3E3E"/>
        </w:rPr>
        <w:t>cfg</w:t>
      </w:r>
      <w:r>
        <w:rPr>
          <w:rFonts w:ascii="Courier New" w:hAnsi="Courier New" w:cs="Courier New"/>
          <w:color w:val="000000"/>
        </w:rPr>
        <w:t xml:space="preserve"> = getServletConfig();</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ServletContext </w:t>
      </w:r>
      <w:r>
        <w:rPr>
          <w:rFonts w:ascii="Courier New" w:hAnsi="Courier New" w:cs="Courier New"/>
          <w:color w:val="6A3E3E"/>
        </w:rPr>
        <w:t>context</w:t>
      </w:r>
      <w:r>
        <w:rPr>
          <w:rFonts w:ascii="Courier New" w:hAnsi="Courier New" w:cs="Courier New"/>
          <w:color w:val="000000"/>
        </w:rPr>
        <w:t xml:space="preserve"> = </w:t>
      </w:r>
      <w:r>
        <w:rPr>
          <w:rFonts w:ascii="Courier New" w:hAnsi="Courier New" w:cs="Courier New"/>
          <w:color w:val="6A3E3E"/>
        </w:rPr>
        <w:t>cfg</w:t>
      </w:r>
      <w:r>
        <w:rPr>
          <w:rFonts w:ascii="Courier New" w:hAnsi="Courier New" w:cs="Courier New"/>
          <w:color w:val="000000"/>
        </w:rPr>
        <w:t>.getServletContext();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"&lt;h3&gt; 1. Using getInitParameter()"</w:t>
      </w:r>
      <w:r>
        <w:rPr>
          <w:rFonts w:ascii="Courier New" w:hAnsi="Courier New" w:cs="Courier New"/>
          <w:color w:val="000000"/>
        </w:rPr>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"&lt;br&gt; s1 : "</w:t>
      </w:r>
      <w:r>
        <w:rPr>
          <w:rFonts w:ascii="Courier New" w:hAnsi="Courier New" w:cs="Courier New"/>
          <w:color w:val="000000"/>
        </w:rPr>
        <w:t xml:space="preserve"> + </w:t>
      </w:r>
      <w:r>
        <w:rPr>
          <w:rFonts w:ascii="Courier New" w:hAnsi="Courier New" w:cs="Courier New"/>
          <w:color w:val="6A3E3E"/>
        </w:rPr>
        <w:t>context</w:t>
      </w:r>
      <w:r>
        <w:rPr>
          <w:rFonts w:ascii="Courier New" w:hAnsi="Courier New" w:cs="Courier New"/>
          <w:color w:val="000000"/>
        </w:rPr>
        <w:t>.getInitParameter(</w:t>
      </w:r>
      <w:r>
        <w:rPr>
          <w:rFonts w:ascii="Courier New" w:hAnsi="Courier New" w:cs="Courier New"/>
          <w:color w:val="2A00FF"/>
        </w:rPr>
        <w:t>"c1"</w:t>
      </w:r>
      <w:r>
        <w:rPr>
          <w:rFonts w:ascii="Courier New" w:hAnsi="Courier New" w:cs="Courier New"/>
          <w:color w:val="000000"/>
        </w:rPr>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"&lt;br&gt; s2 : "</w:t>
      </w:r>
      <w:r>
        <w:rPr>
          <w:rFonts w:ascii="Courier New" w:hAnsi="Courier New" w:cs="Courier New"/>
          <w:color w:val="000000"/>
        </w:rPr>
        <w:t xml:space="preserve"> + </w:t>
      </w:r>
      <w:r>
        <w:rPr>
          <w:rFonts w:ascii="Courier New" w:hAnsi="Courier New" w:cs="Courier New"/>
          <w:color w:val="6A3E3E"/>
        </w:rPr>
        <w:t>context</w:t>
      </w:r>
      <w:r>
        <w:rPr>
          <w:rFonts w:ascii="Courier New" w:hAnsi="Courier New" w:cs="Courier New"/>
          <w:color w:val="000000"/>
        </w:rPr>
        <w:t>.getInitParameter(</w:t>
      </w:r>
      <w:r>
        <w:rPr>
          <w:rFonts w:ascii="Courier New" w:hAnsi="Courier New" w:cs="Courier New"/>
          <w:color w:val="2A00FF"/>
        </w:rPr>
        <w:t>"c2"</w:t>
      </w:r>
      <w:r>
        <w:rPr>
          <w:rFonts w:ascii="Courier New" w:hAnsi="Courier New" w:cs="Courier New"/>
          <w:color w:val="000000"/>
        </w:rPr>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"&lt;br&gt;&lt;br&gt;  2. Using getInitParameterNames()"</w:t>
      </w:r>
      <w:r>
        <w:rPr>
          <w:rFonts w:ascii="Courier New" w:hAnsi="Courier New" w:cs="Courier New"/>
          <w:color w:val="000000"/>
        </w:rPr>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u w:val="single"/>
        </w:rPr>
        <w:t>Enumeration</w:t>
      </w:r>
      <w:r>
        <w:rPr>
          <w:rFonts w:ascii="Courier New" w:hAnsi="Courier New" w:cs="Courier New"/>
          <w:color w:val="000000"/>
        </w:rPr>
        <w:t xml:space="preserve"> </w:t>
      </w:r>
      <w:r>
        <w:rPr>
          <w:rFonts w:ascii="Courier New" w:hAnsi="Courier New" w:cs="Courier New"/>
          <w:color w:val="6A3E3E"/>
        </w:rPr>
        <w:t>e</w:t>
      </w:r>
      <w:r>
        <w:rPr>
          <w:rFonts w:ascii="Courier New" w:hAnsi="Courier New" w:cs="Courier New"/>
          <w:color w:val="000000"/>
        </w:rPr>
        <w:t xml:space="preserve"> = </w:t>
      </w:r>
      <w:r>
        <w:rPr>
          <w:rFonts w:ascii="Courier New" w:hAnsi="Courier New" w:cs="Courier New"/>
          <w:color w:val="6A3E3E"/>
        </w:rPr>
        <w:t>context</w:t>
      </w:r>
      <w:r>
        <w:rPr>
          <w:rFonts w:ascii="Courier New" w:hAnsi="Courier New" w:cs="Courier New"/>
          <w:color w:val="000000"/>
        </w:rPr>
        <w:t>.getInitParameterNames();</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while</w:t>
      </w:r>
      <w:r>
        <w:rPr>
          <w:rFonts w:ascii="Courier New" w:hAnsi="Courier New" w:cs="Courier New"/>
          <w:color w:val="000000"/>
        </w:rPr>
        <w:t xml:space="preserve"> (</w:t>
      </w:r>
      <w:r>
        <w:rPr>
          <w:rFonts w:ascii="Courier New" w:hAnsi="Courier New" w:cs="Courier New"/>
          <w:color w:val="6A3E3E"/>
        </w:rPr>
        <w:t>e</w:t>
      </w:r>
      <w:r>
        <w:rPr>
          <w:rFonts w:ascii="Courier New" w:hAnsi="Courier New" w:cs="Courier New"/>
          <w:color w:val="000000"/>
        </w:rPr>
        <w:t>.hasMoreElements()) {</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s</w:t>
      </w:r>
      <w:r>
        <w:rPr>
          <w:rFonts w:ascii="Courier New" w:hAnsi="Courier New" w:cs="Courier New"/>
          <w:color w:val="000000"/>
        </w:rPr>
        <w:t xml:space="preserve"> = (String) </w:t>
      </w:r>
      <w:r>
        <w:rPr>
          <w:rFonts w:ascii="Courier New" w:hAnsi="Courier New" w:cs="Courier New"/>
          <w:color w:val="6A3E3E"/>
        </w:rPr>
        <w:t>e</w:t>
      </w:r>
      <w:r>
        <w:rPr>
          <w:rFonts w:ascii="Courier New" w:hAnsi="Courier New" w:cs="Courier New"/>
          <w:color w:val="000000"/>
        </w:rPr>
        <w:t>.nextElement();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"&lt;br&gt;"</w:t>
      </w:r>
      <w:r>
        <w:rPr>
          <w:rFonts w:ascii="Courier New" w:hAnsi="Courier New" w:cs="Courier New"/>
          <w:color w:val="000000"/>
        </w:rPr>
        <w:t xml:space="preserve"> + </w:t>
      </w:r>
      <w:r>
        <w:rPr>
          <w:rFonts w:ascii="Courier New" w:hAnsi="Courier New" w:cs="Courier New"/>
          <w:color w:val="6A3E3E"/>
        </w:rPr>
        <w:t>s</w:t>
      </w:r>
      <w:r>
        <w:rPr>
          <w:rFonts w:ascii="Courier New" w:hAnsi="Courier New" w:cs="Courier New"/>
          <w:color w:val="000000"/>
        </w:rPr>
        <w:t xml:space="preserve"> + </w:t>
      </w:r>
      <w:r>
        <w:rPr>
          <w:rFonts w:ascii="Courier New" w:hAnsi="Courier New" w:cs="Courier New"/>
          <w:color w:val="2A00FF"/>
        </w:rPr>
        <w:t>"\t : "</w:t>
      </w:r>
      <w:r>
        <w:rPr>
          <w:rFonts w:ascii="Courier New" w:hAnsi="Courier New" w:cs="Courier New"/>
          <w:color w:val="000000"/>
        </w:rPr>
        <w:t xml:space="preserve"> + </w:t>
      </w:r>
      <w:r>
        <w:rPr>
          <w:rFonts w:ascii="Courier New" w:hAnsi="Courier New" w:cs="Courier New"/>
          <w:color w:val="6A3E3E"/>
        </w:rPr>
        <w:t>context</w:t>
      </w:r>
      <w:r>
        <w:rPr>
          <w:rFonts w:ascii="Courier New" w:hAnsi="Courier New" w:cs="Courier New"/>
          <w:color w:val="000000"/>
        </w:rPr>
        <w:t>.getInitParameter(</w:t>
      </w:r>
      <w:r>
        <w:rPr>
          <w:rFonts w:ascii="Courier New" w:hAnsi="Courier New" w:cs="Courier New"/>
          <w:color w:val="6A3E3E"/>
        </w:rPr>
        <w:t>s</w:t>
      </w:r>
      <w:r>
        <w:rPr>
          <w:rFonts w:ascii="Courier New" w:hAnsi="Courier New" w:cs="Courier New"/>
          <w:color w:val="000000"/>
        </w:rPr>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7B0079" w:rsidRDefault="007B0079" w:rsidP="007B007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7B0079" w:rsidRDefault="007B0079" w:rsidP="007B0079">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680288" w:rsidRDefault="00530CBF" w:rsidP="00680288">
      <w:r>
        <w:rPr>
          <w:noProof/>
          <w:lang w:eastAsia="en-US"/>
        </w:rPr>
        <w:drawing>
          <wp:inline distT="0" distB="0" distL="0" distR="0" wp14:anchorId="2FAED13D" wp14:editId="609DED52">
            <wp:extent cx="2813290" cy="154500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23438" cy="1550577"/>
                    </a:xfrm>
                    <a:prstGeom prst="rect">
                      <a:avLst/>
                    </a:prstGeom>
                  </pic:spPr>
                </pic:pic>
              </a:graphicData>
            </a:graphic>
          </wp:inline>
        </w:drawing>
      </w:r>
    </w:p>
    <w:p w:rsidR="00530CBF" w:rsidRDefault="00D01984" w:rsidP="00CC778A">
      <w:r w:rsidRPr="00D01984">
        <w:rPr>
          <w:noProof/>
          <w:lang w:eastAsia="en-US"/>
        </w:rPr>
        <w:drawing>
          <wp:inline distT="0" distB="0" distL="0" distR="0" wp14:anchorId="25A64CAA" wp14:editId="77D7E27B">
            <wp:extent cx="6630025" cy="2605178"/>
            <wp:effectExtent l="0" t="0" r="0" b="5080"/>
            <wp:docPr id="50" name="Picture 50" descr="D:\Books\SERVLETS\PICS\16.ServleConfg - ServleContxt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ooks\SERVLETS\PICS\16.ServleConfg - ServleContxt - Copy.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53190" cy="2614280"/>
                    </a:xfrm>
                    <a:prstGeom prst="rect">
                      <a:avLst/>
                    </a:prstGeom>
                    <a:noFill/>
                    <a:ln>
                      <a:noFill/>
                    </a:ln>
                  </pic:spPr>
                </pic:pic>
              </a:graphicData>
            </a:graphic>
          </wp:inline>
        </w:drawing>
      </w:r>
    </w:p>
    <w:p w:rsidR="00530CBF" w:rsidRDefault="00530CBF" w:rsidP="00680288"/>
    <w:p w:rsidR="00530CBF" w:rsidRDefault="00530CBF" w:rsidP="00680288"/>
    <w:p w:rsidR="00530CBF" w:rsidRDefault="00530CBF" w:rsidP="00680288"/>
    <w:p w:rsidR="0070298C" w:rsidRDefault="00ED0E13" w:rsidP="0070298C">
      <w:pPr>
        <w:pStyle w:val="Heading2"/>
      </w:pPr>
      <w:bookmarkStart w:id="45" w:name="_Toc4274726"/>
      <w:r>
        <w:lastRenderedPageBreak/>
        <w:t>3.7</w:t>
      </w:r>
      <w:r w:rsidR="0070298C">
        <w:t xml:space="preserve"> ServletChaining</w:t>
      </w:r>
      <w:bookmarkEnd w:id="45"/>
    </w:p>
    <w:p w:rsidR="0070298C" w:rsidRDefault="0045713C" w:rsidP="001B5BA5">
      <w:pPr>
        <w:spacing w:after="0"/>
      </w:pPr>
      <w:r>
        <w:t>Servlet chaining is used to achive Communication beween servlets</w:t>
      </w:r>
      <w:r w:rsidR="00192223">
        <w:t xml:space="preserve">. To perform this we have to use RequestDisptcher inferface </w:t>
      </w:r>
      <w:r w:rsidR="001B5BA5">
        <w:t>.following are the possible ways to achive ServletChaining</w:t>
      </w:r>
    </w:p>
    <w:p w:rsidR="001B5BA5" w:rsidRPr="001B5BA5" w:rsidRDefault="001B5BA5" w:rsidP="00731574">
      <w:pPr>
        <w:pStyle w:val="ListParagraph"/>
        <w:numPr>
          <w:ilvl w:val="0"/>
          <w:numId w:val="68"/>
        </w:numPr>
        <w:spacing w:after="0"/>
        <w:rPr>
          <w:b/>
          <w:color w:val="0070C0"/>
        </w:rPr>
      </w:pPr>
      <w:r w:rsidRPr="001B5BA5">
        <w:rPr>
          <w:b/>
          <w:color w:val="0070C0"/>
        </w:rPr>
        <w:t>rd. forward(req, res)</w:t>
      </w:r>
    </w:p>
    <w:p w:rsidR="001B5BA5" w:rsidRPr="001B5BA5" w:rsidRDefault="001B5BA5" w:rsidP="00731574">
      <w:pPr>
        <w:pStyle w:val="ListParagraph"/>
        <w:numPr>
          <w:ilvl w:val="0"/>
          <w:numId w:val="68"/>
        </w:numPr>
        <w:spacing w:after="0"/>
        <w:rPr>
          <w:b/>
          <w:color w:val="0070C0"/>
        </w:rPr>
      </w:pPr>
      <w:r w:rsidRPr="001B5BA5">
        <w:rPr>
          <w:b/>
          <w:color w:val="0070C0"/>
        </w:rPr>
        <w:t>rd. include (req, res)</w:t>
      </w:r>
    </w:p>
    <w:p w:rsidR="001B5BA5" w:rsidRDefault="001B5BA5" w:rsidP="00731574">
      <w:pPr>
        <w:pStyle w:val="ListParagraph"/>
        <w:numPr>
          <w:ilvl w:val="0"/>
          <w:numId w:val="68"/>
        </w:numPr>
        <w:spacing w:after="0"/>
        <w:rPr>
          <w:b/>
          <w:color w:val="0070C0"/>
        </w:rPr>
      </w:pPr>
      <w:r w:rsidRPr="001B5BA5">
        <w:rPr>
          <w:b/>
          <w:color w:val="0070C0"/>
        </w:rPr>
        <w:t>res.sendRedirect(/url)</w:t>
      </w:r>
    </w:p>
    <w:p w:rsidR="001B5BA5" w:rsidRPr="001B5BA5" w:rsidRDefault="001B5BA5" w:rsidP="001B5BA5">
      <w:pPr>
        <w:pStyle w:val="ListParagraph"/>
        <w:spacing w:after="0"/>
        <w:rPr>
          <w:b/>
          <w:color w:val="0070C0"/>
        </w:rPr>
      </w:pPr>
    </w:p>
    <w:p w:rsidR="00192223" w:rsidRPr="00192223" w:rsidRDefault="00192223" w:rsidP="001B5BA5">
      <w:pPr>
        <w:spacing w:after="0"/>
        <w:rPr>
          <w:b/>
          <w:u w:val="single"/>
        </w:rPr>
      </w:pPr>
      <w:r w:rsidRPr="00192223">
        <w:rPr>
          <w:b/>
          <w:u w:val="single"/>
        </w:rPr>
        <w:t>RequestDisptcher</w:t>
      </w:r>
      <w:r>
        <w:rPr>
          <w:b/>
          <w:u w:val="single"/>
        </w:rPr>
        <w:t xml:space="preserve"> Interface</w:t>
      </w:r>
    </w:p>
    <w:p w:rsidR="0045713C" w:rsidRDefault="00192223" w:rsidP="001B5BA5">
      <w:pPr>
        <w:spacing w:after="0"/>
      </w:pPr>
      <w:r w:rsidRPr="00192223">
        <w:t>The RequestDispatcher interface provides the facility of dispatching the request to another resource it may be html, servlet or jsp</w:t>
      </w:r>
      <w:r>
        <w:t>. We have 2 main methods in this RequestDisptcher</w:t>
      </w:r>
    </w:p>
    <w:p w:rsidR="001B5BA5" w:rsidRDefault="001B5BA5" w:rsidP="001B5BA5">
      <w:pPr>
        <w:spacing w:after="0"/>
      </w:pPr>
    </w:p>
    <w:p w:rsidR="00192223" w:rsidRPr="00192223" w:rsidRDefault="00192223" w:rsidP="00731574">
      <w:pPr>
        <w:pStyle w:val="ListParagraph"/>
        <w:numPr>
          <w:ilvl w:val="0"/>
          <w:numId w:val="65"/>
        </w:numPr>
        <w:rPr>
          <w:b/>
        </w:rPr>
      </w:pPr>
      <w:r w:rsidRPr="00192223">
        <w:rPr>
          <w:b/>
        </w:rPr>
        <w:t xml:space="preserve">public void </w:t>
      </w:r>
      <w:r w:rsidRPr="00192223">
        <w:rPr>
          <w:b/>
          <w:color w:val="0070C0"/>
        </w:rPr>
        <w:t xml:space="preserve">forward(ServletRequest req,ServletResponse res) </w:t>
      </w:r>
    </w:p>
    <w:p w:rsidR="00192223" w:rsidRPr="001B5BA5" w:rsidRDefault="00192223" w:rsidP="00731574">
      <w:pPr>
        <w:pStyle w:val="ListParagraph"/>
        <w:numPr>
          <w:ilvl w:val="0"/>
          <w:numId w:val="65"/>
        </w:numPr>
        <w:rPr>
          <w:b/>
        </w:rPr>
      </w:pPr>
      <w:r w:rsidRPr="00192223">
        <w:rPr>
          <w:b/>
        </w:rPr>
        <w:t xml:space="preserve">public void </w:t>
      </w:r>
      <w:r w:rsidRPr="00192223">
        <w:rPr>
          <w:b/>
          <w:color w:val="0070C0"/>
        </w:rPr>
        <w:t>include</w:t>
      </w:r>
      <w:r>
        <w:rPr>
          <w:b/>
          <w:color w:val="0070C0"/>
        </w:rPr>
        <w:t xml:space="preserve"> </w:t>
      </w:r>
      <w:r w:rsidRPr="00192223">
        <w:rPr>
          <w:b/>
          <w:color w:val="0070C0"/>
        </w:rPr>
        <w:t xml:space="preserve">(ServletRequest req,ServletResponse res) </w:t>
      </w:r>
    </w:p>
    <w:p w:rsidR="001B5BA5" w:rsidRPr="00192223" w:rsidRDefault="001B5BA5" w:rsidP="001B5BA5">
      <w:pPr>
        <w:pStyle w:val="ListParagraph"/>
        <w:rPr>
          <w:b/>
        </w:rPr>
      </w:pPr>
    </w:p>
    <w:p w:rsidR="004B6A21" w:rsidRDefault="004B6A21" w:rsidP="001B5BA5">
      <w:pPr>
        <w:pStyle w:val="Qsns"/>
        <w:spacing w:after="0"/>
      </w:pPr>
      <w:r>
        <w:t xml:space="preserve">1. </w:t>
      </w:r>
      <w:r w:rsidR="00045B19">
        <w:t>How</w:t>
      </w:r>
      <w:r>
        <w:t xml:space="preserve"> to get </w:t>
      </w:r>
      <w:r w:rsidRPr="004B6A21">
        <w:t xml:space="preserve">RequestDisptcher </w:t>
      </w:r>
      <w:r>
        <w:t>Object</w:t>
      </w:r>
    </w:p>
    <w:p w:rsidR="0070298C" w:rsidRDefault="004B6A21" w:rsidP="0070298C">
      <w:r>
        <w:t xml:space="preserve">We have 3 ways to get </w:t>
      </w:r>
      <w:r w:rsidRPr="004B6A21">
        <w:t>RequestDisptcher</w:t>
      </w:r>
      <w:r>
        <w:t xml:space="preserve"> object</w:t>
      </w:r>
    </w:p>
    <w:p w:rsidR="00887433" w:rsidRPr="00887433" w:rsidRDefault="00887433" w:rsidP="00731574">
      <w:pPr>
        <w:pStyle w:val="ListParagraph"/>
        <w:numPr>
          <w:ilvl w:val="0"/>
          <w:numId w:val="66"/>
        </w:numPr>
        <w:spacing w:after="0"/>
        <w:rPr>
          <w:b/>
        </w:rPr>
      </w:pPr>
      <w:r w:rsidRPr="00887433">
        <w:rPr>
          <w:b/>
        </w:rPr>
        <w:t>using Request object</w:t>
      </w:r>
    </w:p>
    <w:p w:rsidR="00887433" w:rsidRDefault="00887433" w:rsidP="00887433">
      <w:pPr>
        <w:pStyle w:val="Output"/>
        <w:ind w:left="720"/>
        <w:rPr>
          <w:sz w:val="20"/>
          <w:bdr w:val="none" w:sz="0" w:space="0" w:color="auto" w:frame="1"/>
          <w:lang w:eastAsia="en-US"/>
        </w:rPr>
      </w:pPr>
      <w:r w:rsidRPr="00887433">
        <w:rPr>
          <w:sz w:val="20"/>
          <w:bdr w:val="none" w:sz="0" w:space="0" w:color="auto" w:frame="1"/>
          <w:lang w:eastAsia="en-US"/>
        </w:rPr>
        <w:t>RequestDispatcher rd</w:t>
      </w:r>
      <w:r>
        <w:rPr>
          <w:sz w:val="20"/>
          <w:bdr w:val="none" w:sz="0" w:space="0" w:color="auto" w:frame="1"/>
          <w:lang w:eastAsia="en-US"/>
        </w:rPr>
        <w:t xml:space="preserve">  </w:t>
      </w:r>
      <w:r w:rsidRPr="00887433">
        <w:rPr>
          <w:sz w:val="20"/>
          <w:bdr w:val="none" w:sz="0" w:space="0" w:color="auto" w:frame="1"/>
          <w:lang w:eastAsia="en-US"/>
        </w:rPr>
        <w:t>=</w:t>
      </w:r>
      <w:r>
        <w:rPr>
          <w:sz w:val="20"/>
          <w:bdr w:val="none" w:sz="0" w:space="0" w:color="auto" w:frame="1"/>
          <w:lang w:eastAsia="en-US"/>
        </w:rPr>
        <w:t xml:space="preserve">  </w:t>
      </w:r>
      <w:r w:rsidRPr="00887433">
        <w:rPr>
          <w:sz w:val="20"/>
          <w:bdr w:val="none" w:sz="0" w:space="0" w:color="auto" w:frame="1"/>
          <w:lang w:eastAsia="en-US"/>
        </w:rPr>
        <w:t>request.getRequestDispatcher(</w:t>
      </w:r>
      <w:r w:rsidRPr="00887433">
        <w:rPr>
          <w:color w:val="0000FF"/>
          <w:sz w:val="20"/>
          <w:bdr w:val="none" w:sz="0" w:space="0" w:color="auto" w:frame="1"/>
          <w:lang w:eastAsia="en-US"/>
        </w:rPr>
        <w:t>"/url</w:t>
      </w:r>
      <w:r w:rsidR="00020BE5">
        <w:rPr>
          <w:color w:val="0000FF"/>
          <w:sz w:val="20"/>
          <w:bdr w:val="none" w:sz="0" w:space="0" w:color="auto" w:frame="1"/>
          <w:lang w:eastAsia="en-US"/>
        </w:rPr>
        <w:t xml:space="preserve"> or servletname</w:t>
      </w:r>
      <w:r w:rsidRPr="00887433">
        <w:rPr>
          <w:color w:val="0000FF"/>
          <w:sz w:val="20"/>
          <w:bdr w:val="none" w:sz="0" w:space="0" w:color="auto" w:frame="1"/>
          <w:lang w:eastAsia="en-US"/>
        </w:rPr>
        <w:t>"</w:t>
      </w:r>
      <w:r w:rsidRPr="00887433">
        <w:rPr>
          <w:sz w:val="20"/>
          <w:bdr w:val="none" w:sz="0" w:space="0" w:color="auto" w:frame="1"/>
          <w:lang w:eastAsia="en-US"/>
        </w:rPr>
        <w:t>); </w:t>
      </w:r>
    </w:p>
    <w:p w:rsidR="00887433" w:rsidRDefault="00887433" w:rsidP="00887433">
      <w:pPr>
        <w:pStyle w:val="Output"/>
        <w:ind w:left="720"/>
        <w:rPr>
          <w:sz w:val="20"/>
          <w:bdr w:val="none" w:sz="0" w:space="0" w:color="auto" w:frame="1"/>
          <w:lang w:eastAsia="en-US"/>
        </w:rPr>
      </w:pPr>
      <w:r>
        <w:rPr>
          <w:sz w:val="20"/>
          <w:bdr w:val="none" w:sz="0" w:space="0" w:color="auto" w:frame="1"/>
          <w:lang w:eastAsia="en-US"/>
        </w:rPr>
        <w:tab/>
        <w:t>rd.forward(req, res);</w:t>
      </w:r>
      <w:r w:rsidRPr="00887433">
        <w:rPr>
          <w:sz w:val="20"/>
          <w:bdr w:val="none" w:sz="0" w:space="0" w:color="auto" w:frame="1"/>
          <w:lang w:eastAsia="en-US"/>
        </w:rPr>
        <w:t> </w:t>
      </w:r>
    </w:p>
    <w:p w:rsidR="00887433" w:rsidRPr="00887433" w:rsidRDefault="00887433" w:rsidP="00887433">
      <w:pPr>
        <w:pStyle w:val="Output"/>
        <w:ind w:left="720" w:firstLine="720"/>
        <w:rPr>
          <w:sz w:val="20"/>
          <w:lang w:eastAsia="en-US"/>
        </w:rPr>
      </w:pPr>
      <w:r>
        <w:rPr>
          <w:sz w:val="20"/>
          <w:bdr w:val="none" w:sz="0" w:space="0" w:color="auto" w:frame="1"/>
          <w:lang w:eastAsia="en-US"/>
        </w:rPr>
        <w:t>rd.include(req, res);</w:t>
      </w:r>
      <w:r w:rsidRPr="00887433">
        <w:rPr>
          <w:sz w:val="20"/>
          <w:bdr w:val="none" w:sz="0" w:space="0" w:color="auto" w:frame="1"/>
          <w:lang w:eastAsia="en-US"/>
        </w:rPr>
        <w:t> </w:t>
      </w:r>
    </w:p>
    <w:p w:rsidR="00887433" w:rsidRPr="0084380F" w:rsidRDefault="0084380F" w:rsidP="0070298C">
      <w:pPr>
        <w:rPr>
          <w:sz w:val="18"/>
        </w:rPr>
      </w:pPr>
      <w:r w:rsidRPr="0084380F">
        <w:rPr>
          <w:sz w:val="18"/>
        </w:rPr>
        <w:t xml:space="preserve">If we use </w:t>
      </w:r>
      <w:r w:rsidRPr="0084380F">
        <w:rPr>
          <w:b/>
          <w:sz w:val="18"/>
        </w:rPr>
        <w:t>request</w:t>
      </w:r>
      <w:r w:rsidRPr="0084380F">
        <w:rPr>
          <w:sz w:val="18"/>
        </w:rPr>
        <w:t xml:space="preserve"> object, the</w:t>
      </w:r>
      <w:r w:rsidR="00484BC9" w:rsidRPr="0084380F">
        <w:rPr>
          <w:sz w:val="18"/>
        </w:rPr>
        <w:t xml:space="preserve"> </w:t>
      </w:r>
      <w:r w:rsidRPr="0084380F">
        <w:rPr>
          <w:sz w:val="18"/>
        </w:rPr>
        <w:t xml:space="preserve">webresource programs </w:t>
      </w:r>
      <w:r w:rsidRPr="0084380F">
        <w:rPr>
          <w:b/>
          <w:sz w:val="18"/>
        </w:rPr>
        <w:t>are must be</w:t>
      </w:r>
      <w:r w:rsidR="00484BC9" w:rsidRPr="0084380F">
        <w:rPr>
          <w:sz w:val="18"/>
        </w:rPr>
        <w:t xml:space="preserve"> in </w:t>
      </w:r>
      <w:r w:rsidR="00484BC9" w:rsidRPr="0084380F">
        <w:rPr>
          <w:b/>
          <w:sz w:val="18"/>
        </w:rPr>
        <w:t>same web application</w:t>
      </w:r>
    </w:p>
    <w:p w:rsidR="00FD2F78" w:rsidRPr="0008542B" w:rsidRDefault="00FD2F78" w:rsidP="00731574">
      <w:pPr>
        <w:pStyle w:val="ListParagraph"/>
        <w:numPr>
          <w:ilvl w:val="0"/>
          <w:numId w:val="66"/>
        </w:numPr>
        <w:spacing w:after="0"/>
        <w:rPr>
          <w:b/>
          <w:sz w:val="16"/>
        </w:rPr>
      </w:pPr>
      <w:r w:rsidRPr="00887433">
        <w:rPr>
          <w:b/>
        </w:rPr>
        <w:t xml:space="preserve">using </w:t>
      </w:r>
      <w:r>
        <w:rPr>
          <w:b/>
        </w:rPr>
        <w:t>ServletContext</w:t>
      </w:r>
      <w:r w:rsidRPr="00887433">
        <w:rPr>
          <w:b/>
        </w:rPr>
        <w:t xml:space="preserve"> object</w:t>
      </w:r>
      <w:r>
        <w:rPr>
          <w:b/>
        </w:rPr>
        <w:t xml:space="preserve"> with </w:t>
      </w:r>
      <w:r w:rsidRPr="002F1280">
        <w:rPr>
          <w:b/>
          <w:sz w:val="16"/>
          <w:highlight w:val="yellow"/>
          <w:bdr w:val="none" w:sz="0" w:space="0" w:color="auto" w:frame="1"/>
          <w:lang w:eastAsia="en-US"/>
        </w:rPr>
        <w:t>getRequestDispatcher(“url”)</w:t>
      </w:r>
      <w:r w:rsidRPr="0008542B">
        <w:rPr>
          <w:b/>
          <w:sz w:val="16"/>
          <w:bdr w:val="none" w:sz="0" w:space="0" w:color="auto" w:frame="1"/>
          <w:lang w:eastAsia="en-US"/>
        </w:rPr>
        <w:t xml:space="preserve"> method</w:t>
      </w:r>
    </w:p>
    <w:p w:rsidR="00FD2F78" w:rsidRDefault="00FD2F78" w:rsidP="00FD2F78">
      <w:pPr>
        <w:pStyle w:val="Output"/>
        <w:ind w:left="720"/>
        <w:rPr>
          <w:sz w:val="20"/>
          <w:bdr w:val="none" w:sz="0" w:space="0" w:color="auto" w:frame="1"/>
          <w:lang w:eastAsia="en-US"/>
        </w:rPr>
      </w:pPr>
      <w:r w:rsidRPr="00887433">
        <w:rPr>
          <w:sz w:val="20"/>
          <w:bdr w:val="none" w:sz="0" w:space="0" w:color="auto" w:frame="1"/>
          <w:lang w:eastAsia="en-US"/>
        </w:rPr>
        <w:t>RequestDispatcher rd</w:t>
      </w:r>
      <w:r>
        <w:rPr>
          <w:sz w:val="20"/>
          <w:bdr w:val="none" w:sz="0" w:space="0" w:color="auto" w:frame="1"/>
          <w:lang w:eastAsia="en-US"/>
        </w:rPr>
        <w:t xml:space="preserve">  </w:t>
      </w:r>
      <w:r w:rsidRPr="00887433">
        <w:rPr>
          <w:sz w:val="20"/>
          <w:bdr w:val="none" w:sz="0" w:space="0" w:color="auto" w:frame="1"/>
          <w:lang w:eastAsia="en-US"/>
        </w:rPr>
        <w:t>=</w:t>
      </w:r>
      <w:r w:rsidR="00020BE5">
        <w:rPr>
          <w:sz w:val="20"/>
          <w:bdr w:val="none" w:sz="0" w:space="0" w:color="auto" w:frame="1"/>
          <w:lang w:eastAsia="en-US"/>
        </w:rPr>
        <w:t xml:space="preserve">  </w:t>
      </w:r>
      <w:r>
        <w:rPr>
          <w:sz w:val="20"/>
          <w:bdr w:val="none" w:sz="0" w:space="0" w:color="auto" w:frame="1"/>
          <w:lang w:eastAsia="en-US"/>
        </w:rPr>
        <w:t>context</w:t>
      </w:r>
      <w:r w:rsidRPr="00887433">
        <w:rPr>
          <w:sz w:val="20"/>
          <w:bdr w:val="none" w:sz="0" w:space="0" w:color="auto" w:frame="1"/>
          <w:lang w:eastAsia="en-US"/>
        </w:rPr>
        <w:t>.getRequestDispatcher(</w:t>
      </w:r>
      <w:r w:rsidRPr="00887433">
        <w:rPr>
          <w:color w:val="0000FF"/>
          <w:sz w:val="20"/>
          <w:bdr w:val="none" w:sz="0" w:space="0" w:color="auto" w:frame="1"/>
          <w:lang w:eastAsia="en-US"/>
        </w:rPr>
        <w:t>"/url</w:t>
      </w:r>
      <w:r w:rsidR="00020BE5" w:rsidRPr="00020BE5">
        <w:t xml:space="preserve"> </w:t>
      </w:r>
      <w:r w:rsidR="00020BE5">
        <w:rPr>
          <w:color w:val="0000FF"/>
          <w:sz w:val="20"/>
          <w:bdr w:val="none" w:sz="0" w:space="0" w:color="auto" w:frame="1"/>
          <w:lang w:eastAsia="en-US"/>
        </w:rPr>
        <w:t xml:space="preserve">or </w:t>
      </w:r>
      <w:r w:rsidR="00020BE5" w:rsidRPr="00020BE5">
        <w:rPr>
          <w:color w:val="0000FF"/>
          <w:sz w:val="20"/>
          <w:bdr w:val="none" w:sz="0" w:space="0" w:color="auto" w:frame="1"/>
          <w:lang w:eastAsia="en-US"/>
        </w:rPr>
        <w:t>servletname</w:t>
      </w:r>
      <w:r w:rsidRPr="00887433">
        <w:rPr>
          <w:color w:val="0000FF"/>
          <w:sz w:val="20"/>
          <w:bdr w:val="none" w:sz="0" w:space="0" w:color="auto" w:frame="1"/>
          <w:lang w:eastAsia="en-US"/>
        </w:rPr>
        <w:t>"</w:t>
      </w:r>
      <w:r w:rsidRPr="00887433">
        <w:rPr>
          <w:sz w:val="20"/>
          <w:bdr w:val="none" w:sz="0" w:space="0" w:color="auto" w:frame="1"/>
          <w:lang w:eastAsia="en-US"/>
        </w:rPr>
        <w:t>); </w:t>
      </w:r>
    </w:p>
    <w:p w:rsidR="00FD2F78" w:rsidRDefault="00FD2F78" w:rsidP="00FD2F78">
      <w:pPr>
        <w:pStyle w:val="Output"/>
        <w:ind w:left="720"/>
        <w:rPr>
          <w:sz w:val="20"/>
          <w:bdr w:val="none" w:sz="0" w:space="0" w:color="auto" w:frame="1"/>
          <w:lang w:eastAsia="en-US"/>
        </w:rPr>
      </w:pPr>
      <w:r>
        <w:rPr>
          <w:sz w:val="20"/>
          <w:bdr w:val="none" w:sz="0" w:space="0" w:color="auto" w:frame="1"/>
          <w:lang w:eastAsia="en-US"/>
        </w:rPr>
        <w:tab/>
        <w:t>rd.forward(req, res);</w:t>
      </w:r>
      <w:r w:rsidRPr="00887433">
        <w:rPr>
          <w:sz w:val="20"/>
          <w:bdr w:val="none" w:sz="0" w:space="0" w:color="auto" w:frame="1"/>
          <w:lang w:eastAsia="en-US"/>
        </w:rPr>
        <w:t> </w:t>
      </w:r>
    </w:p>
    <w:p w:rsidR="00FD2F78" w:rsidRPr="00887433" w:rsidRDefault="00FD2F78" w:rsidP="00FD2F78">
      <w:pPr>
        <w:pStyle w:val="Output"/>
        <w:ind w:left="720" w:firstLine="720"/>
        <w:rPr>
          <w:sz w:val="20"/>
          <w:lang w:eastAsia="en-US"/>
        </w:rPr>
      </w:pPr>
      <w:r>
        <w:rPr>
          <w:sz w:val="20"/>
          <w:bdr w:val="none" w:sz="0" w:space="0" w:color="auto" w:frame="1"/>
          <w:lang w:eastAsia="en-US"/>
        </w:rPr>
        <w:t>rd.include(req, res);</w:t>
      </w:r>
      <w:r w:rsidRPr="00887433">
        <w:rPr>
          <w:sz w:val="20"/>
          <w:bdr w:val="none" w:sz="0" w:space="0" w:color="auto" w:frame="1"/>
          <w:lang w:eastAsia="en-US"/>
        </w:rPr>
        <w:t> </w:t>
      </w:r>
    </w:p>
    <w:p w:rsidR="0084380F" w:rsidRDefault="0084380F" w:rsidP="0084380F">
      <w:pPr>
        <w:pStyle w:val="ListParagraph"/>
        <w:ind w:left="0"/>
        <w:rPr>
          <w:b/>
          <w:sz w:val="18"/>
        </w:rPr>
      </w:pPr>
      <w:r w:rsidRPr="0084380F">
        <w:rPr>
          <w:sz w:val="18"/>
        </w:rPr>
        <w:t xml:space="preserve">If we use </w:t>
      </w:r>
      <w:r>
        <w:rPr>
          <w:b/>
          <w:sz w:val="18"/>
        </w:rPr>
        <w:t>Context</w:t>
      </w:r>
      <w:r w:rsidRPr="0084380F">
        <w:rPr>
          <w:sz w:val="18"/>
        </w:rPr>
        <w:t xml:space="preserve"> object, the webresource programs </w:t>
      </w:r>
      <w:r w:rsidRPr="0084380F">
        <w:rPr>
          <w:b/>
          <w:sz w:val="18"/>
        </w:rPr>
        <w:t xml:space="preserve">are </w:t>
      </w:r>
      <w:r>
        <w:rPr>
          <w:b/>
          <w:sz w:val="18"/>
        </w:rPr>
        <w:t>may in</w:t>
      </w:r>
      <w:r w:rsidRPr="0084380F">
        <w:rPr>
          <w:sz w:val="18"/>
        </w:rPr>
        <w:t xml:space="preserve"> </w:t>
      </w:r>
      <w:r w:rsidRPr="0084380F">
        <w:rPr>
          <w:b/>
          <w:sz w:val="18"/>
        </w:rPr>
        <w:t>same</w:t>
      </w:r>
      <w:r>
        <w:rPr>
          <w:b/>
          <w:sz w:val="18"/>
        </w:rPr>
        <w:t xml:space="preserve">/different </w:t>
      </w:r>
      <w:r w:rsidRPr="0084380F">
        <w:rPr>
          <w:b/>
          <w:sz w:val="18"/>
        </w:rPr>
        <w:t xml:space="preserve">web </w:t>
      </w:r>
      <w:r>
        <w:rPr>
          <w:b/>
          <w:sz w:val="18"/>
        </w:rPr>
        <w:t>applictions</w:t>
      </w:r>
    </w:p>
    <w:p w:rsidR="0084380F" w:rsidRPr="0084380F" w:rsidRDefault="0084380F" w:rsidP="0084380F">
      <w:pPr>
        <w:pStyle w:val="ListParagraph"/>
        <w:ind w:left="360"/>
        <w:rPr>
          <w:sz w:val="18"/>
        </w:rPr>
      </w:pPr>
    </w:p>
    <w:p w:rsidR="00FD2F78" w:rsidRPr="0008542B" w:rsidRDefault="00FD2F78" w:rsidP="00731574">
      <w:pPr>
        <w:pStyle w:val="ListParagraph"/>
        <w:numPr>
          <w:ilvl w:val="0"/>
          <w:numId w:val="66"/>
        </w:numPr>
        <w:spacing w:after="0"/>
        <w:rPr>
          <w:b/>
          <w:sz w:val="16"/>
        </w:rPr>
      </w:pPr>
      <w:r w:rsidRPr="00887433">
        <w:rPr>
          <w:b/>
        </w:rPr>
        <w:t xml:space="preserve">using </w:t>
      </w:r>
      <w:r>
        <w:rPr>
          <w:b/>
        </w:rPr>
        <w:t>ServletContext</w:t>
      </w:r>
      <w:r w:rsidRPr="00887433">
        <w:rPr>
          <w:b/>
        </w:rPr>
        <w:t xml:space="preserve"> object</w:t>
      </w:r>
      <w:r>
        <w:rPr>
          <w:b/>
        </w:rPr>
        <w:t xml:space="preserve"> with </w:t>
      </w:r>
      <w:r>
        <w:rPr>
          <w:b/>
          <w:sz w:val="16"/>
          <w:highlight w:val="yellow"/>
          <w:bdr w:val="none" w:sz="0" w:space="0" w:color="auto" w:frame="1"/>
          <w:lang w:eastAsia="en-US"/>
        </w:rPr>
        <w:t>getNamed</w:t>
      </w:r>
      <w:r w:rsidRPr="002F1280">
        <w:rPr>
          <w:b/>
          <w:sz w:val="16"/>
          <w:highlight w:val="yellow"/>
          <w:bdr w:val="none" w:sz="0" w:space="0" w:color="auto" w:frame="1"/>
          <w:lang w:eastAsia="en-US"/>
        </w:rPr>
        <w:t>Dispatcher(“</w:t>
      </w:r>
      <w:r w:rsidR="002B156D">
        <w:rPr>
          <w:b/>
          <w:sz w:val="16"/>
          <w:highlight w:val="yellow"/>
          <w:bdr w:val="none" w:sz="0" w:space="0" w:color="auto" w:frame="1"/>
          <w:lang w:eastAsia="en-US"/>
        </w:rPr>
        <w:t>servletname</w:t>
      </w:r>
      <w:r w:rsidRPr="002F1280">
        <w:rPr>
          <w:b/>
          <w:sz w:val="16"/>
          <w:highlight w:val="yellow"/>
          <w:bdr w:val="none" w:sz="0" w:space="0" w:color="auto" w:frame="1"/>
          <w:lang w:eastAsia="en-US"/>
        </w:rPr>
        <w:t>”)</w:t>
      </w:r>
      <w:r w:rsidRPr="0008542B">
        <w:rPr>
          <w:b/>
          <w:sz w:val="16"/>
          <w:bdr w:val="none" w:sz="0" w:space="0" w:color="auto" w:frame="1"/>
          <w:lang w:eastAsia="en-US"/>
        </w:rPr>
        <w:t xml:space="preserve"> method</w:t>
      </w:r>
    </w:p>
    <w:p w:rsidR="00FD2F78" w:rsidRDefault="00FD2F78" w:rsidP="00FD2F78">
      <w:pPr>
        <w:pStyle w:val="Output"/>
        <w:ind w:left="720"/>
        <w:rPr>
          <w:sz w:val="20"/>
          <w:bdr w:val="none" w:sz="0" w:space="0" w:color="auto" w:frame="1"/>
          <w:lang w:eastAsia="en-US"/>
        </w:rPr>
      </w:pPr>
      <w:r w:rsidRPr="00887433">
        <w:rPr>
          <w:sz w:val="20"/>
          <w:bdr w:val="none" w:sz="0" w:space="0" w:color="auto" w:frame="1"/>
          <w:lang w:eastAsia="en-US"/>
        </w:rPr>
        <w:t>RequestDispatcher rd</w:t>
      </w:r>
      <w:r>
        <w:rPr>
          <w:sz w:val="20"/>
          <w:bdr w:val="none" w:sz="0" w:space="0" w:color="auto" w:frame="1"/>
          <w:lang w:eastAsia="en-US"/>
        </w:rPr>
        <w:t xml:space="preserve">  </w:t>
      </w:r>
      <w:r w:rsidRPr="00887433">
        <w:rPr>
          <w:sz w:val="20"/>
          <w:bdr w:val="none" w:sz="0" w:space="0" w:color="auto" w:frame="1"/>
          <w:lang w:eastAsia="en-US"/>
        </w:rPr>
        <w:t>=</w:t>
      </w:r>
      <w:r>
        <w:rPr>
          <w:sz w:val="20"/>
          <w:bdr w:val="none" w:sz="0" w:space="0" w:color="auto" w:frame="1"/>
          <w:lang w:eastAsia="en-US"/>
        </w:rPr>
        <w:t xml:space="preserve">  context</w:t>
      </w:r>
      <w:r w:rsidRPr="00887433">
        <w:rPr>
          <w:sz w:val="20"/>
          <w:bdr w:val="none" w:sz="0" w:space="0" w:color="auto" w:frame="1"/>
          <w:lang w:eastAsia="en-US"/>
        </w:rPr>
        <w:t>.</w:t>
      </w:r>
      <w:r w:rsidRPr="00FD2F78">
        <w:t xml:space="preserve"> </w:t>
      </w:r>
      <w:r w:rsidRPr="00FD2F78">
        <w:rPr>
          <w:sz w:val="20"/>
          <w:bdr w:val="none" w:sz="0" w:space="0" w:color="auto" w:frame="1"/>
          <w:lang w:eastAsia="en-US"/>
        </w:rPr>
        <w:t>getNamedDispatcher</w:t>
      </w:r>
      <w:r w:rsidRPr="00887433">
        <w:rPr>
          <w:sz w:val="20"/>
          <w:bdr w:val="none" w:sz="0" w:space="0" w:color="auto" w:frame="1"/>
          <w:lang w:eastAsia="en-US"/>
        </w:rPr>
        <w:t>(</w:t>
      </w:r>
      <w:r w:rsidRPr="00887433">
        <w:rPr>
          <w:color w:val="0000FF"/>
          <w:sz w:val="20"/>
          <w:bdr w:val="none" w:sz="0" w:space="0" w:color="auto" w:frame="1"/>
          <w:lang w:eastAsia="en-US"/>
        </w:rPr>
        <w:t>"</w:t>
      </w:r>
      <w:r w:rsidR="002873C6">
        <w:rPr>
          <w:color w:val="0000FF"/>
          <w:sz w:val="20"/>
          <w:bdr w:val="none" w:sz="0" w:space="0" w:color="auto" w:frame="1"/>
          <w:lang w:eastAsia="en-US"/>
        </w:rPr>
        <w:t>serv1</w:t>
      </w:r>
      <w:r w:rsidRPr="00887433">
        <w:rPr>
          <w:color w:val="0000FF"/>
          <w:sz w:val="20"/>
          <w:bdr w:val="none" w:sz="0" w:space="0" w:color="auto" w:frame="1"/>
          <w:lang w:eastAsia="en-US"/>
        </w:rPr>
        <w:t>"</w:t>
      </w:r>
      <w:r w:rsidRPr="00887433">
        <w:rPr>
          <w:sz w:val="20"/>
          <w:bdr w:val="none" w:sz="0" w:space="0" w:color="auto" w:frame="1"/>
          <w:lang w:eastAsia="en-US"/>
        </w:rPr>
        <w:t>); </w:t>
      </w:r>
    </w:p>
    <w:p w:rsidR="00FD2F78" w:rsidRDefault="00FD2F78" w:rsidP="00FD2F78">
      <w:pPr>
        <w:pStyle w:val="Output"/>
        <w:ind w:left="720"/>
        <w:rPr>
          <w:sz w:val="20"/>
          <w:bdr w:val="none" w:sz="0" w:space="0" w:color="auto" w:frame="1"/>
          <w:lang w:eastAsia="en-US"/>
        </w:rPr>
      </w:pPr>
      <w:r>
        <w:rPr>
          <w:sz w:val="20"/>
          <w:bdr w:val="none" w:sz="0" w:space="0" w:color="auto" w:frame="1"/>
          <w:lang w:eastAsia="en-US"/>
        </w:rPr>
        <w:tab/>
        <w:t>rd.forward(req, res);</w:t>
      </w:r>
      <w:r w:rsidRPr="00887433">
        <w:rPr>
          <w:sz w:val="20"/>
          <w:bdr w:val="none" w:sz="0" w:space="0" w:color="auto" w:frame="1"/>
          <w:lang w:eastAsia="en-US"/>
        </w:rPr>
        <w:t> </w:t>
      </w:r>
    </w:p>
    <w:p w:rsidR="00FD2F78" w:rsidRDefault="00FD2F78" w:rsidP="00FD2F78">
      <w:pPr>
        <w:pStyle w:val="Output"/>
        <w:ind w:left="720" w:firstLine="720"/>
        <w:rPr>
          <w:sz w:val="20"/>
          <w:bdr w:val="none" w:sz="0" w:space="0" w:color="auto" w:frame="1"/>
          <w:lang w:eastAsia="en-US"/>
        </w:rPr>
      </w:pPr>
      <w:r>
        <w:rPr>
          <w:sz w:val="20"/>
          <w:bdr w:val="none" w:sz="0" w:space="0" w:color="auto" w:frame="1"/>
          <w:lang w:eastAsia="en-US"/>
        </w:rPr>
        <w:t>rd.include(req, res);</w:t>
      </w:r>
      <w:r w:rsidRPr="00887433">
        <w:rPr>
          <w:sz w:val="20"/>
          <w:bdr w:val="none" w:sz="0" w:space="0" w:color="auto" w:frame="1"/>
          <w:lang w:eastAsia="en-US"/>
        </w:rPr>
        <w:t> </w:t>
      </w:r>
    </w:p>
    <w:p w:rsidR="001B5BA5" w:rsidRPr="00887433" w:rsidRDefault="001B5BA5" w:rsidP="001B5BA5">
      <w:pPr>
        <w:rPr>
          <w:lang w:eastAsia="en-US"/>
        </w:rPr>
      </w:pPr>
    </w:p>
    <w:p w:rsidR="002873C6" w:rsidRDefault="002873C6" w:rsidP="00731574">
      <w:pPr>
        <w:pStyle w:val="ListParagraph"/>
        <w:numPr>
          <w:ilvl w:val="0"/>
          <w:numId w:val="67"/>
        </w:numPr>
      </w:pPr>
      <w:r w:rsidRPr="002873C6">
        <w:rPr>
          <w:b/>
          <w:color w:val="0070C0"/>
          <w:bdr w:val="none" w:sz="0" w:space="0" w:color="auto" w:frame="1"/>
          <w:lang w:eastAsia="en-US"/>
        </w:rPr>
        <w:t>/URL</w:t>
      </w:r>
      <w:r w:rsidRPr="002873C6">
        <w:rPr>
          <w:color w:val="0070C0"/>
          <w:bdr w:val="none" w:sz="0" w:space="0" w:color="auto" w:frame="1"/>
          <w:lang w:eastAsia="en-US"/>
        </w:rPr>
        <w:t xml:space="preserve"> </w:t>
      </w:r>
      <w:r w:rsidRPr="002D3651">
        <w:rPr>
          <w:bdr w:val="none" w:sz="0" w:space="0" w:color="auto" w:frame="1"/>
          <w:lang w:eastAsia="en-US"/>
        </w:rPr>
        <w:sym w:font="Wingdings" w:char="F0E0"/>
      </w:r>
      <w:r w:rsidRPr="002873C6">
        <w:rPr>
          <w:bdr w:val="none" w:sz="0" w:space="0" w:color="auto" w:frame="1"/>
          <w:lang w:eastAsia="en-US"/>
        </w:rPr>
        <w:t xml:space="preserve"> if we are placing .html, .jsp type of files we have to add </w:t>
      </w:r>
      <w:r w:rsidRPr="002873C6">
        <w:rPr>
          <w:b/>
          <w:bdr w:val="none" w:sz="0" w:space="0" w:color="auto" w:frame="1"/>
          <w:lang w:eastAsia="en-US"/>
        </w:rPr>
        <w:t xml:space="preserve">‘/’ </w:t>
      </w:r>
      <w:r w:rsidRPr="002873C6">
        <w:rPr>
          <w:bdr w:val="none" w:sz="0" w:space="0" w:color="auto" w:frame="1"/>
          <w:lang w:eastAsia="en-US"/>
        </w:rPr>
        <w:t>in path</w:t>
      </w:r>
    </w:p>
    <w:p w:rsidR="001B5BA5" w:rsidRDefault="002873C6" w:rsidP="00731574">
      <w:pPr>
        <w:pStyle w:val="ListParagraph"/>
        <w:numPr>
          <w:ilvl w:val="0"/>
          <w:numId w:val="67"/>
        </w:numPr>
      </w:pPr>
      <w:r w:rsidRPr="001B5BA5">
        <w:rPr>
          <w:b/>
          <w:color w:val="0070C0"/>
          <w:bdr w:val="none" w:sz="0" w:space="0" w:color="auto" w:frame="1"/>
          <w:lang w:eastAsia="en-US"/>
        </w:rPr>
        <w:t>Servltname</w:t>
      </w:r>
      <w:r w:rsidRPr="001B5BA5">
        <w:rPr>
          <w:color w:val="0070C0"/>
          <w:bdr w:val="none" w:sz="0" w:space="0" w:color="auto" w:frame="1"/>
          <w:lang w:eastAsia="en-US"/>
        </w:rPr>
        <w:t xml:space="preserve"> </w:t>
      </w:r>
      <w:r w:rsidRPr="002D3651">
        <w:rPr>
          <w:bdr w:val="none" w:sz="0" w:space="0" w:color="auto" w:frame="1"/>
          <w:lang w:eastAsia="en-US"/>
        </w:rPr>
        <w:sym w:font="Wingdings" w:char="F0E0"/>
      </w:r>
      <w:r w:rsidRPr="001B5BA5">
        <w:rPr>
          <w:bdr w:val="none" w:sz="0" w:space="0" w:color="auto" w:frame="1"/>
          <w:lang w:eastAsia="en-US"/>
        </w:rPr>
        <w:t xml:space="preserve"> if we are using logical names of servlet/jsp like serv1, serv2 etc, then </w:t>
      </w:r>
      <w:r w:rsidRPr="001B5BA5">
        <w:rPr>
          <w:b/>
          <w:color w:val="FF0000"/>
          <w:bdr w:val="none" w:sz="0" w:space="0" w:color="auto" w:frame="1"/>
          <w:lang w:eastAsia="en-US"/>
        </w:rPr>
        <w:t>we must not  to</w:t>
      </w:r>
      <w:r w:rsidRPr="001B5BA5">
        <w:rPr>
          <w:color w:val="FF0000"/>
          <w:bdr w:val="none" w:sz="0" w:space="0" w:color="auto" w:frame="1"/>
          <w:lang w:eastAsia="en-US"/>
        </w:rPr>
        <w:t xml:space="preserve"> </w:t>
      </w:r>
      <w:r w:rsidRPr="001B5BA5">
        <w:rPr>
          <w:bdr w:val="none" w:sz="0" w:space="0" w:color="auto" w:frame="1"/>
          <w:lang w:eastAsia="en-US"/>
        </w:rPr>
        <w:t xml:space="preserve">add </w:t>
      </w:r>
      <w:r w:rsidRPr="001B5BA5">
        <w:rPr>
          <w:b/>
          <w:bdr w:val="none" w:sz="0" w:space="0" w:color="auto" w:frame="1"/>
          <w:lang w:eastAsia="en-US"/>
        </w:rPr>
        <w:t>‘/’</w:t>
      </w:r>
      <w:r w:rsidRPr="001B5BA5">
        <w:rPr>
          <w:bdr w:val="none" w:sz="0" w:space="0" w:color="auto" w:frame="1"/>
          <w:lang w:eastAsia="en-US"/>
        </w:rPr>
        <w:t xml:space="preserve"> in path</w:t>
      </w:r>
    </w:p>
    <w:tbl>
      <w:tblPr>
        <w:tblStyle w:val="TableGrid"/>
        <w:tblW w:w="9770" w:type="dxa"/>
        <w:tblLook w:val="04A0" w:firstRow="1" w:lastRow="0" w:firstColumn="1" w:lastColumn="0" w:noHBand="0" w:noVBand="1"/>
      </w:tblPr>
      <w:tblGrid>
        <w:gridCol w:w="4979"/>
        <w:gridCol w:w="4791"/>
      </w:tblGrid>
      <w:tr w:rsidR="00AF2E25" w:rsidTr="001B5BA5">
        <w:trPr>
          <w:trHeight w:val="331"/>
        </w:trPr>
        <w:tc>
          <w:tcPr>
            <w:tcW w:w="4979" w:type="dxa"/>
            <w:shd w:val="clear" w:color="auto" w:fill="F2F2F2" w:themeFill="background1" w:themeFillShade="F2"/>
          </w:tcPr>
          <w:p w:rsidR="00AF2E25" w:rsidRPr="001B5BA5" w:rsidRDefault="00AF2E25" w:rsidP="001B5BA5">
            <w:pPr>
              <w:spacing w:after="0"/>
              <w:jc w:val="center"/>
              <w:rPr>
                <w:b/>
                <w:sz w:val="18"/>
              </w:rPr>
            </w:pPr>
            <w:r w:rsidRPr="001B5BA5">
              <w:rPr>
                <w:b/>
                <w:sz w:val="18"/>
                <w:bdr w:val="none" w:sz="0" w:space="0" w:color="auto" w:frame="1"/>
                <w:lang w:eastAsia="en-US"/>
              </w:rPr>
              <w:t>RequestDispatcher</w:t>
            </w:r>
          </w:p>
        </w:tc>
        <w:tc>
          <w:tcPr>
            <w:tcW w:w="4791" w:type="dxa"/>
            <w:shd w:val="clear" w:color="auto" w:fill="F2F2F2" w:themeFill="background1" w:themeFillShade="F2"/>
          </w:tcPr>
          <w:p w:rsidR="00AF2E25" w:rsidRPr="001B5BA5" w:rsidRDefault="00AF2E25" w:rsidP="001B5BA5">
            <w:pPr>
              <w:spacing w:after="0"/>
              <w:jc w:val="center"/>
              <w:rPr>
                <w:b/>
                <w:sz w:val="18"/>
              </w:rPr>
            </w:pPr>
            <w:r w:rsidRPr="001B5BA5">
              <w:rPr>
                <w:b/>
                <w:sz w:val="18"/>
              </w:rPr>
              <w:t>NamedDispatcher</w:t>
            </w:r>
          </w:p>
        </w:tc>
      </w:tr>
      <w:tr w:rsidR="00AF2E25" w:rsidTr="001B5BA5">
        <w:trPr>
          <w:trHeight w:val="1563"/>
        </w:trPr>
        <w:tc>
          <w:tcPr>
            <w:tcW w:w="4979" w:type="dxa"/>
          </w:tcPr>
          <w:p w:rsidR="00AF2E25" w:rsidRPr="001B5BA5" w:rsidRDefault="00EB3F87" w:rsidP="002873C6">
            <w:pPr>
              <w:rPr>
                <w:sz w:val="18"/>
              </w:rPr>
            </w:pPr>
            <w:r w:rsidRPr="001B5BA5">
              <w:rPr>
                <w:sz w:val="18"/>
              </w:rPr>
              <w:t>Invokable on both request &amp; context Objects</w:t>
            </w:r>
          </w:p>
          <w:p w:rsidR="00EB3F87" w:rsidRPr="001B5BA5" w:rsidRDefault="00EB3F87" w:rsidP="002873C6">
            <w:pPr>
              <w:rPr>
                <w:sz w:val="18"/>
              </w:rPr>
            </w:pPr>
            <w:r w:rsidRPr="001B5BA5">
              <w:rPr>
                <w:sz w:val="18"/>
              </w:rPr>
              <w:t>Exptects servlet url-pattren logical name or filenames of .html, .jsp files</w:t>
            </w:r>
            <w:r w:rsidR="00E441B3" w:rsidRPr="001B5BA5">
              <w:rPr>
                <w:sz w:val="18"/>
              </w:rPr>
              <w:t xml:space="preserve"> as argument</w:t>
            </w:r>
            <w:r w:rsidRPr="001B5BA5">
              <w:rPr>
                <w:sz w:val="18"/>
              </w:rPr>
              <w:t xml:space="preserve"> </w:t>
            </w:r>
          </w:p>
          <w:p w:rsidR="001B5BA5" w:rsidRPr="001B5BA5" w:rsidRDefault="001B5BA5" w:rsidP="002873C6">
            <w:pPr>
              <w:rPr>
                <w:sz w:val="18"/>
              </w:rPr>
            </w:pPr>
            <w:r w:rsidRPr="001B5BA5">
              <w:rPr>
                <w:sz w:val="18"/>
              </w:rPr>
              <w:t>RequestDisptacher Object can points destination servlets,jsps &amp; .html pages</w:t>
            </w:r>
          </w:p>
        </w:tc>
        <w:tc>
          <w:tcPr>
            <w:tcW w:w="4791" w:type="dxa"/>
          </w:tcPr>
          <w:p w:rsidR="00AF2E25" w:rsidRPr="001B5BA5" w:rsidRDefault="00EB3F87" w:rsidP="00EB3F87">
            <w:pPr>
              <w:rPr>
                <w:sz w:val="18"/>
              </w:rPr>
            </w:pPr>
            <w:r w:rsidRPr="001B5BA5">
              <w:rPr>
                <w:sz w:val="18"/>
              </w:rPr>
              <w:t>Invokable only on context Object</w:t>
            </w:r>
          </w:p>
          <w:p w:rsidR="00E441B3" w:rsidRPr="001B5BA5" w:rsidRDefault="00E441B3" w:rsidP="00E441B3">
            <w:pPr>
              <w:rPr>
                <w:sz w:val="18"/>
              </w:rPr>
            </w:pPr>
            <w:r w:rsidRPr="001B5BA5">
              <w:rPr>
                <w:sz w:val="18"/>
              </w:rPr>
              <w:t>Exptects only servlet url-pattren logical name as argument</w:t>
            </w:r>
          </w:p>
          <w:p w:rsidR="001B5BA5" w:rsidRPr="001B5BA5" w:rsidRDefault="001B5BA5" w:rsidP="001B5BA5">
            <w:pPr>
              <w:rPr>
                <w:sz w:val="18"/>
              </w:rPr>
            </w:pPr>
            <w:r w:rsidRPr="001B5BA5">
              <w:rPr>
                <w:sz w:val="18"/>
              </w:rPr>
              <w:t>RequestDisptacher Object can points only destination servlets,jsps but not .html pages</w:t>
            </w:r>
          </w:p>
        </w:tc>
      </w:tr>
    </w:tbl>
    <w:p w:rsidR="002873C6" w:rsidRDefault="00703EE1" w:rsidP="00703EE1">
      <w:pPr>
        <w:pStyle w:val="Howitworks"/>
      </w:pPr>
      <w:r>
        <w:t>Servlet chaining in Same Server</w:t>
      </w:r>
    </w:p>
    <w:p w:rsidR="00045B19" w:rsidRDefault="007B6982" w:rsidP="002873C6">
      <w:r>
        <w:lastRenderedPageBreak/>
        <w:t>We can use forward(), include() methods to perform chaining between two servlets which are resides in same web application or different web applications of same server</w:t>
      </w:r>
    </w:p>
    <w:p w:rsidR="00FF0F7A" w:rsidRPr="00FF0F7A" w:rsidRDefault="0005472C" w:rsidP="00725F40">
      <w:r>
        <w:rPr>
          <w:noProof/>
          <w:lang w:eastAsia="en-US"/>
        </w:rPr>
        <w:drawing>
          <wp:inline distT="0" distB="0" distL="0" distR="0" wp14:anchorId="301888E3" wp14:editId="38483E36">
            <wp:extent cx="5596250" cy="3856008"/>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7700" cy="3870788"/>
                    </a:xfrm>
                    <a:prstGeom prst="rect">
                      <a:avLst/>
                    </a:prstGeom>
                  </pic:spPr>
                </pic:pic>
              </a:graphicData>
            </a:graphic>
          </wp:inline>
        </w:drawing>
      </w:r>
    </w:p>
    <w:p w:rsidR="00045B19" w:rsidRDefault="0005472C" w:rsidP="00725F40">
      <w:pPr>
        <w:pStyle w:val="Qsns"/>
        <w:spacing w:after="0" w:line="360" w:lineRule="auto"/>
      </w:pPr>
      <w:r>
        <w:t>Forword() example</w:t>
      </w:r>
    </w:p>
    <w:p w:rsidR="00725F40" w:rsidRDefault="00FA1E80" w:rsidP="00725F40">
      <w:pPr>
        <w:pBdr>
          <w:top w:val="single" w:sz="4" w:space="1" w:color="auto"/>
          <w:left w:val="single" w:sz="4" w:space="4" w:color="auto"/>
          <w:bottom w:val="single" w:sz="4" w:space="1" w:color="auto"/>
          <w:right w:val="single" w:sz="4" w:space="4" w:color="auto"/>
        </w:pBdr>
        <w:spacing w:after="0"/>
        <w:rPr>
          <w:b/>
          <w:sz w:val="16"/>
          <w:u w:val="single"/>
        </w:rPr>
      </w:pPr>
      <w:r w:rsidRPr="00FA1E80">
        <w:rPr>
          <w:b/>
          <w:sz w:val="16"/>
          <w:u w:val="single"/>
        </w:rPr>
        <w:t>Input.html</w:t>
      </w:r>
    </w:p>
    <w:p w:rsidR="00725F40" w:rsidRPr="00725F40" w:rsidRDefault="00725F40" w:rsidP="00725F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008080"/>
          <w:sz w:val="18"/>
        </w:rPr>
      </w:pPr>
      <w:r w:rsidRPr="00725F40">
        <w:rPr>
          <w:rFonts w:ascii="Courier New" w:hAnsi="Courier New" w:cs="Courier New"/>
          <w:color w:val="000000"/>
        </w:rPr>
        <w:t xml:space="preserve"> </w:t>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form</w:t>
      </w:r>
      <w:r w:rsidRPr="00725F40">
        <w:rPr>
          <w:rFonts w:ascii="Courier New" w:hAnsi="Courier New" w:cs="Courier New"/>
          <w:color w:val="000000"/>
          <w:sz w:val="18"/>
        </w:rPr>
        <w:t xml:space="preserve"> </w:t>
      </w:r>
      <w:r w:rsidRPr="00725F40">
        <w:rPr>
          <w:rFonts w:ascii="Courier New" w:hAnsi="Courier New" w:cs="Courier New"/>
          <w:color w:val="7F007F"/>
          <w:sz w:val="18"/>
        </w:rPr>
        <w:t>action</w:t>
      </w:r>
      <w:r w:rsidRPr="00725F40">
        <w:rPr>
          <w:rFonts w:ascii="Courier New" w:hAnsi="Courier New" w:cs="Courier New"/>
          <w:color w:val="000000"/>
          <w:sz w:val="18"/>
        </w:rPr>
        <w:t>=</w:t>
      </w:r>
      <w:r w:rsidRPr="00725F40">
        <w:rPr>
          <w:rFonts w:ascii="Courier New" w:hAnsi="Courier New" w:cs="Courier New"/>
          <w:i/>
          <w:iCs/>
          <w:color w:val="2A00FF"/>
          <w:sz w:val="18"/>
        </w:rPr>
        <w:t>"s1"</w:t>
      </w:r>
      <w:r w:rsidRPr="00725F40">
        <w:rPr>
          <w:rFonts w:ascii="Courier New" w:hAnsi="Courier New" w:cs="Courier New"/>
          <w:color w:val="000000"/>
          <w:sz w:val="18"/>
        </w:rPr>
        <w:t xml:space="preserve"> </w:t>
      </w:r>
      <w:r w:rsidRPr="00725F40">
        <w:rPr>
          <w:rFonts w:ascii="Courier New" w:hAnsi="Courier New" w:cs="Courier New"/>
          <w:color w:val="7F007F"/>
          <w:sz w:val="18"/>
        </w:rPr>
        <w:t>method</w:t>
      </w:r>
      <w:r w:rsidRPr="00725F40">
        <w:rPr>
          <w:rFonts w:ascii="Courier New" w:hAnsi="Courier New" w:cs="Courier New"/>
          <w:color w:val="000000"/>
          <w:sz w:val="18"/>
        </w:rPr>
        <w:t>=</w:t>
      </w:r>
      <w:r w:rsidRPr="00725F40">
        <w:rPr>
          <w:rFonts w:ascii="Courier New" w:hAnsi="Courier New" w:cs="Courier New"/>
          <w:i/>
          <w:iCs/>
          <w:color w:val="2A00FF"/>
          <w:sz w:val="18"/>
        </w:rPr>
        <w:t>"GET"</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000000"/>
          <w:sz w:val="18"/>
        </w:rPr>
      </w:pPr>
      <w:r w:rsidRPr="00725F40">
        <w:rPr>
          <w:rFonts w:ascii="Courier New" w:hAnsi="Courier New" w:cs="Courier New"/>
          <w:color w:val="000000"/>
          <w:sz w:val="18"/>
        </w:rPr>
        <w:tab/>
      </w:r>
      <w:r w:rsidRPr="00725F40">
        <w:rPr>
          <w:rFonts w:ascii="Courier New" w:hAnsi="Courier New" w:cs="Courier New"/>
          <w:color w:val="000000"/>
          <w:sz w:val="18"/>
        </w:rPr>
        <w:tab/>
        <w:t xml:space="preserve">Number1 : </w:t>
      </w:r>
      <w:r w:rsidRPr="00725F40">
        <w:rPr>
          <w:rFonts w:ascii="Courier New" w:hAnsi="Courier New" w:cs="Courier New"/>
          <w:color w:val="008080"/>
          <w:sz w:val="18"/>
        </w:rPr>
        <w:t>&lt;</w:t>
      </w:r>
      <w:r w:rsidRPr="00725F40">
        <w:rPr>
          <w:rFonts w:ascii="Courier New" w:hAnsi="Courier New" w:cs="Courier New"/>
          <w:color w:val="3F7F7F"/>
          <w:sz w:val="18"/>
        </w:rPr>
        <w:t>input</w:t>
      </w:r>
      <w:r w:rsidRPr="00725F40">
        <w:rPr>
          <w:rFonts w:ascii="Courier New" w:hAnsi="Courier New" w:cs="Courier New"/>
          <w:color w:val="4C483D" w:themeColor="text2"/>
          <w:sz w:val="18"/>
        </w:rPr>
        <w:t xml:space="preserve"> </w:t>
      </w:r>
      <w:r w:rsidRPr="00725F40">
        <w:rPr>
          <w:rFonts w:ascii="Courier New" w:hAnsi="Courier New" w:cs="Courier New"/>
          <w:color w:val="7F007F"/>
          <w:sz w:val="18"/>
        </w:rPr>
        <w:t>type</w:t>
      </w:r>
      <w:r w:rsidRPr="00725F40">
        <w:rPr>
          <w:rFonts w:ascii="Courier New" w:hAnsi="Courier New" w:cs="Courier New"/>
          <w:color w:val="000000"/>
          <w:sz w:val="18"/>
        </w:rPr>
        <w:t>=</w:t>
      </w:r>
      <w:r w:rsidRPr="00725F40">
        <w:rPr>
          <w:rFonts w:ascii="Courier New" w:hAnsi="Courier New" w:cs="Courier New"/>
          <w:i/>
          <w:iCs/>
          <w:color w:val="2A00FF"/>
          <w:sz w:val="18"/>
        </w:rPr>
        <w:t>"text"</w:t>
      </w:r>
      <w:r w:rsidRPr="00725F40">
        <w:rPr>
          <w:rFonts w:ascii="Courier New" w:hAnsi="Courier New" w:cs="Courier New"/>
          <w:color w:val="4C483D" w:themeColor="text2"/>
          <w:sz w:val="18"/>
        </w:rPr>
        <w:t xml:space="preserve"> </w:t>
      </w:r>
      <w:r w:rsidRPr="00725F40">
        <w:rPr>
          <w:rFonts w:ascii="Courier New" w:hAnsi="Courier New" w:cs="Courier New"/>
          <w:color w:val="7F007F"/>
          <w:sz w:val="18"/>
        </w:rPr>
        <w:t>name</w:t>
      </w:r>
      <w:r w:rsidRPr="00725F40">
        <w:rPr>
          <w:rFonts w:ascii="Courier New" w:hAnsi="Courier New" w:cs="Courier New"/>
          <w:color w:val="000000"/>
          <w:sz w:val="18"/>
        </w:rPr>
        <w:t>=</w:t>
      </w:r>
      <w:r w:rsidRPr="00725F40">
        <w:rPr>
          <w:rFonts w:ascii="Courier New" w:hAnsi="Courier New" w:cs="Courier New"/>
          <w:i/>
          <w:iCs/>
          <w:color w:val="2A00FF"/>
          <w:sz w:val="18"/>
        </w:rPr>
        <w:t>"n1"</w:t>
      </w:r>
      <w:r w:rsidRPr="00725F40">
        <w:rPr>
          <w:rFonts w:ascii="Courier New" w:hAnsi="Courier New" w:cs="Courier New"/>
          <w:color w:val="008080"/>
          <w:sz w:val="18"/>
        </w:rPr>
        <w:t>&gt;&lt;</w:t>
      </w:r>
      <w:r w:rsidRPr="00725F40">
        <w:rPr>
          <w:rFonts w:ascii="Courier New" w:hAnsi="Courier New" w:cs="Courier New"/>
          <w:color w:val="3F7F7F"/>
          <w:sz w:val="18"/>
        </w:rPr>
        <w:t>br</w:t>
      </w:r>
      <w:r w:rsidRPr="00725F40">
        <w:rPr>
          <w:rFonts w:ascii="Courier New" w:hAnsi="Courier New" w:cs="Courier New"/>
          <w:color w:val="008080"/>
          <w:sz w:val="18"/>
        </w:rPr>
        <w:t>&gt;</w:t>
      </w:r>
      <w:r w:rsidRPr="00725F40">
        <w:rPr>
          <w:rFonts w:ascii="Courier New" w:hAnsi="Courier New" w:cs="Courier New"/>
          <w:color w:val="000000"/>
          <w:sz w:val="18"/>
        </w:rPr>
        <w:t xml:space="preserve"> </w:t>
      </w:r>
    </w:p>
    <w:p w:rsidR="00725F40" w:rsidRPr="00725F40" w:rsidRDefault="00725F40" w:rsidP="00725F40">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input</w:t>
      </w:r>
      <w:r w:rsidRPr="00725F40">
        <w:rPr>
          <w:rFonts w:ascii="Courier New" w:hAnsi="Courier New" w:cs="Courier New"/>
          <w:color w:val="4C483D" w:themeColor="text2"/>
          <w:sz w:val="18"/>
        </w:rPr>
        <w:t xml:space="preserve"> </w:t>
      </w:r>
      <w:r w:rsidRPr="00725F40">
        <w:rPr>
          <w:rFonts w:ascii="Courier New" w:hAnsi="Courier New" w:cs="Courier New"/>
          <w:color w:val="7F007F"/>
          <w:sz w:val="18"/>
        </w:rPr>
        <w:t>type</w:t>
      </w:r>
      <w:r w:rsidRPr="00725F40">
        <w:rPr>
          <w:rFonts w:ascii="Courier New" w:hAnsi="Courier New" w:cs="Courier New"/>
          <w:color w:val="000000"/>
          <w:sz w:val="18"/>
        </w:rPr>
        <w:t>=</w:t>
      </w:r>
      <w:r w:rsidRPr="00725F40">
        <w:rPr>
          <w:rFonts w:ascii="Courier New" w:hAnsi="Courier New" w:cs="Courier New"/>
          <w:i/>
          <w:iCs/>
          <w:color w:val="2A00FF"/>
          <w:sz w:val="18"/>
        </w:rPr>
        <w:t>"submit"</w:t>
      </w:r>
      <w:r w:rsidRPr="00725F40">
        <w:rPr>
          <w:rFonts w:ascii="Courier New" w:hAnsi="Courier New" w:cs="Courier New"/>
          <w:color w:val="4C483D" w:themeColor="text2"/>
          <w:sz w:val="18"/>
        </w:rPr>
        <w:t xml:space="preserve">  </w:t>
      </w:r>
      <w:r w:rsidRPr="00725F40">
        <w:rPr>
          <w:rFonts w:ascii="Courier New" w:hAnsi="Courier New" w:cs="Courier New"/>
          <w:color w:val="7F007F"/>
          <w:sz w:val="18"/>
        </w:rPr>
        <w:t>value</w:t>
      </w:r>
      <w:r w:rsidRPr="00725F40">
        <w:rPr>
          <w:rFonts w:ascii="Courier New" w:hAnsi="Courier New" w:cs="Courier New"/>
          <w:color w:val="000000"/>
          <w:sz w:val="18"/>
        </w:rPr>
        <w:t>=</w:t>
      </w:r>
      <w:r w:rsidRPr="00725F40">
        <w:rPr>
          <w:rFonts w:ascii="Courier New" w:hAnsi="Courier New" w:cs="Courier New"/>
          <w:i/>
          <w:iCs/>
          <w:color w:val="2A00FF"/>
          <w:sz w:val="18"/>
        </w:rPr>
        <w:t>"SQURE"</w:t>
      </w:r>
      <w:r w:rsidRPr="00725F40">
        <w:rPr>
          <w:rFonts w:ascii="Courier New" w:hAnsi="Courier New" w:cs="Courier New"/>
          <w:color w:val="008080"/>
          <w:sz w:val="18"/>
        </w:rPr>
        <w:t>&gt;</w:t>
      </w:r>
    </w:p>
    <w:p w:rsidR="00FA1E8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80"/>
          <w:sz w:val="16"/>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form</w:t>
      </w:r>
      <w:r w:rsidRPr="00725F40">
        <w:rPr>
          <w:rFonts w:ascii="Courier New" w:hAnsi="Courier New" w:cs="Courier New"/>
          <w:color w:val="008080"/>
          <w:sz w:val="18"/>
        </w:rPr>
        <w:t>&gt;</w:t>
      </w:r>
    </w:p>
    <w:p w:rsidR="00725F40" w:rsidRDefault="00725F40" w:rsidP="00FA1E80">
      <w:pPr>
        <w:pBdr>
          <w:top w:val="single" w:sz="4" w:space="1" w:color="auto"/>
          <w:left w:val="single" w:sz="4" w:space="4" w:color="auto"/>
          <w:bottom w:val="single" w:sz="4" w:space="1" w:color="auto"/>
          <w:right w:val="single" w:sz="4" w:space="4" w:color="auto"/>
        </w:pBdr>
        <w:spacing w:after="0"/>
        <w:rPr>
          <w:b/>
          <w:sz w:val="16"/>
          <w:u w:val="single"/>
        </w:rPr>
      </w:pPr>
      <w:r>
        <w:rPr>
          <w:rFonts w:ascii="Courier New" w:hAnsi="Courier New" w:cs="Courier New"/>
          <w:noProof/>
          <w:color w:val="008080"/>
          <w:sz w:val="18"/>
          <w:lang w:eastAsia="en-US"/>
        </w:rPr>
        <mc:AlternateContent>
          <mc:Choice Requires="wps">
            <w:drawing>
              <wp:anchor distT="0" distB="0" distL="114300" distR="114300" simplePos="0" relativeHeight="251703296" behindDoc="0" locked="0" layoutInCell="1" allowOverlap="1" wp14:anchorId="46877DFA" wp14:editId="56F8A9EC">
                <wp:simplePos x="0" y="0"/>
                <wp:positionH relativeFrom="column">
                  <wp:posOffset>-68532</wp:posOffset>
                </wp:positionH>
                <wp:positionV relativeFrom="paragraph">
                  <wp:posOffset>67382</wp:posOffset>
                </wp:positionV>
                <wp:extent cx="6064370" cy="0"/>
                <wp:effectExtent l="0" t="0" r="31750" b="19050"/>
                <wp:wrapNone/>
                <wp:docPr id="52" name="Straight Connector 52"/>
                <wp:cNvGraphicFramePr/>
                <a:graphic xmlns:a="http://schemas.openxmlformats.org/drawingml/2006/main">
                  <a:graphicData uri="http://schemas.microsoft.com/office/word/2010/wordprocessingShape">
                    <wps:wsp>
                      <wps:cNvCnPr/>
                      <wps:spPr>
                        <a:xfrm>
                          <a:off x="0" y="0"/>
                          <a:ext cx="606437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14CF64" id="Straight Connector 52"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5.4pt,5.3pt" to="472.1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" strokecolor="#f24f4f [3204]" strokeweight=".5pt">
                <v:stroke joinstyle="miter"/>
              </v:line>
            </w:pict>
          </mc:Fallback>
        </mc:AlternateContent>
      </w:r>
    </w:p>
    <w:p w:rsidR="00FA1E80" w:rsidRPr="00FA1E80" w:rsidRDefault="00FA1E80" w:rsidP="00FA1E80">
      <w:pPr>
        <w:pBdr>
          <w:top w:val="single" w:sz="4" w:space="1" w:color="auto"/>
          <w:left w:val="single" w:sz="4" w:space="4" w:color="auto"/>
          <w:bottom w:val="single" w:sz="4" w:space="1" w:color="auto"/>
          <w:right w:val="single" w:sz="4" w:space="4" w:color="auto"/>
        </w:pBdr>
        <w:spacing w:after="0"/>
        <w:rPr>
          <w:b/>
          <w:sz w:val="16"/>
          <w:u w:val="single"/>
        </w:rPr>
      </w:pPr>
      <w:r>
        <w:rPr>
          <w:b/>
          <w:sz w:val="16"/>
          <w:u w:val="single"/>
        </w:rPr>
        <w:t>Web.xml</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8080"/>
          <w:sz w:val="18"/>
        </w:rPr>
        <w:t>&lt;</w:t>
      </w:r>
      <w:r w:rsidRPr="00725F40">
        <w:rPr>
          <w:rFonts w:ascii="Courier New" w:hAnsi="Courier New" w:cs="Courier New"/>
          <w:color w:val="3F7F7F"/>
          <w:sz w:val="18"/>
          <w:highlight w:val="lightGray"/>
        </w:rPr>
        <w:t>web-app</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r w:rsidRPr="00725F40">
        <w:rPr>
          <w:rFonts w:ascii="Courier New" w:hAnsi="Courier New" w:cs="Courier New"/>
          <w:color w:val="000000"/>
          <w:sz w:val="18"/>
        </w:rPr>
        <w:t>s1</w:t>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servlet-class</w:t>
      </w:r>
      <w:r w:rsidRPr="00725F40">
        <w:rPr>
          <w:rFonts w:ascii="Courier New" w:hAnsi="Courier New" w:cs="Courier New"/>
          <w:color w:val="008080"/>
          <w:sz w:val="18"/>
        </w:rPr>
        <w:t>&gt;</w:t>
      </w:r>
      <w:r w:rsidRPr="00725F40">
        <w:rPr>
          <w:rFonts w:ascii="Courier New" w:hAnsi="Courier New" w:cs="Courier New"/>
          <w:color w:val="000000"/>
          <w:sz w:val="18"/>
        </w:rPr>
        <w:t>demo.srv1</w:t>
      </w:r>
      <w:r w:rsidRPr="00725F40">
        <w:rPr>
          <w:rFonts w:ascii="Courier New" w:hAnsi="Courier New" w:cs="Courier New"/>
          <w:color w:val="008080"/>
          <w:sz w:val="18"/>
        </w:rPr>
        <w:t>&lt;/</w:t>
      </w:r>
      <w:r w:rsidRPr="00725F40">
        <w:rPr>
          <w:rFonts w:ascii="Courier New" w:hAnsi="Courier New" w:cs="Courier New"/>
          <w:color w:val="3F7F7F"/>
          <w:sz w:val="18"/>
        </w:rPr>
        <w:t>servlet-class</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r w:rsidRPr="00725F40">
        <w:rPr>
          <w:rFonts w:ascii="Courier New" w:hAnsi="Courier New" w:cs="Courier New"/>
          <w:color w:val="000000"/>
          <w:sz w:val="18"/>
        </w:rPr>
        <w:t>s2</w:t>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servlet-class</w:t>
      </w:r>
      <w:r w:rsidRPr="00725F40">
        <w:rPr>
          <w:rFonts w:ascii="Courier New" w:hAnsi="Courier New" w:cs="Courier New"/>
          <w:color w:val="008080"/>
          <w:sz w:val="18"/>
        </w:rPr>
        <w:t>&gt;</w:t>
      </w:r>
      <w:r w:rsidRPr="00725F40">
        <w:rPr>
          <w:rFonts w:ascii="Courier New" w:hAnsi="Courier New" w:cs="Courier New"/>
          <w:color w:val="000000"/>
          <w:sz w:val="18"/>
        </w:rPr>
        <w:t>demo.srv2</w:t>
      </w:r>
      <w:r w:rsidRPr="00725F40">
        <w:rPr>
          <w:rFonts w:ascii="Courier New" w:hAnsi="Courier New" w:cs="Courier New"/>
          <w:color w:val="008080"/>
          <w:sz w:val="18"/>
        </w:rPr>
        <w:t>&lt;/</w:t>
      </w:r>
      <w:r w:rsidRPr="00725F40">
        <w:rPr>
          <w:rFonts w:ascii="Courier New" w:hAnsi="Courier New" w:cs="Courier New"/>
          <w:color w:val="3F7F7F"/>
          <w:sz w:val="18"/>
        </w:rPr>
        <w:t>servlet-class</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servlet-mapping</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r w:rsidRPr="00725F40">
        <w:rPr>
          <w:rFonts w:ascii="Courier New" w:hAnsi="Courier New" w:cs="Courier New"/>
          <w:color w:val="000000"/>
          <w:sz w:val="18"/>
        </w:rPr>
        <w:t>s1</w:t>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url-pattern</w:t>
      </w:r>
      <w:r w:rsidRPr="00725F40">
        <w:rPr>
          <w:rFonts w:ascii="Courier New" w:hAnsi="Courier New" w:cs="Courier New"/>
          <w:color w:val="008080"/>
          <w:sz w:val="18"/>
        </w:rPr>
        <w:t>&gt;</w:t>
      </w:r>
      <w:r w:rsidRPr="00725F40">
        <w:rPr>
          <w:rFonts w:ascii="Courier New" w:hAnsi="Courier New" w:cs="Courier New"/>
          <w:color w:val="000000"/>
          <w:sz w:val="18"/>
        </w:rPr>
        <w:t>/s1</w:t>
      </w:r>
      <w:r w:rsidRPr="00725F40">
        <w:rPr>
          <w:rFonts w:ascii="Courier New" w:hAnsi="Courier New" w:cs="Courier New"/>
          <w:color w:val="008080"/>
          <w:sz w:val="18"/>
        </w:rPr>
        <w:t>&lt;/</w:t>
      </w:r>
      <w:r w:rsidRPr="00725F40">
        <w:rPr>
          <w:rFonts w:ascii="Courier New" w:hAnsi="Courier New" w:cs="Courier New"/>
          <w:color w:val="3F7F7F"/>
          <w:sz w:val="18"/>
        </w:rPr>
        <w:t>url-pattern</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servlet-mapping</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servlet-mapping</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r w:rsidRPr="00725F40">
        <w:rPr>
          <w:rFonts w:ascii="Courier New" w:hAnsi="Courier New" w:cs="Courier New"/>
          <w:color w:val="000000"/>
          <w:sz w:val="18"/>
        </w:rPr>
        <w:t>s2</w:t>
      </w:r>
      <w:r w:rsidRPr="00725F40">
        <w:rPr>
          <w:rFonts w:ascii="Courier New" w:hAnsi="Courier New" w:cs="Courier New"/>
          <w:color w:val="008080"/>
          <w:sz w:val="18"/>
        </w:rPr>
        <w:t>&lt;/</w:t>
      </w:r>
      <w:r w:rsidRPr="00725F40">
        <w:rPr>
          <w:rFonts w:ascii="Courier New" w:hAnsi="Courier New" w:cs="Courier New"/>
          <w:color w:val="3F7F7F"/>
          <w:sz w:val="18"/>
        </w:rPr>
        <w:t>servlet-name</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url-pattern</w:t>
      </w:r>
      <w:r w:rsidRPr="00725F40">
        <w:rPr>
          <w:rFonts w:ascii="Courier New" w:hAnsi="Courier New" w:cs="Courier New"/>
          <w:color w:val="008080"/>
          <w:sz w:val="18"/>
        </w:rPr>
        <w:t>&gt;</w:t>
      </w:r>
      <w:r w:rsidRPr="00725F40">
        <w:rPr>
          <w:rFonts w:ascii="Courier New" w:hAnsi="Courier New" w:cs="Courier New"/>
          <w:color w:val="000000"/>
          <w:sz w:val="18"/>
        </w:rPr>
        <w:t>/s2</w:t>
      </w:r>
      <w:r w:rsidRPr="00725F40">
        <w:rPr>
          <w:rFonts w:ascii="Courier New" w:hAnsi="Courier New" w:cs="Courier New"/>
          <w:color w:val="008080"/>
          <w:sz w:val="18"/>
        </w:rPr>
        <w:t>&lt;/</w:t>
      </w:r>
      <w:r w:rsidRPr="00725F40">
        <w:rPr>
          <w:rFonts w:ascii="Courier New" w:hAnsi="Courier New" w:cs="Courier New"/>
          <w:color w:val="3F7F7F"/>
          <w:sz w:val="18"/>
        </w:rPr>
        <w:t>url-pattern</w:t>
      </w:r>
      <w:r w:rsidRPr="00725F40">
        <w:rPr>
          <w:rFonts w:ascii="Courier New" w:hAnsi="Courier New" w:cs="Courier New"/>
          <w:color w:val="008080"/>
          <w:sz w:val="18"/>
        </w:rPr>
        <w:t>&gt;</w:t>
      </w:r>
    </w:p>
    <w:p w:rsidR="00725F40" w:rsidRPr="00725F40" w:rsidRDefault="00725F40" w:rsidP="00725F4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sz w:val="18"/>
        </w:rPr>
      </w:pPr>
      <w:r w:rsidRPr="00725F40">
        <w:rPr>
          <w:rFonts w:ascii="Courier New" w:hAnsi="Courier New" w:cs="Courier New"/>
          <w:color w:val="000000"/>
          <w:sz w:val="18"/>
        </w:rPr>
        <w:tab/>
      </w:r>
      <w:r w:rsidRPr="00725F40">
        <w:rPr>
          <w:rFonts w:ascii="Courier New" w:hAnsi="Courier New" w:cs="Courier New"/>
          <w:color w:val="008080"/>
          <w:sz w:val="18"/>
        </w:rPr>
        <w:t>&lt;/</w:t>
      </w:r>
      <w:r w:rsidRPr="00725F40">
        <w:rPr>
          <w:rFonts w:ascii="Courier New" w:hAnsi="Courier New" w:cs="Courier New"/>
          <w:color w:val="3F7F7F"/>
          <w:sz w:val="18"/>
        </w:rPr>
        <w:t>servlet-mapping</w:t>
      </w:r>
      <w:r w:rsidRPr="00725F40">
        <w:rPr>
          <w:rFonts w:ascii="Courier New" w:hAnsi="Courier New" w:cs="Courier New"/>
          <w:color w:val="008080"/>
          <w:sz w:val="18"/>
        </w:rPr>
        <w:t>&gt;</w:t>
      </w:r>
    </w:p>
    <w:p w:rsidR="00FA1E80" w:rsidRPr="00725F40" w:rsidRDefault="00725F40" w:rsidP="00725F40">
      <w:pPr>
        <w:pBdr>
          <w:top w:val="single" w:sz="4" w:space="1" w:color="auto"/>
          <w:left w:val="single" w:sz="4" w:space="4" w:color="auto"/>
          <w:bottom w:val="single" w:sz="4" w:space="1" w:color="auto"/>
          <w:right w:val="single" w:sz="4" w:space="4" w:color="auto"/>
        </w:pBdr>
        <w:rPr>
          <w:sz w:val="18"/>
        </w:rPr>
      </w:pPr>
      <w:r w:rsidRPr="00725F40">
        <w:rPr>
          <w:rFonts w:ascii="Courier New" w:hAnsi="Courier New" w:cs="Courier New"/>
          <w:color w:val="008080"/>
          <w:sz w:val="18"/>
        </w:rPr>
        <w:t>&lt;/</w:t>
      </w:r>
      <w:r w:rsidRPr="00725F40">
        <w:rPr>
          <w:rFonts w:ascii="Courier New" w:hAnsi="Courier New" w:cs="Courier New"/>
          <w:color w:val="3F7F7F"/>
          <w:sz w:val="18"/>
          <w:highlight w:val="lightGray"/>
        </w:rPr>
        <w:t>web-app</w:t>
      </w:r>
      <w:r w:rsidRPr="00725F40">
        <w:rPr>
          <w:rFonts w:ascii="Courier New" w:hAnsi="Courier New" w:cs="Courier New"/>
          <w:color w:val="008080"/>
          <w:sz w:val="18"/>
        </w:rPr>
        <w:t>&gt;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srv1</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lastRenderedPageBreak/>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ServletConfig </w:t>
      </w:r>
      <w:r>
        <w:rPr>
          <w:rFonts w:ascii="Courier New" w:hAnsi="Courier New" w:cs="Courier New"/>
          <w:color w:val="6A3E3E"/>
        </w:rPr>
        <w:t>cg</w:t>
      </w:r>
      <w:r>
        <w:rPr>
          <w:rFonts w:ascii="Courier New" w:hAnsi="Courier New" w:cs="Courier New"/>
          <w:color w:val="000000"/>
        </w:rPr>
        <w:t xml:space="preserve"> = getServletConfig();</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ServletContext </w:t>
      </w:r>
      <w:r>
        <w:rPr>
          <w:rFonts w:ascii="Courier New" w:hAnsi="Courier New" w:cs="Courier New"/>
          <w:color w:val="6A3E3E"/>
        </w:rPr>
        <w:t>sc</w:t>
      </w:r>
      <w:r>
        <w:rPr>
          <w:rFonts w:ascii="Courier New" w:hAnsi="Courier New" w:cs="Courier New"/>
          <w:color w:val="000000"/>
        </w:rPr>
        <w:t xml:space="preserve"> = </w:t>
      </w:r>
      <w:r>
        <w:rPr>
          <w:rFonts w:ascii="Courier New" w:hAnsi="Courier New" w:cs="Courier New"/>
          <w:color w:val="6A3E3E"/>
        </w:rPr>
        <w:t>cg</w:t>
      </w:r>
      <w:r>
        <w:rPr>
          <w:rFonts w:ascii="Courier New" w:hAnsi="Courier New" w:cs="Courier New"/>
          <w:color w:val="000000"/>
        </w:rPr>
        <w:t>.getServletContext();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r>
        <w:rPr>
          <w:rFonts w:ascii="Courier New" w:hAnsi="Courier New" w:cs="Courier New"/>
          <w:color w:val="000000"/>
        </w:rPr>
        <w:tab/>
      </w:r>
      <w:r>
        <w:rPr>
          <w:rFonts w:ascii="Courier New" w:hAnsi="Courier New" w:cs="Courier New"/>
          <w:color w:val="000000"/>
        </w:rPr>
        <w:tab/>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s1</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"n1"</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a</w:t>
      </w:r>
      <w:r>
        <w:rPr>
          <w:rFonts w:ascii="Courier New" w:hAnsi="Courier New" w:cs="Courier New"/>
          <w:color w:val="000000"/>
        </w:rPr>
        <w:t xml:space="preserve"> = Integer.</w:t>
      </w:r>
      <w:r>
        <w:rPr>
          <w:rFonts w:ascii="Courier New" w:hAnsi="Courier New" w:cs="Courier New"/>
          <w:i/>
          <w:iCs/>
          <w:color w:val="000000"/>
        </w:rPr>
        <w:t>parseInt</w:t>
      </w:r>
      <w:r>
        <w:rPr>
          <w:rFonts w:ascii="Courier New" w:hAnsi="Courier New" w:cs="Courier New"/>
          <w:color w:val="000000"/>
        </w:rPr>
        <w:t>(</w:t>
      </w:r>
      <w:r>
        <w:rPr>
          <w:rFonts w:ascii="Courier New" w:hAnsi="Courier New" w:cs="Courier New"/>
          <w:color w:val="6A3E3E"/>
        </w:rPr>
        <w:t>s1</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b</w:t>
      </w:r>
      <w:r>
        <w:rPr>
          <w:rFonts w:ascii="Courier New" w:hAnsi="Courier New" w:cs="Courier New"/>
          <w:color w:val="000000"/>
        </w:rPr>
        <w:t xml:space="preserve"> = </w:t>
      </w:r>
      <w:r>
        <w:rPr>
          <w:rFonts w:ascii="Courier New" w:hAnsi="Courier New" w:cs="Courier New"/>
          <w:color w:val="6A3E3E"/>
        </w:rPr>
        <w:t>a</w:t>
      </w:r>
      <w:r>
        <w:rPr>
          <w:rFonts w:ascii="Courier New" w:hAnsi="Courier New" w:cs="Courier New"/>
          <w:color w:val="000000"/>
        </w:rPr>
        <w:t xml:space="preserve"> * </w:t>
      </w:r>
      <w:r>
        <w:rPr>
          <w:rFonts w:ascii="Courier New" w:hAnsi="Courier New" w:cs="Courier New"/>
          <w:color w:val="6A3E3E"/>
        </w:rPr>
        <w:t>a</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"&lt;h1&gt;Before forword</w:t>
      </w:r>
      <w:r>
        <w:rPr>
          <w:rFonts w:ascii="Courier New" w:hAnsi="Courier New" w:cs="Courier New"/>
          <w:color w:val="2A00FF"/>
        </w:rPr>
        <w:tab/>
      </w:r>
      <w:r>
        <w:rPr>
          <w:rFonts w:ascii="Courier New" w:hAnsi="Courier New" w:cs="Courier New"/>
          <w:color w:val="2A00FF"/>
        </w:rPr>
        <w:tab/>
        <w:t>:</w:t>
      </w:r>
      <w:r>
        <w:rPr>
          <w:rFonts w:ascii="Courier New" w:hAnsi="Courier New" w:cs="Courier New"/>
          <w:color w:val="2A00FF"/>
        </w:rPr>
        <w:tab/>
        <w:t>"</w:t>
      </w:r>
      <w:r>
        <w:rPr>
          <w:rFonts w:ascii="Courier New" w:hAnsi="Courier New" w:cs="Courier New"/>
          <w:color w:val="000000"/>
        </w:rPr>
        <w:t xml:space="preserve"> + </w:t>
      </w:r>
      <w:r>
        <w:rPr>
          <w:rFonts w:ascii="Courier New" w:hAnsi="Courier New" w:cs="Courier New"/>
          <w:color w:val="6A3E3E"/>
        </w:rPr>
        <w:t>b</w:t>
      </w:r>
      <w:r>
        <w:rPr>
          <w:rFonts w:ascii="Courier New" w:hAnsi="Courier New" w:cs="Courier New"/>
          <w:color w:val="000000"/>
        </w:rPr>
        <w:t xml:space="preserve"> + </w:t>
      </w:r>
      <w:r>
        <w:rPr>
          <w:rFonts w:ascii="Courier New" w:hAnsi="Courier New" w:cs="Courier New"/>
          <w:color w:val="2A00FF"/>
        </w:rPr>
        <w:t>"&lt;/h1&gt;"</w:t>
      </w:r>
      <w:r>
        <w:rPr>
          <w:rFonts w:ascii="Courier New" w:hAnsi="Courier New" w:cs="Courier New"/>
          <w:color w:val="000000"/>
        </w:rPr>
        <w:t>);</w:t>
      </w:r>
      <w:r>
        <w:rPr>
          <w:rFonts w:ascii="Courier New" w:hAnsi="Courier New" w:cs="Courier New"/>
          <w:color w:val="000000"/>
        </w:rPr>
        <w:tab/>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RequestDispatcher </w:t>
      </w:r>
      <w:r>
        <w:rPr>
          <w:rFonts w:ascii="Courier New" w:hAnsi="Courier New" w:cs="Courier New"/>
          <w:color w:val="6A3E3E"/>
        </w:rPr>
        <w:t>rd</w:t>
      </w:r>
      <w:r>
        <w:rPr>
          <w:rFonts w:ascii="Courier New" w:hAnsi="Courier New" w:cs="Courier New"/>
          <w:color w:val="000000"/>
        </w:rPr>
        <w:t xml:space="preserve"> = </w:t>
      </w:r>
      <w:r>
        <w:rPr>
          <w:rFonts w:ascii="Courier New" w:hAnsi="Courier New" w:cs="Courier New"/>
          <w:color w:val="6A3E3E"/>
        </w:rPr>
        <w:t>sc</w:t>
      </w:r>
      <w:r>
        <w:rPr>
          <w:rFonts w:ascii="Courier New" w:hAnsi="Courier New" w:cs="Courier New"/>
          <w:color w:val="000000"/>
        </w:rPr>
        <w:t>.getRequestDispatcher(</w:t>
      </w:r>
      <w:r>
        <w:rPr>
          <w:rFonts w:ascii="Courier New" w:hAnsi="Courier New" w:cs="Courier New"/>
          <w:color w:val="2A00FF"/>
        </w:rPr>
        <w:t>"/s2"</w:t>
      </w:r>
      <w:r>
        <w:rPr>
          <w:rFonts w:ascii="Courier New" w:hAnsi="Courier New" w:cs="Courier New"/>
          <w:color w:val="000000"/>
        </w:rPr>
        <w:t>);</w:t>
      </w:r>
    </w:p>
    <w:p w:rsidR="004A4071" w:rsidRPr="00DA023B"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rPr>
      </w:pPr>
      <w:r>
        <w:rPr>
          <w:rFonts w:ascii="Courier New" w:hAnsi="Courier New" w:cs="Courier New"/>
          <w:color w:val="000000"/>
        </w:rPr>
        <w:tab/>
      </w:r>
      <w:r>
        <w:rPr>
          <w:rFonts w:ascii="Courier New" w:hAnsi="Courier New" w:cs="Courier New"/>
          <w:color w:val="000000"/>
        </w:rPr>
        <w:tab/>
      </w:r>
      <w:r w:rsidRPr="00DA023B">
        <w:rPr>
          <w:rFonts w:ascii="Courier New" w:hAnsi="Courier New" w:cs="Courier New"/>
          <w:b/>
          <w:color w:val="6A3E3E"/>
          <w:sz w:val="24"/>
          <w:highlight w:val="yellow"/>
        </w:rPr>
        <w:t>rd</w:t>
      </w:r>
      <w:r w:rsidRPr="00DA023B">
        <w:rPr>
          <w:rFonts w:ascii="Courier New" w:hAnsi="Courier New" w:cs="Courier New"/>
          <w:b/>
          <w:color w:val="000000"/>
          <w:sz w:val="24"/>
          <w:highlight w:val="yellow"/>
        </w:rPr>
        <w:t>.forward(</w:t>
      </w:r>
      <w:r w:rsidRPr="00DA023B">
        <w:rPr>
          <w:rFonts w:ascii="Courier New" w:hAnsi="Courier New" w:cs="Courier New"/>
          <w:b/>
          <w:color w:val="6A3E3E"/>
          <w:sz w:val="24"/>
          <w:highlight w:val="yellow"/>
        </w:rPr>
        <w:t>req</w:t>
      </w:r>
      <w:r w:rsidRPr="00DA023B">
        <w:rPr>
          <w:rFonts w:ascii="Courier New" w:hAnsi="Courier New" w:cs="Courier New"/>
          <w:b/>
          <w:color w:val="000000"/>
          <w:sz w:val="24"/>
          <w:highlight w:val="yellow"/>
        </w:rPr>
        <w:t xml:space="preserve">, </w:t>
      </w:r>
      <w:r w:rsidRPr="00DA023B">
        <w:rPr>
          <w:rFonts w:ascii="Courier New" w:hAnsi="Courier New" w:cs="Courier New"/>
          <w:b/>
          <w:color w:val="6A3E3E"/>
          <w:sz w:val="24"/>
          <w:highlight w:val="yellow"/>
        </w:rPr>
        <w:t>res</w:t>
      </w:r>
      <w:r w:rsidRPr="00DA023B">
        <w:rPr>
          <w:rFonts w:ascii="Courier New" w:hAnsi="Courier New" w:cs="Courier New"/>
          <w:b/>
          <w:color w:val="000000"/>
          <w:sz w:val="24"/>
          <w:highlight w:val="yellow"/>
        </w:rPr>
        <w:t>);</w:t>
      </w:r>
      <w:r w:rsidR="00DA023B">
        <w:rPr>
          <w:rFonts w:ascii="Courier New" w:hAnsi="Courier New" w:cs="Courier New"/>
          <w:b/>
          <w:color w:val="000000"/>
          <w:sz w:val="24"/>
        </w:rPr>
        <w:tab/>
        <w:t>//</w:t>
      </w:r>
      <w:r w:rsidR="00DA023B" w:rsidRPr="00DA023B">
        <w:rPr>
          <w:rFonts w:ascii="Courier New" w:hAnsi="Courier New" w:cs="Courier New"/>
          <w:b/>
          <w:color w:val="000000"/>
          <w:sz w:val="24"/>
        </w:rPr>
        <w:sym w:font="Wingdings" w:char="F0E0"/>
      </w:r>
      <w:r w:rsidR="00DA023B">
        <w:rPr>
          <w:rFonts w:ascii="Courier New" w:hAnsi="Courier New" w:cs="Courier New"/>
          <w:b/>
          <w:color w:val="000000"/>
          <w:sz w:val="24"/>
        </w:rPr>
        <w:t xml:space="preserve"> (1)</w:t>
      </w:r>
      <w:r w:rsidRPr="00DA023B">
        <w:rPr>
          <w:rFonts w:ascii="Courier New" w:hAnsi="Courier New" w:cs="Courier New"/>
          <w:b/>
          <w:color w:val="000000"/>
          <w:sz w:val="24"/>
        </w:rPr>
        <w:tab/>
      </w:r>
      <w:r w:rsidRPr="00DA023B">
        <w:rPr>
          <w:rFonts w:ascii="Courier New" w:hAnsi="Courier New" w:cs="Courier New"/>
          <w:b/>
          <w:color w:val="000000"/>
        </w:rPr>
        <w:tab/>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"&lt;h1&gt; After forword&lt;/h1&gt;"</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doGet(</w:t>
      </w:r>
      <w:r>
        <w:rPr>
          <w:rFonts w:ascii="Courier New" w:hAnsi="Courier New" w:cs="Courier New"/>
          <w:color w:val="6A3E3E"/>
        </w:rPr>
        <w:t>req</w:t>
      </w:r>
      <w:r>
        <w:rPr>
          <w:rFonts w:ascii="Courier New" w:hAnsi="Courier New" w:cs="Courier New"/>
          <w:color w:val="000000"/>
        </w:rPr>
        <w:t xml:space="preserve">, </w:t>
      </w:r>
      <w:r>
        <w:rPr>
          <w:rFonts w:ascii="Courier New" w:hAnsi="Courier New" w:cs="Courier New"/>
          <w:color w:val="6A3E3E"/>
        </w:rPr>
        <w:t>res</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45B19" w:rsidRDefault="004A4071" w:rsidP="004A4071">
      <w:pPr>
        <w:pBdr>
          <w:top w:val="single" w:sz="4" w:space="1" w:color="auto"/>
          <w:left w:val="single" w:sz="4" w:space="4" w:color="auto"/>
          <w:bottom w:val="single" w:sz="4" w:space="1" w:color="auto"/>
          <w:right w:val="single" w:sz="4" w:space="4" w:color="auto"/>
        </w:pBdr>
      </w:pPr>
      <w:r>
        <w:rPr>
          <w:rFonts w:ascii="Courier New" w:hAnsi="Courier New" w:cs="Courier New"/>
          <w:noProof/>
          <w:color w:val="000000"/>
          <w:lang w:eastAsia="en-US"/>
        </w:rPr>
        <mc:AlternateContent>
          <mc:Choice Requires="wps">
            <w:drawing>
              <wp:anchor distT="0" distB="0" distL="114300" distR="114300" simplePos="0" relativeHeight="251704320" behindDoc="0" locked="0" layoutInCell="1" allowOverlap="1" wp14:anchorId="1C9BB53A" wp14:editId="1C843A87">
                <wp:simplePos x="0" y="0"/>
                <wp:positionH relativeFrom="column">
                  <wp:posOffset>-69012</wp:posOffset>
                </wp:positionH>
                <wp:positionV relativeFrom="paragraph">
                  <wp:posOffset>250118</wp:posOffset>
                </wp:positionV>
                <wp:extent cx="6064369" cy="0"/>
                <wp:effectExtent l="0" t="0" r="31750" b="19050"/>
                <wp:wrapNone/>
                <wp:docPr id="53" name="Straight Connector 53"/>
                <wp:cNvGraphicFramePr/>
                <a:graphic xmlns:a="http://schemas.openxmlformats.org/drawingml/2006/main">
                  <a:graphicData uri="http://schemas.microsoft.com/office/word/2010/wordprocessingShape">
                    <wps:wsp>
                      <wps:cNvCnPr/>
                      <wps:spPr>
                        <a:xfrm>
                          <a:off x="0" y="0"/>
                          <a:ext cx="60643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8AE83E" id="Straight Connector 53"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5.45pt,19.7pt" to="472.0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" strokecolor="#f24f4f [3204]" strokeweight=".5pt">
                <v:stroke joinstyle="miter"/>
              </v:line>
            </w:pict>
          </mc:Fallback>
        </mc:AlternateConten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srv2</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s1</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"n1"</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a</w:t>
      </w:r>
      <w:r>
        <w:rPr>
          <w:rFonts w:ascii="Courier New" w:hAnsi="Courier New" w:cs="Courier New"/>
          <w:color w:val="000000"/>
        </w:rPr>
        <w:t xml:space="preserve"> = Integer.</w:t>
      </w:r>
      <w:r>
        <w:rPr>
          <w:rFonts w:ascii="Courier New" w:hAnsi="Courier New" w:cs="Courier New"/>
          <w:i/>
          <w:iCs/>
          <w:color w:val="000000"/>
        </w:rPr>
        <w:t>parseInt</w:t>
      </w:r>
      <w:r>
        <w:rPr>
          <w:rFonts w:ascii="Courier New" w:hAnsi="Courier New" w:cs="Courier New"/>
          <w:color w:val="000000"/>
        </w:rPr>
        <w:t>(</w:t>
      </w:r>
      <w:r>
        <w:rPr>
          <w:rFonts w:ascii="Courier New" w:hAnsi="Courier New" w:cs="Courier New"/>
          <w:color w:val="6A3E3E"/>
        </w:rPr>
        <w:t>s1</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b</w:t>
      </w:r>
      <w:r>
        <w:rPr>
          <w:rFonts w:ascii="Courier New" w:hAnsi="Courier New" w:cs="Courier New"/>
          <w:color w:val="000000"/>
        </w:rPr>
        <w:t xml:space="preserve"> = </w:t>
      </w:r>
      <w:r>
        <w:rPr>
          <w:rFonts w:ascii="Courier New" w:hAnsi="Courier New" w:cs="Courier New"/>
          <w:color w:val="6A3E3E"/>
        </w:rPr>
        <w:t>a</w:t>
      </w:r>
      <w:r>
        <w:rPr>
          <w:rFonts w:ascii="Courier New" w:hAnsi="Courier New" w:cs="Courier New"/>
          <w:color w:val="000000"/>
        </w:rPr>
        <w:t xml:space="preserve"> * </w:t>
      </w:r>
      <w:r>
        <w:rPr>
          <w:rFonts w:ascii="Courier New" w:hAnsi="Courier New" w:cs="Courier New"/>
          <w:color w:val="6A3E3E"/>
        </w:rPr>
        <w:t>a</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"&lt;h1&gt;Squre from SRV2</w:t>
      </w:r>
      <w:r>
        <w:rPr>
          <w:rFonts w:ascii="Courier New" w:hAnsi="Courier New" w:cs="Courier New"/>
          <w:color w:val="2A00FF"/>
        </w:rPr>
        <w:tab/>
      </w:r>
      <w:r>
        <w:rPr>
          <w:rFonts w:ascii="Courier New" w:hAnsi="Courier New" w:cs="Courier New"/>
          <w:color w:val="2A00FF"/>
        </w:rPr>
        <w:tab/>
        <w:t>:</w:t>
      </w:r>
      <w:r>
        <w:rPr>
          <w:rFonts w:ascii="Courier New" w:hAnsi="Courier New" w:cs="Courier New"/>
          <w:color w:val="2A00FF"/>
        </w:rPr>
        <w:tab/>
        <w:t>"</w:t>
      </w:r>
      <w:r>
        <w:rPr>
          <w:rFonts w:ascii="Courier New" w:hAnsi="Courier New" w:cs="Courier New"/>
          <w:color w:val="000000"/>
        </w:rPr>
        <w:t xml:space="preserve"> + </w:t>
      </w:r>
      <w:r>
        <w:rPr>
          <w:rFonts w:ascii="Courier New" w:hAnsi="Courier New" w:cs="Courier New"/>
          <w:color w:val="6A3E3E"/>
        </w:rPr>
        <w:t>b</w:t>
      </w:r>
      <w:r>
        <w:rPr>
          <w:rFonts w:ascii="Courier New" w:hAnsi="Courier New" w:cs="Courier New"/>
          <w:color w:val="000000"/>
        </w:rPr>
        <w:t xml:space="preserve"> + </w:t>
      </w:r>
      <w:r>
        <w:rPr>
          <w:rFonts w:ascii="Courier New" w:hAnsi="Courier New" w:cs="Courier New"/>
          <w:color w:val="2A00FF"/>
        </w:rPr>
        <w:t>"&lt;/h1&gt;"</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doGet(</w:t>
      </w:r>
      <w:r>
        <w:rPr>
          <w:rFonts w:ascii="Courier New" w:hAnsi="Courier New" w:cs="Courier New"/>
          <w:color w:val="6A3E3E"/>
        </w:rPr>
        <w:t>req</w:t>
      </w:r>
      <w:r>
        <w:rPr>
          <w:rFonts w:ascii="Courier New" w:hAnsi="Courier New" w:cs="Courier New"/>
          <w:color w:val="000000"/>
        </w:rPr>
        <w:t xml:space="preserve">, </w:t>
      </w:r>
      <w:r>
        <w:rPr>
          <w:rFonts w:ascii="Courier New" w:hAnsi="Courier New" w:cs="Courier New"/>
          <w:color w:val="6A3E3E"/>
        </w:rPr>
        <w:t>res</w:t>
      </w:r>
      <w:r>
        <w:rPr>
          <w:rFonts w:ascii="Courier New" w:hAnsi="Courier New" w:cs="Courier New"/>
          <w:color w:val="000000"/>
        </w:rPr>
        <w:t>);</w:t>
      </w:r>
    </w:p>
    <w:p w:rsidR="004A4071" w:rsidRDefault="004A4071" w:rsidP="004A407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45B19" w:rsidRDefault="004A4071" w:rsidP="00B218F0">
      <w:pPr>
        <w:pBdr>
          <w:top w:val="single" w:sz="4" w:space="1" w:color="auto"/>
          <w:left w:val="single" w:sz="4" w:space="4" w:color="auto"/>
          <w:bottom w:val="single" w:sz="4" w:space="1" w:color="auto"/>
          <w:right w:val="single" w:sz="4" w:space="4" w:color="auto"/>
        </w:pBdr>
        <w:spacing w:after="0"/>
      </w:pPr>
      <w:r>
        <w:rPr>
          <w:rFonts w:ascii="Courier New" w:hAnsi="Courier New" w:cs="Courier New"/>
          <w:color w:val="000000"/>
        </w:rPr>
        <w:t>}</w:t>
      </w:r>
    </w:p>
    <w:p w:rsidR="00045B19" w:rsidRDefault="00DA023B" w:rsidP="002873C6">
      <w:r w:rsidRPr="00DA023B">
        <w:rPr>
          <w:noProof/>
          <w:lang w:eastAsia="en-US"/>
        </w:rPr>
        <w:drawing>
          <wp:inline distT="0" distB="0" distL="0" distR="0" wp14:anchorId="17C61953" wp14:editId="25C6352F">
            <wp:extent cx="5244610" cy="839397"/>
            <wp:effectExtent l="0" t="0" r="0" b="0"/>
            <wp:docPr id="54" name="Picture 54"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veti_S\Desktop\tm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246" cy="844140"/>
                    </a:xfrm>
                    <a:prstGeom prst="rect">
                      <a:avLst/>
                    </a:prstGeom>
                    <a:noFill/>
                    <a:ln>
                      <a:noFill/>
                    </a:ln>
                  </pic:spPr>
                </pic:pic>
              </a:graphicData>
            </a:graphic>
          </wp:inline>
        </w:drawing>
      </w:r>
    </w:p>
    <w:p w:rsidR="00DA023B" w:rsidRDefault="00B218F0" w:rsidP="00B218F0">
      <w:pPr>
        <w:spacing w:after="0"/>
      </w:pPr>
      <w:r>
        <w:t xml:space="preserve">In above (1), if we just replace with </w:t>
      </w:r>
      <w:r w:rsidRPr="005A1C5E">
        <w:rPr>
          <w:b/>
          <w:highlight w:val="yellow"/>
        </w:rPr>
        <w:t>include(req, res)</w:t>
      </w:r>
      <w:r>
        <w:t xml:space="preserve"> as below it include </w:t>
      </w:r>
      <w:r w:rsidR="005A1C5E">
        <w:t>serv1</w:t>
      </w:r>
      <w:r>
        <w:t xml:space="preserve"> result</w:t>
      </w:r>
      <w:r w:rsidR="005A1C5E">
        <w:t xml:space="preserve"> also</w:t>
      </w:r>
    </w:p>
    <w:p w:rsidR="00B218F0" w:rsidRPr="00B218F0" w:rsidRDefault="00B218F0" w:rsidP="00B218F0">
      <w:pPr>
        <w:pStyle w:val="Output"/>
        <w:ind w:left="1440"/>
        <w:rPr>
          <w:color w:val="4C483D" w:themeColor="text2"/>
          <w:sz w:val="20"/>
        </w:rPr>
      </w:pPr>
      <w:r w:rsidRPr="00B218F0">
        <w:rPr>
          <w:sz w:val="20"/>
        </w:rPr>
        <w:t xml:space="preserve">RequestDispatcher </w:t>
      </w:r>
      <w:r w:rsidRPr="00B218F0">
        <w:rPr>
          <w:color w:val="6A3E3E"/>
          <w:sz w:val="20"/>
        </w:rPr>
        <w:t>rd</w:t>
      </w:r>
      <w:r w:rsidRPr="00B218F0">
        <w:rPr>
          <w:sz w:val="20"/>
        </w:rPr>
        <w:t xml:space="preserve"> = </w:t>
      </w:r>
      <w:r w:rsidRPr="00B218F0">
        <w:rPr>
          <w:color w:val="6A3E3E"/>
          <w:sz w:val="20"/>
        </w:rPr>
        <w:t>sc</w:t>
      </w:r>
      <w:r w:rsidRPr="00B218F0">
        <w:rPr>
          <w:sz w:val="20"/>
        </w:rPr>
        <w:t>.getRequestDispatcher(</w:t>
      </w:r>
      <w:r w:rsidRPr="00B218F0">
        <w:rPr>
          <w:color w:val="2A00FF"/>
          <w:sz w:val="20"/>
        </w:rPr>
        <w:t>"/s2"</w:t>
      </w:r>
      <w:r w:rsidRPr="00B218F0">
        <w:rPr>
          <w:sz w:val="20"/>
        </w:rPr>
        <w:t>);</w:t>
      </w:r>
    </w:p>
    <w:p w:rsidR="00045B19" w:rsidRDefault="00B218F0" w:rsidP="005A1C5E">
      <w:pPr>
        <w:pStyle w:val="Output"/>
        <w:spacing w:after="240"/>
        <w:ind w:left="1440"/>
      </w:pPr>
      <w:r w:rsidRPr="00B218F0">
        <w:rPr>
          <w:sz w:val="20"/>
        </w:rPr>
        <w:tab/>
      </w:r>
      <w:r w:rsidRPr="00B218F0">
        <w:rPr>
          <w:sz w:val="20"/>
        </w:rPr>
        <w:tab/>
      </w:r>
      <w:r>
        <w:rPr>
          <w:sz w:val="20"/>
        </w:rPr>
        <w:t xml:space="preserve">     </w:t>
      </w:r>
      <w:r w:rsidRPr="00B218F0">
        <w:rPr>
          <w:color w:val="6A3E3E"/>
          <w:sz w:val="20"/>
        </w:rPr>
        <w:t>rd</w:t>
      </w:r>
      <w:r w:rsidRPr="00B218F0">
        <w:rPr>
          <w:sz w:val="20"/>
        </w:rPr>
        <w:t>.</w:t>
      </w:r>
      <w:r w:rsidRPr="00B218F0">
        <w:rPr>
          <w:sz w:val="20"/>
          <w:highlight w:val="lightGray"/>
        </w:rPr>
        <w:t>include</w:t>
      </w:r>
      <w:r w:rsidRPr="00B218F0">
        <w:rPr>
          <w:sz w:val="20"/>
        </w:rPr>
        <w:t>(</w:t>
      </w:r>
      <w:r w:rsidRPr="00B218F0">
        <w:rPr>
          <w:color w:val="6A3E3E"/>
          <w:sz w:val="20"/>
        </w:rPr>
        <w:t>req</w:t>
      </w:r>
      <w:r w:rsidRPr="00B218F0">
        <w:rPr>
          <w:sz w:val="20"/>
        </w:rPr>
        <w:t xml:space="preserve">, </w:t>
      </w:r>
      <w:r w:rsidRPr="00B218F0">
        <w:rPr>
          <w:color w:val="6A3E3E"/>
          <w:sz w:val="20"/>
        </w:rPr>
        <w:t>res</w:t>
      </w:r>
      <w:r w:rsidRPr="00B218F0">
        <w:rPr>
          <w:sz w:val="20"/>
        </w:rPr>
        <w:t>);</w:t>
      </w:r>
      <w:r>
        <w:tab/>
      </w:r>
    </w:p>
    <w:p w:rsidR="00045B19" w:rsidRDefault="005A1C5E" w:rsidP="002873C6">
      <w:r w:rsidRPr="005A1C5E">
        <w:rPr>
          <w:noProof/>
          <w:lang w:eastAsia="en-US"/>
        </w:rPr>
        <w:drawing>
          <wp:inline distT="0" distB="0" distL="0" distR="0" wp14:anchorId="3FF3101C" wp14:editId="6ABDD950">
            <wp:extent cx="4680912" cy="1194045"/>
            <wp:effectExtent l="0" t="0" r="5715" b="6350"/>
            <wp:docPr id="55" name="Picture 55"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veti_S\Desktop\tmp.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27386" cy="1231409"/>
                    </a:xfrm>
                    <a:prstGeom prst="rect">
                      <a:avLst/>
                    </a:prstGeom>
                    <a:noFill/>
                    <a:ln>
                      <a:noFill/>
                    </a:ln>
                  </pic:spPr>
                </pic:pic>
              </a:graphicData>
            </a:graphic>
          </wp:inline>
        </w:drawing>
      </w:r>
    </w:p>
    <w:p w:rsidR="001A1DDC" w:rsidRDefault="001A1DDC" w:rsidP="001A1DDC">
      <w:pPr>
        <w:pStyle w:val="Howitworks"/>
      </w:pPr>
      <w:r>
        <w:lastRenderedPageBreak/>
        <w:t>Servlet chaining in Different Server</w:t>
      </w:r>
      <w:r w:rsidR="00005846">
        <w:t xml:space="preserve"> 314 page in natraj</w:t>
      </w:r>
    </w:p>
    <w:p w:rsidR="00631962" w:rsidRDefault="00631962" w:rsidP="00631962">
      <w:r>
        <w:t>We can use res.sendRedirect(url) method to perform chaining between two servlets which are running on different servers</w:t>
      </w:r>
    </w:p>
    <w:p w:rsidR="00045B19" w:rsidRDefault="00672CCD" w:rsidP="00672CCD">
      <w:pPr>
        <w:ind w:left="720"/>
      </w:pPr>
      <w:r>
        <w:rPr>
          <w:noProof/>
          <w:lang w:eastAsia="en-US"/>
        </w:rPr>
        <w:drawing>
          <wp:inline distT="0" distB="0" distL="0" distR="0" wp14:anchorId="1046B56C" wp14:editId="03AA9E2B">
            <wp:extent cx="2796576" cy="364590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796576" cy="3645906"/>
                    </a:xfrm>
                    <a:prstGeom prst="rect">
                      <a:avLst/>
                    </a:prstGeom>
                  </pic:spPr>
                </pic:pic>
              </a:graphicData>
            </a:graphic>
          </wp:inline>
        </w:drawing>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srv3</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"&lt;h1&gt;Before sendReditrect&lt;/h1&gt;"</w:t>
      </w:r>
      <w:r>
        <w:rPr>
          <w:rFonts w:ascii="Courier New" w:hAnsi="Courier New" w:cs="Courier New"/>
          <w:color w:val="000000"/>
        </w:rPr>
        <w:t>);</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.sendRedirect(</w:t>
      </w:r>
      <w:r>
        <w:rPr>
          <w:rFonts w:ascii="Courier New" w:hAnsi="Courier New" w:cs="Courier New"/>
          <w:color w:val="2A00FF"/>
        </w:rPr>
        <w:t>"http://www.google.com"</w:t>
      </w:r>
      <w:r>
        <w:rPr>
          <w:rFonts w:ascii="Courier New" w:hAnsi="Courier New" w:cs="Courier New"/>
          <w:color w:val="000000"/>
        </w:rPr>
        <w:t>);</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"&lt;h1&gt;After sendReditrect&lt;/h1&gt;"</w:t>
      </w:r>
      <w:r>
        <w:rPr>
          <w:rFonts w:ascii="Courier New" w:hAnsi="Courier New" w:cs="Courier New"/>
          <w:color w:val="000000"/>
        </w:rPr>
        <w:t>);</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 </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doPost(HttpServletRequest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doGet(</w:t>
      </w:r>
      <w:r>
        <w:rPr>
          <w:rFonts w:ascii="Courier New" w:hAnsi="Courier New" w:cs="Courier New"/>
          <w:color w:val="6A3E3E"/>
        </w:rPr>
        <w:t>req</w:t>
      </w:r>
      <w:r>
        <w:rPr>
          <w:rFonts w:ascii="Courier New" w:hAnsi="Courier New" w:cs="Courier New"/>
          <w:color w:val="000000"/>
        </w:rPr>
        <w:t xml:space="preserve">, </w:t>
      </w:r>
      <w:r>
        <w:rPr>
          <w:rFonts w:ascii="Courier New" w:hAnsi="Courier New" w:cs="Courier New"/>
          <w:color w:val="6A3E3E"/>
        </w:rPr>
        <w:t>res</w:t>
      </w:r>
      <w:r>
        <w:rPr>
          <w:rFonts w:ascii="Courier New" w:hAnsi="Courier New" w:cs="Courier New"/>
          <w:color w:val="000000"/>
        </w:rPr>
        <w:t>);</w:t>
      </w:r>
    </w:p>
    <w:p w:rsidR="00672CCD" w:rsidRDefault="00672CCD" w:rsidP="00672CC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045B19" w:rsidRDefault="00672CCD" w:rsidP="00672CCD">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tbl>
      <w:tblPr>
        <w:tblW w:w="9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15" w:type="dxa"/>
          <w:left w:w="15" w:type="dxa"/>
          <w:bottom w:w="15" w:type="dxa"/>
          <w:right w:w="15" w:type="dxa"/>
        </w:tblCellMar>
        <w:tblLook w:val="04A0" w:firstRow="1" w:lastRow="0" w:firstColumn="1" w:lastColumn="0" w:noHBand="0" w:noVBand="1"/>
      </w:tblPr>
      <w:tblGrid>
        <w:gridCol w:w="4859"/>
        <w:gridCol w:w="4500"/>
      </w:tblGrid>
      <w:tr w:rsidR="00057F9F" w:rsidRPr="00057F9F" w:rsidTr="00057F9F">
        <w:trPr>
          <w:trHeight w:val="147"/>
        </w:trPr>
        <w:tc>
          <w:tcPr>
            <w:tcW w:w="4859" w:type="dxa"/>
            <w:shd w:val="clear" w:color="auto" w:fill="F2F2F2" w:themeFill="background1" w:themeFillShade="F2"/>
            <w:tcMar>
              <w:top w:w="75" w:type="dxa"/>
              <w:left w:w="75" w:type="dxa"/>
              <w:bottom w:w="75" w:type="dxa"/>
              <w:right w:w="75" w:type="dxa"/>
            </w:tcMar>
            <w:hideMark/>
          </w:tcPr>
          <w:p w:rsidR="00057F9F" w:rsidRPr="00057F9F" w:rsidRDefault="00057F9F" w:rsidP="00057F9F">
            <w:pPr>
              <w:spacing w:after="0" w:line="240" w:lineRule="auto"/>
              <w:jc w:val="center"/>
              <w:rPr>
                <w:rFonts w:eastAsia="Times New Roman" w:cs="Times New Roman"/>
                <w:b/>
                <w:bCs/>
                <w:color w:val="000000"/>
                <w:sz w:val="18"/>
                <w:szCs w:val="18"/>
                <w:lang w:eastAsia="en-US"/>
              </w:rPr>
            </w:pPr>
            <w:r w:rsidRPr="00057F9F">
              <w:rPr>
                <w:rFonts w:eastAsia="Times New Roman" w:cs="Times New Roman"/>
                <w:b/>
                <w:bCs/>
                <w:color w:val="000000"/>
                <w:sz w:val="18"/>
                <w:szCs w:val="18"/>
                <w:lang w:eastAsia="en-US"/>
              </w:rPr>
              <w:t>forward() method</w:t>
            </w:r>
          </w:p>
        </w:tc>
        <w:tc>
          <w:tcPr>
            <w:tcW w:w="4500" w:type="dxa"/>
            <w:shd w:val="clear" w:color="auto" w:fill="F2F2F2" w:themeFill="background1" w:themeFillShade="F2"/>
            <w:tcMar>
              <w:top w:w="75" w:type="dxa"/>
              <w:left w:w="75" w:type="dxa"/>
              <w:bottom w:w="75" w:type="dxa"/>
              <w:right w:w="75" w:type="dxa"/>
            </w:tcMar>
            <w:hideMark/>
          </w:tcPr>
          <w:p w:rsidR="00057F9F" w:rsidRPr="00057F9F" w:rsidRDefault="00057F9F" w:rsidP="00057F9F">
            <w:pPr>
              <w:spacing w:after="0" w:line="240" w:lineRule="auto"/>
              <w:jc w:val="center"/>
              <w:rPr>
                <w:rFonts w:eastAsia="Times New Roman" w:cs="Times New Roman"/>
                <w:b/>
                <w:bCs/>
                <w:color w:val="000000"/>
                <w:sz w:val="18"/>
                <w:szCs w:val="18"/>
                <w:lang w:eastAsia="en-US"/>
              </w:rPr>
            </w:pPr>
            <w:r w:rsidRPr="00057F9F">
              <w:rPr>
                <w:rFonts w:eastAsia="Times New Roman" w:cs="Times New Roman"/>
                <w:b/>
                <w:bCs/>
                <w:color w:val="000000"/>
                <w:sz w:val="18"/>
                <w:szCs w:val="18"/>
                <w:lang w:eastAsia="en-US"/>
              </w:rPr>
              <w:t>sendRedirect() method</w:t>
            </w:r>
          </w:p>
        </w:tc>
      </w:tr>
      <w:tr w:rsidR="00057F9F" w:rsidRPr="00057F9F" w:rsidTr="00057F9F">
        <w:trPr>
          <w:trHeight w:val="353"/>
        </w:trPr>
        <w:tc>
          <w:tcPr>
            <w:tcW w:w="4859" w:type="dxa"/>
            <w:shd w:val="clear" w:color="auto" w:fill="FFFFFF" w:themeFill="background1"/>
            <w:tcMar>
              <w:top w:w="75" w:type="dxa"/>
              <w:left w:w="75" w:type="dxa"/>
              <w:bottom w:w="75" w:type="dxa"/>
              <w:right w:w="75" w:type="dxa"/>
            </w:tcMar>
            <w:hideMark/>
          </w:tcPr>
          <w:p w:rsidR="00057F9F" w:rsidRP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color w:val="000000"/>
                <w:sz w:val="18"/>
                <w:szCs w:val="18"/>
                <w:lang w:eastAsia="en-US"/>
              </w:rPr>
              <w:t>The forward() method works at server side.</w:t>
            </w:r>
          </w:p>
        </w:tc>
        <w:tc>
          <w:tcPr>
            <w:tcW w:w="4500" w:type="dxa"/>
            <w:shd w:val="clear" w:color="auto" w:fill="FFFFFF" w:themeFill="background1"/>
            <w:tcMar>
              <w:top w:w="75" w:type="dxa"/>
              <w:left w:w="75" w:type="dxa"/>
              <w:bottom w:w="75" w:type="dxa"/>
              <w:right w:w="75" w:type="dxa"/>
            </w:tcMar>
            <w:hideMark/>
          </w:tcPr>
          <w:p w:rsidR="00057F9F" w:rsidRPr="00057F9F" w:rsidRDefault="00057F9F" w:rsidP="00057F9F">
            <w:pPr>
              <w:spacing w:after="0" w:line="240" w:lineRule="auto"/>
              <w:jc w:val="both"/>
              <w:rPr>
                <w:rFonts w:eastAsia="Times New Roman" w:cs="Times New Roman"/>
                <w:color w:val="000000"/>
                <w:sz w:val="18"/>
                <w:szCs w:val="18"/>
                <w:lang w:eastAsia="en-US"/>
              </w:rPr>
            </w:pPr>
            <w:r w:rsidRPr="00057F9F">
              <w:rPr>
                <w:rFonts w:eastAsia="Times New Roman" w:cs="Times New Roman"/>
                <w:color w:val="000000"/>
                <w:sz w:val="18"/>
                <w:szCs w:val="18"/>
                <w:lang w:eastAsia="en-US"/>
              </w:rPr>
              <w:t>The sendRedirect() method works at client side.</w:t>
            </w:r>
          </w:p>
        </w:tc>
      </w:tr>
      <w:tr w:rsidR="00057F9F" w:rsidRPr="00057F9F" w:rsidTr="00057F9F">
        <w:trPr>
          <w:trHeight w:val="183"/>
        </w:trPr>
        <w:tc>
          <w:tcPr>
            <w:tcW w:w="4859" w:type="dxa"/>
            <w:shd w:val="clear" w:color="auto" w:fill="FFFFFF" w:themeFill="background1"/>
            <w:tcMar>
              <w:top w:w="75" w:type="dxa"/>
              <w:left w:w="75" w:type="dxa"/>
              <w:bottom w:w="75" w:type="dxa"/>
              <w:right w:w="75" w:type="dxa"/>
            </w:tcMar>
            <w:hideMark/>
          </w:tcPr>
          <w:p w:rsidR="00057F9F" w:rsidRP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color w:val="000000"/>
                <w:sz w:val="18"/>
                <w:szCs w:val="18"/>
                <w:lang w:eastAsia="en-US"/>
              </w:rPr>
              <w:t>It sends the same request and response objects to another servlet.</w:t>
            </w:r>
          </w:p>
        </w:tc>
        <w:tc>
          <w:tcPr>
            <w:tcW w:w="4500" w:type="dxa"/>
            <w:shd w:val="clear" w:color="auto" w:fill="FFFFFF" w:themeFill="background1"/>
            <w:tcMar>
              <w:top w:w="75" w:type="dxa"/>
              <w:left w:w="75" w:type="dxa"/>
              <w:bottom w:w="75" w:type="dxa"/>
              <w:right w:w="75" w:type="dxa"/>
            </w:tcMar>
            <w:hideMark/>
          </w:tcPr>
          <w:p w:rsidR="00057F9F" w:rsidRP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color w:val="000000"/>
                <w:sz w:val="18"/>
                <w:szCs w:val="18"/>
                <w:lang w:eastAsia="en-US"/>
              </w:rPr>
              <w:t>It always sends a new request.</w:t>
            </w:r>
          </w:p>
        </w:tc>
      </w:tr>
      <w:tr w:rsidR="00057F9F" w:rsidRPr="00057F9F" w:rsidTr="00057F9F">
        <w:trPr>
          <w:trHeight w:val="353"/>
        </w:trPr>
        <w:tc>
          <w:tcPr>
            <w:tcW w:w="4859" w:type="dxa"/>
            <w:shd w:val="clear" w:color="auto" w:fill="FFFFFF" w:themeFill="background1"/>
            <w:tcMar>
              <w:top w:w="75" w:type="dxa"/>
              <w:left w:w="75" w:type="dxa"/>
              <w:bottom w:w="75" w:type="dxa"/>
              <w:right w:w="75" w:type="dxa"/>
            </w:tcMar>
            <w:hideMark/>
          </w:tcPr>
          <w:p w:rsid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color w:val="000000"/>
                <w:sz w:val="18"/>
                <w:szCs w:val="18"/>
                <w:lang w:eastAsia="en-US"/>
              </w:rPr>
              <w:t xml:space="preserve">It can work within the server only. </w:t>
            </w:r>
          </w:p>
          <w:p w:rsidR="00057F9F" w:rsidRP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b/>
                <w:color w:val="000000"/>
                <w:sz w:val="18"/>
                <w:szCs w:val="18"/>
                <w:lang w:eastAsia="en-US"/>
              </w:rPr>
              <w:t>Example:</w:t>
            </w:r>
            <w:r w:rsidRPr="00057F9F">
              <w:rPr>
                <w:rFonts w:eastAsia="Times New Roman" w:cs="Times New Roman"/>
                <w:color w:val="000000"/>
                <w:sz w:val="18"/>
                <w:szCs w:val="18"/>
                <w:lang w:eastAsia="en-US"/>
              </w:rPr>
              <w:t xml:space="preserve"> request.getRequestDispacher("servlet2").forward(request,response);</w:t>
            </w:r>
          </w:p>
        </w:tc>
        <w:tc>
          <w:tcPr>
            <w:tcW w:w="4500" w:type="dxa"/>
            <w:shd w:val="clear" w:color="auto" w:fill="FFFFFF" w:themeFill="background1"/>
            <w:tcMar>
              <w:top w:w="75" w:type="dxa"/>
              <w:left w:w="75" w:type="dxa"/>
              <w:bottom w:w="75" w:type="dxa"/>
              <w:right w:w="75" w:type="dxa"/>
            </w:tcMar>
            <w:hideMark/>
          </w:tcPr>
          <w:p w:rsid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color w:val="000000"/>
                <w:sz w:val="18"/>
                <w:szCs w:val="18"/>
                <w:lang w:eastAsia="en-US"/>
              </w:rPr>
              <w:t>It can be used within and outside the server.</w:t>
            </w:r>
          </w:p>
          <w:p w:rsidR="00057F9F" w:rsidRPr="00057F9F" w:rsidRDefault="00057F9F" w:rsidP="00057F9F">
            <w:pPr>
              <w:spacing w:after="0" w:line="240" w:lineRule="auto"/>
              <w:ind w:left="300"/>
              <w:jc w:val="both"/>
              <w:rPr>
                <w:rFonts w:eastAsia="Times New Roman" w:cs="Times New Roman"/>
                <w:color w:val="000000"/>
                <w:sz w:val="18"/>
                <w:szCs w:val="18"/>
                <w:lang w:eastAsia="en-US"/>
              </w:rPr>
            </w:pPr>
            <w:r w:rsidRPr="00057F9F">
              <w:rPr>
                <w:rFonts w:eastAsia="Times New Roman" w:cs="Times New Roman"/>
                <w:b/>
                <w:color w:val="000000"/>
                <w:sz w:val="18"/>
                <w:szCs w:val="18"/>
                <w:lang w:eastAsia="en-US"/>
              </w:rPr>
              <w:t>Example:</w:t>
            </w:r>
            <w:r w:rsidRPr="00057F9F">
              <w:rPr>
                <w:rFonts w:eastAsia="Times New Roman" w:cs="Times New Roman"/>
                <w:color w:val="000000"/>
                <w:sz w:val="18"/>
                <w:szCs w:val="18"/>
                <w:lang w:eastAsia="en-US"/>
              </w:rPr>
              <w:t xml:space="preserve"> response.sendRedirect("servlet2");</w:t>
            </w:r>
          </w:p>
        </w:tc>
      </w:tr>
    </w:tbl>
    <w:p w:rsidR="00ED0E13" w:rsidRDefault="00ED0E13" w:rsidP="00ED0E13">
      <w:pPr>
        <w:pStyle w:val="Heading2"/>
        <w:pBdr>
          <w:bottom w:val="single" w:sz="4" w:space="0" w:color="auto" w:shadow="1"/>
        </w:pBdr>
      </w:pPr>
      <w:bookmarkStart w:id="46" w:name="_Toc4274727"/>
      <w:r>
        <w:lastRenderedPageBreak/>
        <w:t>3.8 Attribbutes</w:t>
      </w:r>
      <w:bookmarkEnd w:id="46"/>
    </w:p>
    <w:p w:rsidR="00ED0E13" w:rsidRDefault="00FB58A2" w:rsidP="00FB58A2">
      <w:pPr>
        <w:ind w:firstLine="720"/>
      </w:pPr>
      <w:r w:rsidRPr="00FB58A2">
        <w:t>The servlet programmer can pass informations from one servlet to another using attributes. It is just like passing object from one class to another so that we can reuse the same object again and again.</w:t>
      </w:r>
    </w:p>
    <w:p w:rsidR="00E21710" w:rsidRDefault="00E21710" w:rsidP="00E21710">
      <w:pPr>
        <w:spacing w:after="0"/>
      </w:pPr>
      <w:r>
        <w:t>We have 3 types of scopes for attribues</w:t>
      </w:r>
    </w:p>
    <w:p w:rsidR="00E21710" w:rsidRPr="00CB4342" w:rsidRDefault="00E21710" w:rsidP="00731574">
      <w:pPr>
        <w:pStyle w:val="ListParagraph"/>
        <w:numPr>
          <w:ilvl w:val="0"/>
          <w:numId w:val="69"/>
        </w:numPr>
        <w:rPr>
          <w:b/>
        </w:rPr>
      </w:pPr>
      <w:r w:rsidRPr="00CB4342">
        <w:rPr>
          <w:b/>
        </w:rPr>
        <w:t>Request scope</w:t>
      </w:r>
    </w:p>
    <w:p w:rsidR="00E21710" w:rsidRPr="00CB4342" w:rsidRDefault="00E21710" w:rsidP="00731574">
      <w:pPr>
        <w:pStyle w:val="ListParagraph"/>
        <w:numPr>
          <w:ilvl w:val="0"/>
          <w:numId w:val="69"/>
        </w:numPr>
        <w:rPr>
          <w:b/>
        </w:rPr>
      </w:pPr>
      <w:r w:rsidRPr="00CB4342">
        <w:rPr>
          <w:b/>
        </w:rPr>
        <w:t>Session scope</w:t>
      </w:r>
    </w:p>
    <w:p w:rsidR="00E21710" w:rsidRPr="00CB4342" w:rsidRDefault="00E21710" w:rsidP="00731574">
      <w:pPr>
        <w:pStyle w:val="ListParagraph"/>
        <w:numPr>
          <w:ilvl w:val="0"/>
          <w:numId w:val="69"/>
        </w:numPr>
        <w:rPr>
          <w:b/>
        </w:rPr>
      </w:pPr>
      <w:r w:rsidRPr="00CB4342">
        <w:rPr>
          <w:b/>
        </w:rPr>
        <w:t>Application scope</w:t>
      </w:r>
      <w:r w:rsidRPr="00CB4342">
        <w:rPr>
          <w:b/>
        </w:rPr>
        <w:tab/>
        <w:t>(ServletContext Scope)</w:t>
      </w:r>
    </w:p>
    <w:p w:rsidR="00E21710" w:rsidRDefault="00E21710" w:rsidP="00E21710">
      <w:pPr>
        <w:rPr>
          <w:b/>
          <w:u w:val="single"/>
        </w:rPr>
      </w:pPr>
      <w:r w:rsidRPr="00E21710">
        <w:rPr>
          <w:b/>
          <w:u w:val="single"/>
        </w:rPr>
        <w:t>Attributes can be apply</w:t>
      </w:r>
    </w:p>
    <w:p w:rsidR="00E21710" w:rsidRDefault="00E21710" w:rsidP="00731574">
      <w:pPr>
        <w:pStyle w:val="ListParagraph"/>
        <w:numPr>
          <w:ilvl w:val="0"/>
          <w:numId w:val="71"/>
        </w:numPr>
      </w:pPr>
      <w:r w:rsidRPr="00E21710">
        <w:t>if Both Source&amp; Destination Servlets are in same</w:t>
      </w:r>
      <w:r>
        <w:t xml:space="preserve">/difffrent webapplication </w:t>
      </w:r>
    </w:p>
    <w:p w:rsidR="00E21710" w:rsidRDefault="00E21710" w:rsidP="00731574">
      <w:pPr>
        <w:pStyle w:val="ListParagraph"/>
        <w:numPr>
          <w:ilvl w:val="0"/>
          <w:numId w:val="71"/>
        </w:numPr>
      </w:pPr>
      <w:r w:rsidRPr="00E21710">
        <w:t>if Both Source&amp; Destination Servlets are in same</w:t>
      </w:r>
      <w:r>
        <w:t xml:space="preserve"> Server</w:t>
      </w:r>
    </w:p>
    <w:p w:rsidR="00E21710" w:rsidRPr="00E21710" w:rsidRDefault="00E21710" w:rsidP="00731574">
      <w:pPr>
        <w:pStyle w:val="ListParagraph"/>
        <w:numPr>
          <w:ilvl w:val="0"/>
          <w:numId w:val="71"/>
        </w:numPr>
      </w:pPr>
      <w:r>
        <w:t xml:space="preserve">It is </w:t>
      </w:r>
      <w:r w:rsidRPr="00E21710">
        <w:rPr>
          <w:b/>
          <w:color w:val="FF0000"/>
        </w:rPr>
        <w:t>not</w:t>
      </w:r>
      <w:r w:rsidRPr="00E21710">
        <w:rPr>
          <w:color w:val="FF0000"/>
        </w:rPr>
        <w:t xml:space="preserve"> </w:t>
      </w:r>
      <w:r>
        <w:t xml:space="preserve">applicable if </w:t>
      </w:r>
      <w:r w:rsidRPr="00E21710">
        <w:t xml:space="preserve">Both Source&amp; Destination </w:t>
      </w:r>
      <w:r w:rsidRPr="00E21710">
        <w:rPr>
          <w:b/>
          <w:color w:val="FF0000"/>
        </w:rPr>
        <w:t>Servlets are in different Server</w:t>
      </w:r>
    </w:p>
    <w:p w:rsidR="00E21710" w:rsidRDefault="00E21710" w:rsidP="00E21710">
      <w:pPr>
        <w:pStyle w:val="ListParagraph"/>
        <w:ind w:left="788"/>
      </w:pPr>
    </w:p>
    <w:p w:rsidR="00ED0E13" w:rsidRDefault="0077118D" w:rsidP="009B3D2F">
      <w:pPr>
        <w:spacing w:after="0"/>
      </w:pPr>
      <w:r>
        <w:rPr>
          <w:noProof/>
          <w:lang w:eastAsia="en-US"/>
        </w:rPr>
        <w:t xml:space="preserve">We have 3 methods to deal with attribues </w:t>
      </w:r>
    </w:p>
    <w:p w:rsidR="0077118D" w:rsidRPr="009B3D2F" w:rsidRDefault="0077118D" w:rsidP="00731574">
      <w:pPr>
        <w:pStyle w:val="ListParagraph"/>
        <w:numPr>
          <w:ilvl w:val="0"/>
          <w:numId w:val="70"/>
        </w:numPr>
        <w:rPr>
          <w:b/>
          <w:lang w:eastAsia="en-US"/>
        </w:rPr>
      </w:pPr>
      <w:bookmarkStart w:id="47" w:name="attributemethod"/>
      <w:r w:rsidRPr="009B3D2F">
        <w:rPr>
          <w:b/>
          <w:lang w:eastAsia="en-US"/>
        </w:rPr>
        <w:t xml:space="preserve">public void setAttribute(String name,Object object </w:t>
      </w:r>
    </w:p>
    <w:p w:rsidR="0077118D" w:rsidRPr="009B3D2F" w:rsidRDefault="0077118D" w:rsidP="00731574">
      <w:pPr>
        <w:pStyle w:val="ListParagraph"/>
        <w:numPr>
          <w:ilvl w:val="0"/>
          <w:numId w:val="70"/>
        </w:numPr>
        <w:rPr>
          <w:b/>
          <w:lang w:eastAsia="en-US"/>
        </w:rPr>
      </w:pPr>
      <w:r w:rsidRPr="009B3D2F">
        <w:rPr>
          <w:b/>
          <w:lang w:eastAsia="en-US"/>
        </w:rPr>
        <w:t>public Object getAttribute(String name)</w:t>
      </w:r>
    </w:p>
    <w:p w:rsidR="0077118D" w:rsidRDefault="0077118D" w:rsidP="00731574">
      <w:pPr>
        <w:pStyle w:val="ListParagraph"/>
        <w:numPr>
          <w:ilvl w:val="0"/>
          <w:numId w:val="70"/>
        </w:numPr>
        <w:rPr>
          <w:b/>
          <w:lang w:eastAsia="en-US"/>
        </w:rPr>
      </w:pPr>
      <w:r w:rsidRPr="009B3D2F">
        <w:rPr>
          <w:b/>
          <w:lang w:eastAsia="en-US"/>
        </w:rPr>
        <w:t>public void removeAttribute(String name)</w:t>
      </w:r>
    </w:p>
    <w:p w:rsidR="009B3D2F" w:rsidRPr="009B3D2F" w:rsidRDefault="009B3D2F" w:rsidP="009B3D2F">
      <w:pPr>
        <w:pStyle w:val="ListParagraph"/>
        <w:rPr>
          <w:b/>
          <w:lang w:eastAsia="en-US"/>
        </w:rPr>
      </w:pPr>
    </w:p>
    <w:bookmarkEnd w:id="47"/>
    <w:p w:rsidR="00313326" w:rsidRDefault="00E21710" w:rsidP="00996123">
      <w:r w:rsidRPr="009B3D2F">
        <w:rPr>
          <w:b/>
          <w:u w:val="single"/>
        </w:rPr>
        <w:t>1. Request</w:t>
      </w:r>
      <w:r w:rsidR="009B3D2F" w:rsidRPr="009B3D2F">
        <w:rPr>
          <w:b/>
          <w:u w:val="single"/>
        </w:rPr>
        <w:t xml:space="preserve"> </w:t>
      </w:r>
      <w:r>
        <w:rPr>
          <w:b/>
          <w:u w:val="single"/>
        </w:rPr>
        <w:t>Attribute</w:t>
      </w:r>
      <w:r w:rsidR="00996123">
        <w:rPr>
          <w:b/>
          <w:u w:val="single"/>
        </w:rPr>
        <w:t xml:space="preserve">: </w:t>
      </w:r>
      <w:r w:rsidR="00313326">
        <w:t xml:space="preserve">It applicable only if both servlets must be in </w:t>
      </w:r>
      <w:r w:rsidR="00313326" w:rsidRPr="0083338F">
        <w:rPr>
          <w:b/>
        </w:rPr>
        <w:t>CHAIN</w:t>
      </w:r>
    </w:p>
    <w:p w:rsidR="000D1F4F" w:rsidRDefault="00E21710" w:rsidP="00FC3975">
      <w:pPr>
        <w:pStyle w:val="ListParagraph"/>
        <w:ind w:left="0"/>
        <w:rPr>
          <w:rFonts w:ascii="Courier New" w:hAnsi="Courier New" w:cs="Courier New"/>
          <w:b/>
          <w:bCs/>
          <w:color w:val="7F0055"/>
        </w:rPr>
      </w:pPr>
      <w:r>
        <w:rPr>
          <w:noProof/>
          <w:lang w:eastAsia="en-US"/>
        </w:rPr>
        <w:drawing>
          <wp:inline distT="0" distB="0" distL="0" distR="0" wp14:anchorId="4382985C" wp14:editId="041BD8DE">
            <wp:extent cx="5348114" cy="1376227"/>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65650" cy="1380740"/>
                    </a:xfrm>
                    <a:prstGeom prst="rect">
                      <a:avLst/>
                    </a:prstGeom>
                    <a:noFill/>
                    <a:ln>
                      <a:noFill/>
                    </a:ln>
                  </pic:spPr>
                </pic:pic>
              </a:graphicData>
            </a:graphic>
          </wp:inline>
        </w:drawing>
      </w:r>
      <w:r>
        <w:rPr>
          <w:noProof/>
          <w:lang w:eastAsia="en-US"/>
        </w:rPr>
        <w:drawing>
          <wp:inline distT="0" distB="0" distL="0" distR="0" wp14:anchorId="3B5B6F27" wp14:editId="3DC3EEFB">
            <wp:extent cx="3143767" cy="1078302"/>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53116" cy="1081509"/>
                    </a:xfrm>
                    <a:prstGeom prst="rect">
                      <a:avLst/>
                    </a:prstGeom>
                    <a:noFill/>
                    <a:ln>
                      <a:noFill/>
                    </a:ln>
                  </pic:spPr>
                </pic:pic>
              </a:graphicData>
            </a:graphic>
          </wp:inline>
        </w:drawing>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b/>
          <w:bCs/>
          <w:color w:val="7F0055"/>
        </w:rPr>
        <w:t>public</w:t>
      </w:r>
      <w:r w:rsidRPr="000D1F4F">
        <w:rPr>
          <w:rFonts w:ascii="Courier New" w:hAnsi="Courier New" w:cs="Courier New"/>
          <w:color w:val="000000"/>
        </w:rPr>
        <w:t xml:space="preserve"> </w:t>
      </w:r>
      <w:r w:rsidRPr="000D1F4F">
        <w:rPr>
          <w:rFonts w:ascii="Courier New" w:hAnsi="Courier New" w:cs="Courier New"/>
          <w:b/>
          <w:bCs/>
          <w:color w:val="7F0055"/>
        </w:rPr>
        <w:t>class</w:t>
      </w:r>
      <w:r w:rsidRPr="000D1F4F">
        <w:rPr>
          <w:rFonts w:ascii="Courier New" w:hAnsi="Courier New" w:cs="Courier New"/>
          <w:color w:val="000000"/>
        </w:rPr>
        <w:t xml:space="preserve"> srv1 </w:t>
      </w:r>
      <w:r w:rsidRPr="000D1F4F">
        <w:rPr>
          <w:rFonts w:ascii="Courier New" w:hAnsi="Courier New" w:cs="Courier New"/>
          <w:b/>
          <w:bCs/>
          <w:color w:val="7F0055"/>
        </w:rPr>
        <w:t>extends</w:t>
      </w:r>
      <w:r w:rsidRPr="000D1F4F">
        <w:rPr>
          <w:rFonts w:ascii="Courier New" w:hAnsi="Courier New" w:cs="Courier New"/>
          <w:color w:val="000000"/>
        </w:rPr>
        <w:t xml:space="preserve"> HttpServlet {</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b/>
          <w:bCs/>
          <w:color w:val="7F0055"/>
        </w:rPr>
        <w:t>public</w:t>
      </w:r>
      <w:r w:rsidRPr="000D1F4F">
        <w:rPr>
          <w:rFonts w:ascii="Courier New" w:hAnsi="Courier New" w:cs="Courier New"/>
          <w:color w:val="000000"/>
        </w:rPr>
        <w:t xml:space="preserve"> </w:t>
      </w:r>
      <w:r w:rsidRPr="000D1F4F">
        <w:rPr>
          <w:rFonts w:ascii="Courier New" w:hAnsi="Courier New" w:cs="Courier New"/>
          <w:b/>
          <w:bCs/>
          <w:color w:val="7F0055"/>
        </w:rPr>
        <w:t>void</w:t>
      </w:r>
      <w:r w:rsidRPr="000D1F4F">
        <w:rPr>
          <w:rFonts w:ascii="Courier New" w:hAnsi="Courier New" w:cs="Courier New"/>
          <w:color w:val="000000"/>
        </w:rPr>
        <w:t xml:space="preserve"> doGet(HttpServletRequest </w:t>
      </w:r>
      <w:r w:rsidRPr="000D1F4F">
        <w:rPr>
          <w:rFonts w:ascii="Courier New" w:hAnsi="Courier New" w:cs="Courier New"/>
          <w:color w:val="6A3E3E"/>
          <w:highlight w:val="yellow"/>
        </w:rPr>
        <w:t>req</w:t>
      </w:r>
      <w:r w:rsidRPr="000D1F4F">
        <w:rPr>
          <w:rFonts w:ascii="Courier New" w:hAnsi="Courier New" w:cs="Courier New"/>
          <w:color w:val="000000"/>
        </w:rPr>
        <w:t xml:space="preserve">, HttpServletResponse </w:t>
      </w:r>
      <w:r w:rsidRPr="000D1F4F">
        <w:rPr>
          <w:rFonts w:ascii="Courier New" w:hAnsi="Courier New" w:cs="Courier New"/>
          <w:color w:val="6A3E3E"/>
        </w:rPr>
        <w:t>res</w:t>
      </w:r>
      <w:r w:rsidRPr="000D1F4F">
        <w:rPr>
          <w:rFonts w:ascii="Courier New" w:hAnsi="Courier New" w:cs="Courier New"/>
          <w:color w:val="000000"/>
        </w:rPr>
        <w:t xml:space="preserve">) </w:t>
      </w:r>
      <w:r w:rsidRPr="000D1F4F">
        <w:rPr>
          <w:rFonts w:ascii="Courier New" w:hAnsi="Courier New" w:cs="Courier New"/>
          <w:b/>
          <w:bCs/>
          <w:color w:val="7F0055"/>
        </w:rPr>
        <w:t>throws</w:t>
      </w:r>
      <w:r w:rsidRPr="000D1F4F">
        <w:rPr>
          <w:rFonts w:ascii="Courier New" w:hAnsi="Courier New" w:cs="Courier New"/>
          <w:color w:val="000000"/>
        </w:rPr>
        <w:t xml:space="preserve"> ServletException, IOException {</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t xml:space="preserve"> </w:t>
      </w:r>
      <w:r w:rsidRPr="000D1F4F">
        <w:rPr>
          <w:rFonts w:ascii="Courier New" w:hAnsi="Courier New" w:cs="Courier New"/>
          <w:color w:val="6A3E3E"/>
          <w:highlight w:val="lightGray"/>
        </w:rPr>
        <w:t>req</w:t>
      </w:r>
      <w:r w:rsidRPr="000D1F4F">
        <w:rPr>
          <w:rFonts w:ascii="Courier New" w:hAnsi="Courier New" w:cs="Courier New"/>
          <w:color w:val="000000"/>
        </w:rPr>
        <w:t>.setAttribute(</w:t>
      </w:r>
      <w:r w:rsidRPr="000D1F4F">
        <w:rPr>
          <w:rFonts w:ascii="Courier New" w:hAnsi="Courier New" w:cs="Courier New"/>
          <w:color w:val="2A00FF"/>
        </w:rPr>
        <w:t>"uname"</w:t>
      </w:r>
      <w:r w:rsidRPr="000D1F4F">
        <w:rPr>
          <w:rFonts w:ascii="Courier New" w:hAnsi="Courier New" w:cs="Courier New"/>
          <w:color w:val="000000"/>
        </w:rPr>
        <w:t xml:space="preserve">, </w:t>
      </w:r>
      <w:r w:rsidRPr="000D1F4F">
        <w:rPr>
          <w:rFonts w:ascii="Courier New" w:hAnsi="Courier New" w:cs="Courier New"/>
          <w:color w:val="2A00FF"/>
        </w:rPr>
        <w:t>"ADMIN"</w:t>
      </w:r>
      <w:r w:rsidRPr="000D1F4F">
        <w:rPr>
          <w:rFonts w:ascii="Courier New" w:hAnsi="Courier New" w:cs="Courier New"/>
          <w:color w:val="000000"/>
        </w:rPr>
        <w:t>);</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t xml:space="preserve"> </w:t>
      </w:r>
      <w:r w:rsidRPr="000D1F4F">
        <w:rPr>
          <w:rFonts w:ascii="Courier New" w:hAnsi="Courier New" w:cs="Courier New"/>
          <w:color w:val="6A3E3E"/>
          <w:highlight w:val="lightGray"/>
        </w:rPr>
        <w:t>req</w:t>
      </w:r>
      <w:r w:rsidRPr="000D1F4F">
        <w:rPr>
          <w:rFonts w:ascii="Courier New" w:hAnsi="Courier New" w:cs="Courier New"/>
          <w:color w:val="000000"/>
        </w:rPr>
        <w:t>.setAttribute(</w:t>
      </w:r>
      <w:r w:rsidRPr="000D1F4F">
        <w:rPr>
          <w:rFonts w:ascii="Courier New" w:hAnsi="Courier New" w:cs="Courier New"/>
          <w:color w:val="2A00FF"/>
        </w:rPr>
        <w:t>"pwd"</w:t>
      </w:r>
      <w:r w:rsidRPr="000D1F4F">
        <w:rPr>
          <w:rFonts w:ascii="Courier New" w:hAnsi="Courier New" w:cs="Courier New"/>
          <w:color w:val="000000"/>
        </w:rPr>
        <w:t xml:space="preserve">, </w:t>
      </w:r>
      <w:r w:rsidRPr="000D1F4F">
        <w:rPr>
          <w:rFonts w:ascii="Courier New" w:hAnsi="Courier New" w:cs="Courier New"/>
          <w:color w:val="2A00FF"/>
        </w:rPr>
        <w:t>"123abc$"</w:t>
      </w:r>
      <w:r w:rsidRPr="000D1F4F">
        <w:rPr>
          <w:rFonts w:ascii="Courier New" w:hAnsi="Courier New" w:cs="Courier New"/>
          <w:color w:val="000000"/>
        </w:rPr>
        <w:t>);</w:t>
      </w:r>
      <w:r w:rsidRPr="000D1F4F">
        <w:rPr>
          <w:rFonts w:ascii="Courier New" w:hAnsi="Courier New" w:cs="Courier New"/>
          <w:color w:val="000000"/>
        </w:rPr>
        <w:tab/>
      </w:r>
      <w:r w:rsidRPr="000D1F4F">
        <w:rPr>
          <w:rFonts w:ascii="Courier New" w:hAnsi="Courier New" w:cs="Courier New"/>
          <w:color w:val="000000"/>
        </w:rPr>
        <w:tab/>
        <w:t xml:space="preserve"> </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t xml:space="preserve"> RequestDispatcher </w:t>
      </w:r>
      <w:r w:rsidRPr="000D1F4F">
        <w:rPr>
          <w:rFonts w:ascii="Courier New" w:hAnsi="Courier New" w:cs="Courier New"/>
          <w:color w:val="6A3E3E"/>
        </w:rPr>
        <w:t>rd</w:t>
      </w:r>
      <w:r w:rsidRPr="000D1F4F">
        <w:rPr>
          <w:rFonts w:ascii="Courier New" w:hAnsi="Courier New" w:cs="Courier New"/>
          <w:color w:val="000000"/>
        </w:rPr>
        <w:t xml:space="preserve"> = </w:t>
      </w:r>
      <w:r w:rsidRPr="000D1F4F">
        <w:rPr>
          <w:rFonts w:ascii="Courier New" w:hAnsi="Courier New" w:cs="Courier New"/>
          <w:color w:val="6A3E3E"/>
          <w:highlight w:val="lightGray"/>
        </w:rPr>
        <w:t>req</w:t>
      </w:r>
      <w:r w:rsidRPr="000D1F4F">
        <w:rPr>
          <w:rFonts w:ascii="Courier New" w:hAnsi="Courier New" w:cs="Courier New"/>
          <w:color w:val="000000"/>
        </w:rPr>
        <w:t>.getRequestDispatcher(</w:t>
      </w:r>
      <w:r w:rsidRPr="000D1F4F">
        <w:rPr>
          <w:rFonts w:ascii="Courier New" w:hAnsi="Courier New" w:cs="Courier New"/>
          <w:color w:val="2A00FF"/>
        </w:rPr>
        <w:t>"/s2"</w:t>
      </w:r>
      <w:r w:rsidRPr="000D1F4F">
        <w:rPr>
          <w:rFonts w:ascii="Courier New" w:hAnsi="Courier New" w:cs="Courier New"/>
          <w:color w:val="000000"/>
        </w:rPr>
        <w:t>);</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t xml:space="preserve"> </w:t>
      </w:r>
      <w:r w:rsidRPr="000D1F4F">
        <w:rPr>
          <w:rFonts w:ascii="Courier New" w:hAnsi="Courier New" w:cs="Courier New"/>
          <w:color w:val="6A3E3E"/>
        </w:rPr>
        <w:t>rd</w:t>
      </w:r>
      <w:r w:rsidRPr="000D1F4F">
        <w:rPr>
          <w:rFonts w:ascii="Courier New" w:hAnsi="Courier New" w:cs="Courier New"/>
          <w:color w:val="000000"/>
        </w:rPr>
        <w:t>.forward(</w:t>
      </w:r>
      <w:r w:rsidRPr="000D1F4F">
        <w:rPr>
          <w:rFonts w:ascii="Courier New" w:hAnsi="Courier New" w:cs="Courier New"/>
          <w:color w:val="6A3E3E"/>
          <w:highlight w:val="lightGray"/>
        </w:rPr>
        <w:t>req</w:t>
      </w:r>
      <w:r w:rsidRPr="000D1F4F">
        <w:rPr>
          <w:rFonts w:ascii="Courier New" w:hAnsi="Courier New" w:cs="Courier New"/>
          <w:color w:val="000000"/>
        </w:rPr>
        <w:t xml:space="preserve">, </w:t>
      </w:r>
      <w:r w:rsidRPr="000D1F4F">
        <w:rPr>
          <w:rFonts w:ascii="Courier New" w:hAnsi="Courier New" w:cs="Courier New"/>
          <w:color w:val="6A3E3E"/>
        </w:rPr>
        <w:t>res</w:t>
      </w:r>
      <w:r w:rsidRPr="000D1F4F">
        <w:rPr>
          <w:rFonts w:ascii="Courier New" w:hAnsi="Courier New" w:cs="Courier New"/>
          <w:color w:val="000000"/>
        </w:rPr>
        <w:t xml:space="preserve">); </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t>}</w:t>
      </w:r>
    </w:p>
    <w:p w:rsidR="0070298C" w:rsidRPr="000D1F4F" w:rsidRDefault="000D1F4F" w:rsidP="000D1F4F">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0D1F4F">
        <w:rPr>
          <w:rFonts w:ascii="Courier New" w:hAnsi="Courier New" w:cs="Courier New"/>
          <w:color w:val="000000"/>
        </w:rPr>
        <w:t>}</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b/>
          <w:bCs/>
          <w:color w:val="7F0055"/>
        </w:rPr>
        <w:lastRenderedPageBreak/>
        <w:t>public</w:t>
      </w:r>
      <w:r w:rsidRPr="000D1F4F">
        <w:rPr>
          <w:rFonts w:ascii="Courier New" w:hAnsi="Courier New" w:cs="Courier New"/>
          <w:color w:val="000000"/>
        </w:rPr>
        <w:t xml:space="preserve"> </w:t>
      </w:r>
      <w:r w:rsidRPr="000D1F4F">
        <w:rPr>
          <w:rFonts w:ascii="Courier New" w:hAnsi="Courier New" w:cs="Courier New"/>
          <w:b/>
          <w:bCs/>
          <w:color w:val="7F0055"/>
        </w:rPr>
        <w:t>class</w:t>
      </w:r>
      <w:r w:rsidRPr="000D1F4F">
        <w:rPr>
          <w:rFonts w:ascii="Courier New" w:hAnsi="Courier New" w:cs="Courier New"/>
          <w:color w:val="000000"/>
        </w:rPr>
        <w:t xml:space="preserve"> srv2 </w:t>
      </w:r>
      <w:r w:rsidRPr="000D1F4F">
        <w:rPr>
          <w:rFonts w:ascii="Courier New" w:hAnsi="Courier New" w:cs="Courier New"/>
          <w:b/>
          <w:bCs/>
          <w:color w:val="7F0055"/>
        </w:rPr>
        <w:t>extends</w:t>
      </w:r>
      <w:r w:rsidRPr="000D1F4F">
        <w:rPr>
          <w:rFonts w:ascii="Courier New" w:hAnsi="Courier New" w:cs="Courier New"/>
          <w:color w:val="000000"/>
        </w:rPr>
        <w:t xml:space="preserve"> HttpServlet {</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b/>
          <w:bCs/>
          <w:color w:val="7F0055"/>
        </w:rPr>
        <w:t>public</w:t>
      </w:r>
      <w:r w:rsidRPr="000D1F4F">
        <w:rPr>
          <w:rFonts w:ascii="Courier New" w:hAnsi="Courier New" w:cs="Courier New"/>
          <w:color w:val="000000"/>
        </w:rPr>
        <w:t xml:space="preserve"> </w:t>
      </w:r>
      <w:r w:rsidRPr="000D1F4F">
        <w:rPr>
          <w:rFonts w:ascii="Courier New" w:hAnsi="Courier New" w:cs="Courier New"/>
          <w:b/>
          <w:bCs/>
          <w:color w:val="7F0055"/>
        </w:rPr>
        <w:t>void</w:t>
      </w:r>
      <w:r w:rsidRPr="000D1F4F">
        <w:rPr>
          <w:rFonts w:ascii="Courier New" w:hAnsi="Courier New" w:cs="Courier New"/>
          <w:color w:val="000000"/>
        </w:rPr>
        <w:t xml:space="preserve"> doGet(HttpServletRequest </w:t>
      </w:r>
      <w:r w:rsidRPr="000D1F4F">
        <w:rPr>
          <w:rFonts w:ascii="Courier New" w:hAnsi="Courier New" w:cs="Courier New"/>
          <w:color w:val="6A3E3E"/>
        </w:rPr>
        <w:t>req</w:t>
      </w:r>
      <w:r w:rsidRPr="000D1F4F">
        <w:rPr>
          <w:rFonts w:ascii="Courier New" w:hAnsi="Courier New" w:cs="Courier New"/>
          <w:color w:val="000000"/>
        </w:rPr>
        <w:t xml:space="preserve">, HttpServletResponse </w:t>
      </w:r>
      <w:r w:rsidRPr="000D1F4F">
        <w:rPr>
          <w:rFonts w:ascii="Courier New" w:hAnsi="Courier New" w:cs="Courier New"/>
          <w:color w:val="6A3E3E"/>
        </w:rPr>
        <w:t>res</w:t>
      </w:r>
      <w:r w:rsidRPr="000D1F4F">
        <w:rPr>
          <w:rFonts w:ascii="Courier New" w:hAnsi="Courier New" w:cs="Courier New"/>
          <w:color w:val="000000"/>
        </w:rPr>
        <w:t xml:space="preserve">) </w:t>
      </w:r>
      <w:r w:rsidRPr="000D1F4F">
        <w:rPr>
          <w:rFonts w:ascii="Courier New" w:hAnsi="Courier New" w:cs="Courier New"/>
          <w:b/>
          <w:bCs/>
          <w:color w:val="7F0055"/>
        </w:rPr>
        <w:t>throws</w:t>
      </w:r>
      <w:r w:rsidRPr="000D1F4F">
        <w:rPr>
          <w:rFonts w:ascii="Courier New" w:hAnsi="Courier New" w:cs="Courier New"/>
          <w:color w:val="000000"/>
        </w:rPr>
        <w:t xml:space="preserve"> ServletException, IOException {</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r>
      <w:r w:rsidRPr="000D1F4F">
        <w:rPr>
          <w:rFonts w:ascii="Courier New" w:hAnsi="Courier New" w:cs="Courier New"/>
          <w:color w:val="6A3E3E"/>
        </w:rPr>
        <w:t>res</w:t>
      </w:r>
      <w:r w:rsidRPr="000D1F4F">
        <w:rPr>
          <w:rFonts w:ascii="Courier New" w:hAnsi="Courier New" w:cs="Courier New"/>
          <w:color w:val="000000"/>
        </w:rPr>
        <w:t>.setContentType(</w:t>
      </w:r>
      <w:r w:rsidRPr="000D1F4F">
        <w:rPr>
          <w:rFonts w:ascii="Courier New" w:hAnsi="Courier New" w:cs="Courier New"/>
          <w:color w:val="2A00FF"/>
        </w:rPr>
        <w:t>"text/html"</w:t>
      </w:r>
      <w:r w:rsidRPr="000D1F4F">
        <w:rPr>
          <w:rFonts w:ascii="Courier New" w:hAnsi="Courier New" w:cs="Courier New"/>
          <w:color w:val="000000"/>
        </w:rPr>
        <w:t>);</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t xml:space="preserve">PrintWriter </w:t>
      </w:r>
      <w:r w:rsidRPr="000D1F4F">
        <w:rPr>
          <w:rFonts w:ascii="Courier New" w:hAnsi="Courier New" w:cs="Courier New"/>
          <w:color w:val="6A3E3E"/>
        </w:rPr>
        <w:t>pw</w:t>
      </w:r>
      <w:r w:rsidRPr="000D1F4F">
        <w:rPr>
          <w:rFonts w:ascii="Courier New" w:hAnsi="Courier New" w:cs="Courier New"/>
          <w:color w:val="000000"/>
        </w:rPr>
        <w:t xml:space="preserve"> = </w:t>
      </w:r>
      <w:r w:rsidRPr="000D1F4F">
        <w:rPr>
          <w:rFonts w:ascii="Courier New" w:hAnsi="Courier New" w:cs="Courier New"/>
          <w:color w:val="6A3E3E"/>
        </w:rPr>
        <w:t>res</w:t>
      </w:r>
      <w:r w:rsidRPr="000D1F4F">
        <w:rPr>
          <w:rFonts w:ascii="Courier New" w:hAnsi="Courier New" w:cs="Courier New"/>
          <w:color w:val="000000"/>
        </w:rPr>
        <w:t>.getWriter();</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r>
      <w:r w:rsidRPr="000D1F4F">
        <w:rPr>
          <w:rFonts w:ascii="Courier New" w:hAnsi="Courier New" w:cs="Courier New"/>
          <w:color w:val="6A3E3E"/>
        </w:rPr>
        <w:t>pw</w:t>
      </w:r>
      <w:r w:rsidRPr="000D1F4F">
        <w:rPr>
          <w:rFonts w:ascii="Courier New" w:hAnsi="Courier New" w:cs="Courier New"/>
          <w:color w:val="000000"/>
        </w:rPr>
        <w:t>.write(</w:t>
      </w:r>
      <w:r w:rsidRPr="000D1F4F">
        <w:rPr>
          <w:rFonts w:ascii="Courier New" w:hAnsi="Courier New" w:cs="Courier New"/>
          <w:color w:val="2A00FF"/>
        </w:rPr>
        <w:t>"Username : "</w:t>
      </w:r>
      <w:r w:rsidRPr="000D1F4F">
        <w:rPr>
          <w:rFonts w:ascii="Courier New" w:hAnsi="Courier New" w:cs="Courier New"/>
          <w:color w:val="000000"/>
        </w:rPr>
        <w:t>+</w:t>
      </w:r>
      <w:r w:rsidRPr="000D1F4F">
        <w:rPr>
          <w:rFonts w:ascii="Courier New" w:hAnsi="Courier New" w:cs="Courier New"/>
          <w:color w:val="6A3E3E"/>
        </w:rPr>
        <w:t>req</w:t>
      </w:r>
      <w:r w:rsidRPr="000D1F4F">
        <w:rPr>
          <w:rFonts w:ascii="Courier New" w:hAnsi="Courier New" w:cs="Courier New"/>
          <w:color w:val="000000"/>
        </w:rPr>
        <w:t>.getAttribute(</w:t>
      </w:r>
      <w:r w:rsidRPr="000D1F4F">
        <w:rPr>
          <w:rFonts w:ascii="Courier New" w:hAnsi="Courier New" w:cs="Courier New"/>
          <w:color w:val="2A00FF"/>
        </w:rPr>
        <w:t>"uname"</w:t>
      </w:r>
      <w:r w:rsidRPr="000D1F4F">
        <w:rPr>
          <w:rFonts w:ascii="Courier New" w:hAnsi="Courier New" w:cs="Courier New"/>
          <w:color w:val="000000"/>
        </w:rPr>
        <w:t>));</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r>
      <w:r w:rsidRPr="000D1F4F">
        <w:rPr>
          <w:rFonts w:ascii="Courier New" w:hAnsi="Courier New" w:cs="Courier New"/>
          <w:color w:val="000000"/>
        </w:rPr>
        <w:tab/>
      </w:r>
      <w:r w:rsidRPr="000D1F4F">
        <w:rPr>
          <w:rFonts w:ascii="Courier New" w:hAnsi="Courier New" w:cs="Courier New"/>
          <w:color w:val="6A3E3E"/>
        </w:rPr>
        <w:t>pw</w:t>
      </w:r>
      <w:r w:rsidRPr="000D1F4F">
        <w:rPr>
          <w:rFonts w:ascii="Courier New" w:hAnsi="Courier New" w:cs="Courier New"/>
          <w:color w:val="000000"/>
        </w:rPr>
        <w:t>.write(</w:t>
      </w:r>
      <w:r w:rsidRPr="000D1F4F">
        <w:rPr>
          <w:rFonts w:ascii="Courier New" w:hAnsi="Courier New" w:cs="Courier New"/>
          <w:color w:val="2A00FF"/>
        </w:rPr>
        <w:t>"Password : "</w:t>
      </w:r>
      <w:r w:rsidRPr="000D1F4F">
        <w:rPr>
          <w:rFonts w:ascii="Courier New" w:hAnsi="Courier New" w:cs="Courier New"/>
          <w:color w:val="000000"/>
        </w:rPr>
        <w:t>+</w:t>
      </w:r>
      <w:r w:rsidRPr="000D1F4F">
        <w:rPr>
          <w:rFonts w:ascii="Courier New" w:hAnsi="Courier New" w:cs="Courier New"/>
          <w:color w:val="6A3E3E"/>
        </w:rPr>
        <w:t>req</w:t>
      </w:r>
      <w:r w:rsidRPr="000D1F4F">
        <w:rPr>
          <w:rFonts w:ascii="Courier New" w:hAnsi="Courier New" w:cs="Courier New"/>
          <w:color w:val="000000"/>
        </w:rPr>
        <w:t>.getAttribute(</w:t>
      </w:r>
      <w:r w:rsidRPr="000D1F4F">
        <w:rPr>
          <w:rFonts w:ascii="Courier New" w:hAnsi="Courier New" w:cs="Courier New"/>
          <w:color w:val="2A00FF"/>
        </w:rPr>
        <w:t>"pwd"</w:t>
      </w:r>
      <w:r w:rsidRPr="000D1F4F">
        <w:rPr>
          <w:rFonts w:ascii="Courier New" w:hAnsi="Courier New" w:cs="Courier New"/>
          <w:color w:val="000000"/>
        </w:rPr>
        <w:t>));</w:t>
      </w:r>
    </w:p>
    <w:p w:rsidR="000D1F4F" w:rsidRPr="000D1F4F" w:rsidRDefault="000D1F4F" w:rsidP="000D1F4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0D1F4F">
        <w:rPr>
          <w:rFonts w:ascii="Courier New" w:hAnsi="Courier New" w:cs="Courier New"/>
          <w:color w:val="000000"/>
        </w:rPr>
        <w:tab/>
        <w:t>}</w:t>
      </w:r>
    </w:p>
    <w:p w:rsidR="000D1F4F" w:rsidRDefault="000D1F4F" w:rsidP="000D1F4F">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sidRPr="000D1F4F">
        <w:rPr>
          <w:rFonts w:ascii="Courier New" w:hAnsi="Courier New" w:cs="Courier New"/>
          <w:color w:val="000000"/>
        </w:rPr>
        <w:t>}</w:t>
      </w:r>
    </w:p>
    <w:p w:rsidR="000D1F4F" w:rsidRDefault="000D1F4F" w:rsidP="000D1F4F">
      <w:r>
        <w:t xml:space="preserve">Output: </w:t>
      </w:r>
      <w:r w:rsidR="0097248F" w:rsidRPr="0097248F">
        <w:rPr>
          <w:rStyle w:val="OutputChar"/>
        </w:rPr>
        <w:t>Username:</w:t>
      </w:r>
      <w:r w:rsidRPr="0097248F">
        <w:rPr>
          <w:rStyle w:val="OutputChar"/>
        </w:rPr>
        <w:t xml:space="preserve"> ADMIN  Password : 123abc$</w:t>
      </w:r>
    </w:p>
    <w:p w:rsidR="000D1F4F" w:rsidRPr="000D1F4F" w:rsidRDefault="000D1F4F" w:rsidP="000D1F4F"/>
    <w:p w:rsidR="0070298C" w:rsidRDefault="00DC1575" w:rsidP="0070298C">
      <w:r>
        <w:rPr>
          <w:b/>
          <w:u w:val="single"/>
        </w:rPr>
        <w:t>2</w:t>
      </w:r>
      <w:r w:rsidRPr="009B3D2F">
        <w:rPr>
          <w:b/>
          <w:u w:val="single"/>
        </w:rPr>
        <w:t xml:space="preserve">. </w:t>
      </w:r>
      <w:r>
        <w:rPr>
          <w:b/>
          <w:u w:val="single"/>
        </w:rPr>
        <w:t>Session</w:t>
      </w:r>
      <w:r w:rsidRPr="009B3D2F">
        <w:rPr>
          <w:b/>
          <w:u w:val="single"/>
        </w:rPr>
        <w:t xml:space="preserve"> </w:t>
      </w:r>
      <w:r>
        <w:rPr>
          <w:b/>
          <w:u w:val="single"/>
        </w:rPr>
        <w:t>Attribute</w:t>
      </w:r>
      <w:r w:rsidR="00996123">
        <w:rPr>
          <w:b/>
          <w:u w:val="single"/>
        </w:rPr>
        <w:t xml:space="preserve">: </w:t>
      </w:r>
      <w:r w:rsidR="00123B80">
        <w:t xml:space="preserve">It applicable per </w:t>
      </w:r>
      <w:r w:rsidR="00123B80" w:rsidRPr="0019502B">
        <w:rPr>
          <w:b/>
        </w:rPr>
        <w:t>one browser window</w:t>
      </w:r>
      <w:r w:rsidR="00123B80">
        <w:t xml:space="preserve"> at a time. </w:t>
      </w:r>
      <w:r w:rsidR="00AC1F1E">
        <w:t>I.e</w:t>
      </w:r>
      <w:r w:rsidR="00123B80">
        <w:t xml:space="preserve"> Session is maintain in single window</w:t>
      </w:r>
    </w:p>
    <w:p w:rsidR="00123B80" w:rsidRDefault="00F76138" w:rsidP="00996123">
      <w:pPr>
        <w:ind w:left="720"/>
      </w:pPr>
      <w:r>
        <w:rPr>
          <w:noProof/>
          <w:lang w:eastAsia="en-US"/>
        </w:rPr>
        <w:drawing>
          <wp:inline distT="0" distB="0" distL="0" distR="0" wp14:anchorId="20B3D56C" wp14:editId="2E0F5997">
            <wp:extent cx="5313608" cy="145206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883" cy="1457874"/>
                    </a:xfrm>
                    <a:prstGeom prst="rect">
                      <a:avLst/>
                    </a:prstGeom>
                    <a:noFill/>
                    <a:ln>
                      <a:noFill/>
                    </a:ln>
                  </pic:spPr>
                </pic:pic>
              </a:graphicData>
            </a:graphic>
          </wp:inline>
        </w:drawing>
      </w:r>
    </w:p>
    <w:p w:rsidR="0070298C" w:rsidRDefault="004C63A6" w:rsidP="00996123">
      <w:pPr>
        <w:spacing w:after="0"/>
        <w:ind w:left="1440"/>
      </w:pPr>
      <w:r>
        <w:rPr>
          <w:noProof/>
          <w:lang w:eastAsia="en-US"/>
        </w:rPr>
        <w:drawing>
          <wp:inline distT="0" distB="0" distL="0" distR="0" wp14:anchorId="1DECC907" wp14:editId="1FE8DCD9">
            <wp:extent cx="3450542" cy="1116919"/>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72275" cy="1123954"/>
                    </a:xfrm>
                    <a:prstGeom prst="rect">
                      <a:avLst/>
                    </a:prstGeom>
                    <a:noFill/>
                    <a:ln>
                      <a:noFill/>
                    </a:ln>
                  </pic:spPr>
                </pic:pic>
              </a:graphicData>
            </a:graphic>
          </wp:inline>
        </w:drawing>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srv1</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HttpSession </w:t>
      </w:r>
      <w:r>
        <w:rPr>
          <w:rFonts w:ascii="Courier New" w:hAnsi="Courier New" w:cs="Courier New"/>
          <w:color w:val="6A3E3E"/>
        </w:rPr>
        <w:t>sess</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.getSession();</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sess</w:t>
      </w:r>
      <w:r>
        <w:rPr>
          <w:rFonts w:ascii="Courier New" w:hAnsi="Courier New" w:cs="Courier New"/>
          <w:color w:val="000000"/>
        </w:rPr>
        <w:t>.setAttribute(</w:t>
      </w:r>
      <w:r>
        <w:rPr>
          <w:rFonts w:ascii="Courier New" w:hAnsi="Courier New" w:cs="Courier New"/>
          <w:color w:val="2A00FF"/>
        </w:rPr>
        <w:t>"id"</w:t>
      </w:r>
      <w:r>
        <w:rPr>
          <w:rFonts w:ascii="Courier New" w:hAnsi="Courier New" w:cs="Courier New"/>
          <w:color w:val="000000"/>
        </w:rPr>
        <w:t xml:space="preserve">, </w:t>
      </w:r>
      <w:r>
        <w:rPr>
          <w:rFonts w:ascii="Courier New" w:hAnsi="Courier New" w:cs="Courier New"/>
          <w:color w:val="2A00FF"/>
        </w:rPr>
        <w:t>"10001"</w:t>
      </w:r>
      <w:r>
        <w:rPr>
          <w:rFonts w:ascii="Courier New" w:hAnsi="Courier New" w:cs="Courier New"/>
          <w:color w:val="000000"/>
        </w:rPr>
        <w:t>);</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sess</w:t>
      </w:r>
      <w:r>
        <w:rPr>
          <w:rFonts w:ascii="Courier New" w:hAnsi="Courier New" w:cs="Courier New"/>
          <w:color w:val="000000"/>
        </w:rPr>
        <w:t>.setAttribute(</w:t>
      </w:r>
      <w:r>
        <w:rPr>
          <w:rFonts w:ascii="Courier New" w:hAnsi="Courier New" w:cs="Courier New"/>
          <w:color w:val="2A00FF"/>
        </w:rPr>
        <w:t>"name"</w:t>
      </w:r>
      <w:r>
        <w:rPr>
          <w:rFonts w:ascii="Courier New" w:hAnsi="Courier New" w:cs="Courier New"/>
          <w:color w:val="000000"/>
        </w:rPr>
        <w:t xml:space="preserve">, </w:t>
      </w:r>
      <w:r>
        <w:rPr>
          <w:rFonts w:ascii="Courier New" w:hAnsi="Courier New" w:cs="Courier New"/>
          <w:color w:val="2A00FF"/>
        </w:rPr>
        <w:t>"Satya"</w:t>
      </w:r>
      <w:r>
        <w:rPr>
          <w:rFonts w:ascii="Courier New" w:hAnsi="Courier New" w:cs="Courier New"/>
          <w:color w:val="000000"/>
        </w:rPr>
        <w:t xml:space="preserve">); </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70298C" w:rsidRDefault="00996123" w:rsidP="00996123">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Pr>
          <w:rFonts w:ascii="Courier New" w:hAnsi="Courier New" w:cs="Courier New"/>
          <w:color w:val="000000"/>
        </w:rPr>
        <w:t>}</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srv2</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HttpSession </w:t>
      </w:r>
      <w:r>
        <w:rPr>
          <w:rFonts w:ascii="Courier New" w:hAnsi="Courier New" w:cs="Courier New"/>
          <w:color w:val="6A3E3E"/>
        </w:rPr>
        <w:t>sess</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.getSession();</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"ID : "</w:t>
      </w:r>
      <w:r>
        <w:rPr>
          <w:rFonts w:ascii="Courier New" w:hAnsi="Courier New" w:cs="Courier New"/>
          <w:color w:val="000000"/>
        </w:rPr>
        <w:t>+</w:t>
      </w:r>
      <w:r>
        <w:rPr>
          <w:rFonts w:ascii="Courier New" w:hAnsi="Courier New" w:cs="Courier New"/>
          <w:color w:val="6A3E3E"/>
        </w:rPr>
        <w:t>sess</w:t>
      </w:r>
      <w:r>
        <w:rPr>
          <w:rFonts w:ascii="Courier New" w:hAnsi="Courier New" w:cs="Courier New"/>
          <w:color w:val="000000"/>
        </w:rPr>
        <w:t>.getAttribute(</w:t>
      </w:r>
      <w:r>
        <w:rPr>
          <w:rFonts w:ascii="Courier New" w:hAnsi="Courier New" w:cs="Courier New"/>
          <w:color w:val="2A00FF"/>
        </w:rPr>
        <w:t>"id"</w:t>
      </w:r>
      <w:r>
        <w:rPr>
          <w:rFonts w:ascii="Courier New" w:hAnsi="Courier New" w:cs="Courier New"/>
          <w:color w:val="000000"/>
        </w:rPr>
        <w:t>));</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"&lt;br&gt;Name : "</w:t>
      </w:r>
      <w:r>
        <w:rPr>
          <w:rFonts w:ascii="Courier New" w:hAnsi="Courier New" w:cs="Courier New"/>
          <w:color w:val="000000"/>
        </w:rPr>
        <w:t>+</w:t>
      </w:r>
      <w:r>
        <w:rPr>
          <w:rFonts w:ascii="Courier New" w:hAnsi="Courier New" w:cs="Courier New"/>
          <w:color w:val="6A3E3E"/>
        </w:rPr>
        <w:t>sess</w:t>
      </w:r>
      <w:r>
        <w:rPr>
          <w:rFonts w:ascii="Courier New" w:hAnsi="Courier New" w:cs="Courier New"/>
          <w:color w:val="000000"/>
        </w:rPr>
        <w:t>.getAttribute(</w:t>
      </w:r>
      <w:r>
        <w:rPr>
          <w:rFonts w:ascii="Courier New" w:hAnsi="Courier New" w:cs="Courier New"/>
          <w:color w:val="2A00FF"/>
        </w:rPr>
        <w:t>"name"</w:t>
      </w:r>
      <w:r>
        <w:rPr>
          <w:rFonts w:ascii="Courier New" w:hAnsi="Courier New" w:cs="Courier New"/>
          <w:color w:val="000000"/>
        </w:rPr>
        <w:t>));</w:t>
      </w:r>
    </w:p>
    <w:p w:rsidR="00996123" w:rsidRDefault="00996123" w:rsidP="009961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996123" w:rsidRDefault="00996123" w:rsidP="00996123">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BD0796" w:rsidRDefault="00996123" w:rsidP="00282C62">
      <w:pPr>
        <w:rPr>
          <w:rStyle w:val="OutputChar"/>
        </w:rPr>
      </w:pPr>
      <w:r>
        <w:t xml:space="preserve">Output </w:t>
      </w:r>
      <w:r>
        <w:sym w:font="Wingdings" w:char="F0E0"/>
      </w:r>
      <w:r>
        <w:t xml:space="preserve"> </w:t>
      </w:r>
      <w:r w:rsidRPr="00996123">
        <w:rPr>
          <w:rStyle w:val="OutputChar"/>
        </w:rPr>
        <w:t>ID : 10001   Name : Satya</w:t>
      </w:r>
    </w:p>
    <w:p w:rsidR="00282C62" w:rsidRDefault="00282C62" w:rsidP="00282C62">
      <w:pPr>
        <w:rPr>
          <w:b/>
          <w:u w:val="single"/>
        </w:rPr>
      </w:pPr>
      <w:r>
        <w:rPr>
          <w:b/>
          <w:u w:val="single"/>
        </w:rPr>
        <w:lastRenderedPageBreak/>
        <w:t>3</w:t>
      </w:r>
      <w:r w:rsidRPr="009B3D2F">
        <w:rPr>
          <w:b/>
          <w:u w:val="single"/>
        </w:rPr>
        <w:t xml:space="preserve">. </w:t>
      </w:r>
      <w:r>
        <w:rPr>
          <w:b/>
          <w:u w:val="single"/>
        </w:rPr>
        <w:t>Application /Context</w:t>
      </w:r>
      <w:r w:rsidRPr="009B3D2F">
        <w:rPr>
          <w:b/>
          <w:u w:val="single"/>
        </w:rPr>
        <w:t xml:space="preserve"> </w:t>
      </w:r>
      <w:r>
        <w:rPr>
          <w:b/>
          <w:u w:val="single"/>
        </w:rPr>
        <w:t>Attribute</w:t>
      </w:r>
    </w:p>
    <w:p w:rsidR="00282C62" w:rsidRPr="00D91094" w:rsidRDefault="00D91094" w:rsidP="00D91094">
      <w:pPr>
        <w:pStyle w:val="ListParagraph"/>
        <w:numPr>
          <w:ilvl w:val="0"/>
          <w:numId w:val="72"/>
        </w:numPr>
      </w:pPr>
      <w:r>
        <w:t xml:space="preserve">It can applicable both servelts </w:t>
      </w:r>
      <w:r w:rsidRPr="00D91094">
        <w:rPr>
          <w:b/>
        </w:rPr>
        <w:t>must be in Single Server</w:t>
      </w:r>
    </w:p>
    <w:p w:rsidR="00D91094" w:rsidRDefault="00D91094" w:rsidP="00D91094">
      <w:pPr>
        <w:pStyle w:val="ListParagraph"/>
        <w:numPr>
          <w:ilvl w:val="0"/>
          <w:numId w:val="72"/>
        </w:numPr>
      </w:pPr>
      <w:r>
        <w:t>No need of Servlet Chaining &amp; Session because it is per web application</w:t>
      </w:r>
    </w:p>
    <w:p w:rsidR="00282C62" w:rsidRDefault="00A94EC6" w:rsidP="00282C62">
      <w:r>
        <w:rPr>
          <w:noProof/>
          <w:lang w:eastAsia="en-US"/>
        </w:rPr>
        <w:drawing>
          <wp:inline distT="0" distB="0" distL="0" distR="0" wp14:anchorId="436D395D" wp14:editId="503E7808">
            <wp:extent cx="5934710" cy="137160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4710" cy="1371600"/>
                    </a:xfrm>
                    <a:prstGeom prst="rect">
                      <a:avLst/>
                    </a:prstGeom>
                    <a:noFill/>
                    <a:ln>
                      <a:noFill/>
                    </a:ln>
                  </pic:spPr>
                </pic:pic>
              </a:graphicData>
            </a:graphic>
          </wp:inline>
        </w:drawing>
      </w:r>
    </w:p>
    <w:p w:rsidR="00A94EC6" w:rsidRDefault="00A94EC6" w:rsidP="00A94EC6">
      <w:pPr>
        <w:ind w:left="720"/>
      </w:pPr>
      <w:r>
        <w:rPr>
          <w:noProof/>
          <w:lang w:eastAsia="en-US"/>
        </w:rPr>
        <w:drawing>
          <wp:inline distT="0" distB="0" distL="0" distR="0" wp14:anchorId="078F9D2E" wp14:editId="2B8DB21F">
            <wp:extent cx="3838575" cy="1216025"/>
            <wp:effectExtent l="0" t="0" r="952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38575" cy="1216025"/>
                    </a:xfrm>
                    <a:prstGeom prst="rect">
                      <a:avLst/>
                    </a:prstGeom>
                    <a:noFill/>
                    <a:ln>
                      <a:noFill/>
                    </a:ln>
                  </pic:spPr>
                </pic:pic>
              </a:graphicData>
            </a:graphic>
          </wp:inline>
        </w:drawing>
      </w:r>
    </w:p>
    <w:p w:rsidR="00F87E27" w:rsidRDefault="00F87E27"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srv1</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F87E27" w:rsidRDefault="00F87E27"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F87E27" w:rsidRDefault="00F87E27"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ServletContext </w:t>
      </w:r>
      <w:r>
        <w:rPr>
          <w:rFonts w:ascii="Courier New" w:hAnsi="Courier New" w:cs="Courier New"/>
          <w:color w:val="6A3E3E"/>
        </w:rPr>
        <w:t>cxt</w:t>
      </w:r>
      <w:r>
        <w:rPr>
          <w:rFonts w:ascii="Courier New" w:hAnsi="Courier New" w:cs="Courier New"/>
          <w:color w:val="000000"/>
        </w:rPr>
        <w:t xml:space="preserve">= </w:t>
      </w:r>
      <w:r>
        <w:rPr>
          <w:rFonts w:ascii="Courier New" w:hAnsi="Courier New" w:cs="Courier New"/>
          <w:color w:val="6A3E3E"/>
        </w:rPr>
        <w:t>req</w:t>
      </w:r>
      <w:r>
        <w:rPr>
          <w:rFonts w:ascii="Courier New" w:hAnsi="Courier New" w:cs="Courier New"/>
          <w:color w:val="000000"/>
        </w:rPr>
        <w:t>.getServletContext();</w:t>
      </w:r>
    </w:p>
    <w:p w:rsidR="00F87E27" w:rsidRDefault="00F87E27"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cxt</w:t>
      </w:r>
      <w:r>
        <w:rPr>
          <w:rFonts w:ascii="Courier New" w:hAnsi="Courier New" w:cs="Courier New"/>
          <w:color w:val="000000"/>
        </w:rPr>
        <w:t>.setAttribute(</w:t>
      </w:r>
      <w:r>
        <w:rPr>
          <w:rFonts w:ascii="Courier New" w:hAnsi="Courier New" w:cs="Courier New"/>
          <w:color w:val="2A00FF"/>
        </w:rPr>
        <w:t>"name"</w:t>
      </w:r>
      <w:r>
        <w:rPr>
          <w:rFonts w:ascii="Courier New" w:hAnsi="Courier New" w:cs="Courier New"/>
          <w:color w:val="000000"/>
        </w:rPr>
        <w:t xml:space="preserve">, </w:t>
      </w:r>
      <w:r>
        <w:rPr>
          <w:rFonts w:ascii="Courier New" w:hAnsi="Courier New" w:cs="Courier New"/>
          <w:color w:val="2A00FF"/>
        </w:rPr>
        <w:t>"Johnny"</w:t>
      </w:r>
      <w:r>
        <w:rPr>
          <w:rFonts w:ascii="Courier New" w:hAnsi="Courier New" w:cs="Courier New"/>
          <w:color w:val="000000"/>
        </w:rPr>
        <w:t>);</w:t>
      </w:r>
    </w:p>
    <w:p w:rsidR="00F87E27" w:rsidRDefault="00F87E27"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cxt</w:t>
      </w:r>
      <w:r>
        <w:rPr>
          <w:rFonts w:ascii="Courier New" w:hAnsi="Courier New" w:cs="Courier New"/>
          <w:color w:val="000000"/>
        </w:rPr>
        <w:t>.setAttribute(</w:t>
      </w:r>
      <w:r>
        <w:rPr>
          <w:rFonts w:ascii="Courier New" w:hAnsi="Courier New" w:cs="Courier New"/>
          <w:color w:val="2A00FF"/>
        </w:rPr>
        <w:t>"age"</w:t>
      </w:r>
      <w:r>
        <w:rPr>
          <w:rFonts w:ascii="Courier New" w:hAnsi="Courier New" w:cs="Courier New"/>
          <w:color w:val="000000"/>
        </w:rPr>
        <w:t xml:space="preserve">, </w:t>
      </w:r>
      <w:r>
        <w:rPr>
          <w:rFonts w:ascii="Courier New" w:hAnsi="Courier New" w:cs="Courier New"/>
          <w:color w:val="2A00FF"/>
        </w:rPr>
        <w:t>"26"</w:t>
      </w:r>
      <w:r>
        <w:rPr>
          <w:rFonts w:ascii="Courier New" w:hAnsi="Courier New" w:cs="Courier New"/>
          <w:color w:val="000000"/>
        </w:rPr>
        <w:t xml:space="preserve">); </w:t>
      </w:r>
    </w:p>
    <w:p w:rsidR="00F87E27" w:rsidRDefault="00F87E27"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282C62" w:rsidRDefault="00F87E27" w:rsidP="003C54CE">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Pr>
          <w:rFonts w:ascii="Courier New" w:hAnsi="Courier New" w:cs="Courier New"/>
          <w:color w:val="000000"/>
        </w:rPr>
        <w:t>}</w:t>
      </w:r>
    </w:p>
    <w:p w:rsidR="003C54CE" w:rsidRDefault="003C54CE" w:rsidP="003C54CE">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Pr>
          <w:rFonts w:ascii="Courier New" w:hAnsi="Courier New" w:cs="Courier New"/>
          <w:noProof/>
          <w:color w:val="000000"/>
          <w:lang w:eastAsia="en-US"/>
        </w:rPr>
        <mc:AlternateContent>
          <mc:Choice Requires="wps">
            <w:drawing>
              <wp:anchor distT="0" distB="0" distL="114300" distR="114300" simplePos="0" relativeHeight="251705344" behindDoc="0" locked="0" layoutInCell="1" allowOverlap="1" wp14:anchorId="75F722E1" wp14:editId="250206DA">
                <wp:simplePos x="0" y="0"/>
                <wp:positionH relativeFrom="column">
                  <wp:posOffset>-69011</wp:posOffset>
                </wp:positionH>
                <wp:positionV relativeFrom="paragraph">
                  <wp:posOffset>91680</wp:posOffset>
                </wp:positionV>
                <wp:extent cx="6072996" cy="0"/>
                <wp:effectExtent l="0" t="0" r="23495" b="19050"/>
                <wp:wrapNone/>
                <wp:docPr id="64" name="Straight Connector 64"/>
                <wp:cNvGraphicFramePr/>
                <a:graphic xmlns:a="http://schemas.openxmlformats.org/drawingml/2006/main">
                  <a:graphicData uri="http://schemas.microsoft.com/office/word/2010/wordprocessingShape">
                    <wps:wsp>
                      <wps:cNvCnPr/>
                      <wps:spPr>
                        <a:xfrm>
                          <a:off x="0" y="0"/>
                          <a:ext cx="607299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F47996" id="Straight Connector 64"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5.45pt,7.2pt" to="472.7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" strokecolor="black [3200]" strokeweight="1.5pt">
                <v:stroke joinstyle="miter"/>
              </v:line>
            </w:pict>
          </mc:Fallback>
        </mc:AlternateConten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srv2</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ServletContext </w:t>
      </w:r>
      <w:r>
        <w:rPr>
          <w:rFonts w:ascii="Courier New" w:hAnsi="Courier New" w:cs="Courier New"/>
          <w:color w:val="6A3E3E"/>
        </w:rPr>
        <w:t>cxt</w:t>
      </w:r>
      <w:r>
        <w:rPr>
          <w:rFonts w:ascii="Courier New" w:hAnsi="Courier New" w:cs="Courier New"/>
          <w:color w:val="000000"/>
        </w:rPr>
        <w:t xml:space="preserve">= </w:t>
      </w:r>
      <w:r>
        <w:rPr>
          <w:rFonts w:ascii="Courier New" w:hAnsi="Courier New" w:cs="Courier New"/>
          <w:color w:val="6A3E3E"/>
        </w:rPr>
        <w:t>req</w:t>
      </w:r>
      <w:r>
        <w:rPr>
          <w:rFonts w:ascii="Courier New" w:hAnsi="Courier New" w:cs="Courier New"/>
          <w:color w:val="000000"/>
        </w:rPr>
        <w:t>.getServletContext();</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"Name: "</w:t>
      </w:r>
      <w:r>
        <w:rPr>
          <w:rFonts w:ascii="Courier New" w:hAnsi="Courier New" w:cs="Courier New"/>
          <w:color w:val="000000"/>
        </w:rPr>
        <w:t>+</w:t>
      </w:r>
      <w:r>
        <w:rPr>
          <w:rFonts w:ascii="Courier New" w:hAnsi="Courier New" w:cs="Courier New"/>
          <w:color w:val="6A3E3E"/>
        </w:rPr>
        <w:t>cxt</w:t>
      </w:r>
      <w:r>
        <w:rPr>
          <w:rFonts w:ascii="Courier New" w:hAnsi="Courier New" w:cs="Courier New"/>
          <w:color w:val="000000"/>
        </w:rPr>
        <w:t>.getAttribute(</w:t>
      </w:r>
      <w:r>
        <w:rPr>
          <w:rFonts w:ascii="Courier New" w:hAnsi="Courier New" w:cs="Courier New"/>
          <w:color w:val="2A00FF"/>
        </w:rPr>
        <w:t>"name"</w:t>
      </w:r>
      <w:r>
        <w:rPr>
          <w:rFonts w:ascii="Courier New" w:hAnsi="Courier New" w:cs="Courier New"/>
          <w:color w:val="000000"/>
        </w:rPr>
        <w:t>));</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"Age : "</w:t>
      </w:r>
      <w:r>
        <w:rPr>
          <w:rFonts w:ascii="Courier New" w:hAnsi="Courier New" w:cs="Courier New"/>
          <w:color w:val="000000"/>
        </w:rPr>
        <w:t>+</w:t>
      </w:r>
      <w:r>
        <w:rPr>
          <w:rFonts w:ascii="Courier New" w:hAnsi="Courier New" w:cs="Courier New"/>
          <w:color w:val="6A3E3E"/>
        </w:rPr>
        <w:t>cxt</w:t>
      </w:r>
      <w:r>
        <w:rPr>
          <w:rFonts w:ascii="Courier New" w:hAnsi="Courier New" w:cs="Courier New"/>
          <w:color w:val="000000"/>
        </w:rPr>
        <w:t>.getAttribute(</w:t>
      </w:r>
      <w:r>
        <w:rPr>
          <w:rFonts w:ascii="Courier New" w:hAnsi="Courier New" w:cs="Courier New"/>
          <w:color w:val="2A00FF"/>
        </w:rPr>
        <w:t>"age"</w:t>
      </w:r>
      <w:r>
        <w:rPr>
          <w:rFonts w:ascii="Courier New" w:hAnsi="Courier New" w:cs="Courier New"/>
          <w:color w:val="000000"/>
        </w:rPr>
        <w:t>));</w:t>
      </w:r>
    </w:p>
    <w:p w:rsidR="003C54CE" w:rsidRDefault="003C54CE" w:rsidP="003C54C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F87E27" w:rsidRDefault="003C54CE" w:rsidP="003C54CE">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282C62" w:rsidRDefault="00726E77" w:rsidP="00282C62">
      <w:r w:rsidRPr="00284B73">
        <w:t>Output:</w:t>
      </w:r>
      <w:r w:rsidR="00D565EF">
        <w:rPr>
          <w:color w:val="000000"/>
          <w:sz w:val="27"/>
          <w:szCs w:val="27"/>
        </w:rPr>
        <w:t xml:space="preserve"> </w:t>
      </w:r>
      <w:r w:rsidR="00D565EF" w:rsidRPr="00284B73">
        <w:rPr>
          <w:rStyle w:val="OutputChar"/>
        </w:rPr>
        <w:t>Name: Johnny Age : 26</w:t>
      </w:r>
    </w:p>
    <w:p w:rsidR="00282C62" w:rsidRDefault="007D6F5C" w:rsidP="00282C62">
      <w:r w:rsidRPr="007D6F5C">
        <w:rPr>
          <w:b/>
          <w:u w:val="single"/>
        </w:rPr>
        <w:t>Stateless Behaviour</w:t>
      </w:r>
      <w:r>
        <w:rPr>
          <w:b/>
          <w:u w:val="single"/>
        </w:rPr>
        <w:t>:</w:t>
      </w:r>
      <w:r>
        <w:t xml:space="preserve"> is nothing but while processing current request in any web resource program is cannot use previous request data is nothing but Statteless here.</w:t>
      </w:r>
    </w:p>
    <w:p w:rsidR="007D6F5C" w:rsidRPr="007D6F5C" w:rsidRDefault="007D6F5C" w:rsidP="00282C62">
      <w:pPr>
        <w:rPr>
          <w:b/>
          <w:color w:val="FF0000"/>
          <w:sz w:val="18"/>
        </w:rPr>
      </w:pPr>
      <w:r w:rsidRPr="007D6F5C">
        <w:rPr>
          <w:b/>
          <w:color w:val="FF0000"/>
          <w:sz w:val="18"/>
        </w:rPr>
        <w:t>HTTP is a Stateless protocol that means each request is considered as the new request</w:t>
      </w:r>
    </w:p>
    <w:p w:rsidR="00282C62" w:rsidRDefault="007D6F5C" w:rsidP="00282C62">
      <w:r>
        <w:t xml:space="preserve">To make our HttpServlet as a Statefull resource program we use Session Tracking </w:t>
      </w:r>
    </w:p>
    <w:p w:rsidR="00BD0796" w:rsidRDefault="00BD0796" w:rsidP="00BD0796">
      <w:pPr>
        <w:pStyle w:val="Heading2"/>
      </w:pPr>
      <w:bookmarkStart w:id="48" w:name="_Toc4274728"/>
      <w:r>
        <w:lastRenderedPageBreak/>
        <w:t>3.9 Session Tracking</w:t>
      </w:r>
      <w:bookmarkEnd w:id="48"/>
    </w:p>
    <w:p w:rsidR="00BD0796" w:rsidRDefault="002D3958" w:rsidP="002D3958">
      <w:pPr>
        <w:ind w:firstLine="720"/>
      </w:pPr>
      <w:r w:rsidRPr="002D3958">
        <w:t xml:space="preserve">Session Tracking is a way </w:t>
      </w:r>
      <w:r>
        <w:t xml:space="preserve">of remembering clinet data across the multiple requests during a session. </w:t>
      </w:r>
    </w:p>
    <w:p w:rsidR="002D3958" w:rsidRDefault="002D3958" w:rsidP="002D3958">
      <w:r>
        <w:t>There are 4 techniques used in Session tracking:</w:t>
      </w:r>
    </w:p>
    <w:p w:rsidR="00AB2DC6" w:rsidRPr="00AB2DC6" w:rsidRDefault="00AB2DC6" w:rsidP="00AB2DC6">
      <w:pPr>
        <w:pStyle w:val="ListParagraph"/>
        <w:numPr>
          <w:ilvl w:val="0"/>
          <w:numId w:val="73"/>
        </w:numPr>
        <w:rPr>
          <w:b/>
        </w:rPr>
      </w:pPr>
      <w:r w:rsidRPr="00AB2DC6">
        <w:rPr>
          <w:b/>
        </w:rPr>
        <w:t>Hidden Form Field</w:t>
      </w:r>
    </w:p>
    <w:p w:rsidR="002D3958" w:rsidRPr="00AB2DC6" w:rsidRDefault="002D3958" w:rsidP="00AB2DC6">
      <w:pPr>
        <w:pStyle w:val="ListParagraph"/>
        <w:numPr>
          <w:ilvl w:val="0"/>
          <w:numId w:val="73"/>
        </w:numPr>
        <w:rPr>
          <w:b/>
        </w:rPr>
      </w:pPr>
      <w:r w:rsidRPr="00AB2DC6">
        <w:rPr>
          <w:b/>
        </w:rPr>
        <w:t>Cookies</w:t>
      </w:r>
    </w:p>
    <w:p w:rsidR="00AB2DC6" w:rsidRPr="00AB2DC6" w:rsidRDefault="00AB2DC6" w:rsidP="00AB2DC6">
      <w:pPr>
        <w:pStyle w:val="ListParagraph"/>
        <w:numPr>
          <w:ilvl w:val="0"/>
          <w:numId w:val="73"/>
        </w:numPr>
        <w:rPr>
          <w:b/>
        </w:rPr>
      </w:pPr>
      <w:r w:rsidRPr="00AB2DC6">
        <w:rPr>
          <w:b/>
        </w:rPr>
        <w:t>HttpSession</w:t>
      </w:r>
    </w:p>
    <w:p w:rsidR="002D3958" w:rsidRPr="00AB2DC6" w:rsidRDefault="002D3958" w:rsidP="00AB2DC6">
      <w:pPr>
        <w:pStyle w:val="ListParagraph"/>
        <w:numPr>
          <w:ilvl w:val="0"/>
          <w:numId w:val="73"/>
        </w:numPr>
        <w:rPr>
          <w:b/>
        </w:rPr>
      </w:pPr>
      <w:r w:rsidRPr="00AB2DC6">
        <w:rPr>
          <w:b/>
        </w:rPr>
        <w:t>URL Rewriting</w:t>
      </w:r>
    </w:p>
    <w:p w:rsidR="00BD0796" w:rsidRDefault="00AC5414" w:rsidP="00AC5414">
      <w:pPr>
        <w:pStyle w:val="Qsns"/>
      </w:pPr>
      <w:r>
        <w:t>1. Hidden Form Field</w:t>
      </w:r>
    </w:p>
    <w:p w:rsidR="00366EEA" w:rsidRDefault="00AC5414" w:rsidP="001A4AEB">
      <w:pPr>
        <w:pStyle w:val="ListParagraph"/>
        <w:numPr>
          <w:ilvl w:val="0"/>
          <w:numId w:val="74"/>
        </w:numPr>
      </w:pPr>
      <w:r w:rsidRPr="00AC5414">
        <w:t>We store the information in the hidden field and get it from another servlet</w:t>
      </w:r>
    </w:p>
    <w:p w:rsidR="00366EEA" w:rsidRDefault="00366EEA" w:rsidP="001A4AEB">
      <w:pPr>
        <w:pStyle w:val="ListParagraph"/>
        <w:numPr>
          <w:ilvl w:val="0"/>
          <w:numId w:val="74"/>
        </w:numPr>
        <w:rPr>
          <w:rFonts w:eastAsia="Times New Roman" w:cs="Times New Roman"/>
          <w:color w:val="000000"/>
          <w:bdr w:val="none" w:sz="0" w:space="0" w:color="auto" w:frame="1"/>
          <w:lang w:eastAsia="en-US"/>
        </w:rPr>
      </w:pPr>
      <w:r>
        <w:t>&lt;</w:t>
      </w:r>
      <w:r w:rsidRPr="00366EEA">
        <w:rPr>
          <w:rFonts w:eastAsia="Times New Roman" w:cs="Times New Roman"/>
          <w:color w:val="000000"/>
          <w:bdr w:val="none" w:sz="0" w:space="0" w:color="auto" w:frame="1"/>
          <w:lang w:eastAsia="en-US"/>
        </w:rPr>
        <w:t>input type=</w:t>
      </w:r>
      <w:r w:rsidRPr="00366EEA">
        <w:rPr>
          <w:rFonts w:eastAsia="Times New Roman" w:cs="Times New Roman"/>
          <w:color w:val="0000FF"/>
          <w:bdr w:val="none" w:sz="0" w:space="0" w:color="auto" w:frame="1"/>
          <w:lang w:eastAsia="en-US"/>
        </w:rPr>
        <w:t>"hidden"</w:t>
      </w:r>
      <w:r w:rsidRPr="00366EEA">
        <w:rPr>
          <w:rFonts w:eastAsia="Times New Roman" w:cs="Times New Roman"/>
          <w:color w:val="000000"/>
          <w:bdr w:val="none" w:sz="0" w:space="0" w:color="auto" w:frame="1"/>
          <w:lang w:eastAsia="en-US"/>
        </w:rPr>
        <w:t> name=</w:t>
      </w:r>
      <w:r w:rsidRPr="00366EEA">
        <w:rPr>
          <w:rFonts w:eastAsia="Times New Roman" w:cs="Times New Roman"/>
          <w:color w:val="0000FF"/>
          <w:bdr w:val="none" w:sz="0" w:space="0" w:color="auto" w:frame="1"/>
          <w:lang w:eastAsia="en-US"/>
        </w:rPr>
        <w:t>"uname"</w:t>
      </w:r>
      <w:r w:rsidRPr="00366EEA">
        <w:rPr>
          <w:rFonts w:eastAsia="Times New Roman" w:cs="Times New Roman"/>
          <w:color w:val="000000"/>
          <w:bdr w:val="none" w:sz="0" w:space="0" w:color="auto" w:frame="1"/>
          <w:lang w:eastAsia="en-US"/>
        </w:rPr>
        <w:t> value=</w:t>
      </w:r>
      <w:r w:rsidRPr="00366EEA">
        <w:rPr>
          <w:rFonts w:eastAsia="Times New Roman" w:cs="Times New Roman"/>
          <w:color w:val="0000FF"/>
          <w:bdr w:val="none" w:sz="0" w:space="0" w:color="auto" w:frame="1"/>
          <w:lang w:eastAsia="en-US"/>
        </w:rPr>
        <w:t>"Satya"</w:t>
      </w:r>
      <w:r w:rsidRPr="00366EEA">
        <w:rPr>
          <w:rFonts w:eastAsia="Times New Roman" w:cs="Times New Roman"/>
          <w:color w:val="000000"/>
          <w:bdr w:val="none" w:sz="0" w:space="0" w:color="auto" w:frame="1"/>
          <w:lang w:eastAsia="en-US"/>
        </w:rPr>
        <w:t>&gt;  </w:t>
      </w:r>
    </w:p>
    <w:p w:rsidR="00366EEA" w:rsidRDefault="00366EEA" w:rsidP="001A4AEB">
      <w:pPr>
        <w:pStyle w:val="ListParagraph"/>
        <w:numPr>
          <w:ilvl w:val="0"/>
          <w:numId w:val="74"/>
        </w:numPr>
      </w:pPr>
      <w:r>
        <w:t>It easy to write</w:t>
      </w:r>
    </w:p>
    <w:p w:rsidR="00366EEA" w:rsidRPr="001A5BF2" w:rsidRDefault="001A5BF2" w:rsidP="001A5BF2">
      <w:pPr>
        <w:rPr>
          <w:b/>
          <w:u w:val="single"/>
        </w:rPr>
      </w:pPr>
      <w:r w:rsidRPr="001A5BF2">
        <w:rPr>
          <w:b/>
          <w:u w:val="single"/>
        </w:rPr>
        <w:t>Disadvantages</w:t>
      </w:r>
    </w:p>
    <w:p w:rsidR="001A5BF2" w:rsidRDefault="00480ADB" w:rsidP="001A4AEB">
      <w:pPr>
        <w:pStyle w:val="ListParagraph"/>
        <w:numPr>
          <w:ilvl w:val="0"/>
          <w:numId w:val="75"/>
        </w:numPr>
      </w:pPr>
      <w:r>
        <w:t>Used only on TextBoxes</w:t>
      </w:r>
    </w:p>
    <w:p w:rsidR="00480ADB" w:rsidRDefault="00A03F44" w:rsidP="001A4AEB">
      <w:pPr>
        <w:pStyle w:val="ListParagraph"/>
        <w:numPr>
          <w:ilvl w:val="0"/>
          <w:numId w:val="75"/>
        </w:numPr>
      </w:pPr>
      <w:r>
        <w:t>If we see the view-source of html page, the hidden values can visible</w:t>
      </w:r>
    </w:p>
    <w:p w:rsidR="00A03F44" w:rsidRDefault="00A03F44" w:rsidP="001A4AEB">
      <w:pPr>
        <w:pStyle w:val="ListParagraph"/>
        <w:numPr>
          <w:ilvl w:val="0"/>
          <w:numId w:val="75"/>
        </w:numPr>
      </w:pPr>
      <w:r>
        <w:t>Not secure</w:t>
      </w:r>
    </w:p>
    <w:p w:rsidR="00366EEA" w:rsidRPr="00366EEA" w:rsidRDefault="00366EEA" w:rsidP="00366EEA"/>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form</w:t>
      </w:r>
      <w:r>
        <w:rPr>
          <w:rFonts w:ascii="Courier New" w:hAnsi="Courier New" w:cs="Courier New"/>
          <w:color w:val="4C483D" w:themeColor="text2"/>
        </w:rPr>
        <w:t xml:space="preserve"> </w:t>
      </w:r>
      <w:r>
        <w:rPr>
          <w:rFonts w:ascii="Courier New" w:hAnsi="Courier New" w:cs="Courier New"/>
          <w:color w:val="7F007F"/>
        </w:rPr>
        <w:t>action</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"s1"</w:t>
      </w:r>
      <w:r>
        <w:rPr>
          <w:rFonts w:ascii="Courier New" w:hAnsi="Courier New" w:cs="Courier New"/>
          <w:color w:val="4C483D" w:themeColor="text2"/>
        </w:rPr>
        <w:t xml:space="preserve">  </w:t>
      </w:r>
      <w:r>
        <w:rPr>
          <w:rFonts w:ascii="Courier New" w:hAnsi="Courier New" w:cs="Courier New"/>
          <w:color w:val="7F007F"/>
        </w:rPr>
        <w:t>method</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"get"</w:t>
      </w:r>
      <w:r>
        <w:rPr>
          <w:rFonts w:ascii="Courier New" w:hAnsi="Courier New" w:cs="Courier New"/>
          <w:color w:val="008080"/>
        </w:rPr>
        <w:t>&gt;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4C483D" w:themeColor="text2"/>
        </w:rPr>
      </w:pPr>
      <w:r>
        <w:rPr>
          <w:rFonts w:ascii="Courier New" w:hAnsi="Courier New" w:cs="Courier New"/>
          <w:color w:val="000000"/>
        </w:rPr>
        <w:t>Name</w:t>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"name"</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r>
        <w:rPr>
          <w:rFonts w:ascii="Courier New" w:hAnsi="Courier New" w:cs="Courier New"/>
          <w:color w:val="000000"/>
        </w:rPr>
        <w:t xml:space="preserve">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4C483D" w:themeColor="text2"/>
        </w:rPr>
      </w:pPr>
      <w:r>
        <w:rPr>
          <w:rFonts w:ascii="Courier New" w:hAnsi="Courier New" w:cs="Courier New"/>
          <w:color w:val="000000"/>
        </w:rPr>
        <w:t xml:space="preserve">Age </w:t>
      </w:r>
      <w:r>
        <w:rPr>
          <w:rFonts w:ascii="Courier New" w:hAnsi="Courier New" w:cs="Courier New"/>
          <w:color w:val="000000"/>
        </w:rPr>
        <w:tab/>
        <w:t xml:space="preserve"> :</w:t>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"age"</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r>
        <w:rPr>
          <w:rFonts w:ascii="Courier New" w:hAnsi="Courier New" w:cs="Courier New"/>
          <w:color w:val="000000"/>
        </w:rPr>
        <w:t xml:space="preserve">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4C483D" w:themeColor="text2"/>
        </w:rPr>
      </w:pPr>
      <w:r>
        <w:rPr>
          <w:rFonts w:ascii="Courier New" w:hAnsi="Courier New" w:cs="Courier New"/>
          <w:color w:val="000000"/>
          <w:u w:val="single"/>
        </w:rPr>
        <w:t>Marrige</w:t>
      </w:r>
      <w:r>
        <w:rPr>
          <w:rFonts w:ascii="Courier New" w:hAnsi="Courier New" w:cs="Courier New"/>
          <w:color w:val="000000"/>
        </w:rPr>
        <w:t xml:space="preserve">  :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"checkbox"</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"mrg"</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"yes"</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"submit"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"btn"</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4C483D" w:themeColor="text2"/>
        </w:rPr>
        <w:t xml:space="preserve"> </w:t>
      </w:r>
      <w:r>
        <w:rPr>
          <w:rFonts w:ascii="Courier New" w:hAnsi="Courier New" w:cs="Courier New"/>
          <w:color w:val="000000"/>
        </w:rPr>
        <w:t>=</w:t>
      </w:r>
      <w:r>
        <w:rPr>
          <w:rFonts w:ascii="Courier New" w:hAnsi="Courier New" w:cs="Courier New"/>
          <w:color w:val="4C483D" w:themeColor="text2"/>
        </w:rPr>
        <w:t xml:space="preserve"> </w:t>
      </w:r>
      <w:r>
        <w:rPr>
          <w:rFonts w:ascii="Courier New" w:hAnsi="Courier New" w:cs="Courier New"/>
          <w:i/>
          <w:iCs/>
          <w:color w:val="2A00FF"/>
        </w:rPr>
        <w:t>"NEXT"</w:t>
      </w:r>
      <w:r>
        <w:rPr>
          <w:rFonts w:ascii="Courier New" w:hAnsi="Courier New" w:cs="Courier New"/>
          <w:color w:val="008080"/>
        </w:rPr>
        <w:t>&gt;</w:t>
      </w:r>
      <w:r>
        <w:rPr>
          <w:rFonts w:ascii="Courier New" w:hAnsi="Courier New" w:cs="Courier New"/>
          <w:color w:val="000000"/>
        </w:rPr>
        <w:t xml:space="preserve"> </w:t>
      </w:r>
      <w:r>
        <w:rPr>
          <w:rFonts w:ascii="Courier New" w:hAnsi="Courier New" w:cs="Courier New"/>
          <w:color w:val="008080"/>
        </w:rPr>
        <w:t>&lt;</w:t>
      </w:r>
      <w:r>
        <w:rPr>
          <w:rFonts w:ascii="Courier New" w:hAnsi="Courier New" w:cs="Courier New"/>
          <w:color w:val="3F7F7F"/>
        </w:rPr>
        <w:t>br</w:t>
      </w:r>
      <w:r>
        <w:rPr>
          <w:rFonts w:ascii="Courier New" w:hAnsi="Courier New" w:cs="Courier New"/>
          <w:color w:val="008080"/>
        </w:rPr>
        <w:t>&gt;</w:t>
      </w:r>
    </w:p>
    <w:p w:rsidR="00BD0796" w:rsidRDefault="002554B5" w:rsidP="002554B5">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highlight w:val="lightGray"/>
        </w:rPr>
        <w:t>form</w:t>
      </w:r>
      <w:r>
        <w:rPr>
          <w:rFonts w:ascii="Courier New" w:hAnsi="Courier New" w:cs="Courier New"/>
          <w:color w:val="008080"/>
        </w:rPr>
        <w:t>&gt;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srv1</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service(HttpServletRequest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name</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"name"</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age</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"age"</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String </w:t>
      </w:r>
      <w:r>
        <w:rPr>
          <w:rFonts w:ascii="Courier New" w:hAnsi="Courier New" w:cs="Courier New"/>
          <w:color w:val="6A3E3E"/>
        </w:rPr>
        <w:t>mrg</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"mrg"</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if</w:t>
      </w:r>
      <w:r>
        <w:rPr>
          <w:rFonts w:ascii="Courier New" w:hAnsi="Courier New" w:cs="Courier New"/>
          <w:color w:val="000000"/>
        </w:rPr>
        <w:t xml:space="preserve"> (</w:t>
      </w:r>
      <w:r>
        <w:rPr>
          <w:rFonts w:ascii="Courier New" w:hAnsi="Courier New" w:cs="Courier New"/>
          <w:color w:val="6A3E3E"/>
        </w:rPr>
        <w:t>mrg</w:t>
      </w:r>
      <w:r>
        <w:rPr>
          <w:rFonts w:ascii="Courier New" w:hAnsi="Courier New" w:cs="Courier New"/>
          <w:color w:val="000000"/>
        </w:rPr>
        <w:t xml:space="preserve"> == </w:t>
      </w:r>
      <w:r>
        <w:rPr>
          <w:rFonts w:ascii="Courier New" w:hAnsi="Courier New" w:cs="Courier New"/>
          <w:b/>
          <w:bCs/>
          <w:color w:val="7F0055"/>
        </w:rPr>
        <w:t>null</w:t>
      </w:r>
      <w:r>
        <w:rPr>
          <w:rFonts w:ascii="Courier New" w:hAnsi="Courier New" w:cs="Courier New"/>
          <w:color w:val="000000"/>
        </w:rPr>
        <w:t>)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mrg</w:t>
      </w:r>
      <w:r>
        <w:rPr>
          <w:rFonts w:ascii="Courier New" w:hAnsi="Courier New" w:cs="Courier New"/>
          <w:color w:val="000000"/>
        </w:rPr>
        <w:t xml:space="preserve"> = </w:t>
      </w:r>
      <w:r>
        <w:rPr>
          <w:rFonts w:ascii="Courier New" w:hAnsi="Courier New" w:cs="Courier New"/>
          <w:color w:val="2A00FF"/>
        </w:rPr>
        <w:t>"single"</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"&lt;form action = 's2'&gt;"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"Why do u want to marry</w:t>
      </w:r>
      <w:r>
        <w:rPr>
          <w:rFonts w:ascii="Courier New" w:hAnsi="Courier New" w:cs="Courier New"/>
          <w:color w:val="2A00FF"/>
        </w:rPr>
        <w:tab/>
        <w:t>:&lt;input type='text' name = 'why'&gt;&lt;br&gt;"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"&lt;input type = 'hidden' name = 'name' value = "</w:t>
      </w:r>
      <w:r>
        <w:rPr>
          <w:rFonts w:ascii="Courier New" w:hAnsi="Courier New" w:cs="Courier New"/>
          <w:color w:val="000000"/>
        </w:rPr>
        <w:t xml:space="preserve"> + </w:t>
      </w:r>
      <w:r>
        <w:rPr>
          <w:rFonts w:ascii="Courier New" w:hAnsi="Courier New" w:cs="Courier New"/>
          <w:color w:val="6A3E3E"/>
        </w:rPr>
        <w:t>name</w:t>
      </w:r>
      <w:r>
        <w:rPr>
          <w:rFonts w:ascii="Courier New" w:hAnsi="Courier New" w:cs="Courier New"/>
          <w:color w:val="000000"/>
        </w:rPr>
        <w:t xml:space="preserve"> + </w:t>
      </w:r>
      <w:r>
        <w:rPr>
          <w:rFonts w:ascii="Courier New" w:hAnsi="Courier New" w:cs="Courier New"/>
          <w:color w:val="2A00FF"/>
        </w:rPr>
        <w:t>"&gt;"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'hidden' name = 'age' value = "</w:t>
      </w:r>
      <w:r>
        <w:rPr>
          <w:rFonts w:ascii="Courier New" w:hAnsi="Courier New" w:cs="Courier New"/>
          <w:color w:val="000000"/>
        </w:rPr>
        <w:t xml:space="preserve"> + </w:t>
      </w:r>
      <w:r>
        <w:rPr>
          <w:rFonts w:ascii="Courier New" w:hAnsi="Courier New" w:cs="Courier New"/>
          <w:color w:val="6A3E3E"/>
        </w:rPr>
        <w:t>age</w:t>
      </w:r>
      <w:r>
        <w:rPr>
          <w:rFonts w:ascii="Courier New" w:hAnsi="Courier New" w:cs="Courier New"/>
          <w:color w:val="000000"/>
        </w:rPr>
        <w:t xml:space="preserve"> + </w:t>
      </w:r>
      <w:r>
        <w:rPr>
          <w:rFonts w:ascii="Courier New" w:hAnsi="Courier New" w:cs="Courier New"/>
          <w:color w:val="2A00FF"/>
        </w:rPr>
        <w:t>"&gt;"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'hidden' name = 'mrg' value = "</w:t>
      </w:r>
      <w:r>
        <w:rPr>
          <w:rFonts w:ascii="Courier New" w:hAnsi="Courier New" w:cs="Courier New"/>
          <w:color w:val="000000"/>
        </w:rPr>
        <w:t xml:space="preserve"> + </w:t>
      </w:r>
      <w:r>
        <w:rPr>
          <w:rFonts w:ascii="Courier New" w:hAnsi="Courier New" w:cs="Courier New"/>
          <w:color w:val="6A3E3E"/>
        </w:rPr>
        <w:t>mrg</w:t>
      </w:r>
      <w:r>
        <w:rPr>
          <w:rFonts w:ascii="Courier New" w:hAnsi="Courier New" w:cs="Courier New"/>
          <w:color w:val="000000"/>
        </w:rPr>
        <w:t xml:space="preserve"> + </w:t>
      </w:r>
      <w:r>
        <w:rPr>
          <w:rFonts w:ascii="Courier New" w:hAnsi="Courier New" w:cs="Courier New"/>
          <w:color w:val="2A00FF"/>
        </w:rPr>
        <w:t>"&gt;"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'submit' name = 'btn' value = 'OK'&gt;&lt;br&gt;"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"&lt;/form&gt;"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else</w:t>
      </w:r>
      <w:r>
        <w:rPr>
          <w:rFonts w:ascii="Courier New" w:hAnsi="Courier New" w:cs="Courier New"/>
          <w:color w:val="000000"/>
        </w:rPr>
        <w:t xml:space="preserve">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lastRenderedPageBreak/>
        <w:t xml:space="preserve"> mrg</w:t>
      </w:r>
      <w:r>
        <w:rPr>
          <w:rFonts w:ascii="Courier New" w:hAnsi="Courier New" w:cs="Courier New"/>
          <w:color w:val="000000"/>
        </w:rPr>
        <w:t xml:space="preserve"> = </w:t>
      </w:r>
      <w:r>
        <w:rPr>
          <w:rFonts w:ascii="Courier New" w:hAnsi="Courier New" w:cs="Courier New"/>
          <w:color w:val="2A00FF"/>
        </w:rPr>
        <w:t>"married"</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"&lt;form action = 's2'&gt;"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"How Many Childrens:&lt;input type = 'text' name = 'child'&gt;&lt;br&gt;"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'hidden' name = 'name' value = "</w:t>
      </w:r>
      <w:r>
        <w:rPr>
          <w:rFonts w:ascii="Courier New" w:hAnsi="Courier New" w:cs="Courier New"/>
          <w:color w:val="000000"/>
        </w:rPr>
        <w:t xml:space="preserve"> + </w:t>
      </w:r>
      <w:r>
        <w:rPr>
          <w:rFonts w:ascii="Courier New" w:hAnsi="Courier New" w:cs="Courier New"/>
          <w:color w:val="6A3E3E"/>
        </w:rPr>
        <w:t>name</w:t>
      </w:r>
      <w:r>
        <w:rPr>
          <w:rFonts w:ascii="Courier New" w:hAnsi="Courier New" w:cs="Courier New"/>
          <w:color w:val="000000"/>
        </w:rPr>
        <w:t xml:space="preserve"> + </w:t>
      </w:r>
      <w:r>
        <w:rPr>
          <w:rFonts w:ascii="Courier New" w:hAnsi="Courier New" w:cs="Courier New"/>
          <w:color w:val="2A00FF"/>
        </w:rPr>
        <w:t>"&gt;"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'hidden' name = 'age' value = "</w:t>
      </w:r>
      <w:r>
        <w:rPr>
          <w:rFonts w:ascii="Courier New" w:hAnsi="Courier New" w:cs="Courier New"/>
          <w:color w:val="000000"/>
        </w:rPr>
        <w:t xml:space="preserve"> + </w:t>
      </w:r>
      <w:r>
        <w:rPr>
          <w:rFonts w:ascii="Courier New" w:hAnsi="Courier New" w:cs="Courier New"/>
          <w:color w:val="6A3E3E"/>
        </w:rPr>
        <w:t>age</w:t>
      </w:r>
      <w:r>
        <w:rPr>
          <w:rFonts w:ascii="Courier New" w:hAnsi="Courier New" w:cs="Courier New"/>
          <w:color w:val="000000"/>
        </w:rPr>
        <w:t xml:space="preserve"> + </w:t>
      </w:r>
      <w:r>
        <w:rPr>
          <w:rFonts w:ascii="Courier New" w:hAnsi="Courier New" w:cs="Courier New"/>
          <w:color w:val="2A00FF"/>
        </w:rPr>
        <w:t>"&gt;"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'hidden' name = 'mrg' value = "</w:t>
      </w:r>
      <w:r>
        <w:rPr>
          <w:rFonts w:ascii="Courier New" w:hAnsi="Courier New" w:cs="Courier New"/>
          <w:color w:val="000000"/>
        </w:rPr>
        <w:t xml:space="preserve"> + </w:t>
      </w:r>
      <w:r>
        <w:rPr>
          <w:rFonts w:ascii="Courier New" w:hAnsi="Courier New" w:cs="Courier New"/>
          <w:color w:val="6A3E3E"/>
        </w:rPr>
        <w:t>mrg</w:t>
      </w:r>
      <w:r>
        <w:rPr>
          <w:rFonts w:ascii="Courier New" w:hAnsi="Courier New" w:cs="Courier New"/>
          <w:color w:val="000000"/>
        </w:rPr>
        <w:t xml:space="preserve"> + </w:t>
      </w:r>
      <w:r>
        <w:rPr>
          <w:rFonts w:ascii="Courier New" w:hAnsi="Courier New" w:cs="Courier New"/>
          <w:color w:val="2A00FF"/>
        </w:rPr>
        <w:t>"&gt;"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"&lt;input type = 'submit' name = 'btn' value = 'OK'&gt;&lt;br&gt;"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6A3E3E"/>
        </w:rPr>
        <w:t xml:space="preserve"> pw</w:t>
      </w:r>
      <w:r>
        <w:rPr>
          <w:rFonts w:ascii="Courier New" w:hAnsi="Courier New" w:cs="Courier New"/>
          <w:color w:val="000000"/>
        </w:rPr>
        <w:t>.println(</w:t>
      </w:r>
      <w:r>
        <w:rPr>
          <w:rFonts w:ascii="Courier New" w:hAnsi="Courier New" w:cs="Courier New"/>
          <w:color w:val="2A00FF"/>
        </w:rPr>
        <w:t>"&lt;/form&gt;"</w:t>
      </w:r>
      <w:r>
        <w:rPr>
          <w:rFonts w:ascii="Courier New" w:hAnsi="Courier New" w:cs="Courier New"/>
          <w:color w:val="000000"/>
        </w:rPr>
        <w:t>);</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 xml:space="preserve"> }</w:t>
      </w:r>
    </w:p>
    <w:p w:rsidR="002554B5" w:rsidRDefault="002554B5" w:rsidP="002554B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w:t>
      </w:r>
    </w:p>
    <w:p w:rsidR="00BD0796" w:rsidRDefault="00C84816" w:rsidP="002554B5">
      <w:pPr>
        <w:pBdr>
          <w:top w:val="single" w:sz="4" w:space="1" w:color="auto"/>
          <w:left w:val="single" w:sz="4" w:space="4" w:color="auto"/>
          <w:bottom w:val="single" w:sz="4" w:space="1" w:color="auto"/>
          <w:right w:val="single" w:sz="4" w:space="4" w:color="auto"/>
        </w:pBdr>
      </w:pPr>
      <w:r>
        <w:rPr>
          <w:rFonts w:ascii="Courier New" w:hAnsi="Courier New" w:cs="Courier New"/>
          <w:noProof/>
          <w:color w:val="000000"/>
          <w:lang w:eastAsia="en-US"/>
        </w:rPr>
        <mc:AlternateContent>
          <mc:Choice Requires="wps">
            <w:drawing>
              <wp:anchor distT="0" distB="0" distL="114300" distR="114300" simplePos="0" relativeHeight="251706368" behindDoc="0" locked="0" layoutInCell="1" allowOverlap="1" wp14:anchorId="59CDAF70" wp14:editId="42D03826">
                <wp:simplePos x="0" y="0"/>
                <wp:positionH relativeFrom="column">
                  <wp:posOffset>-43133</wp:posOffset>
                </wp:positionH>
                <wp:positionV relativeFrom="paragraph">
                  <wp:posOffset>231643</wp:posOffset>
                </wp:positionV>
                <wp:extent cx="6055743" cy="0"/>
                <wp:effectExtent l="0" t="0" r="21590" b="19050"/>
                <wp:wrapNone/>
                <wp:docPr id="65" name="Straight Connector 65"/>
                <wp:cNvGraphicFramePr/>
                <a:graphic xmlns:a="http://schemas.openxmlformats.org/drawingml/2006/main">
                  <a:graphicData uri="http://schemas.microsoft.com/office/word/2010/wordprocessingShape">
                    <wps:wsp>
                      <wps:cNvCnPr/>
                      <wps:spPr>
                        <a:xfrm>
                          <a:off x="0" y="0"/>
                          <a:ext cx="605574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1A06A7" id="Straight Connector 6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4pt,18.25pt" to="473.4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" strokecolor="#f24f4f [3204]" strokeweight=".5pt">
                <v:stroke joinstyle="miter"/>
              </v:line>
            </w:pict>
          </mc:Fallback>
        </mc:AlternateContent>
      </w:r>
      <w:r w:rsidR="002554B5">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srv2</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"&lt;h3&gt;</w:t>
      </w:r>
      <w:r>
        <w:rPr>
          <w:rFonts w:ascii="Courier New" w:hAnsi="Courier New" w:cs="Courier New"/>
          <w:color w:val="2A00FF"/>
        </w:rPr>
        <w:tab/>
        <w:t>Status of yours...........&lt;/h1&gt;"</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"&lt;h4&gt; Name :"</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"name"</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Age  :"</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"age"</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Status  :"</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"mrg"</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if</w:t>
      </w:r>
      <w:r>
        <w:rPr>
          <w:rFonts w:ascii="Courier New" w:hAnsi="Courier New" w:cs="Courier New"/>
          <w:color w:val="000000"/>
        </w:rPr>
        <w:t xml:space="preserve">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"mrg"</w:t>
      </w:r>
      <w:r>
        <w:rPr>
          <w:rFonts w:ascii="Courier New" w:hAnsi="Courier New" w:cs="Courier New"/>
          <w:color w:val="000000"/>
        </w:rPr>
        <w:t>).equals(</w:t>
      </w:r>
      <w:r>
        <w:rPr>
          <w:rFonts w:ascii="Courier New" w:hAnsi="Courier New" w:cs="Courier New"/>
          <w:color w:val="2A00FF"/>
        </w:rPr>
        <w:t>"single"</w:t>
      </w:r>
      <w:r>
        <w:rPr>
          <w:rFonts w:ascii="Courier New" w:hAnsi="Courier New" w:cs="Courier New"/>
          <w:color w:val="000000"/>
        </w:rPr>
        <w:t>)) {</w:t>
      </w: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Reason  :"</w:t>
      </w:r>
      <w:r>
        <w:rPr>
          <w:rFonts w:ascii="Courier New" w:hAnsi="Courier New" w:cs="Courier New"/>
          <w:color w:val="000000"/>
        </w:rPr>
        <w:t xml:space="preserve"> +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"why"</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r>
        <w:rPr>
          <w:rFonts w:ascii="Courier New" w:hAnsi="Courier New" w:cs="Courier New"/>
          <w:b/>
          <w:bCs/>
          <w:color w:val="7F0055"/>
        </w:rPr>
        <w:t>else</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"&lt;br&gt; No.of Childrents :"</w:t>
      </w:r>
      <w:r>
        <w:rPr>
          <w:rFonts w:ascii="Courier New" w:hAnsi="Courier New" w:cs="Courier New"/>
          <w:color w:val="000000"/>
        </w:rPr>
        <w:t xml:space="preserve">+ </w:t>
      </w:r>
      <w:r>
        <w:rPr>
          <w:rFonts w:ascii="Courier New" w:hAnsi="Courier New" w:cs="Courier New"/>
          <w:color w:val="6A3E3E"/>
        </w:rPr>
        <w:t>req</w:t>
      </w:r>
      <w:r>
        <w:rPr>
          <w:rFonts w:ascii="Courier New" w:hAnsi="Courier New" w:cs="Courier New"/>
          <w:color w:val="000000"/>
        </w:rPr>
        <w:t>.getParameter(</w:t>
      </w:r>
      <w:r>
        <w:rPr>
          <w:rFonts w:ascii="Courier New" w:hAnsi="Courier New" w:cs="Courier New"/>
          <w:color w:val="2A00FF"/>
        </w:rPr>
        <w:t>"child"</w:t>
      </w:r>
      <w:r>
        <w:rPr>
          <w:rFonts w:ascii="Courier New" w:hAnsi="Courier New" w:cs="Courier New"/>
          <w:color w:val="000000"/>
        </w:rPr>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C84816" w:rsidRDefault="00C84816" w:rsidP="00C8481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BD0796" w:rsidRDefault="00C84816" w:rsidP="00C84816">
      <w:pPr>
        <w:pBdr>
          <w:top w:val="single" w:sz="4" w:space="1" w:color="auto"/>
          <w:left w:val="single" w:sz="4" w:space="4" w:color="auto"/>
          <w:bottom w:val="single" w:sz="4" w:space="1" w:color="auto"/>
          <w:right w:val="single" w:sz="4" w:space="4" w:color="auto"/>
        </w:pBdr>
      </w:pPr>
      <w:r>
        <w:rPr>
          <w:rFonts w:ascii="Courier New" w:hAnsi="Courier New" w:cs="Courier New"/>
          <w:color w:val="000000"/>
        </w:rPr>
        <w:t>}</w:t>
      </w:r>
    </w:p>
    <w:p w:rsidR="00BD0796" w:rsidRDefault="00177FBE" w:rsidP="00BD0796">
      <w:r w:rsidRPr="00177FBE">
        <w:rPr>
          <w:noProof/>
          <w:lang w:eastAsia="en-US"/>
        </w:rPr>
        <w:drawing>
          <wp:inline distT="0" distB="0" distL="0" distR="0" wp14:anchorId="4906E930" wp14:editId="292CB90B">
            <wp:extent cx="5943600" cy="1182252"/>
            <wp:effectExtent l="0" t="0" r="0" b="0"/>
            <wp:docPr id="66" name="Picture 66"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m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182252"/>
                    </a:xfrm>
                    <a:prstGeom prst="rect">
                      <a:avLst/>
                    </a:prstGeom>
                    <a:noFill/>
                    <a:ln>
                      <a:noFill/>
                    </a:ln>
                  </pic:spPr>
                </pic:pic>
              </a:graphicData>
            </a:graphic>
          </wp:inline>
        </w:drawing>
      </w:r>
    </w:p>
    <w:p w:rsidR="00BD0796" w:rsidRDefault="005B3C91" w:rsidP="005B3C91">
      <w:pPr>
        <w:pStyle w:val="Qsns"/>
      </w:pPr>
      <w:r>
        <w:t>2.</w:t>
      </w:r>
      <w:r w:rsidRPr="00AB2DC6">
        <w:t xml:space="preserve"> Cookies</w:t>
      </w:r>
    </w:p>
    <w:p w:rsidR="00BD0796" w:rsidRDefault="003732C9" w:rsidP="00BD0796">
      <w:r w:rsidRPr="003732C9">
        <w:t xml:space="preserve">A cookie is a small piece of information </w:t>
      </w:r>
      <w:r>
        <w:t>saved in the browser</w:t>
      </w:r>
      <w:r w:rsidRPr="003732C9">
        <w:t xml:space="preserve"> between the multiple client requests.</w:t>
      </w:r>
    </w:p>
    <w:p w:rsidR="003732C9" w:rsidRDefault="003732C9" w:rsidP="003732C9">
      <w:pPr>
        <w:spacing w:after="0"/>
      </w:pPr>
      <w:r>
        <w:t>There are 2 types of cookies in servlets.</w:t>
      </w:r>
    </w:p>
    <w:p w:rsidR="003732C9" w:rsidRPr="003732C9" w:rsidRDefault="003732C9" w:rsidP="001A4AEB">
      <w:pPr>
        <w:pStyle w:val="ListParagraph"/>
        <w:numPr>
          <w:ilvl w:val="0"/>
          <w:numId w:val="76"/>
        </w:numPr>
        <w:rPr>
          <w:b/>
        </w:rPr>
      </w:pPr>
      <w:r w:rsidRPr="003732C9">
        <w:rPr>
          <w:b/>
        </w:rPr>
        <w:t>Non-persistent cookie</w:t>
      </w:r>
    </w:p>
    <w:p w:rsidR="003732C9" w:rsidRPr="00F50FC3" w:rsidRDefault="003732C9" w:rsidP="001A4AEB">
      <w:pPr>
        <w:pStyle w:val="ListParagraph"/>
        <w:numPr>
          <w:ilvl w:val="0"/>
          <w:numId w:val="76"/>
        </w:numPr>
        <w:rPr>
          <w:b/>
        </w:rPr>
      </w:pPr>
      <w:r w:rsidRPr="003732C9">
        <w:rPr>
          <w:b/>
        </w:rPr>
        <w:t>Persistent cookie</w:t>
      </w:r>
      <w:r w:rsidRPr="003732C9">
        <w:rPr>
          <w:noProof/>
          <w:lang w:eastAsia="en-US"/>
        </w:rPr>
        <w:t xml:space="preserve"> </w:t>
      </w:r>
      <w:r>
        <w:rPr>
          <w:noProof/>
          <w:lang w:eastAsia="en-US"/>
        </w:rPr>
        <w:drawing>
          <wp:inline distT="0" distB="0" distL="0" distR="0" wp14:anchorId="33C3B656" wp14:editId="7636C4D3">
            <wp:extent cx="5539408" cy="1302589"/>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4778" cy="1313258"/>
                    </a:xfrm>
                    <a:prstGeom prst="rect">
                      <a:avLst/>
                    </a:prstGeom>
                  </pic:spPr>
                </pic:pic>
              </a:graphicData>
            </a:graphic>
          </wp:inline>
        </w:drawing>
      </w:r>
    </w:p>
    <w:p w:rsidR="00BA7705" w:rsidRPr="00BA7705" w:rsidRDefault="00BA7705" w:rsidP="00BA7705">
      <w:pPr>
        <w:spacing w:after="0"/>
        <w:rPr>
          <w:b/>
        </w:rPr>
      </w:pPr>
      <w:r w:rsidRPr="00BA7705">
        <w:rPr>
          <w:b/>
        </w:rPr>
        <w:t>Advantage of Cookies</w:t>
      </w:r>
    </w:p>
    <w:p w:rsidR="00BA7705" w:rsidRPr="00BA7705" w:rsidRDefault="00BA7705" w:rsidP="001A4AEB">
      <w:pPr>
        <w:pStyle w:val="ListParagraph"/>
        <w:numPr>
          <w:ilvl w:val="0"/>
          <w:numId w:val="77"/>
        </w:numPr>
      </w:pPr>
      <w:r w:rsidRPr="00BA7705">
        <w:lastRenderedPageBreak/>
        <w:t>Simplest technique of maintaining the state.</w:t>
      </w:r>
    </w:p>
    <w:p w:rsidR="00BA7705" w:rsidRPr="00BA7705" w:rsidRDefault="00BA7705" w:rsidP="001A4AEB">
      <w:pPr>
        <w:pStyle w:val="ListParagraph"/>
        <w:numPr>
          <w:ilvl w:val="0"/>
          <w:numId w:val="77"/>
        </w:numPr>
      </w:pPr>
      <w:r w:rsidRPr="00BA7705">
        <w:t>Cookies are maintained at client side.</w:t>
      </w:r>
    </w:p>
    <w:p w:rsidR="00BA7705" w:rsidRPr="00BA7705" w:rsidRDefault="00BA7705" w:rsidP="00BA7705">
      <w:pPr>
        <w:spacing w:after="0"/>
        <w:rPr>
          <w:b/>
        </w:rPr>
      </w:pPr>
      <w:r w:rsidRPr="00BA7705">
        <w:rPr>
          <w:b/>
        </w:rPr>
        <w:t>Disadvantage of Cookies</w:t>
      </w:r>
    </w:p>
    <w:p w:rsidR="00BA7705" w:rsidRPr="00BA7705" w:rsidRDefault="00BA7705" w:rsidP="001A4AEB">
      <w:pPr>
        <w:pStyle w:val="ListParagraph"/>
        <w:numPr>
          <w:ilvl w:val="0"/>
          <w:numId w:val="78"/>
        </w:numPr>
      </w:pPr>
      <w:r w:rsidRPr="00BA7705">
        <w:t>It will not work if cookie is disabled from the browser.</w:t>
      </w:r>
    </w:p>
    <w:p w:rsidR="00F50FC3" w:rsidRPr="00BA7705" w:rsidRDefault="00BA7705" w:rsidP="001A4AEB">
      <w:pPr>
        <w:pStyle w:val="ListParagraph"/>
        <w:numPr>
          <w:ilvl w:val="0"/>
          <w:numId w:val="78"/>
        </w:numPr>
      </w:pPr>
      <w:r w:rsidRPr="00BA7705">
        <w:t>Only textual information can be set in Cookie object.</w:t>
      </w:r>
    </w:p>
    <w:p w:rsidR="003F61C1" w:rsidRDefault="00C10673" w:rsidP="00F50FC3">
      <w:pPr>
        <w:rPr>
          <w:b/>
        </w:rPr>
      </w:pPr>
      <w:r w:rsidRPr="00C10673">
        <w:rPr>
          <w:b/>
          <w:noProof/>
          <w:lang w:eastAsia="en-US"/>
        </w:rPr>
        <w:drawing>
          <wp:inline distT="0" distB="0" distL="0" distR="0" wp14:anchorId="2E29CCB6" wp14:editId="149F37EA">
            <wp:extent cx="5943600" cy="1978978"/>
            <wp:effectExtent l="0" t="0" r="0" b="2540"/>
            <wp:docPr id="68" name="Picture 68" descr="D:\Books\SERVLETS\PICS\21.cockies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ooks\SERVLETS\PICS\21.cockies - Copy.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978978"/>
                    </a:xfrm>
                    <a:prstGeom prst="rect">
                      <a:avLst/>
                    </a:prstGeom>
                    <a:noFill/>
                    <a:ln>
                      <a:noFill/>
                    </a:ln>
                  </pic:spPr>
                </pic:pic>
              </a:graphicData>
            </a:graphic>
          </wp:inline>
        </w:drawing>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srv1</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service(HttpServletRequest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 xml:space="preserve">.getWriter(); </w:t>
      </w:r>
    </w:p>
    <w:p w:rsidR="00C10673" w:rsidRPr="00083D6A"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Pr>
          <w:rFonts w:ascii="Courier New" w:hAnsi="Courier New" w:cs="Courier New"/>
          <w:color w:val="000000"/>
        </w:rPr>
        <w:tab/>
      </w:r>
      <w:r>
        <w:rPr>
          <w:rFonts w:ascii="Courier New" w:hAnsi="Courier New" w:cs="Courier New"/>
          <w:color w:val="000000"/>
        </w:rPr>
        <w:tab/>
      </w:r>
      <w:r w:rsidRPr="00083D6A">
        <w:rPr>
          <w:rFonts w:ascii="Courier New" w:hAnsi="Courier New" w:cs="Courier New"/>
          <w:b/>
          <w:color w:val="000000"/>
          <w:highlight w:val="yellow"/>
        </w:rPr>
        <w:t xml:space="preserve">Cookie </w:t>
      </w:r>
      <w:r w:rsidRPr="00083D6A">
        <w:rPr>
          <w:rFonts w:ascii="Courier New" w:hAnsi="Courier New" w:cs="Courier New"/>
          <w:b/>
          <w:color w:val="6A3E3E"/>
          <w:highlight w:val="yellow"/>
        </w:rPr>
        <w:t>c1</w:t>
      </w:r>
      <w:r w:rsidRPr="00083D6A">
        <w:rPr>
          <w:rFonts w:ascii="Courier New" w:hAnsi="Courier New" w:cs="Courier New"/>
          <w:b/>
          <w:color w:val="000000"/>
          <w:highlight w:val="yellow"/>
        </w:rPr>
        <w:t xml:space="preserve"> = </w:t>
      </w:r>
      <w:r w:rsidRPr="00083D6A">
        <w:rPr>
          <w:rFonts w:ascii="Courier New" w:hAnsi="Courier New" w:cs="Courier New"/>
          <w:b/>
          <w:bCs/>
          <w:color w:val="7F0055"/>
          <w:highlight w:val="yellow"/>
        </w:rPr>
        <w:t>new</w:t>
      </w:r>
      <w:r w:rsidRPr="00083D6A">
        <w:rPr>
          <w:rFonts w:ascii="Courier New" w:hAnsi="Courier New" w:cs="Courier New"/>
          <w:b/>
          <w:color w:val="000000"/>
          <w:highlight w:val="yellow"/>
        </w:rPr>
        <w:t xml:space="preserve"> Cookie(</w:t>
      </w:r>
      <w:r w:rsidRPr="00083D6A">
        <w:rPr>
          <w:rFonts w:ascii="Courier New" w:hAnsi="Courier New" w:cs="Courier New"/>
          <w:b/>
          <w:color w:val="2A00FF"/>
          <w:highlight w:val="yellow"/>
        </w:rPr>
        <w:t>"name"</w:t>
      </w:r>
      <w:r w:rsidRPr="00083D6A">
        <w:rPr>
          <w:rFonts w:ascii="Courier New" w:hAnsi="Courier New" w:cs="Courier New"/>
          <w:b/>
          <w:color w:val="000000"/>
          <w:highlight w:val="yellow"/>
        </w:rPr>
        <w:t xml:space="preserve">, </w:t>
      </w:r>
      <w:r w:rsidRPr="00083D6A">
        <w:rPr>
          <w:rFonts w:ascii="Courier New" w:hAnsi="Courier New" w:cs="Courier New"/>
          <w:b/>
          <w:color w:val="2A00FF"/>
          <w:highlight w:val="yellow"/>
        </w:rPr>
        <w:t>"Satya"</w:t>
      </w:r>
      <w:r w:rsidRPr="00083D6A">
        <w:rPr>
          <w:rFonts w:ascii="Courier New" w:hAnsi="Courier New" w:cs="Courier New"/>
          <w:b/>
          <w:color w:val="000000"/>
          <w:highlight w:val="yellow"/>
        </w:rPr>
        <w:t>);</w:t>
      </w:r>
    </w:p>
    <w:p w:rsidR="00C10673" w:rsidRPr="00083D6A"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083D6A">
        <w:rPr>
          <w:rFonts w:ascii="Courier New" w:hAnsi="Courier New" w:cs="Courier New"/>
          <w:b/>
          <w:color w:val="000000"/>
          <w:highlight w:val="yellow"/>
        </w:rPr>
        <w:tab/>
      </w:r>
      <w:r w:rsidRPr="00083D6A">
        <w:rPr>
          <w:rFonts w:ascii="Courier New" w:hAnsi="Courier New" w:cs="Courier New"/>
          <w:b/>
          <w:color w:val="000000"/>
          <w:highlight w:val="yellow"/>
        </w:rPr>
        <w:tab/>
        <w:t xml:space="preserve">Cookie </w:t>
      </w:r>
      <w:r w:rsidRPr="00083D6A">
        <w:rPr>
          <w:rFonts w:ascii="Courier New" w:hAnsi="Courier New" w:cs="Courier New"/>
          <w:b/>
          <w:color w:val="6A3E3E"/>
          <w:highlight w:val="yellow"/>
        </w:rPr>
        <w:t>c2</w:t>
      </w:r>
      <w:r w:rsidRPr="00083D6A">
        <w:rPr>
          <w:rFonts w:ascii="Courier New" w:hAnsi="Courier New" w:cs="Courier New"/>
          <w:b/>
          <w:color w:val="000000"/>
          <w:highlight w:val="yellow"/>
        </w:rPr>
        <w:t xml:space="preserve"> = </w:t>
      </w:r>
      <w:r w:rsidRPr="00083D6A">
        <w:rPr>
          <w:rFonts w:ascii="Courier New" w:hAnsi="Courier New" w:cs="Courier New"/>
          <w:b/>
          <w:bCs/>
          <w:color w:val="7F0055"/>
          <w:highlight w:val="yellow"/>
        </w:rPr>
        <w:t>new</w:t>
      </w:r>
      <w:r w:rsidRPr="00083D6A">
        <w:rPr>
          <w:rFonts w:ascii="Courier New" w:hAnsi="Courier New" w:cs="Courier New"/>
          <w:b/>
          <w:color w:val="000000"/>
          <w:highlight w:val="yellow"/>
        </w:rPr>
        <w:t xml:space="preserve"> Cookie(</w:t>
      </w:r>
      <w:r w:rsidRPr="00083D6A">
        <w:rPr>
          <w:rFonts w:ascii="Courier New" w:hAnsi="Courier New" w:cs="Courier New"/>
          <w:b/>
          <w:color w:val="2A00FF"/>
          <w:highlight w:val="yellow"/>
        </w:rPr>
        <w:t>"age"</w:t>
      </w:r>
      <w:r w:rsidRPr="00083D6A">
        <w:rPr>
          <w:rFonts w:ascii="Courier New" w:hAnsi="Courier New" w:cs="Courier New"/>
          <w:b/>
          <w:color w:val="000000"/>
          <w:highlight w:val="yellow"/>
        </w:rPr>
        <w:t xml:space="preserve">, </w:t>
      </w:r>
      <w:r w:rsidRPr="00083D6A">
        <w:rPr>
          <w:rFonts w:ascii="Courier New" w:hAnsi="Courier New" w:cs="Courier New"/>
          <w:b/>
          <w:color w:val="2A00FF"/>
          <w:highlight w:val="yellow"/>
        </w:rPr>
        <w:t>"28"</w:t>
      </w:r>
      <w:r w:rsidRPr="00083D6A">
        <w:rPr>
          <w:rFonts w:ascii="Courier New" w:hAnsi="Courier New" w:cs="Courier New"/>
          <w:b/>
          <w:color w:val="000000"/>
          <w:highlight w:val="yellow"/>
        </w:rPr>
        <w:t>);</w:t>
      </w:r>
    </w:p>
    <w:p w:rsidR="00C10673" w:rsidRPr="00083D6A"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083D6A">
        <w:rPr>
          <w:rFonts w:ascii="Courier New" w:hAnsi="Courier New" w:cs="Courier New"/>
          <w:b/>
          <w:color w:val="000000"/>
          <w:highlight w:val="yellow"/>
        </w:rPr>
        <w:tab/>
      </w:r>
      <w:r w:rsidRPr="00083D6A">
        <w:rPr>
          <w:rFonts w:ascii="Courier New" w:hAnsi="Courier New" w:cs="Courier New"/>
          <w:b/>
          <w:color w:val="000000"/>
          <w:highlight w:val="yellow"/>
        </w:rPr>
        <w:tab/>
      </w:r>
      <w:r w:rsidRPr="00083D6A">
        <w:rPr>
          <w:rFonts w:ascii="Courier New" w:hAnsi="Courier New" w:cs="Courier New"/>
          <w:b/>
          <w:color w:val="6A3E3E"/>
          <w:highlight w:val="yellow"/>
        </w:rPr>
        <w:t>c1</w:t>
      </w:r>
      <w:r w:rsidRPr="00083D6A">
        <w:rPr>
          <w:rFonts w:ascii="Courier New" w:hAnsi="Courier New" w:cs="Courier New"/>
          <w:b/>
          <w:color w:val="000000"/>
          <w:highlight w:val="yellow"/>
        </w:rPr>
        <w:t xml:space="preserve">.setMaxAge(5000); </w:t>
      </w:r>
      <w:r w:rsidRPr="00083D6A">
        <w:rPr>
          <w:rFonts w:ascii="Courier New" w:hAnsi="Courier New" w:cs="Courier New"/>
          <w:b/>
          <w:color w:val="3F7F5F"/>
          <w:highlight w:val="yellow"/>
        </w:rPr>
        <w:t xml:space="preserve">//max 5 </w:t>
      </w:r>
      <w:r w:rsidRPr="00083D6A">
        <w:rPr>
          <w:rFonts w:ascii="Courier New" w:hAnsi="Courier New" w:cs="Courier New"/>
          <w:b/>
          <w:color w:val="3F7F5F"/>
          <w:highlight w:val="yellow"/>
          <w:u w:val="single"/>
        </w:rPr>
        <w:t>sec</w:t>
      </w:r>
      <w:r w:rsidRPr="00083D6A">
        <w:rPr>
          <w:rFonts w:ascii="Courier New" w:hAnsi="Courier New" w:cs="Courier New"/>
          <w:b/>
          <w:color w:val="3F7F5F"/>
          <w:highlight w:val="yellow"/>
        </w:rPr>
        <w:t xml:space="preserve"> alive</w:t>
      </w:r>
    </w:p>
    <w:p w:rsidR="00C10673" w:rsidRPr="00083D6A"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highlight w:val="yellow"/>
        </w:rPr>
      </w:pPr>
      <w:r w:rsidRPr="00083D6A">
        <w:rPr>
          <w:rFonts w:ascii="Courier New" w:hAnsi="Courier New" w:cs="Courier New"/>
          <w:b/>
          <w:color w:val="000000"/>
          <w:highlight w:val="yellow"/>
        </w:rPr>
        <w:tab/>
      </w:r>
      <w:r w:rsidRPr="00083D6A">
        <w:rPr>
          <w:rFonts w:ascii="Courier New" w:hAnsi="Courier New" w:cs="Courier New"/>
          <w:b/>
          <w:color w:val="000000"/>
          <w:highlight w:val="yellow"/>
        </w:rPr>
        <w:tab/>
      </w:r>
      <w:r w:rsidRPr="00083D6A">
        <w:rPr>
          <w:rFonts w:ascii="Courier New" w:hAnsi="Courier New" w:cs="Courier New"/>
          <w:b/>
          <w:color w:val="6A3E3E"/>
          <w:highlight w:val="yellow"/>
        </w:rPr>
        <w:t>res</w:t>
      </w:r>
      <w:r w:rsidRPr="00083D6A">
        <w:rPr>
          <w:rFonts w:ascii="Courier New" w:hAnsi="Courier New" w:cs="Courier New"/>
          <w:b/>
          <w:color w:val="000000"/>
          <w:highlight w:val="yellow"/>
        </w:rPr>
        <w:t>.addCookie(</w:t>
      </w:r>
      <w:r w:rsidRPr="00083D6A">
        <w:rPr>
          <w:rFonts w:ascii="Courier New" w:hAnsi="Courier New" w:cs="Courier New"/>
          <w:b/>
          <w:color w:val="6A3E3E"/>
          <w:highlight w:val="yellow"/>
        </w:rPr>
        <w:t>c1</w:t>
      </w:r>
      <w:r w:rsidRPr="00083D6A">
        <w:rPr>
          <w:rFonts w:ascii="Courier New" w:hAnsi="Courier New" w:cs="Courier New"/>
          <w:b/>
          <w:color w:val="000000"/>
          <w:highlight w:val="yellow"/>
        </w:rPr>
        <w:t>);</w:t>
      </w:r>
    </w:p>
    <w:p w:rsidR="00C10673" w:rsidRPr="00083D6A"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4C483D" w:themeColor="text2"/>
        </w:rPr>
      </w:pPr>
      <w:r w:rsidRPr="00083D6A">
        <w:rPr>
          <w:rFonts w:ascii="Courier New" w:hAnsi="Courier New" w:cs="Courier New"/>
          <w:b/>
          <w:color w:val="000000"/>
          <w:highlight w:val="yellow"/>
        </w:rPr>
        <w:tab/>
      </w:r>
      <w:r w:rsidRPr="00083D6A">
        <w:rPr>
          <w:rFonts w:ascii="Courier New" w:hAnsi="Courier New" w:cs="Courier New"/>
          <w:b/>
          <w:color w:val="000000"/>
          <w:highlight w:val="yellow"/>
        </w:rPr>
        <w:tab/>
      </w:r>
      <w:r w:rsidRPr="00083D6A">
        <w:rPr>
          <w:rFonts w:ascii="Courier New" w:hAnsi="Courier New" w:cs="Courier New"/>
          <w:b/>
          <w:color w:val="6A3E3E"/>
          <w:highlight w:val="yellow"/>
        </w:rPr>
        <w:t>res</w:t>
      </w:r>
      <w:r w:rsidRPr="00083D6A">
        <w:rPr>
          <w:rFonts w:ascii="Courier New" w:hAnsi="Courier New" w:cs="Courier New"/>
          <w:b/>
          <w:color w:val="000000"/>
          <w:highlight w:val="yellow"/>
        </w:rPr>
        <w:t>.addCookie(</w:t>
      </w:r>
      <w:r w:rsidRPr="00083D6A">
        <w:rPr>
          <w:rFonts w:ascii="Courier New" w:hAnsi="Courier New" w:cs="Courier New"/>
          <w:b/>
          <w:color w:val="6A3E3E"/>
          <w:highlight w:val="yellow"/>
        </w:rPr>
        <w:t>c2</w:t>
      </w:r>
      <w:r w:rsidRPr="00083D6A">
        <w:rPr>
          <w:rFonts w:ascii="Courier New" w:hAnsi="Courier New" w:cs="Courier New"/>
          <w:b/>
          <w:color w:val="000000"/>
          <w:highlight w:val="yellow"/>
        </w:rPr>
        <w:t>);</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"&lt;h3&gt;Cookies Added!"</w:t>
      </w:r>
      <w:r>
        <w:rPr>
          <w:rFonts w:ascii="Courier New" w:hAnsi="Courier New" w:cs="Courier New"/>
          <w:color w:val="000000"/>
        </w:rPr>
        <w:t xml:space="preserve">); </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3F61C1" w:rsidRDefault="00104009" w:rsidP="00C10673">
      <w:pPr>
        <w:pBdr>
          <w:top w:val="single" w:sz="4" w:space="1" w:color="auto"/>
          <w:left w:val="single" w:sz="4" w:space="4" w:color="auto"/>
          <w:bottom w:val="single" w:sz="4" w:space="1" w:color="auto"/>
          <w:right w:val="single" w:sz="4" w:space="4" w:color="auto"/>
        </w:pBdr>
        <w:rPr>
          <w:b/>
        </w:rPr>
      </w:pPr>
      <w:r>
        <w:rPr>
          <w:rFonts w:ascii="Courier New" w:hAnsi="Courier New" w:cs="Courier New"/>
          <w:noProof/>
          <w:color w:val="000000"/>
          <w:lang w:eastAsia="en-US"/>
        </w:rPr>
        <mc:AlternateContent>
          <mc:Choice Requires="wps">
            <w:drawing>
              <wp:anchor distT="0" distB="0" distL="114300" distR="114300" simplePos="0" relativeHeight="251707392" behindDoc="0" locked="0" layoutInCell="1" allowOverlap="1" wp14:anchorId="3B30BEA9" wp14:editId="580F2B24">
                <wp:simplePos x="0" y="0"/>
                <wp:positionH relativeFrom="column">
                  <wp:posOffset>-69012</wp:posOffset>
                </wp:positionH>
                <wp:positionV relativeFrom="paragraph">
                  <wp:posOffset>221064</wp:posOffset>
                </wp:positionV>
                <wp:extent cx="6064369" cy="0"/>
                <wp:effectExtent l="0" t="0" r="31750" b="19050"/>
                <wp:wrapNone/>
                <wp:docPr id="69" name="Straight Connector 69"/>
                <wp:cNvGraphicFramePr/>
                <a:graphic xmlns:a="http://schemas.openxmlformats.org/drawingml/2006/main">
                  <a:graphicData uri="http://schemas.microsoft.com/office/word/2010/wordprocessingShape">
                    <wps:wsp>
                      <wps:cNvCnPr/>
                      <wps:spPr>
                        <a:xfrm>
                          <a:off x="0" y="0"/>
                          <a:ext cx="60643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450527" id="Straight Connector 69"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45pt,17.4pt" to="472.0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" strokecolor="black [3200]" strokeweight=".5pt">
                <v:stroke joinstyle="miter"/>
              </v:line>
            </w:pict>
          </mc:Fallback>
        </mc:AlternateContent>
      </w:r>
      <w:r w:rsidR="00C10673">
        <w:rPr>
          <w:rFonts w:ascii="Courier New" w:hAnsi="Courier New" w:cs="Courier New"/>
          <w:color w:val="000000"/>
        </w:rPr>
        <w:t>}</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srv2</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C10673" w:rsidRPr="00083D6A"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cs="Courier New"/>
          <w:b/>
          <w:color w:val="4C483D" w:themeColor="text2"/>
        </w:rPr>
      </w:pPr>
      <w:r>
        <w:rPr>
          <w:rFonts w:ascii="Courier New" w:hAnsi="Courier New" w:cs="Courier New"/>
          <w:color w:val="000000"/>
        </w:rPr>
        <w:tab/>
      </w:r>
      <w:r>
        <w:rPr>
          <w:rFonts w:ascii="Courier New" w:hAnsi="Courier New" w:cs="Courier New"/>
          <w:color w:val="000000"/>
        </w:rPr>
        <w:tab/>
      </w:r>
      <w:r w:rsidRPr="00083D6A">
        <w:rPr>
          <w:rFonts w:cs="Courier New"/>
          <w:b/>
          <w:color w:val="000000"/>
          <w:highlight w:val="yellow"/>
        </w:rPr>
        <w:t xml:space="preserve">Cookie </w:t>
      </w:r>
      <w:r w:rsidRPr="00083D6A">
        <w:rPr>
          <w:rFonts w:cs="Courier New"/>
          <w:b/>
          <w:color w:val="6A3E3E"/>
          <w:highlight w:val="yellow"/>
        </w:rPr>
        <w:t>c</w:t>
      </w:r>
      <w:r w:rsidRPr="00083D6A">
        <w:rPr>
          <w:rFonts w:cs="Courier New"/>
          <w:b/>
          <w:color w:val="000000"/>
          <w:highlight w:val="yellow"/>
        </w:rPr>
        <w:t xml:space="preserve">[] = </w:t>
      </w:r>
      <w:r w:rsidRPr="00083D6A">
        <w:rPr>
          <w:rFonts w:cs="Courier New"/>
          <w:b/>
          <w:color w:val="6A3E3E"/>
          <w:highlight w:val="yellow"/>
        </w:rPr>
        <w:t>req</w:t>
      </w:r>
      <w:r w:rsidRPr="00083D6A">
        <w:rPr>
          <w:rFonts w:cs="Courier New"/>
          <w:b/>
          <w:color w:val="000000"/>
          <w:highlight w:val="yellow"/>
        </w:rPr>
        <w:t>.getCookies();</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2A00FF"/>
        </w:rPr>
        <w:t>"&lt;h4&gt; Cookie Name  : Cookie Value   &lt;/h4&gt;"</w:t>
      </w:r>
      <w:r>
        <w:rPr>
          <w:rFonts w:ascii="Courier New" w:hAnsi="Courier New" w:cs="Courier New"/>
          <w:color w:val="000000"/>
        </w:rPr>
        <w:t>);</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for</w:t>
      </w:r>
      <w:r>
        <w:rPr>
          <w:rFonts w:ascii="Courier New" w:hAnsi="Courier New" w:cs="Courier New"/>
          <w:color w:val="000000"/>
        </w:rPr>
        <w:t xml:space="preserve">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0; </w:t>
      </w:r>
      <w:r>
        <w:rPr>
          <w:rFonts w:ascii="Courier New" w:hAnsi="Courier New" w:cs="Courier New"/>
          <w:color w:val="6A3E3E"/>
        </w:rPr>
        <w:t>i</w:t>
      </w:r>
      <w:r>
        <w:rPr>
          <w:rFonts w:ascii="Courier New" w:hAnsi="Courier New" w:cs="Courier New"/>
          <w:color w:val="000000"/>
        </w:rPr>
        <w:t xml:space="preserve"> &lt; </w:t>
      </w:r>
      <w:r>
        <w:rPr>
          <w:rFonts w:ascii="Courier New" w:hAnsi="Courier New" w:cs="Courier New"/>
          <w:color w:val="6A3E3E"/>
        </w:rPr>
        <w:t>c</w:t>
      </w:r>
      <w:r>
        <w:rPr>
          <w:rFonts w:ascii="Courier New" w:hAnsi="Courier New" w:cs="Courier New"/>
          <w:color w:val="000000"/>
        </w:rPr>
        <w:t>.</w:t>
      </w:r>
      <w:r>
        <w:rPr>
          <w:rFonts w:ascii="Courier New" w:hAnsi="Courier New" w:cs="Courier New"/>
          <w:color w:val="0000C0"/>
        </w:rPr>
        <w:t>length</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.println(</w:t>
      </w:r>
      <w:r>
        <w:rPr>
          <w:rFonts w:ascii="Courier New" w:hAnsi="Courier New" w:cs="Courier New"/>
          <w:color w:val="6A3E3E"/>
        </w:rPr>
        <w:t>c</w:t>
      </w:r>
      <w:r>
        <w:rPr>
          <w:rFonts w:ascii="Courier New" w:hAnsi="Courier New" w:cs="Courier New"/>
          <w:color w:val="000000"/>
        </w:rPr>
        <w:t>[</w:t>
      </w:r>
      <w:r>
        <w:rPr>
          <w:rFonts w:ascii="Courier New" w:hAnsi="Courier New" w:cs="Courier New"/>
          <w:color w:val="6A3E3E"/>
        </w:rPr>
        <w:t>i</w:t>
      </w:r>
      <w:r>
        <w:rPr>
          <w:rFonts w:ascii="Courier New" w:hAnsi="Courier New" w:cs="Courier New"/>
          <w:color w:val="000000"/>
        </w:rPr>
        <w:t xml:space="preserve">].getName() + </w:t>
      </w:r>
      <w:r>
        <w:rPr>
          <w:rFonts w:ascii="Courier New" w:hAnsi="Courier New" w:cs="Courier New"/>
          <w:color w:val="2A00FF"/>
        </w:rPr>
        <w:t>" : "</w:t>
      </w:r>
      <w:r>
        <w:rPr>
          <w:rFonts w:ascii="Courier New" w:hAnsi="Courier New" w:cs="Courier New"/>
          <w:color w:val="000000"/>
        </w:rPr>
        <w:t xml:space="preserve"> + </w:t>
      </w:r>
      <w:r>
        <w:rPr>
          <w:rFonts w:ascii="Courier New" w:hAnsi="Courier New" w:cs="Courier New"/>
          <w:color w:val="6A3E3E"/>
        </w:rPr>
        <w:t>c</w:t>
      </w:r>
      <w:r>
        <w:rPr>
          <w:rFonts w:ascii="Courier New" w:hAnsi="Courier New" w:cs="Courier New"/>
          <w:color w:val="000000"/>
        </w:rPr>
        <w:t>[</w:t>
      </w:r>
      <w:r>
        <w:rPr>
          <w:rFonts w:ascii="Courier New" w:hAnsi="Courier New" w:cs="Courier New"/>
          <w:color w:val="6A3E3E"/>
        </w:rPr>
        <w:t>i</w:t>
      </w:r>
      <w:r>
        <w:rPr>
          <w:rFonts w:ascii="Courier New" w:hAnsi="Courier New" w:cs="Courier New"/>
          <w:color w:val="000000"/>
        </w:rPr>
        <w:t>].getValue());</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w:t>
      </w:r>
    </w:p>
    <w:p w:rsidR="00C10673" w:rsidRDefault="00C10673" w:rsidP="00C106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3F61C1" w:rsidRDefault="00C10673" w:rsidP="00C10673">
      <w:pPr>
        <w:pBdr>
          <w:top w:val="single" w:sz="4" w:space="1" w:color="auto"/>
          <w:left w:val="single" w:sz="4" w:space="4" w:color="auto"/>
          <w:bottom w:val="single" w:sz="4" w:space="1" w:color="auto"/>
          <w:right w:val="single" w:sz="4" w:space="4" w:color="auto"/>
        </w:pBdr>
        <w:rPr>
          <w:b/>
        </w:rPr>
      </w:pPr>
      <w:r>
        <w:rPr>
          <w:rFonts w:ascii="Courier New" w:hAnsi="Courier New" w:cs="Courier New"/>
          <w:color w:val="000000"/>
        </w:rPr>
        <w:t>}</w:t>
      </w:r>
    </w:p>
    <w:p w:rsidR="003F61C1" w:rsidRDefault="00D21D1E" w:rsidP="00F50FC3">
      <w:pPr>
        <w:rPr>
          <w:b/>
        </w:rPr>
      </w:pPr>
      <w:r w:rsidRPr="00D21D1E">
        <w:rPr>
          <w:b/>
          <w:noProof/>
          <w:lang w:eastAsia="en-US"/>
        </w:rPr>
        <w:drawing>
          <wp:inline distT="0" distB="0" distL="0" distR="0" wp14:anchorId="58F6E46F" wp14:editId="12A666CB">
            <wp:extent cx="6201161" cy="948906"/>
            <wp:effectExtent l="0" t="0" r="0" b="3810"/>
            <wp:docPr id="70" name="Picture 70"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eti_S\Desktop\tmp.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60291" cy="957954"/>
                    </a:xfrm>
                    <a:prstGeom prst="rect">
                      <a:avLst/>
                    </a:prstGeom>
                    <a:noFill/>
                    <a:ln>
                      <a:noFill/>
                    </a:ln>
                  </pic:spPr>
                </pic:pic>
              </a:graphicData>
            </a:graphic>
          </wp:inline>
        </w:drawing>
      </w:r>
    </w:p>
    <w:p w:rsidR="006C7F49" w:rsidRDefault="006C7F49" w:rsidP="006C7F49">
      <w:pPr>
        <w:pStyle w:val="Qsns"/>
      </w:pPr>
      <w:r>
        <w:t>3.</w:t>
      </w:r>
      <w:r w:rsidRPr="00AB2DC6">
        <w:t xml:space="preserve"> </w:t>
      </w:r>
      <w:r w:rsidR="00FD69C9">
        <w:t xml:space="preserve">Http </w:t>
      </w:r>
      <w:r>
        <w:t>Session</w:t>
      </w:r>
    </w:p>
    <w:p w:rsidR="005D5686" w:rsidRDefault="00FD69C9" w:rsidP="001A4AEB">
      <w:pPr>
        <w:pStyle w:val="ListParagraph"/>
        <w:numPr>
          <w:ilvl w:val="0"/>
          <w:numId w:val="79"/>
        </w:numPr>
      </w:pPr>
      <w:r>
        <w:lastRenderedPageBreak/>
        <w:t xml:space="preserve">HttpSession Object memory </w:t>
      </w:r>
      <w:r w:rsidRPr="00E40AC7">
        <w:rPr>
          <w:b/>
        </w:rPr>
        <w:t>allocates in Server</w:t>
      </w:r>
      <w:r w:rsidR="005D5686">
        <w:t xml:space="preserve"> </w:t>
      </w:r>
    </w:p>
    <w:p w:rsidR="003F61C1" w:rsidRDefault="005D5686" w:rsidP="001A4AEB">
      <w:pPr>
        <w:pStyle w:val="ListParagraph"/>
        <w:numPr>
          <w:ilvl w:val="0"/>
          <w:numId w:val="79"/>
        </w:numPr>
        <w:rPr>
          <w:b/>
        </w:rPr>
      </w:pPr>
      <w:r>
        <w:t xml:space="preserve">it remembers the client data across the multiple requests in the form of </w:t>
      </w:r>
      <w:r w:rsidRPr="00E40AC7">
        <w:rPr>
          <w:b/>
        </w:rPr>
        <w:t>Session Attribute values</w:t>
      </w:r>
    </w:p>
    <w:p w:rsidR="00DE4765" w:rsidRDefault="00DE4765" w:rsidP="001A4AEB">
      <w:pPr>
        <w:pStyle w:val="ListParagraph"/>
        <w:numPr>
          <w:ilvl w:val="0"/>
          <w:numId w:val="79"/>
        </w:numPr>
        <w:rPr>
          <w:b/>
        </w:rPr>
      </w:pPr>
      <w:r>
        <w:t xml:space="preserve">Every Session object contains </w:t>
      </w:r>
      <w:r w:rsidRPr="00DE4765">
        <w:rPr>
          <w:b/>
        </w:rPr>
        <w:t>SessionID</w:t>
      </w:r>
      <w:r>
        <w:rPr>
          <w:b/>
        </w:rPr>
        <w:t>, &amp; stored in browser.</w:t>
      </w:r>
    </w:p>
    <w:p w:rsidR="00DE4765" w:rsidRPr="00DE4765" w:rsidRDefault="00DE4765" w:rsidP="001A4AEB">
      <w:pPr>
        <w:pStyle w:val="ListParagraph"/>
        <w:numPr>
          <w:ilvl w:val="0"/>
          <w:numId w:val="79"/>
        </w:numPr>
        <w:rPr>
          <w:b/>
        </w:rPr>
      </w:pPr>
      <w:r>
        <w:t>Session of a browser can be identified by SessionID.</w:t>
      </w:r>
    </w:p>
    <w:p w:rsidR="00DE4765" w:rsidRPr="004C5FF4" w:rsidRDefault="00DE4765" w:rsidP="004C5FF4">
      <w:pPr>
        <w:spacing w:after="0"/>
        <w:rPr>
          <w:b/>
          <w:u w:val="single"/>
        </w:rPr>
      </w:pPr>
      <w:r w:rsidRPr="004C5FF4">
        <w:rPr>
          <w:b/>
          <w:u w:val="single"/>
        </w:rPr>
        <w:t>Constrcurors</w:t>
      </w:r>
    </w:p>
    <w:p w:rsidR="004C5FF4" w:rsidRPr="004C5FF4" w:rsidRDefault="004C5FF4" w:rsidP="001A4AEB">
      <w:pPr>
        <w:pStyle w:val="ListParagraph"/>
        <w:numPr>
          <w:ilvl w:val="0"/>
          <w:numId w:val="80"/>
        </w:numPr>
        <w:rPr>
          <w:b/>
        </w:rPr>
      </w:pPr>
      <w:r w:rsidRPr="004C5FF4">
        <w:rPr>
          <w:b/>
        </w:rPr>
        <w:t>public HttpSession getSession():</w:t>
      </w:r>
    </w:p>
    <w:p w:rsidR="004C5FF4" w:rsidRDefault="004C5FF4" w:rsidP="001A4AEB">
      <w:pPr>
        <w:pStyle w:val="ListParagraph"/>
        <w:numPr>
          <w:ilvl w:val="0"/>
          <w:numId w:val="81"/>
        </w:numPr>
      </w:pPr>
      <w:r w:rsidRPr="004C5FF4">
        <w:t>Returns the current session associated with this request</w:t>
      </w:r>
    </w:p>
    <w:p w:rsidR="004C5FF4" w:rsidRDefault="004C5FF4" w:rsidP="001A4AEB">
      <w:pPr>
        <w:pStyle w:val="ListParagraph"/>
        <w:numPr>
          <w:ilvl w:val="0"/>
          <w:numId w:val="81"/>
        </w:numPr>
      </w:pPr>
      <w:r w:rsidRPr="004C5FF4">
        <w:t>If the request does not have a session, creates one.</w:t>
      </w:r>
    </w:p>
    <w:p w:rsidR="004C5FF4" w:rsidRDefault="004C5FF4" w:rsidP="004C5FF4">
      <w:pPr>
        <w:pStyle w:val="ListParagraph"/>
        <w:ind w:left="1440"/>
      </w:pPr>
    </w:p>
    <w:p w:rsidR="003F61C1" w:rsidRDefault="004C5FF4" w:rsidP="001A4AEB">
      <w:pPr>
        <w:pStyle w:val="ListParagraph"/>
        <w:numPr>
          <w:ilvl w:val="0"/>
          <w:numId w:val="80"/>
        </w:numPr>
        <w:rPr>
          <w:b/>
        </w:rPr>
      </w:pPr>
      <w:r w:rsidRPr="004C5FF4">
        <w:rPr>
          <w:b/>
        </w:rPr>
        <w:t>public HttpSession getSession(boolean create</w:t>
      </w:r>
    </w:p>
    <w:p w:rsidR="004C5FF4" w:rsidRDefault="004C5FF4" w:rsidP="001A4AEB">
      <w:pPr>
        <w:pStyle w:val="ListParagraph"/>
        <w:numPr>
          <w:ilvl w:val="0"/>
          <w:numId w:val="82"/>
        </w:numPr>
      </w:pPr>
      <w:r w:rsidRPr="004C5FF4">
        <w:t>Returns the current session associated with this request</w:t>
      </w:r>
    </w:p>
    <w:p w:rsidR="004C5FF4" w:rsidRDefault="004C5FF4" w:rsidP="001A4AEB">
      <w:pPr>
        <w:pStyle w:val="ListParagraph"/>
        <w:numPr>
          <w:ilvl w:val="0"/>
          <w:numId w:val="82"/>
        </w:numPr>
      </w:pPr>
      <w:r w:rsidRPr="006B601F">
        <w:rPr>
          <w:b/>
        </w:rPr>
        <w:t>True</w:t>
      </w:r>
      <w:r>
        <w:t xml:space="preserve"> </w:t>
      </w:r>
      <w:r w:rsidR="006B601F">
        <w:t xml:space="preserve"> </w:t>
      </w:r>
      <w:r>
        <w:sym w:font="Wingdings" w:char="F0E0"/>
      </w:r>
      <w:r w:rsidRPr="004C5FF4">
        <w:t xml:space="preserve"> request does not have a session, creates </w:t>
      </w:r>
      <w:r>
        <w:t xml:space="preserve">new </w:t>
      </w:r>
      <w:r w:rsidR="006B601F">
        <w:t>session</w:t>
      </w:r>
      <w:r w:rsidRPr="004C5FF4">
        <w:t>.</w:t>
      </w:r>
    </w:p>
    <w:p w:rsidR="006B601F" w:rsidRDefault="006B601F" w:rsidP="001A4AEB">
      <w:pPr>
        <w:pStyle w:val="ListParagraph"/>
        <w:numPr>
          <w:ilvl w:val="0"/>
          <w:numId w:val="82"/>
        </w:numPr>
      </w:pPr>
      <w:r w:rsidRPr="006B601F">
        <w:rPr>
          <w:b/>
        </w:rPr>
        <w:t>False</w:t>
      </w:r>
      <w:r>
        <w:t xml:space="preserve"> </w:t>
      </w:r>
      <w:r>
        <w:sym w:font="Wingdings" w:char="F0E0"/>
      </w:r>
      <w:r w:rsidRPr="004C5FF4">
        <w:t xml:space="preserve"> request does not have a session, </w:t>
      </w:r>
      <w:r>
        <w:t>it wont create new session</w:t>
      </w:r>
    </w:p>
    <w:p w:rsidR="004C5FF4" w:rsidRPr="004C5FF4" w:rsidRDefault="004C5FF4" w:rsidP="004C5FF4">
      <w:pPr>
        <w:pStyle w:val="ListParagraph"/>
        <w:rPr>
          <w:b/>
        </w:rPr>
      </w:pPr>
    </w:p>
    <w:p w:rsidR="003F61C1" w:rsidRDefault="001A0402" w:rsidP="00983271">
      <w:pPr>
        <w:spacing w:after="0"/>
        <w:rPr>
          <w:b/>
          <w:u w:val="single"/>
        </w:rPr>
      </w:pPr>
      <w:r w:rsidRPr="001A0402">
        <w:rPr>
          <w:b/>
          <w:u w:val="single"/>
        </w:rPr>
        <w:t>Methods</w:t>
      </w:r>
    </w:p>
    <w:p w:rsidR="001A0402" w:rsidRPr="00D231A7" w:rsidRDefault="001A0402" w:rsidP="001A4AEB">
      <w:pPr>
        <w:pStyle w:val="ListParagraph"/>
        <w:numPr>
          <w:ilvl w:val="0"/>
          <w:numId w:val="83"/>
        </w:numPr>
        <w:rPr>
          <w:sz w:val="18"/>
        </w:rPr>
      </w:pPr>
      <w:r w:rsidRPr="00D231A7">
        <w:rPr>
          <w:b/>
          <w:sz w:val="18"/>
        </w:rPr>
        <w:t>public String getId()</w:t>
      </w:r>
      <w:r w:rsidRPr="00D231A7">
        <w:rPr>
          <w:b/>
          <w:sz w:val="18"/>
        </w:rPr>
        <w:tab/>
      </w:r>
      <w:r w:rsidRPr="00D231A7">
        <w:rPr>
          <w:b/>
          <w:sz w:val="18"/>
        </w:rPr>
        <w:tab/>
        <w:t xml:space="preserve">  </w:t>
      </w:r>
      <w:r w:rsidR="00D231A7">
        <w:rPr>
          <w:b/>
          <w:sz w:val="18"/>
        </w:rPr>
        <w:t xml:space="preserve"> </w:t>
      </w:r>
      <w:r w:rsidRPr="00D231A7">
        <w:rPr>
          <w:b/>
          <w:sz w:val="18"/>
        </w:rPr>
        <w:t>:</w:t>
      </w:r>
      <w:r w:rsidRPr="00D231A7">
        <w:rPr>
          <w:sz w:val="18"/>
        </w:rPr>
        <w:t>Returns a string containing the unique identifier value.</w:t>
      </w:r>
    </w:p>
    <w:p w:rsidR="001A0402" w:rsidRPr="00D231A7" w:rsidRDefault="001A0402" w:rsidP="001A4AEB">
      <w:pPr>
        <w:pStyle w:val="ListParagraph"/>
        <w:numPr>
          <w:ilvl w:val="0"/>
          <w:numId w:val="83"/>
        </w:numPr>
        <w:rPr>
          <w:sz w:val="18"/>
        </w:rPr>
      </w:pPr>
      <w:r w:rsidRPr="00D231A7">
        <w:rPr>
          <w:b/>
          <w:sz w:val="18"/>
        </w:rPr>
        <w:t>public long getCreationTime()</w:t>
      </w:r>
      <w:r w:rsidR="00D231A7">
        <w:rPr>
          <w:b/>
          <w:sz w:val="18"/>
        </w:rPr>
        <w:tab/>
        <w:t xml:space="preserve">   </w:t>
      </w:r>
      <w:r w:rsidRPr="00D231A7">
        <w:rPr>
          <w:b/>
          <w:sz w:val="18"/>
        </w:rPr>
        <w:t>:</w:t>
      </w:r>
      <w:r w:rsidRPr="00D231A7">
        <w:rPr>
          <w:sz w:val="18"/>
        </w:rPr>
        <w:t xml:space="preserve">Returns the time when this session was created </w:t>
      </w:r>
    </w:p>
    <w:p w:rsidR="001A0402" w:rsidRPr="00D231A7" w:rsidRDefault="001A0402" w:rsidP="001A4AEB">
      <w:pPr>
        <w:pStyle w:val="ListParagraph"/>
        <w:numPr>
          <w:ilvl w:val="0"/>
          <w:numId w:val="83"/>
        </w:numPr>
        <w:rPr>
          <w:sz w:val="18"/>
        </w:rPr>
      </w:pPr>
      <w:r w:rsidRPr="00D231A7">
        <w:rPr>
          <w:sz w:val="18"/>
        </w:rPr>
        <w:t xml:space="preserve">public long </w:t>
      </w:r>
      <w:r w:rsidRPr="00D231A7">
        <w:rPr>
          <w:b/>
          <w:sz w:val="18"/>
        </w:rPr>
        <w:t>getLastAccessedTime():</w:t>
      </w:r>
      <w:r w:rsidRPr="00D231A7">
        <w:rPr>
          <w:sz w:val="18"/>
        </w:rPr>
        <w:t xml:space="preserve">Returns the last time the client sent a  </w:t>
      </w:r>
    </w:p>
    <w:p w:rsidR="001A0402" w:rsidRPr="00D231A7" w:rsidRDefault="001A0402" w:rsidP="001A4AEB">
      <w:pPr>
        <w:pStyle w:val="ListParagraph"/>
        <w:numPr>
          <w:ilvl w:val="0"/>
          <w:numId w:val="83"/>
        </w:numPr>
        <w:rPr>
          <w:sz w:val="18"/>
        </w:rPr>
      </w:pPr>
      <w:r w:rsidRPr="00D231A7">
        <w:rPr>
          <w:b/>
          <w:sz w:val="18"/>
        </w:rPr>
        <w:t>public void invalidate():</w:t>
      </w:r>
      <w:r w:rsidRPr="00D231A7">
        <w:rPr>
          <w:sz w:val="18"/>
        </w:rPr>
        <w:t xml:space="preserve"> Invalidates this session then unbinds any objects bound to it.</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b/>
          <w:bCs/>
          <w:color w:val="7F0055"/>
        </w:rPr>
        <w:t>public</w:t>
      </w:r>
      <w:r w:rsidRPr="00AC64BD">
        <w:rPr>
          <w:rFonts w:ascii="Courier New" w:hAnsi="Courier New" w:cs="Courier New"/>
          <w:color w:val="000000"/>
        </w:rPr>
        <w:t xml:space="preserve"> </w:t>
      </w:r>
      <w:r w:rsidRPr="00AC64BD">
        <w:rPr>
          <w:rFonts w:ascii="Courier New" w:hAnsi="Courier New" w:cs="Courier New"/>
          <w:b/>
          <w:bCs/>
          <w:color w:val="7F0055"/>
        </w:rPr>
        <w:t>class</w:t>
      </w:r>
      <w:r w:rsidRPr="00AC64BD">
        <w:rPr>
          <w:rFonts w:ascii="Courier New" w:hAnsi="Courier New" w:cs="Courier New"/>
          <w:color w:val="000000"/>
        </w:rPr>
        <w:t xml:space="preserve"> </w:t>
      </w:r>
      <w:r w:rsidRPr="00AC64BD">
        <w:rPr>
          <w:rFonts w:ascii="Courier New" w:hAnsi="Courier New" w:cs="Courier New"/>
          <w:color w:val="000000"/>
          <w:u w:val="single"/>
        </w:rPr>
        <w:t>srv1</w:t>
      </w:r>
      <w:r w:rsidRPr="00AC64BD">
        <w:rPr>
          <w:rFonts w:ascii="Courier New" w:hAnsi="Courier New" w:cs="Courier New"/>
          <w:color w:val="000000"/>
        </w:rPr>
        <w:t xml:space="preserve"> </w:t>
      </w:r>
      <w:r w:rsidRPr="00AC64BD">
        <w:rPr>
          <w:rFonts w:ascii="Courier New" w:hAnsi="Courier New" w:cs="Courier New"/>
          <w:b/>
          <w:bCs/>
          <w:color w:val="7F0055"/>
        </w:rPr>
        <w:t>extends</w:t>
      </w:r>
      <w:r w:rsidRPr="00AC64BD">
        <w:rPr>
          <w:rFonts w:ascii="Courier New" w:hAnsi="Courier New" w:cs="Courier New"/>
          <w:color w:val="000000"/>
        </w:rPr>
        <w:t xml:space="preserve"> HttpServlet {</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b/>
          <w:bCs/>
          <w:color w:val="7F0055"/>
        </w:rPr>
        <w:t>public</w:t>
      </w:r>
      <w:r w:rsidRPr="00AC64BD">
        <w:rPr>
          <w:rFonts w:ascii="Courier New" w:hAnsi="Courier New" w:cs="Courier New"/>
          <w:color w:val="000000"/>
        </w:rPr>
        <w:t xml:space="preserve"> </w:t>
      </w:r>
      <w:r w:rsidRPr="00AC64BD">
        <w:rPr>
          <w:rFonts w:ascii="Courier New" w:hAnsi="Courier New" w:cs="Courier New"/>
          <w:b/>
          <w:bCs/>
          <w:color w:val="7F0055"/>
        </w:rPr>
        <w:t>void</w:t>
      </w:r>
      <w:r w:rsidRPr="00AC64BD">
        <w:rPr>
          <w:rFonts w:ascii="Courier New" w:hAnsi="Courier New" w:cs="Courier New"/>
          <w:color w:val="000000"/>
        </w:rPr>
        <w:t xml:space="preserve"> service(HttpServletRequest </w:t>
      </w:r>
      <w:r w:rsidRPr="00AC64BD">
        <w:rPr>
          <w:rFonts w:ascii="Courier New" w:hAnsi="Courier New" w:cs="Courier New"/>
          <w:color w:val="6A3E3E"/>
        </w:rPr>
        <w:t>req</w:t>
      </w:r>
      <w:r w:rsidRPr="00AC64BD">
        <w:rPr>
          <w:rFonts w:ascii="Courier New" w:hAnsi="Courier New" w:cs="Courier New"/>
          <w:color w:val="000000"/>
        </w:rPr>
        <w:t xml:space="preserve">, HttpServletResponse </w:t>
      </w:r>
      <w:r w:rsidRPr="00AC64BD">
        <w:rPr>
          <w:rFonts w:ascii="Courier New" w:hAnsi="Courier New" w:cs="Courier New"/>
          <w:color w:val="6A3E3E"/>
        </w:rPr>
        <w:t>res</w:t>
      </w:r>
      <w:r w:rsidRPr="00AC64BD">
        <w:rPr>
          <w:rFonts w:ascii="Courier New" w:hAnsi="Courier New" w:cs="Courier New"/>
          <w:color w:val="000000"/>
        </w:rPr>
        <w:t xml:space="preserve">) </w:t>
      </w:r>
      <w:r w:rsidRPr="00AC64BD">
        <w:rPr>
          <w:rFonts w:ascii="Courier New" w:hAnsi="Courier New" w:cs="Courier New"/>
          <w:b/>
          <w:bCs/>
          <w:color w:val="7F0055"/>
        </w:rPr>
        <w:t>throws</w:t>
      </w:r>
      <w:r w:rsidRPr="00AC64BD">
        <w:rPr>
          <w:rFonts w:ascii="Courier New" w:hAnsi="Courier New" w:cs="Courier New"/>
          <w:color w:val="000000"/>
        </w:rPr>
        <w:t xml:space="preserve"> ServletException, IOException {</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color w:val="000000"/>
        </w:rPr>
        <w:tab/>
      </w:r>
      <w:r w:rsidRPr="00AC64BD">
        <w:rPr>
          <w:rFonts w:ascii="Courier New" w:hAnsi="Courier New" w:cs="Courier New"/>
          <w:color w:val="6A3E3E"/>
        </w:rPr>
        <w:t>res</w:t>
      </w:r>
      <w:r w:rsidRPr="00AC64BD">
        <w:rPr>
          <w:rFonts w:ascii="Courier New" w:hAnsi="Courier New" w:cs="Courier New"/>
          <w:color w:val="000000"/>
        </w:rPr>
        <w:t>.setContentType(</w:t>
      </w:r>
      <w:r w:rsidRPr="00AC64BD">
        <w:rPr>
          <w:rFonts w:ascii="Courier New" w:hAnsi="Courier New" w:cs="Courier New"/>
          <w:color w:val="2A00FF"/>
        </w:rPr>
        <w:t>"text/html"</w:t>
      </w:r>
      <w:r w:rsidRPr="00AC64BD">
        <w:rPr>
          <w:rFonts w:ascii="Courier New" w:hAnsi="Courier New" w:cs="Courier New"/>
          <w:color w:val="000000"/>
        </w:rPr>
        <w:t>);</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color w:val="000000"/>
        </w:rPr>
        <w:tab/>
        <w:t xml:space="preserve">PrintWriter </w:t>
      </w:r>
      <w:r w:rsidRPr="00AC64BD">
        <w:rPr>
          <w:rFonts w:ascii="Courier New" w:hAnsi="Courier New" w:cs="Courier New"/>
          <w:color w:val="6A3E3E"/>
        </w:rPr>
        <w:t>pw</w:t>
      </w:r>
      <w:r w:rsidRPr="00AC64BD">
        <w:rPr>
          <w:rFonts w:ascii="Courier New" w:hAnsi="Courier New" w:cs="Courier New"/>
          <w:color w:val="000000"/>
        </w:rPr>
        <w:t xml:space="preserve"> = </w:t>
      </w:r>
      <w:r w:rsidRPr="00AC64BD">
        <w:rPr>
          <w:rFonts w:ascii="Courier New" w:hAnsi="Courier New" w:cs="Courier New"/>
          <w:color w:val="6A3E3E"/>
        </w:rPr>
        <w:t>res</w:t>
      </w:r>
      <w:r w:rsidRPr="00AC64BD">
        <w:rPr>
          <w:rFonts w:ascii="Courier New" w:hAnsi="Courier New" w:cs="Courier New"/>
          <w:color w:val="000000"/>
        </w:rPr>
        <w:t xml:space="preserve">.getWriter(); </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color w:val="000000"/>
        </w:rPr>
        <w:tab/>
        <w:t xml:space="preserve">HttpSession </w:t>
      </w:r>
      <w:r w:rsidRPr="00AC64BD">
        <w:rPr>
          <w:rFonts w:ascii="Courier New" w:hAnsi="Courier New" w:cs="Courier New"/>
          <w:color w:val="6A3E3E"/>
        </w:rPr>
        <w:t>ses</w:t>
      </w:r>
      <w:r w:rsidRPr="00AC64BD">
        <w:rPr>
          <w:rFonts w:ascii="Courier New" w:hAnsi="Courier New" w:cs="Courier New"/>
          <w:color w:val="000000"/>
        </w:rPr>
        <w:t xml:space="preserve"> = </w:t>
      </w:r>
      <w:r w:rsidRPr="00AC64BD">
        <w:rPr>
          <w:rFonts w:ascii="Courier New" w:hAnsi="Courier New" w:cs="Courier New"/>
          <w:color w:val="6A3E3E"/>
        </w:rPr>
        <w:t>req</w:t>
      </w:r>
      <w:r w:rsidRPr="00AC64BD">
        <w:rPr>
          <w:rFonts w:ascii="Courier New" w:hAnsi="Courier New" w:cs="Courier New"/>
          <w:color w:val="000000"/>
        </w:rPr>
        <w:t>.getSession();</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color w:val="000000"/>
        </w:rPr>
        <w:tab/>
      </w:r>
      <w:r w:rsidRPr="00AC64BD">
        <w:rPr>
          <w:rFonts w:ascii="Courier New" w:hAnsi="Courier New" w:cs="Courier New"/>
          <w:color w:val="6A3E3E"/>
        </w:rPr>
        <w:t>ses</w:t>
      </w:r>
      <w:r w:rsidRPr="00AC64BD">
        <w:rPr>
          <w:rFonts w:ascii="Courier New" w:hAnsi="Courier New" w:cs="Courier New"/>
          <w:color w:val="000000"/>
        </w:rPr>
        <w:t>.setAttribute(</w:t>
      </w:r>
      <w:r w:rsidRPr="00AC64BD">
        <w:rPr>
          <w:rFonts w:ascii="Courier New" w:hAnsi="Courier New" w:cs="Courier New"/>
          <w:color w:val="2A00FF"/>
        </w:rPr>
        <w:t>"name"</w:t>
      </w:r>
      <w:r w:rsidRPr="00AC64BD">
        <w:rPr>
          <w:rFonts w:ascii="Courier New" w:hAnsi="Courier New" w:cs="Courier New"/>
          <w:color w:val="000000"/>
        </w:rPr>
        <w:t xml:space="preserve">, </w:t>
      </w:r>
      <w:r w:rsidRPr="00AC64BD">
        <w:rPr>
          <w:rFonts w:ascii="Courier New" w:hAnsi="Courier New" w:cs="Courier New"/>
          <w:color w:val="2A00FF"/>
        </w:rPr>
        <w:t>"Ravi"</w:t>
      </w:r>
      <w:r w:rsidRPr="00AC64BD">
        <w:rPr>
          <w:rFonts w:ascii="Courier New" w:hAnsi="Courier New" w:cs="Courier New"/>
          <w:color w:val="000000"/>
        </w:rPr>
        <w:t>);</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color w:val="000000"/>
        </w:rPr>
        <w:tab/>
      </w:r>
      <w:r w:rsidRPr="00AC64BD">
        <w:rPr>
          <w:rFonts w:ascii="Courier New" w:hAnsi="Courier New" w:cs="Courier New"/>
          <w:color w:val="6A3E3E"/>
        </w:rPr>
        <w:t>ses</w:t>
      </w:r>
      <w:r w:rsidRPr="00AC64BD">
        <w:rPr>
          <w:rFonts w:ascii="Courier New" w:hAnsi="Courier New" w:cs="Courier New"/>
          <w:color w:val="000000"/>
        </w:rPr>
        <w:t>.setAttribute(</w:t>
      </w:r>
      <w:r w:rsidRPr="00AC64BD">
        <w:rPr>
          <w:rFonts w:ascii="Courier New" w:hAnsi="Courier New" w:cs="Courier New"/>
          <w:color w:val="2A00FF"/>
        </w:rPr>
        <w:t>"city"</w:t>
      </w:r>
      <w:r w:rsidRPr="00AC64BD">
        <w:rPr>
          <w:rFonts w:ascii="Courier New" w:hAnsi="Courier New" w:cs="Courier New"/>
          <w:color w:val="000000"/>
        </w:rPr>
        <w:t xml:space="preserve">, </w:t>
      </w:r>
      <w:r w:rsidRPr="00AC64BD">
        <w:rPr>
          <w:rFonts w:ascii="Courier New" w:hAnsi="Courier New" w:cs="Courier New"/>
          <w:color w:val="2A00FF"/>
        </w:rPr>
        <w:t>"HYD"</w:t>
      </w:r>
      <w:r w:rsidRPr="00AC64BD">
        <w:rPr>
          <w:rFonts w:ascii="Courier New" w:hAnsi="Courier New" w:cs="Courier New"/>
          <w:color w:val="000000"/>
        </w:rPr>
        <w:t>);</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r>
      <w:r w:rsidRPr="00AC64BD">
        <w:rPr>
          <w:rFonts w:ascii="Courier New" w:hAnsi="Courier New" w:cs="Courier New"/>
          <w:color w:val="000000"/>
        </w:rPr>
        <w:tab/>
      </w:r>
      <w:r w:rsidRPr="00AC64BD">
        <w:rPr>
          <w:rFonts w:ascii="Courier New" w:hAnsi="Courier New" w:cs="Courier New"/>
          <w:color w:val="6A3E3E"/>
        </w:rPr>
        <w:t>pw</w:t>
      </w:r>
      <w:r w:rsidRPr="00AC64BD">
        <w:rPr>
          <w:rFonts w:ascii="Courier New" w:hAnsi="Courier New" w:cs="Courier New"/>
          <w:color w:val="000000"/>
        </w:rPr>
        <w:t>.write(</w:t>
      </w:r>
      <w:r w:rsidRPr="00AC64BD">
        <w:rPr>
          <w:rFonts w:ascii="Courier New" w:hAnsi="Courier New" w:cs="Courier New"/>
          <w:color w:val="2A00FF"/>
        </w:rPr>
        <w:t>"&lt;h3&gt;Session Added!"</w:t>
      </w:r>
      <w:r w:rsidRPr="00AC64BD">
        <w:rPr>
          <w:rFonts w:ascii="Courier New" w:hAnsi="Courier New" w:cs="Courier New"/>
          <w:color w:val="000000"/>
        </w:rPr>
        <w:t xml:space="preserve">); </w:t>
      </w:r>
    </w:p>
    <w:p w:rsidR="00AC64BD" w:rsidRP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C64BD">
        <w:rPr>
          <w:rFonts w:ascii="Courier New" w:hAnsi="Courier New" w:cs="Courier New"/>
          <w:color w:val="000000"/>
        </w:rPr>
        <w:tab/>
        <w:t>}</w:t>
      </w:r>
    </w:p>
    <w:p w:rsidR="003F61C1" w:rsidRPr="00AC64BD" w:rsidRDefault="00AC64BD" w:rsidP="00AC64BD">
      <w:pPr>
        <w:pBdr>
          <w:top w:val="single" w:sz="4" w:space="1" w:color="auto"/>
          <w:left w:val="single" w:sz="4" w:space="4" w:color="auto"/>
          <w:bottom w:val="single" w:sz="4" w:space="1" w:color="auto"/>
          <w:right w:val="single" w:sz="4" w:space="4" w:color="auto"/>
        </w:pBdr>
        <w:rPr>
          <w:b/>
        </w:rPr>
      </w:pPr>
      <w:r>
        <w:rPr>
          <w:rFonts w:ascii="Courier New" w:hAnsi="Courier New" w:cs="Courier New"/>
          <w:noProof/>
          <w:color w:val="000000"/>
          <w:lang w:eastAsia="en-US"/>
        </w:rPr>
        <mc:AlternateContent>
          <mc:Choice Requires="wps">
            <w:drawing>
              <wp:anchor distT="0" distB="0" distL="114300" distR="114300" simplePos="0" relativeHeight="251708416" behindDoc="0" locked="0" layoutInCell="1" allowOverlap="1" wp14:anchorId="14C245E0" wp14:editId="7BFF6AD4">
                <wp:simplePos x="0" y="0"/>
                <wp:positionH relativeFrom="column">
                  <wp:posOffset>-51759</wp:posOffset>
                </wp:positionH>
                <wp:positionV relativeFrom="paragraph">
                  <wp:posOffset>249663</wp:posOffset>
                </wp:positionV>
                <wp:extent cx="6021237" cy="0"/>
                <wp:effectExtent l="0" t="0" r="36830" b="19050"/>
                <wp:wrapNone/>
                <wp:docPr id="71" name="Straight Connector 71"/>
                <wp:cNvGraphicFramePr/>
                <a:graphic xmlns:a="http://schemas.openxmlformats.org/drawingml/2006/main">
                  <a:graphicData uri="http://schemas.microsoft.com/office/word/2010/wordprocessingShape">
                    <wps:wsp>
                      <wps:cNvCnPr/>
                      <wps:spPr>
                        <a:xfrm>
                          <a:off x="0" y="0"/>
                          <a:ext cx="60212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DA605" id="Straight Connector 71"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4.1pt,19.65pt" to="470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" strokecolor="#f24f4f [3204]" strokeweight=".5pt">
                <v:stroke joinstyle="miter"/>
              </v:line>
            </w:pict>
          </mc:Fallback>
        </mc:AlternateContent>
      </w:r>
      <w:r w:rsidRPr="00AC64BD">
        <w:rPr>
          <w:rFonts w:ascii="Courier New" w:hAnsi="Courier New" w:cs="Courier New"/>
          <w:color w:val="000000"/>
        </w:rPr>
        <w:t>}</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class</w:t>
      </w:r>
      <w:r>
        <w:rPr>
          <w:rFonts w:ascii="Courier New" w:hAnsi="Courier New" w:cs="Courier New"/>
          <w:color w:val="000000"/>
        </w:rPr>
        <w:t xml:space="preserve"> </w:t>
      </w:r>
      <w:r>
        <w:rPr>
          <w:rFonts w:ascii="Courier New" w:hAnsi="Courier New" w:cs="Courier New"/>
          <w:color w:val="000000"/>
          <w:u w:val="single"/>
        </w:rPr>
        <w:t>srv2</w:t>
      </w:r>
      <w:r>
        <w:rPr>
          <w:rFonts w:ascii="Courier New" w:hAnsi="Courier New" w:cs="Courier New"/>
          <w:color w:val="000000"/>
        </w:rPr>
        <w:t xml:space="preserve"> </w:t>
      </w:r>
      <w:r>
        <w:rPr>
          <w:rFonts w:ascii="Courier New" w:hAnsi="Courier New" w:cs="Courier New"/>
          <w:b/>
          <w:bCs/>
          <w:color w:val="7F0055"/>
        </w:rPr>
        <w:t>extends</w:t>
      </w:r>
      <w:r>
        <w:rPr>
          <w:rFonts w:ascii="Courier New" w:hAnsi="Courier New" w:cs="Courier New"/>
          <w:color w:val="000000"/>
        </w:rPr>
        <w:t xml:space="preserve"> HttpServlet {</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public</w:t>
      </w:r>
      <w:r>
        <w:rPr>
          <w:rFonts w:ascii="Courier New" w:hAnsi="Courier New" w:cs="Courier New"/>
          <w:color w:val="000000"/>
        </w:rPr>
        <w:t xml:space="preserve"> </w:t>
      </w:r>
      <w:r>
        <w:rPr>
          <w:rFonts w:ascii="Courier New" w:hAnsi="Courier New" w:cs="Courier New"/>
          <w:b/>
          <w:bCs/>
          <w:color w:val="7F0055"/>
        </w:rPr>
        <w:t>void</w:t>
      </w:r>
      <w:r>
        <w:rPr>
          <w:rFonts w:ascii="Courier New" w:hAnsi="Courier New" w:cs="Courier New"/>
          <w:color w:val="000000"/>
        </w:rPr>
        <w:t xml:space="preserve"> doGet(HttpServletRequest </w:t>
      </w:r>
      <w:r>
        <w:rPr>
          <w:rFonts w:ascii="Courier New" w:hAnsi="Courier New" w:cs="Courier New"/>
          <w:color w:val="6A3E3E"/>
        </w:rPr>
        <w:t>req</w:t>
      </w:r>
      <w:r>
        <w:rPr>
          <w:rFonts w:ascii="Courier New" w:hAnsi="Courier New" w:cs="Courier New"/>
          <w:color w:val="000000"/>
        </w:rPr>
        <w:t xml:space="preserve">, HttpServletResponse </w:t>
      </w:r>
      <w:r>
        <w:rPr>
          <w:rFonts w:ascii="Courier New" w:hAnsi="Courier New" w:cs="Courier New"/>
          <w:color w:val="6A3E3E"/>
        </w:rPr>
        <w:t>res</w:t>
      </w:r>
      <w:r>
        <w:rPr>
          <w:rFonts w:ascii="Courier New" w:hAnsi="Courier New" w:cs="Courier New"/>
          <w:color w:val="000000"/>
        </w:rPr>
        <w:t xml:space="preserve">) </w:t>
      </w:r>
      <w:r>
        <w:rPr>
          <w:rFonts w:ascii="Courier New" w:hAnsi="Courier New" w:cs="Courier New"/>
          <w:b/>
          <w:bCs/>
          <w:color w:val="7F0055"/>
        </w:rPr>
        <w:t>throws</w:t>
      </w:r>
      <w:r>
        <w:rPr>
          <w:rFonts w:ascii="Courier New" w:hAnsi="Courier New" w:cs="Courier New"/>
          <w:color w:val="000000"/>
        </w:rPr>
        <w:t xml:space="preserve"> ServletException, IOException {</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res</w:t>
      </w:r>
      <w:r>
        <w:rPr>
          <w:rFonts w:ascii="Courier New" w:hAnsi="Courier New" w:cs="Courier New"/>
          <w:color w:val="000000"/>
        </w:rPr>
        <w:t>.setContentType(</w:t>
      </w:r>
      <w:r>
        <w:rPr>
          <w:rFonts w:ascii="Courier New" w:hAnsi="Courier New" w:cs="Courier New"/>
          <w:color w:val="2A00FF"/>
        </w:rPr>
        <w:t>"text/html"</w:t>
      </w:r>
      <w:r>
        <w:rPr>
          <w:rFonts w:ascii="Courier New" w:hAnsi="Courier New" w:cs="Courier New"/>
          <w:color w:val="000000"/>
        </w:rPr>
        <w:t>);</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PrintWriter </w:t>
      </w:r>
      <w:r>
        <w:rPr>
          <w:rFonts w:ascii="Courier New" w:hAnsi="Courier New" w:cs="Courier New"/>
          <w:color w:val="6A3E3E"/>
        </w:rPr>
        <w:t>pw</w:t>
      </w:r>
      <w:r>
        <w:rPr>
          <w:rFonts w:ascii="Courier New" w:hAnsi="Courier New" w:cs="Courier New"/>
          <w:color w:val="000000"/>
        </w:rPr>
        <w:t xml:space="preserve"> = </w:t>
      </w:r>
      <w:r>
        <w:rPr>
          <w:rFonts w:ascii="Courier New" w:hAnsi="Courier New" w:cs="Courier New"/>
          <w:color w:val="6A3E3E"/>
        </w:rPr>
        <w:t>res</w:t>
      </w:r>
      <w:r>
        <w:rPr>
          <w:rFonts w:ascii="Courier New" w:hAnsi="Courier New" w:cs="Courier New"/>
          <w:color w:val="000000"/>
        </w:rPr>
        <w:t>.getWriter();</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 xml:space="preserve">HttpSession </w:t>
      </w:r>
      <w:r>
        <w:rPr>
          <w:rFonts w:ascii="Courier New" w:hAnsi="Courier New" w:cs="Courier New"/>
          <w:color w:val="6A3E3E"/>
        </w:rPr>
        <w:t>sess</w:t>
      </w:r>
      <w:r>
        <w:rPr>
          <w:rFonts w:ascii="Courier New" w:hAnsi="Courier New" w:cs="Courier New"/>
          <w:color w:val="000000"/>
        </w:rPr>
        <w:t xml:space="preserve"> =</w:t>
      </w:r>
      <w:r>
        <w:rPr>
          <w:rFonts w:ascii="Courier New" w:hAnsi="Courier New" w:cs="Courier New"/>
          <w:color w:val="000000"/>
        </w:rPr>
        <w:tab/>
      </w:r>
      <w:r>
        <w:rPr>
          <w:rFonts w:ascii="Courier New" w:hAnsi="Courier New" w:cs="Courier New"/>
          <w:color w:val="6A3E3E"/>
        </w:rPr>
        <w:t>req</w:t>
      </w:r>
      <w:r>
        <w:rPr>
          <w:rFonts w:ascii="Courier New" w:hAnsi="Courier New" w:cs="Courier New"/>
          <w:color w:val="000000"/>
        </w:rPr>
        <w:t>.getSession();</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"Name : "</w:t>
      </w:r>
      <w:r>
        <w:rPr>
          <w:rFonts w:ascii="Courier New" w:hAnsi="Courier New" w:cs="Courier New"/>
          <w:color w:val="000000"/>
        </w:rPr>
        <w:t>+</w:t>
      </w:r>
      <w:r>
        <w:rPr>
          <w:rFonts w:ascii="Courier New" w:hAnsi="Courier New" w:cs="Courier New"/>
          <w:color w:val="6A3E3E"/>
        </w:rPr>
        <w:t>sess</w:t>
      </w:r>
      <w:r>
        <w:rPr>
          <w:rFonts w:ascii="Courier New" w:hAnsi="Courier New" w:cs="Courier New"/>
          <w:color w:val="000000"/>
        </w:rPr>
        <w:t>.getAttribute(</w:t>
      </w:r>
      <w:r>
        <w:rPr>
          <w:rFonts w:ascii="Courier New" w:hAnsi="Courier New" w:cs="Courier New"/>
          <w:color w:val="2A00FF"/>
        </w:rPr>
        <w:t>"name"</w:t>
      </w:r>
      <w:r>
        <w:rPr>
          <w:rFonts w:ascii="Courier New" w:hAnsi="Courier New" w:cs="Courier New"/>
          <w:color w:val="000000"/>
        </w:rPr>
        <w:t>));</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6A3E3E"/>
        </w:rPr>
        <w:t>pw</w:t>
      </w:r>
      <w:r>
        <w:rPr>
          <w:rFonts w:ascii="Courier New" w:hAnsi="Courier New" w:cs="Courier New"/>
          <w:color w:val="000000"/>
        </w:rPr>
        <w:t>.write(</w:t>
      </w:r>
      <w:r>
        <w:rPr>
          <w:rFonts w:ascii="Courier New" w:hAnsi="Courier New" w:cs="Courier New"/>
          <w:color w:val="2A00FF"/>
        </w:rPr>
        <w:t>"City : "</w:t>
      </w:r>
      <w:r>
        <w:rPr>
          <w:rFonts w:ascii="Courier New" w:hAnsi="Courier New" w:cs="Courier New"/>
          <w:color w:val="000000"/>
        </w:rPr>
        <w:t>+</w:t>
      </w:r>
      <w:r>
        <w:rPr>
          <w:rFonts w:ascii="Courier New" w:hAnsi="Courier New" w:cs="Courier New"/>
          <w:color w:val="6A3E3E"/>
        </w:rPr>
        <w:t>sess</w:t>
      </w:r>
      <w:r>
        <w:rPr>
          <w:rFonts w:ascii="Courier New" w:hAnsi="Courier New" w:cs="Courier New"/>
          <w:color w:val="000000"/>
        </w:rPr>
        <w:t>.getAttribute(</w:t>
      </w:r>
      <w:r>
        <w:rPr>
          <w:rFonts w:ascii="Courier New" w:hAnsi="Courier New" w:cs="Courier New"/>
          <w:color w:val="2A00FF"/>
        </w:rPr>
        <w:t>"city"</w:t>
      </w:r>
      <w:r>
        <w:rPr>
          <w:rFonts w:ascii="Courier New" w:hAnsi="Courier New" w:cs="Courier New"/>
          <w:color w:val="000000"/>
        </w:rPr>
        <w:t xml:space="preserve">)); </w:t>
      </w:r>
    </w:p>
    <w:p w:rsidR="00AC64BD" w:rsidRDefault="00AC64BD" w:rsidP="00AC64B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3F61C1" w:rsidRDefault="00AC64BD" w:rsidP="00AC64BD">
      <w:pPr>
        <w:pBdr>
          <w:top w:val="single" w:sz="4" w:space="1" w:color="auto"/>
          <w:left w:val="single" w:sz="4" w:space="4" w:color="auto"/>
          <w:bottom w:val="single" w:sz="4" w:space="1" w:color="auto"/>
          <w:right w:val="single" w:sz="4" w:space="4" w:color="auto"/>
        </w:pBdr>
        <w:rPr>
          <w:b/>
        </w:rPr>
      </w:pPr>
      <w:r>
        <w:rPr>
          <w:rFonts w:ascii="Courier New" w:hAnsi="Courier New" w:cs="Courier New"/>
          <w:color w:val="000000"/>
        </w:rPr>
        <w:t>}</w:t>
      </w:r>
    </w:p>
    <w:p w:rsidR="003F61C1" w:rsidRDefault="001B1963" w:rsidP="00F50FC3">
      <w:pPr>
        <w:rPr>
          <w:b/>
        </w:rPr>
      </w:pPr>
      <w:r>
        <w:rPr>
          <w:b/>
        </w:rPr>
        <w:t xml:space="preserve">Output :  </w:t>
      </w:r>
      <w:r>
        <w:t>Name : Ravi , City : HYD</w:t>
      </w:r>
    </w:p>
    <w:p w:rsidR="003F61C1" w:rsidRDefault="003F61C1" w:rsidP="00F50FC3">
      <w:pPr>
        <w:rPr>
          <w:b/>
        </w:rPr>
      </w:pPr>
    </w:p>
    <w:p w:rsidR="003F61C1" w:rsidRDefault="00FD745F" w:rsidP="00FD745F">
      <w:pPr>
        <w:pStyle w:val="Qsns"/>
      </w:pPr>
      <w:r>
        <w:t xml:space="preserve">4. </w:t>
      </w:r>
      <w:r w:rsidRPr="00FD745F">
        <w:t>URL Rewriting</w:t>
      </w:r>
    </w:p>
    <w:p w:rsidR="00C9594E" w:rsidRDefault="00C9594E" w:rsidP="00C9594E">
      <w:r w:rsidRPr="00C9594E">
        <w:t xml:space="preserve">In URL rewriting, we append a token or identifier to the URL of the next Servlet or the next resource. </w:t>
      </w:r>
    </w:p>
    <w:p w:rsidR="003F61C1" w:rsidRDefault="00C9594E" w:rsidP="00C9594E">
      <w:pPr>
        <w:spacing w:after="0"/>
      </w:pPr>
      <w:r w:rsidRPr="00C9594E">
        <w:lastRenderedPageBreak/>
        <w:t>We can send parameter name/value pairs using the following format:</w:t>
      </w:r>
    </w:p>
    <w:p w:rsidR="00C9594E" w:rsidRPr="00C9594E" w:rsidRDefault="00C9594E" w:rsidP="00C9594E">
      <w:pPr>
        <w:ind w:firstLine="720"/>
        <w:rPr>
          <w:b/>
          <w:color w:val="0070C0"/>
        </w:rPr>
      </w:pPr>
      <w:r w:rsidRPr="00C9594E">
        <w:rPr>
          <w:b/>
          <w:color w:val="0070C0"/>
          <w:shd w:val="clear" w:color="auto" w:fill="FFFFFF"/>
        </w:rPr>
        <w:t>url?name1=value1&amp;name2=value2&amp;??</w:t>
      </w:r>
    </w:p>
    <w:p w:rsidR="001C1013" w:rsidRPr="001C1013" w:rsidRDefault="001C1013" w:rsidP="001C1013">
      <w:pPr>
        <w:spacing w:after="0"/>
        <w:rPr>
          <w:b/>
          <w:u w:val="single"/>
        </w:rPr>
      </w:pPr>
      <w:r w:rsidRPr="001C1013">
        <w:rPr>
          <w:b/>
          <w:u w:val="single"/>
        </w:rPr>
        <w:t>Advantage of URL Rewriting</w:t>
      </w:r>
    </w:p>
    <w:p w:rsidR="001C1013" w:rsidRPr="001C1013" w:rsidRDefault="001C1013" w:rsidP="001A4AEB">
      <w:pPr>
        <w:pStyle w:val="ListParagraph"/>
        <w:numPr>
          <w:ilvl w:val="0"/>
          <w:numId w:val="84"/>
        </w:numPr>
      </w:pPr>
      <w:r w:rsidRPr="001C1013">
        <w:t>It will always work whether cookie is disabled or not (browser independent).</w:t>
      </w:r>
    </w:p>
    <w:p w:rsidR="001C1013" w:rsidRPr="001C1013" w:rsidRDefault="001C1013" w:rsidP="001A4AEB">
      <w:pPr>
        <w:pStyle w:val="ListParagraph"/>
        <w:numPr>
          <w:ilvl w:val="0"/>
          <w:numId w:val="84"/>
        </w:numPr>
      </w:pPr>
      <w:r w:rsidRPr="001C1013">
        <w:t>Extra form submission is not required on each pages.</w:t>
      </w:r>
    </w:p>
    <w:p w:rsidR="001C1013" w:rsidRPr="001C1013" w:rsidRDefault="001C1013" w:rsidP="001C1013">
      <w:pPr>
        <w:rPr>
          <w:b/>
          <w:u w:val="single"/>
        </w:rPr>
      </w:pPr>
      <w:r w:rsidRPr="001C1013">
        <w:rPr>
          <w:b/>
          <w:u w:val="single"/>
        </w:rPr>
        <w:t>Disadvantage of URL Rewriting</w:t>
      </w:r>
    </w:p>
    <w:p w:rsidR="001C1013" w:rsidRPr="001C1013" w:rsidRDefault="001C1013" w:rsidP="001A4AEB">
      <w:pPr>
        <w:pStyle w:val="ListParagraph"/>
        <w:numPr>
          <w:ilvl w:val="0"/>
          <w:numId w:val="85"/>
        </w:numPr>
      </w:pPr>
      <w:r w:rsidRPr="001C1013">
        <w:t>It will work only with links.</w:t>
      </w:r>
    </w:p>
    <w:p w:rsidR="003F61C1" w:rsidRDefault="001C1013" w:rsidP="001A4AEB">
      <w:pPr>
        <w:pStyle w:val="ListParagraph"/>
        <w:numPr>
          <w:ilvl w:val="0"/>
          <w:numId w:val="85"/>
        </w:numPr>
      </w:pPr>
      <w:r w:rsidRPr="001C1013">
        <w:t xml:space="preserve">It can send </w:t>
      </w:r>
      <w:r w:rsidR="00E87ACE" w:rsidRPr="001C1013">
        <w:t>only</w:t>
      </w:r>
      <w:r w:rsidRPr="001C1013">
        <w:t xml:space="preserve"> textual information.</w:t>
      </w:r>
    </w:p>
    <w:p w:rsidR="001C1013" w:rsidRDefault="001C1013" w:rsidP="001A4AEB">
      <w:pPr>
        <w:pStyle w:val="ListParagraph"/>
        <w:numPr>
          <w:ilvl w:val="0"/>
          <w:numId w:val="85"/>
        </w:numPr>
      </w:pPr>
      <w:r>
        <w:t>Not Secure, user can read the information what we are sending</w:t>
      </w:r>
    </w:p>
    <w:p w:rsidR="00AC407D" w:rsidRPr="00AC407D" w:rsidRDefault="00AC407D" w:rsidP="00AC407D">
      <w:pPr>
        <w:pStyle w:val="Output"/>
        <w:rPr>
          <w:lang w:eastAsia="en-US"/>
        </w:rPr>
      </w:pPr>
      <w:r w:rsidRPr="00AC407D">
        <w:rPr>
          <w:bdr w:val="none" w:sz="0" w:space="0" w:color="auto" w:frame="1"/>
          <w:lang w:eastAsia="en-US"/>
        </w:rPr>
        <w:t>&lt;form action=</w:t>
      </w:r>
      <w:r w:rsidRPr="00AC407D">
        <w:rPr>
          <w:color w:val="0000FF"/>
          <w:bdr w:val="none" w:sz="0" w:space="0" w:color="auto" w:frame="1"/>
          <w:lang w:eastAsia="en-US"/>
        </w:rPr>
        <w:t>"servlet1"</w:t>
      </w:r>
      <w:r w:rsidRPr="00AC407D">
        <w:rPr>
          <w:bdr w:val="none" w:sz="0" w:space="0" w:color="auto" w:frame="1"/>
          <w:lang w:eastAsia="en-US"/>
        </w:rPr>
        <w:t>&gt;  </w:t>
      </w:r>
    </w:p>
    <w:p w:rsidR="00AC407D" w:rsidRPr="00AC407D" w:rsidRDefault="00AC407D" w:rsidP="00AC407D">
      <w:pPr>
        <w:pStyle w:val="Output"/>
        <w:rPr>
          <w:lang w:eastAsia="en-US"/>
        </w:rPr>
      </w:pPr>
      <w:r w:rsidRPr="00AC407D">
        <w:rPr>
          <w:bdr w:val="none" w:sz="0" w:space="0" w:color="auto" w:frame="1"/>
          <w:lang w:eastAsia="en-US"/>
        </w:rPr>
        <w:t>Name:&lt;input type=</w:t>
      </w:r>
      <w:r w:rsidRPr="00AC407D">
        <w:rPr>
          <w:color w:val="0000FF"/>
          <w:bdr w:val="none" w:sz="0" w:space="0" w:color="auto" w:frame="1"/>
          <w:lang w:eastAsia="en-US"/>
        </w:rPr>
        <w:t>"text"</w:t>
      </w:r>
      <w:r w:rsidRPr="00AC407D">
        <w:rPr>
          <w:bdr w:val="none" w:sz="0" w:space="0" w:color="auto" w:frame="1"/>
          <w:lang w:eastAsia="en-US"/>
        </w:rPr>
        <w:t> name=</w:t>
      </w:r>
      <w:r w:rsidRPr="00AC407D">
        <w:rPr>
          <w:color w:val="0000FF"/>
          <w:bdr w:val="none" w:sz="0" w:space="0" w:color="auto" w:frame="1"/>
          <w:lang w:eastAsia="en-US"/>
        </w:rPr>
        <w:t>"userName"</w:t>
      </w:r>
      <w:r w:rsidRPr="00AC407D">
        <w:rPr>
          <w:bdr w:val="none" w:sz="0" w:space="0" w:color="auto" w:frame="1"/>
          <w:lang w:eastAsia="en-US"/>
        </w:rPr>
        <w:t>/&gt;&lt;br/&gt;  </w:t>
      </w:r>
    </w:p>
    <w:p w:rsidR="00AC407D" w:rsidRPr="00AC407D" w:rsidRDefault="00AC407D" w:rsidP="00AC407D">
      <w:pPr>
        <w:pStyle w:val="Output"/>
        <w:rPr>
          <w:lang w:eastAsia="en-US"/>
        </w:rPr>
      </w:pPr>
      <w:r w:rsidRPr="00AC407D">
        <w:rPr>
          <w:bdr w:val="none" w:sz="0" w:space="0" w:color="auto" w:frame="1"/>
          <w:lang w:eastAsia="en-US"/>
        </w:rPr>
        <w:t>&lt;input type=</w:t>
      </w:r>
      <w:r w:rsidRPr="00AC407D">
        <w:rPr>
          <w:color w:val="0000FF"/>
          <w:bdr w:val="none" w:sz="0" w:space="0" w:color="auto" w:frame="1"/>
          <w:lang w:eastAsia="en-US"/>
        </w:rPr>
        <w:t>"submit"</w:t>
      </w:r>
      <w:r w:rsidRPr="00AC407D">
        <w:rPr>
          <w:bdr w:val="none" w:sz="0" w:space="0" w:color="auto" w:frame="1"/>
          <w:lang w:eastAsia="en-US"/>
        </w:rPr>
        <w:t> value=</w:t>
      </w:r>
      <w:r w:rsidRPr="00AC407D">
        <w:rPr>
          <w:color w:val="0000FF"/>
          <w:bdr w:val="none" w:sz="0" w:space="0" w:color="auto" w:frame="1"/>
          <w:lang w:eastAsia="en-US"/>
        </w:rPr>
        <w:t>"go"</w:t>
      </w:r>
      <w:r w:rsidRPr="00AC407D">
        <w:rPr>
          <w:bdr w:val="none" w:sz="0" w:space="0" w:color="auto" w:frame="1"/>
          <w:lang w:eastAsia="en-US"/>
        </w:rPr>
        <w:t>/&gt;  </w:t>
      </w:r>
    </w:p>
    <w:p w:rsidR="00AC407D" w:rsidRPr="00AC407D" w:rsidRDefault="00AC407D" w:rsidP="00AC407D">
      <w:pPr>
        <w:pStyle w:val="Output"/>
        <w:rPr>
          <w:lang w:eastAsia="en-US"/>
        </w:rPr>
      </w:pPr>
      <w:r w:rsidRPr="00AC407D">
        <w:rPr>
          <w:bdr w:val="none" w:sz="0" w:space="0" w:color="auto" w:frame="1"/>
          <w:lang w:eastAsia="en-US"/>
        </w:rPr>
        <w:t>&lt;/form&gt;</w:t>
      </w:r>
    </w:p>
    <w:p w:rsidR="001C1013" w:rsidRDefault="001C1013" w:rsidP="001C1013"/>
    <w:p w:rsidR="0031318F" w:rsidRPr="0031318F" w:rsidRDefault="0031318F" w:rsidP="0031318F">
      <w:pPr>
        <w:pStyle w:val="Output"/>
        <w:rPr>
          <w:lang w:eastAsia="en-US"/>
        </w:rPr>
      </w:pPr>
      <w:r w:rsidRPr="0031318F">
        <w:rPr>
          <w:bCs/>
          <w:color w:val="006699"/>
          <w:bdr w:val="none" w:sz="0" w:space="0" w:color="auto" w:frame="1"/>
          <w:lang w:eastAsia="en-US"/>
        </w:rPr>
        <w:t>public</w:t>
      </w:r>
      <w:r w:rsidRPr="0031318F">
        <w:rPr>
          <w:bdr w:val="none" w:sz="0" w:space="0" w:color="auto" w:frame="1"/>
          <w:lang w:eastAsia="en-US"/>
        </w:rPr>
        <w:t> </w:t>
      </w:r>
      <w:r w:rsidRPr="0031318F">
        <w:rPr>
          <w:bCs/>
          <w:color w:val="006699"/>
          <w:bdr w:val="none" w:sz="0" w:space="0" w:color="auto" w:frame="1"/>
          <w:lang w:eastAsia="en-US"/>
        </w:rPr>
        <w:t>class</w:t>
      </w:r>
      <w:r w:rsidRPr="0031318F">
        <w:rPr>
          <w:bdr w:val="none" w:sz="0" w:space="0" w:color="auto" w:frame="1"/>
          <w:lang w:eastAsia="en-US"/>
        </w:rPr>
        <w:t> FirstServlet </w:t>
      </w:r>
      <w:r w:rsidRPr="0031318F">
        <w:rPr>
          <w:bCs/>
          <w:color w:val="006699"/>
          <w:bdr w:val="none" w:sz="0" w:space="0" w:color="auto" w:frame="1"/>
          <w:lang w:eastAsia="en-US"/>
        </w:rPr>
        <w:t>extends</w:t>
      </w:r>
      <w:r w:rsidRPr="0031318F">
        <w:rPr>
          <w:bdr w:val="none" w:sz="0" w:space="0" w:color="auto" w:frame="1"/>
          <w:lang w:eastAsia="en-US"/>
        </w:rPr>
        <w:t> HttpServlet {  </w:t>
      </w:r>
    </w:p>
    <w:p w:rsidR="0031318F" w:rsidRPr="0031318F" w:rsidRDefault="0031318F" w:rsidP="0031318F">
      <w:pPr>
        <w:pStyle w:val="Output"/>
        <w:rPr>
          <w:lang w:eastAsia="en-US"/>
        </w:rPr>
      </w:pPr>
      <w:r w:rsidRPr="0031318F">
        <w:rPr>
          <w:bdr w:val="none" w:sz="0" w:space="0" w:color="auto" w:frame="1"/>
          <w:lang w:eastAsia="en-US"/>
        </w:rPr>
        <w:t>  </w:t>
      </w:r>
    </w:p>
    <w:p w:rsidR="0031318F" w:rsidRPr="0031318F" w:rsidRDefault="0031318F" w:rsidP="0031318F">
      <w:pPr>
        <w:pStyle w:val="Output"/>
        <w:rPr>
          <w:lang w:eastAsia="en-US"/>
        </w:rPr>
      </w:pPr>
      <w:r w:rsidRPr="0031318F">
        <w:rPr>
          <w:bCs/>
          <w:color w:val="006699"/>
          <w:bdr w:val="none" w:sz="0" w:space="0" w:color="auto" w:frame="1"/>
          <w:lang w:eastAsia="en-US"/>
        </w:rPr>
        <w:t>public</w:t>
      </w:r>
      <w:r w:rsidRPr="0031318F">
        <w:rPr>
          <w:bdr w:val="none" w:sz="0" w:space="0" w:color="auto" w:frame="1"/>
          <w:lang w:eastAsia="en-US"/>
        </w:rPr>
        <w:t> </w:t>
      </w:r>
      <w:r w:rsidRPr="0031318F">
        <w:rPr>
          <w:bCs/>
          <w:color w:val="006699"/>
          <w:bdr w:val="none" w:sz="0" w:space="0" w:color="auto" w:frame="1"/>
          <w:lang w:eastAsia="en-US"/>
        </w:rPr>
        <w:t>void</w:t>
      </w:r>
      <w:r w:rsidRPr="0031318F">
        <w:rPr>
          <w:bdr w:val="none" w:sz="0" w:space="0" w:color="auto" w:frame="1"/>
          <w:lang w:eastAsia="en-US"/>
        </w:rPr>
        <w:t> doGet(HttpServletRequest request, HttpServletResponse response){  </w:t>
      </w:r>
    </w:p>
    <w:p w:rsidR="0031318F" w:rsidRPr="0031318F" w:rsidRDefault="0031318F" w:rsidP="0031318F">
      <w:pPr>
        <w:pStyle w:val="Output"/>
        <w:rPr>
          <w:lang w:eastAsia="en-US"/>
        </w:rPr>
      </w:pPr>
      <w:r>
        <w:rPr>
          <w:bdr w:val="none" w:sz="0" w:space="0" w:color="auto" w:frame="1"/>
          <w:lang w:eastAsia="en-US"/>
        </w:rPr>
        <w:t xml:space="preserve"> </w:t>
      </w:r>
    </w:p>
    <w:p w:rsidR="0031318F" w:rsidRPr="0031318F" w:rsidRDefault="0031318F" w:rsidP="0031318F">
      <w:pPr>
        <w:pStyle w:val="Output"/>
        <w:rPr>
          <w:lang w:eastAsia="en-US"/>
        </w:rPr>
      </w:pPr>
      <w:r w:rsidRPr="0031318F">
        <w:rPr>
          <w:bdr w:val="none" w:sz="0" w:space="0" w:color="auto" w:frame="1"/>
          <w:lang w:eastAsia="en-US"/>
        </w:rPr>
        <w:t>        response.setContentType(</w:t>
      </w:r>
      <w:r w:rsidRPr="0031318F">
        <w:rPr>
          <w:color w:val="0000FF"/>
          <w:bdr w:val="none" w:sz="0" w:space="0" w:color="auto" w:frame="1"/>
          <w:lang w:eastAsia="en-US"/>
        </w:rPr>
        <w:t>"text/html"</w:t>
      </w: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PrintWriter out = response.getWriter();  </w:t>
      </w:r>
    </w:p>
    <w:p w:rsidR="0031318F" w:rsidRPr="0031318F" w:rsidRDefault="0031318F" w:rsidP="0031318F">
      <w:pPr>
        <w:pStyle w:val="Output"/>
        <w:rPr>
          <w:lang w:eastAsia="en-US"/>
        </w:rPr>
      </w:pP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String n=request.getParameter(</w:t>
      </w:r>
      <w:r w:rsidRPr="0031318F">
        <w:rPr>
          <w:color w:val="0000FF"/>
          <w:bdr w:val="none" w:sz="0" w:space="0" w:color="auto" w:frame="1"/>
          <w:lang w:eastAsia="en-US"/>
        </w:rPr>
        <w:t>"userName"</w:t>
      </w: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out.print(</w:t>
      </w:r>
      <w:r w:rsidRPr="0031318F">
        <w:rPr>
          <w:color w:val="0000FF"/>
          <w:bdr w:val="none" w:sz="0" w:space="0" w:color="auto" w:frame="1"/>
          <w:lang w:eastAsia="en-US"/>
        </w:rPr>
        <w:t>"Welcome "</w:t>
      </w:r>
      <w:r w:rsidRPr="0031318F">
        <w:rPr>
          <w:bdr w:val="none" w:sz="0" w:space="0" w:color="auto" w:frame="1"/>
          <w:lang w:eastAsia="en-US"/>
        </w:rPr>
        <w:t>+n);  </w:t>
      </w:r>
    </w:p>
    <w:p w:rsidR="0031318F" w:rsidRPr="0031318F" w:rsidRDefault="0031318F" w:rsidP="0031318F">
      <w:pPr>
        <w:pStyle w:val="Output"/>
        <w:rPr>
          <w:lang w:eastAsia="en-US"/>
        </w:rPr>
      </w:pP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w:t>
      </w:r>
      <w:r w:rsidRPr="0031318F">
        <w:rPr>
          <w:color w:val="008200"/>
          <w:bdr w:val="none" w:sz="0" w:space="0" w:color="auto" w:frame="1"/>
          <w:lang w:eastAsia="en-US"/>
        </w:rPr>
        <w:t>//appending the username in the query string</w:t>
      </w: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out.print(</w:t>
      </w:r>
      <w:r w:rsidRPr="0031318F">
        <w:rPr>
          <w:color w:val="0000FF"/>
          <w:bdr w:val="none" w:sz="0" w:space="0" w:color="auto" w:frame="1"/>
          <w:lang w:eastAsia="en-US"/>
        </w:rPr>
        <w:t>"&lt;a href='servlet2?uname="</w:t>
      </w:r>
      <w:r w:rsidRPr="0031318F">
        <w:rPr>
          <w:bdr w:val="none" w:sz="0" w:space="0" w:color="auto" w:frame="1"/>
          <w:lang w:eastAsia="en-US"/>
        </w:rPr>
        <w:t>+n+</w:t>
      </w:r>
      <w:r w:rsidRPr="0031318F">
        <w:rPr>
          <w:color w:val="0000FF"/>
          <w:bdr w:val="none" w:sz="0" w:space="0" w:color="auto" w:frame="1"/>
          <w:lang w:eastAsia="en-US"/>
        </w:rPr>
        <w:t>"'&gt;visit&lt;/a&gt;"</w:t>
      </w: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w:t>
      </w:r>
    </w:p>
    <w:p w:rsidR="0031318F" w:rsidRPr="0031318F" w:rsidRDefault="0031318F" w:rsidP="0031318F">
      <w:pPr>
        <w:pStyle w:val="Output"/>
        <w:rPr>
          <w:lang w:eastAsia="en-US"/>
        </w:rPr>
      </w:pPr>
      <w:r w:rsidRPr="0031318F">
        <w:rPr>
          <w:bdr w:val="none" w:sz="0" w:space="0" w:color="auto" w:frame="1"/>
          <w:lang w:eastAsia="en-US"/>
        </w:rPr>
        <w:t>        out.close();</w:t>
      </w:r>
    </w:p>
    <w:p w:rsidR="0031318F" w:rsidRPr="0031318F" w:rsidRDefault="0031318F" w:rsidP="0031318F">
      <w:pPr>
        <w:pStyle w:val="Output"/>
        <w:rPr>
          <w:lang w:eastAsia="en-US"/>
        </w:rPr>
      </w:pPr>
      <w:r w:rsidRPr="0031318F">
        <w:rPr>
          <w:bdr w:val="none" w:sz="0" w:space="0" w:color="auto" w:frame="1"/>
          <w:lang w:eastAsia="en-US"/>
        </w:rPr>
        <w:t>    }  </w:t>
      </w:r>
    </w:p>
    <w:p w:rsidR="0031318F" w:rsidRPr="0031318F" w:rsidRDefault="0031318F" w:rsidP="0031318F">
      <w:pPr>
        <w:pStyle w:val="Output"/>
        <w:rPr>
          <w:lang w:eastAsia="en-US"/>
        </w:rPr>
      </w:pPr>
      <w:r w:rsidRPr="0031318F">
        <w:rPr>
          <w:bdr w:val="none" w:sz="0" w:space="0" w:color="auto" w:frame="1"/>
          <w:lang w:eastAsia="en-US"/>
        </w:rPr>
        <w:t>}  </w:t>
      </w:r>
    </w:p>
    <w:p w:rsidR="00AC407D" w:rsidRDefault="00AC407D" w:rsidP="001C1013"/>
    <w:p w:rsidR="0013144D" w:rsidRPr="0013144D" w:rsidRDefault="0013144D" w:rsidP="0013144D">
      <w:pPr>
        <w:pStyle w:val="Output"/>
        <w:rPr>
          <w:lang w:eastAsia="en-US"/>
        </w:rPr>
      </w:pPr>
      <w:r w:rsidRPr="0013144D">
        <w:rPr>
          <w:bCs/>
          <w:color w:val="006699"/>
          <w:bdr w:val="none" w:sz="0" w:space="0" w:color="auto" w:frame="1"/>
          <w:lang w:eastAsia="en-US"/>
        </w:rPr>
        <w:t>public</w:t>
      </w:r>
      <w:r w:rsidRPr="0013144D">
        <w:rPr>
          <w:bdr w:val="none" w:sz="0" w:space="0" w:color="auto" w:frame="1"/>
          <w:lang w:eastAsia="en-US"/>
        </w:rPr>
        <w:t> </w:t>
      </w:r>
      <w:r w:rsidRPr="0013144D">
        <w:rPr>
          <w:bCs/>
          <w:color w:val="006699"/>
          <w:bdr w:val="none" w:sz="0" w:space="0" w:color="auto" w:frame="1"/>
          <w:lang w:eastAsia="en-US"/>
        </w:rPr>
        <w:t>class</w:t>
      </w:r>
      <w:r w:rsidRPr="0013144D">
        <w:rPr>
          <w:bdr w:val="none" w:sz="0" w:space="0" w:color="auto" w:frame="1"/>
          <w:lang w:eastAsia="en-US"/>
        </w:rPr>
        <w:t> SecondServlet </w:t>
      </w:r>
      <w:r w:rsidRPr="0013144D">
        <w:rPr>
          <w:bCs/>
          <w:color w:val="006699"/>
          <w:bdr w:val="none" w:sz="0" w:space="0" w:color="auto" w:frame="1"/>
          <w:lang w:eastAsia="en-US"/>
        </w:rPr>
        <w:t>extends</w:t>
      </w:r>
      <w:r w:rsidRPr="0013144D">
        <w:rPr>
          <w:bdr w:val="none" w:sz="0" w:space="0" w:color="auto" w:frame="1"/>
          <w:lang w:eastAsia="en-US"/>
        </w:rPr>
        <w:t> HttpServlet {  </w:t>
      </w:r>
    </w:p>
    <w:p w:rsidR="0013144D" w:rsidRPr="0013144D" w:rsidRDefault="0013144D" w:rsidP="0013144D">
      <w:pPr>
        <w:pStyle w:val="Output"/>
        <w:rPr>
          <w:lang w:eastAsia="en-US"/>
        </w:rPr>
      </w:pPr>
      <w:r w:rsidRPr="0013144D">
        <w:rPr>
          <w:bdr w:val="none" w:sz="0" w:space="0" w:color="auto" w:frame="1"/>
          <w:lang w:eastAsia="en-US"/>
        </w:rPr>
        <w:t>  </w:t>
      </w:r>
    </w:p>
    <w:p w:rsidR="0013144D" w:rsidRPr="0013144D" w:rsidRDefault="0013144D" w:rsidP="0013144D">
      <w:pPr>
        <w:pStyle w:val="Output"/>
        <w:rPr>
          <w:lang w:eastAsia="en-US"/>
        </w:rPr>
      </w:pPr>
      <w:r w:rsidRPr="0013144D">
        <w:rPr>
          <w:bCs/>
          <w:color w:val="006699"/>
          <w:bdr w:val="none" w:sz="0" w:space="0" w:color="auto" w:frame="1"/>
          <w:lang w:eastAsia="en-US"/>
        </w:rPr>
        <w:t>public</w:t>
      </w:r>
      <w:r w:rsidRPr="0013144D">
        <w:rPr>
          <w:bdr w:val="none" w:sz="0" w:space="0" w:color="auto" w:frame="1"/>
          <w:lang w:eastAsia="en-US"/>
        </w:rPr>
        <w:t> </w:t>
      </w:r>
      <w:r w:rsidRPr="0013144D">
        <w:rPr>
          <w:bCs/>
          <w:color w:val="006699"/>
          <w:bdr w:val="none" w:sz="0" w:space="0" w:color="auto" w:frame="1"/>
          <w:lang w:eastAsia="en-US"/>
        </w:rPr>
        <w:t>void</w:t>
      </w:r>
      <w:r w:rsidRPr="0013144D">
        <w:rPr>
          <w:bdr w:val="none" w:sz="0" w:space="0" w:color="auto" w:frame="1"/>
          <w:lang w:eastAsia="en-US"/>
        </w:rPr>
        <w:t> doGet(HttpServletRequest request, HttpServletResponse response)  </w:t>
      </w:r>
    </w:p>
    <w:p w:rsidR="0013144D" w:rsidRPr="0013144D" w:rsidRDefault="0013144D" w:rsidP="0013144D">
      <w:pPr>
        <w:pStyle w:val="Output"/>
        <w:rPr>
          <w:lang w:eastAsia="en-US"/>
        </w:rPr>
      </w:pPr>
      <w:r w:rsidRPr="0013144D">
        <w:rPr>
          <w:bdr w:val="none" w:sz="0" w:space="0" w:color="auto" w:frame="1"/>
          <w:lang w:eastAsia="en-US"/>
        </w:rPr>
        <w:t>        response.setContentType(</w:t>
      </w:r>
      <w:r w:rsidRPr="0013144D">
        <w:rPr>
          <w:color w:val="0000FF"/>
          <w:bdr w:val="none" w:sz="0" w:space="0" w:color="auto" w:frame="1"/>
          <w:lang w:eastAsia="en-US"/>
        </w:rPr>
        <w:t>"text/html"</w:t>
      </w:r>
      <w:r w:rsidRPr="0013144D">
        <w:rPr>
          <w:bdr w:val="none" w:sz="0" w:space="0" w:color="auto" w:frame="1"/>
          <w:lang w:eastAsia="en-US"/>
        </w:rPr>
        <w:t>);  </w:t>
      </w:r>
    </w:p>
    <w:p w:rsidR="0013144D" w:rsidRPr="0013144D" w:rsidRDefault="0013144D" w:rsidP="0013144D">
      <w:pPr>
        <w:pStyle w:val="Output"/>
        <w:rPr>
          <w:lang w:eastAsia="en-US"/>
        </w:rPr>
      </w:pPr>
      <w:r w:rsidRPr="0013144D">
        <w:rPr>
          <w:bdr w:val="none" w:sz="0" w:space="0" w:color="auto" w:frame="1"/>
          <w:lang w:eastAsia="en-US"/>
        </w:rPr>
        <w:t>        PrintWriter out = response.getWriter();  </w:t>
      </w:r>
    </w:p>
    <w:p w:rsidR="0013144D" w:rsidRPr="0013144D" w:rsidRDefault="0013144D" w:rsidP="0013144D">
      <w:pPr>
        <w:pStyle w:val="Output"/>
        <w:rPr>
          <w:lang w:eastAsia="en-US"/>
        </w:rPr>
      </w:pPr>
      <w:r w:rsidRPr="0013144D">
        <w:rPr>
          <w:bdr w:val="none" w:sz="0" w:space="0" w:color="auto" w:frame="1"/>
          <w:lang w:eastAsia="en-US"/>
        </w:rPr>
        <w:t>          </w:t>
      </w:r>
    </w:p>
    <w:p w:rsidR="0013144D" w:rsidRPr="0013144D" w:rsidRDefault="0013144D" w:rsidP="0013144D">
      <w:pPr>
        <w:pStyle w:val="Output"/>
        <w:rPr>
          <w:lang w:eastAsia="en-US"/>
        </w:rPr>
      </w:pPr>
      <w:r w:rsidRPr="0013144D">
        <w:rPr>
          <w:bdr w:val="none" w:sz="0" w:space="0" w:color="auto" w:frame="1"/>
          <w:lang w:eastAsia="en-US"/>
        </w:rPr>
        <w:t>        </w:t>
      </w:r>
      <w:r w:rsidRPr="0013144D">
        <w:rPr>
          <w:color w:val="008200"/>
          <w:bdr w:val="none" w:sz="0" w:space="0" w:color="auto" w:frame="1"/>
          <w:lang w:eastAsia="en-US"/>
        </w:rPr>
        <w:t>//getting value from the query string</w:t>
      </w:r>
      <w:r w:rsidRPr="0013144D">
        <w:rPr>
          <w:bdr w:val="none" w:sz="0" w:space="0" w:color="auto" w:frame="1"/>
          <w:lang w:eastAsia="en-US"/>
        </w:rPr>
        <w:t>  </w:t>
      </w:r>
    </w:p>
    <w:p w:rsidR="0013144D" w:rsidRPr="0013144D" w:rsidRDefault="0013144D" w:rsidP="0013144D">
      <w:pPr>
        <w:pStyle w:val="Output"/>
        <w:rPr>
          <w:lang w:eastAsia="en-US"/>
        </w:rPr>
      </w:pPr>
      <w:r w:rsidRPr="0013144D">
        <w:rPr>
          <w:bdr w:val="none" w:sz="0" w:space="0" w:color="auto" w:frame="1"/>
          <w:lang w:eastAsia="en-US"/>
        </w:rPr>
        <w:t>        String n=request.getParameter(</w:t>
      </w:r>
      <w:r w:rsidRPr="0013144D">
        <w:rPr>
          <w:color w:val="0000FF"/>
          <w:bdr w:val="none" w:sz="0" w:space="0" w:color="auto" w:frame="1"/>
          <w:lang w:eastAsia="en-US"/>
        </w:rPr>
        <w:t>"uname"</w:t>
      </w:r>
      <w:r w:rsidRPr="0013144D">
        <w:rPr>
          <w:bdr w:val="none" w:sz="0" w:space="0" w:color="auto" w:frame="1"/>
          <w:lang w:eastAsia="en-US"/>
        </w:rPr>
        <w:t>);  </w:t>
      </w:r>
    </w:p>
    <w:p w:rsidR="0013144D" w:rsidRPr="0013144D" w:rsidRDefault="0013144D" w:rsidP="0013144D">
      <w:pPr>
        <w:pStyle w:val="Output"/>
        <w:rPr>
          <w:lang w:eastAsia="en-US"/>
        </w:rPr>
      </w:pPr>
      <w:r w:rsidRPr="0013144D">
        <w:rPr>
          <w:bdr w:val="none" w:sz="0" w:space="0" w:color="auto" w:frame="1"/>
          <w:lang w:eastAsia="en-US"/>
        </w:rPr>
        <w:t>        out.print(</w:t>
      </w:r>
      <w:r w:rsidRPr="0013144D">
        <w:rPr>
          <w:color w:val="0000FF"/>
          <w:bdr w:val="none" w:sz="0" w:space="0" w:color="auto" w:frame="1"/>
          <w:lang w:eastAsia="en-US"/>
        </w:rPr>
        <w:t>"Hello "</w:t>
      </w:r>
      <w:r w:rsidRPr="0013144D">
        <w:rPr>
          <w:bdr w:val="none" w:sz="0" w:space="0" w:color="auto" w:frame="1"/>
          <w:lang w:eastAsia="en-US"/>
        </w:rPr>
        <w:t>+n);  </w:t>
      </w:r>
    </w:p>
    <w:p w:rsidR="0013144D" w:rsidRPr="0013144D" w:rsidRDefault="0013144D" w:rsidP="0013144D">
      <w:pPr>
        <w:pStyle w:val="Output"/>
        <w:rPr>
          <w:lang w:eastAsia="en-US"/>
        </w:rPr>
      </w:pPr>
      <w:r w:rsidRPr="0013144D">
        <w:rPr>
          <w:bdr w:val="none" w:sz="0" w:space="0" w:color="auto" w:frame="1"/>
          <w:lang w:eastAsia="en-US"/>
        </w:rPr>
        <w:t>  </w:t>
      </w:r>
      <w:r>
        <w:rPr>
          <w:bdr w:val="none" w:sz="0" w:space="0" w:color="auto" w:frame="1"/>
          <w:lang w:eastAsia="en-US"/>
        </w:rPr>
        <w:t>      out.close();</w:t>
      </w:r>
    </w:p>
    <w:p w:rsidR="0013144D" w:rsidRPr="0013144D" w:rsidRDefault="0013144D" w:rsidP="0013144D">
      <w:pPr>
        <w:pStyle w:val="Output"/>
        <w:rPr>
          <w:lang w:eastAsia="en-US"/>
        </w:rPr>
      </w:pPr>
      <w:r w:rsidRPr="0013144D">
        <w:rPr>
          <w:bdr w:val="none" w:sz="0" w:space="0" w:color="auto" w:frame="1"/>
          <w:lang w:eastAsia="en-US"/>
        </w:rPr>
        <w:t>    }        </w:t>
      </w:r>
    </w:p>
    <w:p w:rsidR="0013144D" w:rsidRPr="0013144D" w:rsidRDefault="0013144D" w:rsidP="0013144D">
      <w:pPr>
        <w:pStyle w:val="Output"/>
        <w:rPr>
          <w:lang w:eastAsia="en-US"/>
        </w:rPr>
      </w:pPr>
      <w:r w:rsidRPr="0013144D">
        <w:rPr>
          <w:bdr w:val="none" w:sz="0" w:space="0" w:color="auto" w:frame="1"/>
          <w:lang w:eastAsia="en-US"/>
        </w:rPr>
        <w:t>}  </w:t>
      </w:r>
    </w:p>
    <w:p w:rsidR="003F61C1" w:rsidRDefault="003F61C1" w:rsidP="00F50FC3">
      <w:pPr>
        <w:rPr>
          <w:b/>
        </w:rPr>
      </w:pPr>
    </w:p>
    <w:p w:rsidR="003F61C1" w:rsidRDefault="003F61C1" w:rsidP="00F50FC3">
      <w:pPr>
        <w:rPr>
          <w:b/>
        </w:rPr>
      </w:pPr>
    </w:p>
    <w:p w:rsidR="003F61C1" w:rsidRDefault="003F61C1" w:rsidP="00F50FC3">
      <w:pPr>
        <w:rPr>
          <w:b/>
        </w:rPr>
      </w:pPr>
    </w:p>
    <w:p w:rsidR="00BD0796" w:rsidRDefault="00BD0796" w:rsidP="00BD0796">
      <w:pPr>
        <w:pStyle w:val="Heading2"/>
      </w:pPr>
      <w:bookmarkStart w:id="49" w:name="_Toc4274729"/>
      <w:r>
        <w:t>3.10 Filters</w:t>
      </w:r>
      <w:bookmarkEnd w:id="49"/>
    </w:p>
    <w:p w:rsidR="00E87ACE" w:rsidRDefault="00E87ACE" w:rsidP="00E87ACE">
      <w:pPr>
        <w:rPr>
          <w:sz w:val="18"/>
        </w:rPr>
      </w:pPr>
      <w:r w:rsidRPr="00E87ACE">
        <w:rPr>
          <w:sz w:val="18"/>
        </w:rPr>
        <w:t xml:space="preserve">A filter is invoked at the </w:t>
      </w:r>
      <w:r w:rsidRPr="00E87ACE">
        <w:rPr>
          <w:b/>
          <w:sz w:val="18"/>
        </w:rPr>
        <w:t>preprocessing and postprocessing of a request.</w:t>
      </w:r>
      <w:r w:rsidRPr="00E87ACE">
        <w:rPr>
          <w:sz w:val="18"/>
        </w:rPr>
        <w:t xml:space="preserve"> </w:t>
      </w:r>
    </w:p>
    <w:p w:rsidR="00E87ACE" w:rsidRPr="00E87ACE" w:rsidRDefault="00E87ACE" w:rsidP="00E87ACE">
      <w:pPr>
        <w:ind w:left="720"/>
        <w:rPr>
          <w:sz w:val="18"/>
        </w:rPr>
      </w:pPr>
      <w:r>
        <w:rPr>
          <w:noProof/>
          <w:lang w:eastAsia="en-US"/>
        </w:rPr>
        <w:lastRenderedPageBreak/>
        <w:drawing>
          <wp:inline distT="0" distB="0" distL="0" distR="0" wp14:anchorId="10B239A9" wp14:editId="205AB893">
            <wp:extent cx="3652927" cy="1125533"/>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5043" cy="1129266"/>
                    </a:xfrm>
                    <a:prstGeom prst="rect">
                      <a:avLst/>
                    </a:prstGeom>
                  </pic:spPr>
                </pic:pic>
              </a:graphicData>
            </a:graphic>
          </wp:inline>
        </w:drawing>
      </w:r>
    </w:p>
    <w:p w:rsidR="00E87ACE" w:rsidRDefault="00E87ACE" w:rsidP="00E87ACE">
      <w:pPr>
        <w:rPr>
          <w:sz w:val="18"/>
        </w:rPr>
      </w:pPr>
      <w:r w:rsidRPr="00E87ACE">
        <w:rPr>
          <w:sz w:val="18"/>
        </w:rPr>
        <w:t xml:space="preserve">Filter is defined in the web.xml file, if we remove the entry of filter from the web.xml file, filter will be removed automatically and we don't need to change the servlet. So it will be easier to maintain the web application. </w:t>
      </w:r>
    </w:p>
    <w:p w:rsidR="00E87ACE" w:rsidRPr="00E87ACE" w:rsidRDefault="00E87ACE" w:rsidP="00E87ACE">
      <w:pPr>
        <w:spacing w:after="0"/>
        <w:rPr>
          <w:sz w:val="18"/>
        </w:rPr>
      </w:pPr>
      <w:r w:rsidRPr="00E87ACE">
        <w:rPr>
          <w:b/>
          <w:sz w:val="18"/>
        </w:rPr>
        <w:t>Usage of Filter</w:t>
      </w:r>
    </w:p>
    <w:p w:rsidR="00E87ACE" w:rsidRPr="00E87ACE" w:rsidRDefault="00E87ACE" w:rsidP="001A4AEB">
      <w:pPr>
        <w:pStyle w:val="ListParagraph"/>
        <w:numPr>
          <w:ilvl w:val="0"/>
          <w:numId w:val="87"/>
        </w:numPr>
        <w:rPr>
          <w:sz w:val="18"/>
        </w:rPr>
      </w:pPr>
      <w:r w:rsidRPr="00E87ACE">
        <w:rPr>
          <w:sz w:val="18"/>
        </w:rPr>
        <w:t>recording all incoming requests</w:t>
      </w:r>
    </w:p>
    <w:p w:rsidR="00E87ACE" w:rsidRPr="00E87ACE" w:rsidRDefault="00E87ACE" w:rsidP="001A4AEB">
      <w:pPr>
        <w:pStyle w:val="ListParagraph"/>
        <w:numPr>
          <w:ilvl w:val="0"/>
          <w:numId w:val="87"/>
        </w:numPr>
        <w:rPr>
          <w:sz w:val="18"/>
        </w:rPr>
      </w:pPr>
      <w:r w:rsidRPr="00E87ACE">
        <w:rPr>
          <w:sz w:val="18"/>
        </w:rPr>
        <w:t>logs the IP addresses of the computers from which the requests originate</w:t>
      </w:r>
    </w:p>
    <w:p w:rsidR="00E87ACE" w:rsidRPr="00E87ACE" w:rsidRDefault="00E87ACE" w:rsidP="001A4AEB">
      <w:pPr>
        <w:pStyle w:val="ListParagraph"/>
        <w:numPr>
          <w:ilvl w:val="0"/>
          <w:numId w:val="87"/>
        </w:numPr>
        <w:rPr>
          <w:sz w:val="18"/>
        </w:rPr>
      </w:pPr>
      <w:r w:rsidRPr="00E87ACE">
        <w:rPr>
          <w:sz w:val="18"/>
        </w:rPr>
        <w:t>conversion</w:t>
      </w:r>
    </w:p>
    <w:p w:rsidR="00E87ACE" w:rsidRPr="00E87ACE" w:rsidRDefault="00E87ACE" w:rsidP="001A4AEB">
      <w:pPr>
        <w:pStyle w:val="ListParagraph"/>
        <w:numPr>
          <w:ilvl w:val="0"/>
          <w:numId w:val="87"/>
        </w:numPr>
        <w:rPr>
          <w:sz w:val="18"/>
        </w:rPr>
      </w:pPr>
      <w:r w:rsidRPr="00E87ACE">
        <w:rPr>
          <w:sz w:val="18"/>
        </w:rPr>
        <w:t>data compression</w:t>
      </w:r>
    </w:p>
    <w:p w:rsidR="00E87ACE" w:rsidRPr="00E87ACE" w:rsidRDefault="00E87ACE" w:rsidP="001A4AEB">
      <w:pPr>
        <w:pStyle w:val="ListParagraph"/>
        <w:numPr>
          <w:ilvl w:val="0"/>
          <w:numId w:val="87"/>
        </w:numPr>
        <w:rPr>
          <w:sz w:val="18"/>
        </w:rPr>
      </w:pPr>
      <w:r w:rsidRPr="00E87ACE">
        <w:rPr>
          <w:sz w:val="18"/>
        </w:rPr>
        <w:t>encryption and decryption</w:t>
      </w:r>
    </w:p>
    <w:p w:rsidR="00E87ACE" w:rsidRPr="00E87ACE" w:rsidRDefault="00E87ACE" w:rsidP="001A4AEB">
      <w:pPr>
        <w:pStyle w:val="ListParagraph"/>
        <w:numPr>
          <w:ilvl w:val="0"/>
          <w:numId w:val="87"/>
        </w:numPr>
        <w:rPr>
          <w:sz w:val="18"/>
        </w:rPr>
      </w:pPr>
      <w:r w:rsidRPr="00E87ACE">
        <w:rPr>
          <w:sz w:val="18"/>
        </w:rPr>
        <w:t>Input validation etc.</w:t>
      </w:r>
    </w:p>
    <w:p w:rsidR="00E87ACE" w:rsidRPr="00E87ACE" w:rsidRDefault="00E87ACE" w:rsidP="00E87ACE">
      <w:pPr>
        <w:spacing w:after="0"/>
        <w:rPr>
          <w:sz w:val="18"/>
        </w:rPr>
      </w:pPr>
      <w:r w:rsidRPr="00E87ACE">
        <w:rPr>
          <w:b/>
          <w:sz w:val="18"/>
        </w:rPr>
        <w:t>Advantage of Filter</w:t>
      </w:r>
    </w:p>
    <w:p w:rsidR="00E87ACE" w:rsidRPr="00E87ACE" w:rsidRDefault="00E87ACE" w:rsidP="001A4AEB">
      <w:pPr>
        <w:pStyle w:val="ListParagraph"/>
        <w:numPr>
          <w:ilvl w:val="0"/>
          <w:numId w:val="88"/>
        </w:numPr>
        <w:rPr>
          <w:sz w:val="18"/>
        </w:rPr>
      </w:pPr>
      <w:r w:rsidRPr="00E87ACE">
        <w:rPr>
          <w:sz w:val="18"/>
        </w:rPr>
        <w:t>Filter is pluggable.</w:t>
      </w:r>
    </w:p>
    <w:p w:rsidR="00E87ACE" w:rsidRPr="00E87ACE" w:rsidRDefault="00E87ACE" w:rsidP="001A4AEB">
      <w:pPr>
        <w:pStyle w:val="ListParagraph"/>
        <w:numPr>
          <w:ilvl w:val="0"/>
          <w:numId w:val="88"/>
        </w:numPr>
        <w:rPr>
          <w:sz w:val="18"/>
        </w:rPr>
      </w:pPr>
      <w:r w:rsidRPr="00E87ACE">
        <w:rPr>
          <w:sz w:val="18"/>
        </w:rPr>
        <w:t>One filter don't have dependency onto another resource.</w:t>
      </w:r>
    </w:p>
    <w:p w:rsidR="00E87ACE" w:rsidRPr="00E87ACE" w:rsidRDefault="00E87ACE" w:rsidP="001A4AEB">
      <w:pPr>
        <w:pStyle w:val="ListParagraph"/>
        <w:numPr>
          <w:ilvl w:val="0"/>
          <w:numId w:val="88"/>
        </w:numPr>
        <w:rPr>
          <w:sz w:val="18"/>
        </w:rPr>
      </w:pPr>
      <w:r w:rsidRPr="00E87ACE">
        <w:rPr>
          <w:sz w:val="18"/>
        </w:rPr>
        <w:t>Less Maintenance</w:t>
      </w:r>
    </w:p>
    <w:p w:rsidR="00E87ACE" w:rsidRPr="00E87ACE" w:rsidRDefault="00E87ACE" w:rsidP="00E87ACE">
      <w:pPr>
        <w:pStyle w:val="Qsns"/>
      </w:pPr>
      <w:r w:rsidRPr="00E87ACE">
        <w:t>Filter API</w:t>
      </w:r>
    </w:p>
    <w:p w:rsidR="00E87ACE" w:rsidRPr="00E87ACE" w:rsidRDefault="00E87ACE" w:rsidP="00E87ACE">
      <w:pPr>
        <w:spacing w:after="0"/>
        <w:rPr>
          <w:sz w:val="18"/>
        </w:rPr>
      </w:pPr>
      <w:r w:rsidRPr="00E87ACE">
        <w:rPr>
          <w:sz w:val="18"/>
        </w:rPr>
        <w:t>Like servlet filter have its own API.</w:t>
      </w:r>
      <w:r w:rsidRPr="00E87ACE">
        <w:rPr>
          <w:b/>
          <w:sz w:val="18"/>
        </w:rPr>
        <w:t>The javax.servlet</w:t>
      </w:r>
      <w:r w:rsidRPr="00E87ACE">
        <w:rPr>
          <w:sz w:val="18"/>
        </w:rPr>
        <w:t xml:space="preserve"> package contains the </w:t>
      </w:r>
      <w:r w:rsidRPr="00E87ACE">
        <w:rPr>
          <w:b/>
          <w:sz w:val="18"/>
        </w:rPr>
        <w:t>3 interfaces</w:t>
      </w:r>
      <w:r w:rsidRPr="00E87ACE">
        <w:rPr>
          <w:sz w:val="18"/>
        </w:rPr>
        <w:t xml:space="preserve">  </w:t>
      </w:r>
    </w:p>
    <w:p w:rsidR="00E87ACE" w:rsidRPr="00E87ACE" w:rsidRDefault="00E87ACE" w:rsidP="001A4AEB">
      <w:pPr>
        <w:pStyle w:val="ListParagraph"/>
        <w:numPr>
          <w:ilvl w:val="0"/>
          <w:numId w:val="86"/>
        </w:numPr>
        <w:rPr>
          <w:b/>
          <w:sz w:val="18"/>
        </w:rPr>
      </w:pPr>
      <w:r w:rsidRPr="00E87ACE">
        <w:rPr>
          <w:b/>
          <w:sz w:val="18"/>
        </w:rPr>
        <w:t>Filter</w:t>
      </w:r>
    </w:p>
    <w:p w:rsidR="00E87ACE" w:rsidRPr="00E87ACE" w:rsidRDefault="00E87ACE" w:rsidP="001A4AEB">
      <w:pPr>
        <w:pStyle w:val="ListParagraph"/>
        <w:numPr>
          <w:ilvl w:val="0"/>
          <w:numId w:val="86"/>
        </w:numPr>
        <w:rPr>
          <w:b/>
          <w:sz w:val="18"/>
        </w:rPr>
      </w:pPr>
      <w:r w:rsidRPr="00E87ACE">
        <w:rPr>
          <w:b/>
          <w:sz w:val="18"/>
        </w:rPr>
        <w:t>FilterChain</w:t>
      </w:r>
    </w:p>
    <w:p w:rsidR="00E87ACE" w:rsidRPr="00E87ACE" w:rsidRDefault="00E87ACE" w:rsidP="001A4AEB">
      <w:pPr>
        <w:pStyle w:val="ListParagraph"/>
        <w:numPr>
          <w:ilvl w:val="0"/>
          <w:numId w:val="86"/>
        </w:numPr>
        <w:rPr>
          <w:b/>
          <w:sz w:val="18"/>
        </w:rPr>
      </w:pPr>
      <w:r w:rsidRPr="00E87ACE">
        <w:rPr>
          <w:b/>
          <w:sz w:val="18"/>
        </w:rPr>
        <w:t>FilterConfig</w:t>
      </w:r>
    </w:p>
    <w:p w:rsidR="00E87ACE" w:rsidRPr="00E87ACE" w:rsidRDefault="00E87ACE" w:rsidP="00E87ACE">
      <w:pPr>
        <w:spacing w:after="0"/>
        <w:rPr>
          <w:b/>
          <w:sz w:val="18"/>
          <w:u w:val="single"/>
        </w:rPr>
      </w:pPr>
      <w:r w:rsidRPr="00E87ACE">
        <w:rPr>
          <w:b/>
          <w:sz w:val="18"/>
          <w:u w:val="single"/>
        </w:rPr>
        <w:t>1) Filter interface</w:t>
      </w:r>
    </w:p>
    <w:p w:rsidR="00E87ACE" w:rsidRPr="00E87ACE" w:rsidRDefault="00E87ACE" w:rsidP="00E87ACE">
      <w:pPr>
        <w:rPr>
          <w:sz w:val="18"/>
        </w:rPr>
      </w:pPr>
      <w:r w:rsidRPr="00E87ACE">
        <w:rPr>
          <w:sz w:val="18"/>
        </w:rPr>
        <w:t>For creating any filter, you must implement the Filter interface.Filter interface provides the life cycle methods for a filter.</w:t>
      </w:r>
    </w:p>
    <w:tbl>
      <w:tblPr>
        <w:tblW w:w="99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734"/>
        <w:gridCol w:w="5206"/>
      </w:tblGrid>
      <w:tr w:rsidR="00F62844" w:rsidRPr="00E87ACE" w:rsidTr="00F62844">
        <w:trPr>
          <w:trHeight w:val="177"/>
        </w:trPr>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rPr>
                <w:rFonts w:eastAsia="Times New Roman" w:cs="Times New Roman"/>
                <w:b/>
                <w:bCs/>
                <w:color w:val="000000"/>
                <w:sz w:val="18"/>
                <w:szCs w:val="18"/>
                <w:lang w:eastAsia="en-US"/>
              </w:rPr>
            </w:pPr>
            <w:r w:rsidRPr="00E87ACE">
              <w:rPr>
                <w:rFonts w:eastAsia="Times New Roman" w:cs="Times New Roman"/>
                <w:b/>
                <w:bCs/>
                <w:color w:val="000000"/>
                <w:sz w:val="18"/>
                <w:szCs w:val="18"/>
                <w:lang w:eastAsia="en-US"/>
              </w:rPr>
              <w:t>Method</w:t>
            </w:r>
          </w:p>
        </w:tc>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rPr>
                <w:rFonts w:eastAsia="Times New Roman" w:cs="Times New Roman"/>
                <w:b/>
                <w:bCs/>
                <w:color w:val="000000"/>
                <w:sz w:val="18"/>
                <w:szCs w:val="18"/>
                <w:lang w:eastAsia="en-US"/>
              </w:rPr>
            </w:pPr>
            <w:r w:rsidRPr="00E87ACE">
              <w:rPr>
                <w:rFonts w:eastAsia="Times New Roman" w:cs="Times New Roman"/>
                <w:b/>
                <w:bCs/>
                <w:color w:val="000000"/>
                <w:sz w:val="18"/>
                <w:szCs w:val="18"/>
                <w:lang w:eastAsia="en-US"/>
              </w:rPr>
              <w:t>Description</w:t>
            </w:r>
          </w:p>
        </w:tc>
      </w:tr>
      <w:tr w:rsidR="00F62844" w:rsidRPr="00E87ACE" w:rsidTr="00F62844">
        <w:trPr>
          <w:trHeight w:val="369"/>
        </w:trPr>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ind w:left="300"/>
              <w:jc w:val="both"/>
              <w:rPr>
                <w:rFonts w:eastAsia="Times New Roman" w:cs="Times New Roman"/>
                <w:color w:val="000000"/>
                <w:sz w:val="18"/>
                <w:szCs w:val="18"/>
                <w:lang w:eastAsia="en-US"/>
              </w:rPr>
            </w:pPr>
            <w:r w:rsidRPr="00E87ACE">
              <w:rPr>
                <w:rFonts w:eastAsia="Times New Roman" w:cs="Times New Roman"/>
                <w:color w:val="000000"/>
                <w:sz w:val="18"/>
                <w:szCs w:val="18"/>
                <w:lang w:eastAsia="en-US"/>
              </w:rPr>
              <w:t>public void init(FilterConfig config)</w:t>
            </w:r>
          </w:p>
        </w:tc>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ind w:left="300"/>
              <w:jc w:val="both"/>
              <w:rPr>
                <w:rFonts w:eastAsia="Times New Roman" w:cs="Times New Roman"/>
                <w:color w:val="000000"/>
                <w:sz w:val="18"/>
                <w:szCs w:val="18"/>
                <w:lang w:eastAsia="en-US"/>
              </w:rPr>
            </w:pPr>
            <w:r w:rsidRPr="00E87ACE">
              <w:rPr>
                <w:rFonts w:eastAsia="Times New Roman" w:cs="Times New Roman"/>
                <w:color w:val="000000"/>
                <w:sz w:val="18"/>
                <w:szCs w:val="18"/>
                <w:lang w:eastAsia="en-US"/>
              </w:rPr>
              <w:t>init() method is invoked only once. It is used to initialize the filter.</w:t>
            </w:r>
          </w:p>
        </w:tc>
      </w:tr>
      <w:tr w:rsidR="00F62844" w:rsidRPr="00E87ACE" w:rsidTr="00F62844">
        <w:trPr>
          <w:trHeight w:val="559"/>
        </w:trPr>
        <w:tc>
          <w:tcPr>
            <w:tcW w:w="0" w:type="auto"/>
            <w:shd w:val="clear" w:color="auto" w:fill="auto"/>
            <w:tcMar>
              <w:top w:w="75" w:type="dxa"/>
              <w:left w:w="75" w:type="dxa"/>
              <w:bottom w:w="75" w:type="dxa"/>
              <w:right w:w="75" w:type="dxa"/>
            </w:tcMar>
            <w:hideMark/>
          </w:tcPr>
          <w:p w:rsidR="00E87ACE" w:rsidRPr="00E87ACE" w:rsidRDefault="00F62844" w:rsidP="00F62844">
            <w:pPr>
              <w:rPr>
                <w:lang w:eastAsia="en-US"/>
              </w:rPr>
            </w:pPr>
            <w:r>
              <w:rPr>
                <w:lang w:eastAsia="en-US"/>
              </w:rPr>
              <w:t xml:space="preserve">Public </w:t>
            </w:r>
            <w:r w:rsidR="00E87ACE" w:rsidRPr="00E87ACE">
              <w:rPr>
                <w:lang w:eastAsia="en-US"/>
              </w:rPr>
              <w:t>void doF</w:t>
            </w:r>
            <w:r>
              <w:rPr>
                <w:lang w:eastAsia="en-US"/>
              </w:rPr>
              <w:t>ilter(HttpServletRequest req,HttpServletResponse res</w:t>
            </w:r>
            <w:r w:rsidR="00E87ACE" w:rsidRPr="00E87ACE">
              <w:rPr>
                <w:lang w:eastAsia="en-US"/>
              </w:rPr>
              <w:t>, FilterChain chain)</w:t>
            </w:r>
          </w:p>
        </w:tc>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ind w:left="300"/>
              <w:jc w:val="both"/>
              <w:rPr>
                <w:rFonts w:eastAsia="Times New Roman" w:cs="Times New Roman"/>
                <w:color w:val="000000"/>
                <w:sz w:val="18"/>
                <w:szCs w:val="18"/>
                <w:lang w:eastAsia="en-US"/>
              </w:rPr>
            </w:pPr>
            <w:r w:rsidRPr="00E87ACE">
              <w:rPr>
                <w:rFonts w:eastAsia="Times New Roman" w:cs="Times New Roman"/>
                <w:color w:val="000000"/>
                <w:sz w:val="18"/>
                <w:szCs w:val="18"/>
                <w:lang w:eastAsia="en-US"/>
              </w:rPr>
              <w:t>doFilter() method is invoked every time when user request to any resource, to which the filter is mapped.It is used to perform filtering tasks.</w:t>
            </w:r>
          </w:p>
        </w:tc>
      </w:tr>
      <w:tr w:rsidR="00F62844" w:rsidRPr="00E87ACE" w:rsidTr="00F62844">
        <w:trPr>
          <w:trHeight w:val="164"/>
        </w:trPr>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ind w:left="300"/>
              <w:jc w:val="both"/>
              <w:rPr>
                <w:rFonts w:eastAsia="Times New Roman" w:cs="Times New Roman"/>
                <w:color w:val="000000"/>
                <w:sz w:val="18"/>
                <w:szCs w:val="18"/>
                <w:lang w:eastAsia="en-US"/>
              </w:rPr>
            </w:pPr>
            <w:r w:rsidRPr="00E87ACE">
              <w:rPr>
                <w:rFonts w:eastAsia="Times New Roman" w:cs="Times New Roman"/>
                <w:color w:val="000000"/>
                <w:sz w:val="18"/>
                <w:szCs w:val="18"/>
                <w:lang w:eastAsia="en-US"/>
              </w:rPr>
              <w:t>public void destroy()</w:t>
            </w:r>
          </w:p>
        </w:tc>
        <w:tc>
          <w:tcPr>
            <w:tcW w:w="0" w:type="auto"/>
            <w:shd w:val="clear" w:color="auto" w:fill="auto"/>
            <w:tcMar>
              <w:top w:w="75" w:type="dxa"/>
              <w:left w:w="75" w:type="dxa"/>
              <w:bottom w:w="75" w:type="dxa"/>
              <w:right w:w="75" w:type="dxa"/>
            </w:tcMar>
            <w:hideMark/>
          </w:tcPr>
          <w:p w:rsidR="00E87ACE" w:rsidRPr="00E87ACE" w:rsidRDefault="00E87ACE" w:rsidP="00E87ACE">
            <w:pPr>
              <w:spacing w:after="0" w:line="240" w:lineRule="auto"/>
              <w:ind w:left="300"/>
              <w:jc w:val="both"/>
              <w:rPr>
                <w:rFonts w:eastAsia="Times New Roman" w:cs="Times New Roman"/>
                <w:color w:val="000000"/>
                <w:sz w:val="18"/>
                <w:szCs w:val="18"/>
                <w:lang w:eastAsia="en-US"/>
              </w:rPr>
            </w:pPr>
            <w:r w:rsidRPr="00E87ACE">
              <w:rPr>
                <w:rFonts w:eastAsia="Times New Roman" w:cs="Times New Roman"/>
                <w:color w:val="000000"/>
                <w:sz w:val="18"/>
                <w:szCs w:val="18"/>
                <w:lang w:eastAsia="en-US"/>
              </w:rPr>
              <w:t>This is invoked only once when filter is taken out of the service.</w:t>
            </w:r>
          </w:p>
        </w:tc>
      </w:tr>
    </w:tbl>
    <w:p w:rsidR="00E87ACE" w:rsidRPr="00E87ACE" w:rsidRDefault="00E87ACE" w:rsidP="00E87ACE">
      <w:pPr>
        <w:rPr>
          <w:sz w:val="18"/>
        </w:rPr>
      </w:pPr>
    </w:p>
    <w:p w:rsidR="00E87ACE" w:rsidRPr="00E87ACE" w:rsidRDefault="00E87ACE" w:rsidP="00E87ACE">
      <w:pPr>
        <w:spacing w:after="0"/>
        <w:rPr>
          <w:b/>
          <w:sz w:val="18"/>
          <w:u w:val="single"/>
        </w:rPr>
      </w:pPr>
      <w:r w:rsidRPr="00E87ACE">
        <w:rPr>
          <w:b/>
          <w:sz w:val="18"/>
          <w:u w:val="single"/>
        </w:rPr>
        <w:t>2) FilterChain interface</w:t>
      </w:r>
    </w:p>
    <w:p w:rsidR="00E87ACE" w:rsidRPr="00E87ACE" w:rsidRDefault="00E87ACE" w:rsidP="00E87ACE">
      <w:pPr>
        <w:rPr>
          <w:sz w:val="18"/>
        </w:rPr>
      </w:pPr>
      <w:r w:rsidRPr="00E87ACE">
        <w:rPr>
          <w:sz w:val="18"/>
        </w:rPr>
        <w:t>The object of FilterChain is responsible to invoke the next filter or resource in the chain.This object is passed in the doFilter method of Filter interface.The FilterChain interface contains only one method:</w:t>
      </w:r>
    </w:p>
    <w:p w:rsidR="00E87ACE" w:rsidRPr="00E87ACE" w:rsidRDefault="00E87ACE" w:rsidP="00E87ACE">
      <w:pPr>
        <w:spacing w:after="0"/>
        <w:ind w:left="720"/>
        <w:rPr>
          <w:b/>
          <w:sz w:val="18"/>
        </w:rPr>
      </w:pPr>
      <w:r w:rsidRPr="00E87ACE">
        <w:rPr>
          <w:sz w:val="18"/>
        </w:rPr>
        <w:t xml:space="preserve"> </w:t>
      </w:r>
      <w:r w:rsidRPr="00E87ACE">
        <w:rPr>
          <w:b/>
          <w:sz w:val="18"/>
        </w:rPr>
        <w:t>public void doFilter(HttpServletRequest, HttpServletResponse):</w:t>
      </w:r>
    </w:p>
    <w:p w:rsidR="00E87ACE" w:rsidRDefault="00E87ACE" w:rsidP="00E87ACE">
      <w:pPr>
        <w:ind w:left="720"/>
        <w:rPr>
          <w:sz w:val="18"/>
        </w:rPr>
      </w:pPr>
      <w:r w:rsidRPr="00E87ACE">
        <w:rPr>
          <w:sz w:val="18"/>
        </w:rPr>
        <w:t xml:space="preserve"> It passes the control to the next filter or resource.</w:t>
      </w:r>
    </w:p>
    <w:p w:rsidR="004B2AFA" w:rsidRDefault="00AC497B" w:rsidP="00AC497B">
      <w:pPr>
        <w:pStyle w:val="Qsns"/>
      </w:pPr>
      <w:r>
        <w:lastRenderedPageBreak/>
        <w:t>Example</w:t>
      </w:r>
    </w:p>
    <w:p w:rsidR="0014238D" w:rsidRDefault="0014238D" w:rsidP="0014238D">
      <w:pPr>
        <w:spacing w:after="0"/>
      </w:pPr>
      <w:r w:rsidRPr="0014238D">
        <w:rPr>
          <w:b/>
          <w:u w:val="single"/>
        </w:rPr>
        <w:t>index.html</w:t>
      </w:r>
    </w:p>
    <w:p w:rsidR="0014238D" w:rsidRPr="0014238D" w:rsidRDefault="0014238D" w:rsidP="0014238D">
      <w:pPr>
        <w:pStyle w:val="Output"/>
        <w:rPr>
          <w:lang w:eastAsia="en-US"/>
        </w:rPr>
      </w:pPr>
      <w:r w:rsidRPr="0014238D">
        <w:rPr>
          <w:bdr w:val="none" w:sz="0" w:space="0" w:color="auto" w:frame="1"/>
          <w:lang w:eastAsia="en-US"/>
        </w:rPr>
        <w:t>&lt;a href=</w:t>
      </w:r>
      <w:r w:rsidRPr="0014238D">
        <w:rPr>
          <w:color w:val="0000FF"/>
          <w:bdr w:val="none" w:sz="0" w:space="0" w:color="auto" w:frame="1"/>
          <w:lang w:eastAsia="en-US"/>
        </w:rPr>
        <w:t>"servlet1"</w:t>
      </w:r>
      <w:r w:rsidRPr="0014238D">
        <w:rPr>
          <w:bdr w:val="none" w:sz="0" w:space="0" w:color="auto" w:frame="1"/>
          <w:lang w:eastAsia="en-US"/>
        </w:rPr>
        <w:t>&gt;click here&lt;/a&gt;  </w:t>
      </w:r>
    </w:p>
    <w:p w:rsidR="004B2AFA" w:rsidRDefault="004B2AFA" w:rsidP="00FA0614">
      <w:pPr>
        <w:spacing w:after="0"/>
      </w:pPr>
    </w:p>
    <w:p w:rsidR="005C7DD2" w:rsidRPr="005C7DD2" w:rsidRDefault="005C7DD2" w:rsidP="005C7DD2">
      <w:pPr>
        <w:pStyle w:val="Output"/>
        <w:rPr>
          <w:lang w:eastAsia="en-US"/>
        </w:rPr>
      </w:pPr>
      <w:r w:rsidRPr="005C7DD2">
        <w:rPr>
          <w:bCs/>
          <w:color w:val="006699"/>
          <w:bdr w:val="none" w:sz="0" w:space="0" w:color="auto" w:frame="1"/>
          <w:lang w:eastAsia="en-US"/>
        </w:rPr>
        <w:t>public</w:t>
      </w:r>
      <w:r w:rsidRPr="005C7DD2">
        <w:rPr>
          <w:bdr w:val="none" w:sz="0" w:space="0" w:color="auto" w:frame="1"/>
          <w:lang w:eastAsia="en-US"/>
        </w:rPr>
        <w:t> </w:t>
      </w:r>
      <w:r w:rsidRPr="005C7DD2">
        <w:rPr>
          <w:bCs/>
          <w:color w:val="006699"/>
          <w:bdr w:val="none" w:sz="0" w:space="0" w:color="auto" w:frame="1"/>
          <w:lang w:eastAsia="en-US"/>
        </w:rPr>
        <w:t>class</w:t>
      </w:r>
      <w:r w:rsidRPr="005C7DD2">
        <w:rPr>
          <w:bdr w:val="none" w:sz="0" w:space="0" w:color="auto" w:frame="1"/>
          <w:lang w:eastAsia="en-US"/>
        </w:rPr>
        <w:t> MyFilter </w:t>
      </w:r>
      <w:r w:rsidRPr="005C7DD2">
        <w:rPr>
          <w:bCs/>
          <w:color w:val="006699"/>
          <w:bdr w:val="none" w:sz="0" w:space="0" w:color="auto" w:frame="1"/>
          <w:lang w:eastAsia="en-US"/>
        </w:rPr>
        <w:t>implements</w:t>
      </w:r>
      <w:r w:rsidRPr="005C7DD2">
        <w:rPr>
          <w:bdr w:val="none" w:sz="0" w:space="0" w:color="auto" w:frame="1"/>
          <w:lang w:eastAsia="en-US"/>
        </w:rPr>
        <w:t> Filter{  </w:t>
      </w:r>
    </w:p>
    <w:p w:rsidR="005C7DD2" w:rsidRPr="005C7DD2" w:rsidRDefault="005C7DD2" w:rsidP="005C7DD2">
      <w:pPr>
        <w:pStyle w:val="Output"/>
        <w:rPr>
          <w:lang w:eastAsia="en-US"/>
        </w:rPr>
      </w:pPr>
      <w:r w:rsidRPr="005C7DD2">
        <w:rPr>
          <w:bdr w:val="none" w:sz="0" w:space="0" w:color="auto" w:frame="1"/>
          <w:lang w:eastAsia="en-US"/>
        </w:rPr>
        <w:t>  </w:t>
      </w:r>
    </w:p>
    <w:p w:rsidR="005C7DD2" w:rsidRPr="005C7DD2" w:rsidRDefault="005C7DD2" w:rsidP="005C7DD2">
      <w:pPr>
        <w:pStyle w:val="Output"/>
        <w:rPr>
          <w:lang w:eastAsia="en-US"/>
        </w:rPr>
      </w:pPr>
      <w:r w:rsidRPr="005C7DD2">
        <w:rPr>
          <w:bCs/>
          <w:color w:val="006699"/>
          <w:bdr w:val="none" w:sz="0" w:space="0" w:color="auto" w:frame="1"/>
          <w:lang w:eastAsia="en-US"/>
        </w:rPr>
        <w:t>public</w:t>
      </w:r>
      <w:r w:rsidRPr="005C7DD2">
        <w:rPr>
          <w:bdr w:val="none" w:sz="0" w:space="0" w:color="auto" w:frame="1"/>
          <w:lang w:eastAsia="en-US"/>
        </w:rPr>
        <w:t> </w:t>
      </w:r>
      <w:r w:rsidRPr="005C7DD2">
        <w:rPr>
          <w:bCs/>
          <w:color w:val="006699"/>
          <w:bdr w:val="none" w:sz="0" w:space="0" w:color="auto" w:frame="1"/>
          <w:lang w:eastAsia="en-US"/>
        </w:rPr>
        <w:t>void</w:t>
      </w:r>
      <w:r w:rsidRPr="005C7DD2">
        <w:rPr>
          <w:bdr w:val="none" w:sz="0" w:space="0" w:color="auto" w:frame="1"/>
          <w:lang w:eastAsia="en-US"/>
        </w:rPr>
        <w:t> init(FilterConfig arg0) </w:t>
      </w:r>
      <w:r w:rsidRPr="005C7DD2">
        <w:rPr>
          <w:bCs/>
          <w:color w:val="006699"/>
          <w:bdr w:val="none" w:sz="0" w:space="0" w:color="auto" w:frame="1"/>
          <w:lang w:eastAsia="en-US"/>
        </w:rPr>
        <w:t>throws</w:t>
      </w:r>
      <w:r w:rsidRPr="005C7DD2">
        <w:rPr>
          <w:bdr w:val="none" w:sz="0" w:space="0" w:color="auto" w:frame="1"/>
          <w:lang w:eastAsia="en-US"/>
        </w:rPr>
        <w:t> ServletException {}  </w:t>
      </w:r>
    </w:p>
    <w:p w:rsidR="005C7DD2" w:rsidRPr="005C7DD2" w:rsidRDefault="005C7DD2" w:rsidP="005C7DD2">
      <w:pPr>
        <w:pStyle w:val="Output"/>
        <w:rPr>
          <w:lang w:eastAsia="en-US"/>
        </w:rPr>
      </w:pPr>
      <w:r w:rsidRPr="005C7DD2">
        <w:rPr>
          <w:bdr w:val="none" w:sz="0" w:space="0" w:color="auto" w:frame="1"/>
          <w:lang w:eastAsia="en-US"/>
        </w:rPr>
        <w:t>      </w:t>
      </w:r>
    </w:p>
    <w:p w:rsidR="005C7DD2" w:rsidRPr="005C7DD2" w:rsidRDefault="005C7DD2" w:rsidP="005C7DD2">
      <w:pPr>
        <w:pStyle w:val="Output"/>
        <w:rPr>
          <w:lang w:eastAsia="en-US"/>
        </w:rPr>
      </w:pPr>
      <w:r w:rsidRPr="005C7DD2">
        <w:rPr>
          <w:bCs/>
          <w:color w:val="006699"/>
          <w:bdr w:val="none" w:sz="0" w:space="0" w:color="auto" w:frame="1"/>
          <w:lang w:eastAsia="en-US"/>
        </w:rPr>
        <w:t>public</w:t>
      </w:r>
      <w:r w:rsidRPr="005C7DD2">
        <w:rPr>
          <w:bdr w:val="none" w:sz="0" w:space="0" w:color="auto" w:frame="1"/>
          <w:lang w:eastAsia="en-US"/>
        </w:rPr>
        <w:t> </w:t>
      </w:r>
      <w:r w:rsidRPr="005C7DD2">
        <w:rPr>
          <w:bCs/>
          <w:color w:val="006699"/>
          <w:bdr w:val="none" w:sz="0" w:space="0" w:color="auto" w:frame="1"/>
          <w:lang w:eastAsia="en-US"/>
        </w:rPr>
        <w:t>void</w:t>
      </w:r>
      <w:r w:rsidRPr="005C7DD2">
        <w:rPr>
          <w:bdr w:val="none" w:sz="0" w:space="0" w:color="auto" w:frame="1"/>
          <w:lang w:eastAsia="en-US"/>
        </w:rPr>
        <w:t> doFilter(ServletRequest req, ServletResponse resp, FilterChain chain) </w:t>
      </w:r>
      <w:r w:rsidRPr="005C7DD2">
        <w:rPr>
          <w:bCs/>
          <w:color w:val="006699"/>
          <w:bdr w:val="none" w:sz="0" w:space="0" w:color="auto" w:frame="1"/>
          <w:lang w:eastAsia="en-US"/>
        </w:rPr>
        <w:t>throws</w:t>
      </w:r>
      <w:r w:rsidRPr="005C7DD2">
        <w:rPr>
          <w:bdr w:val="none" w:sz="0" w:space="0" w:color="auto" w:frame="1"/>
          <w:lang w:eastAsia="en-US"/>
        </w:rPr>
        <w:t> IOException, ServletException {  </w:t>
      </w:r>
    </w:p>
    <w:p w:rsidR="005C7DD2" w:rsidRPr="005C7DD2" w:rsidRDefault="005C7DD2" w:rsidP="005C7DD2">
      <w:pPr>
        <w:pStyle w:val="Output"/>
        <w:rPr>
          <w:lang w:eastAsia="en-US"/>
        </w:rPr>
      </w:pPr>
      <w:r w:rsidRPr="005C7DD2">
        <w:rPr>
          <w:bdr w:val="none" w:sz="0" w:space="0" w:color="auto" w:frame="1"/>
          <w:lang w:eastAsia="en-US"/>
        </w:rPr>
        <w:t>          </w:t>
      </w:r>
    </w:p>
    <w:p w:rsidR="005C7DD2" w:rsidRPr="005C7DD2" w:rsidRDefault="005C7DD2" w:rsidP="005C7DD2">
      <w:pPr>
        <w:pStyle w:val="Output"/>
        <w:rPr>
          <w:lang w:eastAsia="en-US"/>
        </w:rPr>
      </w:pPr>
      <w:r w:rsidRPr="005C7DD2">
        <w:rPr>
          <w:bdr w:val="none" w:sz="0" w:space="0" w:color="auto" w:frame="1"/>
          <w:lang w:eastAsia="en-US"/>
        </w:rPr>
        <w:t>    PrintWriter out=resp.getWriter();  </w:t>
      </w:r>
    </w:p>
    <w:p w:rsidR="005C7DD2" w:rsidRPr="005C7DD2" w:rsidRDefault="005C7DD2" w:rsidP="005C7DD2">
      <w:pPr>
        <w:pStyle w:val="Output"/>
        <w:rPr>
          <w:lang w:eastAsia="en-US"/>
        </w:rPr>
      </w:pPr>
      <w:r w:rsidRPr="005C7DD2">
        <w:rPr>
          <w:bdr w:val="none" w:sz="0" w:space="0" w:color="auto" w:frame="1"/>
          <w:lang w:eastAsia="en-US"/>
        </w:rPr>
        <w:t>    out.print(</w:t>
      </w:r>
      <w:r w:rsidRPr="005C7DD2">
        <w:rPr>
          <w:color w:val="0000FF"/>
          <w:bdr w:val="none" w:sz="0" w:space="0" w:color="auto" w:frame="1"/>
          <w:lang w:eastAsia="en-US"/>
        </w:rPr>
        <w:t>"filter is invoked before"</w:t>
      </w:r>
      <w:r w:rsidRPr="005C7DD2">
        <w:rPr>
          <w:bdr w:val="none" w:sz="0" w:space="0" w:color="auto" w:frame="1"/>
          <w:lang w:eastAsia="en-US"/>
        </w:rPr>
        <w:t>);  </w:t>
      </w:r>
    </w:p>
    <w:p w:rsidR="005C7DD2" w:rsidRPr="005C7DD2" w:rsidRDefault="005C7DD2" w:rsidP="005C7DD2">
      <w:pPr>
        <w:pStyle w:val="Output"/>
        <w:rPr>
          <w:lang w:eastAsia="en-US"/>
        </w:rPr>
      </w:pPr>
      <w:r w:rsidRPr="005C7DD2">
        <w:rPr>
          <w:bdr w:val="none" w:sz="0" w:space="0" w:color="auto" w:frame="1"/>
          <w:lang w:eastAsia="en-US"/>
        </w:rPr>
        <w:t>          </w:t>
      </w:r>
    </w:p>
    <w:p w:rsidR="005C7DD2" w:rsidRPr="005C7DD2" w:rsidRDefault="005C7DD2" w:rsidP="005C7DD2">
      <w:pPr>
        <w:pStyle w:val="Output"/>
        <w:rPr>
          <w:lang w:eastAsia="en-US"/>
        </w:rPr>
      </w:pPr>
      <w:r w:rsidRPr="005C7DD2">
        <w:rPr>
          <w:bdr w:val="none" w:sz="0" w:space="0" w:color="auto" w:frame="1"/>
          <w:lang w:eastAsia="en-US"/>
        </w:rPr>
        <w:t>    chain.doFilter(req, resp);</w:t>
      </w:r>
      <w:r w:rsidRPr="005C7DD2">
        <w:rPr>
          <w:color w:val="008200"/>
          <w:bdr w:val="none" w:sz="0" w:space="0" w:color="auto" w:frame="1"/>
          <w:lang w:eastAsia="en-US"/>
        </w:rPr>
        <w:t>//sends request to next resource</w:t>
      </w:r>
      <w:r w:rsidRPr="005C7DD2">
        <w:rPr>
          <w:bdr w:val="none" w:sz="0" w:space="0" w:color="auto" w:frame="1"/>
          <w:lang w:eastAsia="en-US"/>
        </w:rPr>
        <w:t>  </w:t>
      </w:r>
    </w:p>
    <w:p w:rsidR="005C7DD2" w:rsidRPr="005C7DD2" w:rsidRDefault="005C7DD2" w:rsidP="005C7DD2">
      <w:pPr>
        <w:pStyle w:val="Output"/>
        <w:rPr>
          <w:lang w:eastAsia="en-US"/>
        </w:rPr>
      </w:pPr>
      <w:r w:rsidRPr="005C7DD2">
        <w:rPr>
          <w:bdr w:val="none" w:sz="0" w:space="0" w:color="auto" w:frame="1"/>
          <w:lang w:eastAsia="en-US"/>
        </w:rPr>
        <w:t>          </w:t>
      </w:r>
    </w:p>
    <w:p w:rsidR="005C7DD2" w:rsidRPr="005C7DD2" w:rsidRDefault="005C7DD2" w:rsidP="005C7DD2">
      <w:pPr>
        <w:pStyle w:val="Output"/>
        <w:rPr>
          <w:lang w:eastAsia="en-US"/>
        </w:rPr>
      </w:pPr>
      <w:r w:rsidRPr="005C7DD2">
        <w:rPr>
          <w:bdr w:val="none" w:sz="0" w:space="0" w:color="auto" w:frame="1"/>
          <w:lang w:eastAsia="en-US"/>
        </w:rPr>
        <w:t>    out.print(</w:t>
      </w:r>
      <w:r w:rsidRPr="005C7DD2">
        <w:rPr>
          <w:color w:val="0000FF"/>
          <w:bdr w:val="none" w:sz="0" w:space="0" w:color="auto" w:frame="1"/>
          <w:lang w:eastAsia="en-US"/>
        </w:rPr>
        <w:t>"filter is invoked after"</w:t>
      </w:r>
      <w:r w:rsidRPr="005C7DD2">
        <w:rPr>
          <w:bdr w:val="none" w:sz="0" w:space="0" w:color="auto" w:frame="1"/>
          <w:lang w:eastAsia="en-US"/>
        </w:rPr>
        <w:t>);  </w:t>
      </w:r>
    </w:p>
    <w:p w:rsidR="005C7DD2" w:rsidRPr="005C7DD2" w:rsidRDefault="005C7DD2" w:rsidP="005C7DD2">
      <w:pPr>
        <w:pStyle w:val="Output"/>
        <w:rPr>
          <w:lang w:eastAsia="en-US"/>
        </w:rPr>
      </w:pPr>
      <w:r w:rsidRPr="005C7DD2">
        <w:rPr>
          <w:bdr w:val="none" w:sz="0" w:space="0" w:color="auto" w:frame="1"/>
          <w:lang w:eastAsia="en-US"/>
        </w:rPr>
        <w:t>    }  </w:t>
      </w:r>
    </w:p>
    <w:p w:rsidR="005C7DD2" w:rsidRPr="005C7DD2" w:rsidRDefault="005C7DD2" w:rsidP="005C7DD2">
      <w:pPr>
        <w:pStyle w:val="Output"/>
        <w:rPr>
          <w:lang w:eastAsia="en-US"/>
        </w:rPr>
      </w:pPr>
      <w:r w:rsidRPr="005C7DD2">
        <w:rPr>
          <w:bdr w:val="none" w:sz="0" w:space="0" w:color="auto" w:frame="1"/>
          <w:lang w:eastAsia="en-US"/>
        </w:rPr>
        <w:t>    </w:t>
      </w:r>
      <w:r w:rsidRPr="005C7DD2">
        <w:rPr>
          <w:bCs/>
          <w:color w:val="006699"/>
          <w:bdr w:val="none" w:sz="0" w:space="0" w:color="auto" w:frame="1"/>
          <w:lang w:eastAsia="en-US"/>
        </w:rPr>
        <w:t>public</w:t>
      </w:r>
      <w:r w:rsidRPr="005C7DD2">
        <w:rPr>
          <w:bdr w:val="none" w:sz="0" w:space="0" w:color="auto" w:frame="1"/>
          <w:lang w:eastAsia="en-US"/>
        </w:rPr>
        <w:t> </w:t>
      </w:r>
      <w:r w:rsidRPr="005C7DD2">
        <w:rPr>
          <w:bCs/>
          <w:color w:val="006699"/>
          <w:bdr w:val="none" w:sz="0" w:space="0" w:color="auto" w:frame="1"/>
          <w:lang w:eastAsia="en-US"/>
        </w:rPr>
        <w:t>void</w:t>
      </w:r>
      <w:r w:rsidRPr="005C7DD2">
        <w:rPr>
          <w:bdr w:val="none" w:sz="0" w:space="0" w:color="auto" w:frame="1"/>
          <w:lang w:eastAsia="en-US"/>
        </w:rPr>
        <w:t> destroy() {}  </w:t>
      </w:r>
    </w:p>
    <w:p w:rsidR="005C7DD2" w:rsidRPr="005C7DD2" w:rsidRDefault="005C7DD2" w:rsidP="005C7DD2">
      <w:pPr>
        <w:pStyle w:val="Output"/>
        <w:rPr>
          <w:lang w:eastAsia="en-US"/>
        </w:rPr>
      </w:pPr>
      <w:r w:rsidRPr="005C7DD2">
        <w:rPr>
          <w:bdr w:val="none" w:sz="0" w:space="0" w:color="auto" w:frame="1"/>
          <w:lang w:eastAsia="en-US"/>
        </w:rPr>
        <w:t>}  </w:t>
      </w:r>
    </w:p>
    <w:p w:rsidR="004B2AFA" w:rsidRDefault="004B2AFA" w:rsidP="00FA0614">
      <w:pPr>
        <w:spacing w:after="0"/>
      </w:pPr>
    </w:p>
    <w:p w:rsidR="00FA0614" w:rsidRPr="00FA0614" w:rsidRDefault="00FA0614" w:rsidP="00FA0614">
      <w:pPr>
        <w:pStyle w:val="Output"/>
        <w:rPr>
          <w:lang w:eastAsia="en-US"/>
        </w:rPr>
      </w:pPr>
      <w:r w:rsidRPr="00FA0614">
        <w:rPr>
          <w:bCs/>
          <w:color w:val="006699"/>
          <w:bdr w:val="none" w:sz="0" w:space="0" w:color="auto" w:frame="1"/>
          <w:lang w:eastAsia="en-US"/>
        </w:rPr>
        <w:t>public</w:t>
      </w:r>
      <w:r w:rsidRPr="00FA0614">
        <w:rPr>
          <w:bdr w:val="none" w:sz="0" w:space="0" w:color="auto" w:frame="1"/>
          <w:lang w:eastAsia="en-US"/>
        </w:rPr>
        <w:t> </w:t>
      </w:r>
      <w:r w:rsidRPr="00FA0614">
        <w:rPr>
          <w:bCs/>
          <w:color w:val="006699"/>
          <w:bdr w:val="none" w:sz="0" w:space="0" w:color="auto" w:frame="1"/>
          <w:lang w:eastAsia="en-US"/>
        </w:rPr>
        <w:t>class</w:t>
      </w:r>
      <w:r w:rsidRPr="00FA0614">
        <w:rPr>
          <w:bdr w:val="none" w:sz="0" w:space="0" w:color="auto" w:frame="1"/>
          <w:lang w:eastAsia="en-US"/>
        </w:rPr>
        <w:t> HelloServlet </w:t>
      </w:r>
      <w:r w:rsidRPr="00FA0614">
        <w:rPr>
          <w:bCs/>
          <w:color w:val="006699"/>
          <w:bdr w:val="none" w:sz="0" w:space="0" w:color="auto" w:frame="1"/>
          <w:lang w:eastAsia="en-US"/>
        </w:rPr>
        <w:t>extends</w:t>
      </w:r>
      <w:r w:rsidRPr="00FA0614">
        <w:rPr>
          <w:bdr w:val="none" w:sz="0" w:space="0" w:color="auto" w:frame="1"/>
          <w:lang w:eastAsia="en-US"/>
        </w:rPr>
        <w:t> HttpServlet {  </w:t>
      </w:r>
    </w:p>
    <w:p w:rsidR="00FA0614" w:rsidRPr="00FA0614" w:rsidRDefault="00FA0614" w:rsidP="00FA0614">
      <w:pPr>
        <w:pStyle w:val="Output"/>
        <w:rPr>
          <w:lang w:eastAsia="en-US"/>
        </w:rPr>
      </w:pPr>
      <w:r w:rsidRPr="00FA0614">
        <w:rPr>
          <w:bdr w:val="none" w:sz="0" w:space="0" w:color="auto" w:frame="1"/>
          <w:lang w:eastAsia="en-US"/>
        </w:rPr>
        <w:t>    </w:t>
      </w:r>
      <w:r w:rsidRPr="00FA0614">
        <w:rPr>
          <w:bCs/>
          <w:color w:val="006699"/>
          <w:bdr w:val="none" w:sz="0" w:space="0" w:color="auto" w:frame="1"/>
          <w:lang w:eastAsia="en-US"/>
        </w:rPr>
        <w:t>public</w:t>
      </w:r>
      <w:r w:rsidRPr="00FA0614">
        <w:rPr>
          <w:bdr w:val="none" w:sz="0" w:space="0" w:color="auto" w:frame="1"/>
          <w:lang w:eastAsia="en-US"/>
        </w:rPr>
        <w:t> </w:t>
      </w:r>
      <w:r w:rsidRPr="00FA0614">
        <w:rPr>
          <w:bCs/>
          <w:color w:val="006699"/>
          <w:bdr w:val="none" w:sz="0" w:space="0" w:color="auto" w:frame="1"/>
          <w:lang w:eastAsia="en-US"/>
        </w:rPr>
        <w:t>void</w:t>
      </w:r>
      <w:r w:rsidRPr="00FA0614">
        <w:rPr>
          <w:bdr w:val="none" w:sz="0" w:space="0" w:color="auto" w:frame="1"/>
          <w:lang w:eastAsia="en-US"/>
        </w:rPr>
        <w:t> doGet(HttpServletRequest request, HttpServletResponse response)  </w:t>
      </w:r>
    </w:p>
    <w:p w:rsidR="00FA0614" w:rsidRPr="00FA0614" w:rsidRDefault="00FA0614" w:rsidP="00FA0614">
      <w:pPr>
        <w:pStyle w:val="Output"/>
        <w:rPr>
          <w:lang w:eastAsia="en-US"/>
        </w:rPr>
      </w:pPr>
      <w:r w:rsidRPr="00FA0614">
        <w:rPr>
          <w:bdr w:val="none" w:sz="0" w:space="0" w:color="auto" w:frame="1"/>
          <w:lang w:eastAsia="en-US"/>
        </w:rPr>
        <w:t>            </w:t>
      </w:r>
      <w:r w:rsidRPr="00FA0614">
        <w:rPr>
          <w:bCs/>
          <w:color w:val="006699"/>
          <w:bdr w:val="none" w:sz="0" w:space="0" w:color="auto" w:frame="1"/>
          <w:lang w:eastAsia="en-US"/>
        </w:rPr>
        <w:t>throws</w:t>
      </w:r>
      <w:r w:rsidRPr="00FA0614">
        <w:rPr>
          <w:bdr w:val="none" w:sz="0" w:space="0" w:color="auto" w:frame="1"/>
          <w:lang w:eastAsia="en-US"/>
        </w:rPr>
        <w:t> ServletException, IOException {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        response.setContentType(</w:t>
      </w:r>
      <w:r w:rsidRPr="00FA0614">
        <w:rPr>
          <w:color w:val="0000FF"/>
          <w:bdr w:val="none" w:sz="0" w:space="0" w:color="auto" w:frame="1"/>
          <w:lang w:eastAsia="en-US"/>
        </w:rPr>
        <w:t>"text/html"</w:t>
      </w: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        PrintWriter out = response.getWriter();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        out.print(</w:t>
      </w:r>
      <w:r w:rsidRPr="00FA0614">
        <w:rPr>
          <w:color w:val="0000FF"/>
          <w:bdr w:val="none" w:sz="0" w:space="0" w:color="auto" w:frame="1"/>
          <w:lang w:eastAsia="en-US"/>
        </w:rPr>
        <w:t>"&lt;br&gt;welcome to servlet&lt;br&gt;"</w:t>
      </w: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    }    </w:t>
      </w:r>
    </w:p>
    <w:p w:rsidR="00FA0614" w:rsidRPr="00FA0614" w:rsidRDefault="00FA0614" w:rsidP="00FA0614">
      <w:pPr>
        <w:pStyle w:val="Output"/>
        <w:rPr>
          <w:lang w:eastAsia="en-US"/>
        </w:rPr>
      </w:pPr>
      <w:r w:rsidRPr="00FA0614">
        <w:rPr>
          <w:bdr w:val="none" w:sz="0" w:space="0" w:color="auto" w:frame="1"/>
          <w:lang w:eastAsia="en-US"/>
        </w:rPr>
        <w:t>}  </w:t>
      </w:r>
    </w:p>
    <w:p w:rsidR="004B2AFA" w:rsidRDefault="004B2AFA" w:rsidP="00FA0614">
      <w:pPr>
        <w:spacing w:after="0"/>
      </w:pPr>
    </w:p>
    <w:p w:rsidR="00FA0614" w:rsidRPr="00FA0614" w:rsidRDefault="00FA0614" w:rsidP="00FA0614">
      <w:pPr>
        <w:pStyle w:val="Output"/>
        <w:rPr>
          <w:lang w:eastAsia="en-US"/>
        </w:rPr>
      </w:pPr>
      <w:r w:rsidRPr="00FA0614">
        <w:rPr>
          <w:bdr w:val="none" w:sz="0" w:space="0" w:color="auto" w:frame="1"/>
          <w:lang w:eastAsia="en-US"/>
        </w:rPr>
        <w:t>&lt;web-app&gt;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&lt;servlet&gt;  </w:t>
      </w:r>
    </w:p>
    <w:p w:rsidR="00FA0614" w:rsidRPr="00FA0614" w:rsidRDefault="00FA0614" w:rsidP="00FA0614">
      <w:pPr>
        <w:pStyle w:val="Output"/>
        <w:rPr>
          <w:lang w:eastAsia="en-US"/>
        </w:rPr>
      </w:pPr>
      <w:r w:rsidRPr="00FA0614">
        <w:rPr>
          <w:bdr w:val="none" w:sz="0" w:space="0" w:color="auto" w:frame="1"/>
          <w:lang w:eastAsia="en-US"/>
        </w:rPr>
        <w:t>&lt;servlet-name&gt;s1&lt;/servlet-name&gt;  </w:t>
      </w:r>
    </w:p>
    <w:p w:rsidR="00FA0614" w:rsidRPr="00FA0614" w:rsidRDefault="00FA0614" w:rsidP="00FA0614">
      <w:pPr>
        <w:pStyle w:val="Output"/>
        <w:rPr>
          <w:lang w:eastAsia="en-US"/>
        </w:rPr>
      </w:pPr>
      <w:r w:rsidRPr="00FA0614">
        <w:rPr>
          <w:bdr w:val="none" w:sz="0" w:space="0" w:color="auto" w:frame="1"/>
          <w:lang w:eastAsia="en-US"/>
        </w:rPr>
        <w:t>&lt;servlet-</w:t>
      </w:r>
      <w:r w:rsidRPr="00FA0614">
        <w:rPr>
          <w:bCs/>
          <w:color w:val="006699"/>
          <w:bdr w:val="none" w:sz="0" w:space="0" w:color="auto" w:frame="1"/>
          <w:lang w:eastAsia="en-US"/>
        </w:rPr>
        <w:t>class</w:t>
      </w:r>
      <w:r w:rsidRPr="00FA0614">
        <w:rPr>
          <w:bdr w:val="none" w:sz="0" w:space="0" w:color="auto" w:frame="1"/>
          <w:lang w:eastAsia="en-US"/>
        </w:rPr>
        <w:t>&gt;HelloServlet&lt;/servlet-</w:t>
      </w:r>
      <w:r w:rsidRPr="00FA0614">
        <w:rPr>
          <w:bCs/>
          <w:color w:val="006699"/>
          <w:bdr w:val="none" w:sz="0" w:space="0" w:color="auto" w:frame="1"/>
          <w:lang w:eastAsia="en-US"/>
        </w:rPr>
        <w:t>class</w:t>
      </w:r>
      <w:r w:rsidRPr="00FA0614">
        <w:rPr>
          <w:bdr w:val="none" w:sz="0" w:space="0" w:color="auto" w:frame="1"/>
          <w:lang w:eastAsia="en-US"/>
        </w:rPr>
        <w:t>&gt;  </w:t>
      </w:r>
    </w:p>
    <w:p w:rsidR="00FA0614" w:rsidRPr="00FA0614" w:rsidRDefault="00FA0614" w:rsidP="00FA0614">
      <w:pPr>
        <w:pStyle w:val="Output"/>
        <w:rPr>
          <w:lang w:eastAsia="en-US"/>
        </w:rPr>
      </w:pPr>
      <w:r w:rsidRPr="00FA0614">
        <w:rPr>
          <w:bdr w:val="none" w:sz="0" w:space="0" w:color="auto" w:frame="1"/>
          <w:lang w:eastAsia="en-US"/>
        </w:rPr>
        <w:t>&lt;/servlet&gt;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&lt;servlet-mapping&gt;  </w:t>
      </w:r>
    </w:p>
    <w:p w:rsidR="00FA0614" w:rsidRPr="00FA0614" w:rsidRDefault="00FA0614" w:rsidP="00FA0614">
      <w:pPr>
        <w:pStyle w:val="Output"/>
        <w:rPr>
          <w:lang w:eastAsia="en-US"/>
        </w:rPr>
      </w:pPr>
      <w:r w:rsidRPr="00FA0614">
        <w:rPr>
          <w:bdr w:val="none" w:sz="0" w:space="0" w:color="auto" w:frame="1"/>
          <w:lang w:eastAsia="en-US"/>
        </w:rPr>
        <w:t>&lt;servlet-name&gt;s1&lt;/servlet-name&gt;  </w:t>
      </w:r>
    </w:p>
    <w:p w:rsidR="00FA0614" w:rsidRPr="00FA0614" w:rsidRDefault="00FA0614" w:rsidP="00FA0614">
      <w:pPr>
        <w:pStyle w:val="Output"/>
        <w:rPr>
          <w:lang w:eastAsia="en-US"/>
        </w:rPr>
      </w:pPr>
      <w:r w:rsidRPr="00FA0614">
        <w:rPr>
          <w:bdr w:val="none" w:sz="0" w:space="0" w:color="auto" w:frame="1"/>
          <w:lang w:eastAsia="en-US"/>
        </w:rPr>
        <w:t>&lt;url-pattern&gt;</w:t>
      </w:r>
      <w:r w:rsidRPr="00FA0614">
        <w:rPr>
          <w:color w:val="FF0000"/>
          <w:sz w:val="20"/>
          <w:bdr w:val="none" w:sz="0" w:space="0" w:color="auto" w:frame="1"/>
          <w:lang w:eastAsia="en-US"/>
        </w:rPr>
        <w:t>/servlet1</w:t>
      </w:r>
      <w:r w:rsidRPr="00FA0614">
        <w:rPr>
          <w:bdr w:val="none" w:sz="0" w:space="0" w:color="auto" w:frame="1"/>
          <w:lang w:eastAsia="en-US"/>
        </w:rPr>
        <w:t>&lt;/url-pattern&gt;  </w:t>
      </w:r>
    </w:p>
    <w:p w:rsidR="00FA0614" w:rsidRPr="00FA0614" w:rsidRDefault="00FA0614" w:rsidP="00FA0614">
      <w:pPr>
        <w:pStyle w:val="Output"/>
        <w:rPr>
          <w:lang w:eastAsia="en-US"/>
        </w:rPr>
      </w:pPr>
      <w:r w:rsidRPr="00FA0614">
        <w:rPr>
          <w:bdr w:val="none" w:sz="0" w:space="0" w:color="auto" w:frame="1"/>
          <w:lang w:eastAsia="en-US"/>
        </w:rPr>
        <w:t>&lt;/servlet-mapping&gt;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&lt;filter&gt;  </w:t>
      </w:r>
    </w:p>
    <w:p w:rsidR="00FA0614" w:rsidRPr="00FA0614" w:rsidRDefault="00FA0614" w:rsidP="00FA0614">
      <w:pPr>
        <w:pStyle w:val="Output"/>
        <w:rPr>
          <w:lang w:eastAsia="en-US"/>
        </w:rPr>
      </w:pPr>
      <w:r w:rsidRPr="00FA0614">
        <w:rPr>
          <w:bdr w:val="none" w:sz="0" w:space="0" w:color="auto" w:frame="1"/>
          <w:lang w:eastAsia="en-US"/>
        </w:rPr>
        <w:t>&lt;filter-name&gt;f1&lt;/filter-name&gt;  </w:t>
      </w:r>
    </w:p>
    <w:p w:rsidR="00FA0614" w:rsidRPr="00FA0614" w:rsidRDefault="00FA0614" w:rsidP="00FA0614">
      <w:pPr>
        <w:pStyle w:val="Output"/>
        <w:rPr>
          <w:lang w:eastAsia="en-US"/>
        </w:rPr>
      </w:pPr>
      <w:r w:rsidRPr="00FA0614">
        <w:rPr>
          <w:bdr w:val="none" w:sz="0" w:space="0" w:color="auto" w:frame="1"/>
          <w:lang w:eastAsia="en-US"/>
        </w:rPr>
        <w:t>&lt;filter-</w:t>
      </w:r>
      <w:r w:rsidRPr="00FA0614">
        <w:rPr>
          <w:bCs/>
          <w:color w:val="006699"/>
          <w:bdr w:val="none" w:sz="0" w:space="0" w:color="auto" w:frame="1"/>
          <w:lang w:eastAsia="en-US"/>
        </w:rPr>
        <w:t>class</w:t>
      </w:r>
      <w:r w:rsidRPr="00FA0614">
        <w:rPr>
          <w:bdr w:val="none" w:sz="0" w:space="0" w:color="auto" w:frame="1"/>
          <w:lang w:eastAsia="en-US"/>
        </w:rPr>
        <w:t>&gt;MyFilter&lt;/filter-</w:t>
      </w:r>
      <w:r w:rsidRPr="00FA0614">
        <w:rPr>
          <w:bCs/>
          <w:color w:val="006699"/>
          <w:bdr w:val="none" w:sz="0" w:space="0" w:color="auto" w:frame="1"/>
          <w:lang w:eastAsia="en-US"/>
        </w:rPr>
        <w:t>class</w:t>
      </w:r>
      <w:r w:rsidRPr="00FA0614">
        <w:rPr>
          <w:bdr w:val="none" w:sz="0" w:space="0" w:color="auto" w:frame="1"/>
          <w:lang w:eastAsia="en-US"/>
        </w:rPr>
        <w:t>&gt;  </w:t>
      </w:r>
    </w:p>
    <w:p w:rsidR="00FA0614" w:rsidRPr="00FA0614" w:rsidRDefault="00FA0614" w:rsidP="00FA0614">
      <w:pPr>
        <w:pStyle w:val="Output"/>
        <w:rPr>
          <w:lang w:eastAsia="en-US"/>
        </w:rPr>
      </w:pPr>
      <w:r w:rsidRPr="00FA0614">
        <w:rPr>
          <w:bdr w:val="none" w:sz="0" w:space="0" w:color="auto" w:frame="1"/>
          <w:lang w:eastAsia="en-US"/>
        </w:rPr>
        <w:t>&lt;/filter&gt;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&lt;filter-mapping&gt;  </w:t>
      </w:r>
    </w:p>
    <w:p w:rsidR="00FA0614" w:rsidRPr="00FA0614" w:rsidRDefault="00FA0614" w:rsidP="00FA0614">
      <w:pPr>
        <w:pStyle w:val="Output"/>
        <w:rPr>
          <w:lang w:eastAsia="en-US"/>
        </w:rPr>
      </w:pPr>
      <w:r w:rsidRPr="00FA0614">
        <w:rPr>
          <w:bdr w:val="none" w:sz="0" w:space="0" w:color="auto" w:frame="1"/>
          <w:lang w:eastAsia="en-US"/>
        </w:rPr>
        <w:t>&lt;filter-name&gt;f1&lt;/filter-name&gt;  </w:t>
      </w:r>
    </w:p>
    <w:p w:rsidR="00FA0614" w:rsidRPr="00FA0614" w:rsidRDefault="00FA0614" w:rsidP="00FA0614">
      <w:pPr>
        <w:pStyle w:val="Output"/>
        <w:rPr>
          <w:lang w:eastAsia="en-US"/>
        </w:rPr>
      </w:pPr>
      <w:r w:rsidRPr="00FA0614">
        <w:rPr>
          <w:bdr w:val="none" w:sz="0" w:space="0" w:color="auto" w:frame="1"/>
          <w:lang w:eastAsia="en-US"/>
        </w:rPr>
        <w:t>&lt;url-pattern&gt;/</w:t>
      </w:r>
      <w:r w:rsidRPr="00FA0614">
        <w:rPr>
          <w:color w:val="FF0000"/>
          <w:sz w:val="18"/>
          <w:bdr w:val="none" w:sz="0" w:space="0" w:color="auto" w:frame="1"/>
          <w:lang w:eastAsia="en-US"/>
        </w:rPr>
        <w:t>servlet1</w:t>
      </w:r>
      <w:r w:rsidRPr="00FA0614">
        <w:rPr>
          <w:bdr w:val="none" w:sz="0" w:space="0" w:color="auto" w:frame="1"/>
          <w:lang w:eastAsia="en-US"/>
        </w:rPr>
        <w:t>&lt;/url-pattern&gt;  </w:t>
      </w:r>
    </w:p>
    <w:p w:rsidR="00FA0614" w:rsidRPr="00FA0614" w:rsidRDefault="00FA0614" w:rsidP="00FA0614">
      <w:pPr>
        <w:pStyle w:val="Output"/>
        <w:rPr>
          <w:lang w:eastAsia="en-US"/>
        </w:rPr>
      </w:pPr>
      <w:r w:rsidRPr="00FA0614">
        <w:rPr>
          <w:bdr w:val="none" w:sz="0" w:space="0" w:color="auto" w:frame="1"/>
          <w:lang w:eastAsia="en-US"/>
        </w:rPr>
        <w:t>&lt;/filter-mapping&gt;  </w:t>
      </w:r>
    </w:p>
    <w:p w:rsidR="00FA0614" w:rsidRPr="00FA0614" w:rsidRDefault="00FA0614" w:rsidP="00FA0614">
      <w:pPr>
        <w:pStyle w:val="Output"/>
        <w:rPr>
          <w:lang w:eastAsia="en-US"/>
        </w:rPr>
      </w:pPr>
      <w:r w:rsidRPr="00FA0614">
        <w:rPr>
          <w:bdr w:val="none" w:sz="0" w:space="0" w:color="auto" w:frame="1"/>
          <w:lang w:eastAsia="en-US"/>
        </w:rPr>
        <w:t>    </w:t>
      </w:r>
    </w:p>
    <w:p w:rsidR="00FA0614" w:rsidRPr="00FA0614" w:rsidRDefault="00FA0614" w:rsidP="00FA0614">
      <w:pPr>
        <w:pStyle w:val="Output"/>
        <w:rPr>
          <w:lang w:eastAsia="en-US"/>
        </w:rPr>
      </w:pPr>
      <w:r w:rsidRPr="00FA0614">
        <w:rPr>
          <w:bdr w:val="none" w:sz="0" w:space="0" w:color="auto" w:frame="1"/>
          <w:lang w:eastAsia="en-US"/>
        </w:rPr>
        <w:t>&lt;/web-app&gt;  </w:t>
      </w:r>
    </w:p>
    <w:p w:rsidR="004B2AFA" w:rsidRDefault="004B2AFA" w:rsidP="003013B4"/>
    <w:p w:rsidR="004B2AFA" w:rsidRDefault="0080417A" w:rsidP="0080417A">
      <w:pPr>
        <w:pStyle w:val="Qsns"/>
      </w:pPr>
      <w:r w:rsidRPr="0080417A">
        <w:t>FilterConfig</w:t>
      </w:r>
    </w:p>
    <w:p w:rsidR="004B2AFA" w:rsidRDefault="00021DC7" w:rsidP="003013B4">
      <w:r w:rsidRPr="00021DC7">
        <w:t>An object of FilterConfig is created by the web container. This object can be used to get the configuration information from the web.xml file.</w:t>
      </w:r>
    </w:p>
    <w:p w:rsidR="00021DC7" w:rsidRPr="00021DC7" w:rsidRDefault="00021DC7" w:rsidP="001A4AEB">
      <w:pPr>
        <w:numPr>
          <w:ilvl w:val="0"/>
          <w:numId w:val="89"/>
        </w:numPr>
        <w:shd w:val="clear" w:color="auto" w:fill="FFFFFF"/>
        <w:spacing w:before="60" w:after="100" w:afterAutospacing="1" w:line="345" w:lineRule="atLeast"/>
        <w:jc w:val="both"/>
        <w:rPr>
          <w:rFonts w:eastAsia="Times New Roman" w:cs="Times New Roman"/>
          <w:color w:val="000000"/>
          <w:lang w:eastAsia="en-US"/>
        </w:rPr>
      </w:pPr>
      <w:r w:rsidRPr="00021DC7">
        <w:rPr>
          <w:rFonts w:eastAsia="Times New Roman" w:cs="Times New Roman"/>
          <w:b/>
          <w:bCs/>
          <w:color w:val="000000"/>
          <w:lang w:eastAsia="en-US"/>
        </w:rPr>
        <w:lastRenderedPageBreak/>
        <w:t>public void init(FilterConfig config):</w:t>
      </w:r>
      <w:r w:rsidRPr="00021DC7">
        <w:rPr>
          <w:rFonts w:eastAsia="Times New Roman" w:cs="Times New Roman"/>
          <w:color w:val="000000"/>
          <w:lang w:eastAsia="en-US"/>
        </w:rPr>
        <w:t> init() method is invoked only once it is used to initialize the filter.</w:t>
      </w:r>
    </w:p>
    <w:p w:rsidR="00021DC7" w:rsidRPr="00021DC7" w:rsidRDefault="00021DC7" w:rsidP="001A4AEB">
      <w:pPr>
        <w:numPr>
          <w:ilvl w:val="0"/>
          <w:numId w:val="89"/>
        </w:numPr>
        <w:shd w:val="clear" w:color="auto" w:fill="FFFFFF"/>
        <w:spacing w:before="60" w:after="100" w:afterAutospacing="1" w:line="345" w:lineRule="atLeast"/>
        <w:jc w:val="both"/>
        <w:rPr>
          <w:rFonts w:eastAsia="Times New Roman" w:cs="Times New Roman"/>
          <w:color w:val="000000"/>
          <w:lang w:eastAsia="en-US"/>
        </w:rPr>
      </w:pPr>
      <w:r w:rsidRPr="00021DC7">
        <w:rPr>
          <w:rFonts w:eastAsia="Times New Roman" w:cs="Times New Roman"/>
          <w:b/>
          <w:bCs/>
          <w:color w:val="000000"/>
          <w:lang w:eastAsia="en-US"/>
        </w:rPr>
        <w:t>public String getInitParameter(String parameterName):</w:t>
      </w:r>
      <w:r w:rsidRPr="00021DC7">
        <w:rPr>
          <w:rFonts w:eastAsia="Times New Roman" w:cs="Times New Roman"/>
          <w:color w:val="000000"/>
          <w:lang w:eastAsia="en-US"/>
        </w:rPr>
        <w:t> Returns the parameter value for the specified parameter name.</w:t>
      </w:r>
    </w:p>
    <w:p w:rsidR="00021DC7" w:rsidRPr="00021DC7" w:rsidRDefault="00021DC7" w:rsidP="001A4AEB">
      <w:pPr>
        <w:numPr>
          <w:ilvl w:val="0"/>
          <w:numId w:val="89"/>
        </w:numPr>
        <w:shd w:val="clear" w:color="auto" w:fill="FFFFFF"/>
        <w:spacing w:before="60" w:after="100" w:afterAutospacing="1" w:line="345" w:lineRule="atLeast"/>
        <w:jc w:val="both"/>
        <w:rPr>
          <w:rFonts w:eastAsia="Times New Roman" w:cs="Times New Roman"/>
          <w:color w:val="000000"/>
          <w:lang w:eastAsia="en-US"/>
        </w:rPr>
      </w:pPr>
      <w:r w:rsidRPr="00021DC7">
        <w:rPr>
          <w:rFonts w:eastAsia="Times New Roman" w:cs="Times New Roman"/>
          <w:b/>
          <w:bCs/>
          <w:color w:val="000000"/>
          <w:lang w:eastAsia="en-US"/>
        </w:rPr>
        <w:t>public java.util.Enumeration getInitParameterNames():</w:t>
      </w:r>
      <w:r w:rsidRPr="00021DC7">
        <w:rPr>
          <w:rFonts w:eastAsia="Times New Roman" w:cs="Times New Roman"/>
          <w:color w:val="000000"/>
          <w:lang w:eastAsia="en-US"/>
        </w:rPr>
        <w:t> Returns an enumeration containing all the parameter names.</w:t>
      </w:r>
    </w:p>
    <w:p w:rsidR="00021DC7" w:rsidRPr="00021DC7" w:rsidRDefault="00021DC7" w:rsidP="001A4AEB">
      <w:pPr>
        <w:numPr>
          <w:ilvl w:val="0"/>
          <w:numId w:val="89"/>
        </w:numPr>
        <w:shd w:val="clear" w:color="auto" w:fill="FFFFFF"/>
        <w:spacing w:before="60" w:after="100" w:afterAutospacing="1" w:line="345" w:lineRule="atLeast"/>
        <w:jc w:val="both"/>
        <w:rPr>
          <w:rFonts w:eastAsia="Times New Roman" w:cs="Times New Roman"/>
          <w:color w:val="000000"/>
          <w:lang w:eastAsia="en-US"/>
        </w:rPr>
      </w:pPr>
      <w:r w:rsidRPr="00021DC7">
        <w:rPr>
          <w:rFonts w:eastAsia="Times New Roman" w:cs="Times New Roman"/>
          <w:b/>
          <w:bCs/>
          <w:color w:val="000000"/>
          <w:lang w:eastAsia="en-US"/>
        </w:rPr>
        <w:t>public ServletContext getServletContext():</w:t>
      </w:r>
      <w:r w:rsidRPr="00021DC7">
        <w:rPr>
          <w:rFonts w:eastAsia="Times New Roman" w:cs="Times New Roman"/>
          <w:color w:val="000000"/>
          <w:lang w:eastAsia="en-US"/>
        </w:rPr>
        <w:t> Returns the ServletContext object</w:t>
      </w:r>
    </w:p>
    <w:p w:rsidR="005C13C3" w:rsidRPr="005C13C3" w:rsidRDefault="005C13C3" w:rsidP="005C13C3">
      <w:pPr>
        <w:pStyle w:val="Output"/>
        <w:rPr>
          <w:lang w:eastAsia="en-US"/>
        </w:rPr>
      </w:pPr>
      <w:r w:rsidRPr="005C13C3">
        <w:rPr>
          <w:bdr w:val="none" w:sz="0" w:space="0" w:color="auto" w:frame="1"/>
          <w:lang w:eastAsia="en-US"/>
        </w:rPr>
        <w:t>&lt;filter&gt;  </w:t>
      </w:r>
    </w:p>
    <w:p w:rsidR="005C13C3" w:rsidRPr="005C13C3" w:rsidRDefault="005C13C3" w:rsidP="005C13C3">
      <w:pPr>
        <w:pStyle w:val="Output"/>
        <w:rPr>
          <w:lang w:eastAsia="en-US"/>
        </w:rPr>
      </w:pPr>
      <w:r w:rsidRPr="005C13C3">
        <w:rPr>
          <w:bdr w:val="none" w:sz="0" w:space="0" w:color="auto" w:frame="1"/>
          <w:lang w:eastAsia="en-US"/>
        </w:rPr>
        <w:t>  &lt;filter-name&gt;f1&lt;/filter-name&gt;  </w:t>
      </w:r>
    </w:p>
    <w:p w:rsidR="005C13C3" w:rsidRPr="005C13C3" w:rsidRDefault="005C13C3" w:rsidP="005C13C3">
      <w:pPr>
        <w:pStyle w:val="Output"/>
        <w:rPr>
          <w:lang w:eastAsia="en-US"/>
        </w:rPr>
      </w:pPr>
      <w:r w:rsidRPr="005C13C3">
        <w:rPr>
          <w:bdr w:val="none" w:sz="0" w:space="0" w:color="auto" w:frame="1"/>
          <w:lang w:eastAsia="en-US"/>
        </w:rPr>
        <w:t>  &lt;filter-</w:t>
      </w:r>
      <w:r w:rsidRPr="005C13C3">
        <w:rPr>
          <w:bCs/>
          <w:color w:val="006699"/>
          <w:bdr w:val="none" w:sz="0" w:space="0" w:color="auto" w:frame="1"/>
          <w:lang w:eastAsia="en-US"/>
        </w:rPr>
        <w:t>class</w:t>
      </w:r>
      <w:r w:rsidRPr="005C13C3">
        <w:rPr>
          <w:bdr w:val="none" w:sz="0" w:space="0" w:color="auto" w:frame="1"/>
          <w:lang w:eastAsia="en-US"/>
        </w:rPr>
        <w:t>&gt;MyFilter&lt;/filter-</w:t>
      </w:r>
      <w:r w:rsidRPr="005C13C3">
        <w:rPr>
          <w:bCs/>
          <w:color w:val="006699"/>
          <w:bdr w:val="none" w:sz="0" w:space="0" w:color="auto" w:frame="1"/>
          <w:lang w:eastAsia="en-US"/>
        </w:rPr>
        <w:t>class</w:t>
      </w:r>
      <w:r w:rsidRPr="005C13C3">
        <w:rPr>
          <w:bdr w:val="none" w:sz="0" w:space="0" w:color="auto" w:frame="1"/>
          <w:lang w:eastAsia="en-US"/>
        </w:rPr>
        <w:t>&gt;  </w:t>
      </w:r>
    </w:p>
    <w:p w:rsidR="005C13C3" w:rsidRPr="005C13C3" w:rsidRDefault="005C13C3" w:rsidP="005C13C3">
      <w:pPr>
        <w:pStyle w:val="Output"/>
        <w:rPr>
          <w:lang w:eastAsia="en-US"/>
        </w:rPr>
      </w:pPr>
      <w:r w:rsidRPr="005C13C3">
        <w:rPr>
          <w:bdr w:val="none" w:sz="0" w:space="0" w:color="auto" w:frame="1"/>
          <w:lang w:eastAsia="en-US"/>
        </w:rPr>
        <w:t>  </w:t>
      </w:r>
      <w:r w:rsidR="00015943">
        <w:rPr>
          <w:bdr w:val="none" w:sz="0" w:space="0" w:color="auto" w:frame="1"/>
          <w:lang w:eastAsia="en-US"/>
        </w:rPr>
        <w:tab/>
      </w:r>
      <w:r w:rsidRPr="005C13C3">
        <w:rPr>
          <w:bdr w:val="none" w:sz="0" w:space="0" w:color="auto" w:frame="1"/>
          <w:lang w:eastAsia="en-US"/>
        </w:rPr>
        <w:t>&lt;init-param&gt;  </w:t>
      </w:r>
    </w:p>
    <w:p w:rsidR="005C13C3" w:rsidRPr="005C13C3" w:rsidRDefault="005C13C3" w:rsidP="005C13C3">
      <w:pPr>
        <w:pStyle w:val="Output"/>
        <w:rPr>
          <w:lang w:eastAsia="en-US"/>
        </w:rPr>
      </w:pPr>
      <w:r w:rsidRPr="005C13C3">
        <w:rPr>
          <w:bdr w:val="none" w:sz="0" w:space="0" w:color="auto" w:frame="1"/>
          <w:lang w:eastAsia="en-US"/>
        </w:rPr>
        <w:t>  </w:t>
      </w:r>
      <w:r w:rsidR="00015943">
        <w:rPr>
          <w:bdr w:val="none" w:sz="0" w:space="0" w:color="auto" w:frame="1"/>
          <w:lang w:eastAsia="en-US"/>
        </w:rPr>
        <w:tab/>
      </w:r>
      <w:r w:rsidR="00015943">
        <w:rPr>
          <w:bdr w:val="none" w:sz="0" w:space="0" w:color="auto" w:frame="1"/>
          <w:lang w:eastAsia="en-US"/>
        </w:rPr>
        <w:tab/>
      </w:r>
      <w:r w:rsidRPr="005C13C3">
        <w:rPr>
          <w:bdr w:val="none" w:sz="0" w:space="0" w:color="auto" w:frame="1"/>
          <w:lang w:eastAsia="en-US"/>
        </w:rPr>
        <w:t>&lt;param-name&gt;</w:t>
      </w:r>
      <w:r w:rsidR="00625EDB">
        <w:rPr>
          <w:bdr w:val="none" w:sz="0" w:space="0" w:color="auto" w:frame="1"/>
          <w:lang w:eastAsia="en-US"/>
        </w:rPr>
        <w:t>age</w:t>
      </w:r>
      <w:r w:rsidRPr="005C13C3">
        <w:rPr>
          <w:bdr w:val="none" w:sz="0" w:space="0" w:color="auto" w:frame="1"/>
          <w:lang w:eastAsia="en-US"/>
        </w:rPr>
        <w:t>&lt;/param-name&gt;  </w:t>
      </w:r>
    </w:p>
    <w:p w:rsidR="005C13C3" w:rsidRPr="005C13C3" w:rsidRDefault="005C13C3" w:rsidP="005C13C3">
      <w:pPr>
        <w:pStyle w:val="Output"/>
        <w:rPr>
          <w:lang w:eastAsia="en-US"/>
        </w:rPr>
      </w:pPr>
      <w:r w:rsidRPr="005C13C3">
        <w:rPr>
          <w:bdr w:val="none" w:sz="0" w:space="0" w:color="auto" w:frame="1"/>
          <w:lang w:eastAsia="en-US"/>
        </w:rPr>
        <w:t> </w:t>
      </w:r>
      <w:r w:rsidR="00015943">
        <w:rPr>
          <w:bdr w:val="none" w:sz="0" w:space="0" w:color="auto" w:frame="1"/>
          <w:lang w:eastAsia="en-US"/>
        </w:rPr>
        <w:tab/>
      </w:r>
      <w:r w:rsidR="00015943">
        <w:rPr>
          <w:bdr w:val="none" w:sz="0" w:space="0" w:color="auto" w:frame="1"/>
          <w:lang w:eastAsia="en-US"/>
        </w:rPr>
        <w:tab/>
      </w:r>
      <w:r w:rsidRPr="005C13C3">
        <w:rPr>
          <w:bdr w:val="none" w:sz="0" w:space="0" w:color="auto" w:frame="1"/>
          <w:lang w:eastAsia="en-US"/>
        </w:rPr>
        <w:t>&lt;param-value&gt;</w:t>
      </w:r>
      <w:r w:rsidR="00625EDB">
        <w:rPr>
          <w:bdr w:val="none" w:sz="0" w:space="0" w:color="auto" w:frame="1"/>
          <w:lang w:eastAsia="en-US"/>
        </w:rPr>
        <w:t>27</w:t>
      </w:r>
      <w:r w:rsidRPr="005C13C3">
        <w:rPr>
          <w:bdr w:val="none" w:sz="0" w:space="0" w:color="auto" w:frame="1"/>
          <w:lang w:eastAsia="en-US"/>
        </w:rPr>
        <w:t>&lt;/param-value&gt;  </w:t>
      </w:r>
    </w:p>
    <w:p w:rsidR="005C13C3" w:rsidRPr="005C13C3" w:rsidRDefault="005C13C3" w:rsidP="005C13C3">
      <w:pPr>
        <w:pStyle w:val="Output"/>
        <w:rPr>
          <w:lang w:eastAsia="en-US"/>
        </w:rPr>
      </w:pPr>
      <w:r w:rsidRPr="005C13C3">
        <w:rPr>
          <w:bdr w:val="none" w:sz="0" w:space="0" w:color="auto" w:frame="1"/>
          <w:lang w:eastAsia="en-US"/>
        </w:rPr>
        <w:t>  </w:t>
      </w:r>
      <w:r w:rsidR="00015943">
        <w:rPr>
          <w:bdr w:val="none" w:sz="0" w:space="0" w:color="auto" w:frame="1"/>
          <w:lang w:eastAsia="en-US"/>
        </w:rPr>
        <w:tab/>
      </w:r>
      <w:r w:rsidRPr="005C13C3">
        <w:rPr>
          <w:bdr w:val="none" w:sz="0" w:space="0" w:color="auto" w:frame="1"/>
          <w:lang w:eastAsia="en-US"/>
        </w:rPr>
        <w:t>&lt;/init-param&gt;  </w:t>
      </w:r>
    </w:p>
    <w:p w:rsidR="005C13C3" w:rsidRDefault="005C13C3" w:rsidP="005C13C3">
      <w:pPr>
        <w:pStyle w:val="Output"/>
        <w:rPr>
          <w:bdr w:val="none" w:sz="0" w:space="0" w:color="auto" w:frame="1"/>
          <w:lang w:eastAsia="en-US"/>
        </w:rPr>
      </w:pPr>
      <w:r w:rsidRPr="005C13C3">
        <w:rPr>
          <w:bdr w:val="none" w:sz="0" w:space="0" w:color="auto" w:frame="1"/>
          <w:lang w:eastAsia="en-US"/>
        </w:rPr>
        <w:t>  &lt;/filter&gt;  </w:t>
      </w:r>
    </w:p>
    <w:p w:rsidR="005C13C3" w:rsidRPr="005C13C3" w:rsidRDefault="005C13C3" w:rsidP="005C13C3">
      <w:pPr>
        <w:pStyle w:val="Output"/>
        <w:rPr>
          <w:lang w:eastAsia="en-US"/>
        </w:rPr>
      </w:pPr>
    </w:p>
    <w:p w:rsidR="005C13C3" w:rsidRPr="005C13C3" w:rsidRDefault="005C13C3" w:rsidP="005C13C3">
      <w:pPr>
        <w:pStyle w:val="Output"/>
        <w:rPr>
          <w:lang w:eastAsia="en-US"/>
        </w:rPr>
      </w:pPr>
      <w:r w:rsidRPr="005C13C3">
        <w:rPr>
          <w:bdr w:val="none" w:sz="0" w:space="0" w:color="auto" w:frame="1"/>
          <w:lang w:eastAsia="en-US"/>
        </w:rPr>
        <w:t>  &lt;filter-mapping&gt;  </w:t>
      </w:r>
    </w:p>
    <w:p w:rsidR="005C13C3" w:rsidRPr="005C13C3" w:rsidRDefault="005C13C3" w:rsidP="005C13C3">
      <w:pPr>
        <w:pStyle w:val="Output"/>
        <w:rPr>
          <w:lang w:eastAsia="en-US"/>
        </w:rPr>
      </w:pPr>
      <w:r w:rsidRPr="005C13C3">
        <w:rPr>
          <w:bdr w:val="none" w:sz="0" w:space="0" w:color="auto" w:frame="1"/>
          <w:lang w:eastAsia="en-US"/>
        </w:rPr>
        <w:t>  &lt;filter-name&gt;f1&lt;/filter-name&gt;  </w:t>
      </w:r>
    </w:p>
    <w:p w:rsidR="005C13C3" w:rsidRPr="005C13C3" w:rsidRDefault="005C13C3" w:rsidP="005C13C3">
      <w:pPr>
        <w:pStyle w:val="Output"/>
        <w:rPr>
          <w:lang w:eastAsia="en-US"/>
        </w:rPr>
      </w:pPr>
      <w:r w:rsidRPr="005C13C3">
        <w:rPr>
          <w:bdr w:val="none" w:sz="0" w:space="0" w:color="auto" w:frame="1"/>
          <w:lang w:eastAsia="en-US"/>
        </w:rPr>
        <w:t>  &lt;url-pattern&gt;/servlet1&lt;/url-pattern&gt;  </w:t>
      </w:r>
    </w:p>
    <w:p w:rsidR="005C13C3" w:rsidRPr="005C13C3" w:rsidRDefault="005C13C3" w:rsidP="005C13C3">
      <w:pPr>
        <w:pStyle w:val="Output"/>
        <w:rPr>
          <w:lang w:eastAsia="en-US"/>
        </w:rPr>
      </w:pPr>
      <w:r w:rsidRPr="005C13C3">
        <w:rPr>
          <w:bdr w:val="none" w:sz="0" w:space="0" w:color="auto" w:frame="1"/>
          <w:lang w:eastAsia="en-US"/>
        </w:rPr>
        <w:t>  &lt;/filter-mapping&gt;  </w:t>
      </w:r>
    </w:p>
    <w:p w:rsidR="004B2AFA" w:rsidRDefault="004B2AFA" w:rsidP="003013B4"/>
    <w:p w:rsidR="004B2AFA" w:rsidRDefault="00942B4A" w:rsidP="00942B4A">
      <w:pPr>
        <w:pStyle w:val="Qsns"/>
      </w:pPr>
      <w:r w:rsidRPr="00942B4A">
        <w:t>Servlet with Annotation (feature of servlet3):</w:t>
      </w:r>
    </w:p>
    <w:p w:rsidR="00942B4A" w:rsidRDefault="00942B4A" w:rsidP="001A4AEB">
      <w:pPr>
        <w:pStyle w:val="ListParagraph"/>
        <w:numPr>
          <w:ilvl w:val="0"/>
          <w:numId w:val="90"/>
        </w:numPr>
      </w:pPr>
      <w:r w:rsidRPr="00942B4A">
        <w:t>Annotation represents the metadata.</w:t>
      </w:r>
    </w:p>
    <w:p w:rsidR="00942B4A" w:rsidRDefault="00942B4A" w:rsidP="001A4AEB">
      <w:pPr>
        <w:pStyle w:val="ListParagraph"/>
        <w:numPr>
          <w:ilvl w:val="0"/>
          <w:numId w:val="90"/>
        </w:numPr>
      </w:pPr>
      <w:r w:rsidRPr="00942B4A">
        <w:t xml:space="preserve">If you use annotation, deployment descriptor (web.xml file) is not required. </w:t>
      </w:r>
    </w:p>
    <w:p w:rsidR="00942B4A" w:rsidRDefault="00942B4A" w:rsidP="001A4AEB">
      <w:pPr>
        <w:pStyle w:val="ListParagraph"/>
        <w:numPr>
          <w:ilvl w:val="0"/>
          <w:numId w:val="90"/>
        </w:numPr>
      </w:pPr>
      <w:r w:rsidRPr="00942B4A">
        <w:t>But you should have tomcat7 as it will not run in t</w:t>
      </w:r>
      <w:r>
        <w:t>he previous versions of tomcat.</w:t>
      </w:r>
    </w:p>
    <w:p w:rsidR="004B2AFA" w:rsidRDefault="00942B4A" w:rsidP="00942B4A">
      <w:pPr>
        <w:pStyle w:val="ListParagraph"/>
        <w:ind w:left="0"/>
      </w:pPr>
      <w:r w:rsidRPr="00942B4A">
        <w:rPr>
          <w:b/>
          <w:color w:val="0070C0"/>
        </w:rPr>
        <w:t>@WebServlet</w:t>
      </w:r>
      <w:r>
        <w:rPr>
          <w:b/>
          <w:color w:val="0070C0"/>
        </w:rPr>
        <w:t>(“/url”)</w:t>
      </w:r>
      <w:r w:rsidRPr="00942B4A">
        <w:rPr>
          <w:color w:val="0070C0"/>
        </w:rPr>
        <w:t xml:space="preserve"> </w:t>
      </w:r>
      <w:r w:rsidRPr="00942B4A">
        <w:t>annotation is used to map the servlet with the specified name.</w:t>
      </w:r>
    </w:p>
    <w:p w:rsidR="005E71BD" w:rsidRPr="005E71BD" w:rsidRDefault="005E71BD" w:rsidP="005E71BD">
      <w:pPr>
        <w:pStyle w:val="Output"/>
        <w:rPr>
          <w:color w:val="000000"/>
          <w:lang w:eastAsia="en-US"/>
        </w:rPr>
      </w:pPr>
      <w:r w:rsidRPr="005E71BD">
        <w:rPr>
          <w:bdr w:val="none" w:sz="0" w:space="0" w:color="auto" w:frame="1"/>
          <w:lang w:eastAsia="en-US"/>
        </w:rPr>
        <w:t>@WebServlet</w:t>
      </w:r>
      <w:r w:rsidRPr="005E71BD">
        <w:rPr>
          <w:color w:val="000000"/>
          <w:bdr w:val="none" w:sz="0" w:space="0" w:color="auto" w:frame="1"/>
          <w:lang w:eastAsia="en-US"/>
        </w:rPr>
        <w:t>(</w:t>
      </w:r>
      <w:r w:rsidRPr="005E71BD">
        <w:rPr>
          <w:color w:val="0000FF"/>
          <w:bdr w:val="none" w:sz="0" w:space="0" w:color="auto" w:frame="1"/>
          <w:lang w:eastAsia="en-US"/>
        </w:rPr>
        <w:t>"/Simple"</w:t>
      </w: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bCs/>
          <w:color w:val="006699"/>
          <w:bdr w:val="none" w:sz="0" w:space="0" w:color="auto" w:frame="1"/>
          <w:lang w:eastAsia="en-US"/>
        </w:rPr>
        <w:t>public</w:t>
      </w:r>
      <w:r w:rsidRPr="005E71BD">
        <w:rPr>
          <w:color w:val="000000"/>
          <w:bdr w:val="none" w:sz="0" w:space="0" w:color="auto" w:frame="1"/>
          <w:lang w:eastAsia="en-US"/>
        </w:rPr>
        <w:t> </w:t>
      </w:r>
      <w:r w:rsidRPr="005E71BD">
        <w:rPr>
          <w:bCs/>
          <w:color w:val="006699"/>
          <w:bdr w:val="none" w:sz="0" w:space="0" w:color="auto" w:frame="1"/>
          <w:lang w:eastAsia="en-US"/>
        </w:rPr>
        <w:t>class</w:t>
      </w:r>
      <w:r w:rsidRPr="005E71BD">
        <w:rPr>
          <w:color w:val="000000"/>
          <w:bdr w:val="none" w:sz="0" w:space="0" w:color="auto" w:frame="1"/>
          <w:lang w:eastAsia="en-US"/>
        </w:rPr>
        <w:t> Simple </w:t>
      </w:r>
      <w:r w:rsidRPr="005E71BD">
        <w:rPr>
          <w:bCs/>
          <w:color w:val="006699"/>
          <w:bdr w:val="none" w:sz="0" w:space="0" w:color="auto" w:frame="1"/>
          <w:lang w:eastAsia="en-US"/>
        </w:rPr>
        <w:t>extends</w:t>
      </w:r>
      <w:r w:rsidRPr="005E71BD">
        <w:rPr>
          <w:color w:val="000000"/>
          <w:bdr w:val="none" w:sz="0" w:space="0" w:color="auto" w:frame="1"/>
          <w:lang w:eastAsia="en-US"/>
        </w:rPr>
        <w:t> HttpServlet {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r w:rsidRPr="005E71BD">
        <w:rPr>
          <w:bCs/>
          <w:color w:val="006699"/>
          <w:bdr w:val="none" w:sz="0" w:space="0" w:color="auto" w:frame="1"/>
          <w:lang w:eastAsia="en-US"/>
        </w:rPr>
        <w:t>private</w:t>
      </w:r>
      <w:r w:rsidRPr="005E71BD">
        <w:rPr>
          <w:color w:val="000000"/>
          <w:bdr w:val="none" w:sz="0" w:space="0" w:color="auto" w:frame="1"/>
          <w:lang w:eastAsia="en-US"/>
        </w:rPr>
        <w:t> </w:t>
      </w:r>
      <w:r w:rsidRPr="005E71BD">
        <w:rPr>
          <w:bCs/>
          <w:color w:val="006699"/>
          <w:bdr w:val="none" w:sz="0" w:space="0" w:color="auto" w:frame="1"/>
          <w:lang w:eastAsia="en-US"/>
        </w:rPr>
        <w:t>static</w:t>
      </w:r>
      <w:r w:rsidRPr="005E71BD">
        <w:rPr>
          <w:color w:val="000000"/>
          <w:bdr w:val="none" w:sz="0" w:space="0" w:color="auto" w:frame="1"/>
          <w:lang w:eastAsia="en-US"/>
        </w:rPr>
        <w:t> </w:t>
      </w:r>
      <w:r w:rsidRPr="005E71BD">
        <w:rPr>
          <w:bCs/>
          <w:color w:val="006699"/>
          <w:bdr w:val="none" w:sz="0" w:space="0" w:color="auto" w:frame="1"/>
          <w:lang w:eastAsia="en-US"/>
        </w:rPr>
        <w:t>final</w:t>
      </w:r>
      <w:r w:rsidRPr="005E71BD">
        <w:rPr>
          <w:color w:val="000000"/>
          <w:bdr w:val="none" w:sz="0" w:space="0" w:color="auto" w:frame="1"/>
          <w:lang w:eastAsia="en-US"/>
        </w:rPr>
        <w:t> </w:t>
      </w:r>
      <w:r w:rsidRPr="005E71BD">
        <w:rPr>
          <w:bCs/>
          <w:color w:val="006699"/>
          <w:bdr w:val="none" w:sz="0" w:space="0" w:color="auto" w:frame="1"/>
          <w:lang w:eastAsia="en-US"/>
        </w:rPr>
        <w:t>long</w:t>
      </w:r>
      <w:r w:rsidRPr="005E71BD">
        <w:rPr>
          <w:color w:val="000000"/>
          <w:bdr w:val="none" w:sz="0" w:space="0" w:color="auto" w:frame="1"/>
          <w:lang w:eastAsia="en-US"/>
        </w:rPr>
        <w:t> serialVersionUID = 1L;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r w:rsidRPr="005E71BD">
        <w:rPr>
          <w:bCs/>
          <w:color w:val="006699"/>
          <w:bdr w:val="none" w:sz="0" w:space="0" w:color="auto" w:frame="1"/>
          <w:lang w:eastAsia="en-US"/>
        </w:rPr>
        <w:t>protected</w:t>
      </w:r>
      <w:r w:rsidRPr="005E71BD">
        <w:rPr>
          <w:color w:val="000000"/>
          <w:bdr w:val="none" w:sz="0" w:space="0" w:color="auto" w:frame="1"/>
          <w:lang w:eastAsia="en-US"/>
        </w:rPr>
        <w:t> </w:t>
      </w:r>
      <w:r w:rsidRPr="005E71BD">
        <w:rPr>
          <w:bCs/>
          <w:color w:val="006699"/>
          <w:bdr w:val="none" w:sz="0" w:space="0" w:color="auto" w:frame="1"/>
          <w:lang w:eastAsia="en-US"/>
        </w:rPr>
        <w:t>void</w:t>
      </w:r>
      <w:r w:rsidRPr="005E71BD">
        <w:rPr>
          <w:color w:val="000000"/>
          <w:bdr w:val="none" w:sz="0" w:space="0" w:color="auto" w:frame="1"/>
          <w:lang w:eastAsia="en-US"/>
        </w:rPr>
        <w:t> doGet(HttpServletRequest request, HttpServletResponse response)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r w:rsidRPr="005E71BD">
        <w:rPr>
          <w:bCs/>
          <w:color w:val="006699"/>
          <w:bdr w:val="none" w:sz="0" w:space="0" w:color="auto" w:frame="1"/>
          <w:lang w:eastAsia="en-US"/>
        </w:rPr>
        <w:t>throws</w:t>
      </w:r>
      <w:r w:rsidRPr="005E71BD">
        <w:rPr>
          <w:color w:val="000000"/>
          <w:bdr w:val="none" w:sz="0" w:space="0" w:color="auto" w:frame="1"/>
          <w:lang w:eastAsia="en-US"/>
        </w:rPr>
        <w:t> ServletException, IOException {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response.setContentType(</w:t>
      </w:r>
      <w:r w:rsidRPr="005E71BD">
        <w:rPr>
          <w:color w:val="0000FF"/>
          <w:bdr w:val="none" w:sz="0" w:space="0" w:color="auto" w:frame="1"/>
          <w:lang w:eastAsia="en-US"/>
        </w:rPr>
        <w:t>"text/html"</w:t>
      </w: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PrintWriter out=response.getWriter();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out.print(</w:t>
      </w:r>
      <w:r w:rsidRPr="005E71BD">
        <w:rPr>
          <w:color w:val="0000FF"/>
          <w:bdr w:val="none" w:sz="0" w:space="0" w:color="auto" w:frame="1"/>
          <w:lang w:eastAsia="en-US"/>
        </w:rPr>
        <w:t>"&lt;html&gt;&lt;body&gt;"</w:t>
      </w: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out.print(</w:t>
      </w:r>
      <w:r w:rsidRPr="005E71BD">
        <w:rPr>
          <w:color w:val="0000FF"/>
          <w:bdr w:val="none" w:sz="0" w:space="0" w:color="auto" w:frame="1"/>
          <w:lang w:eastAsia="en-US"/>
        </w:rPr>
        <w:t>"&lt;h3&gt;Hello Servlet&lt;/h3&gt;"</w:t>
      </w: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out.print(</w:t>
      </w:r>
      <w:r w:rsidRPr="005E71BD">
        <w:rPr>
          <w:color w:val="0000FF"/>
          <w:bdr w:val="none" w:sz="0" w:space="0" w:color="auto" w:frame="1"/>
          <w:lang w:eastAsia="en-US"/>
        </w:rPr>
        <w:t>"&lt;/body&gt;&lt;/html&gt;"</w:t>
      </w:r>
      <w:r w:rsidRPr="005E71BD">
        <w:rPr>
          <w:color w:val="000000"/>
          <w:bdr w:val="none" w:sz="0" w:space="0" w:color="auto" w:frame="1"/>
          <w:lang w:eastAsia="en-US"/>
        </w:rPr>
        <w:t>);  </w:t>
      </w:r>
    </w:p>
    <w:p w:rsidR="005E71BD" w:rsidRPr="005E71BD" w:rsidRDefault="005E71BD" w:rsidP="005E71BD">
      <w:pPr>
        <w:pStyle w:val="Output"/>
        <w:rPr>
          <w:color w:val="000000"/>
          <w:lang w:eastAsia="en-US"/>
        </w:rPr>
      </w:pPr>
      <w:r w:rsidRPr="005E71BD">
        <w:rPr>
          <w:color w:val="000000"/>
          <w:bdr w:val="none" w:sz="0" w:space="0" w:color="auto" w:frame="1"/>
          <w:lang w:eastAsia="en-US"/>
        </w:rPr>
        <w:t>    }  </w:t>
      </w:r>
    </w:p>
    <w:p w:rsidR="005E71BD" w:rsidRPr="005E71BD" w:rsidRDefault="005E71BD" w:rsidP="005E71BD">
      <w:pPr>
        <w:pStyle w:val="Output"/>
        <w:rPr>
          <w:color w:val="000000"/>
          <w:lang w:eastAsia="en-US"/>
        </w:rPr>
      </w:pPr>
      <w:r w:rsidRPr="005E71BD">
        <w:rPr>
          <w:color w:val="000000"/>
          <w:bdr w:val="none" w:sz="0" w:space="0" w:color="auto" w:frame="1"/>
          <w:lang w:eastAsia="en-US"/>
        </w:rPr>
        <w:t>} </w:t>
      </w:r>
    </w:p>
    <w:p w:rsidR="004B2AFA" w:rsidRDefault="005E71BD" w:rsidP="003013B4">
      <w:r>
        <w:rPr>
          <w:noProof/>
          <w:lang w:eastAsia="en-US"/>
        </w:rPr>
        <w:drawing>
          <wp:inline distT="0" distB="0" distL="0" distR="0" wp14:anchorId="5367B15F" wp14:editId="4C0C7EC6">
            <wp:extent cx="2820680" cy="828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5195" cy="841753"/>
                    </a:xfrm>
                    <a:prstGeom prst="rect">
                      <a:avLst/>
                    </a:prstGeom>
                  </pic:spPr>
                </pic:pic>
              </a:graphicData>
            </a:graphic>
          </wp:inline>
        </w:drawing>
      </w:r>
    </w:p>
    <w:p w:rsidR="00673B5D" w:rsidRDefault="00673B5D" w:rsidP="00673B5D">
      <w:pPr>
        <w:pStyle w:val="Heading1"/>
        <w:numPr>
          <w:ilvl w:val="0"/>
          <w:numId w:val="14"/>
        </w:numPr>
      </w:pPr>
      <w:bookmarkStart w:id="50" w:name="_Toc4274730"/>
      <w:r>
        <w:lastRenderedPageBreak/>
        <w:t>JSP</w:t>
      </w:r>
      <w:bookmarkEnd w:id="50"/>
    </w:p>
    <w:p w:rsidR="009A3051" w:rsidRDefault="009A3051" w:rsidP="00EE5960">
      <w:pPr>
        <w:pStyle w:val="Heading2"/>
      </w:pPr>
      <w:bookmarkStart w:id="51" w:name="_Toc4274731"/>
      <w:r>
        <w:t>1. JSP Introduction</w:t>
      </w:r>
      <w:bookmarkEnd w:id="51"/>
    </w:p>
    <w:p w:rsidR="00EE5960" w:rsidRPr="0043664F" w:rsidRDefault="00EE5960" w:rsidP="0043664F">
      <w:pPr>
        <w:spacing w:after="0"/>
        <w:rPr>
          <w:b/>
        </w:rPr>
      </w:pPr>
      <w:r w:rsidRPr="0043664F">
        <w:rPr>
          <w:b/>
        </w:rPr>
        <w:t>Features of JSP</w:t>
      </w:r>
    </w:p>
    <w:p w:rsidR="007E2F55" w:rsidRDefault="009A3051" w:rsidP="001A4AEB">
      <w:pPr>
        <w:pStyle w:val="ListParagraph"/>
        <w:numPr>
          <w:ilvl w:val="0"/>
          <w:numId w:val="91"/>
        </w:numPr>
      </w:pPr>
      <w:r w:rsidRPr="009A3051">
        <w:t>Extension to Servlet</w:t>
      </w:r>
    </w:p>
    <w:p w:rsidR="009A3051" w:rsidRDefault="009A3051" w:rsidP="001A4AEB">
      <w:pPr>
        <w:pStyle w:val="ListParagraph"/>
        <w:numPr>
          <w:ilvl w:val="0"/>
          <w:numId w:val="91"/>
        </w:numPr>
      </w:pPr>
      <w:r w:rsidRPr="009A3051">
        <w:t>Easy to maintain</w:t>
      </w:r>
    </w:p>
    <w:p w:rsidR="009A3051" w:rsidRDefault="009A3051" w:rsidP="001A4AEB">
      <w:pPr>
        <w:pStyle w:val="ListParagraph"/>
        <w:numPr>
          <w:ilvl w:val="0"/>
          <w:numId w:val="91"/>
        </w:numPr>
      </w:pPr>
      <w:r w:rsidRPr="009A3051">
        <w:t>Fast Development: No need to recompile and redeploy</w:t>
      </w:r>
    </w:p>
    <w:p w:rsidR="009A3051" w:rsidRDefault="009A3051" w:rsidP="001A4AEB">
      <w:pPr>
        <w:pStyle w:val="ListParagraph"/>
        <w:numPr>
          <w:ilvl w:val="0"/>
          <w:numId w:val="91"/>
        </w:numPr>
      </w:pPr>
      <w:r w:rsidRPr="009A3051">
        <w:t>Less code than Servlet</w:t>
      </w:r>
    </w:p>
    <w:p w:rsidR="007E2F55" w:rsidRDefault="007E2F55" w:rsidP="007E2F55"/>
    <w:p w:rsidR="007E2F55" w:rsidRDefault="00F00F6F" w:rsidP="00F00F6F">
      <w:pPr>
        <w:pStyle w:val="Qsns"/>
      </w:pPr>
      <w:r>
        <w:t xml:space="preserve">JSP </w:t>
      </w:r>
      <w:r w:rsidR="00ED0E3B">
        <w:t xml:space="preserve">Architecure </w:t>
      </w:r>
    </w:p>
    <w:p w:rsidR="00F00F6F" w:rsidRDefault="00D70DBF" w:rsidP="00D70DBF">
      <w:r w:rsidRPr="00D70DBF">
        <w:rPr>
          <w:noProof/>
          <w:lang w:eastAsia="en-US"/>
        </w:rPr>
        <w:drawing>
          <wp:inline distT="0" distB="0" distL="0" distR="0" wp14:anchorId="16685609" wp14:editId="3BB96485">
            <wp:extent cx="6341745" cy="2489379"/>
            <wp:effectExtent l="0" t="0" r="1905" b="6350"/>
            <wp:docPr id="77" name="Picture 77" descr="D:\Books\JSP\PICS\2 JSP Architecu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ooks\JSP\PICS\2 JSP Architecutr.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89841" cy="2508258"/>
                    </a:xfrm>
                    <a:prstGeom prst="rect">
                      <a:avLst/>
                    </a:prstGeom>
                    <a:noFill/>
                    <a:ln>
                      <a:noFill/>
                    </a:ln>
                  </pic:spPr>
                </pic:pic>
              </a:graphicData>
            </a:graphic>
          </wp:inline>
        </w:drawing>
      </w:r>
    </w:p>
    <w:p w:rsidR="007E2F55" w:rsidRDefault="003D31CB" w:rsidP="003D31CB">
      <w:pPr>
        <w:pStyle w:val="Qsns"/>
      </w:pPr>
      <w:r>
        <w:t xml:space="preserve">JSP Lifecycle </w:t>
      </w:r>
    </w:p>
    <w:p w:rsidR="007E2F55" w:rsidRDefault="00505E32" w:rsidP="007E2F55">
      <w:r w:rsidRPr="00505E32">
        <w:rPr>
          <w:noProof/>
          <w:lang w:eastAsia="en-US"/>
        </w:rPr>
        <w:drawing>
          <wp:inline distT="0" distB="0" distL="0" distR="0" wp14:anchorId="52522692" wp14:editId="349E8A3A">
            <wp:extent cx="6451564" cy="1924050"/>
            <wp:effectExtent l="0" t="0" r="6985" b="0"/>
            <wp:docPr id="80" name="Picture 80" descr="D:\Books\JSP\PICS\7 Jsp METHODS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Books\JSP\PICS\7 Jsp METHODS - Copy.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59853" cy="1926522"/>
                    </a:xfrm>
                    <a:prstGeom prst="rect">
                      <a:avLst/>
                    </a:prstGeom>
                    <a:noFill/>
                    <a:ln>
                      <a:noFill/>
                    </a:ln>
                  </pic:spPr>
                </pic:pic>
              </a:graphicData>
            </a:graphic>
          </wp:inline>
        </w:drawing>
      </w:r>
    </w:p>
    <w:p w:rsidR="007E2F55" w:rsidRDefault="007E2F55" w:rsidP="007E2F55"/>
    <w:p w:rsidR="007E2F55" w:rsidRDefault="007E2F55" w:rsidP="007E2F55"/>
    <w:p w:rsidR="007E2F55" w:rsidRDefault="007E2F55" w:rsidP="007E2F55"/>
    <w:p w:rsidR="007E2F55" w:rsidRDefault="00771C50" w:rsidP="00771C50">
      <w:pPr>
        <w:pStyle w:val="Heading2"/>
      </w:pPr>
      <w:bookmarkStart w:id="52" w:name="_Toc4274732"/>
      <w:r>
        <w:lastRenderedPageBreak/>
        <w:t xml:space="preserve">2. </w:t>
      </w:r>
      <w:r w:rsidR="000F5DCF">
        <w:t xml:space="preserve">JSP </w:t>
      </w:r>
      <w:r>
        <w:t>Scriptlets</w:t>
      </w:r>
      <w:bookmarkEnd w:id="52"/>
    </w:p>
    <w:p w:rsidR="00771C50" w:rsidRPr="00771C50" w:rsidRDefault="00420185" w:rsidP="00771C50">
      <w:r w:rsidRPr="00420185">
        <w:t>In JSP, java code can be written inside the jsp page using the scriptlet tag</w:t>
      </w:r>
    </w:p>
    <w:p w:rsidR="00420185" w:rsidRDefault="00420185" w:rsidP="005455FE">
      <w:pPr>
        <w:spacing w:after="0"/>
      </w:pPr>
      <w:r>
        <w:t>The scripting elements provides the ability to insert java code inside the jsp. There are three types of scripting elements:</w:t>
      </w:r>
    </w:p>
    <w:p w:rsidR="00420185" w:rsidRPr="00420185" w:rsidRDefault="00420185" w:rsidP="001A4AEB">
      <w:pPr>
        <w:pStyle w:val="ListParagraph"/>
        <w:numPr>
          <w:ilvl w:val="0"/>
          <w:numId w:val="92"/>
        </w:numPr>
        <w:rPr>
          <w:b/>
        </w:rPr>
      </w:pPr>
      <w:r w:rsidRPr="00420185">
        <w:rPr>
          <w:b/>
        </w:rPr>
        <w:t>scriptlet tag</w:t>
      </w:r>
    </w:p>
    <w:p w:rsidR="00420185" w:rsidRPr="00420185" w:rsidRDefault="00420185" w:rsidP="001A4AEB">
      <w:pPr>
        <w:pStyle w:val="ListParagraph"/>
        <w:numPr>
          <w:ilvl w:val="0"/>
          <w:numId w:val="92"/>
        </w:numPr>
        <w:rPr>
          <w:b/>
        </w:rPr>
      </w:pPr>
      <w:r w:rsidRPr="00420185">
        <w:rPr>
          <w:b/>
        </w:rPr>
        <w:t>expression tag</w:t>
      </w:r>
    </w:p>
    <w:p w:rsidR="007E2F55" w:rsidRPr="00420185" w:rsidRDefault="00420185" w:rsidP="001A4AEB">
      <w:pPr>
        <w:pStyle w:val="ListParagraph"/>
        <w:numPr>
          <w:ilvl w:val="0"/>
          <w:numId w:val="92"/>
        </w:numPr>
        <w:rPr>
          <w:b/>
        </w:rPr>
      </w:pPr>
      <w:r w:rsidRPr="00420185">
        <w:rPr>
          <w:b/>
        </w:rPr>
        <w:t>declaration tag</w:t>
      </w:r>
    </w:p>
    <w:p w:rsidR="005455FE" w:rsidRPr="005455FE" w:rsidRDefault="005455FE" w:rsidP="009A7496">
      <w:pPr>
        <w:spacing w:after="0"/>
        <w:rPr>
          <w:b/>
          <w:u w:val="single"/>
        </w:rPr>
      </w:pPr>
      <w:r w:rsidRPr="005455FE">
        <w:rPr>
          <w:b/>
          <w:u w:val="single"/>
        </w:rPr>
        <w:t>1. Scriptlet tag</w:t>
      </w:r>
    </w:p>
    <w:p w:rsidR="009A7496" w:rsidRDefault="009A7496" w:rsidP="009A7496">
      <w:pPr>
        <w:spacing w:after="0"/>
      </w:pPr>
      <w:r w:rsidRPr="009A7496">
        <w:t>A scriptlet tag is used to execute java source code in JSP. Syntax is as follows:</w:t>
      </w:r>
    </w:p>
    <w:p w:rsidR="009A7496" w:rsidRPr="009A7496" w:rsidRDefault="009A7496" w:rsidP="009A7496">
      <w:pPr>
        <w:pStyle w:val="Output"/>
        <w:ind w:left="1440"/>
        <w:rPr>
          <w:color w:val="0070C0"/>
          <w:sz w:val="20"/>
          <w:bdr w:val="none" w:sz="0" w:space="0" w:color="auto" w:frame="1"/>
          <w:lang w:eastAsia="en-US"/>
        </w:rPr>
      </w:pPr>
      <w:r w:rsidRPr="009A7496">
        <w:rPr>
          <w:color w:val="0070C0"/>
          <w:sz w:val="20"/>
          <w:bdr w:val="none" w:sz="0" w:space="0" w:color="auto" w:frame="1"/>
          <w:lang w:eastAsia="en-US"/>
        </w:rPr>
        <w:t>&lt;% java</w:t>
      </w:r>
      <w:r w:rsidRPr="009A7496">
        <w:rPr>
          <w:sz w:val="20"/>
          <w:bdr w:val="none" w:sz="0" w:space="0" w:color="auto" w:frame="1"/>
          <w:lang w:eastAsia="en-US"/>
        </w:rPr>
        <w:t> source code </w:t>
      </w:r>
      <w:r w:rsidRPr="009A7496">
        <w:rPr>
          <w:color w:val="0070C0"/>
          <w:sz w:val="20"/>
          <w:bdr w:val="none" w:sz="0" w:space="0" w:color="auto" w:frame="1"/>
          <w:lang w:eastAsia="en-US"/>
        </w:rPr>
        <w:t>%&gt;  </w:t>
      </w:r>
    </w:p>
    <w:p w:rsidR="009A7496" w:rsidRPr="009A7496" w:rsidRDefault="009A7496" w:rsidP="009A7496"/>
    <w:p w:rsidR="009A7496" w:rsidRDefault="009A7496" w:rsidP="009A7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html</w:t>
      </w:r>
      <w:r>
        <w:rPr>
          <w:rFonts w:ascii="Courier New" w:hAnsi="Courier New" w:cs="Courier New"/>
          <w:color w:val="008080"/>
        </w:rPr>
        <w:t>&gt;</w:t>
      </w:r>
    </w:p>
    <w:p w:rsidR="009A7496" w:rsidRDefault="009A7496" w:rsidP="009A7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body</w:t>
      </w:r>
      <w:r>
        <w:rPr>
          <w:rFonts w:ascii="Courier New" w:hAnsi="Courier New" w:cs="Courier New"/>
          <w:color w:val="008080"/>
        </w:rPr>
        <w:t>&gt;</w:t>
      </w:r>
    </w:p>
    <w:p w:rsidR="009A7496" w:rsidRDefault="009A7496" w:rsidP="009A7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BF5F3F"/>
        </w:rPr>
        <w:t>&lt;%</w:t>
      </w:r>
    </w:p>
    <w:p w:rsidR="009A7496" w:rsidRDefault="009A7496" w:rsidP="009A7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t>out.print(</w:t>
      </w:r>
      <w:r>
        <w:rPr>
          <w:rFonts w:ascii="Courier New" w:hAnsi="Courier New" w:cs="Courier New"/>
          <w:color w:val="2A00FF"/>
        </w:rPr>
        <w:t>"welcome to jsp"</w:t>
      </w:r>
      <w:r>
        <w:rPr>
          <w:rFonts w:ascii="Courier New" w:hAnsi="Courier New" w:cs="Courier New"/>
          <w:color w:val="000000"/>
        </w:rPr>
        <w:t>);</w:t>
      </w:r>
    </w:p>
    <w:p w:rsidR="009A7496" w:rsidRDefault="009A7496" w:rsidP="009A7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BF5F3F"/>
        </w:rPr>
        <w:t>%&gt;</w:t>
      </w:r>
    </w:p>
    <w:p w:rsidR="009A7496" w:rsidRDefault="009A7496" w:rsidP="009A749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body</w:t>
      </w:r>
      <w:r>
        <w:rPr>
          <w:rFonts w:ascii="Courier New" w:hAnsi="Courier New" w:cs="Courier New"/>
          <w:color w:val="008080"/>
        </w:rPr>
        <w:t>&gt;</w:t>
      </w:r>
    </w:p>
    <w:p w:rsidR="007E2F55" w:rsidRDefault="009A7496" w:rsidP="009A7496">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highlight w:val="lightGray"/>
        </w:rPr>
        <w:t>html</w:t>
      </w:r>
      <w:r>
        <w:rPr>
          <w:rFonts w:ascii="Courier New" w:hAnsi="Courier New" w:cs="Courier New"/>
          <w:color w:val="008080"/>
        </w:rPr>
        <w:t>&gt;</w:t>
      </w:r>
    </w:p>
    <w:p w:rsidR="007E2F55" w:rsidRDefault="00864CB1" w:rsidP="007E2F55">
      <w:pPr>
        <w:rPr>
          <w:rFonts w:ascii="Courier New" w:hAnsi="Courier New" w:cs="Courier New"/>
          <w:color w:val="2A00FF"/>
        </w:rPr>
      </w:pPr>
      <w:r>
        <w:t>Output:</w:t>
      </w:r>
      <w:r w:rsidR="006F4011">
        <w:t xml:space="preserve"> </w:t>
      </w:r>
      <w:r w:rsidR="006F4011">
        <w:rPr>
          <w:rFonts w:ascii="Courier New" w:hAnsi="Courier New" w:cs="Courier New"/>
          <w:color w:val="2A00FF"/>
        </w:rPr>
        <w:t>welcome to jsp</w:t>
      </w:r>
    </w:p>
    <w:p w:rsidR="006C550C" w:rsidRDefault="00352A0C" w:rsidP="007E2F55">
      <w:r>
        <w:t xml:space="preserve">It is placed in </w:t>
      </w:r>
      <w:r w:rsidRPr="00352A0C">
        <w:rPr>
          <w:b/>
          <w:color w:val="FF0000"/>
        </w:rPr>
        <w:t>_JspService ()</w:t>
      </w:r>
      <w:r w:rsidRPr="00352A0C">
        <w:rPr>
          <w:color w:val="FF0000"/>
        </w:rPr>
        <w:t xml:space="preserve"> </w:t>
      </w:r>
      <w:r>
        <w:t>method. So method declarations not possible</w:t>
      </w:r>
    </w:p>
    <w:p w:rsidR="00352A0C" w:rsidRDefault="00352A0C" w:rsidP="007E2F55"/>
    <w:p w:rsidR="006644BD" w:rsidRPr="006644BD" w:rsidRDefault="006644BD" w:rsidP="006C550C">
      <w:pPr>
        <w:spacing w:after="0"/>
        <w:rPr>
          <w:b/>
          <w:u w:val="single"/>
        </w:rPr>
      </w:pPr>
      <w:r w:rsidRPr="006644BD">
        <w:rPr>
          <w:b/>
          <w:u w:val="single"/>
        </w:rPr>
        <w:t>2. Expression tag</w:t>
      </w:r>
    </w:p>
    <w:p w:rsidR="007E2F55" w:rsidRDefault="006C550C" w:rsidP="00785204">
      <w:pPr>
        <w:spacing w:after="0"/>
        <w:rPr>
          <w:color w:val="000000"/>
          <w:shd w:val="clear" w:color="auto" w:fill="FFFFFF"/>
        </w:rPr>
      </w:pPr>
      <w:r w:rsidRPr="006C550C">
        <w:t xml:space="preserve">It is mainly used </w:t>
      </w:r>
      <w:r>
        <w:t xml:space="preserve">for </w:t>
      </w:r>
      <w:r w:rsidRPr="006C550C">
        <w:rPr>
          <w:b/>
        </w:rPr>
        <w:t>printing calculations,</w:t>
      </w:r>
      <w:r w:rsidRPr="006C550C">
        <w:rPr>
          <w:b/>
          <w:color w:val="000000"/>
          <w:shd w:val="clear" w:color="auto" w:fill="FFFFFF"/>
        </w:rPr>
        <w:t xml:space="preserve"> print the values of variable or method</w:t>
      </w:r>
      <w:r>
        <w:rPr>
          <w:color w:val="000000"/>
          <w:shd w:val="clear" w:color="auto" w:fill="FFFFFF"/>
        </w:rPr>
        <w:t>.</w:t>
      </w:r>
      <w:r w:rsidRPr="006C550C">
        <w:t xml:space="preserve"> </w:t>
      </w:r>
      <w:r w:rsidRPr="006C550C">
        <w:rPr>
          <w:color w:val="000000"/>
          <w:shd w:val="clear" w:color="auto" w:fill="FFFFFF"/>
        </w:rPr>
        <w:t xml:space="preserve">The code placed within JSP expression tag is written to the output stream of the response. So </w:t>
      </w:r>
      <w:r w:rsidRPr="006C550C">
        <w:rPr>
          <w:b/>
          <w:color w:val="000000"/>
          <w:shd w:val="clear" w:color="auto" w:fill="FFFFFF"/>
        </w:rPr>
        <w:t xml:space="preserve">you need not write </w:t>
      </w:r>
      <w:r w:rsidR="00785204" w:rsidRPr="006C550C">
        <w:rPr>
          <w:b/>
          <w:color w:val="000000"/>
          <w:shd w:val="clear" w:color="auto" w:fill="FFFFFF"/>
        </w:rPr>
        <w:t>out.print (</w:t>
      </w:r>
      <w:r w:rsidRPr="006C550C">
        <w:rPr>
          <w:b/>
          <w:color w:val="000000"/>
          <w:shd w:val="clear" w:color="auto" w:fill="FFFFFF"/>
        </w:rPr>
        <w:t>) to write data</w:t>
      </w:r>
      <w:r w:rsidR="00785204">
        <w:rPr>
          <w:b/>
          <w:color w:val="000000"/>
          <w:shd w:val="clear" w:color="auto" w:fill="FFFFFF"/>
        </w:rPr>
        <w:t>.</w:t>
      </w:r>
      <w:r w:rsidR="00785204">
        <w:rPr>
          <w:color w:val="000000"/>
          <w:shd w:val="clear" w:color="auto" w:fill="FFFFFF"/>
        </w:rPr>
        <w:t xml:space="preserve"> Below is the syntax</w:t>
      </w:r>
    </w:p>
    <w:p w:rsidR="00785204" w:rsidRPr="00785204" w:rsidRDefault="00785204" w:rsidP="00785204">
      <w:pPr>
        <w:ind w:left="1440"/>
      </w:pPr>
      <w:r>
        <w:rPr>
          <w:noProof/>
          <w:lang w:eastAsia="en-US"/>
        </w:rPr>
        <w:drawing>
          <wp:inline distT="0" distB="0" distL="0" distR="0" wp14:anchorId="4129AF15" wp14:editId="772E9490">
            <wp:extent cx="2028825" cy="590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28825" cy="590550"/>
                    </a:xfrm>
                    <a:prstGeom prst="rect">
                      <a:avLst/>
                    </a:prstGeom>
                    <a:noFill/>
                    <a:ln>
                      <a:noFill/>
                    </a:ln>
                  </pic:spPr>
                </pic:pic>
              </a:graphicData>
            </a:graphic>
          </wp:inline>
        </w:drawing>
      </w:r>
    </w:p>
    <w:p w:rsidR="00326473" w:rsidRDefault="00326473" w:rsidP="003264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html</w:t>
      </w:r>
      <w:r>
        <w:rPr>
          <w:rFonts w:ascii="Courier New" w:hAnsi="Courier New" w:cs="Courier New"/>
          <w:color w:val="008080"/>
        </w:rPr>
        <w:t>&gt;</w:t>
      </w:r>
    </w:p>
    <w:p w:rsidR="00326473" w:rsidRDefault="00326473" w:rsidP="003264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body</w:t>
      </w:r>
      <w:r>
        <w:rPr>
          <w:rFonts w:ascii="Courier New" w:hAnsi="Courier New" w:cs="Courier New"/>
          <w:color w:val="008080"/>
        </w:rPr>
        <w:t>&gt;</w:t>
      </w:r>
    </w:p>
    <w:p w:rsidR="00326473" w:rsidRDefault="00326473" w:rsidP="003264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Date:</w:t>
      </w:r>
      <w:r>
        <w:rPr>
          <w:rFonts w:ascii="Courier New" w:hAnsi="Courier New" w:cs="Courier New"/>
          <w:color w:val="BF5F3F"/>
        </w:rPr>
        <w:t>&lt;%=</w:t>
      </w:r>
      <w:r>
        <w:rPr>
          <w:rFonts w:ascii="Courier New" w:hAnsi="Courier New" w:cs="Courier New"/>
          <w:color w:val="000000"/>
        </w:rPr>
        <w:t>java.util.Calendar.getInstance().getTime()</w:t>
      </w:r>
      <w:r>
        <w:rPr>
          <w:rFonts w:ascii="Courier New" w:hAnsi="Courier New" w:cs="Courier New"/>
          <w:color w:val="BF5F3F"/>
        </w:rPr>
        <w:t>%&gt;</w:t>
      </w:r>
    </w:p>
    <w:p w:rsidR="00326473" w:rsidRDefault="00326473" w:rsidP="003264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body</w:t>
      </w:r>
      <w:r>
        <w:rPr>
          <w:rFonts w:ascii="Courier New" w:hAnsi="Courier New" w:cs="Courier New"/>
          <w:color w:val="008080"/>
        </w:rPr>
        <w:t>&gt;</w:t>
      </w:r>
    </w:p>
    <w:p w:rsidR="007E2F55" w:rsidRDefault="00326473" w:rsidP="00326473">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highlight w:val="lightGray"/>
        </w:rPr>
        <w:t>html</w:t>
      </w:r>
      <w:r>
        <w:rPr>
          <w:rFonts w:ascii="Courier New" w:hAnsi="Courier New" w:cs="Courier New"/>
          <w:color w:val="008080"/>
        </w:rPr>
        <w:t>&gt;</w:t>
      </w:r>
    </w:p>
    <w:p w:rsidR="007E2F55" w:rsidRDefault="00326473" w:rsidP="00326473">
      <w:pPr>
        <w:pStyle w:val="Output"/>
      </w:pPr>
      <w:r>
        <w:t>Date:Thu Sep 22 19:10:14 IST 2016</w:t>
      </w:r>
    </w:p>
    <w:p w:rsidR="00352A0C" w:rsidRDefault="00352A0C" w:rsidP="00352A0C"/>
    <w:p w:rsidR="00352A0C" w:rsidRDefault="00352A0C" w:rsidP="00352A0C">
      <w:r>
        <w:t xml:space="preserve">It is placed in </w:t>
      </w:r>
      <w:r w:rsidRPr="00352A0C">
        <w:rPr>
          <w:b/>
        </w:rPr>
        <w:t>Jsp</w:t>
      </w:r>
      <w:r>
        <w:rPr>
          <w:b/>
        </w:rPr>
        <w:t>Init</w:t>
      </w:r>
      <w:r w:rsidRPr="00352A0C">
        <w:rPr>
          <w:b/>
        </w:rPr>
        <w:t>()</w:t>
      </w:r>
      <w:r>
        <w:t xml:space="preserve"> method. </w:t>
      </w:r>
      <w:r w:rsidR="00D53180">
        <w:t xml:space="preserve"> </w:t>
      </w:r>
    </w:p>
    <w:p w:rsidR="007E2F55" w:rsidRPr="00F50C97" w:rsidRDefault="00F50C97" w:rsidP="007E2F55">
      <w:pPr>
        <w:rPr>
          <w:b/>
          <w:color w:val="FF0000"/>
        </w:rPr>
      </w:pPr>
      <w:r w:rsidRPr="00F50C97">
        <w:rPr>
          <w:b/>
          <w:color w:val="FF0000"/>
        </w:rPr>
        <w:t>: Do not end your statement with semicolon in case of expression tag.</w:t>
      </w:r>
    </w:p>
    <w:p w:rsidR="007E2F55" w:rsidRDefault="007E2F55" w:rsidP="007E2F55"/>
    <w:p w:rsidR="00F50C97" w:rsidRPr="006644BD" w:rsidRDefault="00F50C97" w:rsidP="00F50C97">
      <w:pPr>
        <w:spacing w:after="0"/>
        <w:rPr>
          <w:b/>
          <w:u w:val="single"/>
        </w:rPr>
      </w:pPr>
      <w:r>
        <w:rPr>
          <w:b/>
          <w:u w:val="single"/>
        </w:rPr>
        <w:lastRenderedPageBreak/>
        <w:t>3</w:t>
      </w:r>
      <w:r w:rsidRPr="006644BD">
        <w:rPr>
          <w:b/>
          <w:u w:val="single"/>
        </w:rPr>
        <w:t xml:space="preserve">. </w:t>
      </w:r>
      <w:r>
        <w:rPr>
          <w:b/>
          <w:u w:val="single"/>
        </w:rPr>
        <w:t>Declaration</w:t>
      </w:r>
      <w:r w:rsidRPr="006644BD">
        <w:rPr>
          <w:b/>
          <w:u w:val="single"/>
        </w:rPr>
        <w:t xml:space="preserve"> tag</w:t>
      </w:r>
    </w:p>
    <w:p w:rsidR="007E2F55" w:rsidRPr="00793345" w:rsidRDefault="00793345" w:rsidP="001A4AEB">
      <w:pPr>
        <w:pStyle w:val="ListParagraph"/>
        <w:numPr>
          <w:ilvl w:val="0"/>
          <w:numId w:val="93"/>
        </w:numPr>
        <w:rPr>
          <w:b/>
        </w:rPr>
      </w:pPr>
      <w:r w:rsidRPr="00793345">
        <w:t xml:space="preserve">The JSP declaration tag is used to </w:t>
      </w:r>
      <w:r w:rsidRPr="00793345">
        <w:rPr>
          <w:b/>
        </w:rPr>
        <w:t>declare fields and methods.</w:t>
      </w:r>
    </w:p>
    <w:p w:rsidR="00793345" w:rsidRDefault="00793345" w:rsidP="001A4AEB">
      <w:pPr>
        <w:pStyle w:val="ListParagraph"/>
        <w:numPr>
          <w:ilvl w:val="0"/>
          <w:numId w:val="93"/>
        </w:numPr>
      </w:pPr>
      <w:r w:rsidRPr="00793345">
        <w:t xml:space="preserve">Code written inside the jsp declaration tag is placed </w:t>
      </w:r>
      <w:r w:rsidRPr="00793345">
        <w:rPr>
          <w:b/>
        </w:rPr>
        <w:t xml:space="preserve">outside the service() </w:t>
      </w:r>
      <w:r>
        <w:t>method</w:t>
      </w:r>
      <w:r w:rsidR="002F5D19">
        <w:rPr>
          <w:noProof/>
          <w:lang w:eastAsia="en-US"/>
        </w:rPr>
        <w:drawing>
          <wp:inline distT="0" distB="0" distL="0" distR="0" wp14:anchorId="510653A5" wp14:editId="7AC3BA2E">
            <wp:extent cx="3219450" cy="590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19450" cy="590550"/>
                    </a:xfrm>
                    <a:prstGeom prst="rect">
                      <a:avLst/>
                    </a:prstGeom>
                    <a:noFill/>
                    <a:ln>
                      <a:noFill/>
                    </a:ln>
                  </pic:spPr>
                </pic:pic>
              </a:graphicData>
            </a:graphic>
          </wp:inline>
        </w:drawing>
      </w:r>
    </w:p>
    <w:p w:rsidR="00A569B1" w:rsidRDefault="00A569B1" w:rsidP="00A569B1">
      <w:pPr>
        <w:pStyle w:val="Qsns"/>
        <w:spacing w:after="0" w:line="276" w:lineRule="auto"/>
      </w:pPr>
      <w:r>
        <w:t>Variable Declaration</w:t>
      </w:r>
    </w:p>
    <w:p w:rsidR="005062ED" w:rsidRDefault="005062ED"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8080"/>
        </w:rPr>
      </w:pPr>
    </w:p>
    <w:p w:rsidR="00A569B1" w:rsidRPr="00A569B1" w:rsidRDefault="00A569B1"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569B1">
        <w:rPr>
          <w:rFonts w:ascii="Courier New" w:hAnsi="Courier New" w:cs="Courier New"/>
          <w:color w:val="008080"/>
        </w:rPr>
        <w:t>&lt;</w:t>
      </w:r>
      <w:r w:rsidRPr="00A569B1">
        <w:rPr>
          <w:rFonts w:ascii="Courier New" w:hAnsi="Courier New" w:cs="Courier New"/>
          <w:color w:val="3F7F7F"/>
          <w:highlight w:val="lightGray"/>
        </w:rPr>
        <w:t>html</w:t>
      </w:r>
      <w:r w:rsidRPr="00A569B1">
        <w:rPr>
          <w:rFonts w:ascii="Courier New" w:hAnsi="Courier New" w:cs="Courier New"/>
          <w:color w:val="008080"/>
        </w:rPr>
        <w:t>&gt;</w:t>
      </w:r>
    </w:p>
    <w:p w:rsidR="00A569B1" w:rsidRPr="00A569B1" w:rsidRDefault="00A569B1"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569B1">
        <w:rPr>
          <w:rFonts w:ascii="Courier New" w:hAnsi="Courier New" w:cs="Courier New"/>
          <w:color w:val="008080"/>
        </w:rPr>
        <w:t>&lt;</w:t>
      </w:r>
      <w:r w:rsidRPr="00A569B1">
        <w:rPr>
          <w:rFonts w:ascii="Courier New" w:hAnsi="Courier New" w:cs="Courier New"/>
          <w:color w:val="3F7F7F"/>
        </w:rPr>
        <w:t>body</w:t>
      </w:r>
      <w:r w:rsidRPr="00A569B1">
        <w:rPr>
          <w:rFonts w:ascii="Courier New" w:hAnsi="Courier New" w:cs="Courier New"/>
          <w:color w:val="008080"/>
        </w:rPr>
        <w:t>&gt;</w:t>
      </w:r>
    </w:p>
    <w:p w:rsidR="00A569B1" w:rsidRPr="00A569B1" w:rsidRDefault="00A569B1"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569B1">
        <w:rPr>
          <w:rFonts w:ascii="Courier New" w:hAnsi="Courier New" w:cs="Courier New"/>
          <w:color w:val="000000"/>
        </w:rPr>
        <w:tab/>
      </w:r>
      <w:r w:rsidRPr="00A569B1">
        <w:rPr>
          <w:rFonts w:ascii="Courier New" w:hAnsi="Courier New" w:cs="Courier New"/>
          <w:color w:val="BF5F3F"/>
        </w:rPr>
        <w:t>&lt;%!</w:t>
      </w:r>
      <w:r w:rsidRPr="00A569B1">
        <w:rPr>
          <w:rFonts w:ascii="Courier New" w:hAnsi="Courier New" w:cs="Courier New"/>
          <w:b/>
          <w:bCs/>
          <w:color w:val="7F0055"/>
        </w:rPr>
        <w:t>int</w:t>
      </w:r>
      <w:r w:rsidRPr="00A569B1">
        <w:rPr>
          <w:rFonts w:ascii="Courier New" w:hAnsi="Courier New" w:cs="Courier New"/>
          <w:color w:val="000000"/>
        </w:rPr>
        <w:t xml:space="preserve"> data = 50;</w:t>
      </w:r>
      <w:r w:rsidRPr="00A569B1">
        <w:rPr>
          <w:rFonts w:ascii="Courier New" w:hAnsi="Courier New" w:cs="Courier New"/>
          <w:color w:val="BF5F3F"/>
        </w:rPr>
        <w:t>%&gt;</w:t>
      </w:r>
    </w:p>
    <w:p w:rsidR="00A569B1" w:rsidRPr="00A569B1" w:rsidRDefault="00A569B1"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569B1">
        <w:rPr>
          <w:rFonts w:ascii="Courier New" w:hAnsi="Courier New" w:cs="Courier New"/>
          <w:color w:val="000000"/>
        </w:rPr>
        <w:tab/>
      </w:r>
      <w:r w:rsidRPr="00A569B1">
        <w:rPr>
          <w:rFonts w:ascii="Courier New" w:hAnsi="Courier New" w:cs="Courier New"/>
          <w:color w:val="BF5F3F"/>
        </w:rPr>
        <w:t>&lt;%=</w:t>
      </w:r>
      <w:r w:rsidRPr="00A569B1">
        <w:rPr>
          <w:rFonts w:ascii="Courier New" w:hAnsi="Courier New" w:cs="Courier New"/>
          <w:color w:val="2A00FF"/>
        </w:rPr>
        <w:t>"Value of the variable is:"</w:t>
      </w:r>
      <w:r w:rsidRPr="00A569B1">
        <w:rPr>
          <w:rFonts w:ascii="Courier New" w:hAnsi="Courier New" w:cs="Courier New"/>
          <w:color w:val="000000"/>
        </w:rPr>
        <w:t xml:space="preserve"> + data</w:t>
      </w:r>
      <w:r w:rsidRPr="00A569B1">
        <w:rPr>
          <w:rFonts w:ascii="Courier New" w:hAnsi="Courier New" w:cs="Courier New"/>
          <w:color w:val="BF5F3F"/>
        </w:rPr>
        <w:t>%&gt;</w:t>
      </w:r>
    </w:p>
    <w:p w:rsidR="00A569B1" w:rsidRPr="00A569B1" w:rsidRDefault="00A569B1"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569B1">
        <w:rPr>
          <w:rFonts w:ascii="Courier New" w:hAnsi="Courier New" w:cs="Courier New"/>
          <w:color w:val="008080"/>
        </w:rPr>
        <w:t>&lt;/</w:t>
      </w:r>
      <w:r w:rsidRPr="00A569B1">
        <w:rPr>
          <w:rFonts w:ascii="Courier New" w:hAnsi="Courier New" w:cs="Courier New"/>
          <w:color w:val="3F7F7F"/>
        </w:rPr>
        <w:t>body</w:t>
      </w:r>
      <w:r w:rsidRPr="00A569B1">
        <w:rPr>
          <w:rFonts w:ascii="Courier New" w:hAnsi="Courier New" w:cs="Courier New"/>
          <w:color w:val="008080"/>
        </w:rPr>
        <w:t>&gt;</w:t>
      </w:r>
    </w:p>
    <w:p w:rsidR="00A569B1" w:rsidRPr="00A569B1" w:rsidRDefault="00A569B1" w:rsidP="00A569B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sidRPr="00A569B1">
        <w:rPr>
          <w:rFonts w:ascii="Courier New" w:hAnsi="Courier New" w:cs="Courier New"/>
          <w:color w:val="008080"/>
        </w:rPr>
        <w:t>&lt;/</w:t>
      </w:r>
      <w:r w:rsidRPr="00A569B1">
        <w:rPr>
          <w:rFonts w:ascii="Courier New" w:hAnsi="Courier New" w:cs="Courier New"/>
          <w:color w:val="3F7F7F"/>
          <w:highlight w:val="lightGray"/>
        </w:rPr>
        <w:t>html</w:t>
      </w:r>
      <w:r w:rsidRPr="00A569B1">
        <w:rPr>
          <w:rFonts w:ascii="Courier New" w:hAnsi="Courier New" w:cs="Courier New"/>
          <w:color w:val="008080"/>
        </w:rPr>
        <w:t>&gt;</w:t>
      </w:r>
    </w:p>
    <w:p w:rsidR="007E2F55" w:rsidRDefault="007E2F55" w:rsidP="007E2F55"/>
    <w:p w:rsidR="00E724AA" w:rsidRDefault="00E724AA" w:rsidP="00E724AA">
      <w:pPr>
        <w:pStyle w:val="Qsns"/>
        <w:spacing w:after="0" w:line="276" w:lineRule="auto"/>
      </w:pPr>
      <w:r>
        <w:t>Method Declaration</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html</w:t>
      </w:r>
      <w:r>
        <w:rPr>
          <w:rFonts w:ascii="Courier New" w:hAnsi="Courier New" w:cs="Courier New"/>
          <w:color w:val="008080"/>
        </w:rPr>
        <w:t>&gt;</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body</w:t>
      </w:r>
      <w:r>
        <w:rPr>
          <w:rFonts w:ascii="Courier New" w:hAnsi="Courier New" w:cs="Courier New"/>
          <w:color w:val="008080"/>
        </w:rPr>
        <w:t>&gt;</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b/>
          <w:bCs/>
          <w:color w:val="7F0055"/>
        </w:rPr>
        <w:t>int</w:t>
      </w:r>
      <w:r>
        <w:rPr>
          <w:rFonts w:ascii="Courier New" w:hAnsi="Courier New" w:cs="Courier New"/>
          <w:color w:val="000000"/>
        </w:rPr>
        <w:t xml:space="preserve"> cube(</w:t>
      </w:r>
      <w:r>
        <w:rPr>
          <w:rFonts w:ascii="Courier New" w:hAnsi="Courier New" w:cs="Courier New"/>
          <w:b/>
          <w:bCs/>
          <w:color w:val="7F0055"/>
        </w:rPr>
        <w:t>int</w:t>
      </w:r>
      <w:r>
        <w:rPr>
          <w:rFonts w:ascii="Courier New" w:hAnsi="Courier New" w:cs="Courier New"/>
          <w:color w:val="000000"/>
        </w:rPr>
        <w:t xml:space="preserve"> n){  </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
          <w:bCs/>
          <w:color w:val="7F0055"/>
        </w:rPr>
        <w:t>return</w:t>
      </w:r>
      <w:r>
        <w:rPr>
          <w:rFonts w:ascii="Courier New" w:hAnsi="Courier New" w:cs="Courier New"/>
          <w:color w:val="000000"/>
        </w:rPr>
        <w:t xml:space="preserve"> n*n*n;  </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%&gt;</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2A00FF"/>
        </w:rPr>
        <w:t>"Cube of 3 is:"</w:t>
      </w:r>
      <w:r>
        <w:rPr>
          <w:rFonts w:ascii="Courier New" w:hAnsi="Courier New" w:cs="Courier New"/>
          <w:color w:val="000000"/>
        </w:rPr>
        <w:t xml:space="preserve"> + cube(3)</w:t>
      </w:r>
      <w:r>
        <w:rPr>
          <w:rFonts w:ascii="Courier New" w:hAnsi="Courier New" w:cs="Courier New"/>
          <w:color w:val="BF5F3F"/>
        </w:rPr>
        <w:t>%&gt;</w:t>
      </w:r>
    </w:p>
    <w:p w:rsidR="003D73EB" w:rsidRDefault="003D73EB" w:rsidP="003D73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body</w:t>
      </w:r>
      <w:r>
        <w:rPr>
          <w:rFonts w:ascii="Courier New" w:hAnsi="Courier New" w:cs="Courier New"/>
          <w:color w:val="008080"/>
        </w:rPr>
        <w:t>&gt;</w:t>
      </w:r>
    </w:p>
    <w:p w:rsidR="007E2F55" w:rsidRDefault="003D73EB" w:rsidP="003D73EB">
      <w:pPr>
        <w:pBdr>
          <w:top w:val="single" w:sz="4" w:space="1" w:color="auto"/>
          <w:left w:val="single" w:sz="4" w:space="4" w:color="auto"/>
          <w:bottom w:val="single" w:sz="4" w:space="1" w:color="auto"/>
          <w:right w:val="single" w:sz="4" w:space="4" w:color="auto"/>
        </w:pBdr>
      </w:pPr>
      <w:r>
        <w:rPr>
          <w:rFonts w:ascii="Courier New" w:hAnsi="Courier New" w:cs="Courier New"/>
          <w:color w:val="008080"/>
        </w:rPr>
        <w:t>&lt;/</w:t>
      </w:r>
      <w:r>
        <w:rPr>
          <w:rFonts w:ascii="Courier New" w:hAnsi="Courier New" w:cs="Courier New"/>
          <w:color w:val="3F7F7F"/>
          <w:highlight w:val="lightGray"/>
        </w:rPr>
        <w:t>html</w:t>
      </w:r>
      <w:r>
        <w:rPr>
          <w:rFonts w:ascii="Courier New" w:hAnsi="Courier New" w:cs="Courier New"/>
          <w:color w:val="008080"/>
        </w:rPr>
        <w:t>&gt;</w:t>
      </w:r>
    </w:p>
    <w:p w:rsidR="007E2F55" w:rsidRDefault="007E2F55" w:rsidP="007E2F55"/>
    <w:p w:rsidR="007E2F55" w:rsidRDefault="000E220A" w:rsidP="000E220A">
      <w:pPr>
        <w:pStyle w:val="Heading2"/>
      </w:pPr>
      <w:bookmarkStart w:id="53" w:name="_Toc4274733"/>
      <w:r>
        <w:t>3. JSP Implicit objects</w:t>
      </w:r>
      <w:bookmarkEnd w:id="53"/>
    </w:p>
    <w:p w:rsidR="000E220A" w:rsidRPr="000E220A" w:rsidRDefault="00AF7728" w:rsidP="000E220A">
      <w:r w:rsidRPr="00AF7728">
        <w:rPr>
          <w:b/>
        </w:rPr>
        <w:t>There are 9 jsp implicit objects</w:t>
      </w:r>
      <w:r w:rsidRPr="00AF7728">
        <w:t>. These objects are created by the web container that are available to all the jsp pages.</w:t>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220"/>
      </w:tblGrid>
      <w:tr w:rsidR="001D1530" w:rsidRPr="001D1530" w:rsidTr="001D1530">
        <w:trPr>
          <w:trHeight w:val="197"/>
        </w:trPr>
        <w:tc>
          <w:tcPr>
            <w:tcW w:w="3055" w:type="dxa"/>
            <w:shd w:val="clear" w:color="auto" w:fill="F2F2F2" w:themeFill="background1" w:themeFillShade="F2"/>
            <w:tcMar>
              <w:top w:w="75" w:type="dxa"/>
              <w:left w:w="75" w:type="dxa"/>
              <w:bottom w:w="75" w:type="dxa"/>
              <w:right w:w="75" w:type="dxa"/>
            </w:tcMar>
            <w:hideMark/>
          </w:tcPr>
          <w:p w:rsidR="001D1530" w:rsidRPr="001D1530" w:rsidRDefault="001D1530" w:rsidP="001D1530">
            <w:pPr>
              <w:spacing w:after="0" w:line="240" w:lineRule="auto"/>
              <w:jc w:val="center"/>
              <w:rPr>
                <w:rFonts w:eastAsia="Times New Roman" w:cs="Times New Roman"/>
                <w:b/>
                <w:bCs/>
                <w:color w:val="000000"/>
                <w:lang w:eastAsia="en-US"/>
              </w:rPr>
            </w:pPr>
            <w:r w:rsidRPr="001D1530">
              <w:rPr>
                <w:rFonts w:eastAsia="Times New Roman" w:cs="Times New Roman"/>
                <w:b/>
                <w:bCs/>
                <w:color w:val="000000"/>
                <w:lang w:eastAsia="en-US"/>
              </w:rPr>
              <w:t>Object</w:t>
            </w:r>
          </w:p>
        </w:tc>
        <w:tc>
          <w:tcPr>
            <w:tcW w:w="5220" w:type="dxa"/>
            <w:shd w:val="clear" w:color="auto" w:fill="F2F2F2" w:themeFill="background1" w:themeFillShade="F2"/>
            <w:tcMar>
              <w:top w:w="75" w:type="dxa"/>
              <w:left w:w="75" w:type="dxa"/>
              <w:bottom w:w="75" w:type="dxa"/>
              <w:right w:w="75" w:type="dxa"/>
            </w:tcMar>
            <w:hideMark/>
          </w:tcPr>
          <w:p w:rsidR="001D1530" w:rsidRPr="001D1530" w:rsidRDefault="001D1530" w:rsidP="001D1530">
            <w:pPr>
              <w:spacing w:after="0" w:line="240" w:lineRule="auto"/>
              <w:jc w:val="center"/>
              <w:rPr>
                <w:rFonts w:eastAsia="Times New Roman" w:cs="Times New Roman"/>
                <w:b/>
                <w:bCs/>
                <w:color w:val="000000"/>
                <w:lang w:eastAsia="en-US"/>
              </w:rPr>
            </w:pPr>
            <w:r w:rsidRPr="001D1530">
              <w:rPr>
                <w:rFonts w:eastAsia="Times New Roman" w:cs="Times New Roman"/>
                <w:b/>
                <w:bCs/>
                <w:color w:val="000000"/>
                <w:lang w:eastAsia="en-US"/>
              </w:rPr>
              <w:t>Type</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out</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JspWriter</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request</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HttpServletRequest</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response</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HttpServletResponse</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config</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ServletConfig</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application</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ServletContext</w:t>
            </w:r>
          </w:p>
        </w:tc>
      </w:tr>
      <w:tr w:rsidR="001D1530" w:rsidRPr="001D1530" w:rsidTr="001D1530">
        <w:trPr>
          <w:trHeight w:val="23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session</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HttpSession</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pageContext</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PageContext</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page</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Object</w:t>
            </w:r>
          </w:p>
        </w:tc>
      </w:tr>
      <w:tr w:rsidR="001D1530" w:rsidRPr="001D1530" w:rsidTr="001D1530">
        <w:trPr>
          <w:trHeight w:val="227"/>
        </w:trPr>
        <w:tc>
          <w:tcPr>
            <w:tcW w:w="3055"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b/>
                <w:color w:val="000000"/>
                <w:lang w:eastAsia="en-US"/>
              </w:rPr>
            </w:pPr>
            <w:r w:rsidRPr="001D1530">
              <w:rPr>
                <w:rFonts w:eastAsia="Times New Roman" w:cs="Times New Roman"/>
                <w:b/>
                <w:color w:val="000000"/>
                <w:lang w:eastAsia="en-US"/>
              </w:rPr>
              <w:t>exception</w:t>
            </w:r>
          </w:p>
        </w:tc>
        <w:tc>
          <w:tcPr>
            <w:tcW w:w="5220" w:type="dxa"/>
            <w:shd w:val="clear" w:color="auto" w:fill="auto"/>
            <w:tcMar>
              <w:top w:w="75" w:type="dxa"/>
              <w:left w:w="75" w:type="dxa"/>
              <w:bottom w:w="75" w:type="dxa"/>
              <w:right w:w="75" w:type="dxa"/>
            </w:tcMar>
            <w:hideMark/>
          </w:tcPr>
          <w:p w:rsidR="001D1530" w:rsidRPr="001D1530" w:rsidRDefault="001D1530" w:rsidP="001D1530">
            <w:pPr>
              <w:spacing w:after="0" w:line="240" w:lineRule="auto"/>
              <w:ind w:left="300"/>
              <w:jc w:val="both"/>
              <w:rPr>
                <w:rFonts w:eastAsia="Times New Roman" w:cs="Times New Roman"/>
                <w:color w:val="000000"/>
                <w:lang w:eastAsia="en-US"/>
              </w:rPr>
            </w:pPr>
            <w:r w:rsidRPr="001D1530">
              <w:rPr>
                <w:rFonts w:eastAsia="Times New Roman" w:cs="Times New Roman"/>
                <w:color w:val="000000"/>
                <w:lang w:eastAsia="en-US"/>
              </w:rPr>
              <w:t>Throwable</w:t>
            </w:r>
          </w:p>
        </w:tc>
      </w:tr>
    </w:tbl>
    <w:p w:rsidR="00DC0570" w:rsidRP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BF5F3F"/>
          <w:u w:val="single"/>
        </w:rPr>
      </w:pPr>
      <w:r w:rsidRPr="00DC0570">
        <w:rPr>
          <w:rFonts w:ascii="Courier New" w:hAnsi="Courier New" w:cs="Courier New"/>
          <w:b/>
          <w:color w:val="BF5F3F"/>
          <w:u w:val="single"/>
        </w:rPr>
        <w:t>Index.jsp</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lastRenderedPageBreak/>
        <w:t>&lt;%</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out.print(</w:t>
      </w:r>
      <w:r>
        <w:rPr>
          <w:rFonts w:ascii="Courier New" w:hAnsi="Courier New" w:cs="Courier New"/>
          <w:color w:val="2A00FF"/>
        </w:rPr>
        <w:t>"1.welcome to jsp"</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String name=request.getParameter(</w:t>
      </w:r>
      <w:r>
        <w:rPr>
          <w:rFonts w:ascii="Courier New" w:hAnsi="Courier New" w:cs="Courier New"/>
          <w:color w:val="2A00FF"/>
        </w:rPr>
        <w:t>"a"</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out.print(</w:t>
      </w:r>
      <w:r>
        <w:rPr>
          <w:rFonts w:ascii="Courier New" w:hAnsi="Courier New" w:cs="Courier New"/>
          <w:color w:val="2A00FF"/>
        </w:rPr>
        <w:t>"&lt;br&gt; 2.Request :"</w:t>
      </w:r>
      <w:r>
        <w:rPr>
          <w:rFonts w:ascii="Courier New" w:hAnsi="Courier New" w:cs="Courier New"/>
          <w:color w:val="000000"/>
        </w:rPr>
        <w:t xml:space="preserve">+name);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response.sendRedirect(</w:t>
      </w:r>
      <w:r>
        <w:rPr>
          <w:rFonts w:ascii="Courier New" w:hAnsi="Courier New" w:cs="Courier New"/>
          <w:color w:val="2A00FF"/>
        </w:rPr>
        <w:t>"http://www.google.com"</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out.print(</w:t>
      </w:r>
      <w:r>
        <w:rPr>
          <w:rFonts w:ascii="Courier New" w:hAnsi="Courier New" w:cs="Courier New"/>
          <w:color w:val="2A00FF"/>
        </w:rPr>
        <w:t>"3.Responce :  "</w:t>
      </w:r>
      <w:r>
        <w:rPr>
          <w:rFonts w:ascii="Courier New" w:hAnsi="Courier New" w:cs="Courier New"/>
          <w:color w:val="000000"/>
        </w:rPr>
        <w:t>);</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String cfg=config.getInitParameter(</w:t>
      </w:r>
      <w:r>
        <w:rPr>
          <w:rFonts w:ascii="Courier New" w:hAnsi="Courier New" w:cs="Courier New"/>
          <w:color w:val="2A00FF"/>
        </w:rPr>
        <w:t>"config"</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out.print(</w:t>
      </w:r>
      <w:r>
        <w:rPr>
          <w:rFonts w:ascii="Courier New" w:hAnsi="Courier New" w:cs="Courier New"/>
          <w:color w:val="2A00FF"/>
        </w:rPr>
        <w:t>"&lt;br&gt; 4.Config ="</w:t>
      </w:r>
      <w:r>
        <w:rPr>
          <w:rFonts w:ascii="Courier New" w:hAnsi="Courier New" w:cs="Courier New"/>
          <w:color w:val="000000"/>
        </w:rPr>
        <w:t xml:space="preserve">+cfg);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String cxt=application.getInitParameter(</w:t>
      </w:r>
      <w:r>
        <w:rPr>
          <w:rFonts w:ascii="Courier New" w:hAnsi="Courier New" w:cs="Courier New"/>
          <w:color w:val="2A00FF"/>
        </w:rPr>
        <w:t>"context"</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out.print(</w:t>
      </w:r>
      <w:r>
        <w:rPr>
          <w:rFonts w:ascii="Courier New" w:hAnsi="Courier New" w:cs="Courier New"/>
          <w:color w:val="2A00FF"/>
        </w:rPr>
        <w:t>"&lt;br&gt; 5.Application ="</w:t>
      </w:r>
      <w:r>
        <w:rPr>
          <w:rFonts w:ascii="Courier New" w:hAnsi="Courier New" w:cs="Courier New"/>
          <w:color w:val="000000"/>
        </w:rPr>
        <w:t>+cfg);</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session.setAttribute(</w:t>
      </w:r>
      <w:r>
        <w:rPr>
          <w:rFonts w:ascii="Courier New" w:hAnsi="Courier New" w:cs="Courier New"/>
          <w:color w:val="2A00FF"/>
        </w:rPr>
        <w:t>"user"</w:t>
      </w:r>
      <w:r>
        <w:rPr>
          <w:rFonts w:ascii="Courier New" w:hAnsi="Courier New" w:cs="Courier New"/>
          <w:color w:val="000000"/>
        </w:rPr>
        <w:t>,</w:t>
      </w:r>
      <w:r>
        <w:rPr>
          <w:rFonts w:ascii="Courier New" w:hAnsi="Courier New" w:cs="Courier New"/>
          <w:color w:val="2A00FF"/>
        </w:rPr>
        <w:t>"Satya"</w:t>
      </w:r>
      <w:r>
        <w:rPr>
          <w:rFonts w:ascii="Courier New" w:hAnsi="Courier New" w:cs="Courier New"/>
          <w:color w:val="000000"/>
        </w:rPr>
        <w:t xml:space="preserve">);  </w:t>
      </w:r>
    </w:p>
    <w:p w:rsidR="00DC0570" w:rsidRDefault="00DC0570" w:rsidP="00DC0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out.print(</w:t>
      </w:r>
      <w:r>
        <w:rPr>
          <w:rFonts w:ascii="Courier New" w:hAnsi="Courier New" w:cs="Courier New"/>
          <w:color w:val="2A00FF"/>
        </w:rPr>
        <w:t>"&lt;br&gt; 6.Session ="</w:t>
      </w:r>
      <w:r>
        <w:rPr>
          <w:rFonts w:ascii="Courier New" w:hAnsi="Courier New" w:cs="Courier New"/>
          <w:color w:val="000000"/>
        </w:rPr>
        <w:t>+session.getAttribute(</w:t>
      </w:r>
      <w:r>
        <w:rPr>
          <w:rFonts w:ascii="Courier New" w:hAnsi="Courier New" w:cs="Courier New"/>
          <w:color w:val="2A00FF"/>
        </w:rPr>
        <w:t>"user"</w:t>
      </w:r>
      <w:r>
        <w:rPr>
          <w:rFonts w:ascii="Courier New" w:hAnsi="Courier New" w:cs="Courier New"/>
          <w:color w:val="000000"/>
        </w:rPr>
        <w:t>));</w:t>
      </w:r>
    </w:p>
    <w:p w:rsidR="005B7745" w:rsidRDefault="00DC0570" w:rsidP="00DC0570">
      <w:pPr>
        <w:pBdr>
          <w:top w:val="single" w:sz="4" w:space="1" w:color="auto"/>
          <w:left w:val="single" w:sz="4" w:space="4" w:color="auto"/>
          <w:bottom w:val="single" w:sz="4" w:space="1" w:color="auto"/>
          <w:right w:val="single" w:sz="4" w:space="4" w:color="auto"/>
        </w:pBdr>
      </w:pPr>
      <w:r>
        <w:rPr>
          <w:rFonts w:ascii="Courier New" w:hAnsi="Courier New" w:cs="Courier New"/>
          <w:color w:val="BF5F3F"/>
        </w:rPr>
        <w:t>%&gt;</w:t>
      </w:r>
    </w:p>
    <w:p w:rsidR="009F1281" w:rsidRPr="009F1281" w:rsidRDefault="009F1281" w:rsidP="009F1281">
      <w:pPr>
        <w:pStyle w:val="Output"/>
        <w:rPr>
          <w:color w:val="4C483D" w:themeColor="text2"/>
        </w:rPr>
      </w:pPr>
      <w:r w:rsidRPr="009F1281">
        <w:rPr>
          <w:color w:val="008080"/>
        </w:rPr>
        <w:t>&lt;</w:t>
      </w:r>
      <w:r w:rsidRPr="009F1281">
        <w:rPr>
          <w:highlight w:val="lightGray"/>
        </w:rPr>
        <w:t>web-app</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8080"/>
        </w:rPr>
        <w:t>&lt;</w:t>
      </w:r>
      <w:r w:rsidRPr="009F1281">
        <w:t>servlet</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servlet-name</w:t>
      </w:r>
      <w:r w:rsidRPr="009F1281">
        <w:rPr>
          <w:color w:val="008080"/>
        </w:rPr>
        <w:t>&gt;</w:t>
      </w:r>
      <w:r w:rsidRPr="009F1281">
        <w:rPr>
          <w:color w:val="000000"/>
        </w:rPr>
        <w:t>jsp</w:t>
      </w:r>
      <w:r w:rsidRPr="009F1281">
        <w:rPr>
          <w:color w:val="008080"/>
        </w:rPr>
        <w:t>&lt;/</w:t>
      </w:r>
      <w:r w:rsidRPr="009F1281">
        <w:t>servlet-name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jsp-file</w:t>
      </w:r>
      <w:r w:rsidRPr="009F1281">
        <w:rPr>
          <w:color w:val="008080"/>
        </w:rPr>
        <w:t>&gt;</w:t>
      </w:r>
      <w:r w:rsidRPr="009F1281">
        <w:rPr>
          <w:color w:val="000000"/>
        </w:rPr>
        <w:t>/index.jsp</w:t>
      </w:r>
      <w:r w:rsidRPr="009F1281">
        <w:rPr>
          <w:color w:val="008080"/>
        </w:rPr>
        <w:t>&lt;/</w:t>
      </w:r>
      <w:r w:rsidRPr="009F1281">
        <w:t>jsp-file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init-param</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0000"/>
        </w:rPr>
        <w:tab/>
      </w:r>
      <w:r w:rsidRPr="009F1281">
        <w:rPr>
          <w:color w:val="008080"/>
        </w:rPr>
        <w:t>&lt;</w:t>
      </w:r>
      <w:r w:rsidRPr="009F1281">
        <w:t>param-name</w:t>
      </w:r>
      <w:r w:rsidRPr="009F1281">
        <w:rPr>
          <w:color w:val="008080"/>
        </w:rPr>
        <w:t>&gt;</w:t>
      </w:r>
      <w:r w:rsidRPr="009F1281">
        <w:rPr>
          <w:color w:val="000000"/>
        </w:rPr>
        <w:t>config</w:t>
      </w:r>
      <w:r w:rsidRPr="009F1281">
        <w:rPr>
          <w:color w:val="008080"/>
        </w:rPr>
        <w:t>&lt;/</w:t>
      </w:r>
      <w:r w:rsidRPr="009F1281">
        <w:t>param-name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0000"/>
        </w:rPr>
        <w:tab/>
      </w:r>
      <w:r w:rsidRPr="009F1281">
        <w:rPr>
          <w:color w:val="008080"/>
        </w:rPr>
        <w:t>&lt;</w:t>
      </w:r>
      <w:r w:rsidRPr="009F1281">
        <w:t>param-value</w:t>
      </w:r>
      <w:r w:rsidRPr="009F1281">
        <w:rPr>
          <w:color w:val="008080"/>
        </w:rPr>
        <w:t>&gt;</w:t>
      </w:r>
      <w:r w:rsidRPr="009F1281">
        <w:rPr>
          <w:color w:val="000000"/>
        </w:rPr>
        <w:t>iam Config Value</w:t>
      </w:r>
      <w:r w:rsidRPr="009F1281">
        <w:rPr>
          <w:color w:val="008080"/>
        </w:rPr>
        <w:t>&lt;/</w:t>
      </w:r>
      <w:r w:rsidRPr="009F1281">
        <w:t>param-value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init-param</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8080"/>
        </w:rPr>
        <w:t>&lt;/</w:t>
      </w:r>
      <w:r w:rsidRPr="009F1281">
        <w:t>servlet</w:t>
      </w:r>
      <w:r w:rsidRPr="009F1281">
        <w:rPr>
          <w:color w:val="008080"/>
        </w:rPr>
        <w:t>&gt;</w:t>
      </w:r>
    </w:p>
    <w:p w:rsidR="009F1281" w:rsidRPr="009F1281" w:rsidRDefault="009F1281" w:rsidP="009F1281">
      <w:pPr>
        <w:pStyle w:val="Output"/>
        <w:rPr>
          <w:color w:val="4C483D" w:themeColor="text2"/>
        </w:rPr>
      </w:pPr>
    </w:p>
    <w:p w:rsidR="009F1281" w:rsidRPr="009F1281" w:rsidRDefault="009F1281" w:rsidP="009F1281">
      <w:pPr>
        <w:pStyle w:val="Output"/>
        <w:rPr>
          <w:color w:val="4C483D" w:themeColor="text2"/>
        </w:rPr>
      </w:pPr>
      <w:r w:rsidRPr="009F1281">
        <w:rPr>
          <w:color w:val="000000"/>
        </w:rPr>
        <w:tab/>
      </w:r>
      <w:r w:rsidRPr="009F1281">
        <w:rPr>
          <w:color w:val="008080"/>
        </w:rPr>
        <w:t>&lt;</w:t>
      </w:r>
      <w:r w:rsidRPr="009F1281">
        <w:t>servlet-mapping</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servlet-name</w:t>
      </w:r>
      <w:r w:rsidRPr="009F1281">
        <w:rPr>
          <w:color w:val="008080"/>
        </w:rPr>
        <w:t>&gt;</w:t>
      </w:r>
      <w:r w:rsidRPr="009F1281">
        <w:rPr>
          <w:color w:val="000000"/>
        </w:rPr>
        <w:t>jsp</w:t>
      </w:r>
      <w:r w:rsidRPr="009F1281">
        <w:rPr>
          <w:color w:val="008080"/>
        </w:rPr>
        <w:t>&lt;/</w:t>
      </w:r>
      <w:r w:rsidRPr="009F1281">
        <w:t>servlet-name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url-pattern</w:t>
      </w:r>
      <w:r w:rsidRPr="009F1281">
        <w:rPr>
          <w:color w:val="008080"/>
        </w:rPr>
        <w:t>&gt;</w:t>
      </w:r>
      <w:r w:rsidRPr="009F1281">
        <w:rPr>
          <w:color w:val="000000"/>
        </w:rPr>
        <w:t>/jsp</w:t>
      </w:r>
      <w:r w:rsidRPr="009F1281">
        <w:rPr>
          <w:color w:val="008080"/>
        </w:rPr>
        <w:t>&lt;/</w:t>
      </w:r>
      <w:r w:rsidRPr="009F1281">
        <w:t>url-pattern</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8080"/>
        </w:rPr>
        <w:t>&lt;/</w:t>
      </w:r>
      <w:r w:rsidRPr="009F1281">
        <w:t>servlet-mapping</w:t>
      </w:r>
      <w:r w:rsidRPr="009F1281">
        <w:rPr>
          <w:color w:val="008080"/>
        </w:rPr>
        <w:t>&gt;</w:t>
      </w:r>
    </w:p>
    <w:p w:rsidR="009F1281" w:rsidRPr="009F1281" w:rsidRDefault="009F1281" w:rsidP="009F1281">
      <w:pPr>
        <w:pStyle w:val="Output"/>
        <w:rPr>
          <w:color w:val="4C483D" w:themeColor="text2"/>
        </w:rPr>
      </w:pPr>
    </w:p>
    <w:p w:rsidR="009F1281" w:rsidRPr="009F1281" w:rsidRDefault="009F1281" w:rsidP="009F1281">
      <w:pPr>
        <w:pStyle w:val="Output"/>
        <w:rPr>
          <w:color w:val="4C483D" w:themeColor="text2"/>
        </w:rPr>
      </w:pPr>
      <w:r w:rsidRPr="009F1281">
        <w:rPr>
          <w:color w:val="000000"/>
        </w:rPr>
        <w:tab/>
      </w:r>
      <w:r w:rsidRPr="009F1281">
        <w:rPr>
          <w:color w:val="008080"/>
        </w:rPr>
        <w:t>&lt;</w:t>
      </w:r>
      <w:r w:rsidRPr="009F1281">
        <w:t>context-param</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param-name</w:t>
      </w:r>
      <w:r w:rsidRPr="009F1281">
        <w:rPr>
          <w:color w:val="008080"/>
        </w:rPr>
        <w:t>&gt;</w:t>
      </w:r>
      <w:r w:rsidRPr="009F1281">
        <w:rPr>
          <w:color w:val="000000"/>
        </w:rPr>
        <w:t>context</w:t>
      </w:r>
      <w:r w:rsidRPr="009F1281">
        <w:rPr>
          <w:color w:val="008080"/>
        </w:rPr>
        <w:t>&lt;/</w:t>
      </w:r>
      <w:r w:rsidRPr="009F1281">
        <w:t>param-name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0000"/>
        </w:rPr>
        <w:tab/>
      </w:r>
      <w:r w:rsidRPr="009F1281">
        <w:rPr>
          <w:color w:val="008080"/>
        </w:rPr>
        <w:t>&lt;</w:t>
      </w:r>
      <w:r w:rsidRPr="009F1281">
        <w:t>param-value</w:t>
      </w:r>
      <w:r w:rsidRPr="009F1281">
        <w:rPr>
          <w:color w:val="008080"/>
        </w:rPr>
        <w:t>&gt;</w:t>
      </w:r>
      <w:r w:rsidRPr="009F1281">
        <w:rPr>
          <w:color w:val="000000"/>
        </w:rPr>
        <w:t>iam Context Value</w:t>
      </w:r>
      <w:r w:rsidRPr="009F1281">
        <w:rPr>
          <w:color w:val="008080"/>
        </w:rPr>
        <w:t>&lt;/</w:t>
      </w:r>
      <w:r w:rsidRPr="009F1281">
        <w:t>param-value</w:t>
      </w:r>
      <w:r w:rsidRPr="009F1281">
        <w:rPr>
          <w:color w:val="008080"/>
        </w:rPr>
        <w:t>&gt;</w:t>
      </w:r>
    </w:p>
    <w:p w:rsidR="009F1281" w:rsidRPr="009F1281" w:rsidRDefault="009F1281" w:rsidP="009F1281">
      <w:pPr>
        <w:pStyle w:val="Output"/>
        <w:rPr>
          <w:color w:val="4C483D" w:themeColor="text2"/>
        </w:rPr>
      </w:pPr>
      <w:r w:rsidRPr="009F1281">
        <w:rPr>
          <w:color w:val="000000"/>
        </w:rPr>
        <w:tab/>
      </w:r>
      <w:r w:rsidRPr="009F1281">
        <w:rPr>
          <w:color w:val="008080"/>
        </w:rPr>
        <w:t>&lt;/</w:t>
      </w:r>
      <w:r w:rsidRPr="009F1281">
        <w:t>context-param</w:t>
      </w:r>
      <w:r w:rsidRPr="009F1281">
        <w:rPr>
          <w:color w:val="008080"/>
        </w:rPr>
        <w:t>&gt;</w:t>
      </w:r>
    </w:p>
    <w:p w:rsidR="009F1281" w:rsidRPr="009F1281" w:rsidRDefault="009F1281" w:rsidP="009F1281">
      <w:pPr>
        <w:pStyle w:val="Output"/>
        <w:rPr>
          <w:color w:val="4C483D" w:themeColor="text2"/>
        </w:rPr>
      </w:pPr>
      <w:r w:rsidRPr="009F1281">
        <w:rPr>
          <w:color w:val="000000"/>
        </w:rPr>
        <w:t xml:space="preserve"> </w:t>
      </w:r>
    </w:p>
    <w:p w:rsidR="005B7745" w:rsidRPr="009F1281" w:rsidRDefault="009F1281" w:rsidP="009F1281">
      <w:pPr>
        <w:pStyle w:val="Output"/>
      </w:pPr>
      <w:r w:rsidRPr="009F1281">
        <w:rPr>
          <w:color w:val="008080"/>
        </w:rPr>
        <w:t>&lt;/</w:t>
      </w:r>
      <w:r w:rsidRPr="009F1281">
        <w:rPr>
          <w:highlight w:val="lightGray"/>
        </w:rPr>
        <w:t>web-app</w:t>
      </w:r>
      <w:r w:rsidRPr="009F1281">
        <w:rPr>
          <w:color w:val="008080"/>
        </w:rPr>
        <w:t>&gt;</w:t>
      </w:r>
    </w:p>
    <w:p w:rsidR="005B7745" w:rsidRDefault="005B7745" w:rsidP="007E2F55"/>
    <w:p w:rsidR="00FF4F28" w:rsidRDefault="00FF4F28" w:rsidP="007E2F55"/>
    <w:p w:rsidR="005B7745" w:rsidRPr="00A45FBC" w:rsidRDefault="00A45FBC" w:rsidP="007E2F55">
      <w:pPr>
        <w:rPr>
          <w:b/>
          <w:u w:val="single"/>
        </w:rPr>
      </w:pPr>
      <w:r w:rsidRPr="00A45FBC">
        <w:rPr>
          <w:b/>
          <w:u w:val="single"/>
        </w:rPr>
        <w:t>7) pageContext implicit object</w:t>
      </w:r>
    </w:p>
    <w:p w:rsidR="00FF4F28" w:rsidRDefault="00FF4F28" w:rsidP="00FF4F28">
      <w:r>
        <w:t xml:space="preserve">The pageContext object can be used to </w:t>
      </w:r>
      <w:r w:rsidRPr="00FF4F28">
        <w:rPr>
          <w:b/>
        </w:rPr>
        <w:t>set, get or remove attributes</w:t>
      </w:r>
      <w:r>
        <w:t xml:space="preserve"> from one of the following scopes:</w:t>
      </w:r>
    </w:p>
    <w:p w:rsidR="00FF4F28" w:rsidRPr="00FF4F28" w:rsidRDefault="00FF4F28" w:rsidP="001A4AEB">
      <w:pPr>
        <w:pStyle w:val="ListParagraph"/>
        <w:numPr>
          <w:ilvl w:val="0"/>
          <w:numId w:val="94"/>
        </w:numPr>
        <w:rPr>
          <w:b/>
        </w:rPr>
      </w:pPr>
      <w:r w:rsidRPr="00FF4F28">
        <w:rPr>
          <w:b/>
        </w:rPr>
        <w:t>Page</w:t>
      </w:r>
      <w:r>
        <w:rPr>
          <w:b/>
        </w:rPr>
        <w:tab/>
      </w:r>
      <w:r>
        <w:rPr>
          <w:b/>
        </w:rPr>
        <w:tab/>
      </w:r>
      <w:r>
        <w:rPr>
          <w:b/>
        </w:rPr>
        <w:tab/>
      </w:r>
      <w:r>
        <w:rPr>
          <w:b/>
        </w:rPr>
        <w:tab/>
      </w:r>
      <w:r w:rsidRPr="00FF4F28">
        <w:rPr>
          <w:b/>
        </w:rPr>
        <w:sym w:font="Wingdings" w:char="F0E0"/>
      </w:r>
      <w:r>
        <w:rPr>
          <w:b/>
        </w:rPr>
        <w:t xml:space="preserve"> </w:t>
      </w:r>
      <w:r>
        <w:rPr>
          <w:b/>
        </w:rPr>
        <w:tab/>
      </w:r>
      <w:r w:rsidRPr="00FF4F28">
        <w:rPr>
          <w:rFonts w:eastAsia="Times New Roman" w:cs="Times New Roman"/>
          <w:color w:val="000000"/>
          <w:bdr w:val="none" w:sz="0" w:space="0" w:color="auto" w:frame="1"/>
          <w:lang w:eastAsia="en-US"/>
        </w:rPr>
        <w:t>PageContext.</w:t>
      </w:r>
      <w:r>
        <w:rPr>
          <w:rFonts w:eastAsia="Times New Roman" w:cs="Times New Roman"/>
          <w:color w:val="000000"/>
          <w:bdr w:val="none" w:sz="0" w:space="0" w:color="auto" w:frame="1"/>
          <w:lang w:eastAsia="en-US"/>
        </w:rPr>
        <w:t>PAGE</w:t>
      </w:r>
      <w:r w:rsidRPr="00FF4F28">
        <w:rPr>
          <w:rFonts w:eastAsia="Times New Roman" w:cs="Times New Roman"/>
          <w:color w:val="000000"/>
          <w:bdr w:val="none" w:sz="0" w:space="0" w:color="auto" w:frame="1"/>
          <w:lang w:eastAsia="en-US"/>
        </w:rPr>
        <w:t>_SCOPE</w:t>
      </w:r>
    </w:p>
    <w:p w:rsidR="00FF4F28" w:rsidRPr="00FF4F28" w:rsidRDefault="00FF4F28" w:rsidP="001A4AEB">
      <w:pPr>
        <w:pStyle w:val="ListParagraph"/>
        <w:numPr>
          <w:ilvl w:val="0"/>
          <w:numId w:val="94"/>
        </w:numPr>
        <w:rPr>
          <w:b/>
        </w:rPr>
      </w:pPr>
      <w:r w:rsidRPr="00FF4F28">
        <w:rPr>
          <w:b/>
        </w:rPr>
        <w:t>Request</w:t>
      </w:r>
      <w:r>
        <w:rPr>
          <w:b/>
        </w:rPr>
        <w:tab/>
      </w:r>
      <w:r>
        <w:rPr>
          <w:b/>
        </w:rPr>
        <w:tab/>
      </w:r>
      <w:r>
        <w:rPr>
          <w:b/>
        </w:rPr>
        <w:tab/>
      </w:r>
      <w:r w:rsidRPr="00FF4F28">
        <w:rPr>
          <w:b/>
        </w:rPr>
        <w:sym w:font="Wingdings" w:char="F0E0"/>
      </w:r>
      <w:r>
        <w:rPr>
          <w:b/>
        </w:rPr>
        <w:tab/>
      </w:r>
      <w:r w:rsidRPr="00FF4F28">
        <w:rPr>
          <w:rFonts w:eastAsia="Times New Roman" w:cs="Times New Roman"/>
          <w:color w:val="000000"/>
          <w:bdr w:val="none" w:sz="0" w:space="0" w:color="auto" w:frame="1"/>
          <w:lang w:eastAsia="en-US"/>
        </w:rPr>
        <w:t>PageContext.</w:t>
      </w:r>
      <w:r>
        <w:rPr>
          <w:rFonts w:eastAsia="Times New Roman" w:cs="Times New Roman"/>
          <w:color w:val="000000"/>
          <w:bdr w:val="none" w:sz="0" w:space="0" w:color="auto" w:frame="1"/>
          <w:lang w:eastAsia="en-US"/>
        </w:rPr>
        <w:t>REQUEST</w:t>
      </w:r>
      <w:r w:rsidRPr="00FF4F28">
        <w:rPr>
          <w:rFonts w:eastAsia="Times New Roman" w:cs="Times New Roman"/>
          <w:color w:val="000000"/>
          <w:bdr w:val="none" w:sz="0" w:space="0" w:color="auto" w:frame="1"/>
          <w:lang w:eastAsia="en-US"/>
        </w:rPr>
        <w:t>_SCOPE</w:t>
      </w:r>
    </w:p>
    <w:p w:rsidR="00FF4F28" w:rsidRPr="00FF4F28" w:rsidRDefault="00FF4F28" w:rsidP="001A4AEB">
      <w:pPr>
        <w:pStyle w:val="ListParagraph"/>
        <w:numPr>
          <w:ilvl w:val="0"/>
          <w:numId w:val="94"/>
        </w:numPr>
        <w:rPr>
          <w:b/>
        </w:rPr>
      </w:pPr>
      <w:r w:rsidRPr="00FF4F28">
        <w:rPr>
          <w:b/>
        </w:rPr>
        <w:t>Session</w:t>
      </w:r>
      <w:r>
        <w:rPr>
          <w:b/>
        </w:rPr>
        <w:tab/>
      </w:r>
      <w:r>
        <w:rPr>
          <w:b/>
        </w:rPr>
        <w:tab/>
      </w:r>
      <w:r>
        <w:rPr>
          <w:b/>
        </w:rPr>
        <w:tab/>
      </w:r>
      <w:r w:rsidRPr="00FF4F28">
        <w:rPr>
          <w:b/>
        </w:rPr>
        <w:sym w:font="Wingdings" w:char="F0E0"/>
      </w:r>
      <w:r>
        <w:rPr>
          <w:b/>
        </w:rPr>
        <w:tab/>
      </w:r>
      <w:r w:rsidRPr="00FF4F28">
        <w:rPr>
          <w:rFonts w:eastAsia="Times New Roman" w:cs="Times New Roman"/>
          <w:color w:val="000000"/>
          <w:bdr w:val="none" w:sz="0" w:space="0" w:color="auto" w:frame="1"/>
          <w:lang w:eastAsia="en-US"/>
        </w:rPr>
        <w:t>PageContext.SESSION_SCOPE</w:t>
      </w:r>
    </w:p>
    <w:p w:rsidR="005B7745" w:rsidRPr="00FF4F28" w:rsidRDefault="00FF4F28" w:rsidP="001A4AEB">
      <w:pPr>
        <w:pStyle w:val="ListParagraph"/>
        <w:numPr>
          <w:ilvl w:val="0"/>
          <w:numId w:val="94"/>
        </w:numPr>
        <w:rPr>
          <w:b/>
        </w:rPr>
      </w:pPr>
      <w:r w:rsidRPr="00FF4F28">
        <w:rPr>
          <w:b/>
        </w:rPr>
        <w:t>Application</w:t>
      </w:r>
      <w:r>
        <w:rPr>
          <w:b/>
        </w:rPr>
        <w:tab/>
      </w:r>
      <w:r>
        <w:rPr>
          <w:b/>
        </w:rPr>
        <w:tab/>
      </w:r>
      <w:r>
        <w:rPr>
          <w:b/>
        </w:rPr>
        <w:tab/>
      </w:r>
      <w:r w:rsidRPr="00FF4F28">
        <w:rPr>
          <w:b/>
        </w:rPr>
        <w:sym w:font="Wingdings" w:char="F0E0"/>
      </w:r>
      <w:r>
        <w:rPr>
          <w:b/>
        </w:rPr>
        <w:tab/>
      </w:r>
      <w:r w:rsidRPr="00FF4F28">
        <w:rPr>
          <w:rFonts w:eastAsia="Times New Roman" w:cs="Times New Roman"/>
          <w:color w:val="000000"/>
          <w:bdr w:val="none" w:sz="0" w:space="0" w:color="auto" w:frame="1"/>
          <w:lang w:eastAsia="en-US"/>
        </w:rPr>
        <w:t>PageContext.</w:t>
      </w:r>
      <w:r>
        <w:rPr>
          <w:rFonts w:eastAsia="Times New Roman" w:cs="Times New Roman"/>
          <w:color w:val="000000"/>
          <w:bdr w:val="none" w:sz="0" w:space="0" w:color="auto" w:frame="1"/>
          <w:lang w:eastAsia="en-US"/>
        </w:rPr>
        <w:t>APPLICATION</w:t>
      </w:r>
      <w:r w:rsidRPr="00FF4F28">
        <w:rPr>
          <w:rFonts w:eastAsia="Times New Roman" w:cs="Times New Roman"/>
          <w:color w:val="000000"/>
          <w:bdr w:val="none" w:sz="0" w:space="0" w:color="auto" w:frame="1"/>
          <w:lang w:eastAsia="en-US"/>
        </w:rPr>
        <w:t>_SCOPE</w:t>
      </w:r>
    </w:p>
    <w:p w:rsidR="00FF4F28" w:rsidRPr="00FF4F28" w:rsidRDefault="00FF4F28" w:rsidP="00FF4F28">
      <w:pPr>
        <w:shd w:val="clear" w:color="auto" w:fill="FFFFFF"/>
        <w:spacing w:after="0" w:line="345" w:lineRule="atLeast"/>
        <w:ind w:left="360"/>
        <w:jc w:val="both"/>
        <w:rPr>
          <w:rFonts w:eastAsia="Times New Roman" w:cs="Times New Roman"/>
          <w:b/>
          <w:color w:val="000000"/>
          <w:lang w:eastAsia="en-US"/>
        </w:rPr>
      </w:pPr>
      <w:r w:rsidRPr="00FF4F28">
        <w:rPr>
          <w:rFonts w:eastAsia="Times New Roman" w:cs="Times New Roman"/>
          <w:b/>
          <w:color w:val="000000"/>
          <w:bdr w:val="none" w:sz="0" w:space="0" w:color="auto" w:frame="1"/>
          <w:lang w:eastAsia="en-US"/>
        </w:rPr>
        <w:t>pageContext.setAttribute(</w:t>
      </w:r>
      <w:r w:rsidRPr="00FF4F28">
        <w:rPr>
          <w:rFonts w:eastAsia="Times New Roman" w:cs="Times New Roman"/>
          <w:b/>
          <w:color w:val="0000FF"/>
          <w:bdr w:val="none" w:sz="0" w:space="0" w:color="auto" w:frame="1"/>
          <w:lang w:eastAsia="en-US"/>
        </w:rPr>
        <w:t>"name"</w:t>
      </w:r>
      <w:r w:rsidRPr="00FF4F28">
        <w:rPr>
          <w:rFonts w:eastAsia="Times New Roman" w:cs="Times New Roman"/>
          <w:b/>
          <w:color w:val="000000"/>
          <w:bdr w:val="none" w:sz="0" w:space="0" w:color="auto" w:frame="1"/>
          <w:lang w:eastAsia="en-US"/>
        </w:rPr>
        <w:t>,”</w:t>
      </w:r>
      <w:r w:rsidRPr="00FF4F28">
        <w:rPr>
          <w:rFonts w:eastAsia="Times New Roman" w:cs="Times New Roman"/>
          <w:b/>
          <w:color w:val="0000FF"/>
          <w:bdr w:val="none" w:sz="0" w:space="0" w:color="auto" w:frame="1"/>
          <w:lang w:eastAsia="en-US"/>
        </w:rPr>
        <w:t xml:space="preserve"> value</w:t>
      </w:r>
      <w:r w:rsidRPr="00FF4F28">
        <w:rPr>
          <w:rFonts w:eastAsia="Times New Roman" w:cs="Times New Roman"/>
          <w:b/>
          <w:color w:val="000000"/>
          <w:bdr w:val="none" w:sz="0" w:space="0" w:color="auto" w:frame="1"/>
          <w:lang w:eastAsia="en-US"/>
        </w:rPr>
        <w:t>”,PageContext.SESSION_SCOPE);  </w:t>
      </w:r>
    </w:p>
    <w:p w:rsidR="005B7745" w:rsidRDefault="005B7745" w:rsidP="007E2F55"/>
    <w:p w:rsidR="005B7745" w:rsidRDefault="005B7745" w:rsidP="007E2F55"/>
    <w:p w:rsidR="00C90EF6" w:rsidRDefault="00C90EF6" w:rsidP="00C90EF6">
      <w:pPr>
        <w:pStyle w:val="Qsns"/>
        <w:spacing w:after="0"/>
        <w:rPr>
          <w:bdr w:val="none" w:sz="0" w:space="0" w:color="auto" w:frame="1"/>
          <w:lang w:eastAsia="en-US"/>
        </w:rPr>
      </w:pPr>
      <w:r>
        <w:rPr>
          <w:bdr w:val="none" w:sz="0" w:space="0" w:color="auto" w:frame="1"/>
          <w:lang w:eastAsia="en-US"/>
        </w:rPr>
        <w:lastRenderedPageBreak/>
        <w:t>first.jsp</w:t>
      </w:r>
    </w:p>
    <w:p w:rsidR="00B0040E" w:rsidRPr="00B0040E" w:rsidRDefault="00B0040E" w:rsidP="00B0040E">
      <w:pPr>
        <w:pStyle w:val="Output"/>
        <w:rPr>
          <w:lang w:eastAsia="en-US"/>
        </w:rPr>
      </w:pPr>
      <w:r w:rsidRPr="00B0040E">
        <w:rPr>
          <w:bdr w:val="none" w:sz="0" w:space="0" w:color="auto" w:frame="1"/>
          <w:lang w:eastAsia="en-US"/>
        </w:rPr>
        <w:t>&lt;html&gt;  </w:t>
      </w:r>
    </w:p>
    <w:p w:rsidR="00B0040E" w:rsidRPr="00B0040E" w:rsidRDefault="00B0040E" w:rsidP="00B0040E">
      <w:pPr>
        <w:pStyle w:val="Output"/>
        <w:rPr>
          <w:lang w:eastAsia="en-US"/>
        </w:rPr>
      </w:pPr>
      <w:r w:rsidRPr="00B0040E">
        <w:rPr>
          <w:bdr w:val="none" w:sz="0" w:space="0" w:color="auto" w:frame="1"/>
          <w:lang w:eastAsia="en-US"/>
        </w:rPr>
        <w:t>&lt;body&gt;  </w:t>
      </w:r>
    </w:p>
    <w:p w:rsidR="00B0040E" w:rsidRPr="00B0040E" w:rsidRDefault="00B0040E" w:rsidP="00B0040E">
      <w:pPr>
        <w:pStyle w:val="Output"/>
        <w:rPr>
          <w:lang w:eastAsia="en-US"/>
        </w:rPr>
      </w:pPr>
      <w:r w:rsidRPr="00B0040E">
        <w:rPr>
          <w:bdr w:val="none" w:sz="0" w:space="0" w:color="auto" w:frame="1"/>
          <w:lang w:eastAsia="en-US"/>
        </w:rPr>
        <w:t>&lt;%   </w:t>
      </w:r>
    </w:p>
    <w:p w:rsidR="00B0040E" w:rsidRPr="00B0040E" w:rsidRDefault="00B0040E" w:rsidP="00B0040E">
      <w:pPr>
        <w:pStyle w:val="Output"/>
        <w:rPr>
          <w:lang w:eastAsia="en-US"/>
        </w:rPr>
      </w:pPr>
      <w:r w:rsidRPr="00B0040E">
        <w:rPr>
          <w:bdr w:val="none" w:sz="0" w:space="0" w:color="auto" w:frame="1"/>
          <w:lang w:eastAsia="en-US"/>
        </w:rPr>
        <w:t>  </w:t>
      </w:r>
    </w:p>
    <w:p w:rsidR="00B0040E" w:rsidRPr="00B0040E" w:rsidRDefault="00B0040E" w:rsidP="00B0040E">
      <w:pPr>
        <w:pStyle w:val="Output"/>
        <w:rPr>
          <w:lang w:eastAsia="en-US"/>
        </w:rPr>
      </w:pPr>
      <w:r w:rsidRPr="00B0040E">
        <w:rPr>
          <w:bdr w:val="none" w:sz="0" w:space="0" w:color="auto" w:frame="1"/>
          <w:lang w:eastAsia="en-US"/>
        </w:rPr>
        <w:t>String name=request.getParameter(</w:t>
      </w:r>
      <w:r w:rsidRPr="00B0040E">
        <w:rPr>
          <w:color w:val="0000FF"/>
          <w:bdr w:val="none" w:sz="0" w:space="0" w:color="auto" w:frame="1"/>
          <w:lang w:eastAsia="en-US"/>
        </w:rPr>
        <w:t>"uname"</w:t>
      </w:r>
      <w:r w:rsidRPr="00B0040E">
        <w:rPr>
          <w:bdr w:val="none" w:sz="0" w:space="0" w:color="auto" w:frame="1"/>
          <w:lang w:eastAsia="en-US"/>
        </w:rPr>
        <w:t>);  </w:t>
      </w:r>
    </w:p>
    <w:p w:rsidR="00B0040E" w:rsidRPr="00B0040E" w:rsidRDefault="00B0040E" w:rsidP="00B0040E">
      <w:pPr>
        <w:pStyle w:val="Output"/>
        <w:rPr>
          <w:lang w:eastAsia="en-US"/>
        </w:rPr>
      </w:pPr>
      <w:r w:rsidRPr="00B0040E">
        <w:rPr>
          <w:bdr w:val="none" w:sz="0" w:space="0" w:color="auto" w:frame="1"/>
          <w:lang w:eastAsia="en-US"/>
        </w:rPr>
        <w:t>out.print(</w:t>
      </w:r>
      <w:r w:rsidRPr="00B0040E">
        <w:rPr>
          <w:color w:val="0000FF"/>
          <w:bdr w:val="none" w:sz="0" w:space="0" w:color="auto" w:frame="1"/>
          <w:lang w:eastAsia="en-US"/>
        </w:rPr>
        <w:t>"Welcome "</w:t>
      </w:r>
      <w:r w:rsidRPr="00B0040E">
        <w:rPr>
          <w:bdr w:val="none" w:sz="0" w:space="0" w:color="auto" w:frame="1"/>
          <w:lang w:eastAsia="en-US"/>
        </w:rPr>
        <w:t>+name);  </w:t>
      </w:r>
    </w:p>
    <w:p w:rsidR="00B0040E" w:rsidRPr="00B0040E" w:rsidRDefault="00B0040E" w:rsidP="00B0040E">
      <w:pPr>
        <w:pStyle w:val="Output"/>
        <w:rPr>
          <w:lang w:eastAsia="en-US"/>
        </w:rPr>
      </w:pPr>
      <w:r w:rsidRPr="00B0040E">
        <w:rPr>
          <w:bdr w:val="none" w:sz="0" w:space="0" w:color="auto" w:frame="1"/>
          <w:lang w:eastAsia="en-US"/>
        </w:rPr>
        <w:t>  </w:t>
      </w:r>
    </w:p>
    <w:p w:rsidR="00B0040E" w:rsidRPr="00B0040E" w:rsidRDefault="00B0040E" w:rsidP="00B0040E">
      <w:pPr>
        <w:pStyle w:val="Output"/>
        <w:rPr>
          <w:lang w:eastAsia="en-US"/>
        </w:rPr>
      </w:pPr>
      <w:r w:rsidRPr="00B0040E">
        <w:rPr>
          <w:bdr w:val="none" w:sz="0" w:space="0" w:color="auto" w:frame="1"/>
          <w:lang w:eastAsia="en-US"/>
        </w:rPr>
        <w:t>pageContext.setAttribute(</w:t>
      </w:r>
      <w:r w:rsidRPr="00B0040E">
        <w:rPr>
          <w:color w:val="0000FF"/>
          <w:bdr w:val="none" w:sz="0" w:space="0" w:color="auto" w:frame="1"/>
          <w:lang w:eastAsia="en-US"/>
        </w:rPr>
        <w:t>"user"</w:t>
      </w:r>
      <w:r w:rsidRPr="00B0040E">
        <w:rPr>
          <w:bdr w:val="none" w:sz="0" w:space="0" w:color="auto" w:frame="1"/>
          <w:lang w:eastAsia="en-US"/>
        </w:rPr>
        <w:t>,name,PageContext.SESSION_SCOPE);  </w:t>
      </w:r>
    </w:p>
    <w:p w:rsidR="00B0040E" w:rsidRPr="00B0040E" w:rsidRDefault="00B0040E" w:rsidP="00B0040E">
      <w:pPr>
        <w:pStyle w:val="Output"/>
        <w:rPr>
          <w:lang w:eastAsia="en-US"/>
        </w:rPr>
      </w:pPr>
      <w:r w:rsidRPr="00B0040E">
        <w:rPr>
          <w:bdr w:val="none" w:sz="0" w:space="0" w:color="auto" w:frame="1"/>
          <w:lang w:eastAsia="en-US"/>
        </w:rPr>
        <w:t>  </w:t>
      </w:r>
    </w:p>
    <w:p w:rsidR="00B0040E" w:rsidRPr="00B0040E" w:rsidRDefault="00B0040E" w:rsidP="00B0040E">
      <w:pPr>
        <w:pStyle w:val="Output"/>
        <w:rPr>
          <w:lang w:eastAsia="en-US"/>
        </w:rPr>
      </w:pPr>
      <w:r w:rsidRPr="00B0040E">
        <w:rPr>
          <w:bdr w:val="none" w:sz="0" w:space="0" w:color="auto" w:frame="1"/>
          <w:lang w:eastAsia="en-US"/>
        </w:rPr>
        <w:t>&lt;a href=</w:t>
      </w:r>
      <w:r w:rsidRPr="00B0040E">
        <w:rPr>
          <w:color w:val="0000FF"/>
          <w:bdr w:val="none" w:sz="0" w:space="0" w:color="auto" w:frame="1"/>
          <w:lang w:eastAsia="en-US"/>
        </w:rPr>
        <w:t>"second.jsp"</w:t>
      </w:r>
      <w:r w:rsidRPr="00B0040E">
        <w:rPr>
          <w:bdr w:val="none" w:sz="0" w:space="0" w:color="auto" w:frame="1"/>
          <w:lang w:eastAsia="en-US"/>
        </w:rPr>
        <w:t>&gt;second jsp page&lt;/a&gt;  </w:t>
      </w:r>
    </w:p>
    <w:p w:rsidR="00B0040E" w:rsidRPr="00B0040E" w:rsidRDefault="00B0040E" w:rsidP="00B0040E">
      <w:pPr>
        <w:pStyle w:val="Output"/>
        <w:rPr>
          <w:lang w:eastAsia="en-US"/>
        </w:rPr>
      </w:pPr>
      <w:r w:rsidRPr="00B0040E">
        <w:rPr>
          <w:bdr w:val="none" w:sz="0" w:space="0" w:color="auto" w:frame="1"/>
          <w:lang w:eastAsia="en-US"/>
        </w:rPr>
        <w:t>  </w:t>
      </w:r>
    </w:p>
    <w:p w:rsidR="00B0040E" w:rsidRPr="00B0040E" w:rsidRDefault="00B0040E" w:rsidP="00B0040E">
      <w:pPr>
        <w:pStyle w:val="Output"/>
        <w:rPr>
          <w:lang w:eastAsia="en-US"/>
        </w:rPr>
      </w:pPr>
      <w:r w:rsidRPr="00B0040E">
        <w:rPr>
          <w:bdr w:val="none" w:sz="0" w:space="0" w:color="auto" w:frame="1"/>
          <w:lang w:eastAsia="en-US"/>
        </w:rPr>
        <w:t>%&gt;  </w:t>
      </w:r>
    </w:p>
    <w:p w:rsidR="00B0040E" w:rsidRPr="00B0040E" w:rsidRDefault="00B0040E" w:rsidP="00B0040E">
      <w:pPr>
        <w:pStyle w:val="Output"/>
        <w:rPr>
          <w:lang w:eastAsia="en-US"/>
        </w:rPr>
      </w:pPr>
      <w:r w:rsidRPr="00B0040E">
        <w:rPr>
          <w:bdr w:val="none" w:sz="0" w:space="0" w:color="auto" w:frame="1"/>
          <w:lang w:eastAsia="en-US"/>
        </w:rPr>
        <w:t>&lt;/body&gt;  </w:t>
      </w:r>
    </w:p>
    <w:p w:rsidR="00B0040E" w:rsidRPr="00B0040E" w:rsidRDefault="00B0040E" w:rsidP="00B0040E">
      <w:pPr>
        <w:pStyle w:val="Output"/>
        <w:rPr>
          <w:lang w:eastAsia="en-US"/>
        </w:rPr>
      </w:pPr>
      <w:r w:rsidRPr="00B0040E">
        <w:rPr>
          <w:bdr w:val="none" w:sz="0" w:space="0" w:color="auto" w:frame="1"/>
          <w:lang w:eastAsia="en-US"/>
        </w:rPr>
        <w:t>&lt;/html&gt;  </w:t>
      </w:r>
    </w:p>
    <w:p w:rsidR="005B7745" w:rsidRDefault="005B7745" w:rsidP="007E2F55"/>
    <w:p w:rsidR="00C90EF6" w:rsidRDefault="00C90EF6" w:rsidP="00472FF5">
      <w:pPr>
        <w:pStyle w:val="Qsns"/>
        <w:spacing w:after="0"/>
        <w:rPr>
          <w:bdr w:val="none" w:sz="0" w:space="0" w:color="auto" w:frame="1"/>
          <w:lang w:eastAsia="en-US"/>
        </w:rPr>
      </w:pPr>
      <w:r>
        <w:rPr>
          <w:bdr w:val="none" w:sz="0" w:space="0" w:color="auto" w:frame="1"/>
          <w:lang w:eastAsia="en-US"/>
        </w:rPr>
        <w:t>Second.jsp</w:t>
      </w:r>
    </w:p>
    <w:p w:rsidR="00C90EF6" w:rsidRPr="00C90EF6" w:rsidRDefault="00C90EF6" w:rsidP="00C90EF6">
      <w:pPr>
        <w:pStyle w:val="Output"/>
        <w:rPr>
          <w:lang w:eastAsia="en-US"/>
        </w:rPr>
      </w:pPr>
      <w:r w:rsidRPr="00C90EF6">
        <w:rPr>
          <w:bdr w:val="none" w:sz="0" w:space="0" w:color="auto" w:frame="1"/>
          <w:lang w:eastAsia="en-US"/>
        </w:rPr>
        <w:t>&lt;html&gt;  </w:t>
      </w:r>
    </w:p>
    <w:p w:rsidR="00C90EF6" w:rsidRPr="00C90EF6" w:rsidRDefault="00C90EF6" w:rsidP="00C90EF6">
      <w:pPr>
        <w:pStyle w:val="Output"/>
        <w:rPr>
          <w:lang w:eastAsia="en-US"/>
        </w:rPr>
      </w:pPr>
      <w:r w:rsidRPr="00C90EF6">
        <w:rPr>
          <w:bdr w:val="none" w:sz="0" w:space="0" w:color="auto" w:frame="1"/>
          <w:lang w:eastAsia="en-US"/>
        </w:rPr>
        <w:t>&lt;body&gt;  </w:t>
      </w:r>
    </w:p>
    <w:p w:rsidR="00C90EF6" w:rsidRPr="00C90EF6" w:rsidRDefault="00C90EF6" w:rsidP="00C90EF6">
      <w:pPr>
        <w:pStyle w:val="Output"/>
        <w:rPr>
          <w:lang w:eastAsia="en-US"/>
        </w:rPr>
      </w:pPr>
      <w:r w:rsidRPr="00C90EF6">
        <w:rPr>
          <w:bdr w:val="none" w:sz="0" w:space="0" w:color="auto" w:frame="1"/>
          <w:lang w:eastAsia="en-US"/>
        </w:rPr>
        <w:t>&lt;%    </w:t>
      </w:r>
    </w:p>
    <w:p w:rsidR="00C90EF6" w:rsidRPr="00C90EF6" w:rsidRDefault="00C90EF6" w:rsidP="00C5600A">
      <w:pPr>
        <w:pStyle w:val="Output"/>
        <w:ind w:firstLine="720"/>
        <w:rPr>
          <w:lang w:eastAsia="en-US"/>
        </w:rPr>
      </w:pPr>
      <w:r w:rsidRPr="00C90EF6">
        <w:rPr>
          <w:bdr w:val="none" w:sz="0" w:space="0" w:color="auto" w:frame="1"/>
          <w:lang w:eastAsia="en-US"/>
        </w:rPr>
        <w:t>String name=(String)pageContext.getAttribute(</w:t>
      </w:r>
      <w:r w:rsidRPr="00C90EF6">
        <w:rPr>
          <w:color w:val="0000FF"/>
          <w:bdr w:val="none" w:sz="0" w:space="0" w:color="auto" w:frame="1"/>
          <w:lang w:eastAsia="en-US"/>
        </w:rPr>
        <w:t>"user"</w:t>
      </w:r>
      <w:r w:rsidRPr="00C90EF6">
        <w:rPr>
          <w:bdr w:val="none" w:sz="0" w:space="0" w:color="auto" w:frame="1"/>
          <w:lang w:eastAsia="en-US"/>
        </w:rPr>
        <w:t>,PageContext.SESSION_SCOPE);  </w:t>
      </w:r>
    </w:p>
    <w:p w:rsidR="00C90EF6" w:rsidRPr="00C90EF6" w:rsidRDefault="00C90EF6" w:rsidP="00C5600A">
      <w:pPr>
        <w:pStyle w:val="Output"/>
        <w:ind w:firstLine="720"/>
        <w:rPr>
          <w:lang w:eastAsia="en-US"/>
        </w:rPr>
      </w:pPr>
      <w:r w:rsidRPr="00C90EF6">
        <w:rPr>
          <w:bdr w:val="none" w:sz="0" w:space="0" w:color="auto" w:frame="1"/>
          <w:lang w:eastAsia="en-US"/>
        </w:rPr>
        <w:t>out.print(</w:t>
      </w:r>
      <w:r w:rsidRPr="00C90EF6">
        <w:rPr>
          <w:color w:val="0000FF"/>
          <w:bdr w:val="none" w:sz="0" w:space="0" w:color="auto" w:frame="1"/>
          <w:lang w:eastAsia="en-US"/>
        </w:rPr>
        <w:t>"Hello "</w:t>
      </w:r>
      <w:r w:rsidRPr="00C90EF6">
        <w:rPr>
          <w:bdr w:val="none" w:sz="0" w:space="0" w:color="auto" w:frame="1"/>
          <w:lang w:eastAsia="en-US"/>
        </w:rPr>
        <w:t>+name);    </w:t>
      </w:r>
    </w:p>
    <w:p w:rsidR="00C90EF6" w:rsidRPr="00C90EF6" w:rsidRDefault="00C90EF6" w:rsidP="00C90EF6">
      <w:pPr>
        <w:pStyle w:val="Output"/>
        <w:rPr>
          <w:lang w:eastAsia="en-US"/>
        </w:rPr>
      </w:pPr>
      <w:r w:rsidRPr="00C90EF6">
        <w:rPr>
          <w:bdr w:val="none" w:sz="0" w:space="0" w:color="auto" w:frame="1"/>
          <w:lang w:eastAsia="en-US"/>
        </w:rPr>
        <w:t>%&gt;  </w:t>
      </w:r>
    </w:p>
    <w:p w:rsidR="00C90EF6" w:rsidRPr="00C90EF6" w:rsidRDefault="00C90EF6" w:rsidP="00C90EF6">
      <w:pPr>
        <w:pStyle w:val="Output"/>
        <w:rPr>
          <w:lang w:eastAsia="en-US"/>
        </w:rPr>
      </w:pPr>
      <w:r w:rsidRPr="00C90EF6">
        <w:rPr>
          <w:bdr w:val="none" w:sz="0" w:space="0" w:color="auto" w:frame="1"/>
          <w:lang w:eastAsia="en-US"/>
        </w:rPr>
        <w:t>&lt;/body&gt;  </w:t>
      </w:r>
    </w:p>
    <w:p w:rsidR="00C90EF6" w:rsidRPr="00C90EF6" w:rsidRDefault="00C90EF6" w:rsidP="00C90EF6">
      <w:pPr>
        <w:pStyle w:val="Output"/>
        <w:rPr>
          <w:lang w:eastAsia="en-US"/>
        </w:rPr>
      </w:pPr>
      <w:r w:rsidRPr="00C90EF6">
        <w:rPr>
          <w:bdr w:val="none" w:sz="0" w:space="0" w:color="auto" w:frame="1"/>
          <w:lang w:eastAsia="en-US"/>
        </w:rPr>
        <w:t>&lt;/html&gt;  </w:t>
      </w:r>
    </w:p>
    <w:p w:rsidR="005B7745" w:rsidRDefault="005B7745" w:rsidP="007E2F55"/>
    <w:p w:rsidR="005B7745" w:rsidRDefault="00263A54" w:rsidP="002336C9">
      <w:pPr>
        <w:spacing w:after="0"/>
        <w:rPr>
          <w:b/>
          <w:u w:val="single"/>
        </w:rPr>
      </w:pPr>
      <w:r w:rsidRPr="00263A54">
        <w:rPr>
          <w:b/>
          <w:u w:val="single"/>
        </w:rPr>
        <w:t xml:space="preserve">8. </w:t>
      </w:r>
      <w:r w:rsidR="00276C77" w:rsidRPr="00263A54">
        <w:rPr>
          <w:b/>
          <w:u w:val="single"/>
        </w:rPr>
        <w:t>Page</w:t>
      </w:r>
      <w:r w:rsidRPr="00263A54">
        <w:rPr>
          <w:b/>
          <w:u w:val="single"/>
        </w:rPr>
        <w:t xml:space="preserve"> implicit objec</w:t>
      </w:r>
      <w:r w:rsidR="00276C77">
        <w:rPr>
          <w:b/>
          <w:u w:val="single"/>
        </w:rPr>
        <w:t>t</w:t>
      </w:r>
    </w:p>
    <w:p w:rsidR="005B7745" w:rsidRDefault="002336C9" w:rsidP="007E2F55">
      <w:r w:rsidRPr="00276C77">
        <w:t>Page</w:t>
      </w:r>
      <w:r w:rsidR="00276C77" w:rsidRPr="00276C77">
        <w:t xml:space="preserve"> is an implicit object of type </w:t>
      </w:r>
      <w:r w:rsidR="00276C77" w:rsidRPr="00276C77">
        <w:rPr>
          <w:b/>
        </w:rPr>
        <w:t>Object class</w:t>
      </w:r>
    </w:p>
    <w:p w:rsidR="005B7745" w:rsidRDefault="00D71CE0" w:rsidP="002336C9">
      <w:pPr>
        <w:spacing w:after="0"/>
        <w:rPr>
          <w:b/>
          <w:u w:val="single"/>
        </w:rPr>
      </w:pPr>
      <w:r w:rsidRPr="00D71CE0">
        <w:rPr>
          <w:b/>
          <w:u w:val="single"/>
        </w:rPr>
        <w:t>9. Exception</w:t>
      </w:r>
    </w:p>
    <w:p w:rsidR="00D71CE0" w:rsidRDefault="00D71CE0" w:rsidP="001A4AEB">
      <w:pPr>
        <w:pStyle w:val="ListParagraph"/>
        <w:numPr>
          <w:ilvl w:val="0"/>
          <w:numId w:val="95"/>
        </w:numPr>
      </w:pPr>
      <w:r w:rsidRPr="00D71CE0">
        <w:t xml:space="preserve">Exception is an implicit object of type java.lang.Throwable class. </w:t>
      </w:r>
    </w:p>
    <w:p w:rsidR="00D71CE0" w:rsidRDefault="00D71CE0" w:rsidP="001A4AEB">
      <w:pPr>
        <w:pStyle w:val="ListParagraph"/>
        <w:numPr>
          <w:ilvl w:val="0"/>
          <w:numId w:val="95"/>
        </w:numPr>
      </w:pPr>
      <w:r w:rsidRPr="00D71CE0">
        <w:t>This object can be used to print the exception.</w:t>
      </w:r>
    </w:p>
    <w:p w:rsidR="00D71CE0" w:rsidRPr="00D71CE0" w:rsidRDefault="00D71CE0" w:rsidP="001A4AEB">
      <w:pPr>
        <w:pStyle w:val="ListParagraph"/>
        <w:numPr>
          <w:ilvl w:val="0"/>
          <w:numId w:val="95"/>
        </w:numPr>
      </w:pPr>
      <w:r w:rsidRPr="00D71CE0">
        <w:rPr>
          <w:color w:val="000000"/>
          <w:shd w:val="clear" w:color="auto" w:fill="FFFFFF"/>
        </w:rPr>
        <w:t>it can only be used in error pages</w:t>
      </w:r>
    </w:p>
    <w:p w:rsidR="00D71CE0" w:rsidRPr="00D71CE0" w:rsidRDefault="00D71CE0" w:rsidP="00D71CE0">
      <w:pPr>
        <w:pStyle w:val="Output"/>
        <w:rPr>
          <w:lang w:eastAsia="en-US"/>
        </w:rPr>
      </w:pPr>
      <w:r w:rsidRPr="00D71CE0">
        <w:rPr>
          <w:bdr w:val="none" w:sz="0" w:space="0" w:color="auto" w:frame="1"/>
          <w:lang w:eastAsia="en-US"/>
        </w:rPr>
        <w:t>&lt;%@ page isErrorPage=</w:t>
      </w:r>
      <w:r w:rsidRPr="00D71CE0">
        <w:rPr>
          <w:color w:val="0000FF"/>
          <w:bdr w:val="none" w:sz="0" w:space="0" w:color="auto" w:frame="1"/>
          <w:lang w:eastAsia="en-US"/>
        </w:rPr>
        <w:t>"true"</w:t>
      </w:r>
      <w:r w:rsidRPr="00D71CE0">
        <w:rPr>
          <w:bdr w:val="none" w:sz="0" w:space="0" w:color="auto" w:frame="1"/>
          <w:lang w:eastAsia="en-US"/>
        </w:rPr>
        <w:t> %&gt;  </w:t>
      </w:r>
    </w:p>
    <w:p w:rsidR="00D71CE0" w:rsidRPr="00D71CE0" w:rsidRDefault="00D71CE0" w:rsidP="00D71CE0">
      <w:pPr>
        <w:pStyle w:val="Output"/>
        <w:rPr>
          <w:lang w:eastAsia="en-US"/>
        </w:rPr>
      </w:pPr>
      <w:r w:rsidRPr="00D71CE0">
        <w:rPr>
          <w:bdr w:val="none" w:sz="0" w:space="0" w:color="auto" w:frame="1"/>
          <w:lang w:eastAsia="en-US"/>
        </w:rPr>
        <w:t>&lt;html&gt;  </w:t>
      </w:r>
    </w:p>
    <w:p w:rsidR="00D71CE0" w:rsidRPr="00D71CE0" w:rsidRDefault="00D71CE0" w:rsidP="00D71CE0">
      <w:pPr>
        <w:pStyle w:val="Output"/>
        <w:rPr>
          <w:lang w:eastAsia="en-US"/>
        </w:rPr>
      </w:pPr>
      <w:r w:rsidRPr="00D71CE0">
        <w:rPr>
          <w:bdr w:val="none" w:sz="0" w:space="0" w:color="auto" w:frame="1"/>
          <w:lang w:eastAsia="en-US"/>
        </w:rPr>
        <w:t>&lt;body&gt;  </w:t>
      </w:r>
    </w:p>
    <w:p w:rsidR="00D71CE0" w:rsidRPr="00D71CE0" w:rsidRDefault="00D71CE0" w:rsidP="00D71CE0">
      <w:pPr>
        <w:pStyle w:val="Output"/>
        <w:rPr>
          <w:lang w:eastAsia="en-US"/>
        </w:rPr>
      </w:pPr>
      <w:r w:rsidRPr="00D71CE0">
        <w:rPr>
          <w:bdr w:val="none" w:sz="0" w:space="0" w:color="auto" w:frame="1"/>
          <w:lang w:eastAsia="en-US"/>
        </w:rPr>
        <w:t>  </w:t>
      </w:r>
    </w:p>
    <w:p w:rsidR="00D71CE0" w:rsidRPr="00D71CE0" w:rsidRDefault="00D71CE0" w:rsidP="00D71CE0">
      <w:pPr>
        <w:pStyle w:val="Output"/>
        <w:rPr>
          <w:lang w:eastAsia="en-US"/>
        </w:rPr>
      </w:pPr>
      <w:r w:rsidRPr="00D71CE0">
        <w:rPr>
          <w:bdr w:val="none" w:sz="0" w:space="0" w:color="auto" w:frame="1"/>
          <w:lang w:eastAsia="en-US"/>
        </w:rPr>
        <w:t>Sorry following exception occured:&lt;%= exception %&gt;  </w:t>
      </w:r>
    </w:p>
    <w:p w:rsidR="00D71CE0" w:rsidRPr="00D71CE0" w:rsidRDefault="00D71CE0" w:rsidP="00D71CE0">
      <w:pPr>
        <w:pStyle w:val="Output"/>
        <w:rPr>
          <w:lang w:eastAsia="en-US"/>
        </w:rPr>
      </w:pPr>
      <w:r w:rsidRPr="00D71CE0">
        <w:rPr>
          <w:bdr w:val="none" w:sz="0" w:space="0" w:color="auto" w:frame="1"/>
          <w:lang w:eastAsia="en-US"/>
        </w:rPr>
        <w:t>  </w:t>
      </w:r>
    </w:p>
    <w:p w:rsidR="00D71CE0" w:rsidRPr="00D71CE0" w:rsidRDefault="00D71CE0" w:rsidP="00D71CE0">
      <w:pPr>
        <w:pStyle w:val="Output"/>
        <w:rPr>
          <w:lang w:eastAsia="en-US"/>
        </w:rPr>
      </w:pPr>
      <w:r w:rsidRPr="00D71CE0">
        <w:rPr>
          <w:bdr w:val="none" w:sz="0" w:space="0" w:color="auto" w:frame="1"/>
          <w:lang w:eastAsia="en-US"/>
        </w:rPr>
        <w:t>&lt;/body&gt;  </w:t>
      </w:r>
    </w:p>
    <w:p w:rsidR="00D71CE0" w:rsidRPr="00D71CE0" w:rsidRDefault="00D71CE0" w:rsidP="00D71CE0">
      <w:pPr>
        <w:pStyle w:val="Output"/>
        <w:rPr>
          <w:lang w:eastAsia="en-US"/>
        </w:rPr>
      </w:pPr>
      <w:r w:rsidRPr="00D71CE0">
        <w:rPr>
          <w:bdr w:val="none" w:sz="0" w:space="0" w:color="auto" w:frame="1"/>
          <w:lang w:eastAsia="en-US"/>
        </w:rPr>
        <w:t>&lt;/html&gt;  </w:t>
      </w:r>
    </w:p>
    <w:p w:rsidR="005B7745" w:rsidRDefault="005B7745" w:rsidP="007E2F55"/>
    <w:p w:rsidR="005B7745" w:rsidRDefault="00D432B8" w:rsidP="00D432B8">
      <w:pPr>
        <w:pStyle w:val="Heading2"/>
      </w:pPr>
      <w:bookmarkStart w:id="54" w:name="_Toc4274734"/>
      <w:r>
        <w:t>4. JSP Directives</w:t>
      </w:r>
      <w:bookmarkEnd w:id="54"/>
    </w:p>
    <w:p w:rsidR="00D432B8" w:rsidRDefault="00D432B8" w:rsidP="00D432B8">
      <w:r>
        <w:t>The jsp directives are messages that tells the web container how to translate a JSP page into the corresponding servlet.</w:t>
      </w:r>
    </w:p>
    <w:p w:rsidR="00216B89" w:rsidRDefault="00216B89" w:rsidP="00C5600A">
      <w:pPr>
        <w:spacing w:after="0"/>
      </w:pPr>
      <w:r>
        <w:t>There are three types of directives:</w:t>
      </w:r>
    </w:p>
    <w:p w:rsidR="00216B89" w:rsidRPr="00216B89" w:rsidRDefault="00216B89" w:rsidP="001A4AEB">
      <w:pPr>
        <w:pStyle w:val="ListParagraph"/>
        <w:numPr>
          <w:ilvl w:val="0"/>
          <w:numId w:val="96"/>
        </w:numPr>
        <w:rPr>
          <w:b/>
        </w:rPr>
      </w:pPr>
      <w:r w:rsidRPr="00216B89">
        <w:rPr>
          <w:b/>
        </w:rPr>
        <w:t>page directive</w:t>
      </w:r>
    </w:p>
    <w:p w:rsidR="00216B89" w:rsidRPr="00216B89" w:rsidRDefault="00216B89" w:rsidP="001A4AEB">
      <w:pPr>
        <w:pStyle w:val="ListParagraph"/>
        <w:numPr>
          <w:ilvl w:val="0"/>
          <w:numId w:val="96"/>
        </w:numPr>
        <w:rPr>
          <w:b/>
        </w:rPr>
      </w:pPr>
      <w:r w:rsidRPr="00216B89">
        <w:rPr>
          <w:b/>
        </w:rPr>
        <w:t>include directive</w:t>
      </w:r>
    </w:p>
    <w:p w:rsidR="005B7745" w:rsidRDefault="00216B89" w:rsidP="001A4AEB">
      <w:pPr>
        <w:pStyle w:val="ListParagraph"/>
        <w:numPr>
          <w:ilvl w:val="0"/>
          <w:numId w:val="96"/>
        </w:numPr>
        <w:rPr>
          <w:b/>
        </w:rPr>
      </w:pPr>
      <w:r w:rsidRPr="00216B89">
        <w:rPr>
          <w:b/>
        </w:rPr>
        <w:t>taglib directive</w:t>
      </w:r>
    </w:p>
    <w:p w:rsidR="00D545FC" w:rsidRPr="00216B89" w:rsidRDefault="00D545FC" w:rsidP="00D545FC">
      <w:pPr>
        <w:pStyle w:val="ListParagraph"/>
        <w:rPr>
          <w:b/>
        </w:rPr>
      </w:pPr>
      <w:r>
        <w:rPr>
          <w:b/>
          <w:noProof/>
          <w:lang w:eastAsia="en-US"/>
        </w:rPr>
        <w:drawing>
          <wp:inline distT="0" distB="0" distL="0" distR="0" wp14:anchorId="41CA5D5D" wp14:editId="0B6C8CEF">
            <wp:extent cx="2733675" cy="52636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63763" cy="532153"/>
                    </a:xfrm>
                    <a:prstGeom prst="rect">
                      <a:avLst/>
                    </a:prstGeom>
                    <a:noFill/>
                    <a:ln>
                      <a:noFill/>
                    </a:ln>
                  </pic:spPr>
                </pic:pic>
              </a:graphicData>
            </a:graphic>
          </wp:inline>
        </w:drawing>
      </w:r>
    </w:p>
    <w:p w:rsidR="00E30BD8" w:rsidRDefault="00E13D49" w:rsidP="00E30BD8">
      <w:pPr>
        <w:pStyle w:val="Qsns"/>
      </w:pPr>
      <w:r>
        <w:lastRenderedPageBreak/>
        <w:t xml:space="preserve">1. </w:t>
      </w:r>
      <w:r w:rsidR="00D545FC">
        <w:t>Page</w:t>
      </w:r>
      <w:r w:rsidR="00E30BD8">
        <w:t xml:space="preserve"> Directive</w:t>
      </w:r>
    </w:p>
    <w:p w:rsidR="00D545FC" w:rsidRDefault="00F45350" w:rsidP="00D545FC">
      <w:r w:rsidRPr="00F45350">
        <w:rPr>
          <w:noProof/>
          <w:lang w:eastAsia="en-US"/>
        </w:rPr>
        <w:drawing>
          <wp:inline distT="0" distB="0" distL="0" distR="0" wp14:anchorId="5E675FA0" wp14:editId="3ECC5CCF">
            <wp:extent cx="6104210" cy="2809875"/>
            <wp:effectExtent l="0" t="0" r="0" b="0"/>
            <wp:docPr id="27" name="Picture 27" descr="C:\Users\kaveti_S\Desktop\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Desktop\tmp.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09292" cy="2812215"/>
                    </a:xfrm>
                    <a:prstGeom prst="rect">
                      <a:avLst/>
                    </a:prstGeom>
                    <a:noFill/>
                    <a:ln>
                      <a:noFill/>
                    </a:ln>
                  </pic:spPr>
                </pic:pic>
              </a:graphicData>
            </a:graphic>
          </wp:inline>
        </w:drawing>
      </w:r>
    </w:p>
    <w:p w:rsidR="005B7745" w:rsidRDefault="00F45350" w:rsidP="00D545FC">
      <w:r w:rsidRPr="00F45350">
        <w:rPr>
          <w:noProof/>
          <w:lang w:eastAsia="en-US"/>
        </w:rPr>
        <w:drawing>
          <wp:inline distT="0" distB="0" distL="0" distR="0" wp14:anchorId="41114951" wp14:editId="4F367347">
            <wp:extent cx="6657451" cy="4552950"/>
            <wp:effectExtent l="0" t="0" r="0" b="0"/>
            <wp:docPr id="72" name="Picture 72" descr="D:\Books\JSP\PICS\10.Directi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ooks\JSP\PICS\10.Directives.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667141" cy="4559577"/>
                    </a:xfrm>
                    <a:prstGeom prst="rect">
                      <a:avLst/>
                    </a:prstGeom>
                    <a:noFill/>
                    <a:ln>
                      <a:noFill/>
                    </a:ln>
                  </pic:spPr>
                </pic:pic>
              </a:graphicData>
            </a:graphic>
          </wp:inline>
        </w:drawing>
      </w:r>
    </w:p>
    <w:p w:rsidR="00F45350" w:rsidRDefault="00F45350" w:rsidP="00D545FC"/>
    <w:p w:rsidR="00F45350" w:rsidRDefault="00F45350" w:rsidP="00D545FC"/>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lastRenderedPageBreak/>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language</w:t>
      </w:r>
      <w:r>
        <w:rPr>
          <w:rFonts w:ascii="Courier New" w:hAnsi="Courier New" w:cs="Courier New"/>
          <w:color w:val="000000"/>
        </w:rPr>
        <w:t>=</w:t>
      </w:r>
      <w:r>
        <w:rPr>
          <w:rFonts w:ascii="Courier New" w:hAnsi="Courier New" w:cs="Courier New"/>
          <w:i/>
          <w:iCs/>
          <w:color w:val="2A00FF"/>
        </w:rPr>
        <w:t>"java"</w:t>
      </w:r>
      <w:r>
        <w:rPr>
          <w:rFonts w:ascii="Courier New" w:hAnsi="Courier New" w:cs="Courier New"/>
          <w:color w:val="4C483D" w:themeColor="text2"/>
        </w:rPr>
        <w:t xml:space="preserve"> </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pageEncoding</w:t>
      </w:r>
      <w:r>
        <w:rPr>
          <w:rFonts w:ascii="Courier New" w:hAnsi="Courier New" w:cs="Courier New"/>
          <w:color w:val="000000"/>
        </w:rPr>
        <w:t>=</w:t>
      </w:r>
      <w:r>
        <w:rPr>
          <w:rFonts w:ascii="Courier New" w:hAnsi="Courier New" w:cs="Courier New"/>
          <w:i/>
          <w:iCs/>
          <w:color w:val="2A00FF"/>
        </w:rPr>
        <w:t>"ISO-8859-1"</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isELIgnored</w:t>
      </w:r>
      <w:r>
        <w:rPr>
          <w:rFonts w:ascii="Courier New" w:hAnsi="Courier New" w:cs="Courier New"/>
          <w:color w:val="000000"/>
        </w:rPr>
        <w:t>=</w:t>
      </w:r>
      <w:r>
        <w:rPr>
          <w:rFonts w:ascii="Courier New" w:hAnsi="Courier New" w:cs="Courier New"/>
          <w:i/>
          <w:iCs/>
          <w:color w:val="2A00FF"/>
        </w:rPr>
        <w:t>"false"</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isThreadSafe</w:t>
      </w:r>
      <w:r>
        <w:rPr>
          <w:rFonts w:ascii="Courier New" w:hAnsi="Courier New" w:cs="Courier New"/>
          <w:color w:val="000000"/>
        </w:rPr>
        <w:t>=</w:t>
      </w:r>
      <w:r>
        <w:rPr>
          <w:rFonts w:ascii="Courier New" w:hAnsi="Courier New" w:cs="Courier New"/>
          <w:i/>
          <w:iCs/>
          <w:color w:val="2A00FF"/>
        </w:rPr>
        <w:t>"true"</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errorPage</w:t>
      </w:r>
      <w:r>
        <w:rPr>
          <w:rFonts w:ascii="Courier New" w:hAnsi="Courier New" w:cs="Courier New"/>
          <w:color w:val="000000"/>
        </w:rPr>
        <w:t>=</w:t>
      </w:r>
      <w:r>
        <w:rPr>
          <w:rFonts w:ascii="Courier New" w:hAnsi="Courier New" w:cs="Courier New"/>
          <w:i/>
          <w:iCs/>
          <w:color w:val="2A00FF"/>
        </w:rPr>
        <w:t>"err.jsp"</w:t>
      </w:r>
      <w:r>
        <w:rPr>
          <w:rFonts w:ascii="Courier New" w:hAnsi="Courier New" w:cs="Courier New"/>
          <w:color w:val="4C483D" w:themeColor="text2"/>
        </w:rPr>
        <w:t xml:space="preserve"> </w:t>
      </w:r>
      <w:r>
        <w:rPr>
          <w:rFonts w:ascii="Courier New" w:hAnsi="Courier New" w:cs="Courier New"/>
          <w:color w:val="7F007F"/>
        </w:rPr>
        <w:t>isErrorPage</w:t>
      </w:r>
      <w:r>
        <w:rPr>
          <w:rFonts w:ascii="Courier New" w:hAnsi="Courier New" w:cs="Courier New"/>
          <w:color w:val="000000"/>
        </w:rPr>
        <w:t>=</w:t>
      </w:r>
      <w:r>
        <w:rPr>
          <w:rFonts w:ascii="Courier New" w:hAnsi="Courier New" w:cs="Courier New"/>
          <w:i/>
          <w:iCs/>
          <w:color w:val="2A00FF"/>
        </w:rPr>
        <w:t>"false"</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import</w:t>
      </w:r>
      <w:r>
        <w:rPr>
          <w:rFonts w:ascii="Courier New" w:hAnsi="Courier New" w:cs="Courier New"/>
          <w:color w:val="000000"/>
        </w:rPr>
        <w:t>=</w:t>
      </w:r>
      <w:r>
        <w:rPr>
          <w:rFonts w:ascii="Courier New" w:hAnsi="Courier New" w:cs="Courier New"/>
          <w:i/>
          <w:iCs/>
          <w:color w:val="2A00FF"/>
        </w:rPr>
        <w:t>"java.lang.*"</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extends</w:t>
      </w:r>
      <w:r>
        <w:rPr>
          <w:rFonts w:ascii="Courier New" w:hAnsi="Courier New" w:cs="Courier New"/>
          <w:color w:val="000000"/>
        </w:rPr>
        <w:t>=</w:t>
      </w:r>
      <w:r>
        <w:rPr>
          <w:rFonts w:ascii="Courier New" w:hAnsi="Courier New" w:cs="Courier New"/>
          <w:i/>
          <w:iCs/>
          <w:color w:val="2A00FF"/>
        </w:rPr>
        <w:t>"java.lang.Object"</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contentType</w:t>
      </w:r>
      <w:r>
        <w:rPr>
          <w:rFonts w:ascii="Courier New" w:hAnsi="Courier New" w:cs="Courier New"/>
          <w:color w:val="000000"/>
        </w:rPr>
        <w:t>=</w:t>
      </w:r>
      <w:r>
        <w:rPr>
          <w:rFonts w:ascii="Courier New" w:hAnsi="Courier New" w:cs="Courier New"/>
          <w:i/>
          <w:iCs/>
          <w:color w:val="2A00FF"/>
        </w:rPr>
        <w:t>"text/html"</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session</w:t>
      </w:r>
      <w:r>
        <w:rPr>
          <w:rFonts w:ascii="Courier New" w:hAnsi="Courier New" w:cs="Courier New"/>
          <w:color w:val="000000"/>
        </w:rPr>
        <w:t>=</w:t>
      </w:r>
      <w:r>
        <w:rPr>
          <w:rFonts w:ascii="Courier New" w:hAnsi="Courier New" w:cs="Courier New"/>
          <w:i/>
          <w:iCs/>
          <w:color w:val="2A00FF"/>
        </w:rPr>
        <w:t>"true"</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info</w:t>
      </w:r>
      <w:r>
        <w:rPr>
          <w:rFonts w:ascii="Courier New" w:hAnsi="Courier New" w:cs="Courier New"/>
          <w:color w:val="000000"/>
        </w:rPr>
        <w:t>=</w:t>
      </w:r>
      <w:r>
        <w:rPr>
          <w:rFonts w:ascii="Courier New" w:hAnsi="Courier New" w:cs="Courier New"/>
          <w:i/>
          <w:iCs/>
          <w:color w:val="2A00FF"/>
        </w:rPr>
        <w:t>"Some Info Print on web page"</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buffer</w:t>
      </w:r>
      <w:r>
        <w:rPr>
          <w:rFonts w:ascii="Courier New" w:hAnsi="Courier New" w:cs="Courier New"/>
          <w:color w:val="000000"/>
        </w:rPr>
        <w:t>=</w:t>
      </w:r>
      <w:r>
        <w:rPr>
          <w:rFonts w:ascii="Courier New" w:hAnsi="Courier New" w:cs="Courier New"/>
          <w:i/>
          <w:iCs/>
          <w:color w:val="2A00FF"/>
        </w:rPr>
        <w:t>"8kb"</w:t>
      </w:r>
      <w:r>
        <w:rPr>
          <w:rFonts w:ascii="Courier New" w:hAnsi="Courier New" w:cs="Courier New"/>
          <w:color w:val="BF5F3F"/>
        </w:rPr>
        <w:t>%&gt;</w:t>
      </w:r>
      <w:r>
        <w:rPr>
          <w:rFonts w:ascii="Courier New" w:hAnsi="Courier New" w:cs="Courier New"/>
          <w:color w:val="000000"/>
        </w:rPr>
        <w:t xml:space="preserve">  </w:t>
      </w:r>
    </w:p>
    <w:p w:rsidR="005E04DB" w:rsidRDefault="007C296E" w:rsidP="007C296E">
      <w:pPr>
        <w:pBdr>
          <w:top w:val="single" w:sz="4" w:space="1" w:color="auto"/>
          <w:left w:val="single" w:sz="4" w:space="4" w:color="auto"/>
          <w:bottom w:val="single" w:sz="4" w:space="1" w:color="auto"/>
          <w:right w:val="single" w:sz="4" w:space="4" w:color="auto"/>
        </w:pBdr>
        <w:rPr>
          <w:rFonts w:ascii="Courier New" w:hAnsi="Courier New" w:cs="Courier New"/>
          <w:color w:val="000000"/>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page</w:t>
      </w:r>
      <w:r>
        <w:rPr>
          <w:rFonts w:ascii="Courier New" w:hAnsi="Courier New" w:cs="Courier New"/>
          <w:color w:val="4C483D" w:themeColor="text2"/>
        </w:rPr>
        <w:t xml:space="preserve"> </w:t>
      </w:r>
      <w:r>
        <w:rPr>
          <w:rFonts w:ascii="Courier New" w:hAnsi="Courier New" w:cs="Courier New"/>
          <w:color w:val="7F007F"/>
        </w:rPr>
        <w:t>autoFlush</w:t>
      </w:r>
      <w:r>
        <w:rPr>
          <w:rFonts w:ascii="Courier New" w:hAnsi="Courier New" w:cs="Courier New"/>
          <w:color w:val="000000"/>
        </w:rPr>
        <w:t>=</w:t>
      </w:r>
      <w:r>
        <w:rPr>
          <w:rFonts w:ascii="Courier New" w:hAnsi="Courier New" w:cs="Courier New"/>
          <w:i/>
          <w:iCs/>
          <w:color w:val="2A00FF"/>
        </w:rPr>
        <w:t>"true"</w:t>
      </w:r>
      <w:r>
        <w:rPr>
          <w:rFonts w:ascii="Courier New" w:hAnsi="Courier New" w:cs="Courier New"/>
          <w:color w:val="BF5F3F"/>
        </w:rPr>
        <w:t>%&gt;</w:t>
      </w:r>
      <w:r>
        <w:rPr>
          <w:rFonts w:ascii="Courier New" w:hAnsi="Courier New" w:cs="Courier New"/>
          <w:color w:val="000000"/>
        </w:rPr>
        <w:t xml:space="preserve">  </w:t>
      </w:r>
    </w:p>
    <w:p w:rsidR="007C296E" w:rsidRDefault="007C296E" w:rsidP="007C296E"/>
    <w:p w:rsidR="005B7745" w:rsidRDefault="002336C9" w:rsidP="00041307">
      <w:pPr>
        <w:pStyle w:val="Qsns"/>
      </w:pPr>
      <w:r>
        <w:t>2. include</w:t>
      </w:r>
      <w:r w:rsidR="00041307">
        <w:t xml:space="preserve"> directive</w:t>
      </w:r>
    </w:p>
    <w:p w:rsidR="00041307" w:rsidRDefault="00BF7226" w:rsidP="007C296E">
      <w:pPr>
        <w:spacing w:after="0"/>
      </w:pPr>
      <w:r w:rsidRPr="00BF7226">
        <w:t>The include directive is used to include the contents of any resource it may be jsp file, html file or text file. The include directive includes the original content of the included resource at page translation time (</w:t>
      </w:r>
      <w:r w:rsidR="006B2A51" w:rsidRPr="00BF7226">
        <w:t>The</w:t>
      </w:r>
      <w:r w:rsidRPr="00BF7226">
        <w:t xml:space="preserve"> jsp page is translated only once so it will be better to include static resource).</w:t>
      </w:r>
    </w:p>
    <w:p w:rsidR="005B7745" w:rsidRDefault="00B059CE" w:rsidP="007E2F55">
      <w:r>
        <w:rPr>
          <w:noProof/>
          <w:lang w:eastAsia="en-US"/>
        </w:rPr>
        <w:drawing>
          <wp:inline distT="0" distB="0" distL="0" distR="0" wp14:anchorId="76F1563D" wp14:editId="23864E22">
            <wp:extent cx="3228975" cy="619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28975" cy="619125"/>
                    </a:xfrm>
                    <a:prstGeom prst="rect">
                      <a:avLst/>
                    </a:prstGeom>
                    <a:noFill/>
                    <a:ln>
                      <a:noFill/>
                    </a:ln>
                  </pic:spPr>
                </pic:pic>
              </a:graphicData>
            </a:graphic>
          </wp:inline>
        </w:drawing>
      </w:r>
    </w:p>
    <w:p w:rsidR="00BB27FD" w:rsidRPr="00BB27FD" w:rsidRDefault="00BB27FD" w:rsidP="007C296E">
      <w:pPr>
        <w:shd w:val="clear" w:color="auto" w:fill="FFFFFF"/>
        <w:spacing w:before="100" w:beforeAutospacing="1" w:after="0" w:line="240" w:lineRule="auto"/>
        <w:jc w:val="both"/>
        <w:rPr>
          <w:rFonts w:eastAsia="Times New Roman" w:cs="Times New Roman"/>
          <w:color w:val="000000"/>
          <w:lang w:eastAsia="en-US"/>
        </w:rPr>
      </w:pPr>
      <w:r w:rsidRPr="00BB27FD">
        <w:rPr>
          <w:rFonts w:eastAsia="Times New Roman" w:cs="Times New Roman"/>
          <w:color w:val="000000"/>
          <w:lang w:eastAsia="en-US"/>
        </w:rPr>
        <w:t xml:space="preserve">In this example, we are including the content of the header.html file. To run this example you must create </w:t>
      </w:r>
      <w:r w:rsidR="00BC1B51" w:rsidRPr="00BB27FD">
        <w:rPr>
          <w:rFonts w:eastAsia="Times New Roman" w:cs="Times New Roman"/>
          <w:color w:val="000000"/>
          <w:lang w:eastAsia="en-US"/>
        </w:rPr>
        <w:t>a</w:t>
      </w:r>
      <w:r w:rsidRPr="00BB27FD">
        <w:rPr>
          <w:rFonts w:eastAsia="Times New Roman" w:cs="Times New Roman"/>
          <w:color w:val="000000"/>
          <w:lang w:eastAsia="en-US"/>
        </w:rPr>
        <w:t xml:space="preserve"> header.html file.</w:t>
      </w:r>
    </w:p>
    <w:p w:rsidR="00BB27FD" w:rsidRPr="00BB27FD" w:rsidRDefault="00BB27FD" w:rsidP="00BB27FD">
      <w:pPr>
        <w:pStyle w:val="Output"/>
        <w:rPr>
          <w:lang w:eastAsia="en-US"/>
        </w:rPr>
      </w:pPr>
      <w:r w:rsidRPr="00BB27FD">
        <w:rPr>
          <w:bdr w:val="none" w:sz="0" w:space="0" w:color="auto" w:frame="1"/>
          <w:lang w:eastAsia="en-US"/>
        </w:rPr>
        <w:t>&lt;html&gt;  </w:t>
      </w:r>
    </w:p>
    <w:p w:rsidR="00BB27FD" w:rsidRPr="00BB27FD" w:rsidRDefault="00BB27FD" w:rsidP="00BB27FD">
      <w:pPr>
        <w:pStyle w:val="Output"/>
        <w:rPr>
          <w:lang w:eastAsia="en-US"/>
        </w:rPr>
      </w:pPr>
      <w:r w:rsidRPr="00BB27FD">
        <w:rPr>
          <w:bdr w:val="none" w:sz="0" w:space="0" w:color="auto" w:frame="1"/>
          <w:lang w:eastAsia="en-US"/>
        </w:rPr>
        <w:t>&lt;body&gt;  </w:t>
      </w:r>
    </w:p>
    <w:p w:rsidR="00BB27FD" w:rsidRPr="00BB27FD" w:rsidRDefault="00BB27FD" w:rsidP="00BB27FD">
      <w:pPr>
        <w:pStyle w:val="Output"/>
        <w:rPr>
          <w:lang w:eastAsia="en-US"/>
        </w:rPr>
      </w:pPr>
      <w:r w:rsidRPr="00BB27FD">
        <w:rPr>
          <w:bdr w:val="none" w:sz="0" w:space="0" w:color="auto" w:frame="1"/>
          <w:lang w:eastAsia="en-US"/>
        </w:rPr>
        <w:t>  </w:t>
      </w:r>
    </w:p>
    <w:p w:rsidR="00BB27FD" w:rsidRPr="00BB27FD" w:rsidRDefault="00BB27FD" w:rsidP="00BB27FD">
      <w:pPr>
        <w:pStyle w:val="Output"/>
        <w:rPr>
          <w:lang w:eastAsia="en-US"/>
        </w:rPr>
      </w:pPr>
      <w:r w:rsidRPr="00BB27FD">
        <w:rPr>
          <w:bdr w:val="none" w:sz="0" w:space="0" w:color="auto" w:frame="1"/>
          <w:lang w:eastAsia="en-US"/>
        </w:rPr>
        <w:t>&lt;%@ include file=</w:t>
      </w:r>
      <w:r w:rsidRPr="00BB27FD">
        <w:rPr>
          <w:color w:val="0000FF"/>
          <w:bdr w:val="none" w:sz="0" w:space="0" w:color="auto" w:frame="1"/>
          <w:lang w:eastAsia="en-US"/>
        </w:rPr>
        <w:t>"header.html"</w:t>
      </w:r>
      <w:r w:rsidRPr="00BB27FD">
        <w:rPr>
          <w:bdr w:val="none" w:sz="0" w:space="0" w:color="auto" w:frame="1"/>
          <w:lang w:eastAsia="en-US"/>
        </w:rPr>
        <w:t> %&gt;  </w:t>
      </w:r>
    </w:p>
    <w:p w:rsidR="00BB27FD" w:rsidRPr="00BB27FD" w:rsidRDefault="00BB27FD" w:rsidP="00BB27FD">
      <w:pPr>
        <w:pStyle w:val="Output"/>
        <w:rPr>
          <w:lang w:eastAsia="en-US"/>
        </w:rPr>
      </w:pPr>
      <w:r w:rsidRPr="00BB27FD">
        <w:rPr>
          <w:bdr w:val="none" w:sz="0" w:space="0" w:color="auto" w:frame="1"/>
          <w:lang w:eastAsia="en-US"/>
        </w:rPr>
        <w:t>  </w:t>
      </w:r>
    </w:p>
    <w:p w:rsidR="00BB27FD" w:rsidRPr="00BB27FD" w:rsidRDefault="00BB27FD" w:rsidP="00BB27FD">
      <w:pPr>
        <w:pStyle w:val="Output"/>
        <w:rPr>
          <w:lang w:eastAsia="en-US"/>
        </w:rPr>
      </w:pPr>
      <w:r w:rsidRPr="00BB27FD">
        <w:rPr>
          <w:bdr w:val="none" w:sz="0" w:space="0" w:color="auto" w:frame="1"/>
          <w:lang w:eastAsia="en-US"/>
        </w:rPr>
        <w:t>Today is: &lt;%= java.util.Calendar.getInstance().getTime() %&gt;  </w:t>
      </w:r>
    </w:p>
    <w:p w:rsidR="00BB27FD" w:rsidRPr="00BB27FD" w:rsidRDefault="00BB27FD" w:rsidP="00BB27FD">
      <w:pPr>
        <w:pStyle w:val="Output"/>
        <w:rPr>
          <w:lang w:eastAsia="en-US"/>
        </w:rPr>
      </w:pPr>
      <w:r w:rsidRPr="00BB27FD">
        <w:rPr>
          <w:bdr w:val="none" w:sz="0" w:space="0" w:color="auto" w:frame="1"/>
          <w:lang w:eastAsia="en-US"/>
        </w:rPr>
        <w:t>  </w:t>
      </w:r>
    </w:p>
    <w:p w:rsidR="00BB27FD" w:rsidRPr="00BB27FD" w:rsidRDefault="00BB27FD" w:rsidP="00BB27FD">
      <w:pPr>
        <w:pStyle w:val="Output"/>
        <w:rPr>
          <w:lang w:eastAsia="en-US"/>
        </w:rPr>
      </w:pPr>
      <w:r w:rsidRPr="00BB27FD">
        <w:rPr>
          <w:bdr w:val="none" w:sz="0" w:space="0" w:color="auto" w:frame="1"/>
          <w:lang w:eastAsia="en-US"/>
        </w:rPr>
        <w:t>&lt;/body&gt;  </w:t>
      </w:r>
    </w:p>
    <w:p w:rsidR="00BB27FD" w:rsidRDefault="00BB27FD" w:rsidP="00BB27FD">
      <w:pPr>
        <w:pStyle w:val="Output"/>
        <w:rPr>
          <w:bdr w:val="none" w:sz="0" w:space="0" w:color="auto" w:frame="1"/>
          <w:lang w:eastAsia="en-US"/>
        </w:rPr>
      </w:pPr>
      <w:r w:rsidRPr="00BB27FD">
        <w:rPr>
          <w:bdr w:val="none" w:sz="0" w:space="0" w:color="auto" w:frame="1"/>
          <w:lang w:eastAsia="en-US"/>
        </w:rPr>
        <w:t>&lt;/html&gt;  </w:t>
      </w:r>
    </w:p>
    <w:p w:rsidR="005B7745" w:rsidRDefault="006B2A51" w:rsidP="007E2F55">
      <w:pPr>
        <w:rPr>
          <w:color w:val="FF0000"/>
        </w:rPr>
      </w:pPr>
      <w:r w:rsidRPr="006B2A51">
        <w:rPr>
          <w:color w:val="FF0000"/>
        </w:rPr>
        <w:t>The include directive includes the original content, so the actual page size grows at runtime.</w:t>
      </w:r>
    </w:p>
    <w:p w:rsidR="007C296E" w:rsidRDefault="007C296E" w:rsidP="007E2F55">
      <w:pPr>
        <w:rPr>
          <w:color w:val="FF0000"/>
        </w:rPr>
      </w:pPr>
    </w:p>
    <w:p w:rsidR="00C1699C" w:rsidRDefault="00906BFD" w:rsidP="00C1699C">
      <w:pPr>
        <w:pStyle w:val="Qsns"/>
      </w:pPr>
      <w:r>
        <w:t>3. TagLib</w:t>
      </w:r>
      <w:r w:rsidR="00C1699C">
        <w:t xml:space="preserve"> directive</w:t>
      </w:r>
    </w:p>
    <w:p w:rsidR="00006E8B" w:rsidRDefault="00006E8B" w:rsidP="001A4AEB">
      <w:pPr>
        <w:pStyle w:val="ListParagraph"/>
        <w:numPr>
          <w:ilvl w:val="0"/>
          <w:numId w:val="97"/>
        </w:numPr>
      </w:pPr>
      <w:r w:rsidRPr="00006E8B">
        <w:t xml:space="preserve">The JSP taglib directive is used to define a tag library that defines many tags. </w:t>
      </w:r>
    </w:p>
    <w:p w:rsidR="00006E8B" w:rsidRDefault="00006E8B" w:rsidP="001A4AEB">
      <w:pPr>
        <w:pStyle w:val="ListParagraph"/>
        <w:numPr>
          <w:ilvl w:val="0"/>
          <w:numId w:val="97"/>
        </w:numPr>
      </w:pPr>
      <w:r w:rsidRPr="00006E8B">
        <w:t xml:space="preserve">We use the TLD (Tag Library Descriptor) file to define the tags. </w:t>
      </w:r>
    </w:p>
    <w:p w:rsidR="005B7745" w:rsidRDefault="00006E8B" w:rsidP="007C296E">
      <w:pPr>
        <w:pStyle w:val="ListParagraph"/>
        <w:numPr>
          <w:ilvl w:val="0"/>
          <w:numId w:val="97"/>
        </w:numPr>
        <w:spacing w:after="0"/>
      </w:pPr>
      <w:r>
        <w:t>We can insert custom tags by using this</w:t>
      </w:r>
      <w:r w:rsidRPr="00006E8B">
        <w:t>.</w:t>
      </w:r>
      <w:r>
        <w:rPr>
          <w:noProof/>
          <w:lang w:eastAsia="en-US"/>
        </w:rPr>
        <w:drawing>
          <wp:inline distT="0" distB="0" distL="0" distR="0" wp14:anchorId="72703E72" wp14:editId="5718A249">
            <wp:extent cx="5114925" cy="5715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14925" cy="571500"/>
                    </a:xfrm>
                    <a:prstGeom prst="rect">
                      <a:avLst/>
                    </a:prstGeom>
                    <a:noFill/>
                    <a:ln>
                      <a:noFill/>
                    </a:ln>
                  </pic:spPr>
                </pic:pic>
              </a:graphicData>
            </a:graphic>
          </wp:inline>
        </w:drawing>
      </w:r>
    </w:p>
    <w:p w:rsidR="00906BFD" w:rsidRPr="007C296E" w:rsidRDefault="00906BFD" w:rsidP="00906BFD">
      <w:pPr>
        <w:pStyle w:val="Output"/>
        <w:rPr>
          <w:lang w:eastAsia="en-US"/>
        </w:rPr>
      </w:pPr>
      <w:r w:rsidRPr="007C296E">
        <w:rPr>
          <w:bdr w:val="none" w:sz="0" w:space="0" w:color="auto" w:frame="1"/>
          <w:lang w:eastAsia="en-US"/>
        </w:rPr>
        <w:t>&lt;html&gt;  </w:t>
      </w:r>
    </w:p>
    <w:p w:rsidR="00906BFD" w:rsidRPr="007C296E" w:rsidRDefault="00906BFD" w:rsidP="00906BFD">
      <w:pPr>
        <w:pStyle w:val="Output"/>
        <w:rPr>
          <w:lang w:eastAsia="en-US"/>
        </w:rPr>
      </w:pPr>
      <w:r w:rsidRPr="007C296E">
        <w:rPr>
          <w:bdr w:val="none" w:sz="0" w:space="0" w:color="auto" w:frame="1"/>
          <w:lang w:eastAsia="en-US"/>
        </w:rPr>
        <w:t>&lt;body&gt;    </w:t>
      </w:r>
    </w:p>
    <w:p w:rsidR="00906BFD" w:rsidRPr="007C296E" w:rsidRDefault="00906BFD" w:rsidP="00906BFD">
      <w:pPr>
        <w:pStyle w:val="Output"/>
        <w:rPr>
          <w:lang w:eastAsia="en-US"/>
        </w:rPr>
      </w:pPr>
      <w:r w:rsidRPr="007C296E">
        <w:rPr>
          <w:bdr w:val="none" w:sz="0" w:space="0" w:color="auto" w:frame="1"/>
          <w:lang w:eastAsia="en-US"/>
        </w:rPr>
        <w:t>&lt;%@ taglib uri=</w:t>
      </w:r>
      <w:r w:rsidRPr="007C296E">
        <w:rPr>
          <w:color w:val="0000FF"/>
          <w:bdr w:val="none" w:sz="0" w:space="0" w:color="auto" w:frame="1"/>
          <w:lang w:eastAsia="en-US"/>
        </w:rPr>
        <w:t>"http://www.javatpoint.com/tags"</w:t>
      </w:r>
      <w:r w:rsidRPr="007C296E">
        <w:rPr>
          <w:bdr w:val="none" w:sz="0" w:space="0" w:color="auto" w:frame="1"/>
          <w:lang w:eastAsia="en-US"/>
        </w:rPr>
        <w:t> prefix=</w:t>
      </w:r>
      <w:r w:rsidRPr="007C296E">
        <w:rPr>
          <w:color w:val="0000FF"/>
          <w:bdr w:val="none" w:sz="0" w:space="0" w:color="auto" w:frame="1"/>
          <w:lang w:eastAsia="en-US"/>
        </w:rPr>
        <w:t>"mytag"</w:t>
      </w:r>
      <w:r w:rsidRPr="007C296E">
        <w:rPr>
          <w:bdr w:val="none" w:sz="0" w:space="0" w:color="auto" w:frame="1"/>
          <w:lang w:eastAsia="en-US"/>
        </w:rPr>
        <w:t> %&gt;    </w:t>
      </w:r>
    </w:p>
    <w:p w:rsidR="00906BFD" w:rsidRPr="007C296E" w:rsidRDefault="00906BFD" w:rsidP="00906BFD">
      <w:pPr>
        <w:pStyle w:val="Output"/>
        <w:rPr>
          <w:lang w:eastAsia="en-US"/>
        </w:rPr>
      </w:pPr>
      <w:r w:rsidRPr="007C296E">
        <w:rPr>
          <w:bdr w:val="none" w:sz="0" w:space="0" w:color="auto" w:frame="1"/>
          <w:lang w:eastAsia="en-US"/>
        </w:rPr>
        <w:t>&lt;mytag:currentDate/&gt;    </w:t>
      </w:r>
    </w:p>
    <w:p w:rsidR="00906BFD" w:rsidRPr="007C296E" w:rsidRDefault="00906BFD" w:rsidP="00906BFD">
      <w:pPr>
        <w:pStyle w:val="Output"/>
        <w:rPr>
          <w:lang w:eastAsia="en-US"/>
        </w:rPr>
      </w:pPr>
      <w:r w:rsidRPr="007C296E">
        <w:rPr>
          <w:bdr w:val="none" w:sz="0" w:space="0" w:color="auto" w:frame="1"/>
          <w:lang w:eastAsia="en-US"/>
        </w:rPr>
        <w:t>&lt;/body&gt;  </w:t>
      </w:r>
    </w:p>
    <w:p w:rsidR="00906BFD" w:rsidRPr="00906BFD" w:rsidRDefault="00906BFD" w:rsidP="00906BFD">
      <w:pPr>
        <w:pStyle w:val="Output"/>
        <w:rPr>
          <w:sz w:val="20"/>
          <w:lang w:eastAsia="en-US"/>
        </w:rPr>
      </w:pPr>
      <w:r w:rsidRPr="00906BFD">
        <w:rPr>
          <w:sz w:val="20"/>
          <w:bdr w:val="none" w:sz="0" w:space="0" w:color="auto" w:frame="1"/>
          <w:lang w:eastAsia="en-US"/>
        </w:rPr>
        <w:t>&lt;/html&gt;  </w:t>
      </w:r>
    </w:p>
    <w:p w:rsidR="005B7745" w:rsidRDefault="00C21B1C" w:rsidP="00C21B1C">
      <w:pPr>
        <w:pStyle w:val="Heading2"/>
      </w:pPr>
      <w:bookmarkStart w:id="55" w:name="_Toc4274735"/>
      <w:r>
        <w:lastRenderedPageBreak/>
        <w:t>5.</w:t>
      </w:r>
      <w:r w:rsidRPr="00C21B1C">
        <w:t xml:space="preserve"> JSP Action Tags</w:t>
      </w:r>
      <w:bookmarkEnd w:id="55"/>
    </w:p>
    <w:p w:rsidR="005B7745" w:rsidRDefault="001044CB" w:rsidP="007E2F55">
      <w:r w:rsidRPr="001044CB">
        <w:t>The action tags are used to control the flow between pages and to use Java Bean. The Jsp action tags are given below.</w:t>
      </w:r>
    </w:p>
    <w:tbl>
      <w:tblPr>
        <w:tblW w:w="102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18"/>
        <w:gridCol w:w="8320"/>
      </w:tblGrid>
      <w:tr w:rsidR="001044CB" w:rsidRPr="001044CB" w:rsidTr="00764BBE">
        <w:trPr>
          <w:trHeight w:val="202"/>
        </w:trPr>
        <w:tc>
          <w:tcPr>
            <w:tcW w:w="0" w:type="auto"/>
            <w:shd w:val="clear" w:color="auto" w:fill="F2F2F2" w:themeFill="background1" w:themeFillShade="F2"/>
            <w:tcMar>
              <w:top w:w="75" w:type="dxa"/>
              <w:left w:w="75" w:type="dxa"/>
              <w:bottom w:w="75" w:type="dxa"/>
              <w:right w:w="75" w:type="dxa"/>
            </w:tcMar>
            <w:hideMark/>
          </w:tcPr>
          <w:p w:rsidR="001044CB" w:rsidRPr="001044CB" w:rsidRDefault="001044CB" w:rsidP="00764BBE">
            <w:pPr>
              <w:spacing w:after="0"/>
              <w:rPr>
                <w:lang w:eastAsia="en-US"/>
              </w:rPr>
            </w:pPr>
            <w:r w:rsidRPr="001044CB">
              <w:rPr>
                <w:lang w:eastAsia="en-US"/>
              </w:rPr>
              <w:t>JSP Action Tags</w:t>
            </w:r>
          </w:p>
        </w:tc>
        <w:tc>
          <w:tcPr>
            <w:tcW w:w="0" w:type="auto"/>
            <w:shd w:val="clear" w:color="auto" w:fill="F2F2F2" w:themeFill="background1" w:themeFillShade="F2"/>
            <w:tcMar>
              <w:top w:w="75" w:type="dxa"/>
              <w:left w:w="75" w:type="dxa"/>
              <w:bottom w:w="75" w:type="dxa"/>
              <w:right w:w="75" w:type="dxa"/>
            </w:tcMar>
            <w:hideMark/>
          </w:tcPr>
          <w:p w:rsidR="001044CB" w:rsidRPr="001044CB" w:rsidRDefault="001044CB" w:rsidP="00764BBE">
            <w:pPr>
              <w:spacing w:after="0"/>
              <w:rPr>
                <w:lang w:eastAsia="en-US"/>
              </w:rPr>
            </w:pPr>
            <w:r w:rsidRPr="001044CB">
              <w:rPr>
                <w:lang w:eastAsia="en-US"/>
              </w:rPr>
              <w:t>Description</w:t>
            </w:r>
          </w:p>
        </w:tc>
      </w:tr>
      <w:tr w:rsidR="001044CB" w:rsidRPr="001044CB" w:rsidTr="00764BBE">
        <w:trPr>
          <w:trHeight w:val="233"/>
        </w:trPr>
        <w:tc>
          <w:tcPr>
            <w:tcW w:w="0" w:type="auto"/>
            <w:shd w:val="clear" w:color="auto" w:fill="000000" w:themeFill="text1"/>
            <w:tcMar>
              <w:top w:w="75" w:type="dxa"/>
              <w:left w:w="75" w:type="dxa"/>
              <w:bottom w:w="75" w:type="dxa"/>
              <w:right w:w="75" w:type="dxa"/>
            </w:tcMar>
            <w:hideMark/>
          </w:tcPr>
          <w:p w:rsidR="001044CB" w:rsidRPr="00764BBE" w:rsidRDefault="001044CB" w:rsidP="00764BBE">
            <w:pPr>
              <w:spacing w:after="0"/>
              <w:rPr>
                <w:b/>
                <w:color w:val="FF0000"/>
                <w:lang w:eastAsia="en-US"/>
              </w:rPr>
            </w:pPr>
            <w:r w:rsidRPr="00764BBE">
              <w:rPr>
                <w:b/>
                <w:color w:val="FF0000"/>
                <w:lang w:eastAsia="en-US"/>
              </w:rPr>
              <w:t>jsp:forward</w:t>
            </w:r>
          </w:p>
        </w:tc>
        <w:tc>
          <w:tcPr>
            <w:tcW w:w="0" w:type="auto"/>
            <w:shd w:val="clear" w:color="auto" w:fill="000000" w:themeFill="text1"/>
            <w:tcMar>
              <w:top w:w="75" w:type="dxa"/>
              <w:left w:w="75" w:type="dxa"/>
              <w:bottom w:w="75" w:type="dxa"/>
              <w:right w:w="75" w:type="dxa"/>
            </w:tcMar>
            <w:hideMark/>
          </w:tcPr>
          <w:p w:rsidR="001044CB" w:rsidRPr="00764BBE" w:rsidRDefault="001044CB" w:rsidP="00764BBE">
            <w:pPr>
              <w:spacing w:after="0"/>
              <w:rPr>
                <w:color w:val="FF0000"/>
                <w:lang w:eastAsia="en-US"/>
              </w:rPr>
            </w:pPr>
            <w:r w:rsidRPr="00764BBE">
              <w:rPr>
                <w:color w:val="FF0000"/>
                <w:lang w:eastAsia="en-US"/>
              </w:rPr>
              <w:t>Forwards the request and response to another resource.</w:t>
            </w:r>
          </w:p>
        </w:tc>
      </w:tr>
      <w:tr w:rsidR="001044CB" w:rsidRPr="001044CB" w:rsidTr="00764BBE">
        <w:trPr>
          <w:trHeight w:val="233"/>
        </w:trPr>
        <w:tc>
          <w:tcPr>
            <w:tcW w:w="0" w:type="auto"/>
            <w:shd w:val="clear" w:color="auto" w:fill="000000" w:themeFill="text1"/>
            <w:tcMar>
              <w:top w:w="75" w:type="dxa"/>
              <w:left w:w="75" w:type="dxa"/>
              <w:bottom w:w="75" w:type="dxa"/>
              <w:right w:w="75" w:type="dxa"/>
            </w:tcMar>
            <w:hideMark/>
          </w:tcPr>
          <w:p w:rsidR="001044CB" w:rsidRPr="00764BBE" w:rsidRDefault="001044CB" w:rsidP="00764BBE">
            <w:pPr>
              <w:spacing w:after="0"/>
              <w:rPr>
                <w:b/>
                <w:color w:val="FF0000"/>
                <w:lang w:eastAsia="en-US"/>
              </w:rPr>
            </w:pPr>
            <w:r w:rsidRPr="00764BBE">
              <w:rPr>
                <w:b/>
                <w:color w:val="FF0000"/>
                <w:lang w:eastAsia="en-US"/>
              </w:rPr>
              <w:t>jsp:include</w:t>
            </w:r>
          </w:p>
        </w:tc>
        <w:tc>
          <w:tcPr>
            <w:tcW w:w="0" w:type="auto"/>
            <w:shd w:val="clear" w:color="auto" w:fill="000000" w:themeFill="text1"/>
            <w:tcMar>
              <w:top w:w="75" w:type="dxa"/>
              <w:left w:w="75" w:type="dxa"/>
              <w:bottom w:w="75" w:type="dxa"/>
              <w:right w:w="75" w:type="dxa"/>
            </w:tcMar>
            <w:hideMark/>
          </w:tcPr>
          <w:p w:rsidR="001044CB" w:rsidRPr="00764BBE" w:rsidRDefault="001044CB" w:rsidP="00764BBE">
            <w:pPr>
              <w:spacing w:after="0"/>
              <w:rPr>
                <w:color w:val="FF0000"/>
                <w:lang w:eastAsia="en-US"/>
              </w:rPr>
            </w:pPr>
            <w:r w:rsidRPr="00764BBE">
              <w:rPr>
                <w:color w:val="FF0000"/>
                <w:lang w:eastAsia="en-US"/>
              </w:rPr>
              <w:t>Includes another resource.</w:t>
            </w:r>
          </w:p>
        </w:tc>
      </w:tr>
      <w:tr w:rsidR="00764BBE" w:rsidRPr="001044CB" w:rsidTr="00764BBE">
        <w:trPr>
          <w:trHeight w:val="233"/>
        </w:trPr>
        <w:tc>
          <w:tcPr>
            <w:tcW w:w="0" w:type="auto"/>
            <w:tcBorders>
              <w:bottom w:val="nil"/>
            </w:tcBorders>
            <w:shd w:val="clear" w:color="auto" w:fill="000000" w:themeFill="text1"/>
            <w:tcMar>
              <w:top w:w="75" w:type="dxa"/>
              <w:left w:w="75" w:type="dxa"/>
              <w:bottom w:w="75" w:type="dxa"/>
              <w:right w:w="75" w:type="dxa"/>
            </w:tcMar>
          </w:tcPr>
          <w:p w:rsidR="00764BBE" w:rsidRPr="00764BBE" w:rsidRDefault="00764BBE" w:rsidP="00764BBE">
            <w:pPr>
              <w:spacing w:after="0"/>
              <w:rPr>
                <w:rFonts w:eastAsia="Times New Roman" w:cs="Times New Roman"/>
                <w:b/>
                <w:color w:val="FF0000"/>
                <w:lang w:eastAsia="en-US"/>
              </w:rPr>
            </w:pPr>
            <w:r w:rsidRPr="00764BBE">
              <w:rPr>
                <w:rFonts w:eastAsia="Times New Roman" w:cs="Times New Roman"/>
                <w:b/>
                <w:color w:val="FF0000"/>
                <w:lang w:eastAsia="en-US"/>
              </w:rPr>
              <w:t>jsp:param</w:t>
            </w:r>
          </w:p>
        </w:tc>
        <w:tc>
          <w:tcPr>
            <w:tcW w:w="0" w:type="auto"/>
            <w:tcBorders>
              <w:bottom w:val="nil"/>
            </w:tcBorders>
            <w:shd w:val="clear" w:color="auto" w:fill="000000" w:themeFill="text1"/>
            <w:tcMar>
              <w:top w:w="75" w:type="dxa"/>
              <w:left w:w="75" w:type="dxa"/>
              <w:bottom w:w="75" w:type="dxa"/>
              <w:right w:w="75" w:type="dxa"/>
            </w:tcMar>
          </w:tcPr>
          <w:p w:rsidR="00764BBE" w:rsidRPr="00764BBE" w:rsidRDefault="00764BBE" w:rsidP="00764BBE">
            <w:pPr>
              <w:spacing w:after="0"/>
              <w:rPr>
                <w:rFonts w:eastAsia="Times New Roman" w:cs="Times New Roman"/>
                <w:color w:val="FF0000"/>
                <w:lang w:eastAsia="en-US"/>
              </w:rPr>
            </w:pPr>
            <w:r w:rsidRPr="00764BBE">
              <w:rPr>
                <w:rFonts w:eastAsia="Times New Roman" w:cs="Times New Roman"/>
                <w:color w:val="FF0000"/>
                <w:lang w:eastAsia="en-US"/>
              </w:rPr>
              <w:t>Sets the parameter value. It is used in forward and include mostly.</w:t>
            </w:r>
          </w:p>
        </w:tc>
      </w:tr>
      <w:tr w:rsidR="00764BBE" w:rsidRPr="001044CB" w:rsidTr="00764BBE">
        <w:trPr>
          <w:trHeight w:val="233"/>
        </w:trPr>
        <w:tc>
          <w:tcPr>
            <w:tcW w:w="0" w:type="auto"/>
            <w:tcBorders>
              <w:top w:val="nil"/>
              <w:left w:val="nil"/>
              <w:bottom w:val="nil"/>
              <w:right w:val="nil"/>
            </w:tcBorders>
            <w:shd w:val="clear" w:color="auto" w:fill="000000" w:themeFill="text1"/>
            <w:tcMar>
              <w:top w:w="75" w:type="dxa"/>
              <w:left w:w="75" w:type="dxa"/>
              <w:bottom w:w="75" w:type="dxa"/>
              <w:right w:w="75" w:type="dxa"/>
            </w:tcMar>
            <w:hideMark/>
          </w:tcPr>
          <w:p w:rsidR="00764BBE" w:rsidRPr="00764BBE" w:rsidRDefault="00764BBE" w:rsidP="00764BBE">
            <w:pPr>
              <w:spacing w:after="0"/>
              <w:rPr>
                <w:b/>
                <w:color w:val="FFFFFF" w:themeColor="background1"/>
                <w:lang w:eastAsia="en-US"/>
              </w:rPr>
            </w:pPr>
            <w:r w:rsidRPr="00764BBE">
              <w:rPr>
                <w:b/>
                <w:color w:val="FFFFFF" w:themeColor="background1"/>
                <w:lang w:eastAsia="en-US"/>
              </w:rPr>
              <w:t>jsp:useBean</w:t>
            </w:r>
          </w:p>
        </w:tc>
        <w:tc>
          <w:tcPr>
            <w:tcW w:w="0" w:type="auto"/>
            <w:tcBorders>
              <w:top w:val="nil"/>
              <w:left w:val="nil"/>
              <w:bottom w:val="nil"/>
              <w:right w:val="nil"/>
            </w:tcBorders>
            <w:shd w:val="clear" w:color="auto" w:fill="000000" w:themeFill="text1"/>
            <w:tcMar>
              <w:top w:w="75" w:type="dxa"/>
              <w:left w:w="75" w:type="dxa"/>
              <w:bottom w:w="75" w:type="dxa"/>
              <w:right w:w="75" w:type="dxa"/>
            </w:tcMar>
            <w:hideMark/>
          </w:tcPr>
          <w:p w:rsidR="00764BBE" w:rsidRPr="00764BBE" w:rsidRDefault="00764BBE" w:rsidP="00764BBE">
            <w:pPr>
              <w:spacing w:after="0"/>
              <w:rPr>
                <w:color w:val="FFFFFF" w:themeColor="background1"/>
                <w:lang w:eastAsia="en-US"/>
              </w:rPr>
            </w:pPr>
            <w:r w:rsidRPr="00764BBE">
              <w:rPr>
                <w:color w:val="FFFFFF" w:themeColor="background1"/>
                <w:lang w:eastAsia="en-US"/>
              </w:rPr>
              <w:t>Creates or locates bean object.</w:t>
            </w:r>
          </w:p>
        </w:tc>
      </w:tr>
      <w:tr w:rsidR="00764BBE" w:rsidRPr="001044CB" w:rsidTr="00764BBE">
        <w:trPr>
          <w:trHeight w:val="233"/>
        </w:trPr>
        <w:tc>
          <w:tcPr>
            <w:tcW w:w="0" w:type="auto"/>
            <w:tcBorders>
              <w:top w:val="nil"/>
              <w:left w:val="nil"/>
              <w:bottom w:val="nil"/>
              <w:right w:val="nil"/>
            </w:tcBorders>
            <w:shd w:val="clear" w:color="auto" w:fill="000000" w:themeFill="text1"/>
            <w:tcMar>
              <w:top w:w="75" w:type="dxa"/>
              <w:left w:w="75" w:type="dxa"/>
              <w:bottom w:w="75" w:type="dxa"/>
              <w:right w:w="75" w:type="dxa"/>
            </w:tcMar>
            <w:hideMark/>
          </w:tcPr>
          <w:p w:rsidR="00764BBE" w:rsidRPr="00764BBE" w:rsidRDefault="00764BBE" w:rsidP="00764BBE">
            <w:pPr>
              <w:spacing w:after="0"/>
              <w:rPr>
                <w:b/>
                <w:color w:val="FFFFFF" w:themeColor="background1"/>
                <w:lang w:eastAsia="en-US"/>
              </w:rPr>
            </w:pPr>
            <w:r w:rsidRPr="00764BBE">
              <w:rPr>
                <w:b/>
                <w:color w:val="FFFFFF" w:themeColor="background1"/>
                <w:lang w:eastAsia="en-US"/>
              </w:rPr>
              <w:t>jsp:setProperty</w:t>
            </w:r>
          </w:p>
        </w:tc>
        <w:tc>
          <w:tcPr>
            <w:tcW w:w="0" w:type="auto"/>
            <w:tcBorders>
              <w:top w:val="nil"/>
              <w:left w:val="nil"/>
              <w:bottom w:val="nil"/>
              <w:right w:val="nil"/>
            </w:tcBorders>
            <w:shd w:val="clear" w:color="auto" w:fill="000000" w:themeFill="text1"/>
            <w:tcMar>
              <w:top w:w="75" w:type="dxa"/>
              <w:left w:w="75" w:type="dxa"/>
              <w:bottom w:w="75" w:type="dxa"/>
              <w:right w:w="75" w:type="dxa"/>
            </w:tcMar>
            <w:hideMark/>
          </w:tcPr>
          <w:p w:rsidR="00764BBE" w:rsidRPr="00764BBE" w:rsidRDefault="00764BBE" w:rsidP="00764BBE">
            <w:pPr>
              <w:spacing w:after="0"/>
              <w:rPr>
                <w:color w:val="FFFFFF" w:themeColor="background1"/>
                <w:lang w:eastAsia="en-US"/>
              </w:rPr>
            </w:pPr>
            <w:r w:rsidRPr="00764BBE">
              <w:rPr>
                <w:color w:val="FFFFFF" w:themeColor="background1"/>
                <w:lang w:eastAsia="en-US"/>
              </w:rPr>
              <w:t>Sets the value of property in bean object.</w:t>
            </w:r>
          </w:p>
        </w:tc>
      </w:tr>
      <w:tr w:rsidR="00764BBE" w:rsidRPr="001044CB" w:rsidTr="00764BBE">
        <w:trPr>
          <w:trHeight w:val="233"/>
        </w:trPr>
        <w:tc>
          <w:tcPr>
            <w:tcW w:w="0" w:type="auto"/>
            <w:tcBorders>
              <w:top w:val="nil"/>
              <w:left w:val="nil"/>
              <w:bottom w:val="nil"/>
              <w:right w:val="nil"/>
            </w:tcBorders>
            <w:shd w:val="clear" w:color="auto" w:fill="000000" w:themeFill="text1"/>
            <w:tcMar>
              <w:top w:w="75" w:type="dxa"/>
              <w:left w:w="75" w:type="dxa"/>
              <w:bottom w:w="75" w:type="dxa"/>
              <w:right w:w="75" w:type="dxa"/>
            </w:tcMar>
            <w:hideMark/>
          </w:tcPr>
          <w:p w:rsidR="00764BBE" w:rsidRPr="00764BBE" w:rsidRDefault="00764BBE" w:rsidP="00764BBE">
            <w:pPr>
              <w:spacing w:after="0"/>
              <w:rPr>
                <w:b/>
                <w:color w:val="FFFFFF" w:themeColor="background1"/>
                <w:lang w:eastAsia="en-US"/>
              </w:rPr>
            </w:pPr>
            <w:r w:rsidRPr="00764BBE">
              <w:rPr>
                <w:b/>
                <w:color w:val="FFFFFF" w:themeColor="background1"/>
                <w:lang w:eastAsia="en-US"/>
              </w:rPr>
              <w:t>jsp:getProperty</w:t>
            </w:r>
          </w:p>
        </w:tc>
        <w:tc>
          <w:tcPr>
            <w:tcW w:w="0" w:type="auto"/>
            <w:tcBorders>
              <w:top w:val="nil"/>
              <w:left w:val="nil"/>
              <w:bottom w:val="nil"/>
              <w:right w:val="nil"/>
            </w:tcBorders>
            <w:shd w:val="clear" w:color="auto" w:fill="000000" w:themeFill="text1"/>
            <w:tcMar>
              <w:top w:w="75" w:type="dxa"/>
              <w:left w:w="75" w:type="dxa"/>
              <w:bottom w:w="75" w:type="dxa"/>
              <w:right w:w="75" w:type="dxa"/>
            </w:tcMar>
            <w:hideMark/>
          </w:tcPr>
          <w:p w:rsidR="00764BBE" w:rsidRPr="00764BBE" w:rsidRDefault="00764BBE" w:rsidP="00764BBE">
            <w:pPr>
              <w:spacing w:after="0"/>
              <w:rPr>
                <w:color w:val="FFFFFF" w:themeColor="background1"/>
                <w:lang w:eastAsia="en-US"/>
              </w:rPr>
            </w:pPr>
            <w:r w:rsidRPr="00764BBE">
              <w:rPr>
                <w:color w:val="FFFFFF" w:themeColor="background1"/>
                <w:lang w:eastAsia="en-US"/>
              </w:rPr>
              <w:t>Prints the value of property of the bean.</w:t>
            </w:r>
          </w:p>
        </w:tc>
      </w:tr>
      <w:tr w:rsidR="00764BBE" w:rsidRPr="001044CB" w:rsidTr="00764BBE">
        <w:trPr>
          <w:trHeight w:val="233"/>
        </w:trPr>
        <w:tc>
          <w:tcPr>
            <w:tcW w:w="0" w:type="auto"/>
            <w:tcBorders>
              <w:top w:val="nil"/>
            </w:tcBorders>
            <w:shd w:val="clear" w:color="auto" w:fill="FFFFFF" w:themeFill="background1"/>
            <w:tcMar>
              <w:top w:w="75" w:type="dxa"/>
              <w:left w:w="75" w:type="dxa"/>
              <w:bottom w:w="75" w:type="dxa"/>
              <w:right w:w="75" w:type="dxa"/>
            </w:tcMar>
            <w:hideMark/>
          </w:tcPr>
          <w:p w:rsidR="00764BBE" w:rsidRPr="00764BBE" w:rsidRDefault="00764BBE" w:rsidP="00764BBE">
            <w:pPr>
              <w:spacing w:after="0"/>
              <w:rPr>
                <w:b/>
                <w:lang w:eastAsia="en-US"/>
              </w:rPr>
            </w:pPr>
            <w:r w:rsidRPr="00764BBE">
              <w:rPr>
                <w:b/>
                <w:lang w:eastAsia="en-US"/>
              </w:rPr>
              <w:t>jsp:plugin</w:t>
            </w:r>
          </w:p>
        </w:tc>
        <w:tc>
          <w:tcPr>
            <w:tcW w:w="0" w:type="auto"/>
            <w:tcBorders>
              <w:top w:val="nil"/>
            </w:tcBorders>
            <w:shd w:val="clear" w:color="auto" w:fill="FFFFFF" w:themeFill="background1"/>
            <w:tcMar>
              <w:top w:w="75" w:type="dxa"/>
              <w:left w:w="75" w:type="dxa"/>
              <w:bottom w:w="75" w:type="dxa"/>
              <w:right w:w="75" w:type="dxa"/>
            </w:tcMar>
            <w:hideMark/>
          </w:tcPr>
          <w:p w:rsidR="00764BBE" w:rsidRPr="001044CB" w:rsidRDefault="00764BBE" w:rsidP="00764BBE">
            <w:pPr>
              <w:spacing w:after="0"/>
              <w:rPr>
                <w:lang w:eastAsia="en-US"/>
              </w:rPr>
            </w:pPr>
            <w:r w:rsidRPr="001044CB">
              <w:rPr>
                <w:lang w:eastAsia="en-US"/>
              </w:rPr>
              <w:t>Embeds another components such as applet.</w:t>
            </w:r>
          </w:p>
        </w:tc>
      </w:tr>
      <w:tr w:rsidR="00764BBE" w:rsidRPr="001044CB" w:rsidTr="00764BBE">
        <w:trPr>
          <w:trHeight w:val="233"/>
        </w:trPr>
        <w:tc>
          <w:tcPr>
            <w:tcW w:w="0" w:type="auto"/>
            <w:shd w:val="clear" w:color="auto" w:fill="FFFFFF" w:themeFill="background1"/>
            <w:tcMar>
              <w:top w:w="75" w:type="dxa"/>
              <w:left w:w="75" w:type="dxa"/>
              <w:bottom w:w="75" w:type="dxa"/>
              <w:right w:w="75" w:type="dxa"/>
            </w:tcMar>
            <w:hideMark/>
          </w:tcPr>
          <w:p w:rsidR="00764BBE" w:rsidRPr="00764BBE" w:rsidRDefault="00764BBE" w:rsidP="00764BBE">
            <w:pPr>
              <w:spacing w:after="0"/>
              <w:rPr>
                <w:b/>
                <w:lang w:eastAsia="en-US"/>
              </w:rPr>
            </w:pPr>
            <w:r w:rsidRPr="00764BBE">
              <w:rPr>
                <w:b/>
                <w:lang w:eastAsia="en-US"/>
              </w:rPr>
              <w:t>jsp:fallback</w:t>
            </w:r>
          </w:p>
        </w:tc>
        <w:tc>
          <w:tcPr>
            <w:tcW w:w="0" w:type="auto"/>
            <w:shd w:val="clear" w:color="auto" w:fill="FFFFFF" w:themeFill="background1"/>
            <w:tcMar>
              <w:top w:w="75" w:type="dxa"/>
              <w:left w:w="75" w:type="dxa"/>
              <w:bottom w:w="75" w:type="dxa"/>
              <w:right w:w="75" w:type="dxa"/>
            </w:tcMar>
            <w:hideMark/>
          </w:tcPr>
          <w:p w:rsidR="00764BBE" w:rsidRPr="001044CB" w:rsidRDefault="00764BBE" w:rsidP="00764BBE">
            <w:pPr>
              <w:spacing w:after="0"/>
              <w:rPr>
                <w:lang w:eastAsia="en-US"/>
              </w:rPr>
            </w:pPr>
            <w:r w:rsidRPr="001044CB">
              <w:rPr>
                <w:lang w:eastAsia="en-US"/>
              </w:rPr>
              <w:t>Can be used to print the message if plugin is working. It is used in jsp: plugin.</w:t>
            </w:r>
          </w:p>
        </w:tc>
      </w:tr>
    </w:tbl>
    <w:p w:rsidR="005B7745" w:rsidRDefault="005B7745" w:rsidP="007E2F55"/>
    <w:p w:rsidR="005B7745" w:rsidRDefault="00623BE7" w:rsidP="00623BE7">
      <w:pPr>
        <w:pStyle w:val="Howitworks"/>
        <w:shd w:val="clear" w:color="auto" w:fill="FF0000"/>
      </w:pPr>
      <w:r>
        <w:t>Forward, include, param example</w:t>
      </w:r>
    </w:p>
    <w:p w:rsidR="005B7745" w:rsidRDefault="008C4FC7" w:rsidP="008C4FC7">
      <w:pPr>
        <w:spacing w:after="0"/>
      </w:pPr>
      <w:r>
        <w:t>Login.jsp</w:t>
      </w:r>
    </w:p>
    <w:p w:rsidR="008C4FC7" w:rsidRDefault="008C4FC7" w:rsidP="008C4FC7">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h2</w:t>
      </w:r>
      <w:r>
        <w:rPr>
          <w:rFonts w:ascii="Courier New" w:hAnsi="Courier New" w:cs="Courier New"/>
          <w:color w:val="008080"/>
        </w:rPr>
        <w:t>&gt;</w:t>
      </w:r>
      <w:r>
        <w:rPr>
          <w:rFonts w:ascii="Courier New" w:hAnsi="Courier New" w:cs="Courier New"/>
          <w:color w:val="000000"/>
        </w:rPr>
        <w:t>Login Page</w:t>
      </w:r>
      <w:r>
        <w:rPr>
          <w:rFonts w:ascii="Courier New" w:hAnsi="Courier New" w:cs="Courier New"/>
          <w:color w:val="008080"/>
        </w:rPr>
        <w:t>&lt;/</w:t>
      </w:r>
      <w:r>
        <w:rPr>
          <w:rFonts w:ascii="Courier New" w:hAnsi="Courier New" w:cs="Courier New"/>
          <w:color w:val="3F7F7F"/>
          <w:highlight w:val="lightGray"/>
        </w:rPr>
        <w:t>h2</w:t>
      </w:r>
      <w:r>
        <w:rPr>
          <w:rFonts w:ascii="Courier New" w:hAnsi="Courier New" w:cs="Courier New"/>
          <w:color w:val="008080"/>
        </w:rPr>
        <w:t>&gt;</w:t>
      </w:r>
    </w:p>
    <w:p w:rsidR="008C4FC7" w:rsidRDefault="008C4FC7" w:rsidP="008C4FC7">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p>
    <w:p w:rsidR="008C4FC7" w:rsidRDefault="008C4FC7" w:rsidP="008C4FC7">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jsp:include</w:t>
      </w:r>
      <w:r>
        <w:rPr>
          <w:rFonts w:ascii="Courier New" w:hAnsi="Courier New" w:cs="Courier New"/>
          <w:color w:val="4C483D" w:themeColor="text2"/>
        </w:rPr>
        <w:t xml:space="preserve"> </w:t>
      </w:r>
      <w:r>
        <w:rPr>
          <w:rFonts w:ascii="Courier New" w:hAnsi="Courier New" w:cs="Courier New"/>
          <w:color w:val="7F007F"/>
        </w:rPr>
        <w:t>page</w:t>
      </w:r>
      <w:r>
        <w:rPr>
          <w:rFonts w:ascii="Courier New" w:hAnsi="Courier New" w:cs="Courier New"/>
          <w:color w:val="000000"/>
        </w:rPr>
        <w:t>=</w:t>
      </w:r>
      <w:r>
        <w:rPr>
          <w:rFonts w:ascii="Courier New" w:hAnsi="Courier New" w:cs="Courier New"/>
          <w:i/>
          <w:iCs/>
          <w:color w:val="2A00FF"/>
        </w:rPr>
        <w:t>"Success.jsp"</w:t>
      </w:r>
      <w:r>
        <w:rPr>
          <w:rFonts w:ascii="Courier New" w:hAnsi="Courier New" w:cs="Courier New"/>
          <w:color w:val="008080"/>
        </w:rPr>
        <w:t>&gt;</w:t>
      </w:r>
    </w:p>
    <w:p w:rsidR="008C4FC7" w:rsidRDefault="008C4FC7" w:rsidP="008C4FC7">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jsp:param</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"uname"</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"ADMIN"</w:t>
      </w:r>
      <w:r>
        <w:rPr>
          <w:rFonts w:ascii="Courier New" w:hAnsi="Courier New" w:cs="Courier New"/>
          <w:color w:val="4C483D" w:themeColor="text2"/>
        </w:rPr>
        <w:t xml:space="preserve"> </w:t>
      </w:r>
      <w:r>
        <w:rPr>
          <w:rFonts w:ascii="Courier New" w:hAnsi="Courier New" w:cs="Courier New"/>
          <w:color w:val="008080"/>
        </w:rPr>
        <w:t>/&gt;</w:t>
      </w:r>
    </w:p>
    <w:p w:rsidR="008C4FC7" w:rsidRDefault="008C4FC7" w:rsidP="008C4FC7">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jsp:param</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"pwd"</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"admin"</w:t>
      </w:r>
      <w:r>
        <w:rPr>
          <w:rFonts w:ascii="Courier New" w:hAnsi="Courier New" w:cs="Courier New"/>
          <w:color w:val="4C483D" w:themeColor="text2"/>
        </w:rPr>
        <w:t xml:space="preserve"> </w:t>
      </w:r>
      <w:r>
        <w:rPr>
          <w:rFonts w:ascii="Courier New" w:hAnsi="Courier New" w:cs="Courier New"/>
          <w:color w:val="008080"/>
        </w:rPr>
        <w:t>/&gt;</w:t>
      </w:r>
    </w:p>
    <w:p w:rsidR="008C4FC7" w:rsidRDefault="008C4FC7" w:rsidP="008C4FC7">
      <w:pPr>
        <w:pBdr>
          <w:top w:val="single" w:sz="4" w:space="1" w:color="000000" w:themeColor="text1"/>
          <w:left w:val="single" w:sz="4" w:space="4" w:color="000000" w:themeColor="text1"/>
          <w:bottom w:val="single" w:sz="4" w:space="1" w:color="000000" w:themeColor="text1"/>
          <w:right w:val="single" w:sz="4" w:space="4" w:color="000000" w:themeColor="text1"/>
        </w:pBdr>
      </w:pPr>
      <w:r>
        <w:rPr>
          <w:rFonts w:ascii="Courier New" w:hAnsi="Courier New" w:cs="Courier New"/>
          <w:color w:val="008080"/>
        </w:rPr>
        <w:t>&lt;/</w:t>
      </w:r>
      <w:r>
        <w:rPr>
          <w:rFonts w:ascii="Courier New" w:hAnsi="Courier New" w:cs="Courier New"/>
          <w:color w:val="3F7F7F"/>
        </w:rPr>
        <w:t>jsp:include</w:t>
      </w:r>
      <w:r>
        <w:rPr>
          <w:rFonts w:ascii="Courier New" w:hAnsi="Courier New" w:cs="Courier New"/>
          <w:color w:val="008080"/>
        </w:rPr>
        <w:t>&gt;</w:t>
      </w:r>
    </w:p>
    <w:p w:rsidR="005B7745" w:rsidRDefault="00C23960" w:rsidP="00A6381E">
      <w:pPr>
        <w:spacing w:after="0"/>
      </w:pPr>
      <w:r>
        <w:t>Success.jsp</w:t>
      </w:r>
    </w:p>
    <w:p w:rsidR="00A6381E" w:rsidRDefault="00A6381E" w:rsidP="00A6381E">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h2</w:t>
      </w:r>
      <w:r>
        <w:rPr>
          <w:rFonts w:ascii="Courier New" w:hAnsi="Courier New" w:cs="Courier New"/>
          <w:color w:val="008080"/>
        </w:rPr>
        <w:t>&gt;</w:t>
      </w:r>
      <w:r>
        <w:rPr>
          <w:rFonts w:ascii="Courier New" w:hAnsi="Courier New" w:cs="Courier New"/>
          <w:color w:val="000000"/>
        </w:rPr>
        <w:t>Success Page</w:t>
      </w:r>
      <w:r>
        <w:rPr>
          <w:rFonts w:ascii="Courier New" w:hAnsi="Courier New" w:cs="Courier New"/>
          <w:color w:val="008080"/>
        </w:rPr>
        <w:t>&lt;/</w:t>
      </w:r>
      <w:r>
        <w:rPr>
          <w:rFonts w:ascii="Courier New" w:hAnsi="Courier New" w:cs="Courier New"/>
          <w:color w:val="3F7F7F"/>
          <w:highlight w:val="lightGray"/>
        </w:rPr>
        <w:t>h2</w:t>
      </w:r>
      <w:r>
        <w:rPr>
          <w:rFonts w:ascii="Courier New" w:hAnsi="Courier New" w:cs="Courier New"/>
          <w:color w:val="008080"/>
        </w:rPr>
        <w:t>&gt;</w:t>
      </w:r>
      <w:r>
        <w:rPr>
          <w:rFonts w:ascii="Courier New" w:hAnsi="Courier New" w:cs="Courier New"/>
          <w:color w:val="000000"/>
        </w:rPr>
        <w:t xml:space="preserve">   </w:t>
      </w:r>
    </w:p>
    <w:p w:rsidR="00C23960" w:rsidRDefault="00A6381E" w:rsidP="00A6381E">
      <w:pPr>
        <w:pBdr>
          <w:top w:val="single" w:sz="4" w:space="1" w:color="000000" w:themeColor="text1"/>
          <w:left w:val="single" w:sz="4" w:space="4" w:color="000000" w:themeColor="text1"/>
          <w:bottom w:val="single" w:sz="4" w:space="1" w:color="000000" w:themeColor="text1"/>
          <w:right w:val="single" w:sz="4" w:space="4" w:color="000000" w:themeColor="text1"/>
        </w:pBdr>
      </w:pPr>
      <w:r>
        <w:rPr>
          <w:rFonts w:ascii="Courier New" w:hAnsi="Courier New" w:cs="Courier New"/>
          <w:color w:val="000000"/>
        </w:rPr>
        <w:t xml:space="preserve"> Welcome, </w:t>
      </w:r>
      <w:r>
        <w:rPr>
          <w:rFonts w:ascii="Courier New" w:hAnsi="Courier New" w:cs="Courier New"/>
          <w:color w:val="BF5F3F"/>
        </w:rPr>
        <w:t>&lt;%=</w:t>
      </w:r>
      <w:r>
        <w:rPr>
          <w:rFonts w:ascii="Courier New" w:hAnsi="Courier New" w:cs="Courier New"/>
          <w:color w:val="000000"/>
        </w:rPr>
        <w:t xml:space="preserve"> request.getParameter(</w:t>
      </w:r>
      <w:r>
        <w:rPr>
          <w:rFonts w:ascii="Courier New" w:hAnsi="Courier New" w:cs="Courier New"/>
          <w:color w:val="2A00FF"/>
        </w:rPr>
        <w:t>"uname"</w:t>
      </w:r>
      <w:r>
        <w:rPr>
          <w:rFonts w:ascii="Courier New" w:hAnsi="Courier New" w:cs="Courier New"/>
          <w:color w:val="000000"/>
        </w:rPr>
        <w:t xml:space="preserve">)  </w:t>
      </w:r>
      <w:r>
        <w:rPr>
          <w:rFonts w:ascii="Courier New" w:hAnsi="Courier New" w:cs="Courier New"/>
          <w:color w:val="BF5F3F"/>
        </w:rPr>
        <w:t>%&gt;</w:t>
      </w:r>
    </w:p>
    <w:p w:rsidR="005B7745" w:rsidRDefault="00A6381E" w:rsidP="007E2F55">
      <w:r>
        <w:rPr>
          <w:noProof/>
          <w:lang w:eastAsia="en-US"/>
        </w:rPr>
        <w:drawing>
          <wp:inline distT="0" distB="0" distL="0" distR="0" wp14:anchorId="6716A28F" wp14:editId="6A673232">
            <wp:extent cx="2924175" cy="1905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24175" cy="1905000"/>
                    </a:xfrm>
                    <a:prstGeom prst="rect">
                      <a:avLst/>
                    </a:prstGeom>
                  </pic:spPr>
                </pic:pic>
              </a:graphicData>
            </a:graphic>
          </wp:inline>
        </w:drawing>
      </w:r>
      <w:r w:rsidR="004D107F">
        <w:t>Similarly</w:t>
      </w:r>
      <w:r>
        <w:t xml:space="preserve"> we can use for &lt;jsp:forward&gt; also</w:t>
      </w:r>
    </w:p>
    <w:p w:rsidR="00A6381E" w:rsidRDefault="00A6381E" w:rsidP="007E2F55"/>
    <w:p w:rsidR="005B7745" w:rsidRDefault="005B7745" w:rsidP="007E2F55"/>
    <w:p w:rsidR="005B7745" w:rsidRDefault="004D107F" w:rsidP="004D107F">
      <w:pPr>
        <w:pStyle w:val="Howitworks"/>
      </w:pPr>
      <w:r>
        <w:lastRenderedPageBreak/>
        <w:t>UserBean Example</w:t>
      </w:r>
    </w:p>
    <w:p w:rsidR="005B7745" w:rsidRDefault="00557769" w:rsidP="000066A9">
      <w:pPr>
        <w:spacing w:after="0"/>
      </w:pPr>
      <w:r>
        <w:t>1. First</w:t>
      </w:r>
      <w:r w:rsidR="0032421A">
        <w:t xml:space="preserve"> we have choose the Input values for the </w:t>
      </w:r>
      <w:r w:rsidR="00A864ED">
        <w:t>Login page</w:t>
      </w:r>
    </w:p>
    <w:p w:rsidR="00557769" w:rsidRDefault="00557769" w:rsidP="00557769">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highlight w:val="lightGray"/>
        </w:rPr>
        <w:t>form</w:t>
      </w:r>
      <w:r>
        <w:rPr>
          <w:rFonts w:ascii="Courier New" w:hAnsi="Courier New" w:cs="Courier New"/>
          <w:color w:val="4C483D" w:themeColor="text2"/>
        </w:rPr>
        <w:t xml:space="preserve"> </w:t>
      </w:r>
      <w:r>
        <w:rPr>
          <w:rFonts w:ascii="Courier New" w:hAnsi="Courier New" w:cs="Courier New"/>
          <w:color w:val="7F007F"/>
        </w:rPr>
        <w:t>action</w:t>
      </w:r>
      <w:r>
        <w:rPr>
          <w:rFonts w:ascii="Courier New" w:hAnsi="Courier New" w:cs="Courier New"/>
          <w:color w:val="000000"/>
        </w:rPr>
        <w:t>=</w:t>
      </w:r>
      <w:r>
        <w:rPr>
          <w:rFonts w:ascii="Courier New" w:hAnsi="Courier New" w:cs="Courier New"/>
          <w:i/>
          <w:iCs/>
          <w:color w:val="2A00FF"/>
        </w:rPr>
        <w:t>"set.jsp"</w:t>
      </w:r>
      <w:r>
        <w:rPr>
          <w:rFonts w:ascii="Courier New" w:hAnsi="Courier New" w:cs="Courier New"/>
          <w:color w:val="4C483D" w:themeColor="text2"/>
        </w:rPr>
        <w:t xml:space="preserve"> </w:t>
      </w:r>
      <w:r>
        <w:rPr>
          <w:rFonts w:ascii="Courier New" w:hAnsi="Courier New" w:cs="Courier New"/>
          <w:color w:val="7F007F"/>
        </w:rPr>
        <w:t>method</w:t>
      </w:r>
      <w:r>
        <w:rPr>
          <w:rFonts w:ascii="Courier New" w:hAnsi="Courier New" w:cs="Courier New"/>
          <w:color w:val="000000"/>
        </w:rPr>
        <w:t>=</w:t>
      </w:r>
      <w:r>
        <w:rPr>
          <w:rFonts w:ascii="Courier New" w:hAnsi="Courier New" w:cs="Courier New"/>
          <w:i/>
          <w:iCs/>
          <w:color w:val="2A00FF"/>
        </w:rPr>
        <w:t>"post"</w:t>
      </w:r>
      <w:r>
        <w:rPr>
          <w:rFonts w:ascii="Courier New" w:hAnsi="Courier New" w:cs="Courier New"/>
          <w:color w:val="008080"/>
        </w:rPr>
        <w:t>&gt;</w:t>
      </w:r>
    </w:p>
    <w:p w:rsidR="00557769" w:rsidRDefault="00557769" w:rsidP="00557769">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Email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"email"</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p>
    <w:p w:rsidR="00557769" w:rsidRDefault="00557769" w:rsidP="00557769">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t xml:space="preserve">Pass  </w:t>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"text"</w:t>
      </w:r>
      <w:r>
        <w:rPr>
          <w:rFonts w:ascii="Courier New" w:hAnsi="Courier New" w:cs="Courier New"/>
          <w:color w:val="4C483D" w:themeColor="text2"/>
        </w:rPr>
        <w:t xml:space="preserve"> </w:t>
      </w:r>
      <w:r>
        <w:rPr>
          <w:rFonts w:ascii="Courier New" w:hAnsi="Courier New" w:cs="Courier New"/>
          <w:color w:val="7F007F"/>
        </w:rPr>
        <w:t>name</w:t>
      </w:r>
      <w:r>
        <w:rPr>
          <w:rFonts w:ascii="Courier New" w:hAnsi="Courier New" w:cs="Courier New"/>
          <w:color w:val="000000"/>
        </w:rPr>
        <w:t>=</w:t>
      </w:r>
      <w:r>
        <w:rPr>
          <w:rFonts w:ascii="Courier New" w:hAnsi="Courier New" w:cs="Courier New"/>
          <w:i/>
          <w:iCs/>
          <w:color w:val="2A00FF"/>
        </w:rPr>
        <w:t>"pwd"</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p>
    <w:p w:rsidR="00557769" w:rsidRDefault="00557769" w:rsidP="00557769">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input</w:t>
      </w:r>
      <w:r>
        <w:rPr>
          <w:rFonts w:ascii="Courier New" w:hAnsi="Courier New" w:cs="Courier New"/>
          <w:color w:val="4C483D" w:themeColor="text2"/>
        </w:rPr>
        <w:t xml:space="preserve"> </w:t>
      </w:r>
      <w:r>
        <w:rPr>
          <w:rFonts w:ascii="Courier New" w:hAnsi="Courier New" w:cs="Courier New"/>
          <w:color w:val="7F007F"/>
        </w:rPr>
        <w:t>type</w:t>
      </w:r>
      <w:r>
        <w:rPr>
          <w:rFonts w:ascii="Courier New" w:hAnsi="Courier New" w:cs="Courier New"/>
          <w:color w:val="000000"/>
        </w:rPr>
        <w:t>=</w:t>
      </w:r>
      <w:r>
        <w:rPr>
          <w:rFonts w:ascii="Courier New" w:hAnsi="Courier New" w:cs="Courier New"/>
          <w:i/>
          <w:iCs/>
          <w:color w:val="2A00FF"/>
        </w:rPr>
        <w:t>"submit"</w:t>
      </w:r>
      <w:r>
        <w:rPr>
          <w:rFonts w:ascii="Courier New" w:hAnsi="Courier New" w:cs="Courier New"/>
          <w:color w:val="4C483D" w:themeColor="text2"/>
        </w:rPr>
        <w:t xml:space="preserve"> </w:t>
      </w:r>
      <w:r>
        <w:rPr>
          <w:rFonts w:ascii="Courier New" w:hAnsi="Courier New" w:cs="Courier New"/>
          <w:color w:val="7F007F"/>
        </w:rPr>
        <w:t>value</w:t>
      </w:r>
      <w:r>
        <w:rPr>
          <w:rFonts w:ascii="Courier New" w:hAnsi="Courier New" w:cs="Courier New"/>
          <w:color w:val="000000"/>
        </w:rPr>
        <w:t>=</w:t>
      </w:r>
      <w:r>
        <w:rPr>
          <w:rFonts w:ascii="Courier New" w:hAnsi="Courier New" w:cs="Courier New"/>
          <w:i/>
          <w:iCs/>
          <w:color w:val="2A00FF"/>
        </w:rPr>
        <w:t>"Login"</w:t>
      </w:r>
      <w:r>
        <w:rPr>
          <w:rFonts w:ascii="Courier New" w:hAnsi="Courier New" w:cs="Courier New"/>
          <w:color w:val="008080"/>
        </w:rPr>
        <w:t>&gt;&lt;</w:t>
      </w:r>
      <w:r>
        <w:rPr>
          <w:rFonts w:ascii="Courier New" w:hAnsi="Courier New" w:cs="Courier New"/>
          <w:color w:val="3F7F7F"/>
        </w:rPr>
        <w:t>br</w:t>
      </w:r>
      <w:r>
        <w:rPr>
          <w:rFonts w:ascii="Courier New" w:hAnsi="Courier New" w:cs="Courier New"/>
          <w:color w:val="008080"/>
        </w:rPr>
        <w:t>&gt;</w:t>
      </w:r>
    </w:p>
    <w:p w:rsidR="00557769" w:rsidRDefault="00557769" w:rsidP="00557769">
      <w:pPr>
        <w:pBdr>
          <w:top w:val="single" w:sz="4" w:space="1" w:color="000000" w:themeColor="text1"/>
          <w:left w:val="single" w:sz="4" w:space="4" w:color="000000" w:themeColor="text1"/>
          <w:bottom w:val="single" w:sz="4" w:space="1" w:color="000000" w:themeColor="text1"/>
          <w:right w:val="single" w:sz="4" w:space="4" w:color="000000" w:themeColor="text1"/>
        </w:pBdr>
      </w:pPr>
      <w:r>
        <w:rPr>
          <w:rFonts w:ascii="Courier New" w:hAnsi="Courier New" w:cs="Courier New"/>
          <w:color w:val="008080"/>
        </w:rPr>
        <w:t>&lt;/</w:t>
      </w:r>
      <w:r>
        <w:rPr>
          <w:rFonts w:ascii="Courier New" w:hAnsi="Courier New" w:cs="Courier New"/>
          <w:color w:val="3F7F7F"/>
          <w:highlight w:val="lightGray"/>
        </w:rPr>
        <w:t>form</w:t>
      </w:r>
      <w:r>
        <w:rPr>
          <w:rFonts w:ascii="Courier New" w:hAnsi="Courier New" w:cs="Courier New"/>
          <w:color w:val="008080"/>
        </w:rPr>
        <w:t>&gt;</w:t>
      </w:r>
    </w:p>
    <w:p w:rsidR="005B7745" w:rsidRDefault="005B7745" w:rsidP="007E2F55"/>
    <w:p w:rsidR="005B7745" w:rsidRDefault="00557769" w:rsidP="000E71B7">
      <w:pPr>
        <w:spacing w:after="0"/>
      </w:pPr>
      <w:r>
        <w:t xml:space="preserve">2. We have to create UserBean class as per Input page </w:t>
      </w:r>
      <w:r w:rsidR="000E71B7">
        <w:t>parameters (</w:t>
      </w:r>
      <w:r>
        <w:t>email, pwd)</w:t>
      </w:r>
    </w:p>
    <w:p w:rsidR="000E71B7" w:rsidRDefault="000E71B7" w:rsidP="000E71B7">
      <w:pPr>
        <w:pStyle w:val="Output"/>
        <w:rPr>
          <w:color w:val="4C483D" w:themeColor="text2"/>
        </w:rPr>
      </w:pPr>
      <w:r>
        <w:rPr>
          <w:bCs/>
          <w:color w:val="7F0055"/>
        </w:rPr>
        <w:t>public</w:t>
      </w:r>
      <w:r>
        <w:t xml:space="preserve"> </w:t>
      </w:r>
      <w:r>
        <w:rPr>
          <w:bCs/>
          <w:color w:val="7F0055"/>
        </w:rPr>
        <w:t>class</w:t>
      </w:r>
      <w:r>
        <w:t xml:space="preserve"> UserBean {</w:t>
      </w:r>
    </w:p>
    <w:p w:rsidR="000E71B7" w:rsidRDefault="000E71B7" w:rsidP="000E71B7">
      <w:pPr>
        <w:pStyle w:val="Output"/>
        <w:rPr>
          <w:color w:val="4C483D" w:themeColor="text2"/>
        </w:rPr>
      </w:pPr>
      <w:r>
        <w:tab/>
        <w:t xml:space="preserve">String </w:t>
      </w:r>
      <w:r>
        <w:rPr>
          <w:color w:val="0000C0"/>
        </w:rPr>
        <w:t>email</w:t>
      </w:r>
      <w:r>
        <w:t>;</w:t>
      </w:r>
    </w:p>
    <w:p w:rsidR="000E71B7" w:rsidRDefault="000E71B7" w:rsidP="000E71B7">
      <w:pPr>
        <w:pStyle w:val="Output"/>
        <w:rPr>
          <w:color w:val="4C483D" w:themeColor="text2"/>
        </w:rPr>
      </w:pPr>
      <w:r>
        <w:tab/>
        <w:t xml:space="preserve">String </w:t>
      </w:r>
      <w:r>
        <w:rPr>
          <w:color w:val="0000C0"/>
        </w:rPr>
        <w:t>pwd</w:t>
      </w:r>
      <w:r>
        <w:t>;</w:t>
      </w:r>
    </w:p>
    <w:p w:rsidR="000E71B7" w:rsidRDefault="000E71B7" w:rsidP="000E71B7">
      <w:pPr>
        <w:pStyle w:val="Output"/>
        <w:rPr>
          <w:color w:val="4C483D" w:themeColor="text2"/>
        </w:rPr>
      </w:pPr>
      <w:r>
        <w:tab/>
      </w:r>
      <w:r>
        <w:rPr>
          <w:bCs/>
          <w:color w:val="7F0055"/>
        </w:rPr>
        <w:t>public</w:t>
      </w:r>
      <w:r>
        <w:t xml:space="preserve"> String getEmail() {</w:t>
      </w:r>
    </w:p>
    <w:p w:rsidR="000E71B7" w:rsidRDefault="000E71B7" w:rsidP="000E71B7">
      <w:pPr>
        <w:pStyle w:val="Output"/>
        <w:rPr>
          <w:color w:val="4C483D" w:themeColor="text2"/>
        </w:rPr>
      </w:pPr>
      <w:r>
        <w:tab/>
      </w:r>
      <w:r>
        <w:tab/>
      </w:r>
      <w:r>
        <w:rPr>
          <w:bCs/>
          <w:color w:val="7F0055"/>
        </w:rPr>
        <w:t>return</w:t>
      </w:r>
      <w:r>
        <w:t xml:space="preserve"> </w:t>
      </w:r>
      <w:r>
        <w:rPr>
          <w:color w:val="0000C0"/>
        </w:rPr>
        <w:t>email</w:t>
      </w:r>
      <w:r>
        <w:t>;</w:t>
      </w:r>
    </w:p>
    <w:p w:rsidR="000E71B7" w:rsidRDefault="000E71B7" w:rsidP="000E71B7">
      <w:pPr>
        <w:pStyle w:val="Output"/>
        <w:rPr>
          <w:color w:val="4C483D" w:themeColor="text2"/>
        </w:rPr>
      </w:pPr>
      <w:r>
        <w:tab/>
        <w:t>}</w:t>
      </w:r>
    </w:p>
    <w:p w:rsidR="000E71B7" w:rsidRDefault="000E71B7" w:rsidP="000E71B7">
      <w:pPr>
        <w:pStyle w:val="Output"/>
        <w:rPr>
          <w:color w:val="4C483D" w:themeColor="text2"/>
        </w:rPr>
      </w:pPr>
      <w:r>
        <w:tab/>
      </w:r>
      <w:r>
        <w:rPr>
          <w:bCs/>
          <w:color w:val="7F0055"/>
        </w:rPr>
        <w:t>public</w:t>
      </w:r>
      <w:r>
        <w:t xml:space="preserve"> </w:t>
      </w:r>
      <w:r>
        <w:rPr>
          <w:bCs/>
          <w:color w:val="7F0055"/>
        </w:rPr>
        <w:t>void</w:t>
      </w:r>
      <w:r>
        <w:t xml:space="preserve"> setEmail(String </w:t>
      </w:r>
      <w:r>
        <w:rPr>
          <w:color w:val="6A3E3E"/>
        </w:rPr>
        <w:t>email</w:t>
      </w:r>
      <w:r>
        <w:t>) {</w:t>
      </w:r>
    </w:p>
    <w:p w:rsidR="000E71B7" w:rsidRDefault="000E71B7" w:rsidP="000E71B7">
      <w:pPr>
        <w:pStyle w:val="Output"/>
        <w:rPr>
          <w:color w:val="4C483D" w:themeColor="text2"/>
        </w:rPr>
      </w:pPr>
      <w:r>
        <w:tab/>
      </w:r>
      <w:r>
        <w:tab/>
      </w:r>
      <w:r>
        <w:rPr>
          <w:bCs/>
          <w:color w:val="7F0055"/>
        </w:rPr>
        <w:t>this</w:t>
      </w:r>
      <w:r>
        <w:t>.</w:t>
      </w:r>
      <w:r>
        <w:rPr>
          <w:color w:val="0000C0"/>
        </w:rPr>
        <w:t>email</w:t>
      </w:r>
      <w:r>
        <w:t xml:space="preserve"> = </w:t>
      </w:r>
      <w:r>
        <w:rPr>
          <w:color w:val="6A3E3E"/>
        </w:rPr>
        <w:t>email</w:t>
      </w:r>
      <w:r>
        <w:t>;</w:t>
      </w:r>
    </w:p>
    <w:p w:rsidR="000E71B7" w:rsidRDefault="000E71B7" w:rsidP="000E71B7">
      <w:pPr>
        <w:pStyle w:val="Output"/>
        <w:rPr>
          <w:color w:val="4C483D" w:themeColor="text2"/>
        </w:rPr>
      </w:pPr>
      <w:r>
        <w:tab/>
        <w:t>}</w:t>
      </w:r>
    </w:p>
    <w:p w:rsidR="000E71B7" w:rsidRDefault="000E71B7" w:rsidP="000E71B7">
      <w:pPr>
        <w:pStyle w:val="Output"/>
        <w:rPr>
          <w:color w:val="4C483D" w:themeColor="text2"/>
        </w:rPr>
      </w:pPr>
      <w:r>
        <w:tab/>
      </w:r>
      <w:r>
        <w:rPr>
          <w:bCs/>
          <w:color w:val="7F0055"/>
        </w:rPr>
        <w:t>public</w:t>
      </w:r>
      <w:r>
        <w:t xml:space="preserve"> String getPwd() {</w:t>
      </w:r>
    </w:p>
    <w:p w:rsidR="000E71B7" w:rsidRDefault="000E71B7" w:rsidP="000E71B7">
      <w:pPr>
        <w:pStyle w:val="Output"/>
        <w:rPr>
          <w:color w:val="4C483D" w:themeColor="text2"/>
        </w:rPr>
      </w:pPr>
      <w:r>
        <w:tab/>
      </w:r>
      <w:r>
        <w:tab/>
      </w:r>
      <w:r>
        <w:rPr>
          <w:bCs/>
          <w:color w:val="7F0055"/>
        </w:rPr>
        <w:t>return</w:t>
      </w:r>
      <w:r>
        <w:t xml:space="preserve"> </w:t>
      </w:r>
      <w:r>
        <w:rPr>
          <w:color w:val="0000C0"/>
        </w:rPr>
        <w:t>pwd</w:t>
      </w:r>
      <w:r>
        <w:t>;</w:t>
      </w:r>
    </w:p>
    <w:p w:rsidR="000E71B7" w:rsidRDefault="000E71B7" w:rsidP="000E71B7">
      <w:pPr>
        <w:pStyle w:val="Output"/>
        <w:rPr>
          <w:color w:val="4C483D" w:themeColor="text2"/>
        </w:rPr>
      </w:pPr>
      <w:r>
        <w:tab/>
        <w:t>}</w:t>
      </w:r>
    </w:p>
    <w:p w:rsidR="000E71B7" w:rsidRDefault="000E71B7" w:rsidP="000E71B7">
      <w:pPr>
        <w:pStyle w:val="Output"/>
        <w:rPr>
          <w:color w:val="4C483D" w:themeColor="text2"/>
        </w:rPr>
      </w:pPr>
      <w:r>
        <w:tab/>
      </w:r>
      <w:r>
        <w:rPr>
          <w:bCs/>
          <w:color w:val="7F0055"/>
        </w:rPr>
        <w:t>public</w:t>
      </w:r>
      <w:r>
        <w:t xml:space="preserve"> </w:t>
      </w:r>
      <w:r>
        <w:rPr>
          <w:bCs/>
          <w:color w:val="7F0055"/>
        </w:rPr>
        <w:t>void</w:t>
      </w:r>
      <w:r>
        <w:t xml:space="preserve"> setPwd(String </w:t>
      </w:r>
      <w:r>
        <w:rPr>
          <w:color w:val="6A3E3E"/>
        </w:rPr>
        <w:t>pwd</w:t>
      </w:r>
      <w:r>
        <w:t>) {</w:t>
      </w:r>
    </w:p>
    <w:p w:rsidR="000E71B7" w:rsidRDefault="000E71B7" w:rsidP="000E71B7">
      <w:pPr>
        <w:pStyle w:val="Output"/>
        <w:rPr>
          <w:color w:val="4C483D" w:themeColor="text2"/>
        </w:rPr>
      </w:pPr>
      <w:r>
        <w:tab/>
      </w:r>
      <w:r>
        <w:tab/>
      </w:r>
      <w:r>
        <w:rPr>
          <w:bCs/>
          <w:color w:val="7F0055"/>
        </w:rPr>
        <w:t>this</w:t>
      </w:r>
      <w:r>
        <w:t>.</w:t>
      </w:r>
      <w:r>
        <w:rPr>
          <w:color w:val="0000C0"/>
        </w:rPr>
        <w:t>pwd</w:t>
      </w:r>
      <w:r>
        <w:t xml:space="preserve"> = </w:t>
      </w:r>
      <w:r>
        <w:rPr>
          <w:color w:val="6A3E3E"/>
        </w:rPr>
        <w:t>pwd</w:t>
      </w:r>
      <w:r>
        <w:t>;</w:t>
      </w:r>
    </w:p>
    <w:p w:rsidR="000E71B7" w:rsidRDefault="000E71B7" w:rsidP="000E71B7">
      <w:pPr>
        <w:pStyle w:val="Output"/>
        <w:rPr>
          <w:color w:val="4C483D" w:themeColor="text2"/>
        </w:rPr>
      </w:pPr>
      <w:r>
        <w:tab/>
        <w:t>}</w:t>
      </w:r>
    </w:p>
    <w:p w:rsidR="005B7745" w:rsidRDefault="000E71B7" w:rsidP="000E71B7">
      <w:pPr>
        <w:pStyle w:val="Output"/>
      </w:pPr>
      <w:r>
        <w:t>}</w:t>
      </w:r>
    </w:p>
    <w:p w:rsidR="005B7745" w:rsidRDefault="005B7745" w:rsidP="007E2F55"/>
    <w:p w:rsidR="005B7745" w:rsidRDefault="000E71B7" w:rsidP="000066A9">
      <w:pPr>
        <w:spacing w:after="0"/>
      </w:pPr>
      <w:r>
        <w:t xml:space="preserve">3. </w:t>
      </w:r>
      <w:r w:rsidR="005A11BC">
        <w:t>UserBean</w:t>
      </w:r>
      <w:r>
        <w:t xml:space="preserve"> will set the values automatically by comparing property names</w:t>
      </w:r>
    </w:p>
    <w:p w:rsidR="000066A9" w:rsidRDefault="000066A9" w:rsidP="000066A9">
      <w:pPr>
        <w:pStyle w:val="Output"/>
        <w:rPr>
          <w:color w:val="4C483D" w:themeColor="text2"/>
        </w:rPr>
      </w:pPr>
      <w:r>
        <w:rPr>
          <w:color w:val="008080"/>
        </w:rPr>
        <w:t>&lt;</w:t>
      </w:r>
      <w:r>
        <w:rPr>
          <w:color w:val="3F7F7F"/>
          <w:highlight w:val="lightGray"/>
        </w:rPr>
        <w:t>jsp:useBean</w:t>
      </w:r>
      <w:r>
        <w:rPr>
          <w:color w:val="4C483D" w:themeColor="text2"/>
        </w:rPr>
        <w:t xml:space="preserve"> </w:t>
      </w:r>
      <w:r>
        <w:rPr>
          <w:color w:val="7F007F"/>
        </w:rPr>
        <w:t>id</w:t>
      </w:r>
      <w:r>
        <w:rPr>
          <w:color w:val="000000"/>
        </w:rPr>
        <w:t>=</w:t>
      </w:r>
      <w:r>
        <w:rPr>
          <w:i/>
          <w:iCs/>
        </w:rPr>
        <w:t>"user"</w:t>
      </w:r>
      <w:r>
        <w:rPr>
          <w:color w:val="4C483D" w:themeColor="text2"/>
        </w:rPr>
        <w:t xml:space="preserve"> </w:t>
      </w:r>
      <w:r>
        <w:rPr>
          <w:color w:val="7F007F"/>
        </w:rPr>
        <w:t>class</w:t>
      </w:r>
      <w:r>
        <w:rPr>
          <w:color w:val="000000"/>
        </w:rPr>
        <w:t>=</w:t>
      </w:r>
      <w:r>
        <w:rPr>
          <w:i/>
          <w:iCs/>
        </w:rPr>
        <w:t>"demo.UserBean"</w:t>
      </w:r>
      <w:r>
        <w:rPr>
          <w:color w:val="008080"/>
        </w:rPr>
        <w:t>&gt;</w:t>
      </w:r>
      <w:r>
        <w:rPr>
          <w:color w:val="000000"/>
        </w:rPr>
        <w:t xml:space="preserve">     </w:t>
      </w:r>
    </w:p>
    <w:p w:rsidR="000066A9" w:rsidRDefault="000066A9" w:rsidP="000066A9">
      <w:pPr>
        <w:pStyle w:val="Output"/>
        <w:rPr>
          <w:color w:val="4C483D" w:themeColor="text2"/>
        </w:rPr>
      </w:pPr>
      <w:r>
        <w:rPr>
          <w:color w:val="000000"/>
        </w:rPr>
        <w:t xml:space="preserve">   </w:t>
      </w:r>
      <w:r>
        <w:rPr>
          <w:color w:val="008080"/>
        </w:rPr>
        <w:t>&lt;</w:t>
      </w:r>
      <w:r>
        <w:rPr>
          <w:color w:val="3F7F7F"/>
        </w:rPr>
        <w:t>jsp:setProperty</w:t>
      </w:r>
      <w:r>
        <w:rPr>
          <w:color w:val="4C483D" w:themeColor="text2"/>
        </w:rPr>
        <w:t xml:space="preserve"> </w:t>
      </w:r>
      <w:r>
        <w:rPr>
          <w:color w:val="7F007F"/>
        </w:rPr>
        <w:t>name</w:t>
      </w:r>
      <w:r>
        <w:rPr>
          <w:color w:val="000000"/>
        </w:rPr>
        <w:t>=</w:t>
      </w:r>
      <w:r>
        <w:rPr>
          <w:i/>
          <w:iCs/>
        </w:rPr>
        <w:t>"user"</w:t>
      </w:r>
      <w:r>
        <w:rPr>
          <w:color w:val="4C483D" w:themeColor="text2"/>
        </w:rPr>
        <w:t xml:space="preserve"> </w:t>
      </w:r>
      <w:r>
        <w:rPr>
          <w:color w:val="7F007F"/>
        </w:rPr>
        <w:t>property</w:t>
      </w:r>
      <w:r>
        <w:rPr>
          <w:color w:val="000000"/>
        </w:rPr>
        <w:t>=</w:t>
      </w:r>
      <w:r>
        <w:rPr>
          <w:i/>
          <w:iCs/>
        </w:rPr>
        <w:t>"email"</w:t>
      </w:r>
      <w:r>
        <w:rPr>
          <w:color w:val="008080"/>
        </w:rPr>
        <w:t>/&gt;</w:t>
      </w:r>
    </w:p>
    <w:p w:rsidR="000066A9" w:rsidRDefault="000066A9" w:rsidP="000066A9">
      <w:pPr>
        <w:pStyle w:val="Output"/>
        <w:rPr>
          <w:color w:val="4C483D" w:themeColor="text2"/>
        </w:rPr>
      </w:pPr>
      <w:r>
        <w:rPr>
          <w:color w:val="000000"/>
        </w:rPr>
        <w:t xml:space="preserve">    </w:t>
      </w:r>
      <w:r>
        <w:rPr>
          <w:color w:val="008080"/>
        </w:rPr>
        <w:t>&lt;</w:t>
      </w:r>
      <w:r>
        <w:rPr>
          <w:color w:val="3F7F7F"/>
        </w:rPr>
        <w:t>jsp:setProperty</w:t>
      </w:r>
      <w:r>
        <w:rPr>
          <w:color w:val="4C483D" w:themeColor="text2"/>
        </w:rPr>
        <w:t xml:space="preserve"> </w:t>
      </w:r>
      <w:r>
        <w:rPr>
          <w:color w:val="7F007F"/>
        </w:rPr>
        <w:t>name</w:t>
      </w:r>
      <w:r>
        <w:rPr>
          <w:color w:val="000000"/>
        </w:rPr>
        <w:t>=</w:t>
      </w:r>
      <w:r>
        <w:rPr>
          <w:i/>
          <w:iCs/>
        </w:rPr>
        <w:t>"user"</w:t>
      </w:r>
      <w:r>
        <w:rPr>
          <w:color w:val="4C483D" w:themeColor="text2"/>
        </w:rPr>
        <w:t xml:space="preserve"> </w:t>
      </w:r>
      <w:r>
        <w:rPr>
          <w:color w:val="7F007F"/>
        </w:rPr>
        <w:t>property</w:t>
      </w:r>
      <w:r>
        <w:rPr>
          <w:color w:val="000000"/>
        </w:rPr>
        <w:t>=</w:t>
      </w:r>
      <w:r>
        <w:rPr>
          <w:i/>
          <w:iCs/>
        </w:rPr>
        <w:t>"pwd"</w:t>
      </w:r>
      <w:r>
        <w:rPr>
          <w:color w:val="008080"/>
        </w:rPr>
        <w:t>/&gt;</w:t>
      </w:r>
    </w:p>
    <w:p w:rsidR="000066A9" w:rsidRDefault="000066A9" w:rsidP="000066A9">
      <w:pPr>
        <w:pStyle w:val="Output"/>
        <w:rPr>
          <w:color w:val="4C483D" w:themeColor="text2"/>
        </w:rPr>
      </w:pPr>
      <w:r>
        <w:rPr>
          <w:color w:val="008080"/>
        </w:rPr>
        <w:t>&lt;/</w:t>
      </w:r>
      <w:r>
        <w:rPr>
          <w:color w:val="3F7F7F"/>
          <w:highlight w:val="lightGray"/>
        </w:rPr>
        <w:t>jsp:useBean</w:t>
      </w:r>
      <w:r>
        <w:rPr>
          <w:color w:val="008080"/>
        </w:rPr>
        <w:t>&gt;</w:t>
      </w:r>
    </w:p>
    <w:p w:rsidR="000066A9" w:rsidRDefault="000066A9" w:rsidP="000066A9">
      <w:pPr>
        <w:pStyle w:val="Output"/>
        <w:rPr>
          <w:color w:val="4C483D" w:themeColor="text2"/>
        </w:rPr>
      </w:pPr>
    </w:p>
    <w:p w:rsidR="000066A9" w:rsidRDefault="000066A9" w:rsidP="000066A9">
      <w:pPr>
        <w:pStyle w:val="Output"/>
        <w:rPr>
          <w:color w:val="4C483D" w:themeColor="text2"/>
        </w:rPr>
      </w:pPr>
      <w:r>
        <w:rPr>
          <w:color w:val="008080"/>
        </w:rPr>
        <w:t>&lt;</w:t>
      </w:r>
      <w:r>
        <w:rPr>
          <w:color w:val="3F7F7F"/>
        </w:rPr>
        <w:t>h3</w:t>
      </w:r>
      <w:r>
        <w:rPr>
          <w:color w:val="008080"/>
        </w:rPr>
        <w:t>&gt;</w:t>
      </w:r>
      <w:r>
        <w:rPr>
          <w:color w:val="000000"/>
        </w:rPr>
        <w:t>getProperty Details</w:t>
      </w:r>
      <w:r>
        <w:rPr>
          <w:color w:val="008080"/>
        </w:rPr>
        <w:t>&lt;/</w:t>
      </w:r>
      <w:r>
        <w:rPr>
          <w:color w:val="3F7F7F"/>
        </w:rPr>
        <w:t>h3</w:t>
      </w:r>
      <w:r>
        <w:rPr>
          <w:color w:val="008080"/>
        </w:rPr>
        <w:t>&gt;</w:t>
      </w:r>
    </w:p>
    <w:p w:rsidR="000066A9" w:rsidRDefault="000066A9" w:rsidP="000066A9">
      <w:pPr>
        <w:pStyle w:val="Output"/>
        <w:rPr>
          <w:color w:val="4C483D" w:themeColor="text2"/>
        </w:rPr>
      </w:pPr>
      <w:r>
        <w:rPr>
          <w:color w:val="008080"/>
        </w:rPr>
        <w:t>&lt;</w:t>
      </w:r>
      <w:r>
        <w:rPr>
          <w:color w:val="3F7F7F"/>
        </w:rPr>
        <w:t>jsp:getProperty</w:t>
      </w:r>
      <w:r>
        <w:rPr>
          <w:color w:val="4C483D" w:themeColor="text2"/>
        </w:rPr>
        <w:t xml:space="preserve"> </w:t>
      </w:r>
      <w:r>
        <w:rPr>
          <w:color w:val="7F007F"/>
        </w:rPr>
        <w:t>name</w:t>
      </w:r>
      <w:r>
        <w:rPr>
          <w:color w:val="000000"/>
        </w:rPr>
        <w:t>=</w:t>
      </w:r>
      <w:r>
        <w:rPr>
          <w:i/>
          <w:iCs/>
        </w:rPr>
        <w:t xml:space="preserve">"user" </w:t>
      </w:r>
      <w:r>
        <w:rPr>
          <w:color w:val="7F007F"/>
        </w:rPr>
        <w:t>property</w:t>
      </w:r>
      <w:r>
        <w:rPr>
          <w:color w:val="000000"/>
        </w:rPr>
        <w:t>=</w:t>
      </w:r>
      <w:r>
        <w:rPr>
          <w:i/>
          <w:iCs/>
        </w:rPr>
        <w:t xml:space="preserve">"email" </w:t>
      </w:r>
      <w:r>
        <w:rPr>
          <w:color w:val="008080"/>
        </w:rPr>
        <w:t>/&gt;&lt;</w:t>
      </w:r>
      <w:r>
        <w:rPr>
          <w:color w:val="3F7F7F"/>
        </w:rPr>
        <w:t>br</w:t>
      </w:r>
      <w:r>
        <w:rPr>
          <w:color w:val="008080"/>
        </w:rPr>
        <w:t>&gt;</w:t>
      </w:r>
      <w:r>
        <w:rPr>
          <w:color w:val="000000"/>
        </w:rPr>
        <w:t xml:space="preserve">  </w:t>
      </w:r>
    </w:p>
    <w:p w:rsidR="005B7745" w:rsidRDefault="000066A9" w:rsidP="000066A9">
      <w:pPr>
        <w:pStyle w:val="Output"/>
      </w:pPr>
      <w:r>
        <w:rPr>
          <w:color w:val="008080"/>
        </w:rPr>
        <w:t>&lt;</w:t>
      </w:r>
      <w:r>
        <w:rPr>
          <w:color w:val="3F7F7F"/>
        </w:rPr>
        <w:t>jsp:getProperty</w:t>
      </w:r>
      <w:r>
        <w:rPr>
          <w:color w:val="4C483D" w:themeColor="text2"/>
        </w:rPr>
        <w:t xml:space="preserve"> </w:t>
      </w:r>
      <w:r>
        <w:rPr>
          <w:color w:val="7F007F"/>
        </w:rPr>
        <w:t>name</w:t>
      </w:r>
      <w:r>
        <w:rPr>
          <w:color w:val="000000"/>
        </w:rPr>
        <w:t>=</w:t>
      </w:r>
      <w:r>
        <w:rPr>
          <w:i/>
          <w:iCs/>
        </w:rPr>
        <w:t xml:space="preserve">"user" </w:t>
      </w:r>
      <w:r>
        <w:rPr>
          <w:color w:val="7F007F"/>
        </w:rPr>
        <w:t>property</w:t>
      </w:r>
      <w:r>
        <w:rPr>
          <w:color w:val="000000"/>
        </w:rPr>
        <w:t>=</w:t>
      </w:r>
      <w:r>
        <w:rPr>
          <w:i/>
          <w:iCs/>
        </w:rPr>
        <w:t xml:space="preserve">"pwd" </w:t>
      </w:r>
      <w:r>
        <w:rPr>
          <w:color w:val="008080"/>
        </w:rPr>
        <w:t>/&gt;&lt;</w:t>
      </w:r>
      <w:r>
        <w:rPr>
          <w:color w:val="3F7F7F"/>
        </w:rPr>
        <w:t>br</w:t>
      </w:r>
      <w:r>
        <w:rPr>
          <w:color w:val="008080"/>
        </w:rPr>
        <w:t>&gt;</w:t>
      </w:r>
      <w:r>
        <w:rPr>
          <w:color w:val="000000"/>
        </w:rPr>
        <w:t xml:space="preserve">  </w:t>
      </w:r>
    </w:p>
    <w:p w:rsidR="005B7745" w:rsidRDefault="000066A9" w:rsidP="007E2F55">
      <w:r>
        <w:t xml:space="preserve">Here </w:t>
      </w:r>
      <w:r w:rsidRPr="000066A9">
        <w:rPr>
          <w:b/>
          <w:color w:val="7030A0"/>
        </w:rPr>
        <w:t>name</w:t>
      </w:r>
      <w:r w:rsidRPr="000066A9">
        <w:rPr>
          <w:color w:val="7030A0"/>
        </w:rPr>
        <w:t xml:space="preserve"> </w:t>
      </w:r>
      <w:r>
        <w:t xml:space="preserve">is Object of bean class. &amp; </w:t>
      </w:r>
      <w:r w:rsidRPr="000066A9">
        <w:rPr>
          <w:b/>
          <w:color w:val="7030A0"/>
        </w:rPr>
        <w:t>propery</w:t>
      </w:r>
      <w:r w:rsidRPr="000066A9">
        <w:rPr>
          <w:color w:val="7030A0"/>
        </w:rPr>
        <w:t xml:space="preserve"> </w:t>
      </w:r>
      <w:r>
        <w:t>is the userbean property names</w:t>
      </w:r>
    </w:p>
    <w:p w:rsidR="00E90123" w:rsidRDefault="00E90123" w:rsidP="00E90123">
      <w:pPr>
        <w:spacing w:after="0"/>
      </w:pPr>
      <w:r>
        <w:t>Output</w:t>
      </w:r>
    </w:p>
    <w:p w:rsidR="00E90123" w:rsidRDefault="00E90123" w:rsidP="00E90123">
      <w:pPr>
        <w:pStyle w:val="Output"/>
        <w:rPr>
          <w:rFonts w:ascii="Times New Roman" w:hAnsi="Times New Roman"/>
        </w:rPr>
      </w:pPr>
      <w:r>
        <w:t>getProperty Details</w:t>
      </w:r>
    </w:p>
    <w:p w:rsidR="00E90123" w:rsidRPr="00E90123" w:rsidRDefault="00E90123" w:rsidP="00E90123">
      <w:pPr>
        <w:pStyle w:val="Output"/>
        <w:rPr>
          <w:sz w:val="10"/>
        </w:rPr>
      </w:pPr>
      <w:r w:rsidRPr="00E90123">
        <w:rPr>
          <w:sz w:val="20"/>
          <w:szCs w:val="27"/>
        </w:rPr>
        <w:t>satyajohnny1@gmail.com</w:t>
      </w:r>
      <w:r w:rsidRPr="00E90123">
        <w:rPr>
          <w:sz w:val="20"/>
          <w:szCs w:val="27"/>
        </w:rPr>
        <w:br/>
        <w:t>qw</w:t>
      </w:r>
    </w:p>
    <w:p w:rsidR="005B7745" w:rsidRDefault="005B7745" w:rsidP="007E2F55"/>
    <w:p w:rsidR="005B7745" w:rsidRDefault="00CB2830" w:rsidP="00CB2830">
      <w:pPr>
        <w:pStyle w:val="Howitworks"/>
      </w:pPr>
      <w:r>
        <w:t>jsp:plugin, jsp:fallbacks</w:t>
      </w:r>
    </w:p>
    <w:p w:rsidR="005B7745" w:rsidRDefault="00CB2830" w:rsidP="00242425">
      <w:pPr>
        <w:spacing w:after="0"/>
      </w:pPr>
      <w:r w:rsidRPr="00CB2830">
        <w:t xml:space="preserve">The </w:t>
      </w:r>
      <w:r w:rsidRPr="00CB2830">
        <w:rPr>
          <w:b/>
        </w:rPr>
        <w:t xml:space="preserve">jsp:plugin </w:t>
      </w:r>
      <w:r w:rsidRPr="00CB2830">
        <w:t xml:space="preserve">action tag is used to embed applet in the jsp file. </w:t>
      </w:r>
      <w:r>
        <w:t xml:space="preserve"> </w:t>
      </w:r>
    </w:p>
    <w:p w:rsidR="00242425" w:rsidRPr="00242425" w:rsidRDefault="00242425" w:rsidP="00242425">
      <w:pPr>
        <w:spacing w:after="0" w:line="345" w:lineRule="atLeast"/>
        <w:ind w:left="-360"/>
        <w:rPr>
          <w:rFonts w:eastAsia="Times New Roman" w:cs="Times New Roman"/>
          <w:color w:val="000000"/>
          <w:shd w:val="clear" w:color="auto" w:fill="FFFFFF"/>
          <w:lang w:eastAsia="en-US"/>
        </w:rPr>
      </w:pPr>
      <w:bookmarkStart w:id="56" w:name="jsppluginex1"/>
      <w:r w:rsidRPr="00242425">
        <w:rPr>
          <w:rFonts w:eastAsia="Times New Roman" w:cs="Times New Roman"/>
          <w:b/>
          <w:bCs/>
          <w:color w:val="006699"/>
          <w:bdr w:val="none" w:sz="0" w:space="0" w:color="auto" w:frame="1"/>
          <w:shd w:val="clear" w:color="auto" w:fill="FFFFFF"/>
          <w:lang w:eastAsia="en-US"/>
        </w:rPr>
        <w:t>&lt;jsp:plugin</w:t>
      </w:r>
      <w:r w:rsidRPr="00242425">
        <w:rPr>
          <w:rFonts w:eastAsia="Times New Roman" w:cs="Times New Roman"/>
          <w:color w:val="000000"/>
          <w:bdr w:val="none" w:sz="0" w:space="0" w:color="auto" w:frame="1"/>
          <w:shd w:val="clear" w:color="auto" w:fill="FFFFFF"/>
          <w:lang w:eastAsia="en-US"/>
        </w:rPr>
        <w:t> </w:t>
      </w:r>
      <w:r w:rsidRPr="00242425">
        <w:rPr>
          <w:rFonts w:eastAsia="Times New Roman" w:cs="Times New Roman"/>
          <w:color w:val="FF0000"/>
          <w:bdr w:val="none" w:sz="0" w:space="0" w:color="auto" w:frame="1"/>
          <w:shd w:val="clear" w:color="auto" w:fill="FFFFFF"/>
          <w:lang w:eastAsia="en-US"/>
        </w:rPr>
        <w:t xml:space="preserve"> height</w:t>
      </w:r>
      <w:r w:rsidRPr="00242425">
        <w:rPr>
          <w:rFonts w:eastAsia="Times New Roman" w:cs="Times New Roman"/>
          <w:color w:val="000000"/>
          <w:bdr w:val="none" w:sz="0" w:space="0" w:color="auto" w:frame="1"/>
          <w:shd w:val="clear" w:color="auto" w:fill="FFFFFF"/>
          <w:lang w:eastAsia="en-US"/>
        </w:rPr>
        <w:t>=</w:t>
      </w:r>
      <w:r w:rsidRPr="00242425">
        <w:rPr>
          <w:rFonts w:eastAsia="Times New Roman" w:cs="Times New Roman"/>
          <w:color w:val="0000FF"/>
          <w:bdr w:val="none" w:sz="0" w:space="0" w:color="auto" w:frame="1"/>
          <w:shd w:val="clear" w:color="auto" w:fill="FFFFFF"/>
          <w:lang w:eastAsia="en-US"/>
        </w:rPr>
        <w:t>"500"</w:t>
      </w:r>
      <w:r w:rsidRPr="00242425">
        <w:rPr>
          <w:rFonts w:eastAsia="Times New Roman" w:cs="Times New Roman"/>
          <w:color w:val="000000"/>
          <w:bdr w:val="none" w:sz="0" w:space="0" w:color="auto" w:frame="1"/>
          <w:shd w:val="clear" w:color="auto" w:fill="FFFFFF"/>
          <w:lang w:eastAsia="en-US"/>
        </w:rPr>
        <w:t> </w:t>
      </w:r>
      <w:r w:rsidRPr="00242425">
        <w:rPr>
          <w:rFonts w:eastAsia="Times New Roman" w:cs="Times New Roman"/>
          <w:color w:val="FF0000"/>
          <w:bdr w:val="none" w:sz="0" w:space="0" w:color="auto" w:frame="1"/>
          <w:shd w:val="clear" w:color="auto" w:fill="FFFFFF"/>
          <w:lang w:eastAsia="en-US"/>
        </w:rPr>
        <w:t>width</w:t>
      </w:r>
      <w:r w:rsidRPr="00242425">
        <w:rPr>
          <w:rFonts w:eastAsia="Times New Roman" w:cs="Times New Roman"/>
          <w:color w:val="000000"/>
          <w:bdr w:val="none" w:sz="0" w:space="0" w:color="auto" w:frame="1"/>
          <w:shd w:val="clear" w:color="auto" w:fill="FFFFFF"/>
          <w:lang w:eastAsia="en-US"/>
        </w:rPr>
        <w:t>=</w:t>
      </w:r>
      <w:r w:rsidRPr="00242425">
        <w:rPr>
          <w:rFonts w:eastAsia="Times New Roman" w:cs="Times New Roman"/>
          <w:color w:val="0000FF"/>
          <w:bdr w:val="none" w:sz="0" w:space="0" w:color="auto" w:frame="1"/>
          <w:shd w:val="clear" w:color="auto" w:fill="FFFFFF"/>
          <w:lang w:eastAsia="en-US"/>
        </w:rPr>
        <w:t>"500"</w:t>
      </w:r>
      <w:r w:rsidRPr="00242425">
        <w:rPr>
          <w:rFonts w:eastAsia="Times New Roman" w:cs="Times New Roman"/>
          <w:color w:val="000000"/>
          <w:bdr w:val="none" w:sz="0" w:space="0" w:color="auto" w:frame="1"/>
          <w:shd w:val="clear" w:color="auto" w:fill="FFFFFF"/>
          <w:lang w:eastAsia="en-US"/>
        </w:rPr>
        <w:t>  </w:t>
      </w:r>
      <w:r w:rsidRPr="00242425">
        <w:rPr>
          <w:rFonts w:eastAsia="Times New Roman" w:cs="Times New Roman"/>
          <w:color w:val="FF0000"/>
          <w:bdr w:val="none" w:sz="0" w:space="0" w:color="auto" w:frame="1"/>
          <w:shd w:val="clear" w:color="auto" w:fill="FFFFFF"/>
          <w:lang w:eastAsia="en-US"/>
        </w:rPr>
        <w:t>type</w:t>
      </w:r>
      <w:r w:rsidRPr="00242425">
        <w:rPr>
          <w:rFonts w:eastAsia="Times New Roman" w:cs="Times New Roman"/>
          <w:color w:val="000000"/>
          <w:bdr w:val="none" w:sz="0" w:space="0" w:color="auto" w:frame="1"/>
          <w:shd w:val="clear" w:color="auto" w:fill="FFFFFF"/>
          <w:lang w:eastAsia="en-US"/>
        </w:rPr>
        <w:t>=</w:t>
      </w:r>
      <w:r w:rsidRPr="00242425">
        <w:rPr>
          <w:rFonts w:eastAsia="Times New Roman" w:cs="Times New Roman"/>
          <w:color w:val="0000FF"/>
          <w:bdr w:val="none" w:sz="0" w:space="0" w:color="auto" w:frame="1"/>
          <w:shd w:val="clear" w:color="auto" w:fill="FFFFFF"/>
          <w:lang w:eastAsia="en-US"/>
        </w:rPr>
        <w:t>"applet"</w:t>
      </w:r>
      <w:r w:rsidRPr="00242425">
        <w:rPr>
          <w:rFonts w:eastAsia="Times New Roman" w:cs="Times New Roman"/>
          <w:color w:val="000000"/>
          <w:bdr w:val="none" w:sz="0" w:space="0" w:color="auto" w:frame="1"/>
          <w:shd w:val="clear" w:color="auto" w:fill="FFFFFF"/>
          <w:lang w:eastAsia="en-US"/>
        </w:rPr>
        <w:t>  </w:t>
      </w:r>
      <w:r w:rsidRPr="00242425">
        <w:rPr>
          <w:rFonts w:eastAsia="Times New Roman" w:cs="Times New Roman"/>
          <w:color w:val="FF0000"/>
          <w:bdr w:val="none" w:sz="0" w:space="0" w:color="auto" w:frame="1"/>
          <w:shd w:val="clear" w:color="auto" w:fill="FFFFFF"/>
          <w:lang w:eastAsia="en-US"/>
        </w:rPr>
        <w:t>code</w:t>
      </w:r>
      <w:r w:rsidRPr="00242425">
        <w:rPr>
          <w:rFonts w:eastAsia="Times New Roman" w:cs="Times New Roman"/>
          <w:color w:val="000000"/>
          <w:bdr w:val="none" w:sz="0" w:space="0" w:color="auto" w:frame="1"/>
          <w:shd w:val="clear" w:color="auto" w:fill="FFFFFF"/>
          <w:lang w:eastAsia="en-US"/>
        </w:rPr>
        <w:t>=</w:t>
      </w:r>
      <w:r w:rsidRPr="00242425">
        <w:rPr>
          <w:rFonts w:eastAsia="Times New Roman" w:cs="Times New Roman"/>
          <w:color w:val="0000FF"/>
          <w:bdr w:val="none" w:sz="0" w:space="0" w:color="auto" w:frame="1"/>
          <w:shd w:val="clear" w:color="auto" w:fill="FFFFFF"/>
          <w:lang w:eastAsia="en-US"/>
        </w:rPr>
        <w:t>"MouseDrag.class"</w:t>
      </w:r>
      <w:r w:rsidRPr="00242425">
        <w:rPr>
          <w:rFonts w:eastAsia="Times New Roman" w:cs="Times New Roman"/>
          <w:color w:val="000000"/>
          <w:bdr w:val="none" w:sz="0" w:space="0" w:color="auto" w:frame="1"/>
          <w:shd w:val="clear" w:color="auto" w:fill="FFFFFF"/>
          <w:lang w:eastAsia="en-US"/>
        </w:rPr>
        <w:t>  </w:t>
      </w:r>
      <w:r w:rsidRPr="00242425">
        <w:rPr>
          <w:rFonts w:eastAsia="Times New Roman" w:cs="Times New Roman"/>
          <w:b/>
          <w:bCs/>
          <w:color w:val="006699"/>
          <w:bdr w:val="none" w:sz="0" w:space="0" w:color="auto" w:frame="1"/>
          <w:shd w:val="clear" w:color="auto" w:fill="FFFFFF"/>
          <w:lang w:eastAsia="en-US"/>
        </w:rPr>
        <w:t>/&gt;</w:t>
      </w:r>
      <w:r w:rsidRPr="00242425">
        <w:rPr>
          <w:rFonts w:eastAsia="Times New Roman" w:cs="Times New Roman"/>
          <w:color w:val="000000"/>
          <w:bdr w:val="none" w:sz="0" w:space="0" w:color="auto" w:frame="1"/>
          <w:shd w:val="clear" w:color="auto" w:fill="FFFFFF"/>
          <w:lang w:eastAsia="en-US"/>
        </w:rPr>
        <w:t> </w:t>
      </w:r>
    </w:p>
    <w:bookmarkEnd w:id="56"/>
    <w:p w:rsidR="005B7745" w:rsidRDefault="005B7745" w:rsidP="007E2F55"/>
    <w:p w:rsidR="005B7745" w:rsidRDefault="007223B7" w:rsidP="00ED0533">
      <w:pPr>
        <w:spacing w:after="0"/>
      </w:pPr>
      <w:r w:rsidRPr="00CB2830">
        <w:rPr>
          <w:b/>
        </w:rPr>
        <w:t>jsp:</w:t>
      </w:r>
      <w:r>
        <w:rPr>
          <w:b/>
        </w:rPr>
        <w:t>fallback</w:t>
      </w:r>
      <w:r w:rsidRPr="00CB2830">
        <w:rPr>
          <w:b/>
        </w:rPr>
        <w:t xml:space="preserve"> </w:t>
      </w:r>
      <w:r w:rsidRPr="00CB2830">
        <w:t xml:space="preserve">action tag is used to </w:t>
      </w:r>
      <w:r>
        <w:t>display some message if Applet is not loading</w:t>
      </w:r>
    </w:p>
    <w:p w:rsidR="00ED0533" w:rsidRPr="00ED0533" w:rsidRDefault="00ED0533" w:rsidP="00ED0533">
      <w:pPr>
        <w:spacing w:after="0"/>
        <w:rPr>
          <w:b/>
          <w:color w:val="0070C0"/>
        </w:rPr>
      </w:pPr>
      <w:r w:rsidRPr="00ED0533">
        <w:rPr>
          <w:b/>
          <w:color w:val="0070C0"/>
        </w:rPr>
        <w:t>&lt;jsp:fallback&gt;</w:t>
      </w:r>
    </w:p>
    <w:p w:rsidR="00ED0533" w:rsidRPr="00ED0533" w:rsidRDefault="00ED0533" w:rsidP="00ED0533">
      <w:pPr>
        <w:spacing w:after="0"/>
        <w:ind w:firstLine="720"/>
        <w:rPr>
          <w:b/>
          <w:color w:val="FF0000"/>
          <w:sz w:val="18"/>
        </w:rPr>
      </w:pPr>
      <w:r w:rsidRPr="00ED0533">
        <w:rPr>
          <w:b/>
          <w:color w:val="FF0000"/>
          <w:sz w:val="18"/>
        </w:rPr>
        <w:t>&lt;p&gt; Unable to start plugin &lt;/p&gt;</w:t>
      </w:r>
    </w:p>
    <w:p w:rsidR="005B7745" w:rsidRPr="00ED0533" w:rsidRDefault="00ED0533" w:rsidP="00ED0533">
      <w:pPr>
        <w:spacing w:after="0"/>
        <w:rPr>
          <w:b/>
          <w:color w:val="0070C0"/>
        </w:rPr>
      </w:pPr>
      <w:r w:rsidRPr="00ED0533">
        <w:rPr>
          <w:b/>
          <w:color w:val="0070C0"/>
        </w:rPr>
        <w:t>&lt;/jsp:fallback&gt;</w:t>
      </w:r>
    </w:p>
    <w:p w:rsidR="005B7745" w:rsidRDefault="00312B5C" w:rsidP="00312B5C">
      <w:pPr>
        <w:pStyle w:val="Heading2"/>
      </w:pPr>
      <w:bookmarkStart w:id="57" w:name="_Toc4274736"/>
      <w:r>
        <w:lastRenderedPageBreak/>
        <w:t>6. JSP EL (JSP Expression Language)</w:t>
      </w:r>
      <w:bookmarkEnd w:id="57"/>
    </w:p>
    <w:p w:rsidR="005B7745" w:rsidRDefault="00E7216B" w:rsidP="007E2F55">
      <w:r w:rsidRPr="00E7216B">
        <w:rPr>
          <w:noProof/>
          <w:lang w:eastAsia="en-US"/>
        </w:rPr>
        <w:drawing>
          <wp:inline distT="0" distB="0" distL="0" distR="0" wp14:anchorId="13FD97BC" wp14:editId="02B2CC89">
            <wp:extent cx="5943600" cy="4771411"/>
            <wp:effectExtent l="0" t="0" r="0" b="0"/>
            <wp:docPr id="76" name="Picture 76" descr="D:\Books\JSP\PICS\16 JSP EL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ooks\JSP\PICS\16 JSP EL - Copy.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771411"/>
                    </a:xfrm>
                    <a:prstGeom prst="rect">
                      <a:avLst/>
                    </a:prstGeom>
                    <a:noFill/>
                    <a:ln>
                      <a:noFill/>
                    </a:ln>
                  </pic:spPr>
                </pic:pic>
              </a:graphicData>
            </a:graphic>
          </wp:inline>
        </w:drawing>
      </w:r>
    </w:p>
    <w:p w:rsidR="0090712B" w:rsidRDefault="006A49D7" w:rsidP="003915D0">
      <w:pPr>
        <w:spacing w:after="0"/>
      </w:pPr>
      <w:r>
        <w:t>It simplifies for retrieving following types values mainly</w:t>
      </w:r>
    </w:p>
    <w:p w:rsidR="006A49D7" w:rsidRPr="003915D0" w:rsidRDefault="006A49D7" w:rsidP="00111A61">
      <w:pPr>
        <w:pStyle w:val="ListParagraph"/>
        <w:numPr>
          <w:ilvl w:val="0"/>
          <w:numId w:val="98"/>
        </w:numPr>
        <w:rPr>
          <w:b/>
        </w:rPr>
      </w:pPr>
      <w:r w:rsidRPr="003915D0">
        <w:rPr>
          <w:b/>
        </w:rPr>
        <w:t>Request Paramters</w:t>
      </w:r>
      <w:r w:rsidRPr="003915D0">
        <w:rPr>
          <w:b/>
        </w:rPr>
        <w:tab/>
      </w:r>
      <w:r w:rsidRPr="003915D0">
        <w:rPr>
          <w:b/>
        </w:rPr>
        <w:tab/>
      </w:r>
      <w:r w:rsidRPr="003915D0">
        <w:rPr>
          <w:b/>
        </w:rPr>
        <w:sym w:font="Wingdings" w:char="F0E0"/>
      </w:r>
      <w:r w:rsidRPr="003915D0">
        <w:rPr>
          <w:b/>
          <w:color w:val="0070C0"/>
        </w:rPr>
        <w:t xml:space="preserve"> req.getParamter(“”)</w:t>
      </w:r>
    </w:p>
    <w:p w:rsidR="006A49D7" w:rsidRPr="003915D0" w:rsidRDefault="006A49D7" w:rsidP="00111A61">
      <w:pPr>
        <w:pStyle w:val="ListParagraph"/>
        <w:numPr>
          <w:ilvl w:val="0"/>
          <w:numId w:val="98"/>
        </w:numPr>
        <w:rPr>
          <w:b/>
        </w:rPr>
      </w:pPr>
      <w:r w:rsidRPr="003915D0">
        <w:rPr>
          <w:b/>
        </w:rPr>
        <w:t>Init Patamter values</w:t>
      </w:r>
      <w:r w:rsidRPr="003915D0">
        <w:rPr>
          <w:b/>
        </w:rPr>
        <w:tab/>
      </w:r>
      <w:r w:rsidRPr="003915D0">
        <w:rPr>
          <w:b/>
        </w:rPr>
        <w:sym w:font="Wingdings" w:char="F0E0"/>
      </w:r>
      <w:r w:rsidRPr="003915D0">
        <w:rPr>
          <w:b/>
          <w:color w:val="0070C0"/>
        </w:rPr>
        <w:t xml:space="preserve"> getInitParameter(“”)</w:t>
      </w:r>
    </w:p>
    <w:p w:rsidR="006A49D7" w:rsidRPr="003915D0" w:rsidRDefault="006A49D7" w:rsidP="00111A61">
      <w:pPr>
        <w:pStyle w:val="ListParagraph"/>
        <w:numPr>
          <w:ilvl w:val="0"/>
          <w:numId w:val="98"/>
        </w:numPr>
        <w:rPr>
          <w:b/>
        </w:rPr>
      </w:pPr>
      <w:r w:rsidRPr="003915D0">
        <w:rPr>
          <w:b/>
        </w:rPr>
        <w:t>Attribute Values</w:t>
      </w:r>
      <w:r w:rsidRPr="003915D0">
        <w:rPr>
          <w:b/>
        </w:rPr>
        <w:tab/>
      </w:r>
      <w:r w:rsidRPr="003915D0">
        <w:rPr>
          <w:b/>
        </w:rPr>
        <w:tab/>
      </w:r>
      <w:r w:rsidRPr="003915D0">
        <w:rPr>
          <w:b/>
        </w:rPr>
        <w:sym w:font="Wingdings" w:char="F0E0"/>
      </w:r>
      <w:r w:rsidRPr="003915D0">
        <w:rPr>
          <w:b/>
          <w:color w:val="0070C0"/>
        </w:rPr>
        <w:t xml:space="preserve"> getAttribute(“”)  in 4 scopes</w:t>
      </w:r>
    </w:p>
    <w:p w:rsidR="006A49D7" w:rsidRPr="003915D0" w:rsidRDefault="003915D0" w:rsidP="00111A61">
      <w:pPr>
        <w:pStyle w:val="ListParagraph"/>
        <w:numPr>
          <w:ilvl w:val="0"/>
          <w:numId w:val="98"/>
        </w:numPr>
        <w:rPr>
          <w:b/>
        </w:rPr>
      </w:pPr>
      <w:r w:rsidRPr="003915D0">
        <w:rPr>
          <w:b/>
        </w:rPr>
        <w:t>Cookie values</w:t>
      </w:r>
      <w:r w:rsidRPr="003915D0">
        <w:rPr>
          <w:b/>
        </w:rPr>
        <w:tab/>
      </w:r>
      <w:r w:rsidRPr="003915D0">
        <w:rPr>
          <w:b/>
        </w:rPr>
        <w:tab/>
      </w:r>
      <w:r w:rsidRPr="003915D0">
        <w:rPr>
          <w:b/>
        </w:rPr>
        <w:sym w:font="Wingdings" w:char="F0E0"/>
      </w:r>
      <w:r w:rsidRPr="003915D0">
        <w:rPr>
          <w:b/>
          <w:color w:val="0070C0"/>
        </w:rPr>
        <w:t xml:space="preserve"> getCookie(“”)</w:t>
      </w:r>
    </w:p>
    <w:p w:rsidR="003915D0" w:rsidRPr="003915D0" w:rsidRDefault="003915D0" w:rsidP="003915D0">
      <w:pPr>
        <w:pStyle w:val="Output"/>
        <w:rPr>
          <w:color w:val="4C483D" w:themeColor="text2"/>
        </w:rPr>
      </w:pPr>
      <w:r w:rsidRPr="003915D0">
        <w:rPr>
          <w:color w:val="008080"/>
        </w:rPr>
        <w:t>&lt;</w:t>
      </w:r>
      <w:r w:rsidRPr="003915D0">
        <w:rPr>
          <w:color w:val="3F7F7F"/>
          <w:highlight w:val="lightGray"/>
        </w:rPr>
        <w:t>form</w:t>
      </w:r>
      <w:r w:rsidRPr="003915D0">
        <w:rPr>
          <w:color w:val="4C483D" w:themeColor="text2"/>
        </w:rPr>
        <w:t xml:space="preserve"> </w:t>
      </w:r>
      <w:r w:rsidRPr="003915D0">
        <w:rPr>
          <w:color w:val="7F007F"/>
        </w:rPr>
        <w:t>action</w:t>
      </w:r>
      <w:r w:rsidRPr="003915D0">
        <w:rPr>
          <w:color w:val="000000"/>
        </w:rPr>
        <w:t>=</w:t>
      </w:r>
      <w:r w:rsidRPr="003915D0">
        <w:rPr>
          <w:i/>
          <w:iCs/>
        </w:rPr>
        <w:t>"jspel.jsp"</w:t>
      </w:r>
      <w:r w:rsidRPr="003915D0">
        <w:rPr>
          <w:color w:val="4C483D" w:themeColor="text2"/>
        </w:rPr>
        <w:t xml:space="preserve"> </w:t>
      </w:r>
      <w:r w:rsidRPr="003915D0">
        <w:rPr>
          <w:color w:val="7F007F"/>
        </w:rPr>
        <w:t>method</w:t>
      </w:r>
      <w:r w:rsidRPr="003915D0">
        <w:rPr>
          <w:color w:val="000000"/>
        </w:rPr>
        <w:t>=</w:t>
      </w:r>
      <w:r w:rsidRPr="003915D0">
        <w:rPr>
          <w:i/>
          <w:iCs/>
        </w:rPr>
        <w:t>"post"</w:t>
      </w:r>
      <w:r w:rsidRPr="003915D0">
        <w:rPr>
          <w:color w:val="008080"/>
        </w:rPr>
        <w:t>&gt;</w:t>
      </w:r>
    </w:p>
    <w:p w:rsidR="003915D0" w:rsidRPr="003915D0" w:rsidRDefault="003915D0" w:rsidP="003915D0">
      <w:pPr>
        <w:pStyle w:val="Output"/>
        <w:rPr>
          <w:color w:val="4C483D" w:themeColor="text2"/>
        </w:rPr>
      </w:pPr>
      <w:r w:rsidRPr="003915D0">
        <w:rPr>
          <w:color w:val="000000"/>
        </w:rPr>
        <w:tab/>
        <w:t xml:space="preserve">Name </w:t>
      </w:r>
      <w:r w:rsidRPr="003915D0">
        <w:rPr>
          <w:color w:val="008080"/>
        </w:rPr>
        <w:t>&lt;</w:t>
      </w:r>
      <w:r w:rsidRPr="003915D0">
        <w:rPr>
          <w:color w:val="3F7F7F"/>
        </w:rPr>
        <w:t>input</w:t>
      </w:r>
      <w:r w:rsidRPr="003915D0">
        <w:rPr>
          <w:color w:val="4C483D" w:themeColor="text2"/>
        </w:rPr>
        <w:t xml:space="preserve"> </w:t>
      </w:r>
      <w:r w:rsidRPr="003915D0">
        <w:rPr>
          <w:color w:val="7F007F"/>
        </w:rPr>
        <w:t>type</w:t>
      </w:r>
      <w:r w:rsidRPr="003915D0">
        <w:rPr>
          <w:color w:val="000000"/>
        </w:rPr>
        <w:t>=</w:t>
      </w:r>
      <w:r w:rsidRPr="003915D0">
        <w:rPr>
          <w:i/>
          <w:iCs/>
        </w:rPr>
        <w:t>"text"</w:t>
      </w:r>
      <w:r w:rsidRPr="003915D0">
        <w:rPr>
          <w:color w:val="4C483D" w:themeColor="text2"/>
        </w:rPr>
        <w:t xml:space="preserve"> </w:t>
      </w:r>
      <w:r w:rsidRPr="003915D0">
        <w:rPr>
          <w:color w:val="7F007F"/>
        </w:rPr>
        <w:t>name</w:t>
      </w:r>
      <w:r w:rsidRPr="003915D0">
        <w:rPr>
          <w:color w:val="000000"/>
        </w:rPr>
        <w:t>=</w:t>
      </w:r>
      <w:r w:rsidRPr="003915D0">
        <w:rPr>
          <w:i/>
          <w:iCs/>
        </w:rPr>
        <w:t>"name"</w:t>
      </w:r>
      <w:r w:rsidRPr="003915D0">
        <w:rPr>
          <w:color w:val="008080"/>
        </w:rPr>
        <w:t>&gt;&lt;</w:t>
      </w:r>
      <w:r w:rsidRPr="003915D0">
        <w:rPr>
          <w:color w:val="3F7F7F"/>
        </w:rPr>
        <w:t>br</w:t>
      </w:r>
      <w:r w:rsidRPr="003915D0">
        <w:rPr>
          <w:color w:val="008080"/>
        </w:rPr>
        <w:t>&gt;</w:t>
      </w:r>
      <w:r w:rsidRPr="003915D0">
        <w:rPr>
          <w:color w:val="000000"/>
        </w:rPr>
        <w:tab/>
        <w:t xml:space="preserve"> </w:t>
      </w:r>
    </w:p>
    <w:p w:rsidR="003915D0" w:rsidRPr="003915D0" w:rsidRDefault="003915D0" w:rsidP="003915D0">
      <w:pPr>
        <w:pStyle w:val="Output"/>
        <w:rPr>
          <w:color w:val="4C483D" w:themeColor="text2"/>
        </w:rPr>
      </w:pPr>
      <w:r w:rsidRPr="003915D0">
        <w:rPr>
          <w:color w:val="000000"/>
        </w:rPr>
        <w:tab/>
      </w:r>
      <w:r w:rsidRPr="003915D0">
        <w:rPr>
          <w:color w:val="008080"/>
        </w:rPr>
        <w:t>&lt;</w:t>
      </w:r>
      <w:r w:rsidRPr="003915D0">
        <w:rPr>
          <w:color w:val="3F7F7F"/>
        </w:rPr>
        <w:t>input</w:t>
      </w:r>
      <w:r w:rsidRPr="003915D0">
        <w:rPr>
          <w:color w:val="4C483D" w:themeColor="text2"/>
        </w:rPr>
        <w:t xml:space="preserve"> </w:t>
      </w:r>
      <w:r w:rsidRPr="003915D0">
        <w:rPr>
          <w:color w:val="7F007F"/>
        </w:rPr>
        <w:t>type</w:t>
      </w:r>
      <w:r w:rsidRPr="003915D0">
        <w:rPr>
          <w:color w:val="000000"/>
        </w:rPr>
        <w:t>=</w:t>
      </w:r>
      <w:r w:rsidRPr="003915D0">
        <w:rPr>
          <w:i/>
          <w:iCs/>
        </w:rPr>
        <w:t>"submit"</w:t>
      </w:r>
      <w:r w:rsidRPr="003915D0">
        <w:rPr>
          <w:color w:val="4C483D" w:themeColor="text2"/>
        </w:rPr>
        <w:t xml:space="preserve"> </w:t>
      </w:r>
      <w:r w:rsidRPr="003915D0">
        <w:rPr>
          <w:color w:val="7F007F"/>
        </w:rPr>
        <w:t>value</w:t>
      </w:r>
      <w:r w:rsidRPr="003915D0">
        <w:rPr>
          <w:color w:val="000000"/>
        </w:rPr>
        <w:t>=</w:t>
      </w:r>
      <w:r w:rsidRPr="003915D0">
        <w:rPr>
          <w:i/>
          <w:iCs/>
        </w:rPr>
        <w:t>"Login"</w:t>
      </w:r>
      <w:r w:rsidRPr="003915D0">
        <w:rPr>
          <w:color w:val="008080"/>
        </w:rPr>
        <w:t>&gt;&lt;</w:t>
      </w:r>
      <w:r w:rsidRPr="003915D0">
        <w:rPr>
          <w:color w:val="3F7F7F"/>
        </w:rPr>
        <w:t>br</w:t>
      </w:r>
      <w:r w:rsidRPr="003915D0">
        <w:rPr>
          <w:color w:val="008080"/>
        </w:rPr>
        <w:t>&gt;</w:t>
      </w:r>
      <w:r w:rsidRPr="003915D0">
        <w:rPr>
          <w:color w:val="000000"/>
        </w:rPr>
        <w:tab/>
      </w:r>
    </w:p>
    <w:p w:rsidR="003915D0" w:rsidRPr="003915D0" w:rsidRDefault="003915D0" w:rsidP="003915D0">
      <w:pPr>
        <w:pStyle w:val="Output"/>
        <w:rPr>
          <w:color w:val="4C483D" w:themeColor="text2"/>
        </w:rPr>
      </w:pPr>
      <w:r w:rsidRPr="003915D0">
        <w:rPr>
          <w:color w:val="000000"/>
        </w:rPr>
        <w:tab/>
      </w:r>
      <w:r w:rsidRPr="003915D0">
        <w:rPr>
          <w:color w:val="BF5F3F"/>
        </w:rPr>
        <w:t>&lt;%</w:t>
      </w:r>
      <w:r w:rsidRPr="003915D0">
        <w:rPr>
          <w:color w:val="000000"/>
        </w:rPr>
        <w:t xml:space="preserve"> </w:t>
      </w:r>
    </w:p>
    <w:p w:rsidR="003915D0" w:rsidRPr="003915D0" w:rsidRDefault="003915D0" w:rsidP="003915D0">
      <w:pPr>
        <w:pStyle w:val="Output"/>
        <w:rPr>
          <w:color w:val="4C483D" w:themeColor="text2"/>
        </w:rPr>
      </w:pPr>
      <w:r w:rsidRPr="003915D0">
        <w:rPr>
          <w:color w:val="000000"/>
        </w:rPr>
        <w:tab/>
        <w:t>session.setAttribute(</w:t>
      </w:r>
      <w:r w:rsidRPr="003915D0">
        <w:t>"pwd"</w:t>
      </w:r>
      <w:r w:rsidRPr="003915D0">
        <w:rPr>
          <w:color w:val="000000"/>
        </w:rPr>
        <w:t xml:space="preserve">, </w:t>
      </w:r>
      <w:r w:rsidRPr="003915D0">
        <w:t>"123456"</w:t>
      </w:r>
      <w:r w:rsidRPr="003915D0">
        <w:rPr>
          <w:color w:val="000000"/>
        </w:rPr>
        <w:t>);</w:t>
      </w:r>
    </w:p>
    <w:p w:rsidR="003915D0" w:rsidRPr="003915D0" w:rsidRDefault="003915D0" w:rsidP="003915D0">
      <w:pPr>
        <w:pStyle w:val="Output"/>
        <w:rPr>
          <w:color w:val="4C483D" w:themeColor="text2"/>
        </w:rPr>
      </w:pPr>
      <w:r w:rsidRPr="003915D0">
        <w:rPr>
          <w:color w:val="000000"/>
        </w:rPr>
        <w:tab/>
      </w:r>
      <w:r w:rsidRPr="003915D0">
        <w:rPr>
          <w:color w:val="BF5F3F"/>
        </w:rPr>
        <w:t>%&gt;</w:t>
      </w:r>
    </w:p>
    <w:p w:rsidR="005B7745" w:rsidRDefault="003915D0" w:rsidP="003915D0">
      <w:pPr>
        <w:pStyle w:val="Output"/>
        <w:rPr>
          <w:color w:val="008080"/>
        </w:rPr>
      </w:pPr>
      <w:r w:rsidRPr="003915D0">
        <w:rPr>
          <w:color w:val="008080"/>
        </w:rPr>
        <w:t>&lt;/</w:t>
      </w:r>
      <w:r w:rsidRPr="003915D0">
        <w:rPr>
          <w:color w:val="3F7F7F"/>
          <w:highlight w:val="lightGray"/>
        </w:rPr>
        <w:t>form</w:t>
      </w:r>
      <w:r w:rsidRPr="003915D0">
        <w:rPr>
          <w:color w:val="008080"/>
        </w:rPr>
        <w:t>&gt;</w:t>
      </w:r>
    </w:p>
    <w:p w:rsidR="005B7745" w:rsidRDefault="005B7745" w:rsidP="007E2F55"/>
    <w:p w:rsidR="003915D0" w:rsidRDefault="003915D0" w:rsidP="003915D0">
      <w:pPr>
        <w:spacing w:after="0"/>
      </w:pPr>
      <w:r>
        <w:t>Jspel.jsp</w:t>
      </w:r>
    </w:p>
    <w:p w:rsidR="003915D0" w:rsidRDefault="003915D0" w:rsidP="003915D0">
      <w:pPr>
        <w:pStyle w:val="Output"/>
        <w:rPr>
          <w:color w:val="4C483D" w:themeColor="text2"/>
        </w:rPr>
      </w:pPr>
      <w:r>
        <w:t>Name :    ${ param.name }</w:t>
      </w:r>
    </w:p>
    <w:p w:rsidR="003915D0" w:rsidRDefault="003915D0" w:rsidP="003915D0">
      <w:pPr>
        <w:pStyle w:val="Output"/>
      </w:pPr>
      <w:r>
        <w:t>Session: ${sessionScope.pwd}</w:t>
      </w:r>
    </w:p>
    <w:p w:rsidR="003915D0" w:rsidRDefault="003915D0" w:rsidP="007E2F55">
      <w:r>
        <w:rPr>
          <w:noProof/>
          <w:lang w:eastAsia="en-US"/>
        </w:rPr>
        <w:drawing>
          <wp:inline distT="0" distB="0" distL="0" distR="0" wp14:anchorId="205D50F4" wp14:editId="36F7686D">
            <wp:extent cx="2066925" cy="295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66925" cy="295275"/>
                    </a:xfrm>
                    <a:prstGeom prst="rect">
                      <a:avLst/>
                    </a:prstGeom>
                  </pic:spPr>
                </pic:pic>
              </a:graphicData>
            </a:graphic>
          </wp:inline>
        </w:drawing>
      </w:r>
    </w:p>
    <w:p w:rsidR="005B7745" w:rsidRDefault="003B5FF5" w:rsidP="003B5FF5">
      <w:pPr>
        <w:pStyle w:val="Heading2"/>
      </w:pPr>
      <w:bookmarkStart w:id="58" w:name="_Toc4274737"/>
      <w:r>
        <w:lastRenderedPageBreak/>
        <w:t>7.</w:t>
      </w:r>
      <w:r w:rsidRPr="003B5FF5">
        <w:t xml:space="preserve"> JSP - Standard Tag Library</w:t>
      </w:r>
      <w:r>
        <w:t xml:space="preserve"> (JSTL)</w:t>
      </w:r>
      <w:bookmarkEnd w:id="58"/>
    </w:p>
    <w:p w:rsidR="00F47093" w:rsidRDefault="00F14B3D" w:rsidP="00111A61">
      <w:pPr>
        <w:pStyle w:val="ListParagraph"/>
        <w:numPr>
          <w:ilvl w:val="0"/>
          <w:numId w:val="99"/>
        </w:numPr>
      </w:pPr>
      <w:r w:rsidRPr="00F14B3D">
        <w:t xml:space="preserve">JSP Standard Tag </w:t>
      </w:r>
      <w:r w:rsidR="00F47093" w:rsidRPr="00F14B3D">
        <w:t>Library (</w:t>
      </w:r>
      <w:r w:rsidRPr="00F14B3D">
        <w:t>JSTL) is a standard library of readymade tags.</w:t>
      </w:r>
    </w:p>
    <w:p w:rsidR="005B7745" w:rsidRDefault="00F14B3D" w:rsidP="00111A61">
      <w:pPr>
        <w:pStyle w:val="ListParagraph"/>
        <w:numPr>
          <w:ilvl w:val="0"/>
          <w:numId w:val="99"/>
        </w:numPr>
      </w:pPr>
      <w:r w:rsidRPr="00F14B3D">
        <w:t>The JSTL contains several tags already implemented common functionalities.</w:t>
      </w:r>
    </w:p>
    <w:p w:rsidR="00C93F4F" w:rsidRDefault="00C93F4F" w:rsidP="00111A61">
      <w:pPr>
        <w:pStyle w:val="ListParagraph"/>
        <w:numPr>
          <w:ilvl w:val="0"/>
          <w:numId w:val="99"/>
        </w:numPr>
      </w:pPr>
      <w:r>
        <w:t xml:space="preserve">JSTL is external tags it is not come by default with JDK.we have to download </w:t>
      </w:r>
      <w:hyperlink r:id="rId134" w:history="1">
        <w:r w:rsidRPr="00C93F4F">
          <w:rPr>
            <w:rStyle w:val="Hyperlink"/>
            <w:b/>
            <w:color w:val="0070C0"/>
          </w:rPr>
          <w:t>jstl.jar</w:t>
        </w:r>
      </w:hyperlink>
      <w:r w:rsidRPr="00C93F4F">
        <w:rPr>
          <w:color w:val="0070C0"/>
        </w:rPr>
        <w:t xml:space="preserve"> </w:t>
      </w:r>
      <w:r>
        <w:t xml:space="preserve">seperatly and placed in </w:t>
      </w:r>
      <w:r w:rsidRPr="00C93F4F">
        <w:rPr>
          <w:b/>
        </w:rPr>
        <w:t>lib/</w:t>
      </w:r>
      <w:r>
        <w:t xml:space="preserve"> folder</w:t>
      </w:r>
    </w:p>
    <w:p w:rsidR="006423A7" w:rsidRDefault="006423A7" w:rsidP="006423A7">
      <w:pPr>
        <w:spacing w:after="0"/>
      </w:pPr>
      <w:r>
        <w:t>The JSTL tags can be classified, according to their functions, into following JSTL tag library groups that can be used when creating a JSP page:</w:t>
      </w:r>
    </w:p>
    <w:p w:rsidR="006423A7" w:rsidRPr="006423A7" w:rsidRDefault="006423A7" w:rsidP="00111A61">
      <w:pPr>
        <w:pStyle w:val="ListParagraph"/>
        <w:numPr>
          <w:ilvl w:val="0"/>
          <w:numId w:val="100"/>
        </w:numPr>
        <w:spacing w:line="360" w:lineRule="auto"/>
        <w:rPr>
          <w:b/>
        </w:rPr>
      </w:pPr>
      <w:r w:rsidRPr="006423A7">
        <w:rPr>
          <w:b/>
        </w:rPr>
        <w:t>Core Tags</w:t>
      </w:r>
      <w:r w:rsidR="00925224">
        <w:rPr>
          <w:b/>
        </w:rPr>
        <w:tab/>
      </w:r>
      <w:r w:rsidR="00925224">
        <w:rPr>
          <w:b/>
        </w:rPr>
        <w:tab/>
      </w:r>
      <w:r w:rsidR="00925224" w:rsidRPr="00925224">
        <w:rPr>
          <w:b/>
        </w:rPr>
        <w:sym w:font="Wingdings" w:char="F0E0"/>
      </w:r>
      <w:r w:rsidR="00925224">
        <w:rPr>
          <w:b/>
        </w:rPr>
        <w:t xml:space="preserve"> used for import,if, foreach loops</w:t>
      </w:r>
    </w:p>
    <w:p w:rsidR="006423A7" w:rsidRPr="006423A7" w:rsidRDefault="006423A7" w:rsidP="00111A61">
      <w:pPr>
        <w:pStyle w:val="ListParagraph"/>
        <w:numPr>
          <w:ilvl w:val="0"/>
          <w:numId w:val="100"/>
        </w:numPr>
        <w:spacing w:line="360" w:lineRule="auto"/>
        <w:rPr>
          <w:b/>
        </w:rPr>
      </w:pPr>
      <w:r w:rsidRPr="006423A7">
        <w:rPr>
          <w:b/>
        </w:rPr>
        <w:t>Formatting tags</w:t>
      </w:r>
      <w:r w:rsidR="00925224">
        <w:rPr>
          <w:b/>
        </w:rPr>
        <w:tab/>
      </w:r>
      <w:r w:rsidR="00925224" w:rsidRPr="00925224">
        <w:rPr>
          <w:b/>
        </w:rPr>
        <w:sym w:font="Wingdings" w:char="F0E0"/>
      </w:r>
      <w:r w:rsidR="00925224">
        <w:rPr>
          <w:b/>
        </w:rPr>
        <w:t xml:space="preserve"> used for formatting text, Date,number,URLencoding</w:t>
      </w:r>
    </w:p>
    <w:p w:rsidR="006423A7" w:rsidRPr="006423A7" w:rsidRDefault="006423A7" w:rsidP="00111A61">
      <w:pPr>
        <w:pStyle w:val="ListParagraph"/>
        <w:numPr>
          <w:ilvl w:val="0"/>
          <w:numId w:val="100"/>
        </w:numPr>
        <w:spacing w:line="360" w:lineRule="auto"/>
        <w:rPr>
          <w:b/>
        </w:rPr>
      </w:pPr>
      <w:r w:rsidRPr="006423A7">
        <w:rPr>
          <w:b/>
        </w:rPr>
        <w:t>SQL tags</w:t>
      </w:r>
      <w:r w:rsidR="00925224">
        <w:rPr>
          <w:b/>
        </w:rPr>
        <w:tab/>
      </w:r>
      <w:r w:rsidR="00925224">
        <w:rPr>
          <w:b/>
        </w:rPr>
        <w:tab/>
      </w:r>
      <w:r w:rsidR="00925224" w:rsidRPr="00925224">
        <w:rPr>
          <w:b/>
        </w:rPr>
        <w:sym w:font="Wingdings" w:char="F0E0"/>
      </w:r>
      <w:r w:rsidR="00925224">
        <w:rPr>
          <w:b/>
        </w:rPr>
        <w:t xml:space="preserve"> Used for SQL operations like INSERT,SELECT., etc</w:t>
      </w:r>
    </w:p>
    <w:p w:rsidR="006423A7" w:rsidRPr="006423A7" w:rsidRDefault="006423A7" w:rsidP="00111A61">
      <w:pPr>
        <w:pStyle w:val="ListParagraph"/>
        <w:numPr>
          <w:ilvl w:val="0"/>
          <w:numId w:val="100"/>
        </w:numPr>
        <w:spacing w:line="360" w:lineRule="auto"/>
        <w:rPr>
          <w:b/>
        </w:rPr>
      </w:pPr>
      <w:r w:rsidRPr="006423A7">
        <w:rPr>
          <w:b/>
        </w:rPr>
        <w:t>XML tags</w:t>
      </w:r>
      <w:r w:rsidR="00D93F2A">
        <w:rPr>
          <w:b/>
        </w:rPr>
        <w:tab/>
      </w:r>
      <w:r w:rsidR="00D93F2A">
        <w:rPr>
          <w:b/>
        </w:rPr>
        <w:tab/>
      </w:r>
      <w:r w:rsidR="00D93F2A" w:rsidRPr="00D93F2A">
        <w:rPr>
          <w:b/>
        </w:rPr>
        <w:sym w:font="Wingdings" w:char="F0E0"/>
      </w:r>
      <w:r w:rsidR="00D93F2A" w:rsidRPr="00D93F2A">
        <w:t xml:space="preserve"> </w:t>
      </w:r>
      <w:r w:rsidR="00D93F2A" w:rsidRPr="00D93F2A">
        <w:rPr>
          <w:b/>
        </w:rPr>
        <w:t>provides support for XML processing</w:t>
      </w:r>
    </w:p>
    <w:p w:rsidR="005B7745" w:rsidRDefault="006423A7" w:rsidP="00111A61">
      <w:pPr>
        <w:pStyle w:val="ListParagraph"/>
        <w:numPr>
          <w:ilvl w:val="0"/>
          <w:numId w:val="100"/>
        </w:numPr>
        <w:spacing w:line="360" w:lineRule="auto"/>
        <w:rPr>
          <w:b/>
        </w:rPr>
      </w:pPr>
      <w:r w:rsidRPr="006423A7">
        <w:rPr>
          <w:b/>
        </w:rPr>
        <w:t>JSTL Functions</w:t>
      </w:r>
      <w:r w:rsidR="007B3306">
        <w:rPr>
          <w:b/>
        </w:rPr>
        <w:tab/>
      </w:r>
      <w:r w:rsidR="007B3306" w:rsidRPr="007B3306">
        <w:rPr>
          <w:b/>
        </w:rPr>
        <w:sym w:font="Wingdings" w:char="F0E0"/>
      </w:r>
      <w:r w:rsidR="007B3306" w:rsidRPr="007B3306">
        <w:t xml:space="preserve"> </w:t>
      </w:r>
      <w:r w:rsidR="007B3306" w:rsidRPr="007B3306">
        <w:rPr>
          <w:b/>
        </w:rPr>
        <w:t>provides support for string manipulation.</w:t>
      </w:r>
    </w:p>
    <w:p w:rsidR="005248E8" w:rsidRPr="005248E8" w:rsidRDefault="005248E8" w:rsidP="005248E8">
      <w:pPr>
        <w:spacing w:line="360" w:lineRule="auto"/>
        <w:rPr>
          <w:b/>
        </w:rPr>
      </w:pPr>
      <w:r w:rsidRPr="005248E8">
        <w:rPr>
          <w:b/>
          <w:noProof/>
          <w:lang w:eastAsia="en-US"/>
        </w:rPr>
        <w:drawing>
          <wp:inline distT="0" distB="0" distL="0" distR="0" wp14:anchorId="4C6DE887" wp14:editId="2F7E4F19">
            <wp:extent cx="5943600" cy="3550553"/>
            <wp:effectExtent l="0" t="0" r="0" b="0"/>
            <wp:docPr id="90" name="Picture 90" descr="D:\Books\JSP\PICS\18 JSTL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ooks\JSP\PICS\18 JSTL - Copy.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550553"/>
                    </a:xfrm>
                    <a:prstGeom prst="rect">
                      <a:avLst/>
                    </a:prstGeom>
                    <a:noFill/>
                    <a:ln>
                      <a:noFill/>
                    </a:ln>
                  </pic:spPr>
                </pic:pic>
              </a:graphicData>
            </a:graphic>
          </wp:inline>
        </w:drawing>
      </w:r>
    </w:p>
    <w:p w:rsidR="005B7745" w:rsidRDefault="005248E8" w:rsidP="005248E8">
      <w:pPr>
        <w:pStyle w:val="Qsns"/>
      </w:pPr>
      <w:r>
        <w:t>1. core tags</w:t>
      </w:r>
    </w:p>
    <w:p w:rsidR="00C93F4F" w:rsidRDefault="00C93F4F" w:rsidP="00C93F4F">
      <w:pPr>
        <w:rPr>
          <w:rFonts w:ascii="Courier New" w:hAnsi="Courier New" w:cs="Courier New"/>
          <w:color w:val="BF5F3F"/>
        </w:rPr>
      </w:pPr>
      <w:r>
        <w:t>we have to attach jstl/core url at the top of the jsp as below</w:t>
      </w:r>
    </w:p>
    <w:p w:rsidR="00C93F4F" w:rsidRDefault="00C93F4F" w:rsidP="00C93F4F">
      <w:pPr>
        <w:autoSpaceDE w:val="0"/>
        <w:autoSpaceDN w:val="0"/>
        <w:adjustRightInd w:val="0"/>
        <w:spacing w:after="0" w:line="240" w:lineRule="auto"/>
        <w:rPr>
          <w:rFonts w:ascii="Courier New" w:hAnsi="Courier New" w:cs="Courier New"/>
          <w:color w:val="BF5F3F"/>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taglib</w:t>
      </w:r>
      <w:r>
        <w:rPr>
          <w:rFonts w:ascii="Courier New" w:hAnsi="Courier New" w:cs="Courier New"/>
          <w:color w:val="4C483D" w:themeColor="text2"/>
        </w:rPr>
        <w:t xml:space="preserve"> </w:t>
      </w:r>
      <w:r>
        <w:rPr>
          <w:rFonts w:ascii="Courier New" w:hAnsi="Courier New" w:cs="Courier New"/>
          <w:color w:val="7F007F"/>
        </w:rPr>
        <w:t>uri</w:t>
      </w:r>
      <w:r>
        <w:rPr>
          <w:rFonts w:ascii="Courier New" w:hAnsi="Courier New" w:cs="Courier New"/>
          <w:color w:val="000000"/>
        </w:rPr>
        <w:t>=</w:t>
      </w:r>
      <w:r>
        <w:rPr>
          <w:rFonts w:ascii="Courier New" w:hAnsi="Courier New" w:cs="Courier New"/>
          <w:i/>
          <w:iCs/>
          <w:color w:val="2A00FF"/>
        </w:rPr>
        <w:t>"http://java.sun.com/jsp/jstl/core"</w:t>
      </w:r>
      <w:r>
        <w:rPr>
          <w:rFonts w:ascii="Courier New" w:hAnsi="Courier New" w:cs="Courier New"/>
          <w:color w:val="4C483D" w:themeColor="text2"/>
        </w:rPr>
        <w:t xml:space="preserve"> </w:t>
      </w:r>
      <w:r>
        <w:rPr>
          <w:rFonts w:ascii="Courier New" w:hAnsi="Courier New" w:cs="Courier New"/>
          <w:color w:val="7F007F"/>
        </w:rPr>
        <w:t>prefix</w:t>
      </w:r>
      <w:r>
        <w:rPr>
          <w:rFonts w:ascii="Courier New" w:hAnsi="Courier New" w:cs="Courier New"/>
          <w:color w:val="000000"/>
        </w:rPr>
        <w:t>=</w:t>
      </w:r>
      <w:r>
        <w:rPr>
          <w:rFonts w:ascii="Courier New" w:hAnsi="Courier New" w:cs="Courier New"/>
          <w:i/>
          <w:iCs/>
          <w:color w:val="2A00FF"/>
        </w:rPr>
        <w:t>"c"</w:t>
      </w:r>
      <w:r>
        <w:rPr>
          <w:rFonts w:ascii="Courier New" w:hAnsi="Courier New" w:cs="Courier New"/>
          <w:color w:val="4C483D" w:themeColor="text2"/>
        </w:rPr>
        <w:t xml:space="preserve"> </w:t>
      </w:r>
      <w:r>
        <w:rPr>
          <w:rFonts w:ascii="Courier New" w:hAnsi="Courier New" w:cs="Courier New"/>
          <w:color w:val="BF5F3F"/>
        </w:rPr>
        <w:t>%&gt;</w:t>
      </w:r>
    </w:p>
    <w:p w:rsidR="00C93F4F" w:rsidRDefault="00C93F4F" w:rsidP="00C93F4F">
      <w:pPr>
        <w:autoSpaceDE w:val="0"/>
        <w:autoSpaceDN w:val="0"/>
        <w:adjustRightInd w:val="0"/>
        <w:spacing w:after="0" w:line="240" w:lineRule="auto"/>
        <w:rPr>
          <w:rFonts w:ascii="Courier New" w:hAnsi="Courier New" w:cs="Courier New"/>
          <w:color w:val="BF5F3F"/>
        </w:rPr>
      </w:pP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BF5F3F"/>
        </w:rPr>
        <w:t>&lt;%@</w:t>
      </w:r>
      <w:r w:rsidRPr="00F80DA9">
        <w:rPr>
          <w:rFonts w:ascii="Consolas" w:hAnsi="Consolas" w:cs="Consolas"/>
          <w:color w:val="4C483D" w:themeColor="text2"/>
        </w:rPr>
        <w:t xml:space="preserve"> </w:t>
      </w:r>
      <w:r w:rsidRPr="00F80DA9">
        <w:rPr>
          <w:rFonts w:ascii="Consolas" w:hAnsi="Consolas" w:cs="Consolas"/>
          <w:color w:val="3F7F7F"/>
        </w:rPr>
        <w:t>taglib</w:t>
      </w:r>
      <w:r w:rsidRPr="00F80DA9">
        <w:rPr>
          <w:rFonts w:ascii="Consolas" w:hAnsi="Consolas" w:cs="Consolas"/>
          <w:color w:val="4C483D" w:themeColor="text2"/>
        </w:rPr>
        <w:t xml:space="preserve"> </w:t>
      </w:r>
      <w:r w:rsidRPr="00F80DA9">
        <w:rPr>
          <w:rFonts w:ascii="Consolas" w:hAnsi="Consolas" w:cs="Consolas"/>
          <w:color w:val="7F007F"/>
        </w:rPr>
        <w:t>uri</w:t>
      </w:r>
      <w:r w:rsidRPr="00F80DA9">
        <w:rPr>
          <w:rFonts w:ascii="Consolas" w:hAnsi="Consolas" w:cs="Consolas"/>
          <w:color w:val="000000"/>
        </w:rPr>
        <w:t>=</w:t>
      </w:r>
      <w:r w:rsidRPr="00F80DA9">
        <w:rPr>
          <w:rFonts w:ascii="Consolas" w:hAnsi="Consolas" w:cs="Consolas"/>
          <w:i/>
          <w:iCs/>
          <w:color w:val="2A00FF"/>
        </w:rPr>
        <w:t>"http://java.sun.com/jsp/jstl/core"</w:t>
      </w:r>
      <w:r w:rsidRPr="00F80DA9">
        <w:rPr>
          <w:rFonts w:ascii="Consolas" w:hAnsi="Consolas" w:cs="Consolas"/>
          <w:color w:val="4C483D" w:themeColor="text2"/>
        </w:rPr>
        <w:t xml:space="preserve"> </w:t>
      </w:r>
      <w:r w:rsidRPr="00F80DA9">
        <w:rPr>
          <w:rFonts w:ascii="Consolas" w:hAnsi="Consolas" w:cs="Consolas"/>
          <w:color w:val="7F007F"/>
        </w:rPr>
        <w:t>prefix</w:t>
      </w:r>
      <w:r w:rsidRPr="00F80DA9">
        <w:rPr>
          <w:rFonts w:ascii="Consolas" w:hAnsi="Consolas" w:cs="Consolas"/>
          <w:color w:val="000000"/>
        </w:rPr>
        <w:t>=</w:t>
      </w:r>
      <w:r w:rsidRPr="00F80DA9">
        <w:rPr>
          <w:rFonts w:ascii="Consolas" w:hAnsi="Consolas" w:cs="Consolas"/>
          <w:i/>
          <w:iCs/>
          <w:color w:val="2A00FF"/>
        </w:rPr>
        <w:t>"c"</w:t>
      </w:r>
      <w:r w:rsidRPr="00F80DA9">
        <w:rPr>
          <w:rFonts w:ascii="Consolas" w:hAnsi="Consolas" w:cs="Consolas"/>
          <w:color w:val="4C483D" w:themeColor="text2"/>
        </w:rPr>
        <w:t xml:space="preserve"> </w:t>
      </w:r>
      <w:r w:rsidRPr="00F80DA9">
        <w:rPr>
          <w:rFonts w:ascii="Consolas" w:hAnsi="Consolas" w:cs="Consolas"/>
          <w:color w:val="BF5F3F"/>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c:set</w:t>
      </w:r>
      <w:r w:rsidRPr="00F80DA9">
        <w:rPr>
          <w:rFonts w:ascii="Consolas" w:hAnsi="Consolas" w:cs="Consolas"/>
          <w:color w:val="4C483D" w:themeColor="text2"/>
        </w:rPr>
        <w:t xml:space="preserve"> </w:t>
      </w:r>
      <w:r w:rsidRPr="00F80DA9">
        <w:rPr>
          <w:rFonts w:ascii="Consolas" w:hAnsi="Consolas" w:cs="Consolas"/>
          <w:color w:val="7F007F"/>
        </w:rPr>
        <w:t>var</w:t>
      </w:r>
      <w:r w:rsidRPr="00F80DA9">
        <w:rPr>
          <w:rFonts w:ascii="Consolas" w:hAnsi="Consolas" w:cs="Consolas"/>
          <w:color w:val="000000"/>
        </w:rPr>
        <w:t>=</w:t>
      </w:r>
      <w:r w:rsidRPr="00F80DA9">
        <w:rPr>
          <w:rFonts w:ascii="Consolas" w:hAnsi="Consolas" w:cs="Consolas"/>
          <w:i/>
          <w:iCs/>
          <w:color w:val="2A00FF"/>
        </w:rPr>
        <w:t>"salary"</w:t>
      </w:r>
      <w:r w:rsidRPr="00F80DA9">
        <w:rPr>
          <w:rFonts w:ascii="Consolas" w:hAnsi="Consolas" w:cs="Consolas"/>
          <w:color w:val="4C483D" w:themeColor="text2"/>
        </w:rPr>
        <w:t xml:space="preserve"> </w:t>
      </w:r>
      <w:r w:rsidRPr="00F80DA9">
        <w:rPr>
          <w:rFonts w:ascii="Consolas" w:hAnsi="Consolas" w:cs="Consolas"/>
          <w:color w:val="7F007F"/>
        </w:rPr>
        <w:t>scope</w:t>
      </w:r>
      <w:r w:rsidRPr="00F80DA9">
        <w:rPr>
          <w:rFonts w:ascii="Consolas" w:hAnsi="Consolas" w:cs="Consolas"/>
          <w:color w:val="000000"/>
        </w:rPr>
        <w:t>=</w:t>
      </w:r>
      <w:r w:rsidRPr="00F80DA9">
        <w:rPr>
          <w:rFonts w:ascii="Consolas" w:hAnsi="Consolas" w:cs="Consolas"/>
          <w:i/>
          <w:iCs/>
          <w:color w:val="2A00FF"/>
        </w:rPr>
        <w:t>"session"</w:t>
      </w:r>
      <w:r w:rsidRPr="00F80DA9">
        <w:rPr>
          <w:rFonts w:ascii="Consolas" w:hAnsi="Consolas" w:cs="Consolas"/>
          <w:color w:val="4C483D" w:themeColor="text2"/>
        </w:rPr>
        <w:t xml:space="preserve"> </w:t>
      </w:r>
      <w:r w:rsidRPr="00F80DA9">
        <w:rPr>
          <w:rFonts w:ascii="Consolas" w:hAnsi="Consolas" w:cs="Consolas"/>
          <w:color w:val="7F007F"/>
        </w:rPr>
        <w:t>value</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${2000*2}</w:t>
      </w:r>
      <w:r w:rsidRPr="00F80DA9">
        <w:rPr>
          <w:rFonts w:ascii="Consolas" w:hAnsi="Consolas" w:cs="Consolas"/>
          <w:i/>
          <w:iCs/>
          <w:color w:val="2A00FF"/>
        </w:rPr>
        <w:t>"</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Salary : </w:t>
      </w:r>
      <w:r w:rsidRPr="00F80DA9">
        <w:rPr>
          <w:rFonts w:ascii="Consolas" w:hAnsi="Consolas" w:cs="Consolas"/>
          <w:color w:val="008080"/>
        </w:rPr>
        <w:t>&lt;</w:t>
      </w:r>
      <w:r w:rsidRPr="00F80DA9">
        <w:rPr>
          <w:rFonts w:ascii="Consolas" w:hAnsi="Consolas" w:cs="Consolas"/>
          <w:color w:val="3F7F7F"/>
        </w:rPr>
        <w:t>c:out</w:t>
      </w:r>
      <w:r w:rsidRPr="00F80DA9">
        <w:rPr>
          <w:rFonts w:ascii="Consolas" w:hAnsi="Consolas" w:cs="Consolas"/>
          <w:color w:val="4C483D" w:themeColor="text2"/>
        </w:rPr>
        <w:t xml:space="preserve"> </w:t>
      </w:r>
      <w:r w:rsidRPr="00F80DA9">
        <w:rPr>
          <w:rFonts w:ascii="Consolas" w:hAnsi="Consolas" w:cs="Consolas"/>
          <w:color w:val="7F007F"/>
        </w:rPr>
        <w:t>value</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${salary}</w:t>
      </w:r>
      <w:r w:rsidRPr="00F80DA9">
        <w:rPr>
          <w:rFonts w:ascii="Consolas" w:hAnsi="Consolas" w:cs="Consolas"/>
          <w:i/>
          <w:iCs/>
          <w:color w:val="2A00FF"/>
        </w:rPr>
        <w:t>"</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c:if</w:t>
      </w:r>
      <w:r w:rsidRPr="00F80DA9">
        <w:rPr>
          <w:rFonts w:ascii="Consolas" w:hAnsi="Consolas" w:cs="Consolas"/>
          <w:color w:val="4C483D" w:themeColor="text2"/>
        </w:rPr>
        <w:t xml:space="preserve"> </w:t>
      </w:r>
      <w:r w:rsidRPr="00F80DA9">
        <w:rPr>
          <w:rFonts w:ascii="Consolas" w:hAnsi="Consolas" w:cs="Consolas"/>
          <w:color w:val="7F007F"/>
        </w:rPr>
        <w:t>test</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${salary &gt; 2000}</w:t>
      </w:r>
      <w:r w:rsidRPr="00F80DA9">
        <w:rPr>
          <w:rFonts w:ascii="Consolas" w:hAnsi="Consolas" w:cs="Consolas"/>
          <w:i/>
          <w:iCs/>
          <w:color w:val="2A00FF"/>
        </w:rPr>
        <w:t>"</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p</w:t>
      </w:r>
      <w:r w:rsidRPr="00F80DA9">
        <w:rPr>
          <w:rFonts w:ascii="Consolas" w:hAnsi="Consolas" w:cs="Consolas"/>
          <w:color w:val="008080"/>
        </w:rPr>
        <w:t>&gt;</w:t>
      </w:r>
      <w:r w:rsidRPr="00F80DA9">
        <w:rPr>
          <w:rFonts w:ascii="Consolas" w:hAnsi="Consolas" w:cs="Consolas"/>
          <w:color w:val="000000"/>
        </w:rPr>
        <w:t xml:space="preserve">My salary is: </w:t>
      </w:r>
      <w:r w:rsidRPr="00F80DA9">
        <w:rPr>
          <w:rFonts w:ascii="Consolas" w:hAnsi="Consolas" w:cs="Consolas"/>
          <w:color w:val="008080"/>
        </w:rPr>
        <w:t>&lt;</w:t>
      </w:r>
      <w:r w:rsidRPr="00F80DA9">
        <w:rPr>
          <w:rFonts w:ascii="Consolas" w:hAnsi="Consolas" w:cs="Consolas"/>
          <w:color w:val="3F7F7F"/>
        </w:rPr>
        <w:t>c:out</w:t>
      </w:r>
      <w:r w:rsidRPr="00F80DA9">
        <w:rPr>
          <w:rFonts w:ascii="Consolas" w:hAnsi="Consolas" w:cs="Consolas"/>
          <w:color w:val="000000"/>
        </w:rPr>
        <w:t xml:space="preserve"> </w:t>
      </w:r>
      <w:r w:rsidRPr="00F80DA9">
        <w:rPr>
          <w:rFonts w:ascii="Consolas" w:hAnsi="Consolas" w:cs="Consolas"/>
          <w:color w:val="7F007F"/>
        </w:rPr>
        <w:t>value</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${salary}</w:t>
      </w:r>
      <w:r w:rsidRPr="00F80DA9">
        <w:rPr>
          <w:rFonts w:ascii="Consolas" w:hAnsi="Consolas" w:cs="Consolas"/>
          <w:i/>
          <w:iCs/>
          <w:color w:val="2A00FF"/>
        </w:rPr>
        <w:t>"</w:t>
      </w:r>
      <w:r w:rsidRPr="00F80DA9">
        <w:rPr>
          <w:rFonts w:ascii="Consolas" w:hAnsi="Consolas" w:cs="Consolas"/>
          <w:color w:val="008080"/>
        </w:rPr>
        <w:t>/&gt;&lt;</w:t>
      </w:r>
      <w:r w:rsidRPr="00F80DA9">
        <w:rPr>
          <w:rFonts w:ascii="Consolas" w:hAnsi="Consolas" w:cs="Consolas"/>
          <w:color w:val="3F7F7F"/>
        </w:rPr>
        <w:t>p</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c:if</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3F5FBF"/>
        </w:rPr>
        <w:lastRenderedPageBreak/>
        <w:t>&lt;!-- it is like if-else loop --&gt;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c:choose</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c:when</w:t>
      </w:r>
      <w:r w:rsidRPr="00F80DA9">
        <w:rPr>
          <w:rFonts w:ascii="Consolas" w:hAnsi="Consolas" w:cs="Consolas"/>
          <w:color w:val="4C483D" w:themeColor="text2"/>
        </w:rPr>
        <w:t xml:space="preserve"> </w:t>
      </w:r>
      <w:r w:rsidRPr="00F80DA9">
        <w:rPr>
          <w:rFonts w:ascii="Consolas" w:hAnsi="Consolas" w:cs="Consolas"/>
          <w:color w:val="7F007F"/>
        </w:rPr>
        <w:t>test</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${salary &lt;= 0}</w:t>
      </w:r>
      <w:r w:rsidRPr="00F80DA9">
        <w:rPr>
          <w:rFonts w:ascii="Consolas" w:hAnsi="Consolas" w:cs="Consolas"/>
          <w:i/>
          <w:iCs/>
          <w:color w:val="2A00FF"/>
        </w:rPr>
        <w:t>"</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Salary is very low to survive.</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c:when</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c:when</w:t>
      </w:r>
      <w:r w:rsidRPr="00F80DA9">
        <w:rPr>
          <w:rFonts w:ascii="Consolas" w:hAnsi="Consolas" w:cs="Consolas"/>
          <w:color w:val="4C483D" w:themeColor="text2"/>
        </w:rPr>
        <w:t xml:space="preserve"> </w:t>
      </w:r>
      <w:r w:rsidRPr="00F80DA9">
        <w:rPr>
          <w:rFonts w:ascii="Consolas" w:hAnsi="Consolas" w:cs="Consolas"/>
          <w:color w:val="7F007F"/>
        </w:rPr>
        <w:t>test</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${salary &gt; 1000}</w:t>
      </w:r>
      <w:r w:rsidRPr="00F80DA9">
        <w:rPr>
          <w:rFonts w:ascii="Consolas" w:hAnsi="Consolas" w:cs="Consolas"/>
          <w:i/>
          <w:iCs/>
          <w:color w:val="2A00FF"/>
        </w:rPr>
        <w:t>"</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Salary is very good.</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c:when</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c:otherwise</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No comment sir...</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c:otherwise</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c:choose</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3F5FBF"/>
        </w:rPr>
        <w:t>&lt;!-- it is mainly used on Number prints[1,2,3,4,5]--&gt;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c:forEach</w:t>
      </w:r>
      <w:r w:rsidRPr="00F80DA9">
        <w:rPr>
          <w:rFonts w:ascii="Consolas" w:hAnsi="Consolas" w:cs="Consolas"/>
          <w:color w:val="4C483D" w:themeColor="text2"/>
        </w:rPr>
        <w:t xml:space="preserve"> </w:t>
      </w:r>
      <w:r w:rsidRPr="00F80DA9">
        <w:rPr>
          <w:rFonts w:ascii="Consolas" w:hAnsi="Consolas" w:cs="Consolas"/>
          <w:color w:val="7F007F"/>
        </w:rPr>
        <w:t>var</w:t>
      </w:r>
      <w:r w:rsidRPr="00F80DA9">
        <w:rPr>
          <w:rFonts w:ascii="Consolas" w:hAnsi="Consolas" w:cs="Consolas"/>
          <w:color w:val="000000"/>
        </w:rPr>
        <w:t>=</w:t>
      </w:r>
      <w:r w:rsidRPr="00F80DA9">
        <w:rPr>
          <w:rFonts w:ascii="Consolas" w:hAnsi="Consolas" w:cs="Consolas"/>
          <w:i/>
          <w:iCs/>
          <w:color w:val="2A00FF"/>
        </w:rPr>
        <w:t>"i"</w:t>
      </w:r>
      <w:r w:rsidRPr="00F80DA9">
        <w:rPr>
          <w:rFonts w:ascii="Consolas" w:hAnsi="Consolas" w:cs="Consolas"/>
          <w:color w:val="4C483D" w:themeColor="text2"/>
        </w:rPr>
        <w:t xml:space="preserve"> </w:t>
      </w:r>
      <w:r w:rsidRPr="00F80DA9">
        <w:rPr>
          <w:rFonts w:ascii="Consolas" w:hAnsi="Consolas" w:cs="Consolas"/>
          <w:color w:val="7F007F"/>
        </w:rPr>
        <w:t>begin</w:t>
      </w:r>
      <w:r w:rsidRPr="00F80DA9">
        <w:rPr>
          <w:rFonts w:ascii="Consolas" w:hAnsi="Consolas" w:cs="Consolas"/>
          <w:color w:val="000000"/>
        </w:rPr>
        <w:t>=</w:t>
      </w:r>
      <w:r w:rsidRPr="00F80DA9">
        <w:rPr>
          <w:rFonts w:ascii="Consolas" w:hAnsi="Consolas" w:cs="Consolas"/>
          <w:i/>
          <w:iCs/>
          <w:color w:val="2A00FF"/>
        </w:rPr>
        <w:t>"1"</w:t>
      </w:r>
      <w:r w:rsidRPr="00F80DA9">
        <w:rPr>
          <w:rFonts w:ascii="Consolas" w:hAnsi="Consolas" w:cs="Consolas"/>
          <w:color w:val="4C483D" w:themeColor="text2"/>
        </w:rPr>
        <w:t xml:space="preserve"> </w:t>
      </w:r>
      <w:r w:rsidRPr="00F80DA9">
        <w:rPr>
          <w:rFonts w:ascii="Consolas" w:hAnsi="Consolas" w:cs="Consolas"/>
          <w:color w:val="7F007F"/>
        </w:rPr>
        <w:t>end</w:t>
      </w:r>
      <w:r w:rsidRPr="00F80DA9">
        <w:rPr>
          <w:rFonts w:ascii="Consolas" w:hAnsi="Consolas" w:cs="Consolas"/>
          <w:color w:val="000000"/>
        </w:rPr>
        <w:t>=</w:t>
      </w:r>
      <w:r w:rsidRPr="00F80DA9">
        <w:rPr>
          <w:rFonts w:ascii="Consolas" w:hAnsi="Consolas" w:cs="Consolas"/>
          <w:i/>
          <w:iCs/>
          <w:color w:val="2A00FF"/>
        </w:rPr>
        <w:t>"5"</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c:out</w:t>
      </w:r>
      <w:r w:rsidRPr="00F80DA9">
        <w:rPr>
          <w:rFonts w:ascii="Consolas" w:hAnsi="Consolas" w:cs="Consolas"/>
          <w:color w:val="4C483D" w:themeColor="text2"/>
        </w:rPr>
        <w:t xml:space="preserve"> </w:t>
      </w:r>
      <w:r w:rsidRPr="00F80DA9">
        <w:rPr>
          <w:rFonts w:ascii="Consolas" w:hAnsi="Consolas" w:cs="Consolas"/>
          <w:color w:val="7F007F"/>
        </w:rPr>
        <w:t>value</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${i}</w:t>
      </w:r>
      <w:r w:rsidRPr="00F80DA9">
        <w:rPr>
          <w:rFonts w:ascii="Consolas" w:hAnsi="Consolas" w:cs="Consolas"/>
          <w:i/>
          <w:iCs/>
          <w:color w:val="2A00FF"/>
        </w:rPr>
        <w:t>"</w:t>
      </w:r>
      <w:r w:rsidRPr="00F80DA9">
        <w:rPr>
          <w:rFonts w:ascii="Consolas" w:hAnsi="Consolas" w:cs="Consolas"/>
          <w:color w:val="008080"/>
        </w:rPr>
        <w:t>/&gt;&lt;</w:t>
      </w:r>
      <w:r w:rsidRPr="00F80DA9">
        <w:rPr>
          <w:rFonts w:ascii="Consolas" w:hAnsi="Consolas" w:cs="Consolas"/>
          <w:color w:val="3F7F7F"/>
        </w:rPr>
        <w:t>p</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c:forEach</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3F5FBF"/>
        </w:rPr>
        <w:t>&lt;!-- it is mainly used on String--&gt;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c:forTokens</w:t>
      </w:r>
      <w:r w:rsidRPr="00F80DA9">
        <w:rPr>
          <w:rFonts w:ascii="Consolas" w:hAnsi="Consolas" w:cs="Consolas"/>
          <w:color w:val="4C483D" w:themeColor="text2"/>
        </w:rPr>
        <w:t xml:space="preserve"> </w:t>
      </w:r>
      <w:r w:rsidRPr="00F80DA9">
        <w:rPr>
          <w:rFonts w:ascii="Consolas" w:hAnsi="Consolas" w:cs="Consolas"/>
          <w:color w:val="7F007F"/>
        </w:rPr>
        <w:t>items</w:t>
      </w:r>
      <w:r w:rsidRPr="00F80DA9">
        <w:rPr>
          <w:rFonts w:ascii="Consolas" w:hAnsi="Consolas" w:cs="Consolas"/>
          <w:color w:val="000000"/>
        </w:rPr>
        <w:t>=</w:t>
      </w:r>
      <w:r w:rsidRPr="00F80DA9">
        <w:rPr>
          <w:rFonts w:ascii="Consolas" w:hAnsi="Consolas" w:cs="Consolas"/>
          <w:i/>
          <w:iCs/>
          <w:color w:val="2A00FF"/>
        </w:rPr>
        <w:t>"Zara,nuha,roshy"</w:t>
      </w:r>
      <w:r w:rsidRPr="00F80DA9">
        <w:rPr>
          <w:rFonts w:ascii="Consolas" w:hAnsi="Consolas" w:cs="Consolas"/>
          <w:color w:val="4C483D" w:themeColor="text2"/>
        </w:rPr>
        <w:t xml:space="preserve"> </w:t>
      </w:r>
      <w:r w:rsidRPr="00F80DA9">
        <w:rPr>
          <w:rFonts w:ascii="Consolas" w:hAnsi="Consolas" w:cs="Consolas"/>
          <w:color w:val="7F007F"/>
        </w:rPr>
        <w:t>delims</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4C483D" w:themeColor="text2"/>
        </w:rPr>
        <w:t xml:space="preserve"> </w:t>
      </w:r>
      <w:r w:rsidRPr="00F80DA9">
        <w:rPr>
          <w:rFonts w:ascii="Consolas" w:hAnsi="Consolas" w:cs="Consolas"/>
          <w:color w:val="7F007F"/>
        </w:rPr>
        <w:t>var</w:t>
      </w:r>
      <w:r w:rsidRPr="00F80DA9">
        <w:rPr>
          <w:rFonts w:ascii="Consolas" w:hAnsi="Consolas" w:cs="Consolas"/>
          <w:color w:val="000000"/>
        </w:rPr>
        <w:t>=</w:t>
      </w:r>
      <w:r w:rsidRPr="00F80DA9">
        <w:rPr>
          <w:rFonts w:ascii="Consolas" w:hAnsi="Consolas" w:cs="Consolas"/>
          <w:i/>
          <w:iCs/>
          <w:color w:val="2A00FF"/>
        </w:rPr>
        <w:t>"name"</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0000"/>
        </w:rPr>
        <w:t xml:space="preserve">   </w:t>
      </w:r>
      <w:r w:rsidRPr="00F80DA9">
        <w:rPr>
          <w:rFonts w:ascii="Consolas" w:hAnsi="Consolas" w:cs="Consolas"/>
          <w:color w:val="008080"/>
        </w:rPr>
        <w:t>&lt;</w:t>
      </w:r>
      <w:r w:rsidRPr="00F80DA9">
        <w:rPr>
          <w:rFonts w:ascii="Consolas" w:hAnsi="Consolas" w:cs="Consolas"/>
          <w:color w:val="3F7F7F"/>
        </w:rPr>
        <w:t>c:out</w:t>
      </w:r>
      <w:r w:rsidRPr="00F80DA9">
        <w:rPr>
          <w:rFonts w:ascii="Consolas" w:hAnsi="Consolas" w:cs="Consolas"/>
          <w:color w:val="4C483D" w:themeColor="text2"/>
        </w:rPr>
        <w:t xml:space="preserve"> </w:t>
      </w:r>
      <w:r w:rsidRPr="00F80DA9">
        <w:rPr>
          <w:rFonts w:ascii="Consolas" w:hAnsi="Consolas" w:cs="Consolas"/>
          <w:color w:val="7F007F"/>
        </w:rPr>
        <w:t>value</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${name}</w:t>
      </w:r>
      <w:r w:rsidRPr="00F80DA9">
        <w:rPr>
          <w:rFonts w:ascii="Consolas" w:hAnsi="Consolas" w:cs="Consolas"/>
          <w:i/>
          <w:iCs/>
          <w:color w:val="2A00FF"/>
        </w:rPr>
        <w:t>"</w:t>
      </w:r>
      <w:r w:rsidRPr="00F80DA9">
        <w:rPr>
          <w:rFonts w:ascii="Consolas" w:hAnsi="Consolas" w:cs="Consolas"/>
          <w:color w:val="008080"/>
        </w:rPr>
        <w:t>/&gt;&lt;</w:t>
      </w:r>
      <w:r w:rsidRPr="00F80DA9">
        <w:rPr>
          <w:rFonts w:ascii="Consolas" w:hAnsi="Consolas" w:cs="Consolas"/>
          <w:color w:val="3F7F7F"/>
        </w:rPr>
        <w:t>p</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c:forTokens</w:t>
      </w:r>
      <w:r w:rsidRPr="00F80DA9">
        <w:rPr>
          <w:rFonts w:ascii="Consolas" w:hAnsi="Consolas" w:cs="Consolas"/>
          <w:color w:val="008080"/>
        </w:rPr>
        <w:t>&gt;</w:t>
      </w: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p>
    <w:p w:rsidR="00C93F4F" w:rsidRPr="00F80DA9"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F80DA9">
        <w:rPr>
          <w:rFonts w:ascii="Consolas" w:hAnsi="Consolas" w:cs="Consolas"/>
          <w:color w:val="008080"/>
        </w:rPr>
        <w:t>&lt;</w:t>
      </w:r>
      <w:r w:rsidRPr="00F80DA9">
        <w:rPr>
          <w:rFonts w:ascii="Consolas" w:hAnsi="Consolas" w:cs="Consolas"/>
          <w:color w:val="3F7F7F"/>
        </w:rPr>
        <w:t>c:remove</w:t>
      </w:r>
      <w:r w:rsidRPr="00F80DA9">
        <w:rPr>
          <w:rFonts w:ascii="Consolas" w:hAnsi="Consolas" w:cs="Consolas"/>
          <w:color w:val="4C483D" w:themeColor="text2"/>
        </w:rPr>
        <w:t xml:space="preserve"> </w:t>
      </w:r>
      <w:r w:rsidRPr="00F80DA9">
        <w:rPr>
          <w:rFonts w:ascii="Consolas" w:hAnsi="Consolas" w:cs="Consolas"/>
          <w:color w:val="7F007F"/>
        </w:rPr>
        <w:t>var</w:t>
      </w:r>
      <w:r w:rsidRPr="00F80DA9">
        <w:rPr>
          <w:rFonts w:ascii="Consolas" w:hAnsi="Consolas" w:cs="Consolas"/>
          <w:color w:val="000000"/>
        </w:rPr>
        <w:t>=</w:t>
      </w:r>
      <w:r w:rsidRPr="00F80DA9">
        <w:rPr>
          <w:rFonts w:ascii="Consolas" w:hAnsi="Consolas" w:cs="Consolas"/>
          <w:i/>
          <w:iCs/>
          <w:color w:val="2A00FF"/>
        </w:rPr>
        <w:t>"salary"</w:t>
      </w:r>
      <w:r w:rsidRPr="00F80DA9">
        <w:rPr>
          <w:rFonts w:ascii="Consolas" w:hAnsi="Consolas" w:cs="Consolas"/>
          <w:color w:val="008080"/>
        </w:rPr>
        <w:t>/&gt;</w:t>
      </w:r>
    </w:p>
    <w:p w:rsidR="005B7745" w:rsidRPr="000E2C4A" w:rsidRDefault="00C93F4F" w:rsidP="00C93F4F">
      <w:pPr>
        <w:pBdr>
          <w:top w:val="single" w:sz="4" w:space="1" w:color="000000" w:themeColor="text1"/>
          <w:left w:val="single" w:sz="4" w:space="4" w:color="000000" w:themeColor="text1"/>
          <w:bottom w:val="single" w:sz="4" w:space="1" w:color="000000" w:themeColor="text1"/>
          <w:right w:val="single" w:sz="4" w:space="4" w:color="000000" w:themeColor="text1"/>
        </w:pBdr>
      </w:pPr>
      <w:r w:rsidRPr="00F80DA9">
        <w:rPr>
          <w:rFonts w:ascii="Consolas" w:hAnsi="Consolas" w:cs="Consolas"/>
          <w:color w:val="008080"/>
        </w:rPr>
        <w:t>&lt;</w:t>
      </w:r>
      <w:r w:rsidRPr="00F80DA9">
        <w:rPr>
          <w:rFonts w:ascii="Consolas" w:hAnsi="Consolas" w:cs="Consolas"/>
          <w:color w:val="3F7F7F"/>
        </w:rPr>
        <w:t>br</w:t>
      </w:r>
      <w:r w:rsidRPr="00F80DA9">
        <w:rPr>
          <w:rFonts w:ascii="Consolas" w:hAnsi="Consolas" w:cs="Consolas"/>
          <w:color w:val="008080"/>
        </w:rPr>
        <w:t>&gt;</w:t>
      </w:r>
      <w:r w:rsidRPr="00F80DA9">
        <w:rPr>
          <w:rFonts w:ascii="Consolas" w:hAnsi="Consolas" w:cs="Consolas"/>
          <w:color w:val="000000"/>
        </w:rPr>
        <w:t xml:space="preserve">Salary : </w:t>
      </w:r>
      <w:r w:rsidRPr="00F80DA9">
        <w:rPr>
          <w:rFonts w:ascii="Consolas" w:hAnsi="Consolas" w:cs="Consolas"/>
          <w:color w:val="008080"/>
        </w:rPr>
        <w:t>&lt;</w:t>
      </w:r>
      <w:r w:rsidRPr="00F80DA9">
        <w:rPr>
          <w:rFonts w:ascii="Consolas" w:hAnsi="Consolas" w:cs="Consolas"/>
          <w:color w:val="3F7F7F"/>
        </w:rPr>
        <w:t>c:out</w:t>
      </w:r>
      <w:r w:rsidRPr="00F80DA9">
        <w:rPr>
          <w:rFonts w:ascii="Consolas" w:hAnsi="Consolas" w:cs="Consolas"/>
          <w:color w:val="4C483D" w:themeColor="text2"/>
        </w:rPr>
        <w:t xml:space="preserve"> </w:t>
      </w:r>
      <w:r w:rsidRPr="00F80DA9">
        <w:rPr>
          <w:rFonts w:ascii="Consolas" w:hAnsi="Consolas" w:cs="Consolas"/>
          <w:color w:val="7F007F"/>
        </w:rPr>
        <w:t>value</w:t>
      </w:r>
      <w:r w:rsidRPr="00F80DA9">
        <w:rPr>
          <w:rFonts w:ascii="Consolas" w:hAnsi="Consolas" w:cs="Consolas"/>
          <w:color w:val="000000"/>
        </w:rPr>
        <w:t>=</w:t>
      </w:r>
      <w:r w:rsidRPr="00F80DA9">
        <w:rPr>
          <w:rFonts w:ascii="Consolas" w:hAnsi="Consolas" w:cs="Consolas"/>
          <w:i/>
          <w:iCs/>
          <w:color w:val="2A00FF"/>
        </w:rPr>
        <w:t>"</w:t>
      </w:r>
      <w:r w:rsidRPr="00F80DA9">
        <w:rPr>
          <w:rFonts w:ascii="Consolas" w:hAnsi="Consolas" w:cs="Consolas"/>
          <w:color w:val="000000"/>
        </w:rPr>
        <w:t>${salary}</w:t>
      </w:r>
      <w:r w:rsidRPr="00F80DA9">
        <w:rPr>
          <w:rFonts w:ascii="Consolas" w:hAnsi="Consolas" w:cs="Consolas"/>
          <w:i/>
          <w:iCs/>
          <w:color w:val="2A00FF"/>
        </w:rPr>
        <w:t>"</w:t>
      </w:r>
      <w:r w:rsidRPr="00F80DA9">
        <w:rPr>
          <w:rFonts w:ascii="Consolas" w:hAnsi="Consolas" w:cs="Consolas"/>
          <w:color w:val="008080"/>
        </w:rPr>
        <w:t>/&gt;</w:t>
      </w:r>
    </w:p>
    <w:p w:rsidR="005B7745" w:rsidRDefault="005B7745" w:rsidP="007E2F55"/>
    <w:p w:rsidR="0070650F" w:rsidRDefault="00613E43" w:rsidP="0070650F">
      <w:pPr>
        <w:pStyle w:val="Qsns"/>
      </w:pPr>
      <w:r>
        <w:t>2. SQL</w:t>
      </w:r>
      <w:r w:rsidR="0070650F">
        <w:t xml:space="preserve"> Tags</w:t>
      </w: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000088"/>
          <w:lang w:eastAsia="en-US"/>
        </w:rPr>
        <w:t>&lt;sql:setDataSource</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var</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w:t>
      </w:r>
      <w:r w:rsidR="009B3D71">
        <w:rPr>
          <w:rFonts w:ascii="Consolas" w:eastAsia="Times New Roman" w:hAnsi="Consolas" w:cs="Consolas"/>
          <w:color w:val="008800"/>
          <w:lang w:eastAsia="en-US"/>
        </w:rPr>
        <w:t>con</w:t>
      </w:r>
      <w:r w:rsidRPr="00991584">
        <w:rPr>
          <w:rFonts w:ascii="Consolas" w:eastAsia="Times New Roman" w:hAnsi="Consolas" w:cs="Consolas"/>
          <w:color w:val="008800"/>
          <w:lang w:eastAsia="en-US"/>
        </w:rPr>
        <w:t>"</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driver</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"com.mysql.jdbc.Driver"</w:t>
      </w: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url</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"jdbc:mysql://localhost/TEST"</w:t>
      </w:r>
    </w:p>
    <w:p w:rsid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008800"/>
          <w:lang w:eastAsia="en-US"/>
        </w:rPr>
      </w:pP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user</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"root"</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password</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"pass123"</w:t>
      </w: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000088"/>
          <w:lang w:eastAsia="en-US"/>
        </w:rPr>
        <w:t>&lt;sql:setDataSource</w:t>
      </w:r>
      <w:r>
        <w:rPr>
          <w:rFonts w:ascii="Consolas" w:eastAsia="Times New Roman" w:hAnsi="Consolas" w:cs="Consolas"/>
          <w:color w:val="313131"/>
          <w:lang w:eastAsia="en-US"/>
        </w:rPr>
        <w:t>/</w:t>
      </w:r>
      <w:r w:rsidRPr="00991584">
        <w:rPr>
          <w:rFonts w:ascii="Consolas" w:eastAsia="Times New Roman" w:hAnsi="Consolas" w:cs="Consolas"/>
          <w:color w:val="000088"/>
          <w:lang w:eastAsia="en-US"/>
        </w:rPr>
        <w:t>&gt;</w:t>
      </w:r>
    </w:p>
    <w:p w:rsidR="00991584" w:rsidRPr="00991584" w:rsidRDefault="00991584" w:rsidP="0099158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lang w:eastAsia="en-US"/>
        </w:rPr>
      </w:pP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000088"/>
          <w:lang w:eastAsia="en-US"/>
        </w:rPr>
        <w:t>&lt;sql:update</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dataSource</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w:t>
      </w:r>
      <w:r w:rsidR="00690995">
        <w:rPr>
          <w:rFonts w:ascii="Consolas" w:eastAsia="Times New Roman" w:hAnsi="Consolas" w:cs="Consolas"/>
          <w:color w:val="008800"/>
          <w:lang w:eastAsia="en-US"/>
        </w:rPr>
        <w:t>con</w:t>
      </w:r>
      <w:r w:rsidRPr="00991584">
        <w:rPr>
          <w:rFonts w:ascii="Consolas" w:eastAsia="Times New Roman" w:hAnsi="Consolas" w:cs="Consolas"/>
          <w:color w:val="008800"/>
          <w:lang w:eastAsia="en-US"/>
        </w:rPr>
        <w:t>}"</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var</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"count"</w:t>
      </w:r>
      <w:r w:rsidRPr="00991584">
        <w:rPr>
          <w:rFonts w:ascii="Consolas" w:eastAsia="Times New Roman" w:hAnsi="Consolas" w:cs="Consolas"/>
          <w:color w:val="000088"/>
          <w:lang w:eastAsia="en-US"/>
        </w:rPr>
        <w:t>&gt;</w:t>
      </w: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313131"/>
          <w:lang w:eastAsia="en-US"/>
        </w:rPr>
        <w:t xml:space="preserve">   INSERT INTO Employees VALUES (104, 2, 'Nuha', 'Ali');</w:t>
      </w: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000088"/>
          <w:lang w:eastAsia="en-US"/>
        </w:rPr>
        <w:t>&lt;/sql:update&gt;</w:t>
      </w:r>
    </w:p>
    <w:p w:rsidR="00991584" w:rsidRPr="00991584" w:rsidRDefault="00991584" w:rsidP="0099158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lang w:eastAsia="en-US"/>
        </w:rPr>
      </w:pP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000088"/>
          <w:lang w:eastAsia="en-US"/>
        </w:rPr>
        <w:t>&lt;sql:query</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dataSource</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"${snapshot}"</w:t>
      </w:r>
      <w:r w:rsidRPr="00991584">
        <w:rPr>
          <w:rFonts w:ascii="Consolas" w:eastAsia="Times New Roman" w:hAnsi="Consolas" w:cs="Consolas"/>
          <w:color w:val="313131"/>
          <w:lang w:eastAsia="en-US"/>
        </w:rPr>
        <w:t xml:space="preserve"> </w:t>
      </w:r>
      <w:r w:rsidRPr="00991584">
        <w:rPr>
          <w:rFonts w:ascii="Consolas" w:eastAsia="Times New Roman" w:hAnsi="Consolas" w:cs="Consolas"/>
          <w:color w:val="7F0055"/>
          <w:lang w:eastAsia="en-US"/>
        </w:rPr>
        <w:t>var</w:t>
      </w:r>
      <w:r w:rsidRPr="00991584">
        <w:rPr>
          <w:rFonts w:ascii="Consolas" w:eastAsia="Times New Roman" w:hAnsi="Consolas" w:cs="Consolas"/>
          <w:color w:val="666600"/>
          <w:lang w:eastAsia="en-US"/>
        </w:rPr>
        <w:t>=</w:t>
      </w:r>
      <w:r w:rsidRPr="00991584">
        <w:rPr>
          <w:rFonts w:ascii="Consolas" w:eastAsia="Times New Roman" w:hAnsi="Consolas" w:cs="Consolas"/>
          <w:color w:val="008800"/>
          <w:lang w:eastAsia="en-US"/>
        </w:rPr>
        <w:t>"result"</w:t>
      </w:r>
      <w:r w:rsidRPr="00991584">
        <w:rPr>
          <w:rFonts w:ascii="Consolas" w:eastAsia="Times New Roman" w:hAnsi="Consolas" w:cs="Consolas"/>
          <w:color w:val="000088"/>
          <w:lang w:eastAsia="en-US"/>
        </w:rPr>
        <w:t>&gt;</w:t>
      </w:r>
    </w:p>
    <w:p w:rsidR="00991584" w:rsidRP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991584">
        <w:rPr>
          <w:rFonts w:ascii="Consolas" w:eastAsia="Times New Roman" w:hAnsi="Consolas" w:cs="Consolas"/>
          <w:color w:val="313131"/>
          <w:lang w:eastAsia="en-US"/>
        </w:rPr>
        <w:t xml:space="preserve">   SELECT * from Employees;</w:t>
      </w:r>
    </w:p>
    <w:p w:rsidR="00991584" w:rsidRDefault="00991584"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000088"/>
          <w:lang w:eastAsia="en-US"/>
        </w:rPr>
      </w:pPr>
      <w:r w:rsidRPr="00991584">
        <w:rPr>
          <w:rFonts w:ascii="Consolas" w:eastAsia="Times New Roman" w:hAnsi="Consolas" w:cs="Consolas"/>
          <w:color w:val="000088"/>
          <w:lang w:eastAsia="en-US"/>
        </w:rPr>
        <w:t>&lt;/sql:query&gt;</w:t>
      </w:r>
    </w:p>
    <w:p w:rsid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000088"/>
          <w:lang w:eastAsia="en-US"/>
        </w:rPr>
      </w:pP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E94690">
        <w:rPr>
          <w:rFonts w:ascii="Consolas" w:eastAsia="Times New Roman" w:hAnsi="Consolas" w:cs="Consolas"/>
          <w:color w:val="000088"/>
          <w:lang w:eastAsia="en-US"/>
        </w:rPr>
        <w:t>&lt;c:forEach</w:t>
      </w:r>
      <w:r w:rsidRPr="00E94690">
        <w:rPr>
          <w:rFonts w:ascii="Consolas" w:eastAsia="Times New Roman" w:hAnsi="Consolas" w:cs="Consolas"/>
          <w:color w:val="313131"/>
          <w:lang w:eastAsia="en-US"/>
        </w:rPr>
        <w:t xml:space="preserve"> </w:t>
      </w:r>
      <w:r w:rsidRPr="00E94690">
        <w:rPr>
          <w:rFonts w:ascii="Consolas" w:eastAsia="Times New Roman" w:hAnsi="Consolas" w:cs="Consolas"/>
          <w:color w:val="7F0055"/>
          <w:lang w:eastAsia="en-US"/>
        </w:rPr>
        <w:t>var</w:t>
      </w:r>
      <w:r w:rsidRPr="00E94690">
        <w:rPr>
          <w:rFonts w:ascii="Consolas" w:eastAsia="Times New Roman" w:hAnsi="Consolas" w:cs="Consolas"/>
          <w:color w:val="666600"/>
          <w:lang w:eastAsia="en-US"/>
        </w:rPr>
        <w:t>=</w:t>
      </w:r>
      <w:r w:rsidRPr="00E94690">
        <w:rPr>
          <w:rFonts w:ascii="Consolas" w:eastAsia="Times New Roman" w:hAnsi="Consolas" w:cs="Consolas"/>
          <w:color w:val="008800"/>
          <w:lang w:eastAsia="en-US"/>
        </w:rPr>
        <w:t>"row"</w:t>
      </w:r>
      <w:r w:rsidRPr="00E94690">
        <w:rPr>
          <w:rFonts w:ascii="Consolas" w:eastAsia="Times New Roman" w:hAnsi="Consolas" w:cs="Consolas"/>
          <w:color w:val="313131"/>
          <w:lang w:eastAsia="en-US"/>
        </w:rPr>
        <w:t xml:space="preserve"> </w:t>
      </w:r>
      <w:r w:rsidRPr="00E94690">
        <w:rPr>
          <w:rFonts w:ascii="Consolas" w:eastAsia="Times New Roman" w:hAnsi="Consolas" w:cs="Consolas"/>
          <w:color w:val="7F0055"/>
          <w:lang w:eastAsia="en-US"/>
        </w:rPr>
        <w:t>items</w:t>
      </w:r>
      <w:r w:rsidRPr="00E94690">
        <w:rPr>
          <w:rFonts w:ascii="Consolas" w:eastAsia="Times New Roman" w:hAnsi="Consolas" w:cs="Consolas"/>
          <w:color w:val="666600"/>
          <w:lang w:eastAsia="en-US"/>
        </w:rPr>
        <w:t>=</w:t>
      </w:r>
      <w:r w:rsidRPr="00E94690">
        <w:rPr>
          <w:rFonts w:ascii="Consolas" w:eastAsia="Times New Roman" w:hAnsi="Consolas" w:cs="Consolas"/>
          <w:color w:val="008800"/>
          <w:lang w:eastAsia="en-US"/>
        </w:rPr>
        <w:t>"${result.rows}"</w:t>
      </w:r>
      <w:r w:rsidRPr="00E94690">
        <w:rPr>
          <w:rFonts w:ascii="Consolas" w:eastAsia="Times New Roman" w:hAnsi="Consolas" w:cs="Consolas"/>
          <w:color w:val="000088"/>
          <w:lang w:eastAsia="en-US"/>
        </w:rPr>
        <w:t>&gt;</w:t>
      </w: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Pr>
          <w:rFonts w:ascii="Consolas" w:eastAsia="Times New Roman" w:hAnsi="Consolas" w:cs="Consolas"/>
          <w:color w:val="000088"/>
          <w:lang w:eastAsia="en-US"/>
        </w:rPr>
        <w:tab/>
      </w:r>
      <w:r w:rsidRPr="00E94690">
        <w:rPr>
          <w:rFonts w:ascii="Consolas" w:eastAsia="Times New Roman" w:hAnsi="Consolas" w:cs="Consolas"/>
          <w:color w:val="000088"/>
          <w:lang w:eastAsia="en-US"/>
        </w:rPr>
        <w:t>&lt;tr&gt;</w:t>
      </w: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Pr>
          <w:rFonts w:ascii="Consolas" w:eastAsia="Times New Roman" w:hAnsi="Consolas" w:cs="Consolas"/>
          <w:color w:val="000088"/>
          <w:lang w:eastAsia="en-US"/>
        </w:rPr>
        <w:tab/>
      </w:r>
      <w:r w:rsidRPr="00E94690">
        <w:rPr>
          <w:rFonts w:ascii="Consolas" w:eastAsia="Times New Roman" w:hAnsi="Consolas" w:cs="Consolas"/>
          <w:color w:val="000088"/>
          <w:lang w:eastAsia="en-US"/>
        </w:rPr>
        <w:t>&lt;td&gt;&lt;c:out</w:t>
      </w:r>
      <w:r w:rsidRPr="00E94690">
        <w:rPr>
          <w:rFonts w:ascii="Consolas" w:eastAsia="Times New Roman" w:hAnsi="Consolas" w:cs="Consolas"/>
          <w:color w:val="313131"/>
          <w:lang w:eastAsia="en-US"/>
        </w:rPr>
        <w:t xml:space="preserve"> </w:t>
      </w:r>
      <w:r w:rsidRPr="00E94690">
        <w:rPr>
          <w:rFonts w:ascii="Consolas" w:eastAsia="Times New Roman" w:hAnsi="Consolas" w:cs="Consolas"/>
          <w:color w:val="7F0055"/>
          <w:lang w:eastAsia="en-US"/>
        </w:rPr>
        <w:t>value</w:t>
      </w:r>
      <w:r w:rsidRPr="00E94690">
        <w:rPr>
          <w:rFonts w:ascii="Consolas" w:eastAsia="Times New Roman" w:hAnsi="Consolas" w:cs="Consolas"/>
          <w:color w:val="666600"/>
          <w:lang w:eastAsia="en-US"/>
        </w:rPr>
        <w:t>=</w:t>
      </w:r>
      <w:r w:rsidRPr="00E94690">
        <w:rPr>
          <w:rFonts w:ascii="Consolas" w:eastAsia="Times New Roman" w:hAnsi="Consolas" w:cs="Consolas"/>
          <w:color w:val="008800"/>
          <w:lang w:eastAsia="en-US"/>
        </w:rPr>
        <w:t>"${row.id}"</w:t>
      </w:r>
      <w:r w:rsidRPr="00E94690">
        <w:rPr>
          <w:rFonts w:ascii="Consolas" w:eastAsia="Times New Roman" w:hAnsi="Consolas" w:cs="Consolas"/>
          <w:color w:val="000088"/>
          <w:lang w:eastAsia="en-US"/>
        </w:rPr>
        <w:t>/&gt;&lt;/td&gt;</w:t>
      </w: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Pr>
          <w:rFonts w:ascii="Consolas" w:eastAsia="Times New Roman" w:hAnsi="Consolas" w:cs="Consolas"/>
          <w:color w:val="000088"/>
          <w:lang w:eastAsia="en-US"/>
        </w:rPr>
        <w:tab/>
      </w:r>
      <w:r w:rsidRPr="00E94690">
        <w:rPr>
          <w:rFonts w:ascii="Consolas" w:eastAsia="Times New Roman" w:hAnsi="Consolas" w:cs="Consolas"/>
          <w:color w:val="000088"/>
          <w:lang w:eastAsia="en-US"/>
        </w:rPr>
        <w:t>&lt;td&gt;&lt;c:out</w:t>
      </w:r>
      <w:r w:rsidRPr="00E94690">
        <w:rPr>
          <w:rFonts w:ascii="Consolas" w:eastAsia="Times New Roman" w:hAnsi="Consolas" w:cs="Consolas"/>
          <w:color w:val="313131"/>
          <w:lang w:eastAsia="en-US"/>
        </w:rPr>
        <w:t xml:space="preserve"> </w:t>
      </w:r>
      <w:r w:rsidRPr="00E94690">
        <w:rPr>
          <w:rFonts w:ascii="Consolas" w:eastAsia="Times New Roman" w:hAnsi="Consolas" w:cs="Consolas"/>
          <w:color w:val="7F0055"/>
          <w:lang w:eastAsia="en-US"/>
        </w:rPr>
        <w:t>value</w:t>
      </w:r>
      <w:r w:rsidRPr="00E94690">
        <w:rPr>
          <w:rFonts w:ascii="Consolas" w:eastAsia="Times New Roman" w:hAnsi="Consolas" w:cs="Consolas"/>
          <w:color w:val="666600"/>
          <w:lang w:eastAsia="en-US"/>
        </w:rPr>
        <w:t>=</w:t>
      </w:r>
      <w:r w:rsidRPr="00E94690">
        <w:rPr>
          <w:rFonts w:ascii="Consolas" w:eastAsia="Times New Roman" w:hAnsi="Consolas" w:cs="Consolas"/>
          <w:color w:val="008800"/>
          <w:lang w:eastAsia="en-US"/>
        </w:rPr>
        <w:t>"${row.first}"</w:t>
      </w:r>
      <w:r w:rsidRPr="00E94690">
        <w:rPr>
          <w:rFonts w:ascii="Consolas" w:eastAsia="Times New Roman" w:hAnsi="Consolas" w:cs="Consolas"/>
          <w:color w:val="000088"/>
          <w:lang w:eastAsia="en-US"/>
        </w:rPr>
        <w:t>/&gt;&lt;/td&gt;</w:t>
      </w: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Pr>
          <w:rFonts w:ascii="Consolas" w:eastAsia="Times New Roman" w:hAnsi="Consolas" w:cs="Consolas"/>
          <w:color w:val="000088"/>
          <w:lang w:eastAsia="en-US"/>
        </w:rPr>
        <w:tab/>
      </w:r>
      <w:r w:rsidRPr="00E94690">
        <w:rPr>
          <w:rFonts w:ascii="Consolas" w:eastAsia="Times New Roman" w:hAnsi="Consolas" w:cs="Consolas"/>
          <w:color w:val="000088"/>
          <w:lang w:eastAsia="en-US"/>
        </w:rPr>
        <w:t>&lt;td&gt;&lt;c:out</w:t>
      </w:r>
      <w:r w:rsidRPr="00E94690">
        <w:rPr>
          <w:rFonts w:ascii="Consolas" w:eastAsia="Times New Roman" w:hAnsi="Consolas" w:cs="Consolas"/>
          <w:color w:val="313131"/>
          <w:lang w:eastAsia="en-US"/>
        </w:rPr>
        <w:t xml:space="preserve"> </w:t>
      </w:r>
      <w:r w:rsidRPr="00E94690">
        <w:rPr>
          <w:rFonts w:ascii="Consolas" w:eastAsia="Times New Roman" w:hAnsi="Consolas" w:cs="Consolas"/>
          <w:color w:val="7F0055"/>
          <w:lang w:eastAsia="en-US"/>
        </w:rPr>
        <w:t>value</w:t>
      </w:r>
      <w:r w:rsidRPr="00E94690">
        <w:rPr>
          <w:rFonts w:ascii="Consolas" w:eastAsia="Times New Roman" w:hAnsi="Consolas" w:cs="Consolas"/>
          <w:color w:val="666600"/>
          <w:lang w:eastAsia="en-US"/>
        </w:rPr>
        <w:t>=</w:t>
      </w:r>
      <w:r w:rsidRPr="00E94690">
        <w:rPr>
          <w:rFonts w:ascii="Consolas" w:eastAsia="Times New Roman" w:hAnsi="Consolas" w:cs="Consolas"/>
          <w:color w:val="008800"/>
          <w:lang w:eastAsia="en-US"/>
        </w:rPr>
        <w:t>"${row.last}"</w:t>
      </w:r>
      <w:r w:rsidRPr="00E94690">
        <w:rPr>
          <w:rFonts w:ascii="Consolas" w:eastAsia="Times New Roman" w:hAnsi="Consolas" w:cs="Consolas"/>
          <w:color w:val="000088"/>
          <w:lang w:eastAsia="en-US"/>
        </w:rPr>
        <w:t>/&gt;&lt;/td&gt;</w:t>
      </w: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Pr>
          <w:rFonts w:ascii="Consolas" w:eastAsia="Times New Roman" w:hAnsi="Consolas" w:cs="Consolas"/>
          <w:color w:val="000088"/>
          <w:lang w:eastAsia="en-US"/>
        </w:rPr>
        <w:tab/>
      </w:r>
      <w:r w:rsidRPr="00E94690">
        <w:rPr>
          <w:rFonts w:ascii="Consolas" w:eastAsia="Times New Roman" w:hAnsi="Consolas" w:cs="Consolas"/>
          <w:color w:val="000088"/>
          <w:lang w:eastAsia="en-US"/>
        </w:rPr>
        <w:t>&lt;td&gt;&lt;c:out</w:t>
      </w:r>
      <w:r w:rsidRPr="00E94690">
        <w:rPr>
          <w:rFonts w:ascii="Consolas" w:eastAsia="Times New Roman" w:hAnsi="Consolas" w:cs="Consolas"/>
          <w:color w:val="313131"/>
          <w:lang w:eastAsia="en-US"/>
        </w:rPr>
        <w:t xml:space="preserve"> </w:t>
      </w:r>
      <w:r w:rsidRPr="00E94690">
        <w:rPr>
          <w:rFonts w:ascii="Consolas" w:eastAsia="Times New Roman" w:hAnsi="Consolas" w:cs="Consolas"/>
          <w:color w:val="7F0055"/>
          <w:lang w:eastAsia="en-US"/>
        </w:rPr>
        <w:t>value</w:t>
      </w:r>
      <w:r w:rsidRPr="00E94690">
        <w:rPr>
          <w:rFonts w:ascii="Consolas" w:eastAsia="Times New Roman" w:hAnsi="Consolas" w:cs="Consolas"/>
          <w:color w:val="666600"/>
          <w:lang w:eastAsia="en-US"/>
        </w:rPr>
        <w:t>=</w:t>
      </w:r>
      <w:r w:rsidRPr="00E94690">
        <w:rPr>
          <w:rFonts w:ascii="Consolas" w:eastAsia="Times New Roman" w:hAnsi="Consolas" w:cs="Consolas"/>
          <w:color w:val="008800"/>
          <w:lang w:eastAsia="en-US"/>
        </w:rPr>
        <w:t>"${row.age}"</w:t>
      </w:r>
      <w:r w:rsidRPr="00E94690">
        <w:rPr>
          <w:rFonts w:ascii="Consolas" w:eastAsia="Times New Roman" w:hAnsi="Consolas" w:cs="Consolas"/>
          <w:color w:val="000088"/>
          <w:lang w:eastAsia="en-US"/>
        </w:rPr>
        <w:t>/&gt;&lt;/td&gt;</w:t>
      </w:r>
    </w:p>
    <w:p w:rsid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000088"/>
          <w:lang w:eastAsia="en-US"/>
        </w:rPr>
      </w:pPr>
      <w:r>
        <w:rPr>
          <w:rFonts w:ascii="Consolas" w:eastAsia="Times New Roman" w:hAnsi="Consolas" w:cs="Consolas"/>
          <w:color w:val="000088"/>
          <w:lang w:eastAsia="en-US"/>
        </w:rPr>
        <w:tab/>
      </w:r>
      <w:r w:rsidRPr="00E94690">
        <w:rPr>
          <w:rFonts w:ascii="Consolas" w:eastAsia="Times New Roman" w:hAnsi="Consolas" w:cs="Consolas"/>
          <w:color w:val="000088"/>
          <w:lang w:eastAsia="en-US"/>
        </w:rPr>
        <w:t>&lt;/tr&gt;</w:t>
      </w:r>
    </w:p>
    <w:p w:rsidR="00E94690" w:rsidRPr="00E94690" w:rsidRDefault="00E94690" w:rsidP="00E94690">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E94690">
        <w:rPr>
          <w:rFonts w:ascii="Consolas" w:eastAsia="Times New Roman" w:hAnsi="Consolas" w:cs="Consolas"/>
          <w:color w:val="000088"/>
          <w:lang w:eastAsia="en-US"/>
        </w:rPr>
        <w:t>&lt;/c:forEach&gt;</w:t>
      </w:r>
    </w:p>
    <w:p w:rsidR="00E94690" w:rsidRPr="00991584" w:rsidRDefault="00E94690" w:rsidP="0099158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lang w:eastAsia="en-US"/>
        </w:rPr>
      </w:pPr>
    </w:p>
    <w:p w:rsidR="005B7745" w:rsidRDefault="00E574FC" w:rsidP="00E574FC">
      <w:pPr>
        <w:pStyle w:val="Qsns"/>
      </w:pPr>
      <w:r>
        <w:t>3. Formatting Tags</w:t>
      </w:r>
    </w:p>
    <w:p w:rsidR="00723E8B" w:rsidRPr="00723E8B" w:rsidRDefault="00723E8B" w:rsidP="00EB21F8">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723E8B">
        <w:rPr>
          <w:rFonts w:ascii="Consolas" w:eastAsia="Times New Roman" w:hAnsi="Consolas" w:cs="Consolas"/>
          <w:color w:val="000088"/>
          <w:lang w:eastAsia="en-US"/>
        </w:rPr>
        <w:lastRenderedPageBreak/>
        <w:t>&lt;h3&gt;</w:t>
      </w:r>
      <w:r w:rsidRPr="00723E8B">
        <w:rPr>
          <w:rFonts w:ascii="Consolas" w:eastAsia="Times New Roman" w:hAnsi="Consolas" w:cs="Consolas"/>
          <w:color w:val="313131"/>
          <w:lang w:eastAsia="en-US"/>
        </w:rPr>
        <w:t xml:space="preserve"> Format</w:t>
      </w:r>
      <w:r w:rsidR="0047529E">
        <w:rPr>
          <w:rFonts w:ascii="Consolas" w:eastAsia="Times New Roman" w:hAnsi="Consolas" w:cs="Consolas"/>
          <w:color w:val="313131"/>
          <w:lang w:eastAsia="en-US"/>
        </w:rPr>
        <w:t xml:space="preserve"> </w:t>
      </w:r>
      <w:r w:rsidR="0047529E" w:rsidRPr="00723E8B">
        <w:rPr>
          <w:rFonts w:ascii="Consolas" w:eastAsia="Times New Roman" w:hAnsi="Consolas" w:cs="Consolas"/>
          <w:color w:val="313131"/>
          <w:lang w:eastAsia="en-US"/>
        </w:rPr>
        <w:t>Number</w:t>
      </w:r>
      <w:r w:rsidRPr="00723E8B">
        <w:rPr>
          <w:rFonts w:ascii="Consolas" w:eastAsia="Times New Roman" w:hAnsi="Consolas" w:cs="Consolas"/>
          <w:color w:val="313131"/>
          <w:lang w:eastAsia="en-US"/>
        </w:rPr>
        <w:t>:</w:t>
      </w:r>
      <w:r w:rsidRPr="00723E8B">
        <w:rPr>
          <w:rFonts w:ascii="Consolas" w:eastAsia="Times New Roman" w:hAnsi="Consolas" w:cs="Consolas"/>
          <w:color w:val="000088"/>
          <w:lang w:eastAsia="en-US"/>
        </w:rPr>
        <w:t>&lt;/h3&gt;</w:t>
      </w:r>
    </w:p>
    <w:p w:rsidR="00723E8B" w:rsidRPr="00723E8B" w:rsidRDefault="00723E8B" w:rsidP="00EB21F8">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723E8B">
        <w:rPr>
          <w:rFonts w:ascii="Consolas" w:eastAsia="Times New Roman" w:hAnsi="Consolas" w:cs="Consolas"/>
          <w:color w:val="000088"/>
          <w:lang w:eastAsia="en-US"/>
        </w:rPr>
        <w:t>&lt;c:set</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var</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"balance"</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value</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"120000.2309"</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000088"/>
          <w:lang w:eastAsia="en-US"/>
        </w:rPr>
        <w:t>/&gt;</w:t>
      </w:r>
    </w:p>
    <w:p w:rsidR="00723E8B" w:rsidRPr="00723E8B" w:rsidRDefault="00723E8B" w:rsidP="00723E8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tLeast"/>
        <w:rPr>
          <w:rFonts w:ascii="Consolas" w:eastAsia="Times New Roman" w:hAnsi="Consolas" w:cs="Consolas"/>
          <w:color w:val="313131"/>
          <w:lang w:eastAsia="en-US"/>
        </w:rPr>
      </w:pPr>
      <w:r w:rsidRPr="00723E8B">
        <w:rPr>
          <w:rFonts w:ascii="Consolas" w:eastAsia="Times New Roman" w:hAnsi="Consolas" w:cs="Consolas"/>
          <w:color w:val="000088"/>
          <w:lang w:eastAsia="en-US"/>
        </w:rPr>
        <w:t>&lt;p&gt;</w:t>
      </w:r>
      <w:r>
        <w:rPr>
          <w:rFonts w:ascii="Consolas" w:eastAsia="Times New Roman" w:hAnsi="Consolas" w:cs="Consolas"/>
          <w:color w:val="313131"/>
          <w:lang w:eastAsia="en-US"/>
        </w:rPr>
        <w:t>Cuurency</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000088"/>
          <w:lang w:eastAsia="en-US"/>
        </w:rPr>
        <w:t>&lt;fmt:formatNumber</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value</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"${balance}"</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type</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"currency"</w:t>
      </w:r>
      <w:r w:rsidRPr="00723E8B">
        <w:rPr>
          <w:rFonts w:ascii="Consolas" w:eastAsia="Times New Roman" w:hAnsi="Consolas" w:cs="Consolas"/>
          <w:color w:val="000088"/>
          <w:lang w:eastAsia="en-US"/>
        </w:rPr>
        <w:t>/&gt;&lt;/p&gt;</w:t>
      </w:r>
    </w:p>
    <w:p w:rsidR="00723E8B" w:rsidRDefault="00723E8B" w:rsidP="00723E8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000088"/>
          <w:lang w:eastAsia="en-US"/>
        </w:rPr>
      </w:pPr>
      <w:r w:rsidRPr="00723E8B">
        <w:rPr>
          <w:rFonts w:ascii="Consolas" w:eastAsia="Times New Roman" w:hAnsi="Consolas" w:cs="Consolas"/>
          <w:color w:val="000088"/>
          <w:lang w:eastAsia="en-US"/>
        </w:rPr>
        <w:t>&lt;p&gt;</w:t>
      </w:r>
      <w:r>
        <w:rPr>
          <w:rFonts w:ascii="Consolas" w:eastAsia="Times New Roman" w:hAnsi="Consolas" w:cs="Consolas"/>
          <w:color w:val="313131"/>
          <w:lang w:eastAsia="en-US"/>
        </w:rPr>
        <w:t>Integr</w:t>
      </w:r>
      <w:r w:rsidRPr="00723E8B">
        <w:rPr>
          <w:rFonts w:ascii="Consolas" w:eastAsia="Times New Roman" w:hAnsi="Consolas" w:cs="Consolas"/>
          <w:color w:val="000088"/>
          <w:lang w:eastAsia="en-US"/>
        </w:rPr>
        <w:t>&lt;fmt:formatNumber</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type</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"number"</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maxIntegerDigits</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"3"</w:t>
      </w:r>
      <w:r w:rsidRPr="00723E8B">
        <w:rPr>
          <w:rFonts w:ascii="Consolas" w:eastAsia="Times New Roman" w:hAnsi="Consolas" w:cs="Consolas"/>
          <w:color w:val="313131"/>
          <w:lang w:eastAsia="en-US"/>
        </w:rPr>
        <w:t xml:space="preserve"> </w:t>
      </w:r>
      <w:r w:rsidRPr="00723E8B">
        <w:rPr>
          <w:rFonts w:ascii="Consolas" w:eastAsia="Times New Roman" w:hAnsi="Consolas" w:cs="Consolas"/>
          <w:color w:val="7F0055"/>
          <w:lang w:eastAsia="en-US"/>
        </w:rPr>
        <w:t>value</w:t>
      </w:r>
      <w:r w:rsidRPr="00723E8B">
        <w:rPr>
          <w:rFonts w:ascii="Consolas" w:eastAsia="Times New Roman" w:hAnsi="Consolas" w:cs="Consolas"/>
          <w:color w:val="666600"/>
          <w:lang w:eastAsia="en-US"/>
        </w:rPr>
        <w:t>=</w:t>
      </w:r>
      <w:r w:rsidRPr="00723E8B">
        <w:rPr>
          <w:rFonts w:ascii="Consolas" w:eastAsia="Times New Roman" w:hAnsi="Consolas" w:cs="Consolas"/>
          <w:color w:val="008800"/>
          <w:lang w:eastAsia="en-US"/>
        </w:rPr>
        <w:t>"${balance}"</w:t>
      </w:r>
      <w:r w:rsidRPr="00723E8B">
        <w:rPr>
          <w:rFonts w:ascii="Consolas" w:eastAsia="Times New Roman" w:hAnsi="Consolas" w:cs="Consolas"/>
          <w:color w:val="313131"/>
          <w:lang w:eastAsia="en-US"/>
        </w:rPr>
        <w:t xml:space="preserve"> </w:t>
      </w:r>
      <w:r>
        <w:rPr>
          <w:rFonts w:ascii="Consolas" w:eastAsia="Times New Roman" w:hAnsi="Consolas" w:cs="Consolas"/>
          <w:color w:val="000088"/>
          <w:lang w:eastAsia="en-US"/>
        </w:rPr>
        <w:t>/&gt;</w:t>
      </w:r>
    </w:p>
    <w:p w:rsidR="00EB21F8" w:rsidRDefault="00EB21F8" w:rsidP="00723E8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000088"/>
          <w:lang w:eastAsia="en-US"/>
        </w:rPr>
      </w:pPr>
    </w:p>
    <w:p w:rsidR="0047529E" w:rsidRPr="0047529E" w:rsidRDefault="0047529E" w:rsidP="003E211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lang w:eastAsia="en-US"/>
        </w:rPr>
      </w:pPr>
      <w:r w:rsidRPr="0047529E">
        <w:rPr>
          <w:rFonts w:ascii="Consolas" w:eastAsia="Times New Roman" w:hAnsi="Consolas" w:cs="Consolas"/>
          <w:color w:val="000088"/>
          <w:lang w:eastAsia="en-US"/>
        </w:rPr>
        <w:t>&lt;h3&gt;</w:t>
      </w:r>
      <w:r w:rsidRPr="0047529E">
        <w:rPr>
          <w:rFonts w:ascii="Consolas" w:eastAsia="Times New Roman" w:hAnsi="Consolas" w:cs="Consolas"/>
          <w:color w:val="313131"/>
          <w:lang w:eastAsia="en-US"/>
        </w:rPr>
        <w:t xml:space="preserve"> </w:t>
      </w:r>
      <w:r w:rsidRPr="00723E8B">
        <w:rPr>
          <w:rFonts w:ascii="Consolas" w:eastAsia="Times New Roman" w:hAnsi="Consolas" w:cs="Consolas"/>
          <w:color w:val="313131"/>
          <w:lang w:eastAsia="en-US"/>
        </w:rPr>
        <w:t>Format</w:t>
      </w:r>
      <w:r>
        <w:rPr>
          <w:rFonts w:ascii="Consolas" w:eastAsia="Times New Roman" w:hAnsi="Consolas" w:cs="Consolas"/>
          <w:color w:val="313131"/>
          <w:lang w:eastAsia="en-US"/>
        </w:rPr>
        <w:t xml:space="preserve"> Date</w:t>
      </w:r>
      <w:r w:rsidRPr="0047529E">
        <w:rPr>
          <w:rFonts w:ascii="Consolas" w:eastAsia="Times New Roman" w:hAnsi="Consolas" w:cs="Consolas"/>
          <w:color w:val="313131"/>
          <w:lang w:eastAsia="en-US"/>
        </w:rPr>
        <w:t>:</w:t>
      </w:r>
      <w:r w:rsidRPr="0047529E">
        <w:rPr>
          <w:rFonts w:ascii="Consolas" w:eastAsia="Times New Roman" w:hAnsi="Consolas" w:cs="Consolas"/>
          <w:color w:val="000088"/>
          <w:lang w:eastAsia="en-US"/>
        </w:rPr>
        <w:t>&lt;/h3&gt;</w:t>
      </w:r>
    </w:p>
    <w:p w:rsidR="0047529E" w:rsidRPr="0047529E" w:rsidRDefault="0047529E" w:rsidP="003E211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lang w:eastAsia="en-US"/>
        </w:rPr>
      </w:pPr>
      <w:r w:rsidRPr="0047529E">
        <w:rPr>
          <w:rFonts w:ascii="Consolas" w:eastAsia="Times New Roman" w:hAnsi="Consolas" w:cs="Consolas"/>
          <w:color w:val="313131"/>
          <w:lang w:eastAsia="en-US"/>
        </w:rPr>
        <w:t>&lt;c:set var="now" value="</w:t>
      </w:r>
      <w:r w:rsidRPr="0047529E">
        <w:rPr>
          <w:rFonts w:ascii="Consolas" w:eastAsia="Times New Roman" w:hAnsi="Consolas" w:cs="Consolas"/>
          <w:color w:val="666600"/>
          <w:lang w:eastAsia="en-US"/>
        </w:rPr>
        <w:t>&lt;%=</w:t>
      </w:r>
      <w:r w:rsidRPr="0047529E">
        <w:rPr>
          <w:rFonts w:ascii="Consolas" w:eastAsia="Times New Roman" w:hAnsi="Consolas" w:cs="Consolas"/>
          <w:color w:val="000088"/>
          <w:lang w:eastAsia="en-US"/>
        </w:rPr>
        <w:t>new</w:t>
      </w:r>
      <w:r w:rsidRPr="0047529E">
        <w:rPr>
          <w:rFonts w:ascii="Consolas" w:eastAsia="Times New Roman" w:hAnsi="Consolas" w:cs="Consolas"/>
          <w:color w:val="313131"/>
          <w:lang w:eastAsia="en-US"/>
        </w:rPr>
        <w:t xml:space="preserve"> java</w:t>
      </w:r>
      <w:r w:rsidRPr="0047529E">
        <w:rPr>
          <w:rFonts w:ascii="Consolas" w:eastAsia="Times New Roman" w:hAnsi="Consolas" w:cs="Consolas"/>
          <w:color w:val="666600"/>
          <w:lang w:eastAsia="en-US"/>
        </w:rPr>
        <w:t>.</w:t>
      </w:r>
      <w:r w:rsidRPr="0047529E">
        <w:rPr>
          <w:rFonts w:ascii="Consolas" w:eastAsia="Times New Roman" w:hAnsi="Consolas" w:cs="Consolas"/>
          <w:color w:val="313131"/>
          <w:lang w:eastAsia="en-US"/>
        </w:rPr>
        <w:t>util</w:t>
      </w:r>
      <w:r w:rsidRPr="0047529E">
        <w:rPr>
          <w:rFonts w:ascii="Consolas" w:eastAsia="Times New Roman" w:hAnsi="Consolas" w:cs="Consolas"/>
          <w:color w:val="666600"/>
          <w:lang w:eastAsia="en-US"/>
        </w:rPr>
        <w:t>.</w:t>
      </w:r>
      <w:r w:rsidRPr="0047529E">
        <w:rPr>
          <w:rFonts w:ascii="Consolas" w:eastAsia="Times New Roman" w:hAnsi="Consolas" w:cs="Consolas"/>
          <w:color w:val="7F0055"/>
          <w:lang w:eastAsia="en-US"/>
        </w:rPr>
        <w:t>Date</w:t>
      </w:r>
      <w:r w:rsidRPr="0047529E">
        <w:rPr>
          <w:rFonts w:ascii="Consolas" w:eastAsia="Times New Roman" w:hAnsi="Consolas" w:cs="Consolas"/>
          <w:color w:val="666600"/>
          <w:lang w:eastAsia="en-US"/>
        </w:rPr>
        <w:t>()</w:t>
      </w:r>
      <w:r w:rsidRPr="0047529E">
        <w:rPr>
          <w:rFonts w:ascii="Consolas" w:eastAsia="Times New Roman" w:hAnsi="Consolas" w:cs="Consolas"/>
          <w:color w:val="313131"/>
          <w:lang w:eastAsia="en-US"/>
        </w:rPr>
        <w:t>%&gt;" /&gt;</w:t>
      </w:r>
    </w:p>
    <w:p w:rsidR="0047529E" w:rsidRPr="0047529E" w:rsidRDefault="0047529E" w:rsidP="003E211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lang w:eastAsia="en-US"/>
        </w:rPr>
      </w:pPr>
      <w:r w:rsidRPr="0047529E">
        <w:rPr>
          <w:rFonts w:ascii="Consolas" w:eastAsia="Times New Roman" w:hAnsi="Consolas" w:cs="Consolas"/>
          <w:color w:val="000088"/>
          <w:lang w:eastAsia="en-US"/>
        </w:rPr>
        <w:t>&lt;p&gt;</w:t>
      </w:r>
      <w:r w:rsidR="003E2115">
        <w:rPr>
          <w:rFonts w:ascii="Consolas" w:eastAsia="Times New Roman" w:hAnsi="Consolas" w:cs="Consolas"/>
          <w:color w:val="313131"/>
          <w:lang w:eastAsia="en-US"/>
        </w:rPr>
        <w:t>Only Time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000088"/>
          <w:lang w:eastAsia="en-US"/>
        </w:rPr>
        <w:t>&lt;fmt:formatDate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7F0055"/>
          <w:lang w:eastAsia="en-US"/>
        </w:rPr>
        <w:t>type</w:t>
      </w:r>
      <w:r w:rsidRPr="0047529E">
        <w:rPr>
          <w:rFonts w:ascii="Consolas" w:eastAsia="Times New Roman" w:hAnsi="Consolas" w:cs="Consolas"/>
          <w:color w:val="666600"/>
          <w:lang w:eastAsia="en-US"/>
        </w:rPr>
        <w:t>=</w:t>
      </w:r>
      <w:r w:rsidRPr="0047529E">
        <w:rPr>
          <w:rFonts w:ascii="Consolas" w:eastAsia="Times New Roman" w:hAnsi="Consolas" w:cs="Consolas"/>
          <w:color w:val="008800"/>
          <w:lang w:eastAsia="en-US"/>
        </w:rPr>
        <w:t>"time"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7F0055"/>
          <w:lang w:eastAsia="en-US"/>
        </w:rPr>
        <w:t>value</w:t>
      </w:r>
      <w:r w:rsidRPr="0047529E">
        <w:rPr>
          <w:rFonts w:ascii="Consolas" w:eastAsia="Times New Roman" w:hAnsi="Consolas" w:cs="Consolas"/>
          <w:color w:val="666600"/>
          <w:lang w:eastAsia="en-US"/>
        </w:rPr>
        <w:t>=</w:t>
      </w:r>
      <w:r w:rsidRPr="0047529E">
        <w:rPr>
          <w:rFonts w:ascii="Consolas" w:eastAsia="Times New Roman" w:hAnsi="Consolas" w:cs="Consolas"/>
          <w:color w:val="008800"/>
          <w:lang w:eastAsia="en-US"/>
        </w:rPr>
        <w:t>"${now}"</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000088"/>
          <w:lang w:eastAsia="en-US"/>
        </w:rPr>
        <w:t>/&gt;&lt;/p&gt;</w:t>
      </w:r>
    </w:p>
    <w:p w:rsidR="0047529E" w:rsidRPr="0047529E" w:rsidRDefault="0047529E" w:rsidP="003E211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lang w:eastAsia="en-US"/>
        </w:rPr>
      </w:pPr>
      <w:r w:rsidRPr="0047529E">
        <w:rPr>
          <w:rFonts w:ascii="Consolas" w:eastAsia="Times New Roman" w:hAnsi="Consolas" w:cs="Consolas"/>
          <w:color w:val="000088"/>
          <w:lang w:eastAsia="en-US"/>
        </w:rPr>
        <w:t>&lt;p&gt;</w:t>
      </w:r>
      <w:r w:rsidR="003E2115">
        <w:rPr>
          <w:rFonts w:ascii="Consolas" w:eastAsia="Times New Roman" w:hAnsi="Consolas" w:cs="Consolas"/>
          <w:color w:val="313131"/>
          <w:lang w:eastAsia="en-US"/>
        </w:rPr>
        <w:t>Only Date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000088"/>
          <w:lang w:eastAsia="en-US"/>
        </w:rPr>
        <w:t>&lt;fmt:formatDate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7F0055"/>
          <w:lang w:eastAsia="en-US"/>
        </w:rPr>
        <w:t>type</w:t>
      </w:r>
      <w:r w:rsidRPr="0047529E">
        <w:rPr>
          <w:rFonts w:ascii="Consolas" w:eastAsia="Times New Roman" w:hAnsi="Consolas" w:cs="Consolas"/>
          <w:color w:val="666600"/>
          <w:lang w:eastAsia="en-US"/>
        </w:rPr>
        <w:t>=</w:t>
      </w:r>
      <w:r w:rsidRPr="0047529E">
        <w:rPr>
          <w:rFonts w:ascii="Consolas" w:eastAsia="Times New Roman" w:hAnsi="Consolas" w:cs="Consolas"/>
          <w:color w:val="008800"/>
          <w:lang w:eastAsia="en-US"/>
        </w:rPr>
        <w:t>"date"</w:t>
      </w:r>
      <w:r w:rsidRPr="0047529E">
        <w:rPr>
          <w:rFonts w:ascii="Consolas" w:eastAsia="Times New Roman" w:hAnsi="Consolas" w:cs="Consolas"/>
          <w:color w:val="313131"/>
          <w:lang w:eastAsia="en-US"/>
        </w:rPr>
        <w:t xml:space="preserve"> </w:t>
      </w:r>
      <w:r w:rsidR="003E2115">
        <w:rPr>
          <w:rFonts w:ascii="Consolas" w:eastAsia="Times New Roman" w:hAnsi="Consolas" w:cs="Consolas"/>
          <w:color w:val="313131"/>
          <w:lang w:eastAsia="en-US"/>
        </w:rPr>
        <w:t xml:space="preserve"> </w:t>
      </w:r>
      <w:r w:rsidRPr="0047529E">
        <w:rPr>
          <w:rFonts w:ascii="Consolas" w:eastAsia="Times New Roman" w:hAnsi="Consolas" w:cs="Consolas"/>
          <w:color w:val="7F0055"/>
          <w:lang w:eastAsia="en-US"/>
        </w:rPr>
        <w:t>value</w:t>
      </w:r>
      <w:r w:rsidRPr="0047529E">
        <w:rPr>
          <w:rFonts w:ascii="Consolas" w:eastAsia="Times New Roman" w:hAnsi="Consolas" w:cs="Consolas"/>
          <w:color w:val="666600"/>
          <w:lang w:eastAsia="en-US"/>
        </w:rPr>
        <w:t>=</w:t>
      </w:r>
      <w:r w:rsidRPr="0047529E">
        <w:rPr>
          <w:rFonts w:ascii="Consolas" w:eastAsia="Times New Roman" w:hAnsi="Consolas" w:cs="Consolas"/>
          <w:color w:val="008800"/>
          <w:lang w:eastAsia="en-US"/>
        </w:rPr>
        <w:t>"${now}"</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000088"/>
          <w:lang w:eastAsia="en-US"/>
        </w:rPr>
        <w:t>/&gt;&lt;/p&gt;</w:t>
      </w:r>
    </w:p>
    <w:p w:rsidR="00723E8B" w:rsidRPr="00723E8B" w:rsidRDefault="0047529E" w:rsidP="003E211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nsolas"/>
          <w:color w:val="313131"/>
          <w:lang w:eastAsia="en-US"/>
        </w:rPr>
      </w:pPr>
      <w:r w:rsidRPr="0047529E">
        <w:rPr>
          <w:rFonts w:ascii="Consolas" w:eastAsia="Times New Roman" w:hAnsi="Consolas" w:cs="Consolas"/>
          <w:color w:val="000088"/>
          <w:lang w:eastAsia="en-US"/>
        </w:rPr>
        <w:t>&lt;p&gt;</w:t>
      </w:r>
      <w:r w:rsidR="003E2115">
        <w:rPr>
          <w:rFonts w:ascii="Consolas" w:eastAsia="Times New Roman" w:hAnsi="Consolas" w:cs="Consolas"/>
          <w:color w:val="313131"/>
          <w:lang w:eastAsia="en-US"/>
        </w:rPr>
        <w:t>Time+Date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000088"/>
          <w:lang w:eastAsia="en-US"/>
        </w:rPr>
        <w:t>&lt;fmt:formatDate</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7F0055"/>
          <w:lang w:eastAsia="en-US"/>
        </w:rPr>
        <w:t>type</w:t>
      </w:r>
      <w:r w:rsidRPr="0047529E">
        <w:rPr>
          <w:rFonts w:ascii="Consolas" w:eastAsia="Times New Roman" w:hAnsi="Consolas" w:cs="Consolas"/>
          <w:color w:val="666600"/>
          <w:lang w:eastAsia="en-US"/>
        </w:rPr>
        <w:t>=</w:t>
      </w:r>
      <w:r w:rsidRPr="0047529E">
        <w:rPr>
          <w:rFonts w:ascii="Consolas" w:eastAsia="Times New Roman" w:hAnsi="Consolas" w:cs="Consolas"/>
          <w:color w:val="008800"/>
          <w:lang w:eastAsia="en-US"/>
        </w:rPr>
        <w:t>"both"</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7F0055"/>
          <w:lang w:eastAsia="en-US"/>
        </w:rPr>
        <w:t>value</w:t>
      </w:r>
      <w:r w:rsidRPr="0047529E">
        <w:rPr>
          <w:rFonts w:ascii="Consolas" w:eastAsia="Times New Roman" w:hAnsi="Consolas" w:cs="Consolas"/>
          <w:color w:val="666600"/>
          <w:lang w:eastAsia="en-US"/>
        </w:rPr>
        <w:t>=</w:t>
      </w:r>
      <w:r w:rsidRPr="0047529E">
        <w:rPr>
          <w:rFonts w:ascii="Consolas" w:eastAsia="Times New Roman" w:hAnsi="Consolas" w:cs="Consolas"/>
          <w:color w:val="008800"/>
          <w:lang w:eastAsia="en-US"/>
        </w:rPr>
        <w:t>"${now}"</w:t>
      </w:r>
      <w:r w:rsidRPr="0047529E">
        <w:rPr>
          <w:rFonts w:ascii="Consolas" w:eastAsia="Times New Roman" w:hAnsi="Consolas" w:cs="Consolas"/>
          <w:color w:val="313131"/>
          <w:lang w:eastAsia="en-US"/>
        </w:rPr>
        <w:t xml:space="preserve"> </w:t>
      </w:r>
      <w:r w:rsidRPr="0047529E">
        <w:rPr>
          <w:rFonts w:ascii="Consolas" w:eastAsia="Times New Roman" w:hAnsi="Consolas" w:cs="Consolas"/>
          <w:color w:val="000088"/>
          <w:lang w:eastAsia="en-US"/>
        </w:rPr>
        <w:t>/&gt;&lt;/p&gt;</w:t>
      </w:r>
    </w:p>
    <w:p w:rsidR="00E574FC" w:rsidRDefault="00E574FC" w:rsidP="00E574FC"/>
    <w:p w:rsidR="005B7745" w:rsidRDefault="00615AAB" w:rsidP="00615AAB">
      <w:pPr>
        <w:pStyle w:val="Qsns"/>
      </w:pPr>
      <w:r>
        <w:t>4. Function Tags (String Operations)</w:t>
      </w:r>
    </w:p>
    <w:p w:rsidR="00AE5014" w:rsidRDefault="00AE5014" w:rsidP="00AE501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000088"/>
          <w:lang w:eastAsia="en-US"/>
        </w:rPr>
      </w:pPr>
      <w:r w:rsidRPr="00AE5014">
        <w:rPr>
          <w:rFonts w:ascii="Consolas" w:eastAsia="Times New Roman" w:hAnsi="Consolas" w:cs="Consolas"/>
          <w:color w:val="000088"/>
          <w:lang w:eastAsia="en-US"/>
        </w:rPr>
        <w:t>&lt;c:set</w:t>
      </w:r>
      <w:r w:rsidRPr="00AE5014">
        <w:rPr>
          <w:rFonts w:ascii="Consolas" w:eastAsia="Times New Roman" w:hAnsi="Consolas" w:cs="Consolas"/>
          <w:color w:val="313131"/>
          <w:lang w:eastAsia="en-US"/>
        </w:rPr>
        <w:t xml:space="preserve"> </w:t>
      </w:r>
      <w:r w:rsidRPr="00AE5014">
        <w:rPr>
          <w:rFonts w:ascii="Consolas" w:eastAsia="Times New Roman" w:hAnsi="Consolas" w:cs="Consolas"/>
          <w:color w:val="7F0055"/>
          <w:lang w:eastAsia="en-US"/>
        </w:rPr>
        <w:t>var</w:t>
      </w:r>
      <w:r w:rsidRPr="00AE5014">
        <w:rPr>
          <w:rFonts w:ascii="Consolas" w:eastAsia="Times New Roman" w:hAnsi="Consolas" w:cs="Consolas"/>
          <w:color w:val="666600"/>
          <w:lang w:eastAsia="en-US"/>
        </w:rPr>
        <w:t>=</w:t>
      </w:r>
      <w:r w:rsidRPr="00AE5014">
        <w:rPr>
          <w:rFonts w:ascii="Consolas" w:eastAsia="Times New Roman" w:hAnsi="Consolas" w:cs="Consolas"/>
          <w:color w:val="008800"/>
          <w:lang w:eastAsia="en-US"/>
        </w:rPr>
        <w:t>"</w:t>
      </w:r>
      <w:r w:rsidR="007A4EA2">
        <w:rPr>
          <w:rFonts w:ascii="Consolas" w:eastAsia="Times New Roman" w:hAnsi="Consolas" w:cs="Consolas"/>
          <w:color w:val="008800"/>
          <w:lang w:eastAsia="en-US"/>
        </w:rPr>
        <w:t>str</w:t>
      </w:r>
      <w:r w:rsidRPr="00AE5014">
        <w:rPr>
          <w:rFonts w:ascii="Consolas" w:eastAsia="Times New Roman" w:hAnsi="Consolas" w:cs="Consolas"/>
          <w:color w:val="008800"/>
          <w:lang w:eastAsia="en-US"/>
        </w:rPr>
        <w:t>"</w:t>
      </w:r>
      <w:r w:rsidRPr="00AE5014">
        <w:rPr>
          <w:rFonts w:ascii="Consolas" w:eastAsia="Times New Roman" w:hAnsi="Consolas" w:cs="Consolas"/>
          <w:color w:val="313131"/>
          <w:lang w:eastAsia="en-US"/>
        </w:rPr>
        <w:t xml:space="preserve"> </w:t>
      </w:r>
      <w:r w:rsidRPr="00AE5014">
        <w:rPr>
          <w:rFonts w:ascii="Consolas" w:eastAsia="Times New Roman" w:hAnsi="Consolas" w:cs="Consolas"/>
          <w:color w:val="7F0055"/>
          <w:lang w:eastAsia="en-US"/>
        </w:rPr>
        <w:t>value</w:t>
      </w:r>
      <w:r w:rsidRPr="00AE5014">
        <w:rPr>
          <w:rFonts w:ascii="Consolas" w:eastAsia="Times New Roman" w:hAnsi="Consolas" w:cs="Consolas"/>
          <w:color w:val="666600"/>
          <w:lang w:eastAsia="en-US"/>
        </w:rPr>
        <w:t>=</w:t>
      </w:r>
      <w:r w:rsidRPr="00AE5014">
        <w:rPr>
          <w:rFonts w:ascii="Consolas" w:eastAsia="Times New Roman" w:hAnsi="Consolas" w:cs="Consolas"/>
          <w:color w:val="008800"/>
          <w:lang w:eastAsia="en-US"/>
        </w:rPr>
        <w:t>"I am a test String"</w:t>
      </w:r>
      <w:r w:rsidRPr="00AE5014">
        <w:rPr>
          <w:rFonts w:ascii="Consolas" w:eastAsia="Times New Roman" w:hAnsi="Consolas" w:cs="Consolas"/>
          <w:color w:val="000088"/>
          <w:lang w:eastAsia="en-US"/>
        </w:rPr>
        <w:t>/&gt;</w:t>
      </w:r>
    </w:p>
    <w:p w:rsidR="001D1E76" w:rsidRDefault="001D1E76" w:rsidP="001D1E76">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000088"/>
          <w:lang w:eastAsia="en-US"/>
        </w:rPr>
      </w:pPr>
      <w:r w:rsidRPr="001D1E76">
        <w:rPr>
          <w:rFonts w:ascii="Consolas" w:eastAsia="Times New Roman" w:hAnsi="Consolas" w:cs="Consolas"/>
          <w:color w:val="000088"/>
          <w:lang w:eastAsia="en-US"/>
        </w:rPr>
        <w:t>&lt;c:set</w:t>
      </w:r>
      <w:r w:rsidRPr="001D1E76">
        <w:rPr>
          <w:rFonts w:ascii="Consolas" w:eastAsia="Times New Roman" w:hAnsi="Consolas" w:cs="Consolas"/>
          <w:color w:val="313131"/>
          <w:lang w:eastAsia="en-US"/>
        </w:rPr>
        <w:t xml:space="preserve"> </w:t>
      </w:r>
      <w:r w:rsidRPr="001D1E76">
        <w:rPr>
          <w:rFonts w:ascii="Consolas" w:eastAsia="Times New Roman" w:hAnsi="Consolas" w:cs="Consolas"/>
          <w:color w:val="7F0055"/>
          <w:lang w:eastAsia="en-US"/>
        </w:rPr>
        <w:t>var</w:t>
      </w:r>
      <w:r w:rsidRPr="001D1E76">
        <w:rPr>
          <w:rFonts w:ascii="Consolas" w:eastAsia="Times New Roman" w:hAnsi="Consolas" w:cs="Consolas"/>
          <w:color w:val="666600"/>
          <w:lang w:eastAsia="en-US"/>
        </w:rPr>
        <w:t>=</w:t>
      </w:r>
      <w:r w:rsidRPr="001D1E76">
        <w:rPr>
          <w:rFonts w:ascii="Consolas" w:eastAsia="Times New Roman" w:hAnsi="Consolas" w:cs="Consolas"/>
          <w:color w:val="008800"/>
          <w:lang w:eastAsia="en-US"/>
        </w:rPr>
        <w:t>"</w:t>
      </w:r>
      <w:r>
        <w:rPr>
          <w:rFonts w:ascii="Consolas" w:eastAsia="Times New Roman" w:hAnsi="Consolas" w:cs="Consolas"/>
          <w:color w:val="008800"/>
          <w:lang w:eastAsia="en-US"/>
        </w:rPr>
        <w:t>lowStr</w:t>
      </w:r>
      <w:r w:rsidRPr="001D1E76">
        <w:rPr>
          <w:rFonts w:ascii="Consolas" w:eastAsia="Times New Roman" w:hAnsi="Consolas" w:cs="Consolas"/>
          <w:color w:val="008800"/>
          <w:lang w:eastAsia="en-US"/>
        </w:rPr>
        <w:t>"</w:t>
      </w:r>
      <w:r w:rsidRPr="001D1E76">
        <w:rPr>
          <w:rFonts w:ascii="Consolas" w:eastAsia="Times New Roman" w:hAnsi="Consolas" w:cs="Consolas"/>
          <w:color w:val="313131"/>
          <w:lang w:eastAsia="en-US"/>
        </w:rPr>
        <w:t xml:space="preserve"> </w:t>
      </w:r>
      <w:r w:rsidRPr="001D1E76">
        <w:rPr>
          <w:rFonts w:ascii="Consolas" w:eastAsia="Times New Roman" w:hAnsi="Consolas" w:cs="Consolas"/>
          <w:color w:val="7F0055"/>
          <w:lang w:eastAsia="en-US"/>
        </w:rPr>
        <w:t>value</w:t>
      </w:r>
      <w:r w:rsidRPr="001D1E76">
        <w:rPr>
          <w:rFonts w:ascii="Consolas" w:eastAsia="Times New Roman" w:hAnsi="Consolas" w:cs="Consolas"/>
          <w:color w:val="666600"/>
          <w:lang w:eastAsia="en-US"/>
        </w:rPr>
        <w:t>=</w:t>
      </w:r>
      <w:r w:rsidRPr="001D1E76">
        <w:rPr>
          <w:rFonts w:ascii="Consolas" w:eastAsia="Times New Roman" w:hAnsi="Consolas" w:cs="Consolas"/>
          <w:color w:val="008800"/>
          <w:lang w:eastAsia="en-US"/>
        </w:rPr>
        <w:t>"${fn:toLowerCase(string1)}"</w:t>
      </w:r>
      <w:r w:rsidRPr="001D1E76">
        <w:rPr>
          <w:rFonts w:ascii="Consolas" w:eastAsia="Times New Roman" w:hAnsi="Consolas" w:cs="Consolas"/>
          <w:color w:val="313131"/>
          <w:lang w:eastAsia="en-US"/>
        </w:rPr>
        <w:t xml:space="preserve"> </w:t>
      </w:r>
      <w:r w:rsidRPr="001D1E76">
        <w:rPr>
          <w:rFonts w:ascii="Consolas" w:eastAsia="Times New Roman" w:hAnsi="Consolas" w:cs="Consolas"/>
          <w:color w:val="000088"/>
          <w:lang w:eastAsia="en-US"/>
        </w:rPr>
        <w:t>/&gt;</w:t>
      </w:r>
    </w:p>
    <w:p w:rsidR="00EB0C87" w:rsidRDefault="00EB0C87" w:rsidP="00EB0C87">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000088"/>
          <w:lang w:eastAsia="en-US"/>
        </w:rPr>
      </w:pPr>
      <w:r w:rsidRPr="00EB0C87">
        <w:rPr>
          <w:rFonts w:ascii="Consolas" w:eastAsia="Times New Roman" w:hAnsi="Consolas" w:cs="Consolas"/>
          <w:color w:val="000088"/>
          <w:lang w:eastAsia="en-US"/>
        </w:rPr>
        <w:t>&lt;c:set</w:t>
      </w:r>
      <w:r w:rsidRPr="00EB0C87">
        <w:rPr>
          <w:rFonts w:ascii="Consolas" w:eastAsia="Times New Roman" w:hAnsi="Consolas" w:cs="Consolas"/>
          <w:color w:val="313131"/>
          <w:lang w:eastAsia="en-US"/>
        </w:rPr>
        <w:t xml:space="preserve"> </w:t>
      </w:r>
      <w:r w:rsidRPr="00EB0C87">
        <w:rPr>
          <w:rFonts w:ascii="Consolas" w:eastAsia="Times New Roman" w:hAnsi="Consolas" w:cs="Consolas"/>
          <w:color w:val="7F0055"/>
          <w:lang w:eastAsia="en-US"/>
        </w:rPr>
        <w:t>var</w:t>
      </w:r>
      <w:r w:rsidRPr="00EB0C87">
        <w:rPr>
          <w:rFonts w:ascii="Consolas" w:eastAsia="Times New Roman" w:hAnsi="Consolas" w:cs="Consolas"/>
          <w:color w:val="666600"/>
          <w:lang w:eastAsia="en-US"/>
        </w:rPr>
        <w:t>=</w:t>
      </w:r>
      <w:r w:rsidRPr="00EB0C87">
        <w:rPr>
          <w:rFonts w:ascii="Consolas" w:eastAsia="Times New Roman" w:hAnsi="Consolas" w:cs="Consolas"/>
          <w:color w:val="008800"/>
          <w:lang w:eastAsia="en-US"/>
        </w:rPr>
        <w:t>"</w:t>
      </w:r>
      <w:r>
        <w:rPr>
          <w:rFonts w:ascii="Consolas" w:eastAsia="Times New Roman" w:hAnsi="Consolas" w:cs="Consolas"/>
          <w:color w:val="008800"/>
          <w:lang w:eastAsia="en-US"/>
        </w:rPr>
        <w:t>uprStr</w:t>
      </w:r>
      <w:r w:rsidRPr="00EB0C87">
        <w:rPr>
          <w:rFonts w:ascii="Consolas" w:eastAsia="Times New Roman" w:hAnsi="Consolas" w:cs="Consolas"/>
          <w:color w:val="008800"/>
          <w:lang w:eastAsia="en-US"/>
        </w:rPr>
        <w:t>"</w:t>
      </w:r>
      <w:r w:rsidRPr="00EB0C87">
        <w:rPr>
          <w:rFonts w:ascii="Consolas" w:eastAsia="Times New Roman" w:hAnsi="Consolas" w:cs="Consolas"/>
          <w:color w:val="313131"/>
          <w:lang w:eastAsia="en-US"/>
        </w:rPr>
        <w:t xml:space="preserve"> </w:t>
      </w:r>
      <w:r w:rsidRPr="00EB0C87">
        <w:rPr>
          <w:rFonts w:ascii="Consolas" w:eastAsia="Times New Roman" w:hAnsi="Consolas" w:cs="Consolas"/>
          <w:color w:val="7F0055"/>
          <w:lang w:eastAsia="en-US"/>
        </w:rPr>
        <w:t>value</w:t>
      </w:r>
      <w:r w:rsidRPr="00EB0C87">
        <w:rPr>
          <w:rFonts w:ascii="Consolas" w:eastAsia="Times New Roman" w:hAnsi="Consolas" w:cs="Consolas"/>
          <w:color w:val="666600"/>
          <w:lang w:eastAsia="en-US"/>
        </w:rPr>
        <w:t>=</w:t>
      </w:r>
      <w:r w:rsidRPr="00EB0C87">
        <w:rPr>
          <w:rFonts w:ascii="Consolas" w:eastAsia="Times New Roman" w:hAnsi="Consolas" w:cs="Consolas"/>
          <w:color w:val="008800"/>
          <w:lang w:eastAsia="en-US"/>
        </w:rPr>
        <w:t>"${fn:toUpperCase(string1)}"</w:t>
      </w:r>
      <w:r w:rsidRPr="00EB0C87">
        <w:rPr>
          <w:rFonts w:ascii="Consolas" w:eastAsia="Times New Roman" w:hAnsi="Consolas" w:cs="Consolas"/>
          <w:color w:val="313131"/>
          <w:lang w:eastAsia="en-US"/>
        </w:rPr>
        <w:t xml:space="preserve"> </w:t>
      </w:r>
      <w:r w:rsidRPr="00EB0C87">
        <w:rPr>
          <w:rFonts w:ascii="Consolas" w:eastAsia="Times New Roman" w:hAnsi="Consolas" w:cs="Consolas"/>
          <w:color w:val="000088"/>
          <w:lang w:eastAsia="en-US"/>
        </w:rPr>
        <w:t>/&gt;</w:t>
      </w:r>
    </w:p>
    <w:p w:rsidR="00AE5014" w:rsidRPr="00AE5014" w:rsidRDefault="00FC3867" w:rsidP="00AE5014">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lang w:eastAsia="en-US"/>
        </w:rPr>
      </w:pPr>
      <w:r w:rsidRPr="00FC3867">
        <w:rPr>
          <w:rFonts w:ascii="Consolas" w:eastAsia="Times New Roman" w:hAnsi="Consolas" w:cs="Consolas"/>
          <w:color w:val="000088"/>
          <w:lang w:eastAsia="en-US"/>
        </w:rPr>
        <w:t>&lt;p&gt;</w:t>
      </w:r>
      <w:r w:rsidRPr="00FC3867">
        <w:rPr>
          <w:rFonts w:ascii="Consolas" w:eastAsia="Times New Roman" w:hAnsi="Consolas" w:cs="Consolas"/>
          <w:color w:val="313131"/>
          <w:lang w:eastAsia="en-US"/>
        </w:rPr>
        <w:t>Length: ${fn:length(</w:t>
      </w:r>
      <w:r>
        <w:rPr>
          <w:rFonts w:ascii="Consolas" w:eastAsia="Times New Roman" w:hAnsi="Consolas" w:cs="Consolas"/>
          <w:color w:val="008800"/>
          <w:lang w:eastAsia="en-US"/>
        </w:rPr>
        <w:t>str</w:t>
      </w:r>
      <w:r w:rsidRPr="00FC3867">
        <w:rPr>
          <w:rFonts w:ascii="Consolas" w:eastAsia="Times New Roman" w:hAnsi="Consolas" w:cs="Consolas"/>
          <w:color w:val="313131"/>
          <w:lang w:eastAsia="en-US"/>
        </w:rPr>
        <w:t>)}</w:t>
      </w:r>
      <w:r w:rsidRPr="00FC3867">
        <w:rPr>
          <w:rFonts w:ascii="Consolas" w:eastAsia="Times New Roman" w:hAnsi="Consolas" w:cs="Consolas"/>
          <w:color w:val="000088"/>
          <w:lang w:eastAsia="en-US"/>
        </w:rPr>
        <w:t>&lt;/p&gt;</w:t>
      </w:r>
    </w:p>
    <w:p w:rsidR="005B7745" w:rsidRDefault="005B7745" w:rsidP="007E2F55"/>
    <w:p w:rsidR="005B7745" w:rsidRDefault="00AB6F64" w:rsidP="00AB6F64">
      <w:pPr>
        <w:pStyle w:val="Heading2"/>
      </w:pPr>
      <w:bookmarkStart w:id="59" w:name="_Toc4274738"/>
      <w:r>
        <w:t>8. JSP Custom Tags</w:t>
      </w:r>
      <w:bookmarkEnd w:id="59"/>
    </w:p>
    <w:p w:rsidR="00021207" w:rsidRPr="00021207" w:rsidRDefault="00021207" w:rsidP="001671E0">
      <w:pPr>
        <w:shd w:val="clear" w:color="auto" w:fill="FFFFFF"/>
        <w:spacing w:before="100" w:beforeAutospacing="1" w:after="0" w:line="240" w:lineRule="auto"/>
        <w:jc w:val="both"/>
        <w:rPr>
          <w:rFonts w:eastAsia="Times New Roman" w:cs="Times New Roman"/>
          <w:color w:val="000000"/>
          <w:lang w:eastAsia="en-US"/>
        </w:rPr>
      </w:pPr>
      <w:r w:rsidRPr="00021207">
        <w:rPr>
          <w:rFonts w:eastAsia="Times New Roman" w:cs="Times New Roman"/>
          <w:color w:val="000000"/>
          <w:lang w:eastAsia="en-US"/>
        </w:rPr>
        <w:t>For creating any custom tag, we need to follow following steps:</w:t>
      </w:r>
    </w:p>
    <w:p w:rsidR="00021207" w:rsidRPr="00021207" w:rsidRDefault="00021207" w:rsidP="00111A61">
      <w:pPr>
        <w:numPr>
          <w:ilvl w:val="0"/>
          <w:numId w:val="101"/>
        </w:numPr>
        <w:shd w:val="clear" w:color="auto" w:fill="FFFFFF"/>
        <w:spacing w:before="60" w:after="100" w:afterAutospacing="1" w:line="345" w:lineRule="atLeast"/>
        <w:jc w:val="both"/>
        <w:rPr>
          <w:rFonts w:eastAsia="Times New Roman" w:cs="Times New Roman"/>
          <w:color w:val="000000"/>
          <w:lang w:eastAsia="en-US"/>
        </w:rPr>
      </w:pPr>
      <w:r w:rsidRPr="00021207">
        <w:rPr>
          <w:rFonts w:eastAsia="Times New Roman" w:cs="Times New Roman"/>
          <w:b/>
          <w:bCs/>
          <w:color w:val="000000"/>
          <w:lang w:eastAsia="en-US"/>
        </w:rPr>
        <w:t>Create the Tag handler class</w:t>
      </w:r>
      <w:r w:rsidRPr="00021207">
        <w:rPr>
          <w:rFonts w:eastAsia="Times New Roman" w:cs="Times New Roman"/>
          <w:color w:val="000000"/>
          <w:lang w:eastAsia="en-US"/>
        </w:rPr>
        <w:t> </w:t>
      </w:r>
      <w:r>
        <w:rPr>
          <w:rFonts w:eastAsia="Times New Roman" w:cs="Times New Roman"/>
          <w:color w:val="000000"/>
          <w:lang w:eastAsia="en-US"/>
        </w:rPr>
        <w:t>(.java)</w:t>
      </w:r>
    </w:p>
    <w:p w:rsidR="00021207" w:rsidRPr="00021207" w:rsidRDefault="00021207" w:rsidP="00111A61">
      <w:pPr>
        <w:numPr>
          <w:ilvl w:val="0"/>
          <w:numId w:val="101"/>
        </w:numPr>
        <w:shd w:val="clear" w:color="auto" w:fill="FFFFFF"/>
        <w:spacing w:before="60" w:after="100" w:afterAutospacing="1" w:line="345" w:lineRule="atLeast"/>
        <w:jc w:val="both"/>
        <w:rPr>
          <w:rFonts w:eastAsia="Times New Roman" w:cs="Times New Roman"/>
          <w:color w:val="000000"/>
          <w:lang w:eastAsia="en-US"/>
        </w:rPr>
      </w:pPr>
      <w:r w:rsidRPr="00021207">
        <w:rPr>
          <w:rFonts w:eastAsia="Times New Roman" w:cs="Times New Roman"/>
          <w:b/>
          <w:bCs/>
          <w:color w:val="000000"/>
          <w:lang w:eastAsia="en-US"/>
        </w:rPr>
        <w:t>Create the Tag Library Descriptor (TLD) file</w:t>
      </w:r>
      <w:r w:rsidRPr="00021207">
        <w:rPr>
          <w:rFonts w:eastAsia="Times New Roman" w:cs="Times New Roman"/>
          <w:color w:val="000000"/>
          <w:lang w:eastAsia="en-US"/>
        </w:rPr>
        <w:t> and define tags</w:t>
      </w:r>
      <w:r w:rsidR="00112989" w:rsidRPr="00AE7CC3">
        <w:rPr>
          <w:rFonts w:eastAsia="Times New Roman" w:cs="Times New Roman"/>
          <w:b/>
          <w:color w:val="000000"/>
          <w:lang w:eastAsia="en-US"/>
        </w:rPr>
        <w:t>(.</w:t>
      </w:r>
      <w:r w:rsidR="00AF5D6C">
        <w:rPr>
          <w:rFonts w:eastAsia="Times New Roman" w:cs="Times New Roman"/>
          <w:b/>
          <w:color w:val="000000"/>
          <w:lang w:eastAsia="en-US"/>
        </w:rPr>
        <w:t>tld</w:t>
      </w:r>
      <w:r w:rsidR="00112989" w:rsidRPr="00AE7CC3">
        <w:rPr>
          <w:rFonts w:eastAsia="Times New Roman" w:cs="Times New Roman"/>
          <w:b/>
          <w:color w:val="000000"/>
          <w:lang w:eastAsia="en-US"/>
        </w:rPr>
        <w:t>)</w:t>
      </w:r>
    </w:p>
    <w:p w:rsidR="00AB6F64" w:rsidRPr="00AB6F64" w:rsidRDefault="00021207" w:rsidP="00111A61">
      <w:pPr>
        <w:numPr>
          <w:ilvl w:val="0"/>
          <w:numId w:val="101"/>
        </w:numPr>
        <w:shd w:val="clear" w:color="auto" w:fill="FFFFFF"/>
        <w:spacing w:before="60" w:after="100" w:afterAutospacing="1" w:line="345" w:lineRule="atLeast"/>
        <w:jc w:val="both"/>
      </w:pPr>
      <w:r w:rsidRPr="00021207">
        <w:rPr>
          <w:rFonts w:eastAsia="Times New Roman" w:cs="Times New Roman"/>
          <w:b/>
          <w:bCs/>
          <w:color w:val="000000"/>
          <w:lang w:eastAsia="en-US"/>
        </w:rPr>
        <w:t xml:space="preserve">Create the JSP file that uses the Custom tags </w:t>
      </w:r>
      <w:r>
        <w:rPr>
          <w:rFonts w:eastAsia="Times New Roman" w:cs="Times New Roman"/>
          <w:b/>
          <w:bCs/>
          <w:color w:val="000000"/>
          <w:lang w:eastAsia="en-US"/>
        </w:rPr>
        <w:t>(.JSP)</w:t>
      </w:r>
    </w:p>
    <w:p w:rsidR="005B7745" w:rsidRDefault="001671E0" w:rsidP="001671E0">
      <w:pPr>
        <w:pStyle w:val="Qsns"/>
      </w:pPr>
      <w:r>
        <w:t>1.</w:t>
      </w:r>
      <w:r w:rsidRPr="001671E0">
        <w:t>Create the Tag handler class (.java)</w:t>
      </w:r>
    </w:p>
    <w:p w:rsidR="006B450A" w:rsidRDefault="006B450A" w:rsidP="00111A61">
      <w:pPr>
        <w:pStyle w:val="ListParagraph"/>
        <w:numPr>
          <w:ilvl w:val="0"/>
          <w:numId w:val="102"/>
        </w:numPr>
      </w:pPr>
      <w:r w:rsidRPr="006B450A">
        <w:t xml:space="preserve">To create the Tag Handler, we are inheriting the </w:t>
      </w:r>
      <w:r w:rsidRPr="00F23B83">
        <w:rPr>
          <w:b/>
        </w:rPr>
        <w:t>TagSupport class</w:t>
      </w:r>
      <w:r w:rsidRPr="006B450A">
        <w:t xml:space="preserve"> </w:t>
      </w:r>
    </w:p>
    <w:p w:rsidR="00F23B83" w:rsidRPr="00F23B83" w:rsidRDefault="00F23B83" w:rsidP="00111A61">
      <w:pPr>
        <w:pStyle w:val="ListParagraph"/>
        <w:numPr>
          <w:ilvl w:val="0"/>
          <w:numId w:val="102"/>
        </w:numPr>
        <w:rPr>
          <w:b/>
        </w:rPr>
      </w:pPr>
      <w:r>
        <w:t>And</w:t>
      </w:r>
      <w:r w:rsidR="006B450A">
        <w:t xml:space="preserve"> </w:t>
      </w:r>
      <w:r>
        <w:t xml:space="preserve">override </w:t>
      </w:r>
      <w:r w:rsidRPr="00F23B83">
        <w:rPr>
          <w:b/>
        </w:rPr>
        <w:t>doStartTag</w:t>
      </w:r>
      <w:r w:rsidR="006B450A" w:rsidRPr="00F23B83">
        <w:rPr>
          <w:b/>
        </w:rPr>
        <w:t>().</w:t>
      </w:r>
    </w:p>
    <w:p w:rsidR="00642F1A" w:rsidRDefault="006B450A" w:rsidP="00111A61">
      <w:pPr>
        <w:pStyle w:val="ListParagraph"/>
        <w:numPr>
          <w:ilvl w:val="0"/>
          <w:numId w:val="102"/>
        </w:numPr>
      </w:pPr>
      <w:r w:rsidRPr="006B450A">
        <w:t>To write data for the jsp, we need to use the</w:t>
      </w:r>
      <w:r w:rsidRPr="00642F1A">
        <w:rPr>
          <w:b/>
        </w:rPr>
        <w:t xml:space="preserve"> JspWriter</w:t>
      </w:r>
      <w:r w:rsidRPr="006B450A">
        <w:t xml:space="preserve"> class.</w:t>
      </w:r>
      <w:r w:rsidR="00642F1A">
        <w:t>its like res.getWriter()</w:t>
      </w:r>
    </w:p>
    <w:p w:rsidR="005B7745" w:rsidRDefault="00642F1A" w:rsidP="00111A61">
      <w:pPr>
        <w:pStyle w:val="ListParagraph"/>
        <w:numPr>
          <w:ilvl w:val="0"/>
          <w:numId w:val="102"/>
        </w:numPr>
      </w:pPr>
      <w:r w:rsidRPr="00642F1A">
        <w:rPr>
          <w:b/>
        </w:rPr>
        <w:t>PageContext</w:t>
      </w:r>
      <w:r w:rsidRPr="00642F1A">
        <w:t xml:space="preserve"> class provides </w:t>
      </w:r>
      <w:r w:rsidRPr="00642F1A">
        <w:rPr>
          <w:b/>
        </w:rPr>
        <w:t>getOut()</w:t>
      </w:r>
      <w:r w:rsidRPr="00642F1A">
        <w:t xml:space="preserve"> method that returns </w:t>
      </w:r>
      <w:r w:rsidRPr="00642F1A">
        <w:rPr>
          <w:b/>
        </w:rPr>
        <w:t>JspWriter</w:t>
      </w:r>
      <w:r w:rsidRPr="00642F1A">
        <w:t xml:space="preserve"> </w:t>
      </w:r>
      <w:r>
        <w:t>instance</w:t>
      </w:r>
    </w:p>
    <w:p w:rsidR="00E92B82" w:rsidRDefault="00E92B82" w:rsidP="00111A61">
      <w:pPr>
        <w:pStyle w:val="ListParagraph"/>
        <w:numPr>
          <w:ilvl w:val="0"/>
          <w:numId w:val="102"/>
        </w:numPr>
      </w:pPr>
      <w:r>
        <w:t xml:space="preserve">These classes are not Default with servlet-api.we have to download </w:t>
      </w:r>
      <w:hyperlink r:id="rId136" w:history="1">
        <w:r w:rsidRPr="00733029">
          <w:rPr>
            <w:rStyle w:val="Hyperlink"/>
            <w:b/>
            <w:color w:val="0070C0"/>
          </w:rPr>
          <w:t>jsp-api.jar</w:t>
        </w:r>
      </w:hyperlink>
    </w:p>
    <w:p w:rsidR="00EF08C6" w:rsidRP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EF08C6">
        <w:rPr>
          <w:rFonts w:ascii="Consolas" w:hAnsi="Consolas" w:cs="Consolas"/>
          <w:b/>
          <w:bCs/>
          <w:color w:val="7F0055"/>
        </w:rPr>
        <w:t>public</w:t>
      </w:r>
      <w:r w:rsidRPr="00EF08C6">
        <w:rPr>
          <w:rFonts w:ascii="Consolas" w:hAnsi="Consolas" w:cs="Consolas"/>
          <w:color w:val="000000"/>
        </w:rPr>
        <w:t xml:space="preserve"> </w:t>
      </w:r>
      <w:r w:rsidRPr="00EF08C6">
        <w:rPr>
          <w:rFonts w:ascii="Consolas" w:hAnsi="Consolas" w:cs="Consolas"/>
          <w:b/>
          <w:bCs/>
          <w:color w:val="7F0055"/>
        </w:rPr>
        <w:t>class</w:t>
      </w:r>
      <w:r w:rsidRPr="00EF08C6">
        <w:rPr>
          <w:rFonts w:ascii="Consolas" w:hAnsi="Consolas" w:cs="Consolas"/>
          <w:color w:val="000000"/>
        </w:rPr>
        <w:t xml:space="preserve"> </w:t>
      </w:r>
      <w:r w:rsidRPr="00EF08C6">
        <w:rPr>
          <w:rFonts w:ascii="Consolas" w:hAnsi="Consolas" w:cs="Consolas"/>
          <w:color w:val="000000"/>
          <w:u w:val="single"/>
        </w:rPr>
        <w:t>MyTag</w:t>
      </w:r>
      <w:r w:rsidRPr="00EF08C6">
        <w:rPr>
          <w:rFonts w:ascii="Consolas" w:hAnsi="Consolas" w:cs="Consolas"/>
          <w:color w:val="000000"/>
        </w:rPr>
        <w:t xml:space="preserve"> </w:t>
      </w:r>
      <w:r w:rsidRPr="00EF08C6">
        <w:rPr>
          <w:rFonts w:ascii="Consolas" w:hAnsi="Consolas" w:cs="Consolas"/>
          <w:b/>
          <w:bCs/>
          <w:color w:val="7F0055"/>
        </w:rPr>
        <w:t>extends</w:t>
      </w:r>
      <w:r w:rsidRPr="00EF08C6">
        <w:rPr>
          <w:rFonts w:ascii="Consolas" w:hAnsi="Consolas" w:cs="Consolas"/>
          <w:color w:val="000000"/>
        </w:rPr>
        <w:t xml:space="preserve"> TagSupport{  </w:t>
      </w:r>
    </w:p>
    <w:p w:rsid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b/>
          <w:bCs/>
          <w:color w:val="7F0055"/>
        </w:rPr>
      </w:pPr>
    </w:p>
    <w:p w:rsid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ind w:firstLine="720"/>
        <w:rPr>
          <w:rFonts w:ascii="Consolas" w:hAnsi="Consolas" w:cs="Consolas"/>
          <w:color w:val="000000"/>
        </w:rPr>
      </w:pPr>
      <w:r w:rsidRPr="00EF08C6">
        <w:rPr>
          <w:rFonts w:ascii="Consolas" w:hAnsi="Consolas" w:cs="Consolas"/>
          <w:b/>
          <w:bCs/>
          <w:color w:val="7F0055"/>
        </w:rPr>
        <w:t>public</w:t>
      </w:r>
      <w:r w:rsidRPr="00EF08C6">
        <w:rPr>
          <w:rFonts w:ascii="Consolas" w:hAnsi="Consolas" w:cs="Consolas"/>
          <w:color w:val="000000"/>
        </w:rPr>
        <w:t xml:space="preserve"> </w:t>
      </w:r>
      <w:r w:rsidRPr="00EF08C6">
        <w:rPr>
          <w:rFonts w:ascii="Consolas" w:hAnsi="Consolas" w:cs="Consolas"/>
          <w:b/>
          <w:bCs/>
          <w:color w:val="7F0055"/>
        </w:rPr>
        <w:t>int</w:t>
      </w:r>
      <w:r w:rsidRPr="00EF08C6">
        <w:rPr>
          <w:rFonts w:ascii="Consolas" w:hAnsi="Consolas" w:cs="Consolas"/>
          <w:color w:val="000000"/>
        </w:rPr>
        <w:t xml:space="preserve"> doStartTag() </w:t>
      </w:r>
      <w:r w:rsidRPr="00EF08C6">
        <w:rPr>
          <w:rFonts w:ascii="Consolas" w:hAnsi="Consolas" w:cs="Consolas"/>
          <w:b/>
          <w:bCs/>
          <w:color w:val="7F0055"/>
        </w:rPr>
        <w:t>throws</w:t>
      </w:r>
      <w:r w:rsidRPr="00EF08C6">
        <w:rPr>
          <w:rFonts w:ascii="Consolas" w:hAnsi="Consolas" w:cs="Consolas"/>
          <w:color w:val="000000"/>
        </w:rPr>
        <w:t xml:space="preserve"> JspException </w:t>
      </w:r>
    </w:p>
    <w:p w:rsidR="00EF08C6" w:rsidRP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ind w:firstLine="720"/>
        <w:rPr>
          <w:rFonts w:ascii="Consolas" w:hAnsi="Consolas" w:cs="Consolas"/>
          <w:color w:val="4C483D" w:themeColor="text2"/>
        </w:rPr>
      </w:pPr>
      <w:r w:rsidRPr="00EF08C6">
        <w:rPr>
          <w:rFonts w:ascii="Consolas" w:hAnsi="Consolas" w:cs="Consolas"/>
          <w:color w:val="000000"/>
        </w:rPr>
        <w:t xml:space="preserve">{  </w:t>
      </w:r>
    </w:p>
    <w:p w:rsidR="00EF08C6" w:rsidRP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EF08C6">
        <w:rPr>
          <w:rFonts w:ascii="Consolas" w:hAnsi="Consolas" w:cs="Consolas"/>
          <w:color w:val="000000"/>
        </w:rPr>
        <w:t xml:space="preserve">   </w:t>
      </w:r>
      <w:r>
        <w:rPr>
          <w:rFonts w:ascii="Consolas" w:hAnsi="Consolas" w:cs="Consolas"/>
          <w:color w:val="000000"/>
        </w:rPr>
        <w:tab/>
      </w:r>
      <w:r w:rsidRPr="00EF08C6">
        <w:rPr>
          <w:rFonts w:ascii="Consolas" w:hAnsi="Consolas" w:cs="Consolas"/>
          <w:color w:val="000000"/>
        </w:rPr>
        <w:t xml:space="preserve"> </w:t>
      </w:r>
      <w:r>
        <w:rPr>
          <w:rFonts w:ascii="Consolas" w:hAnsi="Consolas" w:cs="Consolas"/>
          <w:color w:val="000000"/>
        </w:rPr>
        <w:t xml:space="preserve">  </w:t>
      </w:r>
      <w:r w:rsidRPr="00EF08C6">
        <w:rPr>
          <w:rFonts w:ascii="Consolas" w:hAnsi="Consolas" w:cs="Consolas"/>
          <w:color w:val="000000"/>
        </w:rPr>
        <w:t xml:space="preserve">JspWriter </w:t>
      </w:r>
      <w:r w:rsidRPr="00EF08C6">
        <w:rPr>
          <w:rFonts w:ascii="Consolas" w:hAnsi="Consolas" w:cs="Consolas"/>
          <w:color w:val="6A3E3E"/>
        </w:rPr>
        <w:t>out</w:t>
      </w:r>
      <w:r w:rsidRPr="00EF08C6">
        <w:rPr>
          <w:rFonts w:ascii="Consolas" w:hAnsi="Consolas" w:cs="Consolas"/>
          <w:color w:val="000000"/>
        </w:rPr>
        <w:t>=</w:t>
      </w:r>
      <w:r w:rsidRPr="00EF08C6">
        <w:rPr>
          <w:rFonts w:ascii="Consolas" w:hAnsi="Consolas" w:cs="Consolas"/>
          <w:color w:val="0000C0"/>
        </w:rPr>
        <w:t>pageContext</w:t>
      </w:r>
      <w:r w:rsidRPr="00EF08C6">
        <w:rPr>
          <w:rFonts w:ascii="Consolas" w:hAnsi="Consolas" w:cs="Consolas"/>
          <w:color w:val="000000"/>
        </w:rPr>
        <w:t>.getOut();</w:t>
      </w:r>
      <w:r w:rsidRPr="00EF08C6">
        <w:rPr>
          <w:rFonts w:ascii="Consolas" w:hAnsi="Consolas" w:cs="Consolas"/>
          <w:color w:val="3F7F5F"/>
        </w:rPr>
        <w:t xml:space="preserve">//returns the instance of JspWriter  </w:t>
      </w:r>
    </w:p>
    <w:p w:rsidR="00EF08C6" w:rsidRP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r>
        <w:rPr>
          <w:rFonts w:ascii="Consolas" w:hAnsi="Consolas" w:cs="Consolas"/>
          <w:color w:val="000000"/>
        </w:rPr>
        <w:tab/>
        <w:t xml:space="preserve">   </w:t>
      </w:r>
      <w:r w:rsidRPr="00EF08C6">
        <w:rPr>
          <w:rFonts w:ascii="Consolas" w:hAnsi="Consolas" w:cs="Consolas"/>
          <w:color w:val="6A3E3E"/>
        </w:rPr>
        <w:t>out</w:t>
      </w:r>
      <w:r w:rsidRPr="00EF08C6">
        <w:rPr>
          <w:rFonts w:ascii="Consolas" w:hAnsi="Consolas" w:cs="Consolas"/>
          <w:color w:val="000000"/>
        </w:rPr>
        <w:t>.print(Calendar.</w:t>
      </w:r>
      <w:r w:rsidRPr="00EF08C6">
        <w:rPr>
          <w:rFonts w:ascii="Consolas" w:hAnsi="Consolas" w:cs="Consolas"/>
          <w:i/>
          <w:iCs/>
          <w:color w:val="000000"/>
        </w:rPr>
        <w:t>getInstance</w:t>
      </w:r>
      <w:r w:rsidRPr="00EF08C6">
        <w:rPr>
          <w:rFonts w:ascii="Consolas" w:hAnsi="Consolas" w:cs="Consolas"/>
          <w:color w:val="000000"/>
        </w:rPr>
        <w:t>().getTime());</w:t>
      </w:r>
      <w:r w:rsidRPr="00EF08C6">
        <w:rPr>
          <w:rFonts w:ascii="Consolas" w:hAnsi="Consolas" w:cs="Consolas"/>
          <w:color w:val="3F7F5F"/>
        </w:rPr>
        <w:t xml:space="preserve">//printing date using JspWriter  </w:t>
      </w:r>
    </w:p>
    <w:p w:rsidR="00EF08C6" w:rsidRP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nsolas" w:hAnsi="Consolas" w:cs="Consolas"/>
          <w:color w:val="4C483D" w:themeColor="text2"/>
        </w:rPr>
      </w:pPr>
      <w:r w:rsidRPr="00EF08C6">
        <w:rPr>
          <w:rFonts w:ascii="Consolas" w:hAnsi="Consolas" w:cs="Consolas"/>
          <w:color w:val="000000"/>
        </w:rPr>
        <w:t xml:space="preserve">    </w:t>
      </w:r>
      <w:r>
        <w:rPr>
          <w:rFonts w:ascii="Consolas" w:hAnsi="Consolas" w:cs="Consolas"/>
          <w:color w:val="000000"/>
        </w:rPr>
        <w:tab/>
        <w:t xml:space="preserve">    </w:t>
      </w:r>
      <w:r w:rsidRPr="00EF08C6">
        <w:rPr>
          <w:rFonts w:ascii="Consolas" w:hAnsi="Consolas" w:cs="Consolas"/>
          <w:b/>
          <w:bCs/>
          <w:color w:val="7F0055"/>
        </w:rPr>
        <w:t>return</w:t>
      </w:r>
      <w:r w:rsidRPr="00EF08C6">
        <w:rPr>
          <w:rFonts w:ascii="Consolas" w:hAnsi="Consolas" w:cs="Consolas"/>
          <w:color w:val="000000"/>
        </w:rPr>
        <w:t xml:space="preserve"> </w:t>
      </w:r>
      <w:r w:rsidRPr="00EF08C6">
        <w:rPr>
          <w:rFonts w:ascii="Consolas" w:hAnsi="Consolas" w:cs="Consolas"/>
          <w:b/>
          <w:bCs/>
          <w:i/>
          <w:iCs/>
          <w:color w:val="0000C0"/>
        </w:rPr>
        <w:t>SKIP_BODY</w:t>
      </w:r>
      <w:r w:rsidRPr="00EF08C6">
        <w:rPr>
          <w:rFonts w:ascii="Consolas" w:hAnsi="Consolas" w:cs="Consolas"/>
          <w:color w:val="000000"/>
        </w:rPr>
        <w:t>;</w:t>
      </w:r>
      <w:r w:rsidRPr="00EF08C6">
        <w:rPr>
          <w:rFonts w:ascii="Consolas" w:hAnsi="Consolas" w:cs="Consolas"/>
          <w:color w:val="3F7F5F"/>
        </w:rPr>
        <w:t xml:space="preserve">//will not evaluate the body content of the tag  </w:t>
      </w:r>
    </w:p>
    <w:p w:rsidR="00EF08C6" w:rsidRPr="00EF08C6"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ind w:firstLine="720"/>
        <w:rPr>
          <w:rFonts w:ascii="Consolas" w:hAnsi="Consolas" w:cs="Consolas"/>
          <w:color w:val="4C483D" w:themeColor="text2"/>
        </w:rPr>
      </w:pPr>
      <w:r w:rsidRPr="00EF08C6">
        <w:rPr>
          <w:rFonts w:ascii="Consolas" w:hAnsi="Consolas" w:cs="Consolas"/>
          <w:color w:val="000000"/>
        </w:rPr>
        <w:t xml:space="preserve">}  </w:t>
      </w:r>
    </w:p>
    <w:p w:rsidR="005B7745" w:rsidRDefault="00EF08C6" w:rsidP="00EF08C6">
      <w:pPr>
        <w:pBdr>
          <w:top w:val="single" w:sz="4" w:space="1" w:color="000000" w:themeColor="text1"/>
          <w:left w:val="single" w:sz="4" w:space="4" w:color="000000" w:themeColor="text1"/>
          <w:bottom w:val="single" w:sz="4" w:space="1" w:color="000000" w:themeColor="text1"/>
          <w:right w:val="single" w:sz="4" w:space="4" w:color="000000" w:themeColor="text1"/>
        </w:pBdr>
      </w:pPr>
      <w:r w:rsidRPr="00EF08C6">
        <w:rPr>
          <w:rFonts w:ascii="Consolas" w:hAnsi="Consolas" w:cs="Consolas"/>
          <w:color w:val="000000"/>
        </w:rPr>
        <w:t>}</w:t>
      </w:r>
    </w:p>
    <w:p w:rsidR="005B7745" w:rsidRDefault="00D63E0B" w:rsidP="00FA3662">
      <w:pPr>
        <w:pStyle w:val="Qsns"/>
      </w:pPr>
      <w:r>
        <w:t>2.</w:t>
      </w:r>
      <w:r w:rsidRPr="00FA3662">
        <w:t xml:space="preserve"> Create</w:t>
      </w:r>
      <w:r w:rsidR="00FA3662" w:rsidRPr="00FA3662">
        <w:t xml:space="preserve"> the Tag Library Descriptor (TLD) file and define tags(.tld)</w:t>
      </w:r>
    </w:p>
    <w:p w:rsidR="005B7745" w:rsidRDefault="00A907B9" w:rsidP="007E2F55">
      <w:r>
        <w:rPr>
          <w:b/>
          <w:bCs/>
          <w:color w:val="000000"/>
          <w:shd w:val="clear" w:color="auto" w:fill="FFFFFF"/>
        </w:rPr>
        <w:lastRenderedPageBreak/>
        <w:t>Tag Library Descriptor</w:t>
      </w:r>
      <w:r>
        <w:rPr>
          <w:rStyle w:val="apple-converted-space"/>
          <w:color w:val="000000"/>
          <w:shd w:val="clear" w:color="auto" w:fill="FFFFFF"/>
        </w:rPr>
        <w:t> </w:t>
      </w:r>
      <w:r>
        <w:rPr>
          <w:color w:val="000000"/>
          <w:shd w:val="clear" w:color="auto" w:fill="FFFFFF"/>
        </w:rPr>
        <w:t xml:space="preserve">(TLD) file contains information of tag and Tag Hander classes. It must be contained inside the </w:t>
      </w:r>
      <w:r>
        <w:rPr>
          <w:b/>
          <w:bCs/>
          <w:color w:val="000000"/>
          <w:shd w:val="clear" w:color="auto" w:fill="FFFFFF"/>
        </w:rPr>
        <w:t>WEB-INF</w:t>
      </w:r>
      <w:r>
        <w:rPr>
          <w:rStyle w:val="apple-converted-space"/>
          <w:color w:val="000000"/>
          <w:shd w:val="clear" w:color="auto" w:fill="FFFFFF"/>
        </w:rPr>
        <w:t> </w:t>
      </w:r>
      <w:r>
        <w:rPr>
          <w:color w:val="000000"/>
          <w:shd w:val="clear" w:color="auto" w:fill="FFFFFF"/>
        </w:rPr>
        <w:t>directory.</w:t>
      </w:r>
    </w:p>
    <w:p w:rsidR="00907248" w:rsidRDefault="00907248" w:rsidP="00907248">
      <w:pPr>
        <w:pStyle w:val="Howitworks"/>
        <w:spacing w:after="0"/>
      </w:pPr>
      <w:r>
        <w:t>mytag.tld</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xml</w:t>
      </w:r>
      <w:r>
        <w:rPr>
          <w:rFonts w:ascii="Courier New" w:hAnsi="Courier New" w:cs="Courier New"/>
          <w:color w:val="4C483D" w:themeColor="text2"/>
        </w:rPr>
        <w:t xml:space="preserve"> </w:t>
      </w:r>
      <w:r>
        <w:rPr>
          <w:rFonts w:ascii="Courier New" w:hAnsi="Courier New" w:cs="Courier New"/>
          <w:color w:val="7F007F"/>
        </w:rPr>
        <w:t>version</w:t>
      </w:r>
      <w:r>
        <w:rPr>
          <w:rFonts w:ascii="Courier New" w:hAnsi="Courier New" w:cs="Courier New"/>
          <w:color w:val="000000"/>
        </w:rPr>
        <w:t>=</w:t>
      </w:r>
      <w:r>
        <w:rPr>
          <w:rFonts w:ascii="Courier New" w:hAnsi="Courier New" w:cs="Courier New"/>
          <w:i/>
          <w:iCs/>
          <w:color w:val="2A00FF"/>
        </w:rPr>
        <w:t>"1.0"</w:t>
      </w:r>
      <w:r>
        <w:rPr>
          <w:rFonts w:ascii="Courier New" w:hAnsi="Courier New" w:cs="Courier New"/>
          <w:color w:val="4C483D" w:themeColor="text2"/>
        </w:rPr>
        <w:t xml:space="preserve"> </w:t>
      </w:r>
      <w:r>
        <w:rPr>
          <w:rFonts w:ascii="Courier New" w:hAnsi="Courier New" w:cs="Courier New"/>
          <w:color w:val="7F007F"/>
        </w:rPr>
        <w:t>encoding</w:t>
      </w:r>
      <w:r>
        <w:rPr>
          <w:rFonts w:ascii="Courier New" w:hAnsi="Courier New" w:cs="Courier New"/>
          <w:color w:val="000000"/>
        </w:rPr>
        <w:t>=</w:t>
      </w:r>
      <w:r>
        <w:rPr>
          <w:rFonts w:ascii="Courier New" w:hAnsi="Courier New" w:cs="Courier New"/>
          <w:i/>
          <w:iCs/>
          <w:color w:val="2A00FF"/>
        </w:rPr>
        <w:t>"ISO-8859-1"</w:t>
      </w:r>
      <w:r>
        <w:rPr>
          <w:rFonts w:ascii="Courier New" w:hAnsi="Courier New" w:cs="Courier New"/>
          <w:color w:val="4C483D" w:themeColor="text2"/>
        </w:rPr>
        <w:t xml:space="preserve"> </w:t>
      </w:r>
      <w:r>
        <w:rPr>
          <w:rFonts w:ascii="Courier New" w:hAnsi="Courier New" w:cs="Courier New"/>
          <w:color w:val="008080"/>
        </w:rPr>
        <w:t>?&gt;</w:t>
      </w:r>
      <w:r>
        <w:rPr>
          <w:rFonts w:ascii="Courier New" w:hAnsi="Courier New" w:cs="Courier New"/>
          <w:color w:val="000000"/>
        </w:rPr>
        <w:t xml:space="preserve">  </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DOCTYPE</w:t>
      </w:r>
      <w:r>
        <w:rPr>
          <w:rFonts w:ascii="Courier New" w:hAnsi="Courier New" w:cs="Courier New"/>
          <w:color w:val="4C483D" w:themeColor="text2"/>
        </w:rPr>
        <w:t xml:space="preserve"> </w:t>
      </w:r>
      <w:r>
        <w:rPr>
          <w:rFonts w:ascii="Courier New" w:hAnsi="Courier New" w:cs="Courier New"/>
          <w:color w:val="008080"/>
        </w:rPr>
        <w:t>taglib</w:t>
      </w:r>
      <w:r>
        <w:rPr>
          <w:rFonts w:ascii="Courier New" w:hAnsi="Courier New" w:cs="Courier New"/>
          <w:color w:val="4C483D" w:themeColor="text2"/>
        </w:rPr>
        <w:t xml:space="preserve">  </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4C483D" w:themeColor="text2"/>
        </w:rPr>
        <w:t xml:space="preserve">        </w:t>
      </w:r>
      <w:r>
        <w:rPr>
          <w:rFonts w:ascii="Courier New" w:hAnsi="Courier New" w:cs="Courier New"/>
          <w:color w:val="808080"/>
        </w:rPr>
        <w:t>PUBLIC</w:t>
      </w:r>
      <w:r>
        <w:rPr>
          <w:rFonts w:ascii="Courier New" w:hAnsi="Courier New" w:cs="Courier New"/>
          <w:color w:val="4C483D" w:themeColor="text2"/>
        </w:rPr>
        <w:t xml:space="preserve"> </w:t>
      </w:r>
      <w:r>
        <w:rPr>
          <w:rFonts w:ascii="Courier New" w:hAnsi="Courier New" w:cs="Courier New"/>
          <w:color w:val="008080"/>
        </w:rPr>
        <w:t>"-//Sun Microsystems, Inc.//DTD JSP Tag Library 1.2//EN"</w:t>
      </w:r>
      <w:r>
        <w:rPr>
          <w:rFonts w:ascii="Courier New" w:hAnsi="Courier New" w:cs="Courier New"/>
          <w:color w:val="4C483D" w:themeColor="text2"/>
        </w:rPr>
        <w:t xml:space="preserve">  </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4C483D" w:themeColor="text2"/>
        </w:rPr>
        <w:t xml:space="preserve">    </w:t>
      </w:r>
      <w:r>
        <w:rPr>
          <w:rFonts w:ascii="Courier New" w:hAnsi="Courier New" w:cs="Courier New"/>
          <w:color w:val="3F7F5F"/>
        </w:rPr>
        <w:t>"http://java.sun.com/j2ee/dtd/web-jsptaglibrary_1_2.dtd"</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8080"/>
        </w:rPr>
        <w:t>&lt;</w:t>
      </w:r>
      <w:r>
        <w:rPr>
          <w:rFonts w:ascii="Courier New" w:hAnsi="Courier New" w:cs="Courier New"/>
          <w:color w:val="3F7F7F"/>
        </w:rPr>
        <w:t>taglib</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tlib-version</w:t>
      </w:r>
      <w:r>
        <w:rPr>
          <w:rFonts w:ascii="Courier New" w:hAnsi="Courier New" w:cs="Courier New"/>
          <w:color w:val="008080"/>
        </w:rPr>
        <w:t>&gt;</w:t>
      </w:r>
      <w:r>
        <w:rPr>
          <w:rFonts w:ascii="Courier New" w:hAnsi="Courier New" w:cs="Courier New"/>
          <w:color w:val="000000"/>
        </w:rPr>
        <w:t>1.0</w:t>
      </w:r>
      <w:r>
        <w:rPr>
          <w:rFonts w:ascii="Courier New" w:hAnsi="Courier New" w:cs="Courier New"/>
          <w:color w:val="008080"/>
        </w:rPr>
        <w:t>&lt;/</w:t>
      </w:r>
      <w:r>
        <w:rPr>
          <w:rFonts w:ascii="Courier New" w:hAnsi="Courier New" w:cs="Courier New"/>
          <w:color w:val="3F7F7F"/>
        </w:rPr>
        <w:t>tlib-version</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jsp-version</w:t>
      </w:r>
      <w:r>
        <w:rPr>
          <w:rFonts w:ascii="Courier New" w:hAnsi="Courier New" w:cs="Courier New"/>
          <w:color w:val="008080"/>
        </w:rPr>
        <w:t>&gt;</w:t>
      </w:r>
      <w:r>
        <w:rPr>
          <w:rFonts w:ascii="Courier New" w:hAnsi="Courier New" w:cs="Courier New"/>
          <w:color w:val="000000"/>
        </w:rPr>
        <w:t>1.2</w:t>
      </w:r>
      <w:r>
        <w:rPr>
          <w:rFonts w:ascii="Courier New" w:hAnsi="Courier New" w:cs="Courier New"/>
          <w:color w:val="008080"/>
        </w:rPr>
        <w:t>&lt;/</w:t>
      </w:r>
      <w:r>
        <w:rPr>
          <w:rFonts w:ascii="Courier New" w:hAnsi="Courier New" w:cs="Courier New"/>
          <w:color w:val="3F7F7F"/>
        </w:rPr>
        <w:t>jsp-version</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short-name</w:t>
      </w:r>
      <w:r>
        <w:rPr>
          <w:rFonts w:ascii="Courier New" w:hAnsi="Courier New" w:cs="Courier New"/>
          <w:color w:val="008080"/>
        </w:rPr>
        <w:t>&gt;</w:t>
      </w:r>
      <w:r>
        <w:rPr>
          <w:rFonts w:ascii="Courier New" w:hAnsi="Courier New" w:cs="Courier New"/>
          <w:color w:val="000000"/>
        </w:rPr>
        <w:t>simple</w:t>
      </w:r>
      <w:r>
        <w:rPr>
          <w:rFonts w:ascii="Courier New" w:hAnsi="Courier New" w:cs="Courier New"/>
          <w:color w:val="008080"/>
        </w:rPr>
        <w:t>&lt;/</w:t>
      </w:r>
      <w:r>
        <w:rPr>
          <w:rFonts w:ascii="Courier New" w:hAnsi="Courier New" w:cs="Courier New"/>
          <w:color w:val="3F7F7F"/>
        </w:rPr>
        <w:t>short-name</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uri</w:t>
      </w:r>
      <w:r>
        <w:rPr>
          <w:rFonts w:ascii="Courier New" w:hAnsi="Courier New" w:cs="Courier New"/>
          <w:color w:val="008080"/>
        </w:rPr>
        <w:t>&gt;</w:t>
      </w:r>
      <w:r>
        <w:rPr>
          <w:rFonts w:ascii="Courier New" w:hAnsi="Courier New" w:cs="Courier New"/>
          <w:color w:val="000000"/>
        </w:rPr>
        <w:t>http://tomcat.apache.org/example-taglib</w:t>
      </w:r>
      <w:r>
        <w:rPr>
          <w:rFonts w:ascii="Courier New" w:hAnsi="Courier New" w:cs="Courier New"/>
          <w:color w:val="008080"/>
        </w:rPr>
        <w:t>&lt;/</w:t>
      </w:r>
      <w:r>
        <w:rPr>
          <w:rFonts w:ascii="Courier New" w:hAnsi="Courier New" w:cs="Courier New"/>
          <w:color w:val="3F7F7F"/>
        </w:rPr>
        <w:t>uri</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tag</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name</w:t>
      </w:r>
      <w:r>
        <w:rPr>
          <w:rFonts w:ascii="Courier New" w:hAnsi="Courier New" w:cs="Courier New"/>
          <w:color w:val="008080"/>
        </w:rPr>
        <w:t>&gt;</w:t>
      </w:r>
      <w:r>
        <w:rPr>
          <w:rFonts w:ascii="Courier New" w:hAnsi="Courier New" w:cs="Courier New"/>
          <w:color w:val="000000"/>
        </w:rPr>
        <w:t>today</w:t>
      </w:r>
      <w:r>
        <w:rPr>
          <w:rFonts w:ascii="Courier New" w:hAnsi="Courier New" w:cs="Courier New"/>
          <w:color w:val="008080"/>
        </w:rPr>
        <w:t>&lt;/</w:t>
      </w:r>
      <w:r>
        <w:rPr>
          <w:rFonts w:ascii="Courier New" w:hAnsi="Courier New" w:cs="Courier New"/>
          <w:color w:val="3F7F7F"/>
        </w:rPr>
        <w:t>name</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tag-class</w:t>
      </w:r>
      <w:r>
        <w:rPr>
          <w:rFonts w:ascii="Courier New" w:hAnsi="Courier New" w:cs="Courier New"/>
          <w:color w:val="008080"/>
        </w:rPr>
        <w:t>&gt;</w:t>
      </w:r>
      <w:r>
        <w:rPr>
          <w:rFonts w:ascii="Courier New" w:hAnsi="Courier New" w:cs="Courier New"/>
          <w:color w:val="000000"/>
        </w:rPr>
        <w:t>demo.MyTag</w:t>
      </w:r>
      <w:r>
        <w:rPr>
          <w:rFonts w:ascii="Courier New" w:hAnsi="Courier New" w:cs="Courier New"/>
          <w:color w:val="008080"/>
        </w:rPr>
        <w:t>&lt;/</w:t>
      </w:r>
      <w:r>
        <w:rPr>
          <w:rFonts w:ascii="Courier New" w:hAnsi="Courier New" w:cs="Courier New"/>
          <w:color w:val="3F7F7F"/>
        </w:rPr>
        <w:t>tag-class</w:t>
      </w:r>
      <w:r>
        <w:rPr>
          <w:rFonts w:ascii="Courier New" w:hAnsi="Courier New" w:cs="Courier New"/>
          <w:color w:val="008080"/>
        </w:rPr>
        <w:t>&gt;</w:t>
      </w:r>
    </w:p>
    <w:p w:rsidR="00907248"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8080"/>
        </w:rPr>
        <w:t>&lt;/</w:t>
      </w:r>
      <w:r>
        <w:rPr>
          <w:rFonts w:ascii="Courier New" w:hAnsi="Courier New" w:cs="Courier New"/>
          <w:color w:val="3F7F7F"/>
        </w:rPr>
        <w:t>tag</w:t>
      </w:r>
      <w:r>
        <w:rPr>
          <w:rFonts w:ascii="Courier New" w:hAnsi="Courier New" w:cs="Courier New"/>
          <w:color w:val="008080"/>
        </w:rPr>
        <w:t>&gt;</w:t>
      </w:r>
    </w:p>
    <w:p w:rsidR="005B7745" w:rsidRDefault="00907248" w:rsidP="00907248">
      <w:pPr>
        <w:pBdr>
          <w:top w:val="single" w:sz="4" w:space="1" w:color="000000" w:themeColor="text1"/>
          <w:left w:val="single" w:sz="4" w:space="4" w:color="000000" w:themeColor="text1"/>
          <w:bottom w:val="single" w:sz="4" w:space="1" w:color="000000" w:themeColor="text1"/>
          <w:right w:val="single" w:sz="4" w:space="4" w:color="000000" w:themeColor="text1"/>
        </w:pBdr>
      </w:pPr>
      <w:r>
        <w:rPr>
          <w:rFonts w:ascii="Courier New" w:hAnsi="Courier New" w:cs="Courier New"/>
          <w:color w:val="008080"/>
        </w:rPr>
        <w:t>&lt;/</w:t>
      </w:r>
      <w:r>
        <w:rPr>
          <w:rFonts w:ascii="Courier New" w:hAnsi="Courier New" w:cs="Courier New"/>
          <w:color w:val="3F7F7F"/>
        </w:rPr>
        <w:t>taglib</w:t>
      </w:r>
      <w:r>
        <w:rPr>
          <w:rFonts w:ascii="Courier New" w:hAnsi="Courier New" w:cs="Courier New"/>
          <w:color w:val="008080"/>
        </w:rPr>
        <w:t>&gt;</w:t>
      </w:r>
      <w:r>
        <w:rPr>
          <w:rFonts w:ascii="Courier New" w:hAnsi="Courier New" w:cs="Courier New"/>
          <w:color w:val="000000"/>
        </w:rPr>
        <w:t xml:space="preserve">  </w:t>
      </w:r>
    </w:p>
    <w:p w:rsidR="005B7745" w:rsidRDefault="005B7745" w:rsidP="007E2F55"/>
    <w:p w:rsidR="00517685" w:rsidRPr="00AB6F64" w:rsidRDefault="003B70CF" w:rsidP="00517685">
      <w:pPr>
        <w:pStyle w:val="Qsns"/>
      </w:pPr>
      <w:r>
        <w:rPr>
          <w:lang w:eastAsia="en-US"/>
        </w:rPr>
        <w:t>3.</w:t>
      </w:r>
      <w:r w:rsidRPr="00021207">
        <w:rPr>
          <w:lang w:eastAsia="en-US"/>
        </w:rPr>
        <w:t xml:space="preserve"> Create</w:t>
      </w:r>
      <w:r w:rsidR="00517685" w:rsidRPr="00021207">
        <w:rPr>
          <w:lang w:eastAsia="en-US"/>
        </w:rPr>
        <w:t xml:space="preserve"> the JSP file that uses the Custom tags </w:t>
      </w:r>
      <w:r w:rsidR="00517685">
        <w:rPr>
          <w:lang w:eastAsia="en-US"/>
        </w:rPr>
        <w:t>(.JSP)</w:t>
      </w:r>
    </w:p>
    <w:p w:rsidR="005B7745" w:rsidRDefault="002D107E" w:rsidP="007E2F55">
      <w:r>
        <w:t>DateJsp.jsp</w:t>
      </w:r>
    </w:p>
    <w:p w:rsidR="002D107E" w:rsidRDefault="002D107E" w:rsidP="002D107E">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BF5F3F"/>
        </w:rPr>
        <w:t>&lt;%@</w:t>
      </w:r>
      <w:r>
        <w:rPr>
          <w:rFonts w:ascii="Courier New" w:hAnsi="Courier New" w:cs="Courier New"/>
          <w:color w:val="4C483D" w:themeColor="text2"/>
        </w:rPr>
        <w:t xml:space="preserve"> </w:t>
      </w:r>
      <w:r>
        <w:rPr>
          <w:rFonts w:ascii="Courier New" w:hAnsi="Courier New" w:cs="Courier New"/>
          <w:color w:val="3F7F7F"/>
        </w:rPr>
        <w:t>taglib</w:t>
      </w:r>
      <w:r>
        <w:rPr>
          <w:rFonts w:ascii="Courier New" w:hAnsi="Courier New" w:cs="Courier New"/>
          <w:color w:val="4C483D" w:themeColor="text2"/>
        </w:rPr>
        <w:t xml:space="preserve"> </w:t>
      </w:r>
      <w:r>
        <w:rPr>
          <w:rFonts w:ascii="Courier New" w:hAnsi="Courier New" w:cs="Courier New"/>
          <w:color w:val="7F007F"/>
        </w:rPr>
        <w:t>uri</w:t>
      </w:r>
      <w:r>
        <w:rPr>
          <w:rFonts w:ascii="Courier New" w:hAnsi="Courier New" w:cs="Courier New"/>
          <w:color w:val="000000"/>
        </w:rPr>
        <w:t>=</w:t>
      </w:r>
      <w:r>
        <w:rPr>
          <w:rFonts w:ascii="Courier New" w:hAnsi="Courier New" w:cs="Courier New"/>
          <w:i/>
          <w:iCs/>
          <w:color w:val="2A00FF"/>
        </w:rPr>
        <w:t>"WEB-INF/mytag.tld"</w:t>
      </w:r>
      <w:r>
        <w:rPr>
          <w:rFonts w:ascii="Courier New" w:hAnsi="Courier New" w:cs="Courier New"/>
          <w:color w:val="4C483D" w:themeColor="text2"/>
        </w:rPr>
        <w:t xml:space="preserve"> </w:t>
      </w:r>
      <w:r>
        <w:rPr>
          <w:rFonts w:ascii="Courier New" w:hAnsi="Courier New" w:cs="Courier New"/>
          <w:color w:val="7F007F"/>
        </w:rPr>
        <w:t>prefix</w:t>
      </w:r>
      <w:r>
        <w:rPr>
          <w:rFonts w:ascii="Courier New" w:hAnsi="Courier New" w:cs="Courier New"/>
          <w:color w:val="000000"/>
        </w:rPr>
        <w:t>=</w:t>
      </w:r>
      <w:r>
        <w:rPr>
          <w:rFonts w:ascii="Courier New" w:hAnsi="Courier New" w:cs="Courier New"/>
          <w:i/>
          <w:iCs/>
          <w:color w:val="2A00FF"/>
        </w:rPr>
        <w:t>"m"</w:t>
      </w:r>
      <w:r>
        <w:rPr>
          <w:rFonts w:ascii="Courier New" w:hAnsi="Courier New" w:cs="Courier New"/>
          <w:color w:val="4C483D" w:themeColor="text2"/>
        </w:rPr>
        <w:t xml:space="preserve"> </w:t>
      </w:r>
      <w:r>
        <w:rPr>
          <w:rFonts w:ascii="Courier New" w:hAnsi="Courier New" w:cs="Courier New"/>
          <w:color w:val="BF5F3F"/>
        </w:rPr>
        <w:t>%&gt;</w:t>
      </w:r>
      <w:r>
        <w:rPr>
          <w:rFonts w:ascii="Courier New" w:hAnsi="Courier New" w:cs="Courier New"/>
          <w:color w:val="000000"/>
        </w:rPr>
        <w:t xml:space="preserve">  </w:t>
      </w:r>
    </w:p>
    <w:p w:rsidR="002D107E" w:rsidRDefault="002D107E" w:rsidP="002D107E">
      <w:r>
        <w:rPr>
          <w:rFonts w:ascii="Courier New" w:hAnsi="Courier New" w:cs="Courier New"/>
          <w:color w:val="000000"/>
        </w:rPr>
        <w:t xml:space="preserve">Current Date and Time is: </w:t>
      </w:r>
      <w:r>
        <w:rPr>
          <w:rFonts w:ascii="Courier New" w:hAnsi="Courier New" w:cs="Courier New"/>
          <w:color w:val="008080"/>
        </w:rPr>
        <w:t>&lt;</w:t>
      </w:r>
      <w:r>
        <w:rPr>
          <w:rFonts w:ascii="Courier New" w:hAnsi="Courier New" w:cs="Courier New"/>
          <w:color w:val="3F7F7F"/>
        </w:rPr>
        <w:t>m:today</w:t>
      </w:r>
      <w:r>
        <w:rPr>
          <w:rFonts w:ascii="Courier New" w:hAnsi="Courier New" w:cs="Courier New"/>
          <w:color w:val="008080"/>
        </w:rPr>
        <w:t>/&gt;</w:t>
      </w:r>
      <w:r>
        <w:rPr>
          <w:rFonts w:ascii="Courier New" w:hAnsi="Courier New" w:cs="Courier New"/>
          <w:color w:val="000000"/>
        </w:rPr>
        <w:t xml:space="preserve">  </w:t>
      </w:r>
    </w:p>
    <w:p w:rsidR="005B7745" w:rsidRDefault="003B70CF" w:rsidP="007E2F55">
      <w:r>
        <w:rPr>
          <w:noProof/>
          <w:lang w:eastAsia="en-US"/>
        </w:rPr>
        <w:drawing>
          <wp:inline distT="0" distB="0" distL="0" distR="0" wp14:anchorId="1BAD3392" wp14:editId="5EA03870">
            <wp:extent cx="3609975" cy="9239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09975" cy="923925"/>
                    </a:xfrm>
                    <a:prstGeom prst="rect">
                      <a:avLst/>
                    </a:prstGeom>
                  </pic:spPr>
                </pic:pic>
              </a:graphicData>
            </a:graphic>
          </wp:inline>
        </w:drawing>
      </w:r>
    </w:p>
    <w:p w:rsidR="005B7745" w:rsidRDefault="005B7745" w:rsidP="007E2F55"/>
    <w:p w:rsidR="005B7745" w:rsidRDefault="005B7745" w:rsidP="007E2F55"/>
    <w:p w:rsidR="005B7745" w:rsidRDefault="005B7745" w:rsidP="007E2F55"/>
    <w:p w:rsidR="00B954E5" w:rsidRDefault="00B954E5" w:rsidP="007E2F55"/>
    <w:p w:rsidR="00B954E5" w:rsidRDefault="00B954E5" w:rsidP="007E2F55"/>
    <w:p w:rsidR="00B954E5" w:rsidRDefault="00B954E5" w:rsidP="007E2F55"/>
    <w:p w:rsidR="00B954E5" w:rsidRDefault="00B954E5" w:rsidP="007E2F55"/>
    <w:p w:rsidR="00B954E5" w:rsidRDefault="00B954E5" w:rsidP="007E2F55"/>
    <w:p w:rsidR="00B954E5" w:rsidRDefault="00B954E5" w:rsidP="007E2F55"/>
    <w:p w:rsidR="00B954E5" w:rsidRDefault="00B954E5" w:rsidP="00B954E5">
      <w:pPr>
        <w:pStyle w:val="Heading1"/>
      </w:pPr>
      <w:bookmarkStart w:id="60" w:name="_Toc4274739"/>
      <w:bookmarkStart w:id="61" w:name="_Toc471845289"/>
      <w:r>
        <w:lastRenderedPageBreak/>
        <w:t>### 5. Webservices</w:t>
      </w:r>
      <w:bookmarkEnd w:id="60"/>
      <w:r>
        <w:t xml:space="preserve"> </w:t>
      </w:r>
      <w:bookmarkEnd w:id="61"/>
    </w:p>
    <w:p w:rsidR="00B954E5" w:rsidRDefault="00B954E5" w:rsidP="00B954E5">
      <w:r>
        <w:t xml:space="preserve">By using webservices we </w:t>
      </w:r>
      <w:r w:rsidRPr="0094479C">
        <w:t>can communicate different applications on different platforms</w:t>
      </w:r>
      <w:r>
        <w:t xml:space="preserve">. For example </w:t>
      </w:r>
      <w:r w:rsidRPr="0094479C">
        <w:t>java application in Windows platform can easily communicate with the application developed using .net/php in Linux operation system.</w:t>
      </w:r>
    </w:p>
    <w:p w:rsidR="00B954E5" w:rsidRDefault="00B954E5" w:rsidP="00B954E5">
      <w:r w:rsidRPr="0094479C">
        <w:t xml:space="preserve">Web Services are mainly of 2 types, </w:t>
      </w:r>
    </w:p>
    <w:p w:rsidR="00B954E5" w:rsidRPr="0094479C" w:rsidRDefault="00B954E5" w:rsidP="00B954E5">
      <w:pPr>
        <w:pStyle w:val="ListParagraph"/>
        <w:numPr>
          <w:ilvl w:val="0"/>
          <w:numId w:val="117"/>
        </w:numPr>
        <w:rPr>
          <w:b/>
        </w:rPr>
      </w:pPr>
      <w:r w:rsidRPr="0094479C">
        <w:rPr>
          <w:b/>
        </w:rPr>
        <w:t xml:space="preserve">SOAP [Simple Object Access Protocol] </w:t>
      </w:r>
    </w:p>
    <w:p w:rsidR="00B954E5" w:rsidRPr="0094479C" w:rsidRDefault="00B954E5" w:rsidP="00B954E5">
      <w:pPr>
        <w:pStyle w:val="ListParagraph"/>
        <w:numPr>
          <w:ilvl w:val="0"/>
          <w:numId w:val="117"/>
        </w:numPr>
        <w:rPr>
          <w:b/>
        </w:rPr>
      </w:pPr>
      <w:r w:rsidRPr="0094479C">
        <w:rPr>
          <w:b/>
        </w:rPr>
        <w:t>REST [Representational state transfer]</w:t>
      </w:r>
    </w:p>
    <w:p w:rsidR="00B954E5" w:rsidRDefault="00B954E5" w:rsidP="00B954E5">
      <w:pPr>
        <w:rPr>
          <w:b/>
        </w:rPr>
      </w:pPr>
    </w:p>
    <w:p w:rsidR="00B954E5" w:rsidRPr="00063903" w:rsidRDefault="00B954E5" w:rsidP="00B954E5">
      <w:pPr>
        <w:spacing w:after="0"/>
        <w:rPr>
          <w:b/>
          <w:u w:val="single"/>
        </w:rPr>
      </w:pPr>
      <w:r w:rsidRPr="00063903">
        <w:rPr>
          <w:b/>
          <w:u w:val="single"/>
        </w:rPr>
        <w:t xml:space="preserve">1. SOAP [Simple Object Access Protocol] </w:t>
      </w:r>
    </w:p>
    <w:p w:rsidR="00B954E5" w:rsidRDefault="00B954E5" w:rsidP="00B954E5">
      <w:pPr>
        <w:rPr>
          <w:b/>
        </w:rPr>
      </w:pPr>
      <w:r w:rsidRPr="00081E19">
        <w:t xml:space="preserve">SOAP stands for Simple Object Access Protocol. </w:t>
      </w:r>
      <w:r w:rsidRPr="00081E19">
        <w:rPr>
          <w:b/>
        </w:rPr>
        <w:t>SOAP is an XML based</w:t>
      </w:r>
      <w:r w:rsidRPr="00081E19">
        <w:t xml:space="preserve"> industry standard protocol for designing and developing web services. </w:t>
      </w:r>
      <w:r w:rsidRPr="001E5F0D">
        <w:rPr>
          <w:b/>
          <w:color w:val="FF0000"/>
        </w:rPr>
        <w:t>Since it’s XML based, its platform and language independent</w:t>
      </w:r>
      <w:r w:rsidRPr="001E5F0D">
        <w:rPr>
          <w:color w:val="FF0000"/>
        </w:rPr>
        <w:t xml:space="preserve">. </w:t>
      </w:r>
      <w:r w:rsidRPr="00081E19">
        <w:t xml:space="preserve">So our </w:t>
      </w:r>
      <w:r w:rsidR="001E5F0D">
        <w:t>Service</w:t>
      </w:r>
      <w:r w:rsidRPr="00081E19">
        <w:t xml:space="preserve"> can be based on JAVA and client can be on .NET, PHP etc. and vice versa</w:t>
      </w:r>
      <w:r>
        <w:t>.</w:t>
      </w:r>
      <w:r w:rsidRPr="00817F8E">
        <w:t xml:space="preserve"> </w:t>
      </w:r>
      <w:r w:rsidRPr="00817F8E">
        <w:rPr>
          <w:b/>
        </w:rPr>
        <w:t>SOAP gives the output only in XML format</w:t>
      </w:r>
    </w:p>
    <w:p w:rsidR="00B954E5" w:rsidRPr="00B853BC" w:rsidRDefault="00B954E5" w:rsidP="00B954E5">
      <w:pPr>
        <w:spacing w:after="0"/>
        <w:rPr>
          <w:b/>
          <w:color w:val="FF0000"/>
        </w:rPr>
      </w:pPr>
      <w:r w:rsidRPr="00B853BC">
        <w:rPr>
          <w:b/>
          <w:color w:val="FF0000"/>
        </w:rPr>
        <w:t>We have following API’s to implement SOAP Webservices in our java applications</w:t>
      </w:r>
    </w:p>
    <w:p w:rsidR="00B954E5" w:rsidRPr="00B853BC" w:rsidRDefault="00B954E5" w:rsidP="00B954E5">
      <w:pPr>
        <w:pStyle w:val="ListParagraph"/>
        <w:numPr>
          <w:ilvl w:val="0"/>
          <w:numId w:val="118"/>
        </w:numPr>
        <w:rPr>
          <w:b/>
          <w:color w:val="FF0000"/>
        </w:rPr>
      </w:pPr>
      <w:r w:rsidRPr="00B853BC">
        <w:rPr>
          <w:b/>
          <w:color w:val="FF0000"/>
        </w:rPr>
        <w:t>JAX-WS</w:t>
      </w:r>
    </w:p>
    <w:p w:rsidR="00B954E5" w:rsidRDefault="00B954E5" w:rsidP="00B954E5">
      <w:pPr>
        <w:pStyle w:val="ListParagraph"/>
        <w:numPr>
          <w:ilvl w:val="0"/>
          <w:numId w:val="118"/>
        </w:numPr>
        <w:rPr>
          <w:b/>
          <w:color w:val="FF0000"/>
        </w:rPr>
      </w:pPr>
      <w:r w:rsidRPr="00B853BC">
        <w:rPr>
          <w:b/>
          <w:color w:val="FF0000"/>
        </w:rPr>
        <w:t>Apache Axis2</w:t>
      </w:r>
    </w:p>
    <w:p w:rsidR="00AD0857" w:rsidRPr="00AD0857" w:rsidRDefault="00AD0857" w:rsidP="00AD0857">
      <w:pPr>
        <w:rPr>
          <w:b/>
          <w:color w:val="FF0000"/>
        </w:rPr>
      </w:pPr>
    </w:p>
    <w:p w:rsidR="00B954E5" w:rsidRPr="00AD0857" w:rsidRDefault="00AD0857" w:rsidP="00AD0857">
      <w:pPr>
        <w:pStyle w:val="ListParagraph"/>
        <w:numPr>
          <w:ilvl w:val="0"/>
          <w:numId w:val="118"/>
        </w:numPr>
        <w:rPr>
          <w:b/>
        </w:rPr>
      </w:pPr>
      <w:r w:rsidRPr="00AD0857">
        <w:rPr>
          <w:b/>
        </w:rPr>
        <w:t>URI - Uniform Resource Identitier</w:t>
      </w:r>
    </w:p>
    <w:p w:rsidR="00AD0857" w:rsidRDefault="00AD0857" w:rsidP="00AD0857">
      <w:pPr>
        <w:pStyle w:val="ListParagraph"/>
        <w:numPr>
          <w:ilvl w:val="0"/>
          <w:numId w:val="118"/>
        </w:numPr>
        <w:rPr>
          <w:b/>
        </w:rPr>
      </w:pPr>
      <w:r w:rsidRPr="00AD0857">
        <w:rPr>
          <w:b/>
        </w:rPr>
        <w:t>URL - Uniform Resource Link</w:t>
      </w:r>
    </w:p>
    <w:p w:rsidR="00AD0857" w:rsidRPr="00AD0857" w:rsidRDefault="00AD0857" w:rsidP="00AD0857">
      <w:pPr>
        <w:pStyle w:val="ListParagraph"/>
        <w:rPr>
          <w:b/>
        </w:rPr>
      </w:pPr>
    </w:p>
    <w:p w:rsidR="00B954E5" w:rsidRPr="00063903" w:rsidRDefault="00B954E5" w:rsidP="00B954E5">
      <w:pPr>
        <w:spacing w:after="0"/>
        <w:rPr>
          <w:b/>
          <w:u w:val="single"/>
        </w:rPr>
      </w:pPr>
      <w:r w:rsidRPr="00063903">
        <w:rPr>
          <w:b/>
          <w:u w:val="single"/>
        </w:rPr>
        <w:t>2. REST [Representational state transfer]</w:t>
      </w:r>
    </w:p>
    <w:p w:rsidR="00AD0857" w:rsidRDefault="00B954E5" w:rsidP="002E0950">
      <w:pPr>
        <w:pStyle w:val="ListParagraph"/>
        <w:numPr>
          <w:ilvl w:val="0"/>
          <w:numId w:val="149"/>
        </w:numPr>
      </w:pPr>
      <w:r w:rsidRPr="00B672C4">
        <w:t xml:space="preserve">What ever the data/response we will get from the server is known as </w:t>
      </w:r>
      <w:r w:rsidRPr="00AD0857">
        <w:rPr>
          <w:b/>
        </w:rPr>
        <w:t>Resource</w:t>
      </w:r>
      <w:r>
        <w:t>.</w:t>
      </w:r>
    </w:p>
    <w:p w:rsidR="00AD0857" w:rsidRDefault="00AD0857" w:rsidP="00AD0857">
      <w:pPr>
        <w:pStyle w:val="ListParagraph"/>
      </w:pPr>
    </w:p>
    <w:p w:rsidR="00AD0857" w:rsidRDefault="00B954E5" w:rsidP="002E0950">
      <w:pPr>
        <w:pStyle w:val="ListParagraph"/>
        <w:numPr>
          <w:ilvl w:val="0"/>
          <w:numId w:val="149"/>
        </w:numPr>
      </w:pPr>
      <w:r w:rsidRPr="00B672C4">
        <w:t>Each resource</w:t>
      </w:r>
      <w:r w:rsidR="00AD0857">
        <w:t xml:space="preserve"> can be accessed by its URI’s. </w:t>
      </w:r>
    </w:p>
    <w:p w:rsidR="00AD0857" w:rsidRDefault="00AD0857" w:rsidP="00AD0857">
      <w:pPr>
        <w:pStyle w:val="ListParagraph"/>
      </w:pPr>
    </w:p>
    <w:p w:rsidR="00AD0857" w:rsidRDefault="00B954E5" w:rsidP="002E0950">
      <w:pPr>
        <w:pStyle w:val="ListParagraph"/>
        <w:numPr>
          <w:ilvl w:val="0"/>
          <w:numId w:val="149"/>
        </w:numPr>
      </w:pPr>
      <w:r w:rsidRPr="00B672C4">
        <w:t xml:space="preserve">We can get the resource from RESTful service in different formats like, </w:t>
      </w:r>
      <w:r w:rsidR="00AD0857" w:rsidRPr="00AD0857">
        <w:rPr>
          <w:b/>
        </w:rPr>
        <w:t>HTML, XML, JSON, TEXT, PDF</w:t>
      </w:r>
      <w:r w:rsidRPr="00B672C4">
        <w:t xml:space="preserve"> and in the </w:t>
      </w:r>
      <w:r w:rsidRPr="00AD0857">
        <w:rPr>
          <w:b/>
        </w:rPr>
        <w:t>Image formats</w:t>
      </w:r>
      <w:r w:rsidRPr="00B672C4">
        <w:t xml:space="preserve"> as well, </w:t>
      </w:r>
      <w:r w:rsidRPr="00AD0857">
        <w:rPr>
          <w:b/>
        </w:rPr>
        <w:t>but in real time we mainly we will prefer JSON.</w:t>
      </w:r>
      <w:r w:rsidR="00AD0857">
        <w:t xml:space="preserve"> </w:t>
      </w:r>
    </w:p>
    <w:p w:rsidR="00AD0857" w:rsidRDefault="00AD0857" w:rsidP="00AD0857">
      <w:pPr>
        <w:pStyle w:val="ListParagraph"/>
      </w:pPr>
    </w:p>
    <w:p w:rsidR="00B954E5" w:rsidRPr="00B672C4" w:rsidRDefault="00B954E5" w:rsidP="002E0950">
      <w:pPr>
        <w:pStyle w:val="ListParagraph"/>
        <w:numPr>
          <w:ilvl w:val="0"/>
          <w:numId w:val="149"/>
        </w:numPr>
      </w:pPr>
      <w:r w:rsidRPr="00B672C4">
        <w:t>REST guidelines always talks about stateless communication between client and the Server.  Stateless means, every single request from client to server will be considered as a fresh request. Because of this reason REST always prefers to choose HTTP as it a stateless protocol</w:t>
      </w:r>
    </w:p>
    <w:p w:rsidR="00B954E5" w:rsidRPr="00B853BC" w:rsidRDefault="00B954E5" w:rsidP="00B954E5">
      <w:pPr>
        <w:spacing w:after="0"/>
        <w:rPr>
          <w:b/>
          <w:color w:val="FF0000"/>
        </w:rPr>
      </w:pPr>
      <w:r w:rsidRPr="00B853BC">
        <w:rPr>
          <w:b/>
          <w:color w:val="FF0000"/>
        </w:rPr>
        <w:t xml:space="preserve">We have following API’s to implement </w:t>
      </w:r>
      <w:r>
        <w:rPr>
          <w:b/>
          <w:color w:val="FF0000"/>
        </w:rPr>
        <w:t>RESTful</w:t>
      </w:r>
      <w:r w:rsidRPr="00B853BC">
        <w:rPr>
          <w:b/>
          <w:color w:val="FF0000"/>
        </w:rPr>
        <w:t xml:space="preserve"> Webservices in our java applications</w:t>
      </w:r>
    </w:p>
    <w:p w:rsidR="00B954E5" w:rsidRPr="00851D2C" w:rsidRDefault="00B954E5" w:rsidP="00B954E5">
      <w:pPr>
        <w:pStyle w:val="ListParagraph"/>
        <w:numPr>
          <w:ilvl w:val="0"/>
          <w:numId w:val="118"/>
        </w:numPr>
        <w:ind w:left="360"/>
        <w:rPr>
          <w:b/>
          <w:color w:val="FF0000"/>
        </w:rPr>
      </w:pPr>
      <w:r w:rsidRPr="00851D2C">
        <w:rPr>
          <w:b/>
          <w:color w:val="FF0000"/>
        </w:rPr>
        <w:t>JAX-RS</w:t>
      </w:r>
    </w:p>
    <w:p w:rsidR="00B954E5" w:rsidRPr="00B853BC" w:rsidRDefault="00B954E5" w:rsidP="00B954E5">
      <w:pPr>
        <w:pStyle w:val="Qsns"/>
      </w:pPr>
      <w:r w:rsidRPr="00851D2C">
        <w:t>Apache CXF provides implementation for SOAP and RESTful services both.</w:t>
      </w:r>
    </w:p>
    <w:p w:rsidR="00B954E5" w:rsidRDefault="00B954E5" w:rsidP="00B954E5">
      <w:pPr>
        <w:pStyle w:val="Howitworks"/>
      </w:pPr>
      <w:r w:rsidRPr="00851D2C">
        <w:t xml:space="preserve">REST is a style of software </w:t>
      </w:r>
      <w:r w:rsidR="0081136F" w:rsidRPr="00851D2C">
        <w:t>architecture. RESTful</w:t>
      </w:r>
      <w:r w:rsidRPr="00851D2C">
        <w:t xml:space="preserve"> is typically used to refer to web services implementing such an architecture</w:t>
      </w:r>
    </w:p>
    <w:p w:rsidR="00B954E5" w:rsidRDefault="00B954E5" w:rsidP="00B954E5"/>
    <w:tbl>
      <w:tblPr>
        <w:tblpPr w:leftFromText="180" w:rightFromText="180" w:vertAnchor="page" w:horzAnchor="margin" w:tblpY="80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4"/>
        <w:gridCol w:w="4112"/>
        <w:gridCol w:w="4686"/>
      </w:tblGrid>
      <w:tr w:rsidR="00B954E5" w:rsidRPr="00A860DD" w:rsidTr="00A860DD">
        <w:trPr>
          <w:trHeight w:val="23"/>
        </w:trPr>
        <w:tc>
          <w:tcPr>
            <w:tcW w:w="0" w:type="auto"/>
            <w:shd w:val="clear" w:color="auto" w:fill="D9D9D9" w:themeFill="background1" w:themeFillShade="D9"/>
            <w:tcMar>
              <w:top w:w="75" w:type="dxa"/>
              <w:left w:w="75" w:type="dxa"/>
              <w:bottom w:w="75" w:type="dxa"/>
              <w:right w:w="75" w:type="dxa"/>
            </w:tcMar>
            <w:hideMark/>
          </w:tcPr>
          <w:p w:rsidR="00B954E5" w:rsidRPr="00A860DD" w:rsidRDefault="00B954E5" w:rsidP="001E5F0D">
            <w:pPr>
              <w:spacing w:after="0" w:line="240" w:lineRule="auto"/>
              <w:rPr>
                <w:b/>
                <w:bCs/>
              </w:rPr>
            </w:pPr>
            <w:r w:rsidRPr="00A860DD">
              <w:rPr>
                <w:b/>
                <w:bCs/>
              </w:rPr>
              <w:t>No.</w:t>
            </w:r>
          </w:p>
        </w:tc>
        <w:tc>
          <w:tcPr>
            <w:tcW w:w="4112" w:type="dxa"/>
            <w:shd w:val="clear" w:color="auto" w:fill="D9D9D9" w:themeFill="background1" w:themeFillShade="D9"/>
            <w:tcMar>
              <w:top w:w="75" w:type="dxa"/>
              <w:left w:w="75" w:type="dxa"/>
              <w:bottom w:w="75" w:type="dxa"/>
              <w:right w:w="75" w:type="dxa"/>
            </w:tcMar>
            <w:hideMark/>
          </w:tcPr>
          <w:p w:rsidR="00B954E5" w:rsidRPr="00A860DD" w:rsidRDefault="00B954E5" w:rsidP="001E5F0D">
            <w:pPr>
              <w:spacing w:after="0" w:line="240" w:lineRule="auto"/>
              <w:rPr>
                <w:b/>
                <w:bCs/>
              </w:rPr>
            </w:pPr>
            <w:r w:rsidRPr="00A860DD">
              <w:rPr>
                <w:b/>
                <w:bCs/>
              </w:rPr>
              <w:t>SOAP</w:t>
            </w:r>
          </w:p>
        </w:tc>
        <w:tc>
          <w:tcPr>
            <w:tcW w:w="4686" w:type="dxa"/>
            <w:shd w:val="clear" w:color="auto" w:fill="D9D9D9" w:themeFill="background1" w:themeFillShade="D9"/>
            <w:tcMar>
              <w:top w:w="75" w:type="dxa"/>
              <w:left w:w="75" w:type="dxa"/>
              <w:bottom w:w="75" w:type="dxa"/>
              <w:right w:w="75" w:type="dxa"/>
            </w:tcMar>
            <w:hideMark/>
          </w:tcPr>
          <w:p w:rsidR="00B954E5" w:rsidRPr="00A860DD" w:rsidRDefault="00B954E5" w:rsidP="001E5F0D">
            <w:pPr>
              <w:spacing w:after="0" w:line="240" w:lineRule="auto"/>
              <w:rPr>
                <w:b/>
                <w:bCs/>
              </w:rPr>
            </w:pPr>
            <w:r w:rsidRPr="00A860DD">
              <w:rPr>
                <w:b/>
                <w:bCs/>
              </w:rPr>
              <w:t>REST</w:t>
            </w:r>
          </w:p>
        </w:tc>
      </w:tr>
      <w:tr w:rsidR="00B954E5" w:rsidRPr="00A860DD" w:rsidTr="00A860DD">
        <w:trPr>
          <w:trHeight w:val="122"/>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1)</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is a </w:t>
            </w:r>
            <w:r w:rsidRPr="00A860DD">
              <w:rPr>
                <w:b/>
                <w:bCs/>
              </w:rPr>
              <w:t>protocol</w:t>
            </w:r>
            <w:r w:rsidRPr="00A860DD">
              <w:t>.</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is an </w:t>
            </w:r>
            <w:r w:rsidRPr="00A860DD">
              <w:rPr>
                <w:b/>
                <w:bCs/>
              </w:rPr>
              <w:t>architectural style</w:t>
            </w:r>
            <w:r w:rsidRPr="00A860DD">
              <w:t>.</w:t>
            </w:r>
          </w:p>
        </w:tc>
      </w:tr>
      <w:tr w:rsidR="00B954E5" w:rsidRPr="00A860DD" w:rsidTr="001E5F0D">
        <w:trPr>
          <w:trHeight w:val="444"/>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2)</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stands for </w:t>
            </w:r>
            <w:r w:rsidRPr="00A860DD">
              <w:rPr>
                <w:b/>
                <w:bCs/>
              </w:rPr>
              <w:t>Simple Object Access Protocol</w:t>
            </w:r>
            <w:r w:rsidRPr="00A860DD">
              <w:t>.</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stands for </w:t>
            </w:r>
            <w:r w:rsidRPr="00A860DD">
              <w:rPr>
                <w:b/>
                <w:bCs/>
              </w:rPr>
              <w:t>REpresentational State Transfer</w:t>
            </w:r>
            <w:r w:rsidRPr="00A860DD">
              <w:t>.</w:t>
            </w:r>
          </w:p>
        </w:tc>
      </w:tr>
      <w:tr w:rsidR="00B954E5" w:rsidRPr="00A860DD" w:rsidTr="001E5F0D">
        <w:trPr>
          <w:trHeight w:val="730"/>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3)</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w:t>
            </w:r>
            <w:r w:rsidRPr="00A860DD">
              <w:rPr>
                <w:b/>
                <w:bCs/>
              </w:rPr>
              <w:t>can't use REST</w:t>
            </w:r>
            <w:r w:rsidRPr="00A860DD">
              <w:t> because it is a protocol.</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w:t>
            </w:r>
            <w:r w:rsidRPr="00A860DD">
              <w:rPr>
                <w:b/>
                <w:bCs/>
              </w:rPr>
              <w:t>can use SOAP</w:t>
            </w:r>
            <w:r w:rsidRPr="00A860DD">
              <w:t> web services because it is a concept and can use any protocol like HTTP, SOAP.</w:t>
            </w:r>
          </w:p>
        </w:tc>
      </w:tr>
      <w:tr w:rsidR="00B954E5" w:rsidRPr="00A860DD" w:rsidTr="00A860DD">
        <w:trPr>
          <w:trHeight w:val="275"/>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4)</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w:t>
            </w:r>
            <w:r w:rsidRPr="00A860DD">
              <w:rPr>
                <w:b/>
                <w:bCs/>
              </w:rPr>
              <w:t>uses services interfaces to expose the business logic</w:t>
            </w:r>
            <w:r w:rsidRPr="00A860DD">
              <w:t>.</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w:t>
            </w:r>
            <w:r w:rsidRPr="00A860DD">
              <w:rPr>
                <w:b/>
                <w:bCs/>
              </w:rPr>
              <w:t>uses URI to expose business logic</w:t>
            </w:r>
            <w:r w:rsidRPr="00A860DD">
              <w:t>.</w:t>
            </w:r>
          </w:p>
        </w:tc>
      </w:tr>
      <w:tr w:rsidR="00B954E5" w:rsidRPr="00A860DD" w:rsidTr="001E5F0D">
        <w:trPr>
          <w:trHeight w:val="462"/>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5)</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rPr>
                <w:b/>
                <w:bCs/>
              </w:rPr>
              <w:t>JAX-WS</w:t>
            </w:r>
            <w:r w:rsidRPr="00A860DD">
              <w:t> is the java API for SOAP web services.</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rPr>
                <w:b/>
                <w:bCs/>
              </w:rPr>
              <w:t>JAX-RS</w:t>
            </w:r>
            <w:r w:rsidRPr="00A860DD">
              <w:t> is the java API for RESTful web services.</w:t>
            </w:r>
          </w:p>
        </w:tc>
      </w:tr>
      <w:tr w:rsidR="00B954E5" w:rsidRPr="00A860DD" w:rsidTr="001E5F0D">
        <w:trPr>
          <w:trHeight w:val="444"/>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6)</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w:t>
            </w:r>
            <w:r w:rsidRPr="00A860DD">
              <w:rPr>
                <w:b/>
                <w:bCs/>
              </w:rPr>
              <w:t>defines standards </w:t>
            </w:r>
            <w:r w:rsidRPr="00A860DD">
              <w:t>to be strictly followed.</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does not define too much standards like SOAP.</w:t>
            </w:r>
          </w:p>
        </w:tc>
      </w:tr>
      <w:tr w:rsidR="00B954E5" w:rsidRPr="00A860DD" w:rsidTr="00A860DD">
        <w:trPr>
          <w:trHeight w:val="23"/>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7)</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w:t>
            </w:r>
            <w:r w:rsidRPr="00A860DD">
              <w:rPr>
                <w:b/>
                <w:bCs/>
              </w:rPr>
              <w:t>requires more bandwidth</w:t>
            </w:r>
            <w:r w:rsidRPr="00A860DD">
              <w:t> and resource than REST.</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w:t>
            </w:r>
            <w:r w:rsidRPr="00A860DD">
              <w:rPr>
                <w:b/>
                <w:bCs/>
              </w:rPr>
              <w:t>requires less bandwidth</w:t>
            </w:r>
            <w:r w:rsidRPr="00A860DD">
              <w:t> and resource than SOAP.</w:t>
            </w:r>
          </w:p>
        </w:tc>
      </w:tr>
      <w:tr w:rsidR="00B954E5" w:rsidRPr="00A860DD" w:rsidTr="001E5F0D">
        <w:trPr>
          <w:trHeight w:val="462"/>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8)</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w:t>
            </w:r>
            <w:r w:rsidRPr="00A860DD">
              <w:rPr>
                <w:b/>
                <w:bCs/>
              </w:rPr>
              <w:t>defines its own security</w:t>
            </w:r>
            <w:r w:rsidRPr="00A860DD">
              <w:t>.</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RESTful web services </w:t>
            </w:r>
            <w:r w:rsidRPr="00A860DD">
              <w:rPr>
                <w:b/>
                <w:bCs/>
              </w:rPr>
              <w:t>inherits security measures</w:t>
            </w:r>
            <w:r w:rsidRPr="00A860DD">
              <w:t> from the underlying transport.</w:t>
            </w:r>
          </w:p>
        </w:tc>
      </w:tr>
      <w:tr w:rsidR="00B954E5" w:rsidRPr="00A860DD" w:rsidTr="001E5F0D">
        <w:trPr>
          <w:trHeight w:val="444"/>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9)</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w:t>
            </w:r>
            <w:r w:rsidRPr="00A860DD">
              <w:rPr>
                <w:b/>
                <w:bCs/>
              </w:rPr>
              <w:t>permits XML</w:t>
            </w:r>
            <w:r w:rsidRPr="00A860DD">
              <w:t> data format only.</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w:t>
            </w:r>
            <w:r w:rsidRPr="00A860DD">
              <w:rPr>
                <w:b/>
                <w:bCs/>
              </w:rPr>
              <w:t>permits different</w:t>
            </w:r>
            <w:r w:rsidRPr="00A860DD">
              <w:t> data format such as Plain text, HTML, XML, JSON etc.</w:t>
            </w:r>
          </w:p>
        </w:tc>
      </w:tr>
      <w:tr w:rsidR="00B954E5" w:rsidRPr="00A860DD" w:rsidTr="00A860DD">
        <w:trPr>
          <w:trHeight w:val="23"/>
        </w:trPr>
        <w:tc>
          <w:tcPr>
            <w:tcW w:w="0" w:type="auto"/>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10)</w:t>
            </w:r>
          </w:p>
        </w:tc>
        <w:tc>
          <w:tcPr>
            <w:tcW w:w="4112"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SOAP is </w:t>
            </w:r>
            <w:r w:rsidRPr="00A860DD">
              <w:rPr>
                <w:b/>
                <w:bCs/>
              </w:rPr>
              <w:t>less preferred</w:t>
            </w:r>
            <w:r w:rsidRPr="00A860DD">
              <w:t> than REST.</w:t>
            </w:r>
          </w:p>
        </w:tc>
        <w:tc>
          <w:tcPr>
            <w:tcW w:w="4686" w:type="dxa"/>
            <w:shd w:val="clear" w:color="auto" w:fill="auto"/>
            <w:tcMar>
              <w:top w:w="75" w:type="dxa"/>
              <w:left w:w="75" w:type="dxa"/>
              <w:bottom w:w="75" w:type="dxa"/>
              <w:right w:w="75" w:type="dxa"/>
            </w:tcMar>
            <w:hideMark/>
          </w:tcPr>
          <w:p w:rsidR="00B954E5" w:rsidRPr="00A860DD" w:rsidRDefault="00B954E5" w:rsidP="001E5F0D">
            <w:pPr>
              <w:spacing w:after="0" w:line="240" w:lineRule="auto"/>
            </w:pPr>
            <w:r w:rsidRPr="00A860DD">
              <w:t>REST </w:t>
            </w:r>
            <w:r w:rsidRPr="00A860DD">
              <w:rPr>
                <w:b/>
                <w:bCs/>
              </w:rPr>
              <w:t>more preferred</w:t>
            </w:r>
            <w:r w:rsidRPr="00A860DD">
              <w:t> than SOAP.</w:t>
            </w:r>
          </w:p>
        </w:tc>
      </w:tr>
    </w:tbl>
    <w:p w:rsidR="00B954E5" w:rsidRDefault="00B954E5" w:rsidP="00B954E5">
      <w:pPr>
        <w:pStyle w:val="Heading2"/>
      </w:pPr>
      <w:bookmarkStart w:id="62" w:name="_Toc471845290"/>
      <w:bookmarkStart w:id="63" w:name="_Toc4274740"/>
      <w:r>
        <w:t>1</w:t>
      </w:r>
      <w:r w:rsidRPr="00112B31">
        <w:t>.</w:t>
      </w:r>
      <w:r>
        <w:t xml:space="preserve">1 </w:t>
      </w:r>
      <w:r w:rsidRPr="00112B31">
        <w:t>SOAP</w:t>
      </w:r>
      <w:r>
        <w:t xml:space="preserve"> [Simple Object Access Protocol</w:t>
      </w:r>
      <w:bookmarkEnd w:id="62"/>
      <w:bookmarkEnd w:id="63"/>
    </w:p>
    <w:p w:rsidR="00B954E5" w:rsidRDefault="00B954E5" w:rsidP="00B954E5">
      <w:r w:rsidRPr="000051B5">
        <w:rPr>
          <w:b/>
        </w:rPr>
        <w:t>Simple Object Access Protocol (SOAP)</w:t>
      </w:r>
      <w:r>
        <w:t xml:space="preserve"> is a standard protocol specification for message exchange based on XML. Communication between the web service and client happens using XML messages.</w:t>
      </w:r>
    </w:p>
    <w:p w:rsidR="00B954E5" w:rsidRDefault="00B954E5" w:rsidP="00B954E5">
      <w:pPr>
        <w:spacing w:after="0"/>
      </w:pPr>
      <w:r>
        <w:t xml:space="preserve">A simple web service architecture </w:t>
      </w:r>
      <w:r w:rsidR="000051B5">
        <w:t>has</w:t>
      </w:r>
      <w:r>
        <w:t xml:space="preserve"> two components</w:t>
      </w:r>
    </w:p>
    <w:p w:rsidR="00B954E5" w:rsidRPr="005C476B" w:rsidRDefault="00B954E5" w:rsidP="00B954E5">
      <w:pPr>
        <w:pStyle w:val="ListParagraph"/>
        <w:numPr>
          <w:ilvl w:val="0"/>
          <w:numId w:val="124"/>
        </w:numPr>
        <w:rPr>
          <w:b/>
        </w:rPr>
      </w:pPr>
      <w:r w:rsidRPr="005C476B">
        <w:rPr>
          <w:b/>
        </w:rPr>
        <w:t>Client</w:t>
      </w:r>
    </w:p>
    <w:p w:rsidR="00B954E5" w:rsidRDefault="00B954E5" w:rsidP="00B954E5">
      <w:pPr>
        <w:pStyle w:val="ListParagraph"/>
        <w:numPr>
          <w:ilvl w:val="0"/>
          <w:numId w:val="124"/>
        </w:numPr>
        <w:rPr>
          <w:b/>
        </w:rPr>
      </w:pPr>
      <w:r w:rsidRPr="005C476B">
        <w:rPr>
          <w:b/>
        </w:rPr>
        <w:t>Service provider</w:t>
      </w:r>
    </w:p>
    <w:p w:rsidR="00B954E5" w:rsidRDefault="00B954E5" w:rsidP="00B954E5">
      <w:pPr>
        <w:spacing w:after="0"/>
        <w:rPr>
          <w:b/>
        </w:rPr>
      </w:pPr>
      <w:r>
        <w:rPr>
          <w:b/>
        </w:rPr>
        <w:t xml:space="preserve">To communicate </w:t>
      </w:r>
      <w:r w:rsidRPr="001A11FC">
        <w:rPr>
          <w:b/>
          <w:color w:val="FF0000"/>
        </w:rPr>
        <w:t xml:space="preserve">clinet with service provider </w:t>
      </w:r>
      <w:r>
        <w:rPr>
          <w:b/>
        </w:rPr>
        <w:t>clinet must know about following things</w:t>
      </w:r>
    </w:p>
    <w:p w:rsidR="00B954E5" w:rsidRPr="00F665FD" w:rsidRDefault="000051B5" w:rsidP="00B954E5">
      <w:pPr>
        <w:pStyle w:val="ListParagraph"/>
        <w:numPr>
          <w:ilvl w:val="0"/>
          <w:numId w:val="118"/>
        </w:numPr>
      </w:pPr>
      <w:r>
        <w:t>Location of WebServices S</w:t>
      </w:r>
      <w:r w:rsidR="00B954E5" w:rsidRPr="00F665FD">
        <w:t>erver</w:t>
      </w:r>
    </w:p>
    <w:p w:rsidR="00B954E5" w:rsidRPr="00F665FD" w:rsidRDefault="00B954E5" w:rsidP="00B954E5">
      <w:pPr>
        <w:pStyle w:val="ListParagraph"/>
        <w:numPr>
          <w:ilvl w:val="0"/>
          <w:numId w:val="118"/>
        </w:numPr>
      </w:pPr>
      <w:r w:rsidRPr="00F665FD">
        <w:t>Functions available, signature and return types of function.</w:t>
      </w:r>
    </w:p>
    <w:p w:rsidR="00B954E5" w:rsidRDefault="00B954E5" w:rsidP="00B954E5">
      <w:pPr>
        <w:pStyle w:val="ListParagraph"/>
        <w:numPr>
          <w:ilvl w:val="0"/>
          <w:numId w:val="118"/>
        </w:numPr>
      </w:pPr>
      <w:r w:rsidRPr="00F665FD">
        <w:t>Communication protocol</w:t>
      </w:r>
    </w:p>
    <w:p w:rsidR="00B954E5" w:rsidRPr="00F665FD" w:rsidRDefault="00B954E5" w:rsidP="00B954E5">
      <w:pPr>
        <w:pStyle w:val="ListParagraph"/>
        <w:numPr>
          <w:ilvl w:val="0"/>
          <w:numId w:val="118"/>
        </w:numPr>
      </w:pPr>
      <w:r w:rsidRPr="00F665FD">
        <w:t>Input output formats</w:t>
      </w:r>
    </w:p>
    <w:p w:rsidR="00B954E5" w:rsidRDefault="00B954E5" w:rsidP="00B954E5">
      <w:r w:rsidRPr="003051B1">
        <w:rPr>
          <w:b/>
        </w:rPr>
        <w:t xml:space="preserve">Service provider will create a standard XML file which will have all above </w:t>
      </w:r>
      <w:r w:rsidR="000051B5" w:rsidRPr="003051B1">
        <w:rPr>
          <w:b/>
        </w:rPr>
        <w:t>information</w:t>
      </w:r>
      <w:r w:rsidR="000051B5">
        <w:t>. So</w:t>
      </w:r>
      <w:r>
        <w:t xml:space="preserve"> if this </w:t>
      </w:r>
      <w:r w:rsidR="000051B5">
        <w:t xml:space="preserve">XML </w:t>
      </w:r>
      <w:r>
        <w:t xml:space="preserve">file is given to </w:t>
      </w:r>
      <w:r w:rsidR="000051B5">
        <w:t>client, then</w:t>
      </w:r>
      <w:r>
        <w:t xml:space="preserve"> client will be able to access web service. </w:t>
      </w:r>
      <w:r w:rsidRPr="003051B1">
        <w:rPr>
          <w:b/>
        </w:rPr>
        <w:t xml:space="preserve">This XML file is called </w:t>
      </w:r>
      <w:r>
        <w:rPr>
          <w:b/>
        </w:rPr>
        <w:t>“</w:t>
      </w:r>
      <w:r w:rsidRPr="003051B1">
        <w:rPr>
          <w:b/>
        </w:rPr>
        <w:t>WSDL</w:t>
      </w:r>
      <w:r>
        <w:rPr>
          <w:b/>
        </w:rPr>
        <w:t>”</w:t>
      </w:r>
      <w:r>
        <w:t>.</w:t>
      </w:r>
    </w:p>
    <w:p w:rsidR="00B954E5" w:rsidRPr="00B00441" w:rsidRDefault="00B954E5" w:rsidP="00B954E5">
      <w:pPr>
        <w:spacing w:after="0"/>
        <w:rPr>
          <w:b/>
          <w:u w:val="single"/>
        </w:rPr>
      </w:pPr>
      <w:r w:rsidRPr="00B00441">
        <w:rPr>
          <w:b/>
          <w:u w:val="single"/>
        </w:rPr>
        <w:t>WSDL</w:t>
      </w:r>
      <w:r>
        <w:rPr>
          <w:b/>
          <w:u w:val="single"/>
        </w:rPr>
        <w:t xml:space="preserve"> (</w:t>
      </w:r>
      <w:r w:rsidRPr="00097A8C">
        <w:rPr>
          <w:b/>
          <w:u w:val="single"/>
        </w:rPr>
        <w:t>Web Services Description Language</w:t>
      </w:r>
      <w:r>
        <w:rPr>
          <w:b/>
          <w:u w:val="single"/>
        </w:rPr>
        <w:t>)</w:t>
      </w:r>
      <w:r w:rsidRPr="00B00441">
        <w:rPr>
          <w:b/>
          <w:u w:val="single"/>
        </w:rPr>
        <w:t>:</w:t>
      </w:r>
    </w:p>
    <w:p w:rsidR="000051B5" w:rsidRDefault="00B954E5" w:rsidP="00B954E5">
      <w:pPr>
        <w:spacing w:after="0"/>
      </w:pPr>
      <w:r w:rsidRPr="00462F8B">
        <w:t xml:space="preserve">WSDL stands for </w:t>
      </w:r>
      <w:r w:rsidRPr="00462F8B">
        <w:rPr>
          <w:b/>
        </w:rPr>
        <w:t>Web Service Description Language</w:t>
      </w:r>
      <w:r w:rsidRPr="00462F8B">
        <w:t xml:space="preserve">. It is </w:t>
      </w:r>
      <w:r w:rsidRPr="00462F8B">
        <w:rPr>
          <w:b/>
        </w:rPr>
        <w:t>an XML file that describes the technical details</w:t>
      </w:r>
      <w:r w:rsidRPr="00462F8B">
        <w:t xml:space="preserve"> of how to implement a web service, more specifically the </w:t>
      </w:r>
      <w:r w:rsidRPr="00462F8B">
        <w:rPr>
          <w:b/>
        </w:rPr>
        <w:t xml:space="preserve">URI, port, method names, arguments, and data </w:t>
      </w:r>
      <w:r w:rsidR="000051B5" w:rsidRPr="00462F8B">
        <w:rPr>
          <w:b/>
        </w:rPr>
        <w:t>types</w:t>
      </w:r>
      <w:r w:rsidR="000051B5" w:rsidRPr="00462F8B">
        <w:t>. Since</w:t>
      </w:r>
      <w:r w:rsidRPr="00462F8B">
        <w:t xml:space="preserve"> WSDL is XML, it is both</w:t>
      </w:r>
      <w:r>
        <w:t xml:space="preserve"> </w:t>
      </w:r>
      <w:r w:rsidRPr="00462F8B">
        <w:t>human-readable and machine-consumable</w:t>
      </w:r>
      <w:r w:rsidR="000051B5">
        <w:t>.</w:t>
      </w:r>
    </w:p>
    <w:p w:rsidR="000051B5" w:rsidRDefault="000051B5" w:rsidP="00B954E5">
      <w:pPr>
        <w:spacing w:after="0"/>
      </w:pPr>
    </w:p>
    <w:p w:rsidR="00B954E5" w:rsidRPr="00DD5DDF" w:rsidRDefault="00DD5DDF" w:rsidP="00B954E5">
      <w:pPr>
        <w:spacing w:after="0"/>
        <w:rPr>
          <w:u w:val="single"/>
        </w:rPr>
      </w:pPr>
      <w:r w:rsidRPr="00DD5DDF">
        <w:rPr>
          <w:u w:val="single"/>
        </w:rPr>
        <w:t>U</w:t>
      </w:r>
      <w:r w:rsidR="000051B5" w:rsidRPr="00DD5DDF">
        <w:rPr>
          <w:u w:val="single"/>
        </w:rPr>
        <w:t>sing</w:t>
      </w:r>
      <w:r w:rsidR="00B954E5" w:rsidRPr="00DD5DDF">
        <w:rPr>
          <w:u w:val="single"/>
        </w:rPr>
        <w:t xml:space="preserve"> this WSDL file we can understand things like,</w:t>
      </w:r>
    </w:p>
    <w:p w:rsidR="00B954E5" w:rsidRPr="00462F8B" w:rsidRDefault="00B954E5" w:rsidP="00B954E5">
      <w:pPr>
        <w:pStyle w:val="ListParagraph"/>
        <w:numPr>
          <w:ilvl w:val="0"/>
          <w:numId w:val="125"/>
        </w:numPr>
        <w:spacing w:after="0"/>
      </w:pPr>
      <w:r w:rsidRPr="00462F8B">
        <w:t>Port / Endpoint – URL of the web service</w:t>
      </w:r>
    </w:p>
    <w:p w:rsidR="00B954E5" w:rsidRPr="00462F8B" w:rsidRDefault="00B954E5" w:rsidP="00B954E5">
      <w:pPr>
        <w:pStyle w:val="ListParagraph"/>
        <w:numPr>
          <w:ilvl w:val="0"/>
          <w:numId w:val="125"/>
        </w:numPr>
        <w:spacing w:after="0"/>
      </w:pPr>
      <w:r w:rsidRPr="00462F8B">
        <w:t>Input message format</w:t>
      </w:r>
    </w:p>
    <w:p w:rsidR="00B954E5" w:rsidRPr="00462F8B" w:rsidRDefault="00B954E5" w:rsidP="00B954E5">
      <w:pPr>
        <w:pStyle w:val="ListParagraph"/>
        <w:numPr>
          <w:ilvl w:val="0"/>
          <w:numId w:val="125"/>
        </w:numPr>
        <w:spacing w:after="0"/>
      </w:pPr>
      <w:r w:rsidRPr="00462F8B">
        <w:t>Output message format</w:t>
      </w:r>
    </w:p>
    <w:p w:rsidR="00B954E5" w:rsidRDefault="00B954E5" w:rsidP="00B954E5">
      <w:pPr>
        <w:pStyle w:val="ListParagraph"/>
        <w:numPr>
          <w:ilvl w:val="0"/>
          <w:numId w:val="125"/>
        </w:numPr>
        <w:spacing w:after="0"/>
      </w:pPr>
      <w:r w:rsidRPr="00462F8B">
        <w:t>Security protocol that needs to be followed</w:t>
      </w:r>
    </w:p>
    <w:p w:rsidR="00B954E5" w:rsidRPr="00462F8B" w:rsidRDefault="00DD5DDF" w:rsidP="00B954E5">
      <w:pPr>
        <w:pStyle w:val="ListParagraph"/>
        <w:numPr>
          <w:ilvl w:val="0"/>
          <w:numId w:val="125"/>
        </w:numPr>
        <w:spacing w:after="0"/>
      </w:pPr>
      <w:r>
        <w:t>Which protocol the web</w:t>
      </w:r>
      <w:r w:rsidR="00B954E5" w:rsidRPr="00462F8B">
        <w:t xml:space="preserve">service </w:t>
      </w:r>
      <w:r w:rsidRPr="00462F8B">
        <w:t>uses?</w:t>
      </w:r>
    </w:p>
    <w:p w:rsidR="00B954E5" w:rsidRDefault="00B954E5" w:rsidP="00B954E5">
      <w:pPr>
        <w:spacing w:after="0"/>
        <w:rPr>
          <w:b/>
        </w:rPr>
      </w:pPr>
    </w:p>
    <w:p w:rsidR="00B954E5" w:rsidRDefault="00B954E5" w:rsidP="00B954E5">
      <w:pPr>
        <w:pStyle w:val="Heading3"/>
      </w:pPr>
      <w:bookmarkStart w:id="64" w:name="_Toc471845291"/>
      <w:r>
        <w:t>How</w:t>
      </w:r>
      <w:r w:rsidRPr="009F75EC">
        <w:t xml:space="preserve"> to access web service:</w:t>
      </w:r>
      <w:bookmarkEnd w:id="64"/>
    </w:p>
    <w:p w:rsidR="00B954E5" w:rsidRDefault="00B954E5" w:rsidP="00B954E5">
      <w:pPr>
        <w:spacing w:after="0"/>
        <w:rPr>
          <w:color w:val="000000"/>
        </w:rPr>
      </w:pPr>
      <w:r>
        <w:rPr>
          <w:color w:val="000000"/>
          <w:shd w:val="clear" w:color="auto" w:fill="FFFFFF"/>
        </w:rPr>
        <w:t>There are two ways to access web service</w:t>
      </w:r>
    </w:p>
    <w:p w:rsidR="00B954E5" w:rsidRPr="00377A10" w:rsidRDefault="00B954E5" w:rsidP="00B954E5">
      <w:pPr>
        <w:pStyle w:val="ListParagraph"/>
        <w:numPr>
          <w:ilvl w:val="0"/>
          <w:numId w:val="126"/>
        </w:numPr>
        <w:spacing w:after="0"/>
        <w:rPr>
          <w:b/>
          <w:color w:val="000000"/>
        </w:rPr>
      </w:pPr>
      <w:r w:rsidRPr="00377A10">
        <w:rPr>
          <w:b/>
          <w:color w:val="000000"/>
        </w:rPr>
        <w:t xml:space="preserve">If Service provider knows client </w:t>
      </w:r>
    </w:p>
    <w:p w:rsidR="00B954E5" w:rsidRPr="00377A10" w:rsidRDefault="00B954E5" w:rsidP="00B954E5">
      <w:pPr>
        <w:pStyle w:val="ListParagraph"/>
        <w:numPr>
          <w:ilvl w:val="0"/>
          <w:numId w:val="126"/>
        </w:numPr>
        <w:spacing w:after="0"/>
        <w:rPr>
          <w:b/>
          <w:color w:val="000000"/>
        </w:rPr>
      </w:pPr>
      <w:r w:rsidRPr="00377A10">
        <w:rPr>
          <w:b/>
          <w:color w:val="000000"/>
        </w:rPr>
        <w:t>If Service provider register its WSDL to UDDI and client can access it from UDDI</w:t>
      </w:r>
    </w:p>
    <w:p w:rsidR="00B954E5" w:rsidRPr="00377A10" w:rsidRDefault="00B954E5" w:rsidP="00B954E5">
      <w:pPr>
        <w:pStyle w:val="ListParagraph"/>
        <w:spacing w:after="0"/>
        <w:rPr>
          <w:color w:val="000000"/>
        </w:rPr>
      </w:pPr>
    </w:p>
    <w:p w:rsidR="00B954E5" w:rsidRDefault="00B954E5" w:rsidP="00B954E5">
      <w:pPr>
        <w:pStyle w:val="Qsns"/>
      </w:pPr>
      <w:r>
        <w:t xml:space="preserve">1. </w:t>
      </w:r>
      <w:r w:rsidRPr="00597F10">
        <w:t>If Service provider knows client</w:t>
      </w:r>
    </w:p>
    <w:p w:rsidR="00B954E5" w:rsidRDefault="00B954E5" w:rsidP="00B954E5">
      <w:pPr>
        <w:spacing w:after="0"/>
        <w:rPr>
          <w:color w:val="000000"/>
        </w:rPr>
      </w:pPr>
      <w:r w:rsidRPr="006A576B">
        <w:rPr>
          <w:b/>
          <w:color w:val="000000"/>
        </w:rPr>
        <w:t xml:space="preserve">If Service provider knows </w:t>
      </w:r>
      <w:r w:rsidR="00DD5DDF" w:rsidRPr="006A576B">
        <w:rPr>
          <w:b/>
          <w:color w:val="000000"/>
        </w:rPr>
        <w:t>client,</w:t>
      </w:r>
      <w:r>
        <w:rPr>
          <w:color w:val="000000"/>
        </w:rPr>
        <w:t xml:space="preserve"> </w:t>
      </w:r>
      <w:r w:rsidRPr="006A576B">
        <w:rPr>
          <w:color w:val="000000"/>
        </w:rPr>
        <w:t xml:space="preserve">then it will provide its </w:t>
      </w:r>
      <w:r w:rsidRPr="00DD5DDF">
        <w:rPr>
          <w:b/>
          <w:color w:val="000000"/>
        </w:rPr>
        <w:t>wsdl</w:t>
      </w:r>
      <w:r w:rsidRPr="006A576B">
        <w:rPr>
          <w:color w:val="000000"/>
        </w:rPr>
        <w:t xml:space="preserve"> to client and client will be able to access web service.</w:t>
      </w:r>
      <w:r>
        <w:rPr>
          <w:color w:val="000000"/>
        </w:rPr>
        <w:t xml:space="preserve"> </w:t>
      </w:r>
    </w:p>
    <w:p w:rsidR="00B954E5" w:rsidRDefault="00DD5DDF" w:rsidP="00A860DD">
      <w:pPr>
        <w:spacing w:after="0"/>
        <w:jc w:val="center"/>
        <w:rPr>
          <w:color w:val="000000"/>
        </w:rPr>
      </w:pPr>
      <w:r>
        <w:rPr>
          <w:noProof/>
          <w:color w:val="000000"/>
          <w:lang w:eastAsia="en-US"/>
        </w:rPr>
        <w:drawing>
          <wp:inline distT="0" distB="0" distL="0" distR="0">
            <wp:extent cx="3681675" cy="1330137"/>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93974" cy="1334580"/>
                    </a:xfrm>
                    <a:prstGeom prst="rect">
                      <a:avLst/>
                    </a:prstGeom>
                    <a:noFill/>
                    <a:ln>
                      <a:noFill/>
                    </a:ln>
                  </pic:spPr>
                </pic:pic>
              </a:graphicData>
            </a:graphic>
          </wp:inline>
        </w:drawing>
      </w:r>
    </w:p>
    <w:p w:rsidR="00B954E5" w:rsidRDefault="00B954E5" w:rsidP="00B954E5">
      <w:pPr>
        <w:spacing w:after="0"/>
        <w:rPr>
          <w:color w:val="000000"/>
        </w:rPr>
      </w:pPr>
    </w:p>
    <w:p w:rsidR="00B954E5" w:rsidRPr="00137B6D" w:rsidRDefault="00B954E5" w:rsidP="00B954E5">
      <w:pPr>
        <w:pStyle w:val="Qsns"/>
      </w:pPr>
      <w:r w:rsidRPr="00137B6D">
        <w:t>2. If Service provider register its WSDL to UDDI and client can access it from UDDI</w:t>
      </w:r>
    </w:p>
    <w:p w:rsidR="00625A1D" w:rsidRDefault="00B954E5" w:rsidP="00B954E5">
      <w:pPr>
        <w:spacing w:after="0"/>
        <w:rPr>
          <w:color w:val="000000"/>
        </w:rPr>
      </w:pPr>
      <w:r w:rsidRPr="00137B6D">
        <w:rPr>
          <w:b/>
          <w:color w:val="000000"/>
        </w:rPr>
        <w:t>Service provider register its WSDL to UDDI and client can access it from UDDI</w:t>
      </w:r>
      <w:r w:rsidRPr="00137B6D">
        <w:rPr>
          <w:color w:val="000000"/>
        </w:rPr>
        <w:t>:</w:t>
      </w:r>
    </w:p>
    <w:p w:rsidR="00B954E5" w:rsidRPr="00137B6D" w:rsidRDefault="00B954E5" w:rsidP="00B954E5">
      <w:pPr>
        <w:spacing w:after="0"/>
        <w:rPr>
          <w:color w:val="000000"/>
        </w:rPr>
      </w:pPr>
      <w:r w:rsidRPr="00137B6D">
        <w:rPr>
          <w:color w:val="000000"/>
        </w:rPr>
        <w:t xml:space="preserve">UDDI stands for </w:t>
      </w:r>
      <w:r w:rsidRPr="00625A1D">
        <w:rPr>
          <w:b/>
          <w:color w:val="00B0F0"/>
        </w:rPr>
        <w:t>Universal Description, Discovery and Integration</w:t>
      </w:r>
      <w:r w:rsidRPr="00137B6D">
        <w:rPr>
          <w:color w:val="000000"/>
        </w:rPr>
        <w:t xml:space="preserve">.It is a directory service. Web services can register with a UDDI and make themselves available through it for </w:t>
      </w:r>
      <w:r w:rsidR="00625A1D" w:rsidRPr="00137B6D">
        <w:rPr>
          <w:color w:val="000000"/>
        </w:rPr>
        <w:t>discovery. So</w:t>
      </w:r>
      <w:r w:rsidRPr="00137B6D">
        <w:rPr>
          <w:color w:val="000000"/>
        </w:rPr>
        <w:t xml:space="preserve"> following steps are involved.</w:t>
      </w:r>
    </w:p>
    <w:p w:rsidR="00B954E5" w:rsidRPr="00137B6D" w:rsidRDefault="00B954E5" w:rsidP="00B954E5">
      <w:pPr>
        <w:pStyle w:val="ListParagraph"/>
        <w:numPr>
          <w:ilvl w:val="0"/>
          <w:numId w:val="127"/>
        </w:numPr>
        <w:spacing w:after="0"/>
        <w:rPr>
          <w:b/>
          <w:i/>
          <w:color w:val="000000"/>
        </w:rPr>
      </w:pPr>
      <w:r w:rsidRPr="00137B6D">
        <w:rPr>
          <w:b/>
          <w:i/>
          <w:color w:val="000000"/>
        </w:rPr>
        <w:t>Service provider registers with UDDI.</w:t>
      </w:r>
    </w:p>
    <w:p w:rsidR="00B954E5" w:rsidRPr="00137B6D" w:rsidRDefault="00B954E5" w:rsidP="00B954E5">
      <w:pPr>
        <w:pStyle w:val="ListParagraph"/>
        <w:numPr>
          <w:ilvl w:val="0"/>
          <w:numId w:val="127"/>
        </w:numPr>
        <w:spacing w:after="0"/>
        <w:rPr>
          <w:b/>
          <w:i/>
          <w:color w:val="000000"/>
        </w:rPr>
      </w:pPr>
      <w:r w:rsidRPr="00137B6D">
        <w:rPr>
          <w:b/>
          <w:i/>
          <w:color w:val="000000"/>
        </w:rPr>
        <w:t>Client searches for service in UDDI.</w:t>
      </w:r>
    </w:p>
    <w:p w:rsidR="00B954E5" w:rsidRPr="00137B6D" w:rsidRDefault="00B954E5" w:rsidP="00B954E5">
      <w:pPr>
        <w:pStyle w:val="ListParagraph"/>
        <w:numPr>
          <w:ilvl w:val="0"/>
          <w:numId w:val="127"/>
        </w:numPr>
        <w:spacing w:after="0"/>
        <w:rPr>
          <w:b/>
          <w:i/>
          <w:color w:val="000000"/>
        </w:rPr>
      </w:pPr>
      <w:r w:rsidRPr="00137B6D">
        <w:rPr>
          <w:b/>
          <w:i/>
          <w:color w:val="000000"/>
        </w:rPr>
        <w:t>UDDI returns all service providers offering that service.</w:t>
      </w:r>
    </w:p>
    <w:p w:rsidR="00B954E5" w:rsidRPr="00137B6D" w:rsidRDefault="00B954E5" w:rsidP="00B954E5">
      <w:pPr>
        <w:pStyle w:val="ListParagraph"/>
        <w:numPr>
          <w:ilvl w:val="0"/>
          <w:numId w:val="127"/>
        </w:numPr>
        <w:spacing w:after="0"/>
        <w:rPr>
          <w:b/>
          <w:i/>
          <w:color w:val="000000"/>
        </w:rPr>
      </w:pPr>
      <w:r w:rsidRPr="00137B6D">
        <w:rPr>
          <w:b/>
          <w:i/>
          <w:color w:val="000000"/>
        </w:rPr>
        <w:t>Client chooses service provider</w:t>
      </w:r>
    </w:p>
    <w:p w:rsidR="00B954E5" w:rsidRPr="00137B6D" w:rsidRDefault="00B954E5" w:rsidP="00B954E5">
      <w:pPr>
        <w:pStyle w:val="ListParagraph"/>
        <w:numPr>
          <w:ilvl w:val="0"/>
          <w:numId w:val="127"/>
        </w:numPr>
        <w:spacing w:after="0"/>
        <w:rPr>
          <w:b/>
          <w:i/>
          <w:color w:val="000000"/>
        </w:rPr>
      </w:pPr>
      <w:r w:rsidRPr="00137B6D">
        <w:rPr>
          <w:b/>
          <w:i/>
          <w:color w:val="000000"/>
        </w:rPr>
        <w:t>UDDI returns WSDL of chosen service provider.</w:t>
      </w:r>
    </w:p>
    <w:p w:rsidR="00B954E5" w:rsidRPr="00137B6D" w:rsidRDefault="00B954E5" w:rsidP="00B954E5">
      <w:pPr>
        <w:pStyle w:val="ListParagraph"/>
        <w:numPr>
          <w:ilvl w:val="0"/>
          <w:numId w:val="127"/>
        </w:numPr>
        <w:spacing w:after="0"/>
        <w:rPr>
          <w:b/>
          <w:i/>
          <w:color w:val="000000"/>
        </w:rPr>
      </w:pPr>
      <w:r w:rsidRPr="00137B6D">
        <w:rPr>
          <w:b/>
          <w:i/>
          <w:color w:val="000000"/>
        </w:rPr>
        <w:t xml:space="preserve">Using WSDL of service </w:t>
      </w:r>
      <w:r w:rsidR="00427D52" w:rsidRPr="00137B6D">
        <w:rPr>
          <w:b/>
          <w:i/>
          <w:color w:val="000000"/>
        </w:rPr>
        <w:t>provider, client</w:t>
      </w:r>
      <w:r w:rsidRPr="00137B6D">
        <w:rPr>
          <w:b/>
          <w:i/>
          <w:color w:val="000000"/>
        </w:rPr>
        <w:t xml:space="preserve"> accesses web service</w:t>
      </w:r>
    </w:p>
    <w:p w:rsidR="00B954E5" w:rsidRDefault="00B954E5" w:rsidP="00A860DD">
      <w:pPr>
        <w:spacing w:after="0"/>
        <w:jc w:val="center"/>
        <w:rPr>
          <w:b/>
          <w:noProof/>
          <w:u w:val="single"/>
          <w:lang w:eastAsia="en-US"/>
        </w:rPr>
      </w:pPr>
      <w:r>
        <w:rPr>
          <w:b/>
          <w:noProof/>
          <w:u w:val="single"/>
          <w:lang w:eastAsia="en-US"/>
        </w:rPr>
        <w:drawing>
          <wp:inline distT="0" distB="0" distL="0" distR="0" wp14:anchorId="1BA9D373" wp14:editId="5D219DE5">
            <wp:extent cx="2289976" cy="1294591"/>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18501" cy="1310717"/>
                    </a:xfrm>
                    <a:prstGeom prst="rect">
                      <a:avLst/>
                    </a:prstGeom>
                    <a:noFill/>
                  </pic:spPr>
                </pic:pic>
              </a:graphicData>
            </a:graphic>
          </wp:inline>
        </w:drawing>
      </w:r>
    </w:p>
    <w:p w:rsidR="00B954E5" w:rsidRPr="00137B6D" w:rsidRDefault="00B954E5" w:rsidP="00B954E5">
      <w:pPr>
        <w:spacing w:after="0"/>
        <w:rPr>
          <w:u w:val="single"/>
        </w:rPr>
      </w:pPr>
      <w:r w:rsidRPr="00137B6D">
        <w:rPr>
          <w:b/>
          <w:u w:val="single"/>
        </w:rPr>
        <w:lastRenderedPageBreak/>
        <w:t>UDDI:</w:t>
      </w:r>
      <w:r w:rsidRPr="00137B6D">
        <w:rPr>
          <w:u w:val="single"/>
        </w:rPr>
        <w:t xml:space="preserve"> </w:t>
      </w:r>
    </w:p>
    <w:p w:rsidR="00B954E5" w:rsidRDefault="00B954E5" w:rsidP="00B954E5">
      <w:pPr>
        <w:pStyle w:val="ListParagraph"/>
        <w:numPr>
          <w:ilvl w:val="0"/>
          <w:numId w:val="119"/>
        </w:numPr>
      </w:pPr>
      <w:r w:rsidRPr="00B00441">
        <w:t>UDDI is an XML-based standard for describing, publishing, and finding web services.</w:t>
      </w:r>
    </w:p>
    <w:p w:rsidR="00B954E5" w:rsidRDefault="00B954E5" w:rsidP="00B954E5">
      <w:pPr>
        <w:pStyle w:val="ListParagraph"/>
        <w:numPr>
          <w:ilvl w:val="0"/>
          <w:numId w:val="119"/>
        </w:numPr>
        <w:spacing w:after="0"/>
      </w:pPr>
      <w:r w:rsidRPr="00B00441">
        <w:t>UDDI is a specification for a distributed registry of web services</w:t>
      </w:r>
    </w:p>
    <w:p w:rsidR="00B954E5" w:rsidRDefault="00B954E5" w:rsidP="00B954E5">
      <w:r>
        <w:t>A business or a company can register three types of information into a UDDI registry. This information is contained in three elements of UDDI.</w:t>
      </w:r>
    </w:p>
    <w:p w:rsidR="00B954E5" w:rsidRDefault="00B954E5" w:rsidP="00B954E5">
      <w:pPr>
        <w:spacing w:after="0"/>
      </w:pPr>
      <w:r>
        <w:t>These three elements are:</w:t>
      </w:r>
    </w:p>
    <w:p w:rsidR="00B954E5" w:rsidRDefault="00B954E5" w:rsidP="00B954E5">
      <w:pPr>
        <w:pStyle w:val="ListParagraph"/>
        <w:numPr>
          <w:ilvl w:val="0"/>
          <w:numId w:val="120"/>
        </w:numPr>
      </w:pPr>
      <w:r w:rsidRPr="00200A88">
        <w:rPr>
          <w:b/>
        </w:rPr>
        <w:t xml:space="preserve">White </w:t>
      </w:r>
      <w:r w:rsidR="00427D52" w:rsidRPr="00200A88">
        <w:rPr>
          <w:b/>
        </w:rPr>
        <w:t>Pages</w:t>
      </w:r>
      <w:r w:rsidR="00427D52">
        <w:t>:</w:t>
      </w:r>
      <w:r>
        <w:t xml:space="preserve"> </w:t>
      </w:r>
      <w:r w:rsidRPr="00B00441">
        <w:t>Basic information about the company and its business</w:t>
      </w:r>
    </w:p>
    <w:p w:rsidR="00B954E5" w:rsidRDefault="00B954E5" w:rsidP="00B954E5">
      <w:pPr>
        <w:pStyle w:val="ListParagraph"/>
        <w:numPr>
          <w:ilvl w:val="0"/>
          <w:numId w:val="120"/>
        </w:numPr>
      </w:pPr>
      <w:r w:rsidRPr="00200A88">
        <w:rPr>
          <w:b/>
        </w:rPr>
        <w:t>Yellow Pages</w:t>
      </w:r>
      <w:r>
        <w:t>:</w:t>
      </w:r>
      <w:r w:rsidRPr="00B00441">
        <w:t xml:space="preserve"> contain more details about the company</w:t>
      </w:r>
    </w:p>
    <w:p w:rsidR="00B954E5" w:rsidRDefault="00B954E5" w:rsidP="00B954E5">
      <w:pPr>
        <w:pStyle w:val="ListParagraph"/>
        <w:numPr>
          <w:ilvl w:val="0"/>
          <w:numId w:val="120"/>
        </w:numPr>
      </w:pPr>
      <w:r w:rsidRPr="00200A88">
        <w:rPr>
          <w:b/>
        </w:rPr>
        <w:t>Green Pages</w:t>
      </w:r>
      <w:r>
        <w:t>:</w:t>
      </w:r>
      <w:r w:rsidRPr="00B00441">
        <w:t xml:space="preserve">  contains technical information about a web </w:t>
      </w:r>
      <w:r w:rsidR="008D487B" w:rsidRPr="00B00441">
        <w:t>service</w:t>
      </w:r>
      <w:r w:rsidR="008D487B">
        <w:t xml:space="preserve"> (</w:t>
      </w:r>
      <w:r>
        <w:t>url locations etc)</w:t>
      </w:r>
    </w:p>
    <w:p w:rsidR="00B954E5" w:rsidRDefault="00B954E5" w:rsidP="00B954E5">
      <w:pPr>
        <w:pStyle w:val="Heading2"/>
      </w:pPr>
      <w:bookmarkStart w:id="65" w:name="_Toc471845292"/>
      <w:bookmarkStart w:id="66" w:name="_Toc4274741"/>
      <w:r>
        <w:t>1</w:t>
      </w:r>
      <w:r w:rsidRPr="00112B31">
        <w:t>.</w:t>
      </w:r>
      <w:r>
        <w:t xml:space="preserve">2 </w:t>
      </w:r>
      <w:r w:rsidRPr="00112B31">
        <w:t>REST</w:t>
      </w:r>
      <w:r>
        <w:t xml:space="preserve"> [</w:t>
      </w:r>
      <w:r w:rsidRPr="00E31895">
        <w:t>Representation State Transfer</w:t>
      </w:r>
      <w:r>
        <w:t>]</w:t>
      </w:r>
      <w:bookmarkEnd w:id="65"/>
      <w:bookmarkEnd w:id="66"/>
    </w:p>
    <w:p w:rsidR="00B954E5" w:rsidRDefault="00B954E5" w:rsidP="00B954E5">
      <w:pPr>
        <w:rPr>
          <w:noProof/>
          <w:lang w:eastAsia="en-US"/>
        </w:rPr>
      </w:pPr>
      <w:r w:rsidRPr="006B34F4">
        <w:rPr>
          <w:b/>
          <w:noProof/>
          <w:lang w:eastAsia="en-US"/>
        </w:rPr>
        <w:t>REpresentational State Transfer (REST)</w:t>
      </w:r>
      <w:r>
        <w:rPr>
          <w:noProof/>
          <w:lang w:eastAsia="en-US"/>
        </w:rPr>
        <w:t xml:space="preserve"> is  a stateless client-server architecture in which the web services are viewed as </w:t>
      </w:r>
      <w:r w:rsidRPr="006B34F4">
        <w:rPr>
          <w:b/>
          <w:noProof/>
          <w:lang w:eastAsia="en-US"/>
        </w:rPr>
        <w:t>resources</w:t>
      </w:r>
      <w:r>
        <w:rPr>
          <w:noProof/>
          <w:lang w:eastAsia="en-US"/>
        </w:rPr>
        <w:t xml:space="preserve"> and can </w:t>
      </w:r>
      <w:r w:rsidRPr="006B34F4">
        <w:rPr>
          <w:b/>
          <w:noProof/>
          <w:color w:val="FF0000"/>
          <w:lang w:eastAsia="en-US"/>
        </w:rPr>
        <w:t>be identified by their URIs</w:t>
      </w:r>
      <w:r>
        <w:rPr>
          <w:b/>
          <w:noProof/>
          <w:color w:val="FF0000"/>
          <w:lang w:eastAsia="en-US"/>
        </w:rPr>
        <w:t>.</w:t>
      </w:r>
      <w:r>
        <w:rPr>
          <w:noProof/>
          <w:lang w:eastAsia="en-US"/>
        </w:rPr>
        <w:t xml:space="preserve">Web service clients that want to use these resources access via globally defined set of remote methods that describe the action to be performed on the resource. </w:t>
      </w:r>
    </w:p>
    <w:p w:rsidR="00B954E5" w:rsidRDefault="00B954E5" w:rsidP="00B954E5">
      <w:pPr>
        <w:spacing w:after="0"/>
        <w:rPr>
          <w:noProof/>
          <w:lang w:eastAsia="en-US"/>
        </w:rPr>
      </w:pPr>
      <w:r>
        <w:rPr>
          <w:noProof/>
          <w:lang w:eastAsia="en-US"/>
        </w:rPr>
        <w:t xml:space="preserve">It consists of two components </w:t>
      </w:r>
    </w:p>
    <w:p w:rsidR="00B954E5" w:rsidRDefault="00B954E5" w:rsidP="00B954E5">
      <w:pPr>
        <w:pStyle w:val="ListParagraph"/>
        <w:numPr>
          <w:ilvl w:val="0"/>
          <w:numId w:val="128"/>
        </w:numPr>
        <w:rPr>
          <w:noProof/>
          <w:lang w:eastAsia="en-US"/>
        </w:rPr>
      </w:pPr>
      <w:r w:rsidRPr="001C61CF">
        <w:rPr>
          <w:b/>
          <w:noProof/>
          <w:lang w:eastAsia="en-US"/>
        </w:rPr>
        <w:t>REST server</w:t>
      </w:r>
      <w:r>
        <w:rPr>
          <w:b/>
          <w:noProof/>
          <w:lang w:eastAsia="en-US"/>
        </w:rPr>
        <w:t>:</w:t>
      </w:r>
      <w:r>
        <w:rPr>
          <w:noProof/>
          <w:lang w:eastAsia="en-US"/>
        </w:rPr>
        <w:t xml:space="preserve"> which provides access to the resources </w:t>
      </w:r>
    </w:p>
    <w:p w:rsidR="00B954E5" w:rsidRDefault="00B954E5" w:rsidP="00B954E5">
      <w:pPr>
        <w:pStyle w:val="ListParagraph"/>
        <w:numPr>
          <w:ilvl w:val="0"/>
          <w:numId w:val="128"/>
        </w:numPr>
        <w:rPr>
          <w:noProof/>
          <w:lang w:eastAsia="en-US"/>
        </w:rPr>
      </w:pPr>
      <w:r w:rsidRPr="001C61CF">
        <w:rPr>
          <w:b/>
          <w:noProof/>
          <w:lang w:eastAsia="en-US"/>
        </w:rPr>
        <w:t>REST client</w:t>
      </w:r>
      <w:r>
        <w:rPr>
          <w:noProof/>
          <w:lang w:eastAsia="en-US"/>
        </w:rPr>
        <w:t xml:space="preserve"> : which accesses and modify the REST resources.</w:t>
      </w:r>
    </w:p>
    <w:p w:rsidR="00B954E5" w:rsidRPr="00AF6784" w:rsidRDefault="00B954E5" w:rsidP="00B954E5">
      <w:pPr>
        <w:rPr>
          <w:b/>
          <w:noProof/>
          <w:lang w:eastAsia="en-US"/>
        </w:rPr>
      </w:pPr>
      <w:r>
        <w:rPr>
          <w:noProof/>
          <w:lang w:eastAsia="en-US"/>
        </w:rPr>
        <w:t>In the REST architecture style, clients and servers exchange result representations of resources by using a standardized interface and protocol</w:t>
      </w:r>
      <w:r w:rsidRPr="00AF6784">
        <w:rPr>
          <w:b/>
          <w:noProof/>
          <w:lang w:eastAsia="en-US"/>
        </w:rPr>
        <w:t>.REST isn't protocol specific, but when people talk about REST they usually mean REST over HTTP.</w:t>
      </w:r>
    </w:p>
    <w:p w:rsidR="00B954E5" w:rsidRDefault="00B954E5" w:rsidP="00B954E5">
      <w:pPr>
        <w:rPr>
          <w:noProof/>
          <w:lang w:eastAsia="en-US"/>
        </w:rPr>
      </w:pPr>
      <w:r>
        <w:rPr>
          <w:noProof/>
          <w:lang w:eastAsia="en-US"/>
        </w:rPr>
        <w:t xml:space="preserve">The response from server is considered as the result representation of the resources. This result representation can be generated from one resource or more number of resources. </w:t>
      </w:r>
      <w:r>
        <w:rPr>
          <w:color w:val="000000"/>
          <w:shd w:val="clear" w:color="auto" w:fill="FFFFFF"/>
        </w:rPr>
        <w:t xml:space="preserve">REST allows that resources have different result representations, </w:t>
      </w:r>
      <w:r w:rsidRPr="00C67473">
        <w:rPr>
          <w:b/>
          <w:color w:val="000000"/>
          <w:shd w:val="clear" w:color="auto" w:fill="FFFFFF"/>
        </w:rPr>
        <w:t>e.g.xml, json etc</w:t>
      </w:r>
      <w:r>
        <w:rPr>
          <w:color w:val="000000"/>
          <w:shd w:val="clear" w:color="auto" w:fill="FFFFFF"/>
        </w:rPr>
        <w:t>. The rest client can ask for specific result representation via the HTTP protocol</w:t>
      </w:r>
    </w:p>
    <w:p w:rsidR="00B954E5" w:rsidRDefault="00B954E5" w:rsidP="00B954E5">
      <w:pPr>
        <w:rPr>
          <w:noProof/>
          <w:lang w:eastAsia="en-US"/>
        </w:rPr>
      </w:pPr>
      <w:r w:rsidRPr="00220195">
        <w:rPr>
          <w:noProof/>
          <w:lang w:eastAsia="en-US"/>
        </w:rPr>
        <w:drawing>
          <wp:inline distT="0" distB="0" distL="0" distR="0" wp14:anchorId="6DB34017" wp14:editId="10AEB3C3">
            <wp:extent cx="5943600" cy="2259854"/>
            <wp:effectExtent l="0" t="0" r="0" b="7620"/>
            <wp:docPr id="95" name="Picture 95" descr="E:\users\Kaveti_s\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Kaveti_s\Desktop\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259854"/>
                    </a:xfrm>
                    <a:prstGeom prst="rect">
                      <a:avLst/>
                    </a:prstGeom>
                    <a:noFill/>
                    <a:ln>
                      <a:noFill/>
                    </a:ln>
                  </pic:spPr>
                </pic:pic>
              </a:graphicData>
            </a:graphic>
          </wp:inline>
        </w:drawing>
      </w:r>
    </w:p>
    <w:p w:rsidR="00B954E5" w:rsidRDefault="00B954E5" w:rsidP="00B954E5">
      <w:pPr>
        <w:pStyle w:val="Heading3"/>
        <w:spacing w:after="0"/>
        <w:rPr>
          <w:rFonts w:ascii="Times New Roman" w:hAnsi="Times New Roman"/>
        </w:rPr>
      </w:pPr>
      <w:bookmarkStart w:id="67" w:name="_Toc471845293"/>
      <w:r>
        <w:t>HTTP methods:</w:t>
      </w:r>
      <w:bookmarkEnd w:id="67"/>
      <w:r>
        <w:t> </w:t>
      </w:r>
    </w:p>
    <w:p w:rsidR="00B954E5" w:rsidRDefault="00B954E5" w:rsidP="00B954E5">
      <w:pPr>
        <w:rPr>
          <w:color w:val="000000"/>
          <w:shd w:val="clear" w:color="auto" w:fill="FFFFFF"/>
        </w:rPr>
      </w:pPr>
      <w:r>
        <w:rPr>
          <w:color w:val="000000"/>
          <w:shd w:val="clear" w:color="auto" w:fill="FFFFFF"/>
        </w:rPr>
        <w:t>RESTful web services use HTTP protocol methods for the operations they perform.</w:t>
      </w:r>
    </w:p>
    <w:p w:rsidR="00B954E5" w:rsidRDefault="00B954E5" w:rsidP="00B954E5">
      <w:pPr>
        <w:spacing w:after="0"/>
        <w:rPr>
          <w:color w:val="000000"/>
          <w:shd w:val="clear" w:color="auto" w:fill="FFFFFF"/>
        </w:rPr>
      </w:pPr>
      <w:r>
        <w:rPr>
          <w:color w:val="000000"/>
          <w:shd w:val="clear" w:color="auto" w:fill="FFFFFF"/>
        </w:rPr>
        <w:lastRenderedPageBreak/>
        <w:t>Methods are:</w:t>
      </w:r>
    </w:p>
    <w:p w:rsidR="00B954E5" w:rsidRDefault="008D487B" w:rsidP="00B954E5">
      <w:pPr>
        <w:pStyle w:val="ListParagraph"/>
        <w:numPr>
          <w:ilvl w:val="0"/>
          <w:numId w:val="129"/>
        </w:numPr>
        <w:spacing w:before="100" w:beforeAutospacing="1" w:after="100" w:afterAutospacing="1" w:line="240" w:lineRule="auto"/>
        <w:rPr>
          <w:color w:val="000000"/>
        </w:rPr>
      </w:pPr>
      <w:r w:rsidRPr="00391D5C">
        <w:rPr>
          <w:b/>
          <w:bCs/>
          <w:color w:val="000000"/>
        </w:rPr>
        <w:t>GET</w:t>
      </w:r>
      <w:r w:rsidRPr="00391D5C">
        <w:rPr>
          <w:color w:val="000000"/>
        </w:rPr>
        <w:t>: It</w:t>
      </w:r>
      <w:r w:rsidR="00B954E5" w:rsidRPr="00391D5C">
        <w:rPr>
          <w:color w:val="000000"/>
        </w:rPr>
        <w:t xml:space="preserve"> defines a reading access of the resource without side-</w:t>
      </w:r>
      <w:r w:rsidRPr="00391D5C">
        <w:rPr>
          <w:color w:val="000000"/>
        </w:rPr>
        <w:t>effects. This</w:t>
      </w:r>
      <w:r w:rsidR="00B954E5" w:rsidRPr="00391D5C">
        <w:rPr>
          <w:color w:val="000000"/>
        </w:rPr>
        <w:t xml:space="preserve"> operation is idempotent i.</w:t>
      </w:r>
      <w:r w:rsidRPr="00391D5C">
        <w:rPr>
          <w:color w:val="000000"/>
        </w:rPr>
        <w:t>e. they</w:t>
      </w:r>
      <w:r w:rsidR="00B954E5" w:rsidRPr="00391D5C">
        <w:rPr>
          <w:color w:val="000000"/>
        </w:rPr>
        <w:t xml:space="preserve"> can be applied multiple times without changing the result</w:t>
      </w:r>
    </w:p>
    <w:p w:rsidR="00B954E5" w:rsidRDefault="00B954E5" w:rsidP="00B954E5">
      <w:pPr>
        <w:pStyle w:val="ListParagraph"/>
        <w:spacing w:before="100" w:beforeAutospacing="1" w:after="100" w:afterAutospacing="1" w:line="240" w:lineRule="auto"/>
        <w:rPr>
          <w:color w:val="000000"/>
        </w:rPr>
      </w:pPr>
    </w:p>
    <w:p w:rsidR="00B954E5" w:rsidRDefault="00B954E5" w:rsidP="00B954E5">
      <w:pPr>
        <w:pStyle w:val="ListParagraph"/>
        <w:numPr>
          <w:ilvl w:val="0"/>
          <w:numId w:val="129"/>
        </w:numPr>
        <w:spacing w:before="100" w:beforeAutospacing="1" w:after="100" w:afterAutospacing="1" w:line="240" w:lineRule="auto"/>
        <w:rPr>
          <w:color w:val="000000"/>
        </w:rPr>
      </w:pPr>
      <w:r w:rsidRPr="00391D5C">
        <w:rPr>
          <w:b/>
          <w:bCs/>
          <w:color w:val="000000"/>
        </w:rPr>
        <w:t>PUT</w:t>
      </w:r>
      <w:r w:rsidRPr="00391D5C">
        <w:rPr>
          <w:rStyle w:val="apple-converted-space"/>
          <w:color w:val="000000"/>
        </w:rPr>
        <w:t>:</w:t>
      </w:r>
      <w:r w:rsidRPr="00391D5C">
        <w:rPr>
          <w:color w:val="000000"/>
        </w:rPr>
        <w:t xml:space="preserve">  It is generally used for updating </w:t>
      </w:r>
      <w:r w:rsidR="008D487B" w:rsidRPr="00391D5C">
        <w:rPr>
          <w:color w:val="000000"/>
        </w:rPr>
        <w:t>resouce. It</w:t>
      </w:r>
      <w:r w:rsidRPr="00391D5C">
        <w:rPr>
          <w:color w:val="000000"/>
        </w:rPr>
        <w:t xml:space="preserve"> must also be idempotent.</w:t>
      </w:r>
    </w:p>
    <w:p w:rsidR="00B954E5" w:rsidRDefault="00B954E5" w:rsidP="00B954E5">
      <w:pPr>
        <w:pStyle w:val="ListParagraph"/>
        <w:spacing w:before="100" w:beforeAutospacing="1" w:after="100" w:afterAutospacing="1" w:line="240" w:lineRule="auto"/>
        <w:rPr>
          <w:color w:val="000000"/>
        </w:rPr>
      </w:pPr>
    </w:p>
    <w:p w:rsidR="00B954E5" w:rsidRDefault="00B954E5" w:rsidP="00B954E5">
      <w:pPr>
        <w:pStyle w:val="ListParagraph"/>
        <w:numPr>
          <w:ilvl w:val="0"/>
          <w:numId w:val="129"/>
        </w:numPr>
        <w:spacing w:before="100" w:beforeAutospacing="1" w:after="100" w:afterAutospacing="1" w:line="240" w:lineRule="auto"/>
        <w:rPr>
          <w:color w:val="000000"/>
        </w:rPr>
      </w:pPr>
      <w:r w:rsidRPr="00391D5C">
        <w:rPr>
          <w:b/>
          <w:bCs/>
          <w:color w:val="000000"/>
        </w:rPr>
        <w:t>DELETE</w:t>
      </w:r>
      <w:r w:rsidRPr="00391D5C">
        <w:rPr>
          <w:rStyle w:val="apple-converted-space"/>
          <w:b/>
          <w:bCs/>
          <w:color w:val="000000"/>
        </w:rPr>
        <w:t>:</w:t>
      </w:r>
      <w:r w:rsidRPr="00391D5C">
        <w:rPr>
          <w:color w:val="000000"/>
        </w:rPr>
        <w:t xml:space="preserve"> It removes the resources. The operations are idempotent i.e. they can get repeated without leading to different results.</w:t>
      </w:r>
    </w:p>
    <w:p w:rsidR="00B954E5" w:rsidRDefault="00B954E5" w:rsidP="00B954E5">
      <w:pPr>
        <w:pStyle w:val="ListParagraph"/>
        <w:spacing w:before="100" w:beforeAutospacing="1" w:after="100" w:afterAutospacing="1" w:line="240" w:lineRule="auto"/>
        <w:rPr>
          <w:color w:val="000000"/>
        </w:rPr>
      </w:pPr>
    </w:p>
    <w:p w:rsidR="00B954E5" w:rsidRDefault="00B954E5" w:rsidP="00B954E5">
      <w:pPr>
        <w:pStyle w:val="ListParagraph"/>
        <w:numPr>
          <w:ilvl w:val="0"/>
          <w:numId w:val="129"/>
        </w:numPr>
        <w:spacing w:before="100" w:beforeAutospacing="1" w:after="100" w:afterAutospacing="1" w:line="240" w:lineRule="auto"/>
        <w:rPr>
          <w:color w:val="000000"/>
        </w:rPr>
      </w:pPr>
      <w:r w:rsidRPr="00391D5C">
        <w:rPr>
          <w:b/>
          <w:bCs/>
          <w:color w:val="000000"/>
        </w:rPr>
        <w:t>POST</w:t>
      </w:r>
      <w:r w:rsidRPr="00391D5C">
        <w:rPr>
          <w:rStyle w:val="apple-converted-space"/>
          <w:color w:val="000000"/>
        </w:rPr>
        <w:t>: It</w:t>
      </w:r>
      <w:r w:rsidRPr="00391D5C">
        <w:rPr>
          <w:color w:val="000000"/>
        </w:rPr>
        <w:t xml:space="preserve"> is used for creating a new resource. It is not idempotent.</w:t>
      </w:r>
    </w:p>
    <w:p w:rsidR="00B954E5" w:rsidRPr="00391D5C" w:rsidRDefault="00B954E5" w:rsidP="00B954E5">
      <w:pPr>
        <w:pStyle w:val="ListParagraph"/>
        <w:rPr>
          <w:color w:val="000000"/>
        </w:rPr>
      </w:pPr>
    </w:p>
    <w:p w:rsidR="00B954E5" w:rsidRDefault="00B954E5" w:rsidP="00B954E5">
      <w:pPr>
        <w:pStyle w:val="Heading3"/>
        <w:spacing w:after="0"/>
      </w:pPr>
      <w:bookmarkStart w:id="68" w:name="_Toc471845294"/>
      <w:r w:rsidRPr="00391D5C">
        <w:t>Idempotent</w:t>
      </w:r>
      <w:bookmarkEnd w:id="68"/>
    </w:p>
    <w:p w:rsidR="00B954E5" w:rsidRPr="00391D5C" w:rsidRDefault="00B954E5" w:rsidP="00B954E5">
      <w:pPr>
        <w:rPr>
          <w:color w:val="000000"/>
        </w:rPr>
      </w:pPr>
      <w:r w:rsidRPr="00391D5C">
        <w:rPr>
          <w:color w:val="000000"/>
        </w:rPr>
        <w:t>Idempotent means result of multiple successful request will not change state of resource</w:t>
      </w:r>
      <w:r w:rsidR="008D487B">
        <w:rPr>
          <w:color w:val="000000"/>
        </w:rPr>
        <w:t>,</w:t>
      </w:r>
      <w:r w:rsidRPr="00391D5C">
        <w:rPr>
          <w:color w:val="000000"/>
        </w:rPr>
        <w:t xml:space="preserve"> after initial application</w:t>
      </w:r>
    </w:p>
    <w:p w:rsidR="00B954E5" w:rsidRPr="00391D5C" w:rsidRDefault="00B954E5" w:rsidP="00B954E5">
      <w:pPr>
        <w:spacing w:after="0"/>
        <w:rPr>
          <w:b/>
          <w:color w:val="000000"/>
        </w:rPr>
      </w:pPr>
      <w:r w:rsidRPr="00391D5C">
        <w:rPr>
          <w:b/>
          <w:color w:val="000000"/>
        </w:rPr>
        <w:t xml:space="preserve">For example: </w:t>
      </w:r>
    </w:p>
    <w:p w:rsidR="00B954E5" w:rsidRPr="00391D5C" w:rsidRDefault="00B954E5" w:rsidP="00B954E5">
      <w:pPr>
        <w:rPr>
          <w:color w:val="000000"/>
        </w:rPr>
      </w:pPr>
      <w:r w:rsidRPr="00391D5C">
        <w:rPr>
          <w:b/>
          <w:color w:val="000000"/>
        </w:rPr>
        <w:t>GET is idempotent.</w:t>
      </w:r>
      <w:r>
        <w:rPr>
          <w:color w:val="000000"/>
        </w:rPr>
        <w:t xml:space="preserve"> If </w:t>
      </w:r>
      <w:r w:rsidRPr="00391D5C">
        <w:rPr>
          <w:color w:val="000000"/>
        </w:rPr>
        <w:t>Delete</w:t>
      </w:r>
      <w:r>
        <w:rPr>
          <w:color w:val="000000"/>
        </w:rPr>
        <w:t>()</w:t>
      </w:r>
      <w:r w:rsidRPr="00391D5C">
        <w:rPr>
          <w:color w:val="000000"/>
        </w:rPr>
        <w:t xml:space="preserve"> is idempotent method because when you first time use delete, it will delete the resource (initial application) but after that, all other request will have no result</w:t>
      </w:r>
      <w:r w:rsidR="008D487B">
        <w:rPr>
          <w:color w:val="000000"/>
        </w:rPr>
        <w:t>(same result)</w:t>
      </w:r>
      <w:r w:rsidRPr="00391D5C">
        <w:rPr>
          <w:color w:val="000000"/>
        </w:rPr>
        <w:t xml:space="preserve"> because resource is already deleted.</w:t>
      </w:r>
    </w:p>
    <w:p w:rsidR="00B954E5" w:rsidRPr="00391D5C" w:rsidRDefault="00B954E5" w:rsidP="00B954E5">
      <w:pPr>
        <w:rPr>
          <w:color w:val="000000"/>
        </w:rPr>
      </w:pPr>
      <w:r w:rsidRPr="00391D5C">
        <w:rPr>
          <w:b/>
          <w:color w:val="000000"/>
        </w:rPr>
        <w:t>Post is not idempotent</w:t>
      </w:r>
      <w:r w:rsidRPr="00391D5C">
        <w:rPr>
          <w:color w:val="000000"/>
        </w:rPr>
        <w:t xml:space="preserve"> method because when you use post to create resource, it will keep creating resource for each new request, so result of multiple successful request will not be same.</w:t>
      </w:r>
    </w:p>
    <w:p w:rsidR="00B954E5" w:rsidRDefault="00B954E5" w:rsidP="00B954E5">
      <w:pPr>
        <w:pStyle w:val="Qsns"/>
        <w:rPr>
          <w:noProof/>
          <w:lang w:eastAsia="en-US"/>
        </w:rPr>
      </w:pPr>
      <w:r>
        <w:rPr>
          <w:noProof/>
          <w:lang w:eastAsia="en-US"/>
        </w:rPr>
        <w:t>Some important features of Restful web services are:</w:t>
      </w:r>
    </w:p>
    <w:p w:rsidR="00B954E5" w:rsidRDefault="00B954E5" w:rsidP="00B954E5">
      <w:pPr>
        <w:rPr>
          <w:noProof/>
          <w:lang w:eastAsia="en-US"/>
        </w:rPr>
      </w:pPr>
      <w:r>
        <w:rPr>
          <w:b/>
          <w:noProof/>
          <w:lang w:eastAsia="en-US"/>
        </w:rPr>
        <w:t>1.</w:t>
      </w:r>
      <w:r w:rsidRPr="00944CB1">
        <w:rPr>
          <w:b/>
          <w:noProof/>
          <w:lang w:eastAsia="en-US"/>
        </w:rPr>
        <w:t>Resource identification through URI</w:t>
      </w:r>
      <w:r>
        <w:rPr>
          <w:noProof/>
          <w:lang w:eastAsia="en-US"/>
        </w:rPr>
        <w:t>:Resources are identified by their URIs (typically links on internet). So, a client can directly access a RESTful Web Services using the URIs of the resources (same as you put a website address in the browser’s address bar and get some representation as response).</w:t>
      </w:r>
    </w:p>
    <w:p w:rsidR="00B954E5" w:rsidRDefault="00B954E5" w:rsidP="00B954E5">
      <w:pPr>
        <w:rPr>
          <w:noProof/>
          <w:lang w:eastAsia="en-US"/>
        </w:rPr>
      </w:pPr>
      <w:r w:rsidRPr="00944CB1">
        <w:rPr>
          <w:b/>
          <w:noProof/>
          <w:lang w:eastAsia="en-US"/>
        </w:rPr>
        <w:t>2.Uniform interface:</w:t>
      </w:r>
      <w:r>
        <w:rPr>
          <w:noProof/>
          <w:lang w:eastAsia="en-US"/>
        </w:rPr>
        <w:t xml:space="preserve"> Resources are manipulated using a fixed set of four create, read, update, delete operations: PUT, GET, POST, and DELETE.</w:t>
      </w:r>
    </w:p>
    <w:p w:rsidR="00B954E5" w:rsidRDefault="00B954E5" w:rsidP="00B954E5">
      <w:pPr>
        <w:rPr>
          <w:noProof/>
          <w:lang w:eastAsia="en-US"/>
        </w:rPr>
      </w:pPr>
      <w:r w:rsidRPr="00944CB1">
        <w:rPr>
          <w:b/>
          <w:noProof/>
          <w:lang w:eastAsia="en-US"/>
        </w:rPr>
        <w:t>3.Client-Server:</w:t>
      </w:r>
      <w:r>
        <w:rPr>
          <w:noProof/>
          <w:lang w:eastAsia="en-US"/>
        </w:rPr>
        <w:t xml:space="preserve"> A clear separation concerns is the reason behind this constraint. Separating concerns between the Client and Server helps improve portability in the Client and Scalability of the server components.</w:t>
      </w:r>
    </w:p>
    <w:p w:rsidR="00B954E5" w:rsidRDefault="00B954E5" w:rsidP="00B954E5">
      <w:pPr>
        <w:rPr>
          <w:noProof/>
          <w:lang w:eastAsia="en-US"/>
        </w:rPr>
      </w:pPr>
      <w:r w:rsidRPr="00944CB1">
        <w:rPr>
          <w:b/>
          <w:noProof/>
          <w:lang w:eastAsia="en-US"/>
        </w:rPr>
        <w:t>4.Stateless:</w:t>
      </w:r>
      <w:r>
        <w:rPr>
          <w:noProof/>
          <w:lang w:eastAsia="en-US"/>
        </w:rPr>
        <w:t xml:space="preserve"> each request from client to server must contain all the information necessary to understand the request, and cannot take advantage of any stored context on the server.</w:t>
      </w:r>
    </w:p>
    <w:p w:rsidR="00B954E5" w:rsidRDefault="00B954E5" w:rsidP="00B954E5">
      <w:pPr>
        <w:rPr>
          <w:noProof/>
          <w:lang w:eastAsia="en-US"/>
        </w:rPr>
      </w:pPr>
      <w:r w:rsidRPr="0099119C">
        <w:rPr>
          <w:b/>
          <w:noProof/>
          <w:lang w:eastAsia="en-US"/>
        </w:rPr>
        <w:t>5.Cache:</w:t>
      </w:r>
      <w:r>
        <w:rPr>
          <w:noProof/>
          <w:lang w:eastAsia="en-US"/>
        </w:rPr>
        <w:t xml:space="preserve"> to improve network efficiency responses must be capable of being labeled as cacheable or non-cacheable.</w:t>
      </w:r>
    </w:p>
    <w:p w:rsidR="00B954E5" w:rsidRDefault="00B954E5" w:rsidP="00B954E5">
      <w:pPr>
        <w:rPr>
          <w:noProof/>
          <w:lang w:eastAsia="en-US"/>
        </w:rPr>
      </w:pPr>
      <w:r w:rsidRPr="0099119C">
        <w:rPr>
          <w:b/>
          <w:noProof/>
          <w:lang w:eastAsia="en-US"/>
        </w:rPr>
        <w:t>6.Named resources</w:t>
      </w:r>
      <w:r>
        <w:rPr>
          <w:noProof/>
          <w:lang w:eastAsia="en-US"/>
        </w:rPr>
        <w:t xml:space="preserve"> - the system is comprised of resources which are named using a URL.</w:t>
      </w:r>
    </w:p>
    <w:p w:rsidR="00B954E5" w:rsidRDefault="00B954E5" w:rsidP="00B954E5">
      <w:pPr>
        <w:rPr>
          <w:noProof/>
          <w:lang w:eastAsia="en-US"/>
        </w:rPr>
      </w:pPr>
      <w:r w:rsidRPr="0099119C">
        <w:rPr>
          <w:b/>
          <w:noProof/>
          <w:lang w:eastAsia="en-US"/>
        </w:rPr>
        <w:t>7.Interconnected resource representations</w:t>
      </w:r>
      <w:r>
        <w:rPr>
          <w:noProof/>
          <w:lang w:eastAsia="en-US"/>
        </w:rPr>
        <w:t xml:space="preserve"> - the representations of the resources are interconnected using URLs, thereby enabling a client to progress from one state to another.</w:t>
      </w:r>
    </w:p>
    <w:p w:rsidR="00B954E5" w:rsidRDefault="00B954E5" w:rsidP="00B954E5">
      <w:pPr>
        <w:rPr>
          <w:noProof/>
          <w:lang w:eastAsia="en-US"/>
        </w:rPr>
      </w:pPr>
      <w:r w:rsidRPr="0099119C">
        <w:rPr>
          <w:b/>
          <w:noProof/>
          <w:lang w:eastAsia="en-US"/>
        </w:rPr>
        <w:lastRenderedPageBreak/>
        <w:t>8.Layered components</w:t>
      </w:r>
      <w:r>
        <w:rPr>
          <w:noProof/>
          <w:lang w:eastAsia="en-US"/>
        </w:rPr>
        <w:t xml:space="preserve"> - intermediaries, such as proxy servers, cache servers, gateways, etc, can be inserted between clients and resources to support performance, security, etc.</w:t>
      </w:r>
    </w:p>
    <w:p w:rsidR="00B954E5" w:rsidRDefault="00B954E5" w:rsidP="00B954E5">
      <w:pPr>
        <w:rPr>
          <w:noProof/>
          <w:lang w:eastAsia="en-US"/>
        </w:rPr>
      </w:pPr>
      <w:r w:rsidRPr="0099119C">
        <w:rPr>
          <w:b/>
          <w:noProof/>
          <w:lang w:eastAsia="en-US"/>
        </w:rPr>
        <w:t>9.Self-descriptive messages</w:t>
      </w:r>
      <w:r>
        <w:rPr>
          <w:noProof/>
          <w:lang w:eastAsia="en-US"/>
        </w:rPr>
        <w:t>: Resources are decoupled from their representation so that their content can be accessed in a variety of formats, such as HTML, XML, plain text, PDF, JPEG, JSON, and others.</w:t>
      </w:r>
    </w:p>
    <w:p w:rsidR="00B954E5" w:rsidRDefault="00B954E5" w:rsidP="00B954E5">
      <w:pPr>
        <w:rPr>
          <w:noProof/>
          <w:lang w:eastAsia="en-US"/>
        </w:rPr>
      </w:pPr>
    </w:p>
    <w:p w:rsidR="00B954E5" w:rsidRPr="00E14F20" w:rsidRDefault="00B954E5" w:rsidP="00B954E5">
      <w:pPr>
        <w:pStyle w:val="Heading2"/>
      </w:pPr>
      <w:bookmarkStart w:id="69" w:name="_Toc471845295"/>
      <w:bookmarkStart w:id="70" w:name="_Toc4274742"/>
      <w:r>
        <w:t xml:space="preserve">1.3 </w:t>
      </w:r>
      <w:r w:rsidRPr="0038241B">
        <w:t>Java Web Services API</w:t>
      </w:r>
      <w:bookmarkEnd w:id="69"/>
      <w:bookmarkEnd w:id="70"/>
    </w:p>
    <w:p w:rsidR="00B954E5" w:rsidRDefault="00B954E5" w:rsidP="00B954E5">
      <w:r>
        <w:t>There are two main API's defined by Java for developing web service applications since JavaEE 6.</w:t>
      </w:r>
    </w:p>
    <w:p w:rsidR="00B954E5" w:rsidRPr="00207842" w:rsidRDefault="00B954E5" w:rsidP="00B954E5">
      <w:pPr>
        <w:pStyle w:val="ListParagraph"/>
        <w:numPr>
          <w:ilvl w:val="0"/>
          <w:numId w:val="121"/>
        </w:numPr>
        <w:rPr>
          <w:b/>
          <w:i/>
          <w:color w:val="00B050"/>
        </w:rPr>
      </w:pPr>
      <w:r w:rsidRPr="0038241B">
        <w:rPr>
          <w:b/>
          <w:color w:val="FF0000"/>
        </w:rPr>
        <w:t>JAX-WS:</w:t>
      </w:r>
      <w:r w:rsidRPr="0038241B">
        <w:rPr>
          <w:color w:val="FF0000"/>
        </w:rPr>
        <w:t xml:space="preserve"> </w:t>
      </w:r>
      <w:r>
        <w:t xml:space="preserve">for SOAP web services. The </w:t>
      </w:r>
      <w:r w:rsidRPr="0038241B">
        <w:rPr>
          <w:b/>
        </w:rPr>
        <w:t>are 2 ways to write JAX-WS</w:t>
      </w:r>
      <w:r>
        <w:t xml:space="preserve"> application code: by</w:t>
      </w:r>
    </w:p>
    <w:p w:rsidR="00B954E5" w:rsidRDefault="00B954E5" w:rsidP="00B954E5">
      <w:pPr>
        <w:pStyle w:val="ListParagraph"/>
        <w:numPr>
          <w:ilvl w:val="2"/>
          <w:numId w:val="121"/>
        </w:numPr>
        <w:rPr>
          <w:b/>
          <w:i/>
          <w:color w:val="00B050"/>
        </w:rPr>
      </w:pPr>
      <w:r w:rsidRPr="00207842">
        <w:rPr>
          <w:b/>
          <w:i/>
          <w:color w:val="00B050"/>
        </w:rPr>
        <w:t xml:space="preserve">RPC style </w:t>
      </w:r>
    </w:p>
    <w:p w:rsidR="00B954E5" w:rsidRPr="00207842" w:rsidRDefault="00B954E5" w:rsidP="00B954E5">
      <w:pPr>
        <w:pStyle w:val="ListParagraph"/>
        <w:numPr>
          <w:ilvl w:val="2"/>
          <w:numId w:val="121"/>
        </w:numPr>
        <w:rPr>
          <w:b/>
          <w:i/>
          <w:color w:val="00B050"/>
        </w:rPr>
      </w:pPr>
      <w:r w:rsidRPr="00207842">
        <w:rPr>
          <w:b/>
          <w:i/>
          <w:color w:val="00B050"/>
        </w:rPr>
        <w:t>Document style.</w:t>
      </w:r>
    </w:p>
    <w:p w:rsidR="00B954E5" w:rsidRPr="0038241B" w:rsidRDefault="00B954E5" w:rsidP="00B954E5">
      <w:pPr>
        <w:pStyle w:val="ListParagraph"/>
        <w:rPr>
          <w:b/>
          <w:i/>
        </w:rPr>
      </w:pPr>
    </w:p>
    <w:p w:rsidR="00B954E5" w:rsidRDefault="00B954E5" w:rsidP="00B954E5">
      <w:pPr>
        <w:pStyle w:val="ListParagraph"/>
        <w:numPr>
          <w:ilvl w:val="0"/>
          <w:numId w:val="121"/>
        </w:numPr>
      </w:pPr>
      <w:r w:rsidRPr="0038241B">
        <w:rPr>
          <w:b/>
          <w:color w:val="FF0000"/>
        </w:rPr>
        <w:t>JAX-RS:</w:t>
      </w:r>
      <w:r w:rsidRPr="0038241B">
        <w:rPr>
          <w:color w:val="FF0000"/>
        </w:rPr>
        <w:t xml:space="preserve"> </w:t>
      </w:r>
      <w:r>
        <w:t xml:space="preserve">for RESTful web services. There are </w:t>
      </w:r>
      <w:r w:rsidRPr="0038241B">
        <w:rPr>
          <w:b/>
        </w:rPr>
        <w:t xml:space="preserve">mainly 2 </w:t>
      </w:r>
      <w:r w:rsidR="00A860DD" w:rsidRPr="0038241B">
        <w:rPr>
          <w:b/>
        </w:rPr>
        <w:t>implementations</w:t>
      </w:r>
      <w:r>
        <w:t xml:space="preserve"> currently in use for creating </w:t>
      </w:r>
      <w:r w:rsidRPr="003F05B0">
        <w:rPr>
          <w:b/>
        </w:rPr>
        <w:t>JAX-RS</w:t>
      </w:r>
      <w:r>
        <w:t xml:space="preserve"> application: </w:t>
      </w:r>
    </w:p>
    <w:p w:rsidR="00B954E5" w:rsidRDefault="00B954E5" w:rsidP="00B954E5">
      <w:pPr>
        <w:pStyle w:val="ListParagraph"/>
        <w:numPr>
          <w:ilvl w:val="2"/>
          <w:numId w:val="121"/>
        </w:numPr>
        <w:rPr>
          <w:b/>
          <w:i/>
          <w:color w:val="00B050"/>
        </w:rPr>
      </w:pPr>
      <w:r w:rsidRPr="0038241B">
        <w:rPr>
          <w:b/>
          <w:i/>
          <w:color w:val="00B050"/>
        </w:rPr>
        <w:t xml:space="preserve">Jersey </w:t>
      </w:r>
    </w:p>
    <w:p w:rsidR="00B954E5" w:rsidRDefault="00B954E5" w:rsidP="00B954E5">
      <w:pPr>
        <w:pStyle w:val="ListParagraph"/>
        <w:numPr>
          <w:ilvl w:val="2"/>
          <w:numId w:val="121"/>
        </w:numPr>
      </w:pPr>
      <w:r w:rsidRPr="0038241B">
        <w:rPr>
          <w:b/>
          <w:i/>
          <w:color w:val="00B050"/>
        </w:rPr>
        <w:t>RESTeasy</w:t>
      </w:r>
      <w:r>
        <w:t>.</w:t>
      </w:r>
    </w:p>
    <w:p w:rsidR="00B954E5" w:rsidRDefault="00B954E5" w:rsidP="00B954E5">
      <w:pPr>
        <w:jc w:val="center"/>
      </w:pPr>
      <w:r w:rsidRPr="00DE599F">
        <w:rPr>
          <w:noProof/>
          <w:lang w:eastAsia="en-US"/>
        </w:rPr>
        <w:drawing>
          <wp:inline distT="0" distB="0" distL="0" distR="0" wp14:anchorId="1932E7A1" wp14:editId="50ECD046">
            <wp:extent cx="2830664" cy="2391912"/>
            <wp:effectExtent l="0" t="0" r="8255" b="8890"/>
            <wp:docPr id="96" name="Picture 96" descr="E:\users\Kaveti_s\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sers\Kaveti_s\Desktop\t.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58122" cy="2415114"/>
                    </a:xfrm>
                    <a:prstGeom prst="rect">
                      <a:avLst/>
                    </a:prstGeom>
                    <a:noFill/>
                    <a:ln>
                      <a:noFill/>
                    </a:ln>
                  </pic:spPr>
                </pic:pic>
              </a:graphicData>
            </a:graphic>
          </wp:inline>
        </w:drawing>
      </w:r>
    </w:p>
    <w:p w:rsidR="00B954E5" w:rsidRDefault="00B954E5" w:rsidP="00B954E5">
      <w:pPr>
        <w:spacing w:after="0"/>
      </w:pPr>
      <w:r>
        <w:t>We have some other RESTFul webservices providers like</w:t>
      </w:r>
    </w:p>
    <w:p w:rsidR="00B954E5" w:rsidRPr="00642C1D" w:rsidRDefault="00B954E5" w:rsidP="00B954E5">
      <w:pPr>
        <w:pStyle w:val="ListParagraph"/>
        <w:numPr>
          <w:ilvl w:val="0"/>
          <w:numId w:val="130"/>
        </w:numPr>
        <w:rPr>
          <w:b/>
          <w:i/>
        </w:rPr>
      </w:pPr>
      <w:r w:rsidRPr="00642C1D">
        <w:rPr>
          <w:b/>
          <w:i/>
        </w:rPr>
        <w:t>Jersey</w:t>
      </w:r>
    </w:p>
    <w:p w:rsidR="00B954E5" w:rsidRPr="00642C1D" w:rsidRDefault="00B954E5" w:rsidP="00B954E5">
      <w:pPr>
        <w:pStyle w:val="ListParagraph"/>
        <w:numPr>
          <w:ilvl w:val="0"/>
          <w:numId w:val="130"/>
        </w:numPr>
        <w:rPr>
          <w:b/>
          <w:i/>
        </w:rPr>
      </w:pPr>
      <w:r w:rsidRPr="00642C1D">
        <w:rPr>
          <w:b/>
          <w:i/>
        </w:rPr>
        <w:t>RestEasy</w:t>
      </w:r>
    </w:p>
    <w:p w:rsidR="00B954E5" w:rsidRPr="00642C1D" w:rsidRDefault="00B954E5" w:rsidP="00B954E5">
      <w:pPr>
        <w:pStyle w:val="ListParagraph"/>
        <w:numPr>
          <w:ilvl w:val="0"/>
          <w:numId w:val="130"/>
        </w:numPr>
        <w:rPr>
          <w:b/>
          <w:i/>
        </w:rPr>
      </w:pPr>
      <w:r w:rsidRPr="00642C1D">
        <w:rPr>
          <w:b/>
          <w:i/>
        </w:rPr>
        <w:t>Restlet</w:t>
      </w:r>
    </w:p>
    <w:p w:rsidR="00B954E5" w:rsidRPr="00642C1D" w:rsidRDefault="00B954E5" w:rsidP="00B954E5">
      <w:pPr>
        <w:pStyle w:val="ListParagraph"/>
        <w:numPr>
          <w:ilvl w:val="0"/>
          <w:numId w:val="130"/>
        </w:numPr>
        <w:rPr>
          <w:b/>
          <w:i/>
        </w:rPr>
      </w:pPr>
      <w:r w:rsidRPr="00642C1D">
        <w:rPr>
          <w:b/>
          <w:i/>
        </w:rPr>
        <w:t>CFX</w:t>
      </w:r>
    </w:p>
    <w:p w:rsidR="00B954E5" w:rsidRPr="00642C1D" w:rsidRDefault="00B954E5" w:rsidP="00B954E5">
      <w:pPr>
        <w:pStyle w:val="ListParagraph"/>
        <w:numPr>
          <w:ilvl w:val="0"/>
          <w:numId w:val="130"/>
        </w:numPr>
        <w:rPr>
          <w:b/>
          <w:i/>
        </w:rPr>
      </w:pPr>
      <w:r w:rsidRPr="00642C1D">
        <w:rPr>
          <w:b/>
          <w:i/>
        </w:rPr>
        <w:t>Spring Rest webservices</w:t>
      </w:r>
    </w:p>
    <w:p w:rsidR="00B954E5" w:rsidRDefault="00B954E5" w:rsidP="00B954E5"/>
    <w:p w:rsidR="00B954E5" w:rsidRDefault="00B954E5" w:rsidP="00B954E5">
      <w:pPr>
        <w:pStyle w:val="Heading1"/>
      </w:pPr>
      <w:bookmarkStart w:id="71" w:name="_Toc471845296"/>
      <w:bookmarkStart w:id="72" w:name="_Toc4274743"/>
      <w:r>
        <w:lastRenderedPageBreak/>
        <w:t>2. JAX-WS (SOAP web services)</w:t>
      </w:r>
      <w:bookmarkEnd w:id="71"/>
      <w:bookmarkEnd w:id="72"/>
    </w:p>
    <w:p w:rsidR="00B954E5" w:rsidRDefault="00B954E5" w:rsidP="00B954E5">
      <w:r>
        <w:t>SOAP stands for Simple Object Access Protocol. It is a XML-based protocol for accessing web services.</w:t>
      </w:r>
    </w:p>
    <w:p w:rsidR="00B954E5" w:rsidRDefault="00B954E5" w:rsidP="00B954E5">
      <w:r>
        <w:t>SOAP is a W3C recommendation for communication between two applications.</w:t>
      </w:r>
    </w:p>
    <w:p w:rsidR="00B954E5" w:rsidRDefault="00B954E5" w:rsidP="00B954E5">
      <w:r>
        <w:t>SOAP is XML based protocol. It is platform independent and language independent. By using SOAP, you will be able to interact with other programming language applications.</w:t>
      </w:r>
    </w:p>
    <w:p w:rsidR="00B954E5" w:rsidRPr="001E2321" w:rsidRDefault="00B954E5" w:rsidP="00B954E5">
      <w:pPr>
        <w:spacing w:after="0"/>
        <w:rPr>
          <w:u w:val="single"/>
        </w:rPr>
      </w:pPr>
      <w:r w:rsidRPr="001E2321">
        <w:rPr>
          <w:b/>
          <w:u w:val="single"/>
        </w:rPr>
        <w:t>Advantages of Soap Web Services</w:t>
      </w:r>
    </w:p>
    <w:p w:rsidR="00B954E5" w:rsidRDefault="00B954E5" w:rsidP="00B954E5">
      <w:pPr>
        <w:pStyle w:val="ListParagraph"/>
        <w:numPr>
          <w:ilvl w:val="0"/>
          <w:numId w:val="123"/>
        </w:numPr>
      </w:pPr>
      <w:r w:rsidRPr="001E2321">
        <w:rPr>
          <w:b/>
        </w:rPr>
        <w:t>WS Security</w:t>
      </w:r>
      <w:r>
        <w:t>: SOAP defines its own security known as WS Security.</w:t>
      </w:r>
    </w:p>
    <w:p w:rsidR="00B954E5" w:rsidRDefault="00B954E5" w:rsidP="00B954E5">
      <w:pPr>
        <w:pStyle w:val="ListParagraph"/>
        <w:numPr>
          <w:ilvl w:val="0"/>
          <w:numId w:val="123"/>
        </w:numPr>
      </w:pPr>
      <w:r w:rsidRPr="001E2321">
        <w:rPr>
          <w:b/>
        </w:rPr>
        <w:t>Language and Platform independent</w:t>
      </w:r>
      <w:r>
        <w:t>: SOAP web services can be written in any programming language and executed in any platform</w:t>
      </w:r>
    </w:p>
    <w:p w:rsidR="00B954E5" w:rsidRDefault="00B954E5" w:rsidP="00B954E5">
      <w:r>
        <w:t>There are two ways to develop JAX-WS example.</w:t>
      </w:r>
    </w:p>
    <w:p w:rsidR="00B954E5" w:rsidRPr="00DE599F" w:rsidRDefault="00B954E5" w:rsidP="00B954E5">
      <w:pPr>
        <w:pStyle w:val="ListParagraph"/>
        <w:numPr>
          <w:ilvl w:val="0"/>
          <w:numId w:val="122"/>
        </w:numPr>
        <w:rPr>
          <w:b/>
        </w:rPr>
      </w:pPr>
      <w:r w:rsidRPr="00DE599F">
        <w:rPr>
          <w:b/>
        </w:rPr>
        <w:t>RPC style</w:t>
      </w:r>
    </w:p>
    <w:p w:rsidR="00B954E5" w:rsidRDefault="00B954E5" w:rsidP="00B954E5">
      <w:pPr>
        <w:pStyle w:val="ListParagraph"/>
        <w:numPr>
          <w:ilvl w:val="0"/>
          <w:numId w:val="122"/>
        </w:numPr>
        <w:rPr>
          <w:b/>
        </w:rPr>
      </w:pPr>
      <w:r w:rsidRPr="00DE599F">
        <w:rPr>
          <w:b/>
        </w:rPr>
        <w:t>Document style</w:t>
      </w:r>
    </w:p>
    <w:p w:rsidR="00B954E5" w:rsidRDefault="00B954E5" w:rsidP="00B954E5">
      <w:pPr>
        <w:rPr>
          <w:b/>
        </w:rPr>
      </w:pPr>
      <w:r w:rsidRPr="00DE599F">
        <w:rPr>
          <w:b/>
          <w:noProof/>
          <w:lang w:eastAsia="en-US"/>
        </w:rPr>
        <w:drawing>
          <wp:inline distT="0" distB="0" distL="0" distR="0" wp14:anchorId="27FEDD88" wp14:editId="7785648C">
            <wp:extent cx="1981200" cy="1809750"/>
            <wp:effectExtent l="0" t="0" r="0" b="0"/>
            <wp:docPr id="97" name="Picture 97" descr="E:\users\Kaveti_s\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sers\Kaveti_s\Desktop\t.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81200" cy="1809750"/>
                    </a:xfrm>
                    <a:prstGeom prst="rect">
                      <a:avLst/>
                    </a:prstGeom>
                    <a:noFill/>
                    <a:ln>
                      <a:noFill/>
                    </a:ln>
                  </pic:spPr>
                </pic:pic>
              </a:graphicData>
            </a:graphic>
          </wp:inline>
        </w:drawing>
      </w:r>
    </w:p>
    <w:p w:rsidR="00B954E5" w:rsidRDefault="00B954E5" w:rsidP="00B954E5">
      <w:pPr>
        <w:rPr>
          <w:b/>
        </w:rPr>
      </w:pPr>
      <w:r w:rsidRPr="00CF7EBD">
        <w:t xml:space="preserve">There are two encoding use models that are used to translate a WSDL binding to a SOAP message. They are: </w:t>
      </w:r>
      <w:r w:rsidRPr="00CF7EBD">
        <w:rPr>
          <w:b/>
        </w:rPr>
        <w:t>literal, and encoded</w:t>
      </w:r>
      <w:r>
        <w:rPr>
          <w:b/>
        </w:rPr>
        <w:t>.</w:t>
      </w:r>
    </w:p>
    <w:p w:rsidR="00B954E5" w:rsidRDefault="00B954E5" w:rsidP="00B954E5">
      <w:pPr>
        <w:spacing w:after="0"/>
      </w:pPr>
      <w:r>
        <w:t>The combination of the different style and use models give us four different ways to translate a WSDL binding to a SOAP message.</w:t>
      </w:r>
    </w:p>
    <w:p w:rsidR="00B954E5" w:rsidRPr="00CF7EBD" w:rsidRDefault="00B954E5" w:rsidP="00B954E5">
      <w:pPr>
        <w:pStyle w:val="Output"/>
        <w:rPr>
          <w:color w:val="00B0F0"/>
          <w:sz w:val="18"/>
        </w:rPr>
      </w:pPr>
      <w:r w:rsidRPr="00CF7EBD">
        <w:rPr>
          <w:color w:val="00B0F0"/>
          <w:sz w:val="18"/>
        </w:rPr>
        <w:t>Document/literal</w:t>
      </w:r>
    </w:p>
    <w:p w:rsidR="00B954E5" w:rsidRPr="00CF7EBD" w:rsidRDefault="00B954E5" w:rsidP="00B954E5">
      <w:pPr>
        <w:pStyle w:val="Output"/>
        <w:rPr>
          <w:color w:val="00B0F0"/>
          <w:sz w:val="18"/>
        </w:rPr>
      </w:pPr>
      <w:r w:rsidRPr="00CF7EBD">
        <w:rPr>
          <w:color w:val="00B0F0"/>
          <w:sz w:val="18"/>
        </w:rPr>
        <w:t>Document/encoded</w:t>
      </w:r>
    </w:p>
    <w:p w:rsidR="00B954E5" w:rsidRPr="00CF7EBD" w:rsidRDefault="00B954E5" w:rsidP="00B954E5">
      <w:pPr>
        <w:pStyle w:val="Output"/>
        <w:rPr>
          <w:color w:val="00B050"/>
          <w:sz w:val="18"/>
        </w:rPr>
      </w:pPr>
      <w:r w:rsidRPr="00CF7EBD">
        <w:rPr>
          <w:color w:val="00B050"/>
          <w:sz w:val="18"/>
        </w:rPr>
        <w:t>RPC/literal</w:t>
      </w:r>
    </w:p>
    <w:p w:rsidR="00B954E5" w:rsidRPr="00CF7EBD" w:rsidRDefault="00B954E5" w:rsidP="00B954E5">
      <w:pPr>
        <w:pStyle w:val="Output"/>
        <w:rPr>
          <w:color w:val="00B050"/>
          <w:sz w:val="18"/>
        </w:rPr>
      </w:pPr>
      <w:r w:rsidRPr="00CF7EBD">
        <w:rPr>
          <w:color w:val="00B050"/>
          <w:sz w:val="18"/>
        </w:rPr>
        <w:t>RPC/encoded</w:t>
      </w:r>
    </w:p>
    <w:p w:rsidR="00B954E5" w:rsidRDefault="00B954E5" w:rsidP="00B954E5">
      <w:pPr>
        <w:rPr>
          <w:b/>
        </w:rPr>
      </w:pPr>
    </w:p>
    <w:p w:rsidR="00B954E5" w:rsidRPr="00CF7EBD" w:rsidRDefault="00B954E5" w:rsidP="00B954E5">
      <w:r w:rsidRPr="00B93FD9">
        <w:rPr>
          <w:b/>
        </w:rPr>
        <w:t>When using a</w:t>
      </w:r>
      <w:r w:rsidRPr="00CF7EBD">
        <w:t xml:space="preserve"> </w:t>
      </w:r>
      <w:r w:rsidRPr="00CF7EBD">
        <w:rPr>
          <w:b/>
        </w:rPr>
        <w:t>literal use model</w:t>
      </w:r>
      <w:r w:rsidRPr="00CF7EBD">
        <w:t xml:space="preserve">, the body contents should conform to a user-defined </w:t>
      </w:r>
      <w:r w:rsidRPr="00CF7EBD">
        <w:rPr>
          <w:b/>
        </w:rPr>
        <w:t>XML-schema (XSD) structure</w:t>
      </w:r>
      <w:r w:rsidRPr="00CF7EBD">
        <w:t>. The advantage is two-fold. For one, you can validate the message body with the user-defined XML-schema, moreover, you can also transform the message using a transformation language like XSLT.</w:t>
      </w:r>
    </w:p>
    <w:p w:rsidR="00B954E5" w:rsidRPr="00CF7EBD" w:rsidRDefault="00B954E5" w:rsidP="00B954E5"/>
    <w:p w:rsidR="00B954E5" w:rsidRDefault="00B954E5" w:rsidP="00B954E5">
      <w:r w:rsidRPr="00B93FD9">
        <w:rPr>
          <w:b/>
        </w:rPr>
        <w:lastRenderedPageBreak/>
        <w:t>With a (SOAP) encoded use model</w:t>
      </w:r>
      <w:r w:rsidRPr="00CF7EBD">
        <w:t>, the message has to use XSD datatypes, but the structure of the message need not conform to any user-defined XML schema. This makes it difficult to validate the message body or use XSLT based transformations on the message body.</w:t>
      </w:r>
    </w:p>
    <w:p w:rsidR="00B954E5" w:rsidRDefault="00B954E5" w:rsidP="00B954E5">
      <w:pPr>
        <w:pStyle w:val="Heading2"/>
      </w:pPr>
      <w:bookmarkStart w:id="73" w:name="_Toc471845297"/>
      <w:bookmarkStart w:id="74" w:name="_Toc4274744"/>
      <w:r>
        <w:t>2.1 Diffrence between RPC-Style and Document Style</w:t>
      </w:r>
      <w:bookmarkEnd w:id="73"/>
      <w:bookmarkEnd w:id="74"/>
    </w:p>
    <w:p w:rsidR="00B954E5" w:rsidRPr="006948A7" w:rsidRDefault="00B954E5" w:rsidP="00B954E5">
      <w:pPr>
        <w:rPr>
          <w:b/>
          <w:color w:val="00B050"/>
        </w:rPr>
      </w:pPr>
      <w:r w:rsidRPr="006948A7">
        <w:rPr>
          <w:b/>
          <w:color w:val="00B050"/>
        </w:rPr>
        <w:t>The way of generating SOAP message formate is main difffrence beteween them.</w:t>
      </w:r>
    </w:p>
    <w:p w:rsidR="00B954E5" w:rsidRPr="00BC441F" w:rsidRDefault="00B954E5" w:rsidP="00B954E5">
      <w:pPr>
        <w:spacing w:after="0"/>
        <w:rPr>
          <w:u w:val="single"/>
        </w:rPr>
      </w:pPr>
      <w:r w:rsidRPr="00BC441F">
        <w:rPr>
          <w:b/>
          <w:u w:val="single"/>
        </w:rPr>
        <w:t>1. RPC Stlye</w:t>
      </w:r>
      <w:r w:rsidRPr="00BC441F">
        <w:rPr>
          <w:u w:val="single"/>
        </w:rPr>
        <w:t xml:space="preserve">: </w:t>
      </w:r>
    </w:p>
    <w:p w:rsidR="00B954E5" w:rsidRDefault="00B954E5" w:rsidP="00B954E5">
      <w:r>
        <w:t xml:space="preserve">SOAP Body must conform to a structure that indicates the </w:t>
      </w:r>
      <w:r w:rsidRPr="00BC441F">
        <w:rPr>
          <w:b/>
        </w:rPr>
        <w:t>method name &amp; Parameters name</w:t>
      </w:r>
      <w:r>
        <w:t xml:space="preserve"> </w:t>
      </w:r>
    </w:p>
    <w:p w:rsidR="00B954E5" w:rsidRPr="00F84C73" w:rsidRDefault="00B954E5" w:rsidP="00B954E5">
      <w:pPr>
        <w:pStyle w:val="Output"/>
        <w:rPr>
          <w:sz w:val="20"/>
        </w:rPr>
      </w:pPr>
      <w:r w:rsidRPr="00F84C73">
        <w:rPr>
          <w:sz w:val="20"/>
        </w:rPr>
        <w:t>&lt;soap:envelope&gt;</w:t>
      </w:r>
    </w:p>
    <w:p w:rsidR="00B954E5" w:rsidRPr="00F84C73" w:rsidRDefault="00B954E5" w:rsidP="00B954E5">
      <w:pPr>
        <w:pStyle w:val="Output"/>
        <w:rPr>
          <w:sz w:val="20"/>
        </w:rPr>
      </w:pPr>
      <w:r w:rsidRPr="00F84C73">
        <w:rPr>
          <w:sz w:val="20"/>
        </w:rPr>
        <w:t xml:space="preserve">    &lt;soap:body&gt;</w:t>
      </w:r>
    </w:p>
    <w:p w:rsidR="00B954E5" w:rsidRPr="00F84C73" w:rsidRDefault="00B954E5" w:rsidP="00B954E5">
      <w:pPr>
        <w:pStyle w:val="Output"/>
        <w:rPr>
          <w:color w:val="7030A0"/>
          <w:sz w:val="20"/>
        </w:rPr>
      </w:pPr>
      <w:r w:rsidRPr="00F84C73">
        <w:rPr>
          <w:color w:val="7030A0"/>
          <w:sz w:val="20"/>
        </w:rPr>
        <w:t xml:space="preserve">        &lt;myMethod&gt;</w:t>
      </w:r>
    </w:p>
    <w:p w:rsidR="00B954E5" w:rsidRPr="00F84C73" w:rsidRDefault="00B954E5" w:rsidP="00B954E5">
      <w:pPr>
        <w:pStyle w:val="Output"/>
        <w:rPr>
          <w:color w:val="7030A0"/>
          <w:sz w:val="20"/>
        </w:rPr>
      </w:pPr>
      <w:r w:rsidRPr="00F84C73">
        <w:rPr>
          <w:color w:val="7030A0"/>
          <w:sz w:val="20"/>
        </w:rPr>
        <w:t xml:space="preserve">            &lt;x xsi:type="xsd:int"&gt;5&lt;/x&gt;</w:t>
      </w:r>
    </w:p>
    <w:p w:rsidR="00B954E5" w:rsidRPr="00F84C73" w:rsidRDefault="00B954E5" w:rsidP="00B954E5">
      <w:pPr>
        <w:pStyle w:val="Output"/>
        <w:rPr>
          <w:color w:val="7030A0"/>
          <w:sz w:val="20"/>
        </w:rPr>
      </w:pPr>
      <w:r w:rsidRPr="00F84C73">
        <w:rPr>
          <w:color w:val="7030A0"/>
          <w:sz w:val="20"/>
        </w:rPr>
        <w:t xml:space="preserve">            &lt;y xsi:type="xsd:float"&gt;5.0&lt;/y&gt;</w:t>
      </w:r>
    </w:p>
    <w:p w:rsidR="00B954E5" w:rsidRPr="00F84C73" w:rsidRDefault="00B954E5" w:rsidP="00B954E5">
      <w:pPr>
        <w:pStyle w:val="Output"/>
        <w:rPr>
          <w:color w:val="7030A0"/>
          <w:sz w:val="20"/>
        </w:rPr>
      </w:pPr>
      <w:r w:rsidRPr="00F84C73">
        <w:rPr>
          <w:color w:val="7030A0"/>
          <w:sz w:val="20"/>
        </w:rPr>
        <w:t xml:space="preserve">        &lt;/myMethod&gt;</w:t>
      </w:r>
    </w:p>
    <w:p w:rsidR="00B954E5" w:rsidRPr="00F84C73" w:rsidRDefault="00B954E5" w:rsidP="00B954E5">
      <w:pPr>
        <w:pStyle w:val="Output"/>
        <w:rPr>
          <w:sz w:val="20"/>
        </w:rPr>
      </w:pPr>
      <w:r w:rsidRPr="00F84C73">
        <w:rPr>
          <w:sz w:val="20"/>
        </w:rPr>
        <w:t xml:space="preserve">    &lt;/soap:body&gt;</w:t>
      </w:r>
    </w:p>
    <w:p w:rsidR="00B954E5" w:rsidRPr="00F84C73" w:rsidRDefault="00B954E5" w:rsidP="00B954E5">
      <w:pPr>
        <w:pStyle w:val="Output"/>
        <w:rPr>
          <w:sz w:val="20"/>
        </w:rPr>
      </w:pPr>
      <w:r w:rsidRPr="00F84C73">
        <w:rPr>
          <w:sz w:val="20"/>
        </w:rPr>
        <w:t>&lt;/soap:envelope&gt;</w:t>
      </w:r>
    </w:p>
    <w:p w:rsidR="00B954E5" w:rsidRDefault="00B954E5" w:rsidP="00B954E5"/>
    <w:p w:rsidR="00B954E5" w:rsidRDefault="00B954E5" w:rsidP="00B954E5">
      <w:pPr>
        <w:spacing w:after="0"/>
        <w:rPr>
          <w:b/>
          <w:u w:val="single"/>
        </w:rPr>
      </w:pPr>
      <w:r>
        <w:rPr>
          <w:b/>
          <w:u w:val="single"/>
        </w:rPr>
        <w:t>2</w:t>
      </w:r>
      <w:r w:rsidRPr="00BC441F">
        <w:rPr>
          <w:b/>
          <w:u w:val="single"/>
        </w:rPr>
        <w:t xml:space="preserve">. </w:t>
      </w:r>
      <w:r>
        <w:rPr>
          <w:b/>
          <w:u w:val="single"/>
        </w:rPr>
        <w:t>Document Style</w:t>
      </w:r>
    </w:p>
    <w:p w:rsidR="00B954E5" w:rsidRPr="00664740" w:rsidRDefault="00B954E5" w:rsidP="00B954E5">
      <w:pPr>
        <w:spacing w:after="0"/>
        <w:rPr>
          <w:b/>
        </w:rPr>
      </w:pPr>
      <w:r w:rsidRPr="00963A77">
        <w:rPr>
          <w:b/>
        </w:rPr>
        <w:t xml:space="preserve">SOAP Body can be structurted in any way you </w:t>
      </w:r>
      <w:r w:rsidR="00B031E2" w:rsidRPr="00963A77">
        <w:rPr>
          <w:b/>
        </w:rPr>
        <w:t>like</w:t>
      </w:r>
      <w:r w:rsidR="00B031E2">
        <w:rPr>
          <w:b/>
          <w:u w:val="single"/>
        </w:rPr>
        <w:t>.</w:t>
      </w:r>
      <w:r w:rsidR="00B031E2">
        <w:rPr>
          <w:b/>
        </w:rPr>
        <w:t xml:space="preserve"> their</w:t>
      </w:r>
      <w:r>
        <w:rPr>
          <w:b/>
        </w:rPr>
        <w:t xml:space="preserve"> is no </w:t>
      </w:r>
      <w:r w:rsidRPr="00664740">
        <w:rPr>
          <w:b/>
          <w:color w:val="FF0000"/>
        </w:rPr>
        <w:t>TYPE</w:t>
      </w:r>
      <w:r>
        <w:rPr>
          <w:b/>
        </w:rPr>
        <w:t xml:space="preserve"> attribute here</w:t>
      </w:r>
    </w:p>
    <w:p w:rsidR="00B954E5" w:rsidRPr="00963A77" w:rsidRDefault="00B954E5" w:rsidP="00B954E5">
      <w:pPr>
        <w:pStyle w:val="Output"/>
        <w:rPr>
          <w:sz w:val="20"/>
        </w:rPr>
      </w:pPr>
      <w:r w:rsidRPr="00963A77">
        <w:rPr>
          <w:sz w:val="20"/>
        </w:rPr>
        <w:t>&lt;soap:envelope&gt;</w:t>
      </w:r>
    </w:p>
    <w:p w:rsidR="00B954E5" w:rsidRPr="00963A77" w:rsidRDefault="00B954E5" w:rsidP="00B954E5">
      <w:pPr>
        <w:pStyle w:val="Output"/>
        <w:rPr>
          <w:sz w:val="20"/>
        </w:rPr>
      </w:pPr>
      <w:r w:rsidRPr="00963A77">
        <w:rPr>
          <w:sz w:val="20"/>
        </w:rPr>
        <w:t xml:space="preserve">    &lt;soap:body&gt;</w:t>
      </w:r>
    </w:p>
    <w:p w:rsidR="00B954E5" w:rsidRPr="00963A77" w:rsidRDefault="00B954E5" w:rsidP="00B954E5">
      <w:pPr>
        <w:pStyle w:val="Output"/>
        <w:rPr>
          <w:color w:val="7030A0"/>
          <w:sz w:val="20"/>
        </w:rPr>
      </w:pPr>
      <w:r w:rsidRPr="00963A77">
        <w:rPr>
          <w:sz w:val="20"/>
        </w:rPr>
        <w:t xml:space="preserve">        </w:t>
      </w:r>
      <w:r w:rsidRPr="00963A77">
        <w:rPr>
          <w:color w:val="7030A0"/>
          <w:sz w:val="20"/>
        </w:rPr>
        <w:t>&lt;xElement&gt;5&lt;/xElement&gt;</w:t>
      </w:r>
    </w:p>
    <w:p w:rsidR="00B954E5" w:rsidRPr="00963A77" w:rsidRDefault="00B954E5" w:rsidP="00B954E5">
      <w:pPr>
        <w:pStyle w:val="Output"/>
        <w:rPr>
          <w:color w:val="7030A0"/>
          <w:sz w:val="20"/>
        </w:rPr>
      </w:pPr>
      <w:r w:rsidRPr="00963A77">
        <w:rPr>
          <w:color w:val="7030A0"/>
          <w:sz w:val="20"/>
        </w:rPr>
        <w:t xml:space="preserve">        &lt;yElement&gt;5.0&lt;/yElement&gt;</w:t>
      </w:r>
    </w:p>
    <w:p w:rsidR="00B954E5" w:rsidRPr="00963A77" w:rsidRDefault="00B954E5" w:rsidP="00B954E5">
      <w:pPr>
        <w:pStyle w:val="Output"/>
        <w:rPr>
          <w:sz w:val="20"/>
        </w:rPr>
      </w:pPr>
      <w:r w:rsidRPr="00963A77">
        <w:rPr>
          <w:sz w:val="20"/>
        </w:rPr>
        <w:t xml:space="preserve">    &lt;/soap:body&gt;</w:t>
      </w:r>
    </w:p>
    <w:p w:rsidR="00B954E5" w:rsidRPr="00963A77" w:rsidRDefault="00B954E5" w:rsidP="00B954E5">
      <w:pPr>
        <w:pStyle w:val="Output"/>
        <w:rPr>
          <w:sz w:val="20"/>
        </w:rPr>
      </w:pPr>
      <w:r w:rsidRPr="00963A77">
        <w:rPr>
          <w:sz w:val="20"/>
        </w:rPr>
        <w:t>&lt;/soap:envelope&gt;</w:t>
      </w:r>
    </w:p>
    <w:p w:rsidR="00B954E5" w:rsidRDefault="00B954E5" w:rsidP="00B954E5"/>
    <w:p w:rsidR="00B954E5" w:rsidRDefault="00B954E5" w:rsidP="00B954E5"/>
    <w:p w:rsidR="00B954E5" w:rsidRDefault="00B954E5" w:rsidP="00B954E5">
      <w:pPr>
        <w:pStyle w:val="Heading2"/>
      </w:pPr>
      <w:bookmarkStart w:id="75" w:name="_Toc471845298"/>
      <w:bookmarkStart w:id="76" w:name="_Toc4274745"/>
      <w:r>
        <w:t>2.2 JAX-WS Annotations</w:t>
      </w:r>
      <w:bookmarkEnd w:id="75"/>
      <w:bookmarkEnd w:id="76"/>
    </w:p>
    <w:p w:rsidR="00B954E5" w:rsidRDefault="00B954E5" w:rsidP="00B954E5">
      <w:r>
        <w:t>We have following important annonotations in order to workwith JAX-WS webservices. They are</w:t>
      </w:r>
    </w:p>
    <w:p w:rsidR="00B954E5" w:rsidRPr="001C591C" w:rsidRDefault="00B954E5" w:rsidP="00B954E5">
      <w:pPr>
        <w:pStyle w:val="ListParagraph"/>
        <w:numPr>
          <w:ilvl w:val="0"/>
          <w:numId w:val="133"/>
        </w:numPr>
        <w:spacing w:line="360" w:lineRule="auto"/>
        <w:rPr>
          <w:b/>
          <w:color w:val="0070C0"/>
        </w:rPr>
      </w:pPr>
      <w:r w:rsidRPr="001C591C">
        <w:rPr>
          <w:b/>
          <w:color w:val="0070C0"/>
        </w:rPr>
        <w:t>@WebService</w:t>
      </w:r>
    </w:p>
    <w:p w:rsidR="00B954E5" w:rsidRPr="001C591C" w:rsidRDefault="00B954E5" w:rsidP="00B954E5">
      <w:pPr>
        <w:pStyle w:val="ListParagraph"/>
        <w:numPr>
          <w:ilvl w:val="0"/>
          <w:numId w:val="133"/>
        </w:numPr>
        <w:spacing w:line="360" w:lineRule="auto"/>
        <w:rPr>
          <w:b/>
          <w:color w:val="0070C0"/>
        </w:rPr>
      </w:pPr>
      <w:r w:rsidRPr="001C591C">
        <w:rPr>
          <w:b/>
          <w:color w:val="0070C0"/>
        </w:rPr>
        <w:t>@SoapBinding</w:t>
      </w:r>
    </w:p>
    <w:p w:rsidR="00B954E5" w:rsidRPr="001C591C" w:rsidRDefault="00B954E5" w:rsidP="00B954E5">
      <w:pPr>
        <w:pStyle w:val="ListParagraph"/>
        <w:numPr>
          <w:ilvl w:val="0"/>
          <w:numId w:val="133"/>
        </w:numPr>
        <w:spacing w:line="360" w:lineRule="auto"/>
        <w:rPr>
          <w:b/>
          <w:color w:val="0070C0"/>
        </w:rPr>
      </w:pPr>
      <w:r w:rsidRPr="001C591C">
        <w:rPr>
          <w:b/>
          <w:color w:val="0070C0"/>
        </w:rPr>
        <w:t>@WebMethod</w:t>
      </w:r>
    </w:p>
    <w:p w:rsidR="00B954E5" w:rsidRPr="001C591C" w:rsidRDefault="00B954E5" w:rsidP="00B954E5">
      <w:pPr>
        <w:pStyle w:val="ListParagraph"/>
        <w:numPr>
          <w:ilvl w:val="0"/>
          <w:numId w:val="133"/>
        </w:numPr>
        <w:spacing w:line="360" w:lineRule="auto"/>
        <w:rPr>
          <w:b/>
          <w:color w:val="0070C0"/>
        </w:rPr>
      </w:pPr>
      <w:r w:rsidRPr="001C591C">
        <w:rPr>
          <w:b/>
          <w:color w:val="0070C0"/>
        </w:rPr>
        <w:t>@WebResult</w:t>
      </w:r>
    </w:p>
    <w:p w:rsidR="00B954E5" w:rsidRPr="001C591C" w:rsidRDefault="00B954E5" w:rsidP="00B954E5">
      <w:pPr>
        <w:pStyle w:val="ListParagraph"/>
        <w:numPr>
          <w:ilvl w:val="0"/>
          <w:numId w:val="133"/>
        </w:numPr>
        <w:spacing w:line="360" w:lineRule="auto"/>
        <w:rPr>
          <w:b/>
          <w:color w:val="0070C0"/>
        </w:rPr>
      </w:pPr>
      <w:r w:rsidRPr="001C591C">
        <w:rPr>
          <w:b/>
          <w:color w:val="0070C0"/>
        </w:rPr>
        <w:t>@WebServiceClient</w:t>
      </w:r>
    </w:p>
    <w:p w:rsidR="00B954E5" w:rsidRPr="001C591C" w:rsidRDefault="00B954E5" w:rsidP="00B954E5">
      <w:pPr>
        <w:pStyle w:val="ListParagraph"/>
        <w:numPr>
          <w:ilvl w:val="0"/>
          <w:numId w:val="133"/>
        </w:numPr>
        <w:spacing w:line="360" w:lineRule="auto"/>
        <w:rPr>
          <w:b/>
          <w:color w:val="0070C0"/>
        </w:rPr>
      </w:pPr>
      <w:r w:rsidRPr="001C591C">
        <w:rPr>
          <w:b/>
          <w:color w:val="0070C0"/>
        </w:rPr>
        <w:t>@RequestWrapper</w:t>
      </w:r>
    </w:p>
    <w:p w:rsidR="00B954E5" w:rsidRPr="001C591C" w:rsidRDefault="00B954E5" w:rsidP="00B954E5">
      <w:pPr>
        <w:pStyle w:val="ListParagraph"/>
        <w:numPr>
          <w:ilvl w:val="0"/>
          <w:numId w:val="133"/>
        </w:numPr>
        <w:spacing w:line="360" w:lineRule="auto"/>
        <w:rPr>
          <w:b/>
          <w:color w:val="0070C0"/>
        </w:rPr>
      </w:pPr>
      <w:r w:rsidRPr="001C591C">
        <w:rPr>
          <w:b/>
          <w:color w:val="0070C0"/>
        </w:rPr>
        <w:t>@ResponseWrapper</w:t>
      </w:r>
    </w:p>
    <w:p w:rsidR="00B954E5" w:rsidRPr="001C591C" w:rsidRDefault="00B954E5" w:rsidP="00B954E5">
      <w:pPr>
        <w:pStyle w:val="ListParagraph"/>
        <w:numPr>
          <w:ilvl w:val="0"/>
          <w:numId w:val="133"/>
        </w:numPr>
        <w:spacing w:line="360" w:lineRule="auto"/>
        <w:rPr>
          <w:b/>
          <w:color w:val="0070C0"/>
        </w:rPr>
      </w:pPr>
      <w:r w:rsidRPr="001C591C">
        <w:rPr>
          <w:b/>
          <w:color w:val="0070C0"/>
        </w:rPr>
        <w:t>@Oneway</w:t>
      </w:r>
    </w:p>
    <w:p w:rsidR="00B954E5" w:rsidRDefault="00B954E5" w:rsidP="00B954E5">
      <w:pPr>
        <w:pStyle w:val="ListParagraph"/>
        <w:numPr>
          <w:ilvl w:val="0"/>
          <w:numId w:val="133"/>
        </w:numPr>
        <w:spacing w:line="360" w:lineRule="auto"/>
        <w:rPr>
          <w:b/>
          <w:color w:val="0070C0"/>
        </w:rPr>
      </w:pPr>
      <w:r w:rsidRPr="001C591C">
        <w:rPr>
          <w:b/>
          <w:color w:val="0070C0"/>
        </w:rPr>
        <w:t>@HandlerChain</w:t>
      </w:r>
    </w:p>
    <w:p w:rsidR="00B954E5" w:rsidRDefault="00B954E5" w:rsidP="00B954E5">
      <w:pPr>
        <w:spacing w:after="0" w:line="360" w:lineRule="auto"/>
        <w:rPr>
          <w:b/>
          <w:color w:val="auto"/>
          <w:u w:val="single"/>
        </w:rPr>
      </w:pPr>
      <w:r w:rsidRPr="001C591C">
        <w:rPr>
          <w:b/>
          <w:color w:val="auto"/>
          <w:u w:val="single"/>
        </w:rPr>
        <w:t>1.@WebService</w:t>
      </w:r>
    </w:p>
    <w:p w:rsidR="00B954E5" w:rsidRDefault="00B954E5" w:rsidP="00B954E5">
      <w:pPr>
        <w:spacing w:line="360" w:lineRule="auto"/>
        <w:rPr>
          <w:color w:val="auto"/>
        </w:rPr>
      </w:pPr>
      <w:r w:rsidRPr="004519EC">
        <w:rPr>
          <w:color w:val="auto"/>
        </w:rPr>
        <w:t xml:space="preserve">This </w:t>
      </w:r>
      <w:r>
        <w:rPr>
          <w:color w:val="auto"/>
        </w:rPr>
        <w:t>annotation can be used in 2 ways</w:t>
      </w:r>
    </w:p>
    <w:p w:rsidR="00B954E5" w:rsidRPr="004519EC" w:rsidRDefault="00B954E5" w:rsidP="00B954E5">
      <w:pPr>
        <w:spacing w:after="0" w:line="360" w:lineRule="auto"/>
        <w:rPr>
          <w:b/>
          <w:color w:val="auto"/>
        </w:rPr>
      </w:pPr>
      <w:r>
        <w:rPr>
          <w:b/>
          <w:color w:val="auto"/>
        </w:rPr>
        <w:lastRenderedPageBreak/>
        <w:t>1.</w:t>
      </w:r>
      <w:r w:rsidRPr="004519EC">
        <w:rPr>
          <w:b/>
          <w:color w:val="auto"/>
        </w:rPr>
        <w:t xml:space="preserve"> To mark the class as the implementing the Web Service</w:t>
      </w:r>
    </w:p>
    <w:p w:rsidR="00B954E5" w:rsidRDefault="00B954E5" w:rsidP="00B954E5">
      <w:pPr>
        <w:pStyle w:val="Output"/>
      </w:pPr>
      <w:r>
        <w:t>Package webservice;</w:t>
      </w:r>
    </w:p>
    <w:p w:rsidR="00B954E5" w:rsidRDefault="00B954E5" w:rsidP="00B954E5">
      <w:pPr>
        <w:pStyle w:val="Output"/>
      </w:pPr>
    </w:p>
    <w:p w:rsidR="00B954E5" w:rsidRDefault="00B954E5" w:rsidP="00B954E5">
      <w:pPr>
        <w:pStyle w:val="Output"/>
      </w:pPr>
      <w:r>
        <w:t>import javax.jws.WebMethod;</w:t>
      </w:r>
    </w:p>
    <w:p w:rsidR="00B954E5" w:rsidRDefault="00B954E5" w:rsidP="00B954E5">
      <w:pPr>
        <w:pStyle w:val="Output"/>
      </w:pPr>
      <w:r>
        <w:t>import javax.jws.WebService;</w:t>
      </w:r>
    </w:p>
    <w:p w:rsidR="00B954E5" w:rsidRDefault="00B954E5" w:rsidP="00B954E5">
      <w:pPr>
        <w:pStyle w:val="Output"/>
      </w:pPr>
      <w:r>
        <w:t>import javax.jws.soap.SOAPBinding;</w:t>
      </w:r>
    </w:p>
    <w:p w:rsidR="00B954E5" w:rsidRDefault="00B954E5" w:rsidP="00B954E5">
      <w:pPr>
        <w:pStyle w:val="Output"/>
      </w:pPr>
      <w:r>
        <w:t>import javax.jws.soap.SOAPBinding.Style;</w:t>
      </w:r>
    </w:p>
    <w:p w:rsidR="00B954E5" w:rsidRDefault="00B954E5" w:rsidP="00B954E5">
      <w:pPr>
        <w:pStyle w:val="Output"/>
      </w:pPr>
    </w:p>
    <w:p w:rsidR="00B954E5" w:rsidRPr="004519EC" w:rsidRDefault="00B954E5" w:rsidP="00B954E5">
      <w:pPr>
        <w:pStyle w:val="Output"/>
        <w:rPr>
          <w:color w:val="FF0000"/>
        </w:rPr>
      </w:pPr>
      <w:r w:rsidRPr="004519EC">
        <w:rPr>
          <w:color w:val="FF0000"/>
        </w:rPr>
        <w:t>@WebService</w:t>
      </w:r>
    </w:p>
    <w:p w:rsidR="00B954E5" w:rsidRPr="004519EC" w:rsidRDefault="00B954E5" w:rsidP="00B954E5">
      <w:pPr>
        <w:pStyle w:val="Output"/>
        <w:rPr>
          <w:color w:val="FF0000"/>
        </w:rPr>
      </w:pPr>
      <w:r w:rsidRPr="004519EC">
        <w:rPr>
          <w:color w:val="FF0000"/>
        </w:rPr>
        <w:t>@SOAPBinding(style=Style.RPC)</w:t>
      </w:r>
    </w:p>
    <w:p w:rsidR="00B954E5" w:rsidRDefault="00B954E5" w:rsidP="00B954E5">
      <w:pPr>
        <w:pStyle w:val="Output"/>
      </w:pPr>
      <w:r>
        <w:t xml:space="preserve">public </w:t>
      </w:r>
      <w:r w:rsidRPr="00B031E2">
        <w:rPr>
          <w:color w:val="7030A0"/>
          <w:sz w:val="18"/>
        </w:rPr>
        <w:t xml:space="preserve">interface </w:t>
      </w:r>
      <w:r>
        <w:t>HelloWorld {</w:t>
      </w:r>
    </w:p>
    <w:p w:rsidR="00B954E5" w:rsidRDefault="00B954E5" w:rsidP="00B954E5">
      <w:pPr>
        <w:pStyle w:val="Output"/>
      </w:pPr>
      <w:r>
        <w:tab/>
      </w:r>
      <w:r w:rsidRPr="004519EC">
        <w:rPr>
          <w:color w:val="FF0000"/>
        </w:rPr>
        <w:t>@WebMethod</w:t>
      </w:r>
    </w:p>
    <w:p w:rsidR="00B954E5" w:rsidRDefault="00B954E5" w:rsidP="00B954E5">
      <w:pPr>
        <w:pStyle w:val="Output"/>
      </w:pPr>
      <w:r>
        <w:tab/>
        <w:t>String getHelloworldMessage(String msg);</w:t>
      </w:r>
    </w:p>
    <w:p w:rsidR="00B954E5" w:rsidRPr="001C591C" w:rsidRDefault="00B954E5" w:rsidP="00B954E5">
      <w:pPr>
        <w:pStyle w:val="Output"/>
      </w:pPr>
      <w:r>
        <w:t>}</w:t>
      </w:r>
    </w:p>
    <w:p w:rsidR="00B954E5" w:rsidRDefault="00B954E5" w:rsidP="00B954E5">
      <w:pPr>
        <w:spacing w:line="360" w:lineRule="auto"/>
        <w:rPr>
          <w:b/>
          <w:color w:val="auto"/>
          <w:u w:val="single"/>
        </w:rPr>
      </w:pPr>
    </w:p>
    <w:p w:rsidR="00B954E5" w:rsidRDefault="00B954E5" w:rsidP="00B954E5">
      <w:pPr>
        <w:spacing w:after="0" w:line="360" w:lineRule="auto"/>
        <w:rPr>
          <w:b/>
          <w:color w:val="auto"/>
        </w:rPr>
      </w:pPr>
      <w:r w:rsidRPr="004519EC">
        <w:rPr>
          <w:b/>
          <w:color w:val="auto"/>
        </w:rPr>
        <w:t>2. Defining a Web Service Interface (SEI), in other words Service Endpoint Interface</w:t>
      </w:r>
    </w:p>
    <w:p w:rsidR="00B954E5" w:rsidRDefault="00B954E5" w:rsidP="00B954E5">
      <w:pPr>
        <w:pStyle w:val="Output"/>
      </w:pPr>
      <w:r>
        <w:t>import javax.jws.WebService;</w:t>
      </w:r>
    </w:p>
    <w:p w:rsidR="00B954E5" w:rsidRDefault="00B954E5" w:rsidP="00B954E5">
      <w:pPr>
        <w:pStyle w:val="Output"/>
      </w:pPr>
    </w:p>
    <w:p w:rsidR="00B954E5" w:rsidRPr="006F6561" w:rsidRDefault="00B954E5" w:rsidP="00B954E5">
      <w:pPr>
        <w:pStyle w:val="Output"/>
        <w:rPr>
          <w:color w:val="FF0000"/>
        </w:rPr>
      </w:pPr>
      <w:r w:rsidRPr="006F6561">
        <w:rPr>
          <w:color w:val="FF0000"/>
        </w:rPr>
        <w:t>@WebService(endpointInterface="webservice.HelloWorld ")</w:t>
      </w:r>
    </w:p>
    <w:p w:rsidR="00B954E5" w:rsidRDefault="00B954E5" w:rsidP="00B954E5">
      <w:pPr>
        <w:pStyle w:val="Output"/>
      </w:pPr>
      <w:r>
        <w:t>public class HelloWorldImpl implements HelloWorld{</w:t>
      </w:r>
    </w:p>
    <w:p w:rsidR="00B954E5" w:rsidRDefault="00B954E5" w:rsidP="00B954E5">
      <w:pPr>
        <w:pStyle w:val="Output"/>
      </w:pPr>
      <w:r>
        <w:tab/>
        <w:t>@Override</w:t>
      </w:r>
    </w:p>
    <w:p w:rsidR="00B954E5" w:rsidRDefault="00B954E5" w:rsidP="00B954E5">
      <w:pPr>
        <w:pStyle w:val="Output"/>
      </w:pPr>
      <w:r>
        <w:tab/>
        <w:t>public String getHelloworldMessage (String name) {</w:t>
      </w:r>
    </w:p>
    <w:p w:rsidR="00B954E5" w:rsidRDefault="00B954E5" w:rsidP="00B954E5">
      <w:pPr>
        <w:pStyle w:val="Output"/>
      </w:pPr>
      <w:r>
        <w:tab/>
      </w:r>
      <w:r>
        <w:tab/>
        <w:t>return "Hello World JAX-WS " + name;</w:t>
      </w:r>
    </w:p>
    <w:p w:rsidR="00B954E5" w:rsidRDefault="00B954E5" w:rsidP="00B954E5">
      <w:pPr>
        <w:pStyle w:val="Output"/>
      </w:pPr>
      <w:r>
        <w:tab/>
        <w:t>}</w:t>
      </w:r>
    </w:p>
    <w:p w:rsidR="00B954E5" w:rsidRDefault="00B031E2" w:rsidP="00B954E5">
      <w:pPr>
        <w:pStyle w:val="Output"/>
      </w:pPr>
      <w:r>
        <w:t>}</w:t>
      </w:r>
    </w:p>
    <w:p w:rsidR="00B954E5" w:rsidRDefault="00B954E5" w:rsidP="00B954E5">
      <w:pPr>
        <w:spacing w:line="360" w:lineRule="auto"/>
        <w:rPr>
          <w:b/>
          <w:color w:val="auto"/>
          <w:u w:val="single"/>
        </w:rPr>
      </w:pPr>
    </w:p>
    <w:p w:rsidR="00B954E5" w:rsidRDefault="00B954E5" w:rsidP="00B954E5">
      <w:pPr>
        <w:spacing w:after="0" w:line="360" w:lineRule="auto"/>
        <w:rPr>
          <w:b/>
          <w:color w:val="auto"/>
        </w:rPr>
      </w:pPr>
      <w:r>
        <w:rPr>
          <w:b/>
          <w:color w:val="auto"/>
        </w:rPr>
        <w:t>@Webservice with all attributes as below formate</w:t>
      </w:r>
    </w:p>
    <w:p w:rsidR="00B954E5" w:rsidRDefault="00B954E5" w:rsidP="00B954E5">
      <w:pPr>
        <w:pStyle w:val="Output"/>
      </w:pPr>
      <w:r>
        <w:t>@WebService(</w:t>
      </w:r>
      <w:r w:rsidRPr="008D48EE">
        <w:rPr>
          <w:color w:val="FF0000"/>
        </w:rPr>
        <w:t xml:space="preserve">portName </w:t>
      </w:r>
      <w:r>
        <w:t xml:space="preserve">= "SoapPort", </w:t>
      </w:r>
      <w:r w:rsidRPr="008D48EE">
        <w:rPr>
          <w:color w:val="FF0000"/>
        </w:rPr>
        <w:t xml:space="preserve">serviceName </w:t>
      </w:r>
      <w:r>
        <w:t>= "</w:t>
      </w:r>
      <w:r w:rsidRPr="008D48EE">
        <w:t xml:space="preserve"> </w:t>
      </w:r>
      <w:r>
        <w:t>HelloWorld ",</w:t>
      </w:r>
    </w:p>
    <w:p w:rsidR="00B954E5" w:rsidRDefault="00B954E5" w:rsidP="00B954E5">
      <w:pPr>
        <w:pStyle w:val="Output"/>
      </w:pPr>
      <w:r>
        <w:t xml:space="preserve"> </w:t>
      </w:r>
      <w:r w:rsidRPr="008D48EE">
        <w:rPr>
          <w:color w:val="FF0000"/>
        </w:rPr>
        <w:t xml:space="preserve">targetNamespace </w:t>
      </w:r>
      <w:r>
        <w:t>= "http://apache.org/hello_world_soap_http",</w:t>
      </w:r>
    </w:p>
    <w:p w:rsidR="00B954E5" w:rsidRPr="00333641" w:rsidRDefault="00B954E5" w:rsidP="00B954E5">
      <w:pPr>
        <w:pStyle w:val="Output"/>
      </w:pPr>
      <w:r>
        <w:t xml:space="preserve"> </w:t>
      </w:r>
      <w:r w:rsidRPr="006F6561">
        <w:rPr>
          <w:color w:val="FF0000"/>
        </w:rPr>
        <w:t xml:space="preserve">endpointInterface="webservice.HelloWorld </w:t>
      </w:r>
      <w:r>
        <w:t>")</w:t>
      </w:r>
    </w:p>
    <w:p w:rsidR="00B954E5" w:rsidRDefault="00B954E5" w:rsidP="00B954E5">
      <w:pPr>
        <w:spacing w:line="360" w:lineRule="auto"/>
        <w:rPr>
          <w:b/>
          <w:color w:val="auto"/>
          <w:u w:val="single"/>
        </w:rPr>
      </w:pPr>
    </w:p>
    <w:p w:rsidR="00B954E5" w:rsidRDefault="00B954E5" w:rsidP="00B954E5">
      <w:pPr>
        <w:spacing w:after="0" w:line="360" w:lineRule="auto"/>
        <w:rPr>
          <w:b/>
          <w:color w:val="auto"/>
          <w:u w:val="single"/>
        </w:rPr>
      </w:pPr>
      <w:r>
        <w:rPr>
          <w:b/>
          <w:color w:val="auto"/>
          <w:u w:val="single"/>
        </w:rPr>
        <w:t>2.</w:t>
      </w:r>
      <w:r w:rsidRPr="001C591C">
        <w:rPr>
          <w:b/>
          <w:color w:val="auto"/>
          <w:u w:val="single"/>
        </w:rPr>
        <w:t>@SoapBinding</w:t>
      </w:r>
    </w:p>
    <w:p w:rsidR="00B954E5" w:rsidRDefault="00B954E5" w:rsidP="00B954E5">
      <w:pPr>
        <w:spacing w:after="0" w:line="360" w:lineRule="auto"/>
        <w:rPr>
          <w:b/>
          <w:color w:val="FF0000"/>
        </w:rPr>
      </w:pPr>
      <w:r w:rsidRPr="00935E72">
        <w:rPr>
          <w:color w:val="auto"/>
        </w:rPr>
        <w:t xml:space="preserve">This annotation is used to specify the SOAP messaging style which can either be </w:t>
      </w:r>
      <w:r w:rsidRPr="00935E72">
        <w:rPr>
          <w:b/>
          <w:color w:val="FF0000"/>
        </w:rPr>
        <w:t>RPC</w:t>
      </w:r>
      <w:r w:rsidRPr="00935E72">
        <w:rPr>
          <w:color w:val="FF0000"/>
        </w:rPr>
        <w:t xml:space="preserve"> </w:t>
      </w:r>
      <w:r w:rsidRPr="00935E72">
        <w:rPr>
          <w:color w:val="auto"/>
        </w:rPr>
        <w:t xml:space="preserve">or </w:t>
      </w:r>
      <w:r w:rsidRPr="00935E72">
        <w:rPr>
          <w:b/>
          <w:color w:val="FF0000"/>
        </w:rPr>
        <w:t>DOCUMENT</w:t>
      </w:r>
    </w:p>
    <w:p w:rsidR="00B954E5" w:rsidRPr="00B72463" w:rsidRDefault="00B954E5" w:rsidP="00B954E5">
      <w:pPr>
        <w:pStyle w:val="Output"/>
      </w:pPr>
      <w:r w:rsidRPr="00B72463">
        <w:t>/Service Endpoint Interface</w:t>
      </w:r>
    </w:p>
    <w:p w:rsidR="00B954E5" w:rsidRPr="00B72463" w:rsidRDefault="00B954E5" w:rsidP="00B954E5">
      <w:pPr>
        <w:pStyle w:val="Output"/>
      </w:pPr>
      <w:r w:rsidRPr="00B72463">
        <w:t>@WebService</w:t>
      </w:r>
    </w:p>
    <w:p w:rsidR="00B954E5" w:rsidRDefault="00B954E5" w:rsidP="00B954E5">
      <w:pPr>
        <w:pStyle w:val="Output"/>
        <w:rPr>
          <w:color w:val="FF0000"/>
        </w:rPr>
      </w:pPr>
      <w:r w:rsidRPr="00B72463">
        <w:rPr>
          <w:color w:val="FF0000"/>
        </w:rPr>
        <w:t>@SOAPBinding(style = Style.RPC)</w:t>
      </w:r>
    </w:p>
    <w:p w:rsidR="00B954E5" w:rsidRPr="00B72463" w:rsidRDefault="00B954E5" w:rsidP="00B954E5">
      <w:pPr>
        <w:pStyle w:val="Output"/>
        <w:rPr>
          <w:color w:val="FF0000"/>
        </w:rPr>
      </w:pPr>
      <w:r>
        <w:rPr>
          <w:color w:val="FF0000"/>
        </w:rPr>
        <w:t>//</w:t>
      </w:r>
      <w:r w:rsidRPr="00B72463">
        <w:rPr>
          <w:color w:val="FF0000"/>
        </w:rPr>
        <w:t>@SOAPBinding(style = Style.</w:t>
      </w:r>
      <w:r w:rsidRPr="00B72463">
        <w:t xml:space="preserve"> </w:t>
      </w:r>
      <w:r w:rsidRPr="00B72463">
        <w:rPr>
          <w:color w:val="FF0000"/>
        </w:rPr>
        <w:t>DOCUMENT)</w:t>
      </w:r>
    </w:p>
    <w:p w:rsidR="00B954E5" w:rsidRPr="00B72463" w:rsidRDefault="00B954E5" w:rsidP="00B954E5">
      <w:pPr>
        <w:pStyle w:val="Output"/>
      </w:pPr>
      <w:r w:rsidRPr="00B72463">
        <w:t>public interface HelloWorld{</w:t>
      </w:r>
    </w:p>
    <w:p w:rsidR="00B954E5" w:rsidRDefault="00B954E5" w:rsidP="00B954E5">
      <w:pPr>
        <w:pStyle w:val="Output"/>
      </w:pPr>
      <w:r w:rsidRPr="00B72463">
        <w:tab/>
      </w:r>
      <w:r w:rsidRPr="001716D9">
        <w:rPr>
          <w:color w:val="FF0000"/>
        </w:rPr>
        <w:t xml:space="preserve">@WebMethod </w:t>
      </w:r>
    </w:p>
    <w:p w:rsidR="00B954E5" w:rsidRPr="00B72463" w:rsidRDefault="00B954E5" w:rsidP="00B954E5">
      <w:pPr>
        <w:pStyle w:val="Output"/>
        <w:ind w:firstLine="720"/>
      </w:pPr>
      <w:r w:rsidRPr="00B72463">
        <w:t>String getHelloWorldAsString(String name);</w:t>
      </w:r>
    </w:p>
    <w:p w:rsidR="00B954E5" w:rsidRPr="00B72463" w:rsidRDefault="00B954E5" w:rsidP="00B954E5">
      <w:pPr>
        <w:pStyle w:val="Output"/>
      </w:pPr>
      <w:r w:rsidRPr="00B72463">
        <w:t>}</w:t>
      </w:r>
    </w:p>
    <w:p w:rsidR="00B954E5" w:rsidRPr="00935E72" w:rsidRDefault="00B954E5" w:rsidP="00B954E5">
      <w:pPr>
        <w:pStyle w:val="Output"/>
      </w:pPr>
    </w:p>
    <w:p w:rsidR="00B954E5" w:rsidRDefault="00B954E5" w:rsidP="00B954E5">
      <w:pPr>
        <w:spacing w:after="0" w:line="360" w:lineRule="auto"/>
        <w:rPr>
          <w:b/>
          <w:color w:val="auto"/>
        </w:rPr>
      </w:pPr>
    </w:p>
    <w:p w:rsidR="00B954E5" w:rsidRDefault="00B954E5" w:rsidP="00B954E5">
      <w:pPr>
        <w:spacing w:after="0" w:line="360" w:lineRule="auto"/>
        <w:rPr>
          <w:b/>
          <w:color w:val="auto"/>
        </w:rPr>
      </w:pPr>
      <w:r>
        <w:rPr>
          <w:b/>
          <w:color w:val="auto"/>
        </w:rPr>
        <w:t>@</w:t>
      </w:r>
      <w:r w:rsidRPr="00B72463">
        <w:rPr>
          <w:b/>
          <w:color w:val="auto"/>
        </w:rPr>
        <w:t xml:space="preserve">SoapBinding </w:t>
      </w:r>
      <w:r>
        <w:rPr>
          <w:b/>
          <w:color w:val="auto"/>
        </w:rPr>
        <w:t>with all attributes as below formate</w:t>
      </w:r>
    </w:p>
    <w:p w:rsidR="00B954E5" w:rsidRPr="006F44D3" w:rsidRDefault="00B954E5" w:rsidP="00B954E5">
      <w:pPr>
        <w:pStyle w:val="Output"/>
      </w:pPr>
      <w:r w:rsidRPr="006F44D3">
        <w:t>@SOAPBinding(style=SOAPBinding.Style.DOCUMENT,</w:t>
      </w:r>
      <w:r w:rsidRPr="006F44D3">
        <w:br/>
        <w:t xml:space="preserve">             use=SOAPBinding.Use.LITERAL,</w:t>
      </w:r>
      <w:r w:rsidRPr="006F44D3">
        <w:br/>
        <w:t xml:space="preserve">             parameterStyle=SOAPBinding.ParameterStyle.WRAPPED)</w:t>
      </w:r>
    </w:p>
    <w:p w:rsidR="00B954E5" w:rsidRDefault="00B954E5" w:rsidP="00B954E5">
      <w:pPr>
        <w:spacing w:line="360" w:lineRule="auto"/>
        <w:rPr>
          <w:b/>
          <w:color w:val="auto"/>
        </w:rPr>
      </w:pPr>
    </w:p>
    <w:p w:rsidR="00B954E5" w:rsidRDefault="00B954E5" w:rsidP="00B954E5">
      <w:pPr>
        <w:spacing w:after="0" w:line="360" w:lineRule="auto"/>
        <w:rPr>
          <w:b/>
          <w:color w:val="auto"/>
          <w:u w:val="single"/>
        </w:rPr>
      </w:pPr>
      <w:r>
        <w:rPr>
          <w:b/>
          <w:color w:val="auto"/>
          <w:u w:val="single"/>
        </w:rPr>
        <w:t>3.</w:t>
      </w:r>
      <w:r w:rsidRPr="001C591C">
        <w:rPr>
          <w:b/>
          <w:color w:val="auto"/>
          <w:u w:val="single"/>
        </w:rPr>
        <w:t>@WebMethod</w:t>
      </w:r>
    </w:p>
    <w:p w:rsidR="00B954E5" w:rsidRDefault="00B954E5" w:rsidP="00EB37B4">
      <w:r w:rsidRPr="001716D9">
        <w:rPr>
          <w:b/>
          <w:color w:val="FF0000"/>
        </w:rPr>
        <w:t>@WebMethod</w:t>
      </w:r>
      <w:r w:rsidRPr="001716D9">
        <w:rPr>
          <w:color w:val="FF0000"/>
        </w:rPr>
        <w:t xml:space="preserve"> </w:t>
      </w:r>
      <w:r w:rsidRPr="001716D9">
        <w:t>JAX-WS annotation can be applied over a method only. This specified that the method represents a web service operation</w:t>
      </w:r>
      <w:r>
        <w:t xml:space="preserve">.it will be used in </w:t>
      </w:r>
      <w:r w:rsidR="00EB37B4">
        <w:t>Interface (</w:t>
      </w:r>
      <w:r w:rsidRPr="00DB68E3">
        <w:rPr>
          <w:b/>
          <w:i/>
        </w:rPr>
        <w:t>Service Endpoint Interface</w:t>
      </w:r>
      <w:r>
        <w:t>) level method only, not in implementation method level.()</w:t>
      </w:r>
    </w:p>
    <w:p w:rsidR="00B954E5" w:rsidRPr="00B72463" w:rsidRDefault="00B954E5" w:rsidP="00B954E5">
      <w:pPr>
        <w:pStyle w:val="Output"/>
      </w:pPr>
      <w:r w:rsidRPr="00B72463">
        <w:lastRenderedPageBreak/>
        <w:t>/Service Endpoint Interface</w:t>
      </w:r>
    </w:p>
    <w:p w:rsidR="00B954E5" w:rsidRPr="00B72463" w:rsidRDefault="00B954E5" w:rsidP="00B954E5">
      <w:pPr>
        <w:pStyle w:val="Output"/>
        <w:rPr>
          <w:color w:val="FF0000"/>
        </w:rPr>
      </w:pPr>
      <w:r w:rsidRPr="00B72463">
        <w:t>@WebService</w:t>
      </w:r>
      <w:r>
        <w:rPr>
          <w:color w:val="FF0000"/>
        </w:rPr>
        <w:t xml:space="preserve"> </w:t>
      </w:r>
    </w:p>
    <w:p w:rsidR="00B954E5" w:rsidRPr="00B72463" w:rsidRDefault="00B954E5" w:rsidP="00B954E5">
      <w:pPr>
        <w:pStyle w:val="Output"/>
      </w:pPr>
      <w:r w:rsidRPr="00B72463">
        <w:t>public interface HelloWorld{</w:t>
      </w:r>
    </w:p>
    <w:p w:rsidR="00B954E5" w:rsidRDefault="00B954E5" w:rsidP="00B954E5">
      <w:pPr>
        <w:pStyle w:val="Output"/>
      </w:pPr>
      <w:r w:rsidRPr="00B72463">
        <w:tab/>
      </w:r>
      <w:r w:rsidRPr="001716D9">
        <w:rPr>
          <w:color w:val="FF0000"/>
        </w:rPr>
        <w:t xml:space="preserve">@WebMethod </w:t>
      </w:r>
    </w:p>
    <w:p w:rsidR="00B954E5" w:rsidRPr="00B72463" w:rsidRDefault="00B954E5" w:rsidP="00B954E5">
      <w:pPr>
        <w:pStyle w:val="Output"/>
        <w:ind w:firstLine="720"/>
      </w:pPr>
      <w:r w:rsidRPr="00B72463">
        <w:t>String getHelloWorldAsString(String name);</w:t>
      </w:r>
    </w:p>
    <w:p w:rsidR="00B954E5" w:rsidRPr="00B72463" w:rsidRDefault="00B954E5" w:rsidP="00B954E5">
      <w:pPr>
        <w:pStyle w:val="Output"/>
      </w:pPr>
      <w:r w:rsidRPr="00B72463">
        <w:t>}</w:t>
      </w:r>
    </w:p>
    <w:p w:rsidR="00B954E5" w:rsidRDefault="00B954E5" w:rsidP="00B954E5">
      <w:pPr>
        <w:spacing w:after="0" w:line="360" w:lineRule="auto"/>
        <w:rPr>
          <w:b/>
          <w:color w:val="auto"/>
        </w:rPr>
      </w:pPr>
      <w:r w:rsidRPr="00CA7654">
        <w:rPr>
          <w:color w:val="FF0000"/>
        </w:rPr>
        <w:t>@</w:t>
      </w:r>
      <w:r w:rsidRPr="001716D9">
        <w:rPr>
          <w:b/>
          <w:color w:val="FF0000"/>
        </w:rPr>
        <w:t>WebMethod</w:t>
      </w:r>
      <w:r w:rsidRPr="001716D9">
        <w:rPr>
          <w:color w:val="FF0000"/>
        </w:rPr>
        <w:t xml:space="preserve"> </w:t>
      </w:r>
      <w:r>
        <w:rPr>
          <w:b/>
          <w:color w:val="auto"/>
        </w:rPr>
        <w:t>with all attributes as below formate</w:t>
      </w:r>
    </w:p>
    <w:p w:rsidR="00B954E5" w:rsidRPr="001716D9" w:rsidRDefault="00B954E5" w:rsidP="00B954E5">
      <w:pPr>
        <w:pStyle w:val="Output"/>
      </w:pPr>
      <w:r w:rsidRPr="00CA7654">
        <w:t>@WebMethod(operationName="echoComplexType"</w:t>
      </w:r>
      <w:r>
        <w:t>, action=”</w:t>
      </w:r>
      <w:r w:rsidRPr="00CA7654">
        <w:t xml:space="preserve"> SOAPAction</w:t>
      </w:r>
      <w:r>
        <w:t>”</w:t>
      </w:r>
      <w:r w:rsidRPr="00CA7654">
        <w:t>)</w:t>
      </w:r>
    </w:p>
    <w:p w:rsidR="00B954E5" w:rsidRDefault="00B954E5" w:rsidP="00B954E5">
      <w:pPr>
        <w:spacing w:line="360" w:lineRule="auto"/>
        <w:rPr>
          <w:b/>
          <w:color w:val="auto"/>
          <w:u w:val="single"/>
        </w:rPr>
      </w:pPr>
    </w:p>
    <w:p w:rsidR="00B954E5" w:rsidRDefault="00B954E5" w:rsidP="00B954E5">
      <w:pPr>
        <w:spacing w:after="0" w:line="360" w:lineRule="auto"/>
        <w:rPr>
          <w:b/>
          <w:color w:val="auto"/>
          <w:u w:val="single"/>
        </w:rPr>
      </w:pPr>
      <w:r>
        <w:rPr>
          <w:b/>
          <w:color w:val="auto"/>
          <w:u w:val="single"/>
        </w:rPr>
        <w:t>4.</w:t>
      </w:r>
      <w:r w:rsidRPr="001C591C">
        <w:rPr>
          <w:b/>
          <w:color w:val="auto"/>
          <w:u w:val="single"/>
        </w:rPr>
        <w:t>@WebResult</w:t>
      </w:r>
    </w:p>
    <w:p w:rsidR="00B954E5" w:rsidRPr="007518A0" w:rsidRDefault="00B954E5" w:rsidP="00B954E5">
      <w:pPr>
        <w:spacing w:after="0" w:line="360" w:lineRule="auto"/>
        <w:rPr>
          <w:color w:val="auto"/>
        </w:rPr>
      </w:pPr>
      <w:r w:rsidRPr="007518A0">
        <w:rPr>
          <w:color w:val="auto"/>
        </w:rPr>
        <w:t xml:space="preserve">@WebResult can be used to determine </w:t>
      </w:r>
      <w:r w:rsidRPr="007518A0">
        <w:rPr>
          <w:b/>
          <w:color w:val="auto"/>
        </w:rPr>
        <w:t>what the generated WSDL shall look like</w:t>
      </w:r>
    </w:p>
    <w:p w:rsidR="00B954E5" w:rsidRDefault="00B954E5" w:rsidP="00B954E5">
      <w:pPr>
        <w:pStyle w:val="Output"/>
      </w:pPr>
      <w:r w:rsidRPr="004519EC">
        <w:rPr>
          <w:color w:val="FF0000"/>
        </w:rPr>
        <w:t>@WebService</w:t>
      </w:r>
    </w:p>
    <w:p w:rsidR="00B954E5" w:rsidRDefault="00B954E5" w:rsidP="00B954E5">
      <w:pPr>
        <w:pStyle w:val="Output"/>
      </w:pPr>
      <w:r>
        <w:t xml:space="preserve">public </w:t>
      </w:r>
      <w:r w:rsidRPr="008A6BAB">
        <w:rPr>
          <w:color w:val="00B0F0"/>
        </w:rPr>
        <w:t xml:space="preserve">interface </w:t>
      </w:r>
      <w:r>
        <w:t>HelloWorld{</w:t>
      </w:r>
    </w:p>
    <w:p w:rsidR="00B954E5" w:rsidRPr="008A6BAB" w:rsidRDefault="00B954E5" w:rsidP="00B954E5">
      <w:pPr>
        <w:pStyle w:val="Output"/>
        <w:rPr>
          <w:color w:val="FF0000"/>
        </w:rPr>
      </w:pPr>
      <w:r w:rsidRPr="008A6BAB">
        <w:rPr>
          <w:color w:val="FF0000"/>
        </w:rPr>
        <w:t>@WebMethod</w:t>
      </w:r>
    </w:p>
    <w:p w:rsidR="00B954E5" w:rsidRPr="008A6BAB" w:rsidRDefault="00B954E5" w:rsidP="00B954E5">
      <w:pPr>
        <w:pStyle w:val="Output"/>
        <w:rPr>
          <w:color w:val="FF0000"/>
        </w:rPr>
      </w:pPr>
      <w:r w:rsidRPr="008A6BAB">
        <w:rPr>
          <w:color w:val="FF0000"/>
        </w:rPr>
        <w:t xml:space="preserve">@WebResult(partName="Helloworld Method") </w:t>
      </w:r>
    </w:p>
    <w:p w:rsidR="00B954E5" w:rsidRDefault="00B954E5" w:rsidP="00B954E5">
      <w:pPr>
        <w:pStyle w:val="Output"/>
      </w:pPr>
      <w:r>
        <w:t>String getHelloWorldAsString(String name);</w:t>
      </w:r>
    </w:p>
    <w:p w:rsidR="00B954E5" w:rsidRPr="001C591C" w:rsidRDefault="00B954E5" w:rsidP="00B954E5">
      <w:pPr>
        <w:pStyle w:val="Output"/>
      </w:pPr>
      <w:r>
        <w:t>}</w:t>
      </w:r>
    </w:p>
    <w:p w:rsidR="00B954E5" w:rsidRDefault="00B954E5" w:rsidP="00B954E5">
      <w:pPr>
        <w:spacing w:after="0" w:line="360" w:lineRule="auto"/>
        <w:rPr>
          <w:b/>
          <w:color w:val="auto"/>
          <w:u w:val="single"/>
        </w:rPr>
      </w:pPr>
    </w:p>
    <w:p w:rsidR="00B954E5" w:rsidRPr="004B053C" w:rsidRDefault="00B954E5" w:rsidP="00B954E5">
      <w:pPr>
        <w:pStyle w:val="Output"/>
      </w:pPr>
      <w:r w:rsidRPr="004B053C">
        <w:t>//Service Implementation</w:t>
      </w:r>
    </w:p>
    <w:p w:rsidR="00B954E5" w:rsidRPr="004B053C" w:rsidRDefault="00B954E5" w:rsidP="00B954E5">
      <w:pPr>
        <w:pStyle w:val="Output"/>
      </w:pPr>
      <w:r w:rsidRPr="004B053C">
        <w:t>@WebService(endpointInterface = "com.mkyong.ws.HelloWorld")</w:t>
      </w:r>
    </w:p>
    <w:p w:rsidR="00B954E5" w:rsidRPr="004B053C" w:rsidRDefault="00B954E5" w:rsidP="00B954E5">
      <w:pPr>
        <w:pStyle w:val="Output"/>
      </w:pPr>
      <w:r w:rsidRPr="004B053C">
        <w:t>public class HelloWorldImpl implements HelloWorld{</w:t>
      </w:r>
    </w:p>
    <w:p w:rsidR="00B954E5" w:rsidRPr="004B053C" w:rsidRDefault="00B954E5" w:rsidP="00B954E5">
      <w:pPr>
        <w:pStyle w:val="Output"/>
      </w:pPr>
      <w:r w:rsidRPr="004B053C">
        <w:tab/>
        <w:t>@Override</w:t>
      </w:r>
    </w:p>
    <w:p w:rsidR="00B954E5" w:rsidRPr="004B053C" w:rsidRDefault="00B954E5" w:rsidP="00B954E5">
      <w:pPr>
        <w:pStyle w:val="Output"/>
      </w:pPr>
      <w:r w:rsidRPr="004B053C">
        <w:tab/>
        <w:t>public String getHelloWorldAsString(String name) {</w:t>
      </w:r>
    </w:p>
    <w:p w:rsidR="00B954E5" w:rsidRPr="004B053C" w:rsidRDefault="00B954E5" w:rsidP="00B954E5">
      <w:pPr>
        <w:pStyle w:val="Output"/>
      </w:pPr>
      <w:r w:rsidRPr="004B053C">
        <w:tab/>
      </w:r>
      <w:r w:rsidRPr="004B053C">
        <w:tab/>
        <w:t>return "Hello World JAX-WS " + name;</w:t>
      </w:r>
    </w:p>
    <w:p w:rsidR="00B954E5" w:rsidRPr="004B053C" w:rsidRDefault="00B954E5" w:rsidP="00B954E5">
      <w:pPr>
        <w:pStyle w:val="Output"/>
      </w:pPr>
      <w:r w:rsidRPr="004B053C">
        <w:tab/>
        <w:t>}</w:t>
      </w:r>
    </w:p>
    <w:p w:rsidR="00B954E5" w:rsidRDefault="00B954E5" w:rsidP="00B954E5">
      <w:pPr>
        <w:pStyle w:val="Output"/>
      </w:pPr>
      <w:r w:rsidRPr="004B053C">
        <w:t>}</w:t>
      </w:r>
    </w:p>
    <w:p w:rsidR="00B954E5" w:rsidRDefault="00B954E5" w:rsidP="00B954E5">
      <w:pPr>
        <w:spacing w:after="0" w:line="360" w:lineRule="auto"/>
        <w:rPr>
          <w:b/>
          <w:color w:val="auto"/>
          <w:u w:val="single"/>
        </w:rPr>
      </w:pPr>
    </w:p>
    <w:p w:rsidR="00B954E5" w:rsidRDefault="00B954E5" w:rsidP="00B954E5">
      <w:pPr>
        <w:pStyle w:val="Output"/>
      </w:pPr>
      <w:r>
        <w:t>public class WSPublisher {</w:t>
      </w:r>
    </w:p>
    <w:p w:rsidR="00B954E5" w:rsidRDefault="00B954E5" w:rsidP="00B954E5">
      <w:pPr>
        <w:pStyle w:val="Output"/>
      </w:pPr>
      <w:r>
        <w:tab/>
        <w:t>public static void main(String[] args) {</w:t>
      </w:r>
    </w:p>
    <w:p w:rsidR="00B954E5" w:rsidRDefault="00B954E5" w:rsidP="00B954E5">
      <w:pPr>
        <w:pStyle w:val="Output"/>
      </w:pPr>
      <w:r>
        <w:tab/>
      </w:r>
      <w:r>
        <w:tab/>
        <w:t xml:space="preserve">Endpoint.publish("http://127.0.0.1:9999/ctf", new </w:t>
      </w:r>
      <w:r w:rsidRPr="004B053C">
        <w:t>getHelloWorldAsString</w:t>
      </w:r>
      <w:r>
        <w:t xml:space="preserve"> ());</w:t>
      </w:r>
    </w:p>
    <w:p w:rsidR="00B954E5" w:rsidRDefault="00B954E5" w:rsidP="00B954E5">
      <w:pPr>
        <w:pStyle w:val="Output"/>
      </w:pPr>
      <w:r>
        <w:tab/>
        <w:t>}</w:t>
      </w:r>
    </w:p>
    <w:p w:rsidR="00B954E5" w:rsidRDefault="00B954E5" w:rsidP="00B954E5">
      <w:pPr>
        <w:pStyle w:val="Output"/>
      </w:pPr>
      <w:r>
        <w:t>}</w:t>
      </w:r>
    </w:p>
    <w:p w:rsidR="00B954E5" w:rsidRDefault="00B954E5" w:rsidP="00B954E5">
      <w:pPr>
        <w:rPr>
          <w:shd w:val="clear" w:color="auto" w:fill="FFFFFF"/>
        </w:rPr>
      </w:pPr>
      <w:r>
        <w:rPr>
          <w:shd w:val="clear" w:color="auto" w:fill="FFFFFF"/>
        </w:rPr>
        <w:t>On publishing the generated WSDL (at URL:</w:t>
      </w:r>
      <w:r>
        <w:rPr>
          <w:rStyle w:val="apple-converted-space"/>
          <w:rFonts w:ascii="Tahoma" w:hAnsi="Tahoma" w:cs="Tahoma"/>
          <w:color w:val="333333"/>
          <w:sz w:val="23"/>
          <w:szCs w:val="23"/>
          <w:shd w:val="clear" w:color="auto" w:fill="FFFFFF"/>
        </w:rPr>
        <w:t> </w:t>
      </w:r>
      <w:r>
        <w:rPr>
          <w:rStyle w:val="HTMLCode"/>
          <w:rFonts w:ascii="Lucida Console" w:eastAsiaTheme="minorEastAsia" w:hAnsi="Lucida Console"/>
          <w:color w:val="666666"/>
          <w:sz w:val="17"/>
          <w:szCs w:val="17"/>
          <w:bdr w:val="single" w:sz="6" w:space="2" w:color="E1E1E1" w:frame="1"/>
          <w:shd w:val="clear" w:color="auto" w:fill="FFFFFF"/>
        </w:rPr>
        <w:t>http://127.0.0.1:9999/ctf?wsdl</w:t>
      </w:r>
      <w:r>
        <w:rPr>
          <w:shd w:val="clear" w:color="auto" w:fill="FFFFFF"/>
        </w:rPr>
        <w:t>) would be like:</w:t>
      </w:r>
    </w:p>
    <w:p w:rsidR="00B954E5" w:rsidRDefault="00B954E5" w:rsidP="00B954E5">
      <w:pPr>
        <w:pStyle w:val="Output"/>
      </w:pPr>
      <w:r>
        <w:t>&lt;definitions</w:t>
      </w:r>
    </w:p>
    <w:p w:rsidR="00B954E5" w:rsidRDefault="00B954E5" w:rsidP="00B954E5">
      <w:pPr>
        <w:pStyle w:val="Output"/>
      </w:pPr>
      <w:r>
        <w:tab/>
        <w:t>xmlns:wsu="http://docs.oasis-open.org/wss/2004/01/oasis-200401-wss-wssecurity-utility-1.0.xsd"</w:t>
      </w:r>
    </w:p>
    <w:p w:rsidR="00B954E5" w:rsidRDefault="00B954E5" w:rsidP="00B954E5">
      <w:pPr>
        <w:pStyle w:val="Output"/>
      </w:pPr>
      <w:r>
        <w:tab/>
        <w:t>xmlns:wsp="http://www.w3.org/ns/ws-policy" xmlns:wsp1_2="http://schemas.xmlsoap.org/ws/2004/09/policy"</w:t>
      </w:r>
    </w:p>
    <w:p w:rsidR="00B954E5" w:rsidRDefault="00B954E5" w:rsidP="00B954E5">
      <w:pPr>
        <w:pStyle w:val="Output"/>
      </w:pPr>
      <w:r>
        <w:tab/>
        <w:t>xmlns:wsam="http://www.w3.org/2007/05/addressing/metadata" xmlns:soap="http://schemas.xmlsoap.org/wsdl/soap/"</w:t>
      </w:r>
    </w:p>
    <w:p w:rsidR="00B954E5" w:rsidRDefault="00B954E5" w:rsidP="00B954E5">
      <w:pPr>
        <w:pStyle w:val="Output"/>
      </w:pPr>
      <w:r>
        <w:tab/>
        <w:t>xmlns:tns="http://webresult.jaxWsAnnotations.examples.smlcodes.com/"</w:t>
      </w:r>
    </w:p>
    <w:p w:rsidR="00B954E5" w:rsidRDefault="00B954E5" w:rsidP="00B954E5">
      <w:pPr>
        <w:pStyle w:val="Output"/>
      </w:pPr>
      <w:r>
        <w:tab/>
        <w:t>xmlns:xsd="http://www.w3.org/2001/XMLSchema" xmlns="http://schemas.xmlsoap.org/wsdl/"</w:t>
      </w:r>
    </w:p>
    <w:p w:rsidR="00B954E5" w:rsidRDefault="00B954E5" w:rsidP="00B954E5">
      <w:pPr>
        <w:pStyle w:val="Output"/>
      </w:pPr>
      <w:r>
        <w:tab/>
        <w:t>targetNamespace="http://webresult.jaxWsAnnotations.examples.smlcodes.com/"</w:t>
      </w:r>
    </w:p>
    <w:p w:rsidR="00B954E5" w:rsidRDefault="00B954E5" w:rsidP="00B954E5">
      <w:pPr>
        <w:pStyle w:val="Output"/>
      </w:pPr>
      <w:r>
        <w:tab/>
        <w:t>name="WSAnnotationsWebResultImplService"&gt;</w:t>
      </w:r>
    </w:p>
    <w:p w:rsidR="00B954E5" w:rsidRDefault="00B954E5" w:rsidP="00B954E5">
      <w:pPr>
        <w:pStyle w:val="Output"/>
      </w:pPr>
      <w:r>
        <w:tab/>
        <w:t>&lt;types /&gt;</w:t>
      </w:r>
    </w:p>
    <w:p w:rsidR="00B954E5" w:rsidRDefault="00B954E5" w:rsidP="00B954E5">
      <w:pPr>
        <w:pStyle w:val="Output"/>
      </w:pPr>
      <w:r>
        <w:tab/>
        <w:t>&lt;message name="</w:t>
      </w:r>
      <w:r w:rsidRPr="004B053C">
        <w:t xml:space="preserve"> getHelloWorldAsString</w:t>
      </w:r>
      <w:r>
        <w:t xml:space="preserve"> "&gt;</w:t>
      </w:r>
    </w:p>
    <w:p w:rsidR="00B954E5" w:rsidRDefault="00B954E5" w:rsidP="00B954E5">
      <w:pPr>
        <w:pStyle w:val="Output"/>
      </w:pPr>
      <w:r>
        <w:tab/>
      </w:r>
      <w:r>
        <w:tab/>
        <w:t>&lt;part name="arg0" type="xsd:</w:t>
      </w:r>
      <w:r w:rsidRPr="004B053C">
        <w:t xml:space="preserve"> </w:t>
      </w:r>
      <w:r>
        <w:t>string " /&gt;</w:t>
      </w:r>
    </w:p>
    <w:p w:rsidR="00B954E5" w:rsidRDefault="00B954E5" w:rsidP="00B954E5">
      <w:pPr>
        <w:pStyle w:val="Output"/>
      </w:pPr>
      <w:r>
        <w:tab/>
        <w:t>&lt;/message&gt;</w:t>
      </w:r>
    </w:p>
    <w:p w:rsidR="00B954E5" w:rsidRPr="004B053C" w:rsidRDefault="00B954E5" w:rsidP="00B954E5">
      <w:pPr>
        <w:pStyle w:val="Output"/>
        <w:rPr>
          <w:highlight w:val="yellow"/>
        </w:rPr>
      </w:pPr>
      <w:r>
        <w:tab/>
      </w:r>
      <w:r w:rsidRPr="004B053C">
        <w:rPr>
          <w:highlight w:val="yellow"/>
        </w:rPr>
        <w:t>&lt;message name="</w:t>
      </w:r>
      <w:r w:rsidRPr="004B053C">
        <w:rPr>
          <w:color w:val="FF0000"/>
          <w:highlight w:val="yellow"/>
        </w:rPr>
        <w:t xml:space="preserve"> Helloworld Method</w:t>
      </w:r>
      <w:r w:rsidRPr="004B053C">
        <w:rPr>
          <w:highlight w:val="yellow"/>
        </w:rPr>
        <w:t xml:space="preserve"> "&gt;</w:t>
      </w:r>
    </w:p>
    <w:p w:rsidR="00B954E5" w:rsidRPr="004B053C" w:rsidRDefault="00B954E5" w:rsidP="00B954E5">
      <w:pPr>
        <w:pStyle w:val="Output"/>
        <w:rPr>
          <w:highlight w:val="yellow"/>
        </w:rPr>
      </w:pPr>
      <w:r w:rsidRPr="004B053C">
        <w:rPr>
          <w:highlight w:val="yellow"/>
        </w:rPr>
        <w:tab/>
      </w:r>
      <w:r w:rsidRPr="004B053C">
        <w:rPr>
          <w:highlight w:val="yellow"/>
        </w:rPr>
        <w:tab/>
        <w:t>&lt;part name=" getHelloWorldAsString " type="xsd:string" /&gt;</w:t>
      </w:r>
    </w:p>
    <w:p w:rsidR="00B954E5" w:rsidRDefault="00B954E5" w:rsidP="00B954E5">
      <w:pPr>
        <w:pStyle w:val="Output"/>
      </w:pPr>
      <w:r w:rsidRPr="004B053C">
        <w:rPr>
          <w:highlight w:val="yellow"/>
        </w:rPr>
        <w:tab/>
        <w:t>&lt;/message&gt;</w:t>
      </w:r>
    </w:p>
    <w:p w:rsidR="00B954E5" w:rsidRDefault="00B954E5" w:rsidP="00B954E5">
      <w:pPr>
        <w:pStyle w:val="Output"/>
      </w:pPr>
      <w:r>
        <w:tab/>
      </w:r>
    </w:p>
    <w:p w:rsidR="00B954E5" w:rsidRDefault="00B954E5" w:rsidP="00B954E5">
      <w:pPr>
        <w:pStyle w:val="Output"/>
      </w:pPr>
      <w:r>
        <w:t>&lt;/definitions&gt;</w:t>
      </w:r>
    </w:p>
    <w:p w:rsidR="00EB37B4" w:rsidRDefault="00EB37B4" w:rsidP="00EB37B4"/>
    <w:p w:rsidR="00B954E5" w:rsidRPr="002C7A6E" w:rsidRDefault="00B20442" w:rsidP="00B954E5">
      <w:pPr>
        <w:spacing w:after="0" w:line="240" w:lineRule="auto"/>
        <w:rPr>
          <w:b/>
          <w:color w:val="auto"/>
          <w:u w:val="single"/>
        </w:rPr>
      </w:pPr>
      <w:hyperlink r:id="rId143" w:history="1">
        <w:r w:rsidR="00B954E5" w:rsidRPr="002C7A6E">
          <w:rPr>
            <w:rStyle w:val="Hyperlink"/>
            <w:b/>
            <w:color w:val="auto"/>
          </w:rPr>
          <w:t>5.@WebServiceClient</w:t>
        </w:r>
      </w:hyperlink>
    </w:p>
    <w:p w:rsidR="007F13F4" w:rsidRDefault="00B954E5" w:rsidP="00B954E5">
      <w:pPr>
        <w:pStyle w:val="Output"/>
        <w:rPr>
          <w:color w:val="000000" w:themeColor="text1"/>
          <w:sz w:val="20"/>
        </w:rPr>
      </w:pPr>
      <w:r w:rsidRPr="009A1078">
        <w:rPr>
          <w:color w:val="FF0000"/>
          <w:sz w:val="20"/>
        </w:rPr>
        <w:t>@WebServiceClient</w:t>
      </w:r>
      <w:r w:rsidRPr="007F13F4">
        <w:rPr>
          <w:color w:val="000000" w:themeColor="text1"/>
          <w:sz w:val="20"/>
        </w:rPr>
        <w:t>(</w:t>
      </w:r>
    </w:p>
    <w:p w:rsidR="007F13F4" w:rsidRDefault="00B954E5" w:rsidP="00B954E5">
      <w:pPr>
        <w:pStyle w:val="Output"/>
        <w:rPr>
          <w:color w:val="000000" w:themeColor="text1"/>
          <w:sz w:val="20"/>
        </w:rPr>
      </w:pPr>
      <w:r w:rsidRPr="007F13F4">
        <w:rPr>
          <w:color w:val="000000" w:themeColor="text1"/>
          <w:sz w:val="20"/>
        </w:rPr>
        <w:t>name = "</w:t>
      </w:r>
      <w:r w:rsidRPr="007F13F4">
        <w:rPr>
          <w:color w:val="0070C0"/>
          <w:sz w:val="20"/>
        </w:rPr>
        <w:t>WsAnnotationsWebServiceImplService</w:t>
      </w:r>
      <w:r w:rsidRPr="007F13F4">
        <w:rPr>
          <w:color w:val="000000" w:themeColor="text1"/>
          <w:sz w:val="20"/>
        </w:rPr>
        <w:t xml:space="preserve">", </w:t>
      </w:r>
    </w:p>
    <w:p w:rsidR="00B954E5" w:rsidRPr="009A1078" w:rsidRDefault="00B954E5" w:rsidP="00B954E5">
      <w:pPr>
        <w:pStyle w:val="Output"/>
        <w:rPr>
          <w:color w:val="FF0000"/>
          <w:sz w:val="20"/>
        </w:rPr>
      </w:pPr>
      <w:r w:rsidRPr="007F13F4">
        <w:rPr>
          <w:color w:val="000000" w:themeColor="text1"/>
          <w:sz w:val="20"/>
        </w:rPr>
        <w:t>targetNamespace = "</w:t>
      </w:r>
      <w:r w:rsidRPr="007F13F4">
        <w:rPr>
          <w:color w:val="0070C0"/>
          <w:sz w:val="20"/>
        </w:rPr>
        <w:t>http://webservice.smlcodes.com</w:t>
      </w:r>
      <w:r w:rsidRPr="007F13F4">
        <w:rPr>
          <w:color w:val="000000" w:themeColor="text1"/>
          <w:sz w:val="20"/>
        </w:rPr>
        <w:t>/", wsdlLocation = "</w:t>
      </w:r>
      <w:r w:rsidRPr="007F13F4">
        <w:rPr>
          <w:color w:val="0070C0"/>
          <w:sz w:val="20"/>
        </w:rPr>
        <w:t>file:/Users/satyakaveti/Downloads/ctf.wsdl</w:t>
      </w:r>
      <w:r w:rsidRPr="007F13F4">
        <w:rPr>
          <w:color w:val="000000" w:themeColor="text1"/>
          <w:sz w:val="20"/>
        </w:rPr>
        <w:t>")</w:t>
      </w:r>
    </w:p>
    <w:p w:rsidR="00B954E5" w:rsidRDefault="00B954E5" w:rsidP="00EB37B4">
      <w:r w:rsidRPr="009A1078">
        <w:lastRenderedPageBreak/>
        <w:t xml:space="preserve">The information specified in this annotation helps in identifying a </w:t>
      </w:r>
      <w:r w:rsidR="00BF0D45" w:rsidRPr="009A1078">
        <w:t>wsdl: service</w:t>
      </w:r>
      <w:r w:rsidRPr="009A1078">
        <w:t xml:space="preserve"> element inside a WSDL document. This element represents the Web service for which the generated service interface provides a client view.</w:t>
      </w:r>
    </w:p>
    <w:p w:rsidR="00B954E5" w:rsidRPr="009A1078" w:rsidRDefault="00B954E5" w:rsidP="00B954E5">
      <w:pPr>
        <w:spacing w:line="240" w:lineRule="auto"/>
      </w:pPr>
    </w:p>
    <w:p w:rsidR="00B954E5" w:rsidRDefault="00B954E5" w:rsidP="00B954E5">
      <w:pPr>
        <w:spacing w:after="0" w:line="240" w:lineRule="auto"/>
        <w:rPr>
          <w:b/>
          <w:color w:val="auto"/>
          <w:u w:val="single"/>
        </w:rPr>
      </w:pPr>
      <w:r>
        <w:rPr>
          <w:b/>
          <w:color w:val="auto"/>
          <w:u w:val="single"/>
        </w:rPr>
        <w:t>6.</w:t>
      </w:r>
      <w:r w:rsidRPr="001C591C">
        <w:rPr>
          <w:b/>
          <w:color w:val="auto"/>
          <w:u w:val="single"/>
        </w:rPr>
        <w:t>@RequestWrapper</w:t>
      </w:r>
    </w:p>
    <w:p w:rsidR="00BF0D45" w:rsidRDefault="00B954E5" w:rsidP="00B954E5">
      <w:pPr>
        <w:spacing w:after="0" w:line="240" w:lineRule="auto"/>
        <w:rPr>
          <w:shd w:val="clear" w:color="auto" w:fill="FFFFFF"/>
        </w:rPr>
      </w:pPr>
      <w:r w:rsidRPr="009A1078">
        <w:rPr>
          <w:rStyle w:val="HTMLCode"/>
          <w:rFonts w:ascii="Lucida Console" w:eastAsiaTheme="majorEastAsia" w:hAnsi="Lucida Console"/>
          <w:b/>
          <w:color w:val="FF0000"/>
          <w:sz w:val="17"/>
          <w:szCs w:val="17"/>
          <w:bdr w:val="single" w:sz="6" w:space="2" w:color="E1E1E1" w:frame="1"/>
          <w:shd w:val="clear" w:color="auto" w:fill="FFFFFF"/>
        </w:rPr>
        <w:t>@RequestWrapper</w:t>
      </w:r>
      <w:r w:rsidRPr="009A1078">
        <w:rPr>
          <w:rStyle w:val="apple-converted-space"/>
          <w:rFonts w:ascii="Tahoma" w:hAnsi="Tahoma" w:cs="Tahoma"/>
          <w:color w:val="FF0000"/>
          <w:sz w:val="23"/>
          <w:szCs w:val="23"/>
          <w:shd w:val="clear" w:color="auto" w:fill="FFFFFF"/>
        </w:rPr>
        <w:t> </w:t>
      </w:r>
      <w:r>
        <w:rPr>
          <w:shd w:val="clear" w:color="auto" w:fill="FFFFFF"/>
        </w:rPr>
        <w:t>JAX-WS annotation is used to annotate methods in the Service Endpoint Interface with the request wrapper bean to be used at runtime.</w:t>
      </w:r>
    </w:p>
    <w:p w:rsidR="00BF0D45" w:rsidRDefault="00BF0D45" w:rsidP="00B954E5">
      <w:pPr>
        <w:spacing w:after="0" w:line="240" w:lineRule="auto"/>
        <w:rPr>
          <w:shd w:val="clear" w:color="auto" w:fill="FFFFFF"/>
        </w:rPr>
      </w:pPr>
    </w:p>
    <w:p w:rsidR="00B954E5" w:rsidRDefault="00B954E5" w:rsidP="00B954E5">
      <w:pPr>
        <w:spacing w:after="0" w:line="240" w:lineRule="auto"/>
        <w:rPr>
          <w:shd w:val="clear" w:color="auto" w:fill="FFFFFF"/>
        </w:rPr>
      </w:pPr>
      <w:r>
        <w:rPr>
          <w:shd w:val="clear" w:color="auto" w:fill="FFFFFF"/>
        </w:rPr>
        <w:t>It has 4 optional elements;</w:t>
      </w:r>
      <w:r>
        <w:rPr>
          <w:rStyle w:val="apple-converted-space"/>
          <w:rFonts w:ascii="Tahoma" w:hAnsi="Tahoma" w:cs="Tahoma"/>
          <w:color w:val="333333"/>
          <w:sz w:val="23"/>
          <w:szCs w:val="23"/>
          <w:shd w:val="clear" w:color="auto" w:fill="FFFFFF"/>
        </w:rPr>
        <w:t> </w:t>
      </w:r>
      <w:r w:rsidRPr="009A1078">
        <w:rPr>
          <w:rStyle w:val="HTMLCode"/>
          <w:rFonts w:ascii="Lucida Console" w:eastAsiaTheme="majorEastAsia" w:hAnsi="Lucida Console"/>
          <w:b/>
          <w:color w:val="FF0000"/>
          <w:sz w:val="17"/>
          <w:szCs w:val="17"/>
          <w:bdr w:val="single" w:sz="6" w:space="2" w:color="E1E1E1" w:frame="1"/>
          <w:shd w:val="clear" w:color="auto" w:fill="FFFFFF"/>
        </w:rPr>
        <w:t>className</w:t>
      </w:r>
      <w:r>
        <w:rPr>
          <w:rStyle w:val="apple-converted-space"/>
          <w:rFonts w:ascii="Tahoma" w:hAnsi="Tahoma" w:cs="Tahoma"/>
          <w:color w:val="333333"/>
          <w:sz w:val="23"/>
          <w:szCs w:val="23"/>
          <w:shd w:val="clear" w:color="auto" w:fill="FFFFFF"/>
        </w:rPr>
        <w:t> </w:t>
      </w:r>
      <w:r>
        <w:rPr>
          <w:shd w:val="clear" w:color="auto" w:fill="FFFFFF"/>
        </w:rPr>
        <w:t>that represents the request wrapper bean name,</w:t>
      </w:r>
      <w:r>
        <w:rPr>
          <w:rStyle w:val="apple-converted-space"/>
          <w:rFonts w:ascii="Tahoma" w:hAnsi="Tahoma" w:cs="Tahoma"/>
          <w:color w:val="333333"/>
          <w:sz w:val="23"/>
          <w:szCs w:val="23"/>
          <w:shd w:val="clear" w:color="auto" w:fill="FFFFFF"/>
        </w:rPr>
        <w:t> </w:t>
      </w:r>
      <w:r w:rsidRPr="009A1078">
        <w:rPr>
          <w:rStyle w:val="HTMLCode"/>
          <w:rFonts w:ascii="Lucida Console" w:eastAsiaTheme="majorEastAsia" w:hAnsi="Lucida Console"/>
          <w:b/>
          <w:color w:val="FF0000"/>
          <w:sz w:val="17"/>
          <w:szCs w:val="17"/>
          <w:bdr w:val="single" w:sz="6" w:space="2" w:color="E1E1E1" w:frame="1"/>
          <w:shd w:val="clear" w:color="auto" w:fill="FFFFFF"/>
        </w:rPr>
        <w:t>localName</w:t>
      </w:r>
      <w:r>
        <w:rPr>
          <w:rStyle w:val="apple-converted-space"/>
          <w:rFonts w:ascii="Tahoma" w:hAnsi="Tahoma" w:cs="Tahoma"/>
          <w:color w:val="333333"/>
          <w:sz w:val="23"/>
          <w:szCs w:val="23"/>
          <w:shd w:val="clear" w:color="auto" w:fill="FFFFFF"/>
        </w:rPr>
        <w:t> </w:t>
      </w:r>
      <w:r>
        <w:rPr>
          <w:shd w:val="clear" w:color="auto" w:fill="FFFFFF"/>
        </w:rPr>
        <w:t>that represents element’s local name,</w:t>
      </w:r>
      <w:r>
        <w:rPr>
          <w:rStyle w:val="apple-converted-space"/>
          <w:rFonts w:ascii="Tahoma" w:hAnsi="Tahoma" w:cs="Tahoma"/>
          <w:color w:val="333333"/>
          <w:sz w:val="23"/>
          <w:szCs w:val="23"/>
          <w:shd w:val="clear" w:color="auto" w:fill="FFFFFF"/>
        </w:rPr>
        <w:t> </w:t>
      </w:r>
      <w:r w:rsidRPr="009A1078">
        <w:rPr>
          <w:rStyle w:val="HTMLCode"/>
          <w:rFonts w:ascii="Lucida Console" w:eastAsiaTheme="majorEastAsia" w:hAnsi="Lucida Console"/>
          <w:b/>
          <w:color w:val="FF0000"/>
          <w:sz w:val="17"/>
          <w:szCs w:val="17"/>
          <w:bdr w:val="single" w:sz="6" w:space="2" w:color="E1E1E1" w:frame="1"/>
          <w:shd w:val="clear" w:color="auto" w:fill="FFFFFF"/>
        </w:rPr>
        <w:t>partName</w:t>
      </w:r>
      <w:r>
        <w:rPr>
          <w:rStyle w:val="apple-converted-space"/>
          <w:rFonts w:ascii="Tahoma" w:hAnsi="Tahoma" w:cs="Tahoma"/>
          <w:color w:val="333333"/>
          <w:sz w:val="23"/>
          <w:szCs w:val="23"/>
          <w:shd w:val="clear" w:color="auto" w:fill="FFFFFF"/>
        </w:rPr>
        <w:t> </w:t>
      </w:r>
      <w:r>
        <w:rPr>
          <w:shd w:val="clear" w:color="auto" w:fill="FFFFFF"/>
        </w:rPr>
        <w:t>that represent the part name of the wrapper part in the generated WSDL file, and</w:t>
      </w:r>
      <w:r w:rsidRPr="009A1078">
        <w:rPr>
          <w:rStyle w:val="apple-converted-space"/>
          <w:rFonts w:ascii="Tahoma" w:hAnsi="Tahoma" w:cs="Tahoma"/>
          <w:b/>
          <w:color w:val="FF0000"/>
          <w:sz w:val="23"/>
          <w:szCs w:val="23"/>
          <w:shd w:val="clear" w:color="auto" w:fill="FFFFFF"/>
        </w:rPr>
        <w:t> </w:t>
      </w:r>
      <w:r w:rsidRPr="009A1078">
        <w:rPr>
          <w:rStyle w:val="HTMLCode"/>
          <w:rFonts w:ascii="Lucida Console" w:eastAsiaTheme="majorEastAsia" w:hAnsi="Lucida Console"/>
          <w:b/>
          <w:color w:val="FF0000"/>
          <w:sz w:val="17"/>
          <w:szCs w:val="17"/>
          <w:bdr w:val="single" w:sz="6" w:space="2" w:color="E1E1E1" w:frame="1"/>
          <w:shd w:val="clear" w:color="auto" w:fill="FFFFFF"/>
        </w:rPr>
        <w:t>targetNamespace</w:t>
      </w:r>
      <w:r w:rsidRPr="009A1078">
        <w:rPr>
          <w:rStyle w:val="apple-converted-space"/>
          <w:rFonts w:ascii="Tahoma" w:hAnsi="Tahoma" w:cs="Tahoma"/>
          <w:color w:val="FF0000"/>
          <w:sz w:val="23"/>
          <w:szCs w:val="23"/>
          <w:shd w:val="clear" w:color="auto" w:fill="FFFFFF"/>
        </w:rPr>
        <w:t> </w:t>
      </w:r>
      <w:r>
        <w:rPr>
          <w:shd w:val="clear" w:color="auto" w:fill="FFFFFF"/>
        </w:rPr>
        <w:t>that represents the element’s namespace</w:t>
      </w:r>
    </w:p>
    <w:p w:rsidR="00B954E5" w:rsidRDefault="00B954E5" w:rsidP="00B954E5">
      <w:pPr>
        <w:pStyle w:val="Output"/>
      </w:pPr>
      <w:r>
        <w:t>@WebService</w:t>
      </w:r>
    </w:p>
    <w:p w:rsidR="00B954E5" w:rsidRDefault="00B954E5" w:rsidP="00B954E5">
      <w:pPr>
        <w:pStyle w:val="Output"/>
      </w:pPr>
      <w:r>
        <w:t>@SOAPBinding(style=Style.RPC)</w:t>
      </w:r>
    </w:p>
    <w:p w:rsidR="00B954E5" w:rsidRDefault="00B954E5" w:rsidP="00B954E5">
      <w:pPr>
        <w:pStyle w:val="Output"/>
      </w:pPr>
      <w:r>
        <w:t>public interface WSRequestWrapperInterface {</w:t>
      </w:r>
    </w:p>
    <w:p w:rsidR="00B954E5" w:rsidRDefault="00B954E5" w:rsidP="00B954E5">
      <w:pPr>
        <w:pStyle w:val="Output"/>
      </w:pPr>
      <w:r>
        <w:tab/>
        <w:t>@WebMethod</w:t>
      </w:r>
    </w:p>
    <w:p w:rsidR="00B954E5" w:rsidRPr="00F134C1" w:rsidRDefault="00B954E5" w:rsidP="00B954E5">
      <w:pPr>
        <w:pStyle w:val="Output"/>
        <w:rPr>
          <w:color w:val="FF0000"/>
        </w:rPr>
      </w:pPr>
      <w:r>
        <w:tab/>
      </w:r>
      <w:r w:rsidRPr="00F134C1">
        <w:rPr>
          <w:color w:val="FF0000"/>
        </w:rPr>
        <w:t xml:space="preserve">@RequestWrapper(localName="CTF", </w:t>
      </w:r>
    </w:p>
    <w:p w:rsidR="00B954E5" w:rsidRPr="00F134C1" w:rsidRDefault="00B954E5" w:rsidP="00B954E5">
      <w:pPr>
        <w:pStyle w:val="Output"/>
        <w:rPr>
          <w:color w:val="FF0000"/>
        </w:rPr>
      </w:pPr>
      <w:r w:rsidRPr="00F134C1">
        <w:rPr>
          <w:color w:val="FF0000"/>
        </w:rPr>
        <w:tab/>
        <w:t>targetNamespace="http://</w:t>
      </w:r>
      <w:r>
        <w:rPr>
          <w:color w:val="FF0000"/>
        </w:rPr>
        <w:t>smlcodes</w:t>
      </w:r>
      <w:r w:rsidRPr="00F134C1">
        <w:rPr>
          <w:color w:val="FF0000"/>
        </w:rPr>
        <w:t xml:space="preserve">.com/tempUtil", </w:t>
      </w:r>
    </w:p>
    <w:p w:rsidR="00B954E5" w:rsidRPr="00F134C1" w:rsidRDefault="00B954E5" w:rsidP="00B954E5">
      <w:pPr>
        <w:pStyle w:val="Output"/>
        <w:rPr>
          <w:color w:val="FF0000"/>
        </w:rPr>
      </w:pPr>
      <w:r w:rsidRPr="00F134C1">
        <w:rPr>
          <w:color w:val="FF0000"/>
        </w:rPr>
        <w:tab/>
        <w:t>className="com.</w:t>
      </w:r>
      <w:r>
        <w:rPr>
          <w:color w:val="FF0000"/>
        </w:rPr>
        <w:t>smlcodes</w:t>
      </w:r>
      <w:r w:rsidRPr="00F134C1">
        <w:rPr>
          <w:color w:val="FF0000"/>
        </w:rPr>
        <w:t>.examples.jaxWsAnnotations.webservice.CTF")</w:t>
      </w:r>
    </w:p>
    <w:p w:rsidR="00B954E5" w:rsidRDefault="00B954E5" w:rsidP="00B954E5">
      <w:pPr>
        <w:pStyle w:val="Output"/>
      </w:pPr>
      <w:r>
        <w:tab/>
        <w:t>float celsiusToFarhenheit(float celsius);</w:t>
      </w:r>
    </w:p>
    <w:p w:rsidR="00B954E5" w:rsidRPr="001C591C" w:rsidRDefault="00B954E5" w:rsidP="00B954E5">
      <w:pPr>
        <w:pStyle w:val="Output"/>
      </w:pPr>
      <w:r>
        <w:t>}</w:t>
      </w:r>
    </w:p>
    <w:p w:rsidR="00B954E5" w:rsidRDefault="00B954E5" w:rsidP="00B954E5">
      <w:pPr>
        <w:spacing w:line="360" w:lineRule="auto"/>
        <w:rPr>
          <w:b/>
          <w:color w:val="auto"/>
          <w:u w:val="single"/>
        </w:rPr>
      </w:pPr>
    </w:p>
    <w:p w:rsidR="00B954E5" w:rsidRDefault="00B954E5" w:rsidP="00B954E5">
      <w:pPr>
        <w:spacing w:after="0" w:line="240" w:lineRule="auto"/>
        <w:rPr>
          <w:b/>
          <w:color w:val="auto"/>
          <w:u w:val="single"/>
        </w:rPr>
      </w:pPr>
      <w:r>
        <w:rPr>
          <w:b/>
          <w:color w:val="auto"/>
          <w:u w:val="single"/>
        </w:rPr>
        <w:t>7.</w:t>
      </w:r>
      <w:r w:rsidRPr="001C591C">
        <w:rPr>
          <w:b/>
          <w:color w:val="auto"/>
          <w:u w:val="single"/>
        </w:rPr>
        <w:t>@ResponseWrapper</w:t>
      </w:r>
    </w:p>
    <w:p w:rsidR="00B954E5" w:rsidRDefault="00B954E5" w:rsidP="00B954E5">
      <w:pPr>
        <w:spacing w:line="240" w:lineRule="auto"/>
        <w:rPr>
          <w:shd w:val="clear" w:color="auto" w:fill="FFFFFF"/>
        </w:rPr>
      </w:pPr>
      <w:r>
        <w:rPr>
          <w:rStyle w:val="HTMLCode"/>
          <w:rFonts w:ascii="Lucida Console" w:eastAsiaTheme="majorEastAsia" w:hAnsi="Lucida Console"/>
          <w:color w:val="666666"/>
          <w:sz w:val="17"/>
          <w:szCs w:val="17"/>
          <w:bdr w:val="single" w:sz="6" w:space="2" w:color="E1E1E1" w:frame="1"/>
          <w:shd w:val="clear" w:color="auto" w:fill="FFFFFF"/>
        </w:rPr>
        <w:t>@ResponseWrapper</w:t>
      </w:r>
      <w:r>
        <w:rPr>
          <w:rStyle w:val="apple-converted-space"/>
          <w:rFonts w:ascii="Tahoma" w:hAnsi="Tahoma" w:cs="Tahoma"/>
          <w:color w:val="333333"/>
          <w:sz w:val="23"/>
          <w:szCs w:val="23"/>
          <w:shd w:val="clear" w:color="auto" w:fill="FFFFFF"/>
        </w:rPr>
        <w:t> </w:t>
      </w:r>
      <w:r>
        <w:rPr>
          <w:shd w:val="clear" w:color="auto" w:fill="FFFFFF"/>
        </w:rPr>
        <w:t>JAX-WS annotation is used to annotate methods in the Service Endpoint Interface with the response wrapper bean to be used at runtime. It has 4 optional elements;</w:t>
      </w:r>
      <w:r>
        <w:rPr>
          <w:rStyle w:val="apple-converted-space"/>
          <w:rFonts w:ascii="Tahoma" w:hAnsi="Tahoma" w:cs="Tahoma"/>
          <w:color w:val="333333"/>
          <w:sz w:val="23"/>
          <w:szCs w:val="23"/>
          <w:shd w:val="clear" w:color="auto" w:fill="FFFFFF"/>
        </w:rPr>
        <w:t> </w:t>
      </w:r>
      <w:r>
        <w:rPr>
          <w:rStyle w:val="HTMLCode"/>
          <w:rFonts w:ascii="Lucida Console" w:eastAsiaTheme="majorEastAsia" w:hAnsi="Lucida Console"/>
          <w:color w:val="666666"/>
          <w:sz w:val="17"/>
          <w:szCs w:val="17"/>
          <w:bdr w:val="single" w:sz="6" w:space="2" w:color="E1E1E1" w:frame="1"/>
          <w:shd w:val="clear" w:color="auto" w:fill="FFFFFF"/>
        </w:rPr>
        <w:t>className</w:t>
      </w:r>
      <w:r>
        <w:rPr>
          <w:rStyle w:val="apple-converted-space"/>
          <w:rFonts w:ascii="Tahoma" w:hAnsi="Tahoma" w:cs="Tahoma"/>
          <w:color w:val="333333"/>
          <w:sz w:val="23"/>
          <w:szCs w:val="23"/>
          <w:shd w:val="clear" w:color="auto" w:fill="FFFFFF"/>
        </w:rPr>
        <w:t> </w:t>
      </w:r>
      <w:r>
        <w:rPr>
          <w:shd w:val="clear" w:color="auto" w:fill="FFFFFF"/>
        </w:rPr>
        <w:t>that represents the response wrapper bean name,</w:t>
      </w:r>
      <w:r>
        <w:rPr>
          <w:rStyle w:val="apple-converted-space"/>
          <w:rFonts w:ascii="Tahoma" w:hAnsi="Tahoma" w:cs="Tahoma"/>
          <w:color w:val="333333"/>
          <w:sz w:val="23"/>
          <w:szCs w:val="23"/>
          <w:shd w:val="clear" w:color="auto" w:fill="FFFFFF"/>
        </w:rPr>
        <w:t> </w:t>
      </w:r>
      <w:r>
        <w:rPr>
          <w:rStyle w:val="HTMLCode"/>
          <w:rFonts w:ascii="Lucida Console" w:eastAsiaTheme="majorEastAsia" w:hAnsi="Lucida Console"/>
          <w:color w:val="666666"/>
          <w:sz w:val="17"/>
          <w:szCs w:val="17"/>
          <w:bdr w:val="single" w:sz="6" w:space="2" w:color="E1E1E1" w:frame="1"/>
          <w:shd w:val="clear" w:color="auto" w:fill="FFFFFF"/>
        </w:rPr>
        <w:t>localName</w:t>
      </w:r>
      <w:r>
        <w:rPr>
          <w:rStyle w:val="apple-converted-space"/>
          <w:rFonts w:ascii="Tahoma" w:hAnsi="Tahoma" w:cs="Tahoma"/>
          <w:color w:val="333333"/>
          <w:sz w:val="23"/>
          <w:szCs w:val="23"/>
          <w:shd w:val="clear" w:color="auto" w:fill="FFFFFF"/>
        </w:rPr>
        <w:t> </w:t>
      </w:r>
      <w:r>
        <w:rPr>
          <w:shd w:val="clear" w:color="auto" w:fill="FFFFFF"/>
        </w:rPr>
        <w:t>that represents element’s local name,</w:t>
      </w:r>
      <w:r>
        <w:rPr>
          <w:rStyle w:val="apple-converted-space"/>
          <w:rFonts w:ascii="Tahoma" w:hAnsi="Tahoma" w:cs="Tahoma"/>
          <w:color w:val="333333"/>
          <w:sz w:val="23"/>
          <w:szCs w:val="23"/>
          <w:shd w:val="clear" w:color="auto" w:fill="FFFFFF"/>
        </w:rPr>
        <w:t> </w:t>
      </w:r>
      <w:r>
        <w:rPr>
          <w:rStyle w:val="HTMLCode"/>
          <w:rFonts w:ascii="Lucida Console" w:eastAsiaTheme="majorEastAsia" w:hAnsi="Lucida Console"/>
          <w:color w:val="666666"/>
          <w:sz w:val="17"/>
          <w:szCs w:val="17"/>
          <w:bdr w:val="single" w:sz="6" w:space="2" w:color="E1E1E1" w:frame="1"/>
          <w:shd w:val="clear" w:color="auto" w:fill="FFFFFF"/>
        </w:rPr>
        <w:t>partName</w:t>
      </w:r>
      <w:r>
        <w:rPr>
          <w:rStyle w:val="apple-converted-space"/>
          <w:rFonts w:ascii="Tahoma" w:hAnsi="Tahoma" w:cs="Tahoma"/>
          <w:color w:val="333333"/>
          <w:sz w:val="23"/>
          <w:szCs w:val="23"/>
          <w:shd w:val="clear" w:color="auto" w:fill="FFFFFF"/>
        </w:rPr>
        <w:t> </w:t>
      </w:r>
      <w:r>
        <w:rPr>
          <w:shd w:val="clear" w:color="auto" w:fill="FFFFFF"/>
        </w:rPr>
        <w:t>that represent the part name of the wrapper part in the generated WSDL file, and</w:t>
      </w:r>
      <w:r>
        <w:rPr>
          <w:rStyle w:val="apple-converted-space"/>
          <w:rFonts w:ascii="Tahoma" w:hAnsi="Tahoma" w:cs="Tahoma"/>
          <w:color w:val="333333"/>
          <w:sz w:val="23"/>
          <w:szCs w:val="23"/>
          <w:shd w:val="clear" w:color="auto" w:fill="FFFFFF"/>
        </w:rPr>
        <w:t> </w:t>
      </w:r>
      <w:r>
        <w:rPr>
          <w:rStyle w:val="HTMLCode"/>
          <w:rFonts w:ascii="Lucida Console" w:eastAsiaTheme="majorEastAsia" w:hAnsi="Lucida Console"/>
          <w:color w:val="666666"/>
          <w:sz w:val="17"/>
          <w:szCs w:val="17"/>
          <w:bdr w:val="single" w:sz="6" w:space="2" w:color="E1E1E1" w:frame="1"/>
          <w:shd w:val="clear" w:color="auto" w:fill="FFFFFF"/>
        </w:rPr>
        <w:t>targetNamespace</w:t>
      </w:r>
      <w:r>
        <w:rPr>
          <w:rStyle w:val="apple-converted-space"/>
          <w:rFonts w:ascii="Tahoma" w:hAnsi="Tahoma" w:cs="Tahoma"/>
          <w:color w:val="333333"/>
          <w:sz w:val="23"/>
          <w:szCs w:val="23"/>
          <w:shd w:val="clear" w:color="auto" w:fill="FFFFFF"/>
        </w:rPr>
        <w:t> </w:t>
      </w:r>
      <w:r>
        <w:rPr>
          <w:shd w:val="clear" w:color="auto" w:fill="FFFFFF"/>
        </w:rPr>
        <w:t>that represents the element’s namespace.</w:t>
      </w:r>
    </w:p>
    <w:p w:rsidR="00B954E5" w:rsidRDefault="00B954E5" w:rsidP="00B954E5">
      <w:pPr>
        <w:pStyle w:val="Output"/>
      </w:pPr>
      <w:r>
        <w:t>public interface WSResponseWrapperInterfaceI {</w:t>
      </w:r>
    </w:p>
    <w:p w:rsidR="00B954E5" w:rsidRDefault="00B954E5" w:rsidP="00B954E5">
      <w:pPr>
        <w:pStyle w:val="Output"/>
      </w:pPr>
      <w:r>
        <w:tab/>
        <w:t>@WebMethod</w:t>
      </w:r>
    </w:p>
    <w:p w:rsidR="00B954E5" w:rsidRPr="00F134C1" w:rsidRDefault="00B954E5" w:rsidP="00B954E5">
      <w:pPr>
        <w:pStyle w:val="Output"/>
        <w:rPr>
          <w:color w:val="FF0000"/>
        </w:rPr>
      </w:pPr>
      <w:r>
        <w:tab/>
      </w:r>
      <w:r w:rsidRPr="00F134C1">
        <w:rPr>
          <w:color w:val="FF0000"/>
        </w:rPr>
        <w:t xml:space="preserve">@ResponseWrapper(localName="CTFResponse", </w:t>
      </w:r>
    </w:p>
    <w:p w:rsidR="00B954E5" w:rsidRPr="00F134C1" w:rsidRDefault="00B954E5" w:rsidP="00B954E5">
      <w:pPr>
        <w:pStyle w:val="Output"/>
        <w:rPr>
          <w:color w:val="FF0000"/>
        </w:rPr>
      </w:pPr>
      <w:r w:rsidRPr="00F134C1">
        <w:rPr>
          <w:color w:val="FF0000"/>
        </w:rPr>
        <w:tab/>
        <w:t xml:space="preserve">targetNamespace="http:// </w:t>
      </w:r>
      <w:r>
        <w:rPr>
          <w:color w:val="FF0000"/>
        </w:rPr>
        <w:t>smlcodes</w:t>
      </w:r>
      <w:r w:rsidRPr="00F134C1">
        <w:rPr>
          <w:color w:val="FF0000"/>
        </w:rPr>
        <w:t xml:space="preserve">.com/tempUtil", </w:t>
      </w:r>
    </w:p>
    <w:p w:rsidR="00B954E5" w:rsidRPr="00F134C1" w:rsidRDefault="00B954E5" w:rsidP="00B954E5">
      <w:pPr>
        <w:pStyle w:val="Output"/>
        <w:rPr>
          <w:color w:val="FF0000"/>
        </w:rPr>
      </w:pPr>
      <w:r w:rsidRPr="00F134C1">
        <w:rPr>
          <w:color w:val="FF0000"/>
        </w:rPr>
        <w:tab/>
        <w:t xml:space="preserve">className="com. </w:t>
      </w:r>
      <w:r>
        <w:rPr>
          <w:color w:val="FF0000"/>
        </w:rPr>
        <w:t>smlcodes</w:t>
      </w:r>
      <w:r w:rsidRPr="00F134C1">
        <w:rPr>
          <w:color w:val="FF0000"/>
        </w:rPr>
        <w:t>.examples.jaxWsAnnotations.webservice.CTFResponse")</w:t>
      </w:r>
    </w:p>
    <w:p w:rsidR="00B954E5" w:rsidRDefault="00B954E5" w:rsidP="00B954E5">
      <w:pPr>
        <w:pStyle w:val="Output"/>
      </w:pPr>
      <w:r>
        <w:tab/>
        <w:t>float celsiusToFarhenheit(float celsius);</w:t>
      </w:r>
    </w:p>
    <w:p w:rsidR="00B954E5" w:rsidRDefault="00B954E5" w:rsidP="00B954E5">
      <w:pPr>
        <w:pStyle w:val="Output"/>
      </w:pPr>
      <w:r>
        <w:t>}</w:t>
      </w:r>
    </w:p>
    <w:p w:rsidR="00B954E5" w:rsidRPr="001C591C" w:rsidRDefault="00B954E5" w:rsidP="00B954E5">
      <w:pPr>
        <w:spacing w:line="240" w:lineRule="auto"/>
        <w:rPr>
          <w:b/>
          <w:color w:val="auto"/>
        </w:rPr>
      </w:pPr>
    </w:p>
    <w:p w:rsidR="00B954E5" w:rsidRDefault="00B954E5" w:rsidP="00B954E5">
      <w:pPr>
        <w:spacing w:after="0" w:line="240" w:lineRule="auto"/>
        <w:rPr>
          <w:b/>
          <w:color w:val="auto"/>
          <w:u w:val="single"/>
        </w:rPr>
      </w:pPr>
      <w:r>
        <w:rPr>
          <w:b/>
          <w:color w:val="auto"/>
          <w:u w:val="single"/>
        </w:rPr>
        <w:t>8.</w:t>
      </w:r>
      <w:r w:rsidRPr="001C591C">
        <w:rPr>
          <w:b/>
          <w:color w:val="auto"/>
          <w:u w:val="single"/>
        </w:rPr>
        <w:t>@Oneway</w:t>
      </w:r>
    </w:p>
    <w:p w:rsidR="00B954E5" w:rsidRDefault="00B954E5" w:rsidP="00B954E5">
      <w:pPr>
        <w:spacing w:after="0" w:line="240" w:lineRule="auto"/>
      </w:pPr>
      <w:r>
        <w:rPr>
          <w:rStyle w:val="HTMLCode"/>
          <w:rFonts w:ascii="Lucida Console" w:eastAsiaTheme="majorEastAsia" w:hAnsi="Lucida Console"/>
          <w:color w:val="666666"/>
          <w:sz w:val="17"/>
          <w:szCs w:val="17"/>
          <w:bdr w:val="single" w:sz="6" w:space="2" w:color="E1E1E1" w:frame="1"/>
          <w:shd w:val="clear" w:color="auto" w:fill="FFFFFF"/>
        </w:rPr>
        <w:t>@Oneway</w:t>
      </w:r>
      <w:r>
        <w:rPr>
          <w:rStyle w:val="apple-converted-space"/>
          <w:rFonts w:ascii="Tahoma" w:hAnsi="Tahoma" w:cs="Tahoma"/>
          <w:color w:val="333333"/>
          <w:sz w:val="23"/>
          <w:szCs w:val="23"/>
          <w:shd w:val="clear" w:color="auto" w:fill="FFFFFF"/>
        </w:rPr>
        <w:t> </w:t>
      </w:r>
      <w:r>
        <w:rPr>
          <w:shd w:val="clear" w:color="auto" w:fill="FFFFFF"/>
        </w:rPr>
        <w:t>JAX-WS annotation is applied to WebMethod which means that method will have only input and no output. When a</w:t>
      </w:r>
      <w:r>
        <w:rPr>
          <w:rStyle w:val="apple-converted-space"/>
          <w:rFonts w:ascii="Tahoma" w:hAnsi="Tahoma" w:cs="Tahoma"/>
          <w:color w:val="333333"/>
          <w:sz w:val="23"/>
          <w:szCs w:val="23"/>
          <w:shd w:val="clear" w:color="auto" w:fill="FFFFFF"/>
        </w:rPr>
        <w:t> </w:t>
      </w:r>
      <w:r>
        <w:rPr>
          <w:rStyle w:val="HTMLCode"/>
          <w:rFonts w:ascii="Lucida Console" w:eastAsiaTheme="majorEastAsia" w:hAnsi="Lucida Console"/>
          <w:color w:val="666666"/>
          <w:sz w:val="17"/>
          <w:szCs w:val="17"/>
          <w:bdr w:val="single" w:sz="6" w:space="2" w:color="E1E1E1" w:frame="1"/>
          <w:shd w:val="clear" w:color="auto" w:fill="FFFFFF"/>
        </w:rPr>
        <w:t>@Oneway</w:t>
      </w:r>
      <w:r>
        <w:rPr>
          <w:rStyle w:val="apple-converted-space"/>
          <w:rFonts w:ascii="Tahoma" w:hAnsi="Tahoma" w:cs="Tahoma"/>
          <w:color w:val="333333"/>
          <w:sz w:val="23"/>
          <w:szCs w:val="23"/>
          <w:shd w:val="clear" w:color="auto" w:fill="FFFFFF"/>
        </w:rPr>
        <w:t> </w:t>
      </w:r>
      <w:r>
        <w:rPr>
          <w:shd w:val="clear" w:color="auto" w:fill="FFFFFF"/>
        </w:rPr>
        <w:t>method is called, control is returned to calling method even before the actual operation is performed. It means that nothing will escape method neither response neither exception.</w:t>
      </w:r>
    </w:p>
    <w:p w:rsidR="00B954E5" w:rsidRDefault="00B954E5" w:rsidP="00B954E5">
      <w:pPr>
        <w:pStyle w:val="Output"/>
      </w:pPr>
      <w:r>
        <w:t>@WebService</w:t>
      </w:r>
    </w:p>
    <w:p w:rsidR="00B954E5" w:rsidRDefault="00B954E5" w:rsidP="00B954E5">
      <w:pPr>
        <w:pStyle w:val="Output"/>
      </w:pPr>
      <w:r>
        <w:t>@SOAPBinding(style = Style.RPC)</w:t>
      </w:r>
    </w:p>
    <w:p w:rsidR="00B954E5" w:rsidRDefault="00B954E5" w:rsidP="00B954E5">
      <w:pPr>
        <w:pStyle w:val="Output"/>
      </w:pPr>
      <w:r>
        <w:t>public interface WSAnnotationsOnewayI {</w:t>
      </w:r>
    </w:p>
    <w:p w:rsidR="00B954E5" w:rsidRDefault="00B954E5" w:rsidP="00B954E5">
      <w:pPr>
        <w:pStyle w:val="Output"/>
      </w:pPr>
      <w:r>
        <w:tab/>
        <w:t>@WebMethod</w:t>
      </w:r>
    </w:p>
    <w:p w:rsidR="00B954E5" w:rsidRDefault="00B954E5" w:rsidP="00B954E5">
      <w:pPr>
        <w:pStyle w:val="Output"/>
      </w:pPr>
      <w:r>
        <w:tab/>
      </w:r>
      <w:r w:rsidRPr="002C7A6E">
        <w:rPr>
          <w:color w:val="FF0000"/>
        </w:rPr>
        <w:t>@Oneway</w:t>
      </w:r>
    </w:p>
    <w:p w:rsidR="00B954E5" w:rsidRDefault="00B954E5" w:rsidP="00B954E5">
      <w:pPr>
        <w:pStyle w:val="Output"/>
      </w:pPr>
      <w:r>
        <w:tab/>
        <w:t>void sayHello();</w:t>
      </w:r>
    </w:p>
    <w:p w:rsidR="00B954E5" w:rsidRPr="001C591C" w:rsidRDefault="00B954E5" w:rsidP="00B954E5">
      <w:pPr>
        <w:pStyle w:val="Output"/>
      </w:pPr>
      <w:r>
        <w:t>}</w:t>
      </w:r>
    </w:p>
    <w:p w:rsidR="00B954E5" w:rsidRDefault="00B954E5" w:rsidP="00B954E5">
      <w:pPr>
        <w:spacing w:after="0" w:line="360" w:lineRule="auto"/>
        <w:rPr>
          <w:b/>
          <w:color w:val="auto"/>
          <w:u w:val="single"/>
        </w:rPr>
      </w:pPr>
      <w:r>
        <w:rPr>
          <w:b/>
          <w:color w:val="auto"/>
          <w:u w:val="single"/>
        </w:rPr>
        <w:t>9.</w:t>
      </w:r>
      <w:r w:rsidRPr="001C591C">
        <w:rPr>
          <w:b/>
          <w:color w:val="auto"/>
          <w:u w:val="single"/>
        </w:rPr>
        <w:t>@HandlerChain</w:t>
      </w:r>
    </w:p>
    <w:p w:rsidR="00B954E5" w:rsidRDefault="00B954E5" w:rsidP="00B954E5">
      <w:r>
        <w:lastRenderedPageBreak/>
        <w:t>Web Services and their clients may need to access the SOAP message for additional processing of the message request or response. A SOAP message handler provides a mechanism for intercepting the SOAP message during request and response.</w:t>
      </w:r>
    </w:p>
    <w:p w:rsidR="00B954E5" w:rsidRDefault="00B954E5" w:rsidP="00B954E5">
      <w:r>
        <w:t>A handler at server side can be a validator. Let’s say we want to validate the temperature before the actual service method is called. To do this our validator class shall implement interface</w:t>
      </w:r>
      <w:r>
        <w:rPr>
          <w:rStyle w:val="apple-converted-space"/>
          <w:rFonts w:ascii="Tahoma" w:hAnsi="Tahoma" w:cs="Tahoma"/>
          <w:color w:val="333333"/>
          <w:sz w:val="23"/>
          <w:szCs w:val="23"/>
        </w:rPr>
        <w:t> </w:t>
      </w:r>
      <w:r>
        <w:rPr>
          <w:rStyle w:val="HTMLCode"/>
          <w:rFonts w:ascii="Lucida Console" w:eastAsiaTheme="minorEastAsia" w:hAnsi="Lucida Console"/>
          <w:color w:val="666666"/>
          <w:sz w:val="17"/>
          <w:szCs w:val="17"/>
          <w:bdr w:val="single" w:sz="6" w:space="2" w:color="E1E1E1" w:frame="1"/>
        </w:rPr>
        <w:t>SOAPHandler</w:t>
      </w:r>
    </w:p>
    <w:p w:rsidR="00B954E5" w:rsidRDefault="00B954E5" w:rsidP="00B954E5">
      <w:pPr>
        <w:pStyle w:val="Output"/>
      </w:pPr>
      <w:r>
        <w:t>package handler;</w:t>
      </w:r>
    </w:p>
    <w:p w:rsidR="00B954E5" w:rsidRDefault="00B954E5" w:rsidP="00B954E5">
      <w:pPr>
        <w:pStyle w:val="Output"/>
      </w:pPr>
    </w:p>
    <w:p w:rsidR="00B954E5" w:rsidRDefault="00B954E5" w:rsidP="00B954E5">
      <w:pPr>
        <w:pStyle w:val="Output"/>
      </w:pPr>
      <w:r>
        <w:t>public class TemperatureValidator implements SOAPHandler {</w:t>
      </w:r>
    </w:p>
    <w:p w:rsidR="00B954E5" w:rsidRDefault="00B954E5" w:rsidP="00B954E5">
      <w:pPr>
        <w:pStyle w:val="Output"/>
      </w:pPr>
    </w:p>
    <w:p w:rsidR="00B954E5" w:rsidRDefault="00B954E5" w:rsidP="00B954E5">
      <w:pPr>
        <w:pStyle w:val="Output"/>
      </w:pPr>
      <w:r>
        <w:tab/>
        <w:t>@Override</w:t>
      </w:r>
    </w:p>
    <w:p w:rsidR="00B954E5" w:rsidRDefault="00B954E5" w:rsidP="00B954E5">
      <w:pPr>
        <w:pStyle w:val="Output"/>
      </w:pPr>
      <w:r>
        <w:tab/>
        <w:t>public boolean handleMessage(SOAPMessageContext context) {</w:t>
      </w:r>
    </w:p>
    <w:p w:rsidR="00B954E5" w:rsidRDefault="00B954E5" w:rsidP="00B954E5">
      <w:pPr>
        <w:pStyle w:val="Output"/>
      </w:pPr>
      <w:r>
        <w:tab/>
      </w:r>
      <w:r>
        <w:tab/>
        <w:t>// TODO Auto-generated method stub</w:t>
      </w:r>
    </w:p>
    <w:p w:rsidR="00B954E5" w:rsidRDefault="00B954E5" w:rsidP="00B954E5">
      <w:pPr>
        <w:pStyle w:val="Output"/>
      </w:pPr>
      <w:r>
        <w:tab/>
      </w:r>
      <w:r>
        <w:tab/>
        <w:t>return false;</w:t>
      </w:r>
    </w:p>
    <w:p w:rsidR="00B954E5" w:rsidRDefault="00B954E5" w:rsidP="00B954E5">
      <w:pPr>
        <w:pStyle w:val="Output"/>
      </w:pPr>
      <w:r>
        <w:tab/>
        <w:t>}</w:t>
      </w:r>
    </w:p>
    <w:p w:rsidR="00B954E5" w:rsidRDefault="00B954E5" w:rsidP="00B954E5">
      <w:pPr>
        <w:pStyle w:val="Output"/>
      </w:pPr>
    </w:p>
    <w:p w:rsidR="00B954E5" w:rsidRDefault="00B954E5" w:rsidP="00B954E5">
      <w:pPr>
        <w:pStyle w:val="Output"/>
      </w:pPr>
      <w:r>
        <w:tab/>
        <w:t>@Override</w:t>
      </w:r>
    </w:p>
    <w:p w:rsidR="00B954E5" w:rsidRDefault="00B954E5" w:rsidP="00B954E5">
      <w:pPr>
        <w:pStyle w:val="Output"/>
      </w:pPr>
      <w:r>
        <w:tab/>
        <w:t>public boolean handleFault(SOAPMessageContext context) {</w:t>
      </w:r>
    </w:p>
    <w:p w:rsidR="00B954E5" w:rsidRDefault="00B954E5" w:rsidP="00B954E5">
      <w:pPr>
        <w:pStyle w:val="Output"/>
      </w:pPr>
      <w:r>
        <w:tab/>
      </w:r>
      <w:r>
        <w:tab/>
        <w:t>// TODO Auto-generated method stub</w:t>
      </w:r>
    </w:p>
    <w:p w:rsidR="00B954E5" w:rsidRDefault="00B954E5" w:rsidP="00B954E5">
      <w:pPr>
        <w:pStyle w:val="Output"/>
      </w:pPr>
      <w:r>
        <w:tab/>
      </w:r>
      <w:r>
        <w:tab/>
        <w:t>return false;</w:t>
      </w:r>
    </w:p>
    <w:p w:rsidR="00B954E5" w:rsidRDefault="00B954E5" w:rsidP="00B954E5">
      <w:pPr>
        <w:pStyle w:val="Output"/>
      </w:pPr>
      <w:r>
        <w:tab/>
        <w:t>}</w:t>
      </w:r>
    </w:p>
    <w:p w:rsidR="00B954E5" w:rsidRDefault="00B954E5" w:rsidP="00B954E5">
      <w:pPr>
        <w:pStyle w:val="Output"/>
      </w:pPr>
    </w:p>
    <w:p w:rsidR="00B954E5" w:rsidRDefault="00B954E5" w:rsidP="00B954E5">
      <w:pPr>
        <w:pStyle w:val="Output"/>
      </w:pPr>
      <w:r>
        <w:tab/>
        <w:t>@Override</w:t>
      </w:r>
    </w:p>
    <w:p w:rsidR="00B954E5" w:rsidRDefault="00B954E5" w:rsidP="00B954E5">
      <w:pPr>
        <w:pStyle w:val="Output"/>
      </w:pPr>
      <w:r>
        <w:tab/>
        <w:t>public void close(MessageContext context) {</w:t>
      </w:r>
    </w:p>
    <w:p w:rsidR="00B954E5" w:rsidRDefault="00B954E5" w:rsidP="00B954E5">
      <w:pPr>
        <w:pStyle w:val="Output"/>
      </w:pPr>
      <w:r>
        <w:tab/>
      </w:r>
      <w:r>
        <w:tab/>
        <w:t>// TODO Auto-generated method stub</w:t>
      </w:r>
    </w:p>
    <w:p w:rsidR="00B954E5" w:rsidRDefault="00B954E5" w:rsidP="00B954E5">
      <w:pPr>
        <w:pStyle w:val="Output"/>
      </w:pPr>
      <w:r>
        <w:tab/>
      </w:r>
      <w:r>
        <w:tab/>
      </w:r>
    </w:p>
    <w:p w:rsidR="00B954E5" w:rsidRDefault="00B954E5" w:rsidP="00B954E5">
      <w:pPr>
        <w:pStyle w:val="Output"/>
      </w:pPr>
      <w:r>
        <w:tab/>
        <w:t>}</w:t>
      </w:r>
    </w:p>
    <w:p w:rsidR="00B954E5" w:rsidRDefault="00B954E5" w:rsidP="00B954E5">
      <w:pPr>
        <w:pStyle w:val="Output"/>
      </w:pPr>
    </w:p>
    <w:p w:rsidR="00B954E5" w:rsidRDefault="00B954E5" w:rsidP="00B954E5">
      <w:pPr>
        <w:pStyle w:val="Output"/>
      </w:pPr>
      <w:r>
        <w:tab/>
        <w:t>@Override</w:t>
      </w:r>
    </w:p>
    <w:p w:rsidR="00B954E5" w:rsidRDefault="00B954E5" w:rsidP="00B954E5">
      <w:pPr>
        <w:pStyle w:val="Output"/>
      </w:pPr>
      <w:r>
        <w:tab/>
        <w:t>public Set getHeaders() {</w:t>
      </w:r>
    </w:p>
    <w:p w:rsidR="00B954E5" w:rsidRDefault="00B954E5" w:rsidP="00B954E5">
      <w:pPr>
        <w:pStyle w:val="Output"/>
      </w:pPr>
      <w:r>
        <w:tab/>
      </w:r>
      <w:r>
        <w:tab/>
        <w:t>// TODO Auto-generated method stub</w:t>
      </w:r>
    </w:p>
    <w:p w:rsidR="00B954E5" w:rsidRDefault="00B954E5" w:rsidP="00B954E5">
      <w:pPr>
        <w:pStyle w:val="Output"/>
      </w:pPr>
      <w:r>
        <w:tab/>
      </w:r>
      <w:r>
        <w:tab/>
        <w:t>return null;</w:t>
      </w:r>
    </w:p>
    <w:p w:rsidR="00B954E5" w:rsidRDefault="00B954E5" w:rsidP="00B954E5">
      <w:pPr>
        <w:pStyle w:val="Output"/>
      </w:pPr>
      <w:r>
        <w:tab/>
        <w:t>}</w:t>
      </w:r>
    </w:p>
    <w:p w:rsidR="00B954E5" w:rsidRDefault="00B954E5" w:rsidP="00B954E5">
      <w:pPr>
        <w:pStyle w:val="Output"/>
      </w:pPr>
    </w:p>
    <w:p w:rsidR="00B954E5" w:rsidRPr="001C591C" w:rsidRDefault="00B954E5" w:rsidP="00B954E5">
      <w:pPr>
        <w:pStyle w:val="Output"/>
      </w:pPr>
      <w:r>
        <w:t>}</w:t>
      </w:r>
    </w:p>
    <w:p w:rsidR="00B954E5" w:rsidRDefault="00B954E5" w:rsidP="00B954E5"/>
    <w:p w:rsidR="00B954E5" w:rsidRDefault="00B954E5" w:rsidP="00B954E5">
      <w:pPr>
        <w:pStyle w:val="Output"/>
        <w:rPr>
          <w:lang w:eastAsia="en-US"/>
        </w:rPr>
      </w:pPr>
      <w:r>
        <w:rPr>
          <w:lang w:eastAsia="en-US"/>
        </w:rPr>
        <w:t>//</w:t>
      </w:r>
      <w:r w:rsidRPr="002C7A6E">
        <w:rPr>
          <w:color w:val="FF0000"/>
        </w:rPr>
        <w:t xml:space="preserve"> soap-handler.xml</w:t>
      </w:r>
      <w:r w:rsidRPr="002C7A6E">
        <w:rPr>
          <w:lang w:eastAsia="en-US"/>
        </w:rPr>
        <w:t xml:space="preserve"> </w:t>
      </w:r>
    </w:p>
    <w:p w:rsidR="00B954E5" w:rsidRPr="002C7A6E" w:rsidRDefault="00B954E5" w:rsidP="00B954E5">
      <w:pPr>
        <w:pStyle w:val="Output"/>
        <w:rPr>
          <w:lang w:eastAsia="en-US"/>
        </w:rPr>
      </w:pPr>
      <w:r w:rsidRPr="002C7A6E">
        <w:rPr>
          <w:lang w:eastAsia="en-US"/>
        </w:rPr>
        <w:t>&lt;?xml version="1.0" encoding="UTF-8" standalone="yes"?&gt;</w:t>
      </w:r>
    </w:p>
    <w:p w:rsidR="00B954E5" w:rsidRPr="002C7A6E" w:rsidRDefault="00B954E5" w:rsidP="00B954E5">
      <w:pPr>
        <w:pStyle w:val="Output"/>
        <w:rPr>
          <w:lang w:eastAsia="en-US"/>
        </w:rPr>
      </w:pPr>
      <w:r w:rsidRPr="002C7A6E">
        <w:rPr>
          <w:lang w:eastAsia="en-US"/>
        </w:rPr>
        <w:t>&lt;javaee:handler-chains xmlns:javaee="http://java.sun.com/xml/ns/javaee"</w:t>
      </w:r>
    </w:p>
    <w:p w:rsidR="00B954E5" w:rsidRPr="002C7A6E" w:rsidRDefault="00B954E5" w:rsidP="00B954E5">
      <w:pPr>
        <w:pStyle w:val="Output"/>
        <w:rPr>
          <w:lang w:eastAsia="en-US"/>
        </w:rPr>
      </w:pPr>
      <w:r w:rsidRPr="002C7A6E">
        <w:rPr>
          <w:lang w:eastAsia="en-US"/>
        </w:rPr>
        <w:tab/>
        <w:t>xmlns:xsd="http://www.w3.org/2001/XMLSchema"&gt;</w:t>
      </w:r>
    </w:p>
    <w:p w:rsidR="00B954E5" w:rsidRPr="002C7A6E" w:rsidRDefault="00B954E5" w:rsidP="00B954E5">
      <w:pPr>
        <w:pStyle w:val="Output"/>
        <w:rPr>
          <w:color w:val="FF0000"/>
          <w:highlight w:val="yellow"/>
          <w:lang w:eastAsia="en-US"/>
        </w:rPr>
      </w:pPr>
      <w:r w:rsidRPr="002C7A6E">
        <w:rPr>
          <w:lang w:eastAsia="en-US"/>
        </w:rPr>
        <w:tab/>
      </w:r>
      <w:r w:rsidRPr="002C7A6E">
        <w:rPr>
          <w:color w:val="FF0000"/>
          <w:highlight w:val="yellow"/>
          <w:lang w:eastAsia="en-US"/>
        </w:rPr>
        <w:t>&lt;javaee:handler-chain&gt;</w:t>
      </w:r>
    </w:p>
    <w:p w:rsidR="00B954E5" w:rsidRPr="002C7A6E" w:rsidRDefault="00B954E5" w:rsidP="00B954E5">
      <w:pPr>
        <w:pStyle w:val="Output"/>
        <w:rPr>
          <w:color w:val="FF0000"/>
          <w:highlight w:val="yellow"/>
          <w:lang w:eastAsia="en-US"/>
        </w:rPr>
      </w:pPr>
      <w:r w:rsidRPr="002C7A6E">
        <w:rPr>
          <w:color w:val="FF0000"/>
          <w:highlight w:val="yellow"/>
          <w:lang w:eastAsia="en-US"/>
        </w:rPr>
        <w:tab/>
      </w:r>
      <w:r w:rsidRPr="002C7A6E">
        <w:rPr>
          <w:color w:val="FF0000"/>
          <w:highlight w:val="yellow"/>
          <w:lang w:eastAsia="en-US"/>
        </w:rPr>
        <w:tab/>
        <w:t>&lt;javaee:handler&gt;</w:t>
      </w:r>
    </w:p>
    <w:p w:rsidR="00B954E5" w:rsidRPr="002C7A6E" w:rsidRDefault="00B954E5" w:rsidP="00B954E5">
      <w:pPr>
        <w:pStyle w:val="Output"/>
        <w:rPr>
          <w:color w:val="FF0000"/>
          <w:highlight w:val="yellow"/>
          <w:lang w:eastAsia="en-US"/>
        </w:rPr>
      </w:pPr>
      <w:r w:rsidRPr="002C7A6E">
        <w:rPr>
          <w:color w:val="FF0000"/>
          <w:highlight w:val="yellow"/>
          <w:lang w:eastAsia="en-US"/>
        </w:rPr>
        <w:tab/>
      </w:r>
      <w:r w:rsidRPr="002C7A6E">
        <w:rPr>
          <w:color w:val="FF0000"/>
          <w:highlight w:val="yellow"/>
          <w:lang w:eastAsia="en-US"/>
        </w:rPr>
        <w:tab/>
      </w:r>
      <w:r w:rsidRPr="002C7A6E">
        <w:rPr>
          <w:color w:val="FF0000"/>
          <w:highlight w:val="yellow"/>
          <w:lang w:eastAsia="en-US"/>
        </w:rPr>
        <w:tab/>
        <w:t>&lt;javaee:handler-class&gt;com.smlcodes.examples.jaxWsAnnotations.handler.TemperatureValidator</w:t>
      </w:r>
    </w:p>
    <w:p w:rsidR="00B954E5" w:rsidRPr="002C7A6E" w:rsidRDefault="00B954E5" w:rsidP="00B954E5">
      <w:pPr>
        <w:pStyle w:val="Output"/>
        <w:rPr>
          <w:color w:val="FF0000"/>
          <w:highlight w:val="yellow"/>
          <w:lang w:eastAsia="en-US"/>
        </w:rPr>
      </w:pPr>
      <w:r w:rsidRPr="002C7A6E">
        <w:rPr>
          <w:color w:val="FF0000"/>
          <w:highlight w:val="yellow"/>
          <w:lang w:eastAsia="en-US"/>
        </w:rPr>
        <w:tab/>
      </w:r>
      <w:r w:rsidRPr="002C7A6E">
        <w:rPr>
          <w:color w:val="FF0000"/>
          <w:highlight w:val="yellow"/>
          <w:lang w:eastAsia="en-US"/>
        </w:rPr>
        <w:tab/>
      </w:r>
      <w:r w:rsidRPr="002C7A6E">
        <w:rPr>
          <w:color w:val="FF0000"/>
          <w:highlight w:val="yellow"/>
          <w:lang w:eastAsia="en-US"/>
        </w:rPr>
        <w:tab/>
        <w:t>&lt;/javaee:handler-class&gt;</w:t>
      </w:r>
    </w:p>
    <w:p w:rsidR="00B954E5" w:rsidRPr="002C7A6E" w:rsidRDefault="00B954E5" w:rsidP="00B954E5">
      <w:pPr>
        <w:pStyle w:val="Output"/>
        <w:rPr>
          <w:color w:val="FF0000"/>
          <w:highlight w:val="yellow"/>
          <w:lang w:eastAsia="en-US"/>
        </w:rPr>
      </w:pPr>
      <w:r w:rsidRPr="002C7A6E">
        <w:rPr>
          <w:color w:val="FF0000"/>
          <w:highlight w:val="yellow"/>
          <w:lang w:eastAsia="en-US"/>
        </w:rPr>
        <w:tab/>
      </w:r>
      <w:r w:rsidRPr="002C7A6E">
        <w:rPr>
          <w:color w:val="FF0000"/>
          <w:highlight w:val="yellow"/>
          <w:lang w:eastAsia="en-US"/>
        </w:rPr>
        <w:tab/>
        <w:t>&lt;/javaee:handler&gt;</w:t>
      </w:r>
    </w:p>
    <w:p w:rsidR="00B954E5" w:rsidRPr="002C7A6E" w:rsidRDefault="00B954E5" w:rsidP="00B954E5">
      <w:pPr>
        <w:pStyle w:val="Output"/>
        <w:rPr>
          <w:color w:val="FF0000"/>
          <w:lang w:eastAsia="en-US"/>
        </w:rPr>
      </w:pPr>
      <w:r w:rsidRPr="002C7A6E">
        <w:rPr>
          <w:color w:val="FF0000"/>
          <w:highlight w:val="yellow"/>
          <w:lang w:eastAsia="en-US"/>
        </w:rPr>
        <w:tab/>
        <w:t>&lt;/javaee:handler-chain&gt;</w:t>
      </w:r>
    </w:p>
    <w:p w:rsidR="00B954E5" w:rsidRPr="002C7A6E" w:rsidRDefault="00B954E5" w:rsidP="00B954E5">
      <w:pPr>
        <w:pStyle w:val="Output"/>
        <w:rPr>
          <w:lang w:eastAsia="en-US"/>
        </w:rPr>
      </w:pPr>
      <w:r w:rsidRPr="002C7A6E">
        <w:rPr>
          <w:lang w:eastAsia="en-US"/>
        </w:rPr>
        <w:t>&lt;/javaee:handler-chains&gt;</w:t>
      </w:r>
    </w:p>
    <w:p w:rsidR="00B954E5" w:rsidRDefault="00B954E5" w:rsidP="00B954E5"/>
    <w:p w:rsidR="00B954E5" w:rsidRDefault="00B954E5" w:rsidP="00B954E5">
      <w:pPr>
        <w:pStyle w:val="Output"/>
      </w:pPr>
      <w:r>
        <w:t>package handler;</w:t>
      </w:r>
    </w:p>
    <w:p w:rsidR="00B954E5" w:rsidRDefault="00B954E5" w:rsidP="00B954E5">
      <w:pPr>
        <w:pStyle w:val="Output"/>
      </w:pPr>
    </w:p>
    <w:p w:rsidR="00B954E5" w:rsidRDefault="00B954E5" w:rsidP="00B954E5">
      <w:pPr>
        <w:pStyle w:val="Output"/>
      </w:pPr>
      <w:r>
        <w:t>@WebService</w:t>
      </w:r>
    </w:p>
    <w:p w:rsidR="00B954E5" w:rsidRDefault="00B954E5" w:rsidP="00B954E5">
      <w:pPr>
        <w:pStyle w:val="Output"/>
      </w:pPr>
      <w:r>
        <w:t>@SOAPBinding(style = Style.RPC)</w:t>
      </w:r>
    </w:p>
    <w:p w:rsidR="00B954E5" w:rsidRDefault="00B954E5" w:rsidP="00B954E5">
      <w:pPr>
        <w:pStyle w:val="Output"/>
      </w:pPr>
      <w:r>
        <w:t>public interface WSAnnotationsHandlerChainI {</w:t>
      </w:r>
    </w:p>
    <w:p w:rsidR="00B954E5" w:rsidRPr="002C7A6E" w:rsidRDefault="00B954E5" w:rsidP="00B954E5">
      <w:pPr>
        <w:pStyle w:val="Output"/>
        <w:rPr>
          <w:color w:val="FF0000"/>
        </w:rPr>
      </w:pPr>
      <w:r>
        <w:tab/>
      </w:r>
      <w:r w:rsidRPr="002C7A6E">
        <w:rPr>
          <w:color w:val="FF0000"/>
        </w:rPr>
        <w:t>@HandlerChain(file = "soap-handler.xml")</w:t>
      </w:r>
    </w:p>
    <w:p w:rsidR="00B954E5" w:rsidRDefault="00B954E5" w:rsidP="00B954E5">
      <w:pPr>
        <w:pStyle w:val="Output"/>
      </w:pPr>
      <w:r>
        <w:tab/>
        <w:t>@WebMethod</w:t>
      </w:r>
    </w:p>
    <w:p w:rsidR="00B954E5" w:rsidRDefault="00B954E5" w:rsidP="00B954E5">
      <w:pPr>
        <w:pStyle w:val="Output"/>
      </w:pPr>
      <w:r>
        <w:tab/>
        <w:t>float celsiusToFarhenheit(float celsius);</w:t>
      </w:r>
    </w:p>
    <w:p w:rsidR="00B954E5" w:rsidRDefault="00B954E5" w:rsidP="00B954E5">
      <w:pPr>
        <w:pStyle w:val="Output"/>
      </w:pPr>
      <w:r>
        <w:t>}</w:t>
      </w:r>
    </w:p>
    <w:p w:rsidR="00BF0D45" w:rsidRDefault="00BF0D45" w:rsidP="00B954E5">
      <w:pPr>
        <w:pStyle w:val="Output"/>
      </w:pPr>
    </w:p>
    <w:p w:rsidR="00B954E5" w:rsidRDefault="00B954E5" w:rsidP="00B954E5">
      <w:pPr>
        <w:pStyle w:val="Heading2"/>
      </w:pPr>
      <w:bookmarkStart w:id="77" w:name="_Toc471845299"/>
      <w:bookmarkStart w:id="78" w:name="_Toc4274746"/>
      <w:r>
        <w:lastRenderedPageBreak/>
        <w:t>2.3 JAX-WS RPC Style</w:t>
      </w:r>
      <w:bookmarkEnd w:id="77"/>
      <w:bookmarkEnd w:id="78"/>
    </w:p>
    <w:p w:rsidR="00B954E5" w:rsidRDefault="00B954E5" w:rsidP="00B954E5">
      <w:pPr>
        <w:pStyle w:val="ListParagraph"/>
        <w:numPr>
          <w:ilvl w:val="0"/>
          <w:numId w:val="131"/>
        </w:numPr>
      </w:pPr>
      <w:r>
        <w:t xml:space="preserve">RPC style web services use </w:t>
      </w:r>
      <w:r w:rsidRPr="00305429">
        <w:rPr>
          <w:b/>
        </w:rPr>
        <w:t>method name and parameters to generate XML structure</w:t>
      </w:r>
      <w:r>
        <w:t>.</w:t>
      </w:r>
    </w:p>
    <w:p w:rsidR="00B954E5" w:rsidRDefault="00B954E5" w:rsidP="00B954E5">
      <w:pPr>
        <w:pStyle w:val="ListParagraph"/>
        <w:numPr>
          <w:ilvl w:val="0"/>
          <w:numId w:val="131"/>
        </w:numPr>
      </w:pPr>
      <w:r>
        <w:t xml:space="preserve">The generated </w:t>
      </w:r>
      <w:r w:rsidRPr="00305429">
        <w:rPr>
          <w:b/>
        </w:rPr>
        <w:t>WSDL is difficult to be validated against schema</w:t>
      </w:r>
      <w:r>
        <w:t>.</w:t>
      </w:r>
    </w:p>
    <w:p w:rsidR="00B954E5" w:rsidRDefault="00B954E5" w:rsidP="00B954E5">
      <w:pPr>
        <w:pStyle w:val="ListParagraph"/>
        <w:numPr>
          <w:ilvl w:val="0"/>
          <w:numId w:val="131"/>
        </w:numPr>
      </w:pPr>
      <w:r>
        <w:t xml:space="preserve">In RPC style, </w:t>
      </w:r>
      <w:r w:rsidRPr="00305429">
        <w:rPr>
          <w:b/>
        </w:rPr>
        <w:t>SOAP message is sent as many elements</w:t>
      </w:r>
      <w:r>
        <w:t>.</w:t>
      </w:r>
    </w:p>
    <w:p w:rsidR="00B954E5" w:rsidRDefault="00B954E5" w:rsidP="00B954E5">
      <w:pPr>
        <w:pStyle w:val="ListParagraph"/>
        <w:numPr>
          <w:ilvl w:val="0"/>
          <w:numId w:val="131"/>
        </w:numPr>
      </w:pPr>
      <w:r>
        <w:t xml:space="preserve">RPC </w:t>
      </w:r>
      <w:r w:rsidRPr="00305429">
        <w:rPr>
          <w:b/>
        </w:rPr>
        <w:t>style message is tightly coupled.</w:t>
      </w:r>
    </w:p>
    <w:p w:rsidR="00B954E5" w:rsidRDefault="00B954E5" w:rsidP="00B954E5">
      <w:pPr>
        <w:pStyle w:val="ListParagraph"/>
        <w:numPr>
          <w:ilvl w:val="0"/>
          <w:numId w:val="131"/>
        </w:numPr>
      </w:pPr>
      <w:r>
        <w:t xml:space="preserve">In RPC style, </w:t>
      </w:r>
      <w:r w:rsidRPr="00305429">
        <w:rPr>
          <w:b/>
        </w:rPr>
        <w:t>SOAP message keeps the operation name</w:t>
      </w:r>
      <w:r>
        <w:t>.</w:t>
      </w:r>
    </w:p>
    <w:p w:rsidR="00B954E5" w:rsidRDefault="00B954E5" w:rsidP="00B954E5">
      <w:pPr>
        <w:pStyle w:val="ListParagraph"/>
        <w:numPr>
          <w:ilvl w:val="0"/>
          <w:numId w:val="131"/>
        </w:numPr>
      </w:pPr>
      <w:r>
        <w:t xml:space="preserve">In RPC style, </w:t>
      </w:r>
      <w:r w:rsidRPr="00305429">
        <w:rPr>
          <w:b/>
        </w:rPr>
        <w:t>parameters are sent as discrete values</w:t>
      </w:r>
      <w:r>
        <w:t>.</w:t>
      </w:r>
    </w:p>
    <w:p w:rsidR="00B954E5" w:rsidRDefault="00B954E5" w:rsidP="00B954E5">
      <w:pPr>
        <w:pStyle w:val="Howitworks"/>
      </w:pPr>
      <w:r>
        <w:t>Steps to create JAX-WS RPC Style Example</w:t>
      </w:r>
    </w:p>
    <w:p w:rsidR="00B954E5" w:rsidRPr="004B003C" w:rsidRDefault="00B954E5" w:rsidP="00B954E5">
      <w:pPr>
        <w:spacing w:after="0"/>
        <w:rPr>
          <w:b/>
          <w:u w:val="single"/>
        </w:rPr>
      </w:pPr>
      <w:r w:rsidRPr="004B003C">
        <w:rPr>
          <w:b/>
          <w:u w:val="single"/>
        </w:rPr>
        <w:t>1. JAX-WS Web Service End Point</w:t>
      </w:r>
      <w:r>
        <w:rPr>
          <w:b/>
          <w:u w:val="single"/>
        </w:rPr>
        <w:t xml:space="preserve"> files</w:t>
      </w:r>
    </w:p>
    <w:p w:rsidR="00B954E5" w:rsidRDefault="00B954E5" w:rsidP="00B954E5">
      <w:pPr>
        <w:ind w:left="720"/>
      </w:pPr>
      <w:r w:rsidRPr="004B003C">
        <w:t>1. Create a Web Service Endpoint Interface</w:t>
      </w:r>
      <w:r>
        <w:t xml:space="preserve"> with </w:t>
      </w:r>
      <w:r w:rsidRPr="001D401D">
        <w:rPr>
          <w:b/>
          <w:color w:val="FF0000"/>
        </w:rPr>
        <w:t>@SOAPBinding(style = Style.RPC)</w:t>
      </w:r>
      <w:r w:rsidRPr="001D401D">
        <w:rPr>
          <w:color w:val="FF0000"/>
        </w:rPr>
        <w:t xml:space="preserve">  </w:t>
      </w:r>
    </w:p>
    <w:p w:rsidR="00B954E5" w:rsidRDefault="00B954E5" w:rsidP="00B954E5">
      <w:pPr>
        <w:ind w:left="720"/>
      </w:pPr>
      <w:r>
        <w:t>2.</w:t>
      </w:r>
      <w:r w:rsidRPr="004B003C">
        <w:t xml:space="preserve"> Create a Web Service Endpoint Implementation</w:t>
      </w:r>
    </w:p>
    <w:p w:rsidR="00B954E5" w:rsidRDefault="00B954E5" w:rsidP="00B954E5">
      <w:pPr>
        <w:ind w:left="720"/>
      </w:pPr>
      <w:r>
        <w:t>3.</w:t>
      </w:r>
      <w:r w:rsidRPr="004B003C">
        <w:t xml:space="preserve"> Create an Endpoint Publisher</w:t>
      </w:r>
    </w:p>
    <w:p w:rsidR="00B954E5" w:rsidRDefault="00B954E5" w:rsidP="00B954E5">
      <w:pPr>
        <w:ind w:left="720"/>
      </w:pPr>
      <w:r>
        <w:t xml:space="preserve">4. Test </w:t>
      </w:r>
      <w:r w:rsidRPr="0029130A">
        <w:t>generated WSDL</w:t>
      </w:r>
      <w:r>
        <w:t xml:space="preserve">. Ex: </w:t>
      </w:r>
      <w:r w:rsidRPr="0029130A">
        <w:rPr>
          <w:b/>
        </w:rPr>
        <w:t>http://localhost:</w:t>
      </w:r>
      <w:r>
        <w:rPr>
          <w:b/>
        </w:rPr>
        <w:t>8080</w:t>
      </w:r>
      <w:r w:rsidRPr="0029130A">
        <w:rPr>
          <w:b/>
        </w:rPr>
        <w:t>/ws/hello?wsdl</w:t>
      </w:r>
    </w:p>
    <w:p w:rsidR="00B954E5" w:rsidRDefault="00B954E5" w:rsidP="00B954E5"/>
    <w:p w:rsidR="00B954E5" w:rsidRPr="0029130A" w:rsidRDefault="00B954E5" w:rsidP="00B954E5">
      <w:pPr>
        <w:spacing w:after="0"/>
        <w:rPr>
          <w:b/>
          <w:u w:val="single"/>
        </w:rPr>
      </w:pPr>
      <w:r w:rsidRPr="0029130A">
        <w:rPr>
          <w:b/>
          <w:u w:val="single"/>
        </w:rPr>
        <w:t>2. Web Service Client files</w:t>
      </w:r>
    </w:p>
    <w:p w:rsidR="00B954E5" w:rsidRDefault="00B954E5" w:rsidP="00B954E5">
      <w:r>
        <w:tab/>
      </w:r>
      <w:r w:rsidRPr="00781144">
        <w:t>1. Java Web Service Client</w:t>
      </w:r>
    </w:p>
    <w:p w:rsidR="007D372D" w:rsidRDefault="00B954E5" w:rsidP="00D832F2">
      <w:pPr>
        <w:pStyle w:val="Qsns"/>
        <w:numPr>
          <w:ilvl w:val="0"/>
          <w:numId w:val="150"/>
        </w:numPr>
      </w:pPr>
      <w:r w:rsidRPr="006D69ED">
        <w:t>In general words, “web service endpoint” is a service which published outside for user to access;</w:t>
      </w:r>
    </w:p>
    <w:p w:rsidR="00B954E5" w:rsidRDefault="00B954E5" w:rsidP="00D832F2">
      <w:pPr>
        <w:pStyle w:val="Qsns"/>
        <w:numPr>
          <w:ilvl w:val="0"/>
          <w:numId w:val="150"/>
        </w:numPr>
      </w:pPr>
      <w:r w:rsidRPr="006D69ED">
        <w:t xml:space="preserve"> where “web service client” is the party who access the published service.</w:t>
      </w:r>
    </w:p>
    <w:p w:rsidR="00B954E5" w:rsidRDefault="00B954E5" w:rsidP="00B954E5"/>
    <w:p w:rsidR="00B954E5" w:rsidRDefault="00B954E5" w:rsidP="00B954E5">
      <w:pPr>
        <w:pStyle w:val="Heading3"/>
      </w:pPr>
      <w:bookmarkStart w:id="79" w:name="_Toc471845300"/>
      <w:r>
        <w:t>Example : Hello World using JAX-WS RPC Style</w:t>
      </w:r>
      <w:bookmarkEnd w:id="79"/>
    </w:p>
    <w:p w:rsidR="007D372D" w:rsidRDefault="00B954E5" w:rsidP="00B954E5">
      <w:pPr>
        <w:rPr>
          <w:noProof/>
          <w:lang w:eastAsia="en-US"/>
        </w:rPr>
      </w:pPr>
      <w:r w:rsidRPr="004C6EEE">
        <w:rPr>
          <w:noProof/>
          <w:lang w:eastAsia="en-US"/>
        </w:rPr>
        <w:drawing>
          <wp:inline distT="0" distB="0" distL="0" distR="0" wp14:anchorId="536F4D43" wp14:editId="6FF3EDA9">
            <wp:extent cx="5619750" cy="2619375"/>
            <wp:effectExtent l="0" t="0" r="0" b="9525"/>
            <wp:docPr id="98" name="Picture 98"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aveti_s\Desktop\temp.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750" cy="2619375"/>
                    </a:xfrm>
                    <a:prstGeom prst="rect">
                      <a:avLst/>
                    </a:prstGeom>
                    <a:noFill/>
                    <a:ln>
                      <a:noFill/>
                    </a:ln>
                  </pic:spPr>
                </pic:pic>
              </a:graphicData>
            </a:graphic>
          </wp:inline>
        </w:drawing>
      </w:r>
    </w:p>
    <w:p w:rsidR="00B954E5" w:rsidRDefault="00B954E5" w:rsidP="00B954E5">
      <w:pPr>
        <w:rPr>
          <w:b/>
          <w:u w:val="single"/>
        </w:rPr>
      </w:pPr>
      <w:r w:rsidRPr="004C6EEE">
        <w:rPr>
          <w:noProof/>
          <w:lang w:eastAsia="en-US"/>
        </w:rPr>
        <w:t xml:space="preserve"> </w:t>
      </w:r>
    </w:p>
    <w:p w:rsidR="00B954E5" w:rsidRPr="004B003C" w:rsidRDefault="00B954E5" w:rsidP="00B954E5">
      <w:pPr>
        <w:rPr>
          <w:b/>
          <w:u w:val="single"/>
        </w:rPr>
      </w:pPr>
      <w:r w:rsidRPr="004B003C">
        <w:rPr>
          <w:b/>
          <w:u w:val="single"/>
        </w:rPr>
        <w:lastRenderedPageBreak/>
        <w:t>1. JAX-WS Web Service End Point</w:t>
      </w:r>
      <w:r>
        <w:rPr>
          <w:b/>
          <w:u w:val="single"/>
        </w:rPr>
        <w:t xml:space="preserve"> files</w:t>
      </w:r>
    </w:p>
    <w:p w:rsidR="00B954E5" w:rsidRPr="00AD7573" w:rsidRDefault="00B954E5" w:rsidP="00B954E5">
      <w:pPr>
        <w:spacing w:after="0"/>
        <w:rPr>
          <w:b/>
        </w:rPr>
      </w:pPr>
      <w:r w:rsidRPr="00AD7573">
        <w:rPr>
          <w:b/>
        </w:rPr>
        <w:t>1. Create a Web Service Endpoint Interface</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r>
        <w:rPr>
          <w:bCs/>
          <w:color w:val="7F0055"/>
        </w:rPr>
        <w:t>import</w:t>
      </w:r>
      <w:r>
        <w:t xml:space="preserve"> javax.jws.WebMethod;  </w:t>
      </w:r>
    </w:p>
    <w:p w:rsidR="00B954E5" w:rsidRDefault="00B954E5" w:rsidP="00B954E5">
      <w:pPr>
        <w:pStyle w:val="Output"/>
        <w:rPr>
          <w:color w:val="4C483D" w:themeColor="text2"/>
        </w:rPr>
      </w:pPr>
      <w:r>
        <w:rPr>
          <w:bCs/>
          <w:color w:val="7F0055"/>
        </w:rPr>
        <w:t>import</w:t>
      </w:r>
      <w:r>
        <w:t xml:space="preserve"> javax.jws.WebService;  </w:t>
      </w:r>
    </w:p>
    <w:p w:rsidR="00B954E5" w:rsidRDefault="00B954E5" w:rsidP="00B954E5">
      <w:pPr>
        <w:pStyle w:val="Output"/>
        <w:rPr>
          <w:color w:val="4C483D" w:themeColor="text2"/>
        </w:rPr>
      </w:pPr>
      <w:r>
        <w:rPr>
          <w:bCs/>
          <w:color w:val="7F0055"/>
        </w:rPr>
        <w:t>import</w:t>
      </w:r>
      <w:r>
        <w:t xml:space="preserve"> javax.jws.soap.SOAPBinding;  </w:t>
      </w:r>
    </w:p>
    <w:p w:rsidR="00B954E5" w:rsidRDefault="00B954E5" w:rsidP="00B954E5">
      <w:pPr>
        <w:pStyle w:val="Output"/>
        <w:rPr>
          <w:color w:val="4C483D" w:themeColor="text2"/>
        </w:rPr>
      </w:pPr>
      <w:r>
        <w:rPr>
          <w:bCs/>
          <w:color w:val="7F0055"/>
        </w:rPr>
        <w:t>import</w:t>
      </w:r>
      <w:r>
        <w:t xml:space="preserve"> javax.jws.soap.SOAPBinding.Style;  </w:t>
      </w:r>
    </w:p>
    <w:p w:rsidR="00B954E5" w:rsidRDefault="00B954E5" w:rsidP="00B954E5">
      <w:pPr>
        <w:pStyle w:val="Output"/>
        <w:rPr>
          <w:color w:val="4C483D" w:themeColor="text2"/>
        </w:rPr>
      </w:pPr>
      <w:r>
        <w:rPr>
          <w:color w:val="3F7F5F"/>
        </w:rPr>
        <w:t xml:space="preserve">//Service </w:t>
      </w:r>
      <w:r>
        <w:rPr>
          <w:color w:val="3F7F5F"/>
          <w:u w:val="single"/>
        </w:rPr>
        <w:t>Endpoint</w:t>
      </w:r>
      <w:r>
        <w:rPr>
          <w:color w:val="3F7F5F"/>
        </w:rPr>
        <w:t xml:space="preserve"> Interface  </w:t>
      </w:r>
    </w:p>
    <w:p w:rsidR="00B954E5" w:rsidRDefault="00B954E5" w:rsidP="00B954E5">
      <w:pPr>
        <w:pStyle w:val="Output"/>
        <w:rPr>
          <w:color w:val="4C483D" w:themeColor="text2"/>
        </w:rPr>
      </w:pPr>
      <w:r>
        <w:rPr>
          <w:color w:val="646464"/>
        </w:rPr>
        <w:t>@WebService</w:t>
      </w:r>
      <w:r>
        <w:t xml:space="preserve">  </w:t>
      </w:r>
    </w:p>
    <w:p w:rsidR="00B954E5" w:rsidRDefault="00B954E5" w:rsidP="00B954E5">
      <w:pPr>
        <w:pStyle w:val="Output"/>
        <w:rPr>
          <w:color w:val="4C483D" w:themeColor="text2"/>
        </w:rPr>
      </w:pPr>
      <w:r>
        <w:rPr>
          <w:color w:val="646464"/>
        </w:rPr>
        <w:t>@SOAPBinding</w:t>
      </w:r>
      <w:r>
        <w:t>(style = Style.</w:t>
      </w:r>
      <w:r>
        <w:rPr>
          <w:bCs/>
          <w:i/>
          <w:iCs/>
          <w:color w:val="0000C0"/>
        </w:rPr>
        <w:t>RPC</w:t>
      </w:r>
      <w:r>
        <w:t xml:space="preserve">)  </w:t>
      </w:r>
    </w:p>
    <w:p w:rsidR="00B954E5" w:rsidRDefault="00B954E5" w:rsidP="00B954E5">
      <w:pPr>
        <w:pStyle w:val="Output"/>
        <w:rPr>
          <w:color w:val="4C483D" w:themeColor="text2"/>
        </w:rPr>
      </w:pPr>
      <w:r>
        <w:rPr>
          <w:bCs/>
          <w:color w:val="7F0055"/>
        </w:rPr>
        <w:t>public</w:t>
      </w:r>
      <w:r>
        <w:t xml:space="preserve"> </w:t>
      </w:r>
      <w:r>
        <w:rPr>
          <w:bCs/>
          <w:color w:val="7F0055"/>
        </w:rPr>
        <w:t>interface</w:t>
      </w:r>
      <w:r>
        <w:t xml:space="preserve"> HelloWorld{  </w:t>
      </w:r>
    </w:p>
    <w:p w:rsidR="00B954E5" w:rsidRDefault="00B954E5" w:rsidP="00B954E5">
      <w:pPr>
        <w:pStyle w:val="Output"/>
        <w:rPr>
          <w:color w:val="4C483D" w:themeColor="text2"/>
        </w:rPr>
      </w:pPr>
      <w:r>
        <w:t xml:space="preserve"> </w:t>
      </w:r>
      <w:r>
        <w:rPr>
          <w:color w:val="646464"/>
        </w:rPr>
        <w:t>@WebMethod</w:t>
      </w:r>
      <w:r>
        <w:t xml:space="preserve"> </w:t>
      </w:r>
    </w:p>
    <w:p w:rsidR="00B954E5" w:rsidRDefault="00B954E5" w:rsidP="00B954E5">
      <w:pPr>
        <w:pStyle w:val="Output"/>
        <w:rPr>
          <w:color w:val="4C483D" w:themeColor="text2"/>
        </w:rPr>
      </w:pPr>
      <w:r>
        <w:t xml:space="preserve"> String getHelloWorldMsg(String </w:t>
      </w:r>
      <w:r>
        <w:rPr>
          <w:color w:val="6A3E3E"/>
        </w:rPr>
        <w:t>msg</w:t>
      </w:r>
      <w:r>
        <w:t xml:space="preserve">);  </w:t>
      </w:r>
    </w:p>
    <w:p w:rsidR="00B954E5" w:rsidRDefault="00B954E5" w:rsidP="00B954E5">
      <w:pPr>
        <w:pStyle w:val="Output"/>
        <w:rPr>
          <w:color w:val="4C483D" w:themeColor="text2"/>
        </w:rPr>
      </w:pPr>
      <w:r>
        <w:t xml:space="preserve">}  </w:t>
      </w:r>
    </w:p>
    <w:p w:rsidR="00B954E5" w:rsidRDefault="00B954E5" w:rsidP="00B954E5">
      <w:pPr>
        <w:spacing w:after="0"/>
      </w:pPr>
    </w:p>
    <w:p w:rsidR="00B954E5" w:rsidRDefault="00B954E5" w:rsidP="00B954E5">
      <w:pPr>
        <w:spacing w:after="0"/>
        <w:rPr>
          <w:b/>
        </w:rPr>
      </w:pPr>
      <w:r w:rsidRPr="00AD7573">
        <w:rPr>
          <w:b/>
        </w:rPr>
        <w:t>2. Create a Web Service Endpoint Implementation</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r>
        <w:rPr>
          <w:bCs/>
          <w:color w:val="7F0055"/>
        </w:rPr>
        <w:t>import</w:t>
      </w:r>
      <w:r>
        <w:t xml:space="preserve"> javax.jws.WebService;  </w:t>
      </w:r>
    </w:p>
    <w:p w:rsidR="00B954E5" w:rsidRDefault="00B954E5" w:rsidP="00B954E5">
      <w:pPr>
        <w:pStyle w:val="Output"/>
        <w:rPr>
          <w:color w:val="4C483D" w:themeColor="text2"/>
        </w:rPr>
      </w:pPr>
      <w:r>
        <w:rPr>
          <w:color w:val="3F7F5F"/>
        </w:rPr>
        <w:t xml:space="preserve">//Service Implementation  </w:t>
      </w:r>
    </w:p>
    <w:p w:rsidR="00B954E5" w:rsidRDefault="00B954E5" w:rsidP="00B954E5">
      <w:pPr>
        <w:pStyle w:val="Output"/>
        <w:rPr>
          <w:color w:val="4C483D" w:themeColor="text2"/>
        </w:rPr>
      </w:pPr>
      <w:r>
        <w:rPr>
          <w:color w:val="646464"/>
        </w:rPr>
        <w:t>@WebService</w:t>
      </w:r>
      <w:r>
        <w:t xml:space="preserve">(endpointInterface = </w:t>
      </w:r>
      <w:r>
        <w:rPr>
          <w:color w:val="2A00FF"/>
        </w:rPr>
        <w:t>"endpoint.HelloWorld"</w:t>
      </w:r>
      <w:r>
        <w:t xml:space="preserve">)  </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HelloWorldImpl </w:t>
      </w:r>
      <w:r>
        <w:rPr>
          <w:bCs/>
          <w:color w:val="7F0055"/>
        </w:rPr>
        <w:t>implements</w:t>
      </w:r>
      <w:r>
        <w:t xml:space="preserve"> HelloWorld{</w:t>
      </w:r>
    </w:p>
    <w:p w:rsidR="00B954E5" w:rsidRDefault="00B954E5" w:rsidP="00B954E5">
      <w:pPr>
        <w:pStyle w:val="Output"/>
        <w:rPr>
          <w:color w:val="4C483D" w:themeColor="text2"/>
        </w:rPr>
      </w:pPr>
      <w:r>
        <w:tab/>
      </w:r>
      <w:r>
        <w:rPr>
          <w:color w:val="646464"/>
        </w:rPr>
        <w:t>@Override</w:t>
      </w:r>
    </w:p>
    <w:p w:rsidR="00B954E5" w:rsidRDefault="00B954E5" w:rsidP="00B954E5">
      <w:pPr>
        <w:pStyle w:val="Output"/>
        <w:rPr>
          <w:color w:val="4C483D" w:themeColor="text2"/>
        </w:rPr>
      </w:pPr>
      <w:r>
        <w:tab/>
      </w:r>
      <w:r>
        <w:rPr>
          <w:bCs/>
          <w:color w:val="7F0055"/>
        </w:rPr>
        <w:t>public</w:t>
      </w:r>
      <w:r>
        <w:t xml:space="preserve"> String getHelloWorldMsg(String </w:t>
      </w:r>
      <w:r>
        <w:rPr>
          <w:color w:val="6A3E3E"/>
        </w:rPr>
        <w:t>msg</w:t>
      </w:r>
      <w:r>
        <w:t>) {</w:t>
      </w:r>
    </w:p>
    <w:p w:rsidR="00B954E5" w:rsidRDefault="00B954E5" w:rsidP="00B954E5">
      <w:pPr>
        <w:pStyle w:val="Output"/>
        <w:rPr>
          <w:color w:val="4C483D" w:themeColor="text2"/>
        </w:rPr>
      </w:pPr>
      <w:r>
        <w:tab/>
      </w:r>
      <w:r>
        <w:tab/>
      </w:r>
      <w:r>
        <w:rPr>
          <w:color w:val="3F7F5F"/>
        </w:rPr>
        <w:t xml:space="preserve">// </w:t>
      </w:r>
      <w:r>
        <w:rPr>
          <w:bCs/>
          <w:color w:val="7F9FBF"/>
        </w:rPr>
        <w:t>TODO</w:t>
      </w:r>
      <w:r>
        <w:rPr>
          <w:color w:val="3F7F5F"/>
        </w:rPr>
        <w:t xml:space="preserve"> Auto-generated method stub</w:t>
      </w:r>
    </w:p>
    <w:p w:rsidR="00B954E5" w:rsidRDefault="00B954E5" w:rsidP="00B954E5">
      <w:pPr>
        <w:pStyle w:val="Output"/>
        <w:rPr>
          <w:color w:val="4C483D" w:themeColor="text2"/>
        </w:rPr>
      </w:pPr>
      <w:r>
        <w:tab/>
      </w:r>
      <w:r>
        <w:tab/>
      </w:r>
      <w:r>
        <w:rPr>
          <w:bCs/>
          <w:color w:val="7F0055"/>
        </w:rPr>
        <w:t>return</w:t>
      </w:r>
      <w:r>
        <w:t xml:space="preserve"> </w:t>
      </w:r>
      <w:r>
        <w:rPr>
          <w:color w:val="2A00FF"/>
        </w:rPr>
        <w:t>"Your Message from WebService is : "</w:t>
      </w:r>
      <w:r>
        <w:t>+</w:t>
      </w:r>
      <w:r>
        <w:rPr>
          <w:color w:val="6A3E3E"/>
        </w:rPr>
        <w:t>msg</w:t>
      </w:r>
      <w:r>
        <w:t>;</w:t>
      </w:r>
    </w:p>
    <w:p w:rsidR="00B954E5" w:rsidRDefault="00B954E5" w:rsidP="00B954E5">
      <w:pPr>
        <w:pStyle w:val="Output"/>
        <w:rPr>
          <w:color w:val="4C483D" w:themeColor="text2"/>
        </w:rPr>
      </w:pPr>
      <w:r>
        <w:tab/>
        <w:t xml:space="preserve">}     </w:t>
      </w:r>
    </w:p>
    <w:p w:rsidR="00B954E5" w:rsidRDefault="00B954E5" w:rsidP="00B954E5">
      <w:pPr>
        <w:pStyle w:val="Output"/>
        <w:rPr>
          <w:color w:val="4C483D" w:themeColor="text2"/>
        </w:rPr>
      </w:pPr>
      <w:r>
        <w:t xml:space="preserve">}  </w:t>
      </w:r>
    </w:p>
    <w:p w:rsidR="00B954E5" w:rsidRPr="00AD7573" w:rsidRDefault="00B954E5" w:rsidP="00B954E5">
      <w:pPr>
        <w:rPr>
          <w:b/>
        </w:rPr>
      </w:pPr>
    </w:p>
    <w:p w:rsidR="00B954E5" w:rsidRPr="004C75F0" w:rsidRDefault="00B954E5" w:rsidP="00B954E5">
      <w:pPr>
        <w:spacing w:after="0"/>
        <w:rPr>
          <w:b/>
        </w:rPr>
      </w:pPr>
      <w:r w:rsidRPr="004C75F0">
        <w:rPr>
          <w:b/>
        </w:rPr>
        <w:t>3. Create an Endpoint Publisher</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r>
        <w:rPr>
          <w:bCs/>
          <w:color w:val="7F0055"/>
        </w:rPr>
        <w:t>import</w:t>
      </w:r>
      <w:r>
        <w:t xml:space="preserve"> javax.xml.ws.Endpoint;  </w:t>
      </w:r>
    </w:p>
    <w:p w:rsidR="00B954E5" w:rsidRDefault="00B954E5" w:rsidP="00B954E5">
      <w:pPr>
        <w:pStyle w:val="Output"/>
        <w:rPr>
          <w:color w:val="4C483D" w:themeColor="text2"/>
        </w:rPr>
      </w:pPr>
      <w:r>
        <w:rPr>
          <w:color w:val="3F7F5F"/>
        </w:rPr>
        <w:t>//</w:t>
      </w:r>
      <w:r>
        <w:rPr>
          <w:color w:val="3F7F5F"/>
          <w:u w:val="single"/>
        </w:rPr>
        <w:t>Endpoint</w:t>
      </w:r>
      <w:r>
        <w:rPr>
          <w:color w:val="3F7F5F"/>
        </w:rPr>
        <w:t xml:space="preserve"> publisher  </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HelloWorldPublisher{  </w:t>
      </w:r>
    </w:p>
    <w:p w:rsidR="00B954E5" w:rsidRDefault="00B954E5" w:rsidP="00B954E5">
      <w:pPr>
        <w:pStyle w:val="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  </w:t>
      </w:r>
    </w:p>
    <w:p w:rsidR="00B954E5" w:rsidRDefault="00B954E5" w:rsidP="00B954E5">
      <w:pPr>
        <w:pStyle w:val="Output"/>
        <w:rPr>
          <w:color w:val="4C483D" w:themeColor="text2"/>
        </w:rPr>
      </w:pPr>
      <w:r>
        <w:t xml:space="preserve">       Endpoint.</w:t>
      </w:r>
      <w:r>
        <w:rPr>
          <w:i/>
          <w:iCs/>
        </w:rPr>
        <w:t>publish</w:t>
      </w:r>
      <w:r>
        <w:t>(</w:t>
      </w:r>
      <w:r>
        <w:rPr>
          <w:color w:val="2A00FF"/>
        </w:rPr>
        <w:t>"http://localhost:7777/ws/hello"</w:t>
      </w:r>
      <w:r>
        <w:t xml:space="preserve">, </w:t>
      </w:r>
      <w:r>
        <w:rPr>
          <w:bCs/>
          <w:color w:val="7F0055"/>
        </w:rPr>
        <w:t>new</w:t>
      </w:r>
      <w:r>
        <w:t xml:space="preserve"> HelloWorldImpl());  </w:t>
      </w:r>
    </w:p>
    <w:p w:rsidR="00B954E5" w:rsidRDefault="00B954E5" w:rsidP="00B954E5">
      <w:pPr>
        <w:pStyle w:val="Output"/>
        <w:rPr>
          <w:color w:val="4C483D" w:themeColor="text2"/>
        </w:rPr>
      </w:pPr>
      <w:r>
        <w:t xml:space="preserve">       System.</w:t>
      </w:r>
      <w:r>
        <w:rPr>
          <w:bCs/>
          <w:i/>
          <w:iCs/>
          <w:color w:val="0000C0"/>
        </w:rPr>
        <w:t>out</w:t>
      </w:r>
      <w:r>
        <w:t>.println(</w:t>
      </w:r>
      <w:r>
        <w:rPr>
          <w:color w:val="2A00FF"/>
        </w:rPr>
        <w:t>"WSDL Published !!"</w:t>
      </w:r>
      <w:r>
        <w:t>);</w:t>
      </w:r>
    </w:p>
    <w:p w:rsidR="00B954E5" w:rsidRDefault="00B954E5" w:rsidP="00B954E5">
      <w:pPr>
        <w:pStyle w:val="Output"/>
        <w:rPr>
          <w:color w:val="4C483D" w:themeColor="text2"/>
        </w:rPr>
      </w:pPr>
      <w:r>
        <w:t xml:space="preserve">        }  </w:t>
      </w:r>
    </w:p>
    <w:p w:rsidR="00B954E5" w:rsidRDefault="00B954E5" w:rsidP="00B954E5">
      <w:pPr>
        <w:pStyle w:val="Output"/>
      </w:pPr>
      <w:r>
        <w:t>}</w:t>
      </w:r>
    </w:p>
    <w:p w:rsidR="00B954E5" w:rsidRPr="004C75F0" w:rsidRDefault="00B954E5" w:rsidP="00B954E5">
      <w:pPr>
        <w:spacing w:after="0"/>
        <w:rPr>
          <w:b/>
        </w:rPr>
      </w:pPr>
      <w:r w:rsidRPr="004C75F0">
        <w:rPr>
          <w:b/>
        </w:rPr>
        <w:t>4. Test generated WSDL</w:t>
      </w:r>
    </w:p>
    <w:p w:rsidR="00B954E5" w:rsidRDefault="00B954E5" w:rsidP="00B954E5">
      <w:pPr>
        <w:rPr>
          <w:rStyle w:val="Hyperlink"/>
          <w:b/>
          <w:i/>
          <w:color w:val="FF0000"/>
        </w:rPr>
      </w:pPr>
      <w:r>
        <w:t xml:space="preserve">Run HelloWorldPublisher as Java Application &amp; access url: </w:t>
      </w:r>
      <w:hyperlink r:id="rId145" w:history="1">
        <w:r w:rsidRPr="004C75F0">
          <w:rPr>
            <w:rStyle w:val="Hyperlink"/>
            <w:b/>
            <w:i/>
            <w:color w:val="FF0000"/>
          </w:rPr>
          <w:t>http://localhost:7777/ws/hello?wsdl</w:t>
        </w:r>
      </w:hyperlink>
    </w:p>
    <w:p w:rsidR="00B954E5" w:rsidRDefault="00B954E5" w:rsidP="00B954E5">
      <w:r>
        <w:rPr>
          <w:b/>
          <w:noProof/>
          <w:lang w:eastAsia="en-US"/>
        </w:rPr>
        <w:lastRenderedPageBreak/>
        <w:drawing>
          <wp:inline distT="0" distB="0" distL="0" distR="0" wp14:anchorId="7BF162EE" wp14:editId="766D2C15">
            <wp:extent cx="5943600" cy="34048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38F484.tmp"/>
                    <pic:cNvPicPr/>
                  </pic:nvPicPr>
                  <pic:blipFill>
                    <a:blip r:embed="rId146">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p>
    <w:p w:rsidR="00B954E5" w:rsidRDefault="00B20442" w:rsidP="00B954E5">
      <w:pPr>
        <w:rPr>
          <w:color w:val="7030A0"/>
        </w:rPr>
      </w:pPr>
      <w:hyperlink r:id="rId147" w:history="1">
        <w:r w:rsidR="00B954E5" w:rsidRPr="006F233C">
          <w:rPr>
            <w:rStyle w:val="Hyperlink"/>
            <w:highlight w:val="yellow"/>
          </w:rPr>
          <w:t>http://endpoint/</w:t>
        </w:r>
      </w:hyperlink>
      <w:r w:rsidR="00B954E5" w:rsidRPr="00776C41">
        <w:rPr>
          <w:color w:val="7030A0"/>
          <w:highlight w:val="yellow"/>
        </w:rPr>
        <w:t>"</w:t>
      </w:r>
      <w:r w:rsidR="00B954E5">
        <w:rPr>
          <w:color w:val="7030A0"/>
        </w:rPr>
        <w:t xml:space="preserve"> uses package name of Service endpoint publisher</w:t>
      </w:r>
    </w:p>
    <w:p w:rsidR="00B954E5" w:rsidRDefault="00B954E5" w:rsidP="00B954E5">
      <w:pPr>
        <w:rPr>
          <w:color w:val="7030A0"/>
        </w:rPr>
      </w:pPr>
    </w:p>
    <w:p w:rsidR="00B954E5" w:rsidRDefault="00B954E5" w:rsidP="00B954E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the main components of WSDL documents are as below.</w:t>
      </w:r>
      <w:r w:rsidRPr="00A0197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0197C">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554129EC" wp14:editId="3FF22C29">
            <wp:extent cx="5657850" cy="3048000"/>
            <wp:effectExtent l="0" t="0" r="0" b="0"/>
            <wp:docPr id="100" name="Picture 100"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aveti_s\Desktop\temp.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7850" cy="3048000"/>
                    </a:xfrm>
                    <a:prstGeom prst="rect">
                      <a:avLst/>
                    </a:prstGeom>
                    <a:noFill/>
                    <a:ln>
                      <a:noFill/>
                    </a:ln>
                  </pic:spPr>
                </pic:pic>
              </a:graphicData>
            </a:graphic>
          </wp:inline>
        </w:drawing>
      </w:r>
    </w:p>
    <w:p w:rsidR="00B954E5" w:rsidRDefault="007D372D" w:rsidP="00B954E5">
      <w:r>
        <w:object w:dxaOrig="1546"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149" o:title=""/>
          </v:shape>
          <o:OLEObject Type="Embed" ProgID="Package" ShapeID="_x0000_i1025" DrawAspect="Icon" ObjectID="_1614957790" r:id="rId150"/>
        </w:object>
      </w:r>
    </w:p>
    <w:p w:rsidR="00B954E5" w:rsidRDefault="00B954E5" w:rsidP="00B954E5"/>
    <w:p w:rsidR="00B954E5" w:rsidRDefault="00B954E5" w:rsidP="00B954E5">
      <w:pPr>
        <w:pStyle w:val="Howitworks"/>
      </w:pPr>
      <w:r>
        <w:lastRenderedPageBreak/>
        <w:t>WSDL Explanation</w:t>
      </w:r>
    </w:p>
    <w:p w:rsidR="00B954E5" w:rsidRPr="00982F35" w:rsidRDefault="00B954E5" w:rsidP="00B954E5">
      <w:pPr>
        <w:pStyle w:val="Qsns"/>
        <w:spacing w:after="0"/>
      </w:pPr>
      <w:r w:rsidRPr="00982F35">
        <w:t>1. first Meaage part contains service method name &amp; parameter list</w:t>
      </w:r>
    </w:p>
    <w:p w:rsidR="00B954E5" w:rsidRPr="00507267" w:rsidRDefault="00B20442" w:rsidP="00B954E5">
      <w:pPr>
        <w:spacing w:after="0" w:line="276" w:lineRule="auto"/>
        <w:rPr>
          <w:b/>
        </w:rPr>
      </w:pPr>
      <w:hyperlink r:id="rId151" w:history="1">
        <w:r w:rsidR="00B954E5" w:rsidRPr="00507267">
          <w:rPr>
            <w:rStyle w:val="Hyperlink"/>
            <w:b/>
            <w:u w:val="none"/>
          </w:rPr>
          <w:t>&lt;</w:t>
        </w:r>
        <w:r w:rsidR="00B954E5" w:rsidRPr="00507267">
          <w:rPr>
            <w:rStyle w:val="Hyperlink"/>
            <w:b/>
            <w:color w:val="990000"/>
            <w:u w:val="none"/>
          </w:rPr>
          <w:t>message</w:t>
        </w:r>
        <w:r w:rsidR="00B954E5" w:rsidRPr="00507267">
          <w:rPr>
            <w:rStyle w:val="Hyperlink"/>
            <w:b/>
            <w:u w:val="none"/>
          </w:rPr>
          <w:t xml:space="preserve"> </w:t>
        </w:r>
        <w:r w:rsidR="00B954E5" w:rsidRPr="00507267">
          <w:rPr>
            <w:rStyle w:val="Hyperlink"/>
            <w:b/>
            <w:color w:val="990000"/>
            <w:u w:val="none"/>
          </w:rPr>
          <w:t>name</w:t>
        </w:r>
        <w:r w:rsidR="00B954E5" w:rsidRPr="00507267">
          <w:rPr>
            <w:rStyle w:val="Hyperlink"/>
            <w:b/>
            <w:u w:val="none"/>
          </w:rPr>
          <w:t>="</w:t>
        </w:r>
        <w:r w:rsidR="00B954E5" w:rsidRPr="00507267">
          <w:rPr>
            <w:rStyle w:val="Hyperlink"/>
            <w:b/>
            <w:bCs/>
            <w:color w:val="000000"/>
            <w:u w:val="none"/>
          </w:rPr>
          <w:t>getHelloWorldMsg</w:t>
        </w:r>
        <w:r w:rsidR="00B954E5" w:rsidRPr="00507267">
          <w:rPr>
            <w:rStyle w:val="Hyperlink"/>
            <w:b/>
            <w:u w:val="none"/>
          </w:rPr>
          <w:t>"&gt;</w:t>
        </w:r>
      </w:hyperlink>
    </w:p>
    <w:p w:rsidR="00B954E5" w:rsidRPr="00507267" w:rsidRDefault="00B954E5" w:rsidP="00B954E5">
      <w:pPr>
        <w:spacing w:after="0" w:line="276" w:lineRule="auto"/>
        <w:ind w:firstLine="720"/>
        <w:rPr>
          <w:b/>
        </w:rPr>
      </w:pPr>
      <w:r w:rsidRPr="00507267">
        <w:rPr>
          <w:b/>
        </w:rPr>
        <w:t>&lt;</w:t>
      </w:r>
      <w:r w:rsidRPr="00507267">
        <w:rPr>
          <w:b/>
          <w:color w:val="990000"/>
        </w:rPr>
        <w:t>part</w:t>
      </w:r>
      <w:r w:rsidRPr="00507267">
        <w:rPr>
          <w:b/>
        </w:rPr>
        <w:t xml:space="preserve"> </w:t>
      </w:r>
      <w:r w:rsidRPr="00507267">
        <w:rPr>
          <w:b/>
          <w:color w:val="990000"/>
        </w:rPr>
        <w:t>name</w:t>
      </w:r>
      <w:r w:rsidRPr="00507267">
        <w:rPr>
          <w:b/>
        </w:rPr>
        <w:t>="</w:t>
      </w:r>
      <w:r w:rsidRPr="00507267">
        <w:rPr>
          <w:b/>
          <w:bCs/>
          <w:color w:val="000000"/>
        </w:rPr>
        <w:t>arg0</w:t>
      </w:r>
      <w:r w:rsidRPr="00507267">
        <w:rPr>
          <w:b/>
        </w:rPr>
        <w:t xml:space="preserve">" </w:t>
      </w:r>
      <w:r w:rsidRPr="00507267">
        <w:rPr>
          <w:b/>
          <w:color w:val="990000"/>
        </w:rPr>
        <w:t>type</w:t>
      </w:r>
      <w:r w:rsidRPr="00507267">
        <w:rPr>
          <w:b/>
        </w:rPr>
        <w:t>="</w:t>
      </w:r>
      <w:r w:rsidRPr="00507267">
        <w:rPr>
          <w:b/>
          <w:bCs/>
          <w:color w:val="000000"/>
        </w:rPr>
        <w:t>xsd:string</w:t>
      </w:r>
      <w:r w:rsidRPr="00507267">
        <w:rPr>
          <w:b/>
        </w:rPr>
        <w:t>"/&gt;</w:t>
      </w:r>
    </w:p>
    <w:p w:rsidR="00B954E5" w:rsidRPr="00507267" w:rsidRDefault="00B954E5" w:rsidP="00B954E5">
      <w:pPr>
        <w:spacing w:after="0" w:line="276" w:lineRule="auto"/>
        <w:rPr>
          <w:b/>
        </w:rPr>
      </w:pPr>
      <w:r w:rsidRPr="00507267">
        <w:rPr>
          <w:rStyle w:val="block"/>
          <w:b/>
          <w:color w:val="0000FF"/>
        </w:rPr>
        <w:t>&lt;/</w:t>
      </w:r>
      <w:r w:rsidRPr="00507267">
        <w:rPr>
          <w:rStyle w:val="block"/>
          <w:b/>
          <w:color w:val="990000"/>
        </w:rPr>
        <w:t>message</w:t>
      </w:r>
      <w:r w:rsidRPr="00507267">
        <w:rPr>
          <w:rStyle w:val="block"/>
          <w:b/>
          <w:color w:val="0000FF"/>
        </w:rPr>
        <w:t>&gt;</w:t>
      </w:r>
    </w:p>
    <w:p w:rsidR="00B954E5" w:rsidRDefault="00B954E5" w:rsidP="00B954E5">
      <w:pPr>
        <w:spacing w:after="0"/>
        <w:rPr>
          <w:b/>
          <w:u w:val="single"/>
        </w:rPr>
      </w:pPr>
    </w:p>
    <w:p w:rsidR="00B954E5" w:rsidRPr="00982F35" w:rsidRDefault="00B954E5" w:rsidP="00B954E5">
      <w:pPr>
        <w:pStyle w:val="Qsns"/>
        <w:spacing w:after="0"/>
      </w:pPr>
      <w:r>
        <w:t>2</w:t>
      </w:r>
      <w:r w:rsidRPr="00982F35">
        <w:t>.</w:t>
      </w:r>
      <w:r>
        <w:t xml:space="preserve"> Second</w:t>
      </w:r>
      <w:r w:rsidRPr="00982F35">
        <w:t xml:space="preserve"> Meaa</w:t>
      </w:r>
      <w:r>
        <w:t>ge part contains autogenerated Response method</w:t>
      </w:r>
      <w:r w:rsidRPr="00982F35">
        <w:t xml:space="preserve"> &amp; </w:t>
      </w:r>
      <w:r>
        <w:t>return type</w:t>
      </w:r>
    </w:p>
    <w:p w:rsidR="00B954E5" w:rsidRPr="00507267" w:rsidRDefault="00B20442" w:rsidP="00B954E5">
      <w:pPr>
        <w:spacing w:after="0"/>
        <w:rPr>
          <w:b/>
        </w:rPr>
      </w:pPr>
      <w:hyperlink r:id="rId152" w:history="1">
        <w:r w:rsidR="00B954E5" w:rsidRPr="00507267">
          <w:rPr>
            <w:rStyle w:val="Hyperlink"/>
            <w:b/>
            <w:u w:val="none"/>
          </w:rPr>
          <w:t>&lt;</w:t>
        </w:r>
        <w:r w:rsidR="00B954E5" w:rsidRPr="00507267">
          <w:rPr>
            <w:rStyle w:val="Hyperlink"/>
            <w:b/>
            <w:color w:val="990000"/>
            <w:u w:val="none"/>
          </w:rPr>
          <w:t>message</w:t>
        </w:r>
        <w:r w:rsidR="00B954E5" w:rsidRPr="00507267">
          <w:rPr>
            <w:rStyle w:val="Hyperlink"/>
            <w:b/>
            <w:u w:val="none"/>
          </w:rPr>
          <w:t xml:space="preserve"> </w:t>
        </w:r>
        <w:r w:rsidR="00B954E5" w:rsidRPr="00507267">
          <w:rPr>
            <w:rStyle w:val="Hyperlink"/>
            <w:b/>
            <w:color w:val="990000"/>
            <w:u w:val="none"/>
          </w:rPr>
          <w:t>name</w:t>
        </w:r>
        <w:r w:rsidR="00B954E5" w:rsidRPr="00507267">
          <w:rPr>
            <w:rStyle w:val="Hyperlink"/>
            <w:b/>
            <w:u w:val="none"/>
          </w:rPr>
          <w:t>="</w:t>
        </w:r>
        <w:r w:rsidR="00B954E5" w:rsidRPr="00507267">
          <w:rPr>
            <w:rStyle w:val="Hyperlink"/>
            <w:b/>
            <w:bCs/>
            <w:color w:val="000000"/>
            <w:u w:val="none"/>
          </w:rPr>
          <w:t>getHelloWorldMsgResponse</w:t>
        </w:r>
        <w:r w:rsidR="00B954E5" w:rsidRPr="00507267">
          <w:rPr>
            <w:rStyle w:val="Hyperlink"/>
            <w:b/>
            <w:u w:val="none"/>
          </w:rPr>
          <w:t>"&gt;</w:t>
        </w:r>
      </w:hyperlink>
    </w:p>
    <w:p w:rsidR="00B954E5" w:rsidRPr="00507267" w:rsidRDefault="00B954E5" w:rsidP="00B954E5">
      <w:pPr>
        <w:spacing w:after="0"/>
        <w:ind w:firstLine="720"/>
        <w:rPr>
          <w:b/>
        </w:rPr>
      </w:pPr>
      <w:r w:rsidRPr="00507267">
        <w:rPr>
          <w:b/>
        </w:rPr>
        <w:t>&lt;</w:t>
      </w:r>
      <w:r w:rsidRPr="00507267">
        <w:rPr>
          <w:b/>
          <w:color w:val="990000"/>
        </w:rPr>
        <w:t>part</w:t>
      </w:r>
      <w:r w:rsidRPr="00507267">
        <w:rPr>
          <w:b/>
        </w:rPr>
        <w:t xml:space="preserve"> </w:t>
      </w:r>
      <w:r w:rsidRPr="00507267">
        <w:rPr>
          <w:b/>
          <w:color w:val="990000"/>
        </w:rPr>
        <w:t>name</w:t>
      </w:r>
      <w:r w:rsidRPr="00507267">
        <w:rPr>
          <w:b/>
        </w:rPr>
        <w:t>="</w:t>
      </w:r>
      <w:r w:rsidRPr="00507267">
        <w:rPr>
          <w:b/>
          <w:bCs/>
          <w:color w:val="000000"/>
        </w:rPr>
        <w:t>return</w:t>
      </w:r>
      <w:r w:rsidRPr="00507267">
        <w:rPr>
          <w:b/>
        </w:rPr>
        <w:t xml:space="preserve">" </w:t>
      </w:r>
      <w:r w:rsidRPr="00507267">
        <w:rPr>
          <w:b/>
          <w:color w:val="990000"/>
        </w:rPr>
        <w:t>type</w:t>
      </w:r>
      <w:r w:rsidRPr="00507267">
        <w:rPr>
          <w:b/>
        </w:rPr>
        <w:t>="</w:t>
      </w:r>
      <w:r w:rsidRPr="00507267">
        <w:rPr>
          <w:b/>
          <w:bCs/>
          <w:color w:val="000000"/>
        </w:rPr>
        <w:t>xsd:string</w:t>
      </w:r>
      <w:r w:rsidRPr="00507267">
        <w:rPr>
          <w:b/>
        </w:rPr>
        <w:t>"/&gt;</w:t>
      </w:r>
    </w:p>
    <w:p w:rsidR="00B954E5" w:rsidRDefault="00B954E5" w:rsidP="00B954E5">
      <w:pPr>
        <w:spacing w:after="0"/>
        <w:rPr>
          <w:rStyle w:val="block"/>
          <w:b/>
          <w:color w:val="0000FF"/>
        </w:rPr>
      </w:pPr>
      <w:r w:rsidRPr="00507267">
        <w:rPr>
          <w:rStyle w:val="block"/>
          <w:b/>
          <w:color w:val="0000FF"/>
        </w:rPr>
        <w:t>&lt;/</w:t>
      </w:r>
      <w:r w:rsidRPr="00507267">
        <w:rPr>
          <w:rStyle w:val="block"/>
          <w:b/>
          <w:color w:val="990000"/>
        </w:rPr>
        <w:t>message</w:t>
      </w:r>
      <w:r w:rsidRPr="00507267">
        <w:rPr>
          <w:rStyle w:val="block"/>
          <w:b/>
          <w:color w:val="0000FF"/>
        </w:rPr>
        <w:t>&gt;</w:t>
      </w:r>
    </w:p>
    <w:p w:rsidR="00B954E5" w:rsidRDefault="00B954E5" w:rsidP="00B954E5">
      <w:pPr>
        <w:spacing w:after="0"/>
        <w:rPr>
          <w:rStyle w:val="block"/>
          <w:b/>
          <w:color w:val="0000FF"/>
        </w:rPr>
      </w:pPr>
    </w:p>
    <w:p w:rsidR="00B954E5" w:rsidRPr="00982F35" w:rsidRDefault="00B954E5" w:rsidP="00B954E5">
      <w:pPr>
        <w:pStyle w:val="Qsns"/>
        <w:spacing w:after="0"/>
      </w:pPr>
      <w:r>
        <w:t>3</w:t>
      </w:r>
      <w:r w:rsidRPr="00982F35">
        <w:t>.</w:t>
      </w:r>
      <w:r>
        <w:t xml:space="preserve"> PortType information is about ServiceEndpoint interface &amp; input,output action urls</w:t>
      </w:r>
    </w:p>
    <w:p w:rsidR="00B954E5" w:rsidRDefault="00B20442" w:rsidP="00B954E5">
      <w:pPr>
        <w:spacing w:after="0"/>
      </w:pPr>
      <w:hyperlink r:id="rId153" w:history="1">
        <w:r w:rsidR="00B954E5" w:rsidRPr="00D513DF">
          <w:rPr>
            <w:rStyle w:val="Hyperlink"/>
            <w:u w:val="none"/>
          </w:rPr>
          <w:t>&lt;</w:t>
        </w:r>
        <w:r w:rsidR="00B954E5" w:rsidRPr="00D513DF">
          <w:rPr>
            <w:rStyle w:val="Hyperlink"/>
            <w:color w:val="990000"/>
            <w:u w:val="none"/>
          </w:rPr>
          <w:t>portType</w:t>
        </w:r>
        <w:r w:rsidR="00B954E5" w:rsidRPr="00D513DF">
          <w:rPr>
            <w:rStyle w:val="Hyperlink"/>
            <w:u w:val="none"/>
          </w:rPr>
          <w:t xml:space="preserve"> </w:t>
        </w:r>
        <w:r w:rsidR="00B954E5" w:rsidRPr="00D513DF">
          <w:rPr>
            <w:rStyle w:val="Hyperlink"/>
            <w:color w:val="990000"/>
            <w:u w:val="none"/>
          </w:rPr>
          <w:t>name</w:t>
        </w:r>
        <w:r w:rsidR="00B954E5" w:rsidRPr="00D513DF">
          <w:rPr>
            <w:rStyle w:val="Hyperlink"/>
            <w:u w:val="none"/>
          </w:rPr>
          <w:t>="</w:t>
        </w:r>
        <w:r w:rsidR="00B954E5" w:rsidRPr="00D513DF">
          <w:rPr>
            <w:rStyle w:val="Hyperlink"/>
            <w:b/>
            <w:bCs/>
            <w:color w:val="000000"/>
            <w:u w:val="none"/>
          </w:rPr>
          <w:t>HelloWorld</w:t>
        </w:r>
        <w:r w:rsidR="00B954E5" w:rsidRPr="00D513DF">
          <w:rPr>
            <w:rStyle w:val="Hyperlink"/>
            <w:u w:val="none"/>
          </w:rPr>
          <w:t>"&gt;</w:t>
        </w:r>
      </w:hyperlink>
    </w:p>
    <w:p w:rsidR="00B954E5" w:rsidRPr="00D513DF" w:rsidRDefault="00B20442" w:rsidP="00B954E5">
      <w:pPr>
        <w:spacing w:after="0"/>
      </w:pPr>
      <w:hyperlink r:id="rId154" w:history="1">
        <w:r w:rsidR="00B954E5" w:rsidRPr="00D513DF">
          <w:rPr>
            <w:rStyle w:val="Hyperlink"/>
            <w:u w:val="none"/>
          </w:rPr>
          <w:t>&lt;</w:t>
        </w:r>
        <w:r w:rsidR="00B954E5" w:rsidRPr="00D513DF">
          <w:rPr>
            <w:rStyle w:val="Hyperlink"/>
            <w:color w:val="990000"/>
            <w:u w:val="none"/>
          </w:rPr>
          <w:t>operation</w:t>
        </w:r>
        <w:r w:rsidR="00B954E5" w:rsidRPr="00D513DF">
          <w:rPr>
            <w:rStyle w:val="Hyperlink"/>
            <w:u w:val="none"/>
          </w:rPr>
          <w:t xml:space="preserve"> </w:t>
        </w:r>
        <w:r w:rsidR="00B954E5" w:rsidRPr="00D513DF">
          <w:rPr>
            <w:rStyle w:val="Hyperlink"/>
            <w:color w:val="990000"/>
            <w:u w:val="none"/>
          </w:rPr>
          <w:t>name</w:t>
        </w:r>
        <w:r w:rsidR="00B954E5" w:rsidRPr="00D513DF">
          <w:rPr>
            <w:rStyle w:val="Hyperlink"/>
            <w:u w:val="none"/>
          </w:rPr>
          <w:t>="</w:t>
        </w:r>
        <w:r w:rsidR="00B954E5" w:rsidRPr="00D513DF">
          <w:rPr>
            <w:rStyle w:val="Hyperlink"/>
            <w:b/>
            <w:bCs/>
            <w:color w:val="000000"/>
            <w:u w:val="none"/>
          </w:rPr>
          <w:t>getHelloWorldMsg</w:t>
        </w:r>
        <w:r w:rsidR="00B954E5" w:rsidRPr="00D513DF">
          <w:rPr>
            <w:rStyle w:val="Hyperlink"/>
            <w:u w:val="none"/>
          </w:rPr>
          <w:t>"&gt;</w:t>
        </w:r>
      </w:hyperlink>
    </w:p>
    <w:p w:rsidR="00B954E5" w:rsidRPr="00D513DF" w:rsidRDefault="00B954E5" w:rsidP="00B954E5">
      <w:pPr>
        <w:spacing w:after="0"/>
        <w:ind w:left="720"/>
      </w:pPr>
      <w:r w:rsidRPr="00D513DF">
        <w:t>&lt;</w:t>
      </w:r>
      <w:r w:rsidRPr="00D513DF">
        <w:rPr>
          <w:color w:val="990000"/>
        </w:rPr>
        <w:t>input</w:t>
      </w:r>
      <w:r w:rsidRPr="00D513DF">
        <w:t xml:space="preserve"> </w:t>
      </w:r>
      <w:r w:rsidRPr="00D513DF">
        <w:rPr>
          <w:color w:val="990000"/>
        </w:rPr>
        <w:t>message</w:t>
      </w:r>
      <w:r w:rsidRPr="00D513DF">
        <w:t>="</w:t>
      </w:r>
      <w:r w:rsidRPr="00D513DF">
        <w:rPr>
          <w:b/>
          <w:bCs/>
          <w:color w:val="000000"/>
        </w:rPr>
        <w:t>tns:getHelloWorldMsg</w:t>
      </w:r>
      <w:r w:rsidRPr="00D513DF">
        <w:t xml:space="preserve">" </w:t>
      </w:r>
      <w:r w:rsidRPr="00D513DF">
        <w:rPr>
          <w:color w:val="990000"/>
        </w:rPr>
        <w:t>wsam:Action</w:t>
      </w:r>
      <w:r w:rsidRPr="00D513DF">
        <w:t>="</w:t>
      </w:r>
      <w:r w:rsidRPr="00D513DF">
        <w:rPr>
          <w:b/>
          <w:bCs/>
          <w:color w:val="000000"/>
        </w:rPr>
        <w:t>http://endpoint/HelloWorld/getHelloWorldMsgRequest</w:t>
      </w:r>
      <w:r w:rsidRPr="00D513DF">
        <w:t>"/&gt;</w:t>
      </w:r>
    </w:p>
    <w:p w:rsidR="00B954E5" w:rsidRPr="00D513DF" w:rsidRDefault="00B954E5" w:rsidP="00B954E5">
      <w:pPr>
        <w:spacing w:after="0"/>
        <w:ind w:left="720"/>
      </w:pPr>
      <w:r w:rsidRPr="00D513DF">
        <w:t>&lt;</w:t>
      </w:r>
      <w:r w:rsidRPr="00D513DF">
        <w:rPr>
          <w:color w:val="990000"/>
        </w:rPr>
        <w:t>output</w:t>
      </w:r>
      <w:r w:rsidRPr="00D513DF">
        <w:t xml:space="preserve"> </w:t>
      </w:r>
      <w:r w:rsidRPr="00D513DF">
        <w:rPr>
          <w:color w:val="990000"/>
        </w:rPr>
        <w:t>message</w:t>
      </w:r>
      <w:r w:rsidRPr="00D513DF">
        <w:t>="</w:t>
      </w:r>
      <w:r w:rsidRPr="00D513DF">
        <w:rPr>
          <w:b/>
          <w:bCs/>
          <w:color w:val="000000"/>
        </w:rPr>
        <w:t>tns:getHelloWorldMsgResponse</w:t>
      </w:r>
      <w:r w:rsidRPr="00D513DF">
        <w:t xml:space="preserve">" </w:t>
      </w:r>
      <w:r w:rsidRPr="00D513DF">
        <w:rPr>
          <w:color w:val="990000"/>
        </w:rPr>
        <w:t>wsam:Action</w:t>
      </w:r>
      <w:r w:rsidRPr="00D513DF">
        <w:t>="</w:t>
      </w:r>
      <w:r w:rsidRPr="00D513DF">
        <w:rPr>
          <w:b/>
          <w:bCs/>
          <w:color w:val="000000"/>
        </w:rPr>
        <w:t>http://endpoint/HelloWorld/getHelloWorldMsgResponse</w:t>
      </w:r>
      <w:r w:rsidRPr="00D513DF">
        <w:t>"/&gt;</w:t>
      </w:r>
    </w:p>
    <w:p w:rsidR="00B954E5" w:rsidRPr="00D513DF" w:rsidRDefault="00B954E5" w:rsidP="00B954E5">
      <w:pPr>
        <w:spacing w:after="0"/>
        <w:rPr>
          <w:rStyle w:val="block"/>
          <w:color w:val="0000FF"/>
        </w:rPr>
      </w:pPr>
      <w:r w:rsidRPr="00D513DF">
        <w:rPr>
          <w:rStyle w:val="block"/>
          <w:color w:val="0000FF"/>
        </w:rPr>
        <w:t>&lt;/</w:t>
      </w:r>
      <w:r w:rsidRPr="00D513DF">
        <w:rPr>
          <w:rStyle w:val="block"/>
          <w:color w:val="990000"/>
        </w:rPr>
        <w:t>operation</w:t>
      </w:r>
      <w:r w:rsidRPr="00D513DF">
        <w:rPr>
          <w:rStyle w:val="block"/>
          <w:color w:val="0000FF"/>
        </w:rPr>
        <w:t>&gt;</w:t>
      </w:r>
    </w:p>
    <w:p w:rsidR="00B954E5" w:rsidRDefault="00B954E5" w:rsidP="00B954E5">
      <w:pPr>
        <w:spacing w:after="0"/>
        <w:rPr>
          <w:rStyle w:val="block"/>
          <w:color w:val="0000FF"/>
        </w:rPr>
      </w:pPr>
      <w:r w:rsidRPr="00D513DF">
        <w:rPr>
          <w:rStyle w:val="block"/>
          <w:color w:val="0000FF"/>
        </w:rPr>
        <w:t>&lt;/</w:t>
      </w:r>
      <w:r w:rsidRPr="00D513DF">
        <w:rPr>
          <w:rStyle w:val="block"/>
          <w:color w:val="990000"/>
        </w:rPr>
        <w:t>portType</w:t>
      </w:r>
      <w:r w:rsidRPr="00D513DF">
        <w:rPr>
          <w:rStyle w:val="block"/>
          <w:color w:val="0000FF"/>
        </w:rPr>
        <w:t>&gt;</w:t>
      </w:r>
    </w:p>
    <w:p w:rsidR="00B954E5" w:rsidRDefault="00B954E5" w:rsidP="00B954E5">
      <w:pPr>
        <w:spacing w:after="0"/>
        <w:rPr>
          <w:b/>
          <w:bCs/>
          <w:color w:val="000000"/>
        </w:rPr>
      </w:pPr>
      <w:r w:rsidRPr="00D513DF">
        <w:rPr>
          <w:rStyle w:val="block"/>
          <w:color w:val="0000FF"/>
          <w:highlight w:val="yellow"/>
        </w:rPr>
        <w:t xml:space="preserve">Here </w:t>
      </w:r>
      <w:hyperlink r:id="rId155" w:history="1">
        <w:r w:rsidRPr="00D513DF">
          <w:rPr>
            <w:rStyle w:val="Hyperlink"/>
            <w:highlight w:val="yellow"/>
          </w:rPr>
          <w:t>http://</w:t>
        </w:r>
        <w:r w:rsidRPr="00D513DF">
          <w:rPr>
            <w:rStyle w:val="Hyperlink"/>
            <w:b/>
            <w:bCs/>
            <w:highlight w:val="yellow"/>
          </w:rPr>
          <w:t>endpoint</w:t>
        </w:r>
      </w:hyperlink>
      <w:r w:rsidRPr="00D513DF">
        <w:rPr>
          <w:b/>
          <w:bCs/>
          <w:color w:val="000000"/>
          <w:highlight w:val="yellow"/>
        </w:rPr>
        <w:t xml:space="preserve"> it will take package name as automatically if we won</w:t>
      </w:r>
      <w:r>
        <w:rPr>
          <w:b/>
          <w:bCs/>
          <w:color w:val="000000"/>
          <w:highlight w:val="yellow"/>
        </w:rPr>
        <w:t>’</w:t>
      </w:r>
      <w:r w:rsidRPr="00D513DF">
        <w:rPr>
          <w:b/>
          <w:bCs/>
          <w:color w:val="000000"/>
          <w:highlight w:val="yellow"/>
        </w:rPr>
        <w:t>t provide anything</w:t>
      </w:r>
    </w:p>
    <w:p w:rsidR="00B954E5" w:rsidRDefault="00B954E5" w:rsidP="00B954E5">
      <w:pPr>
        <w:spacing w:after="0"/>
        <w:rPr>
          <w:b/>
          <w:bCs/>
          <w:color w:val="000000"/>
        </w:rPr>
      </w:pPr>
    </w:p>
    <w:p w:rsidR="00B954E5" w:rsidRPr="00982F35" w:rsidRDefault="00B954E5" w:rsidP="00B954E5">
      <w:pPr>
        <w:pStyle w:val="Qsns"/>
        <w:spacing w:after="0"/>
      </w:pPr>
      <w:r>
        <w:t>4</w:t>
      </w:r>
      <w:r w:rsidRPr="00982F35">
        <w:t>.</w:t>
      </w:r>
      <w:r>
        <w:t xml:space="preserve"> Binding will generate automatically by taking RPC Style/ Document Style</w:t>
      </w:r>
    </w:p>
    <w:p w:rsidR="00B954E5" w:rsidRDefault="00B954E5" w:rsidP="00B954E5">
      <w:pPr>
        <w:spacing w:after="0"/>
        <w:rPr>
          <w:b/>
        </w:rPr>
      </w:pPr>
    </w:p>
    <w:p w:rsidR="00B954E5" w:rsidRPr="00D513DF" w:rsidRDefault="00B954E5" w:rsidP="00B954E5">
      <w:pPr>
        <w:spacing w:after="0"/>
        <w:rPr>
          <w:b/>
        </w:rPr>
      </w:pPr>
      <w:r>
        <w:rPr>
          <w:noProof/>
          <w:lang w:eastAsia="en-US"/>
        </w:rPr>
        <w:drawing>
          <wp:inline distT="0" distB="0" distL="0" distR="0" wp14:anchorId="4894EA2D" wp14:editId="13E88C8E">
            <wp:extent cx="5887272" cy="1819529"/>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386FD5.tmp"/>
                    <pic:cNvPicPr/>
                  </pic:nvPicPr>
                  <pic:blipFill>
                    <a:blip r:embed="rId156">
                      <a:extLst>
                        <a:ext uri="{28A0092B-C50C-407E-A947-70E740481C1C}">
                          <a14:useLocalDpi xmlns:a14="http://schemas.microsoft.com/office/drawing/2010/main" val="0"/>
                        </a:ext>
                      </a:extLst>
                    </a:blip>
                    <a:stretch>
                      <a:fillRect/>
                    </a:stretch>
                  </pic:blipFill>
                  <pic:spPr>
                    <a:xfrm>
                      <a:off x="0" y="0"/>
                      <a:ext cx="5887272" cy="1819529"/>
                    </a:xfrm>
                    <a:prstGeom prst="rect">
                      <a:avLst/>
                    </a:prstGeom>
                  </pic:spPr>
                </pic:pic>
              </a:graphicData>
            </a:graphic>
          </wp:inline>
        </w:drawing>
      </w:r>
    </w:p>
    <w:p w:rsidR="00B954E5" w:rsidRDefault="00B954E5" w:rsidP="00B954E5">
      <w:pPr>
        <w:spacing w:after="0"/>
        <w:rPr>
          <w:b/>
          <w:u w:val="single"/>
        </w:rPr>
      </w:pPr>
    </w:p>
    <w:p w:rsidR="00B954E5" w:rsidRDefault="00B954E5" w:rsidP="00B954E5">
      <w:pPr>
        <w:spacing w:after="0"/>
        <w:rPr>
          <w:b/>
          <w:u w:val="single"/>
        </w:rPr>
      </w:pPr>
    </w:p>
    <w:p w:rsidR="00B954E5" w:rsidRDefault="00B954E5" w:rsidP="00B954E5">
      <w:pPr>
        <w:pStyle w:val="Qsns"/>
        <w:spacing w:after="0"/>
      </w:pPr>
      <w:r>
        <w:t>5</w:t>
      </w:r>
      <w:r w:rsidRPr="00982F35">
        <w:t>.</w:t>
      </w:r>
      <w:r>
        <w:t xml:space="preserve"> Service tag contains service details &amp; WSDL document location</w:t>
      </w:r>
    </w:p>
    <w:p w:rsidR="00B954E5" w:rsidRPr="00982F35" w:rsidRDefault="00B954E5" w:rsidP="00B954E5">
      <w:r>
        <w:rPr>
          <w:noProof/>
          <w:lang w:eastAsia="en-US"/>
        </w:rPr>
        <w:drawing>
          <wp:inline distT="0" distB="0" distL="0" distR="0" wp14:anchorId="5B64CCA5" wp14:editId="450BC476">
            <wp:extent cx="5811061" cy="74305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38B3E6.tmp"/>
                    <pic:cNvPicPr/>
                  </pic:nvPicPr>
                  <pic:blipFill>
                    <a:blip r:embed="rId157">
                      <a:extLst>
                        <a:ext uri="{28A0092B-C50C-407E-A947-70E740481C1C}">
                          <a14:useLocalDpi xmlns:a14="http://schemas.microsoft.com/office/drawing/2010/main" val="0"/>
                        </a:ext>
                      </a:extLst>
                    </a:blip>
                    <a:stretch>
                      <a:fillRect/>
                    </a:stretch>
                  </pic:blipFill>
                  <pic:spPr>
                    <a:xfrm>
                      <a:off x="0" y="0"/>
                      <a:ext cx="5811061" cy="743054"/>
                    </a:xfrm>
                    <a:prstGeom prst="rect">
                      <a:avLst/>
                    </a:prstGeom>
                  </pic:spPr>
                </pic:pic>
              </a:graphicData>
            </a:graphic>
          </wp:inline>
        </w:drawing>
      </w:r>
    </w:p>
    <w:p w:rsidR="00B954E5" w:rsidRPr="0029130A" w:rsidRDefault="00B954E5" w:rsidP="00B954E5">
      <w:pPr>
        <w:spacing w:after="0"/>
        <w:rPr>
          <w:b/>
          <w:u w:val="single"/>
        </w:rPr>
      </w:pPr>
      <w:r>
        <w:rPr>
          <w:b/>
          <w:u w:val="single"/>
        </w:rPr>
        <w:t>2. Web Service Client file</w:t>
      </w:r>
    </w:p>
    <w:p w:rsidR="00B954E5" w:rsidRDefault="00B954E5" w:rsidP="00B954E5">
      <w:pPr>
        <w:spacing w:after="0"/>
      </w:pPr>
      <w:r>
        <w:t xml:space="preserve">Follow below steps to write Webservice client </w:t>
      </w:r>
    </w:p>
    <w:p w:rsidR="00B954E5" w:rsidRDefault="00B954E5" w:rsidP="00B954E5">
      <w:pPr>
        <w:pStyle w:val="ListParagraph"/>
        <w:numPr>
          <w:ilvl w:val="0"/>
          <w:numId w:val="134"/>
        </w:numPr>
      </w:pPr>
      <w:r>
        <w:t xml:space="preserve">Create </w:t>
      </w:r>
      <w:r w:rsidRPr="00282708">
        <w:rPr>
          <w:b/>
        </w:rPr>
        <w:t>URL</w:t>
      </w:r>
      <w:r>
        <w:t xml:space="preserve"> object by passing WSDL document location</w:t>
      </w:r>
    </w:p>
    <w:p w:rsidR="00B954E5" w:rsidRDefault="00B954E5" w:rsidP="00B954E5">
      <w:pPr>
        <w:pStyle w:val="ListParagraph"/>
        <w:ind w:left="1080"/>
        <w:rPr>
          <w:rFonts w:ascii="Courier New" w:hAnsi="Courier New" w:cs="Courier New"/>
          <w:color w:val="000000"/>
        </w:rPr>
      </w:pPr>
      <w:r w:rsidRPr="002A55B0">
        <w:rPr>
          <w:rFonts w:ascii="Courier New" w:hAnsi="Courier New" w:cs="Courier New"/>
          <w:color w:val="000000"/>
          <w:highlight w:val="yellow"/>
        </w:rPr>
        <w:t xml:space="preserve">URL </w:t>
      </w:r>
      <w:r w:rsidRPr="002A55B0">
        <w:rPr>
          <w:rFonts w:ascii="Courier New" w:hAnsi="Courier New" w:cs="Courier New"/>
          <w:color w:val="6A3E3E"/>
          <w:highlight w:val="yellow"/>
        </w:rPr>
        <w:t>url</w:t>
      </w:r>
      <w:r w:rsidRPr="002A55B0">
        <w:rPr>
          <w:rFonts w:ascii="Courier New" w:hAnsi="Courier New" w:cs="Courier New"/>
          <w:color w:val="000000"/>
          <w:highlight w:val="yellow"/>
        </w:rPr>
        <w:t xml:space="preserve"> = </w:t>
      </w:r>
      <w:r w:rsidRPr="002A55B0">
        <w:rPr>
          <w:rFonts w:ascii="Courier New" w:hAnsi="Courier New" w:cs="Courier New"/>
          <w:b/>
          <w:bCs/>
          <w:color w:val="7F0055"/>
          <w:highlight w:val="yellow"/>
        </w:rPr>
        <w:t>new</w:t>
      </w:r>
      <w:r w:rsidRPr="002A55B0">
        <w:rPr>
          <w:rFonts w:ascii="Courier New" w:hAnsi="Courier New" w:cs="Courier New"/>
          <w:color w:val="000000"/>
          <w:highlight w:val="yellow"/>
        </w:rPr>
        <w:t xml:space="preserve"> URL(</w:t>
      </w:r>
      <w:r w:rsidRPr="002A55B0">
        <w:rPr>
          <w:rFonts w:ascii="Courier New" w:hAnsi="Courier New" w:cs="Courier New"/>
          <w:color w:val="2A00FF"/>
          <w:highlight w:val="yellow"/>
        </w:rPr>
        <w:t>"http://localhost:7777/ws/hello?wsdl"</w:t>
      </w:r>
      <w:r w:rsidRPr="002A55B0">
        <w:rPr>
          <w:rFonts w:ascii="Courier New" w:hAnsi="Courier New" w:cs="Courier New"/>
          <w:color w:val="000000"/>
          <w:highlight w:val="yellow"/>
        </w:rPr>
        <w:t>);</w:t>
      </w:r>
    </w:p>
    <w:p w:rsidR="00B954E5" w:rsidRDefault="00B954E5" w:rsidP="00B954E5">
      <w:pPr>
        <w:pStyle w:val="ListParagraph"/>
        <w:ind w:left="1080"/>
      </w:pPr>
    </w:p>
    <w:p w:rsidR="00B954E5" w:rsidRDefault="00B954E5" w:rsidP="00B954E5">
      <w:pPr>
        <w:pStyle w:val="ListParagraph"/>
        <w:numPr>
          <w:ilvl w:val="0"/>
          <w:numId w:val="134"/>
        </w:numPr>
      </w:pPr>
      <w:r>
        <w:t xml:space="preserve">Create </w:t>
      </w:r>
      <w:r w:rsidRPr="00282708">
        <w:rPr>
          <w:b/>
        </w:rPr>
        <w:t>QName</w:t>
      </w:r>
      <w:r>
        <w:t xml:space="preserve"> by passing service URI, Service name as arguments</w:t>
      </w:r>
    </w:p>
    <w:p w:rsidR="00B954E5" w:rsidRDefault="00B954E5" w:rsidP="00B954E5">
      <w:pPr>
        <w:pStyle w:val="ListParagraph"/>
        <w:rPr>
          <w:rFonts w:ascii="Courier New" w:hAnsi="Courier New" w:cs="Courier New"/>
          <w:color w:val="000000"/>
        </w:rPr>
      </w:pPr>
      <w:r w:rsidRPr="002A55B0">
        <w:rPr>
          <w:rFonts w:ascii="Courier New" w:hAnsi="Courier New" w:cs="Courier New"/>
          <w:color w:val="000000"/>
          <w:highlight w:val="yellow"/>
        </w:rPr>
        <w:t xml:space="preserve">QName </w:t>
      </w:r>
      <w:r w:rsidRPr="002A55B0">
        <w:rPr>
          <w:rFonts w:ascii="Courier New" w:hAnsi="Courier New" w:cs="Courier New"/>
          <w:color w:val="6A3E3E"/>
          <w:highlight w:val="yellow"/>
        </w:rPr>
        <w:t>qname</w:t>
      </w:r>
      <w:r w:rsidRPr="002A55B0">
        <w:rPr>
          <w:rFonts w:ascii="Courier New" w:hAnsi="Courier New" w:cs="Courier New"/>
          <w:color w:val="000000"/>
          <w:highlight w:val="yellow"/>
        </w:rPr>
        <w:t xml:space="preserve"> = </w:t>
      </w:r>
      <w:r w:rsidRPr="002A55B0">
        <w:rPr>
          <w:rFonts w:ascii="Courier New" w:hAnsi="Courier New" w:cs="Courier New"/>
          <w:b/>
          <w:bCs/>
          <w:color w:val="7F0055"/>
          <w:highlight w:val="yellow"/>
        </w:rPr>
        <w:t>new</w:t>
      </w:r>
      <w:r w:rsidRPr="002A55B0">
        <w:rPr>
          <w:rFonts w:ascii="Courier New" w:hAnsi="Courier New" w:cs="Courier New"/>
          <w:color w:val="000000"/>
          <w:highlight w:val="yellow"/>
        </w:rPr>
        <w:t xml:space="preserve"> QName(</w:t>
      </w:r>
      <w:r w:rsidRPr="002A55B0">
        <w:rPr>
          <w:rFonts w:ascii="Courier New" w:hAnsi="Courier New" w:cs="Courier New"/>
          <w:color w:val="2A00FF"/>
          <w:highlight w:val="yellow"/>
        </w:rPr>
        <w:t>"http://endpoint/"</w:t>
      </w:r>
      <w:r w:rsidRPr="002A55B0">
        <w:rPr>
          <w:rFonts w:ascii="Courier New" w:hAnsi="Courier New" w:cs="Courier New"/>
          <w:color w:val="000000"/>
          <w:highlight w:val="yellow"/>
        </w:rPr>
        <w:t xml:space="preserve">, </w:t>
      </w:r>
      <w:r w:rsidRPr="002A55B0">
        <w:rPr>
          <w:rFonts w:ascii="Courier New" w:hAnsi="Courier New" w:cs="Courier New"/>
          <w:color w:val="2A00FF"/>
          <w:highlight w:val="yellow"/>
        </w:rPr>
        <w:t>"HelloWorldImplService"</w:t>
      </w:r>
      <w:r w:rsidRPr="002A55B0">
        <w:rPr>
          <w:rFonts w:ascii="Courier New" w:hAnsi="Courier New" w:cs="Courier New"/>
          <w:color w:val="000000"/>
          <w:highlight w:val="yellow"/>
        </w:rPr>
        <w:t>);</w:t>
      </w:r>
    </w:p>
    <w:p w:rsidR="00B954E5" w:rsidRDefault="00B954E5" w:rsidP="00B954E5">
      <w:pPr>
        <w:pStyle w:val="ListParagraph"/>
      </w:pPr>
    </w:p>
    <w:p w:rsidR="00B954E5" w:rsidRDefault="00B954E5" w:rsidP="00B954E5">
      <w:pPr>
        <w:pStyle w:val="ListParagraph"/>
        <w:numPr>
          <w:ilvl w:val="0"/>
          <w:numId w:val="134"/>
        </w:numPr>
        <w:spacing w:after="0"/>
      </w:pPr>
      <w:r>
        <w:t xml:space="preserve">Create Service Object by </w:t>
      </w:r>
      <w:r w:rsidRPr="00282708">
        <w:rPr>
          <w:b/>
        </w:rPr>
        <w:t>calling create (-,-)</w:t>
      </w:r>
      <w:r>
        <w:t xml:space="preserve"> by passing URL,QName as arguments.</w:t>
      </w:r>
      <w:r w:rsidRPr="00282708">
        <w:t xml:space="preserve"> Service objects provide the client view of a Web service</w:t>
      </w:r>
      <w:r>
        <w:t>.</w:t>
      </w:r>
      <w:r w:rsidRPr="00282708">
        <w:t xml:space="preserve"> ports available on a service can be enumerated using the getPorts method</w:t>
      </w:r>
    </w:p>
    <w:p w:rsidR="00B954E5" w:rsidRPr="002A55B0" w:rsidRDefault="00B954E5" w:rsidP="00B954E5">
      <w:pPr>
        <w:autoSpaceDE w:val="0"/>
        <w:autoSpaceDN w:val="0"/>
        <w:adjustRightInd w:val="0"/>
        <w:spacing w:after="0" w:line="240" w:lineRule="auto"/>
        <w:ind w:left="1080"/>
        <w:rPr>
          <w:rFonts w:ascii="Courier New" w:hAnsi="Courier New" w:cs="Courier New"/>
          <w:color w:val="4C483D" w:themeColor="text2"/>
          <w:highlight w:val="yellow"/>
        </w:rPr>
      </w:pPr>
      <w:r w:rsidRPr="002A55B0">
        <w:rPr>
          <w:rFonts w:ascii="Courier New" w:hAnsi="Courier New" w:cs="Courier New"/>
          <w:color w:val="000000"/>
          <w:highlight w:val="yellow"/>
        </w:rPr>
        <w:t xml:space="preserve">Service </w:t>
      </w:r>
      <w:r w:rsidRPr="002A55B0">
        <w:rPr>
          <w:rFonts w:ascii="Courier New" w:hAnsi="Courier New" w:cs="Courier New"/>
          <w:color w:val="6A3E3E"/>
          <w:highlight w:val="yellow"/>
        </w:rPr>
        <w:t>service</w:t>
      </w:r>
      <w:r w:rsidRPr="002A55B0">
        <w:rPr>
          <w:rFonts w:ascii="Courier New" w:hAnsi="Courier New" w:cs="Courier New"/>
          <w:color w:val="000000"/>
          <w:highlight w:val="yellow"/>
        </w:rPr>
        <w:t xml:space="preserve">  = Service.</w:t>
      </w:r>
      <w:r w:rsidRPr="002A55B0">
        <w:rPr>
          <w:rFonts w:ascii="Courier New" w:hAnsi="Courier New" w:cs="Courier New"/>
          <w:i/>
          <w:iCs/>
          <w:color w:val="000000"/>
          <w:highlight w:val="yellow"/>
        </w:rPr>
        <w:t>create</w:t>
      </w:r>
      <w:r w:rsidRPr="002A55B0">
        <w:rPr>
          <w:rFonts w:ascii="Courier New" w:hAnsi="Courier New" w:cs="Courier New"/>
          <w:color w:val="000000"/>
          <w:highlight w:val="yellow"/>
        </w:rPr>
        <w:t>(</w:t>
      </w:r>
      <w:r w:rsidRPr="002A55B0">
        <w:rPr>
          <w:rFonts w:ascii="Courier New" w:hAnsi="Courier New" w:cs="Courier New"/>
          <w:color w:val="6A3E3E"/>
          <w:highlight w:val="yellow"/>
        </w:rPr>
        <w:t>url</w:t>
      </w:r>
      <w:r w:rsidRPr="002A55B0">
        <w:rPr>
          <w:rFonts w:ascii="Courier New" w:hAnsi="Courier New" w:cs="Courier New"/>
          <w:color w:val="000000"/>
          <w:highlight w:val="yellow"/>
        </w:rPr>
        <w:t xml:space="preserve">, </w:t>
      </w:r>
      <w:r w:rsidRPr="002A55B0">
        <w:rPr>
          <w:rFonts w:ascii="Courier New" w:hAnsi="Courier New" w:cs="Courier New"/>
          <w:color w:val="6A3E3E"/>
          <w:highlight w:val="yellow"/>
        </w:rPr>
        <w:t>qname</w:t>
      </w:r>
      <w:r w:rsidRPr="002A55B0">
        <w:rPr>
          <w:rFonts w:ascii="Courier New" w:hAnsi="Courier New" w:cs="Courier New"/>
          <w:color w:val="000000"/>
          <w:highlight w:val="yellow"/>
        </w:rPr>
        <w:t xml:space="preserve">);  </w:t>
      </w:r>
    </w:p>
    <w:p w:rsidR="00B954E5" w:rsidRPr="007B3791" w:rsidRDefault="00B954E5" w:rsidP="00B954E5">
      <w:pPr>
        <w:ind w:left="1080"/>
      </w:pPr>
      <w:r w:rsidRPr="002A55B0">
        <w:rPr>
          <w:rFonts w:ascii="Courier New" w:hAnsi="Courier New" w:cs="Courier New"/>
          <w:color w:val="000000"/>
          <w:highlight w:val="yellow"/>
        </w:rPr>
        <w:t xml:space="preserve">HelloWorld </w:t>
      </w:r>
      <w:r w:rsidRPr="002A55B0">
        <w:rPr>
          <w:rFonts w:ascii="Courier New" w:hAnsi="Courier New" w:cs="Courier New"/>
          <w:color w:val="6A3E3E"/>
          <w:highlight w:val="yellow"/>
        </w:rPr>
        <w:t>hello</w:t>
      </w:r>
      <w:r w:rsidRPr="002A55B0">
        <w:rPr>
          <w:rFonts w:ascii="Courier New" w:hAnsi="Courier New" w:cs="Courier New"/>
          <w:color w:val="000000"/>
          <w:highlight w:val="yellow"/>
        </w:rPr>
        <w:t xml:space="preserve"> = </w:t>
      </w:r>
      <w:r w:rsidRPr="002A55B0">
        <w:rPr>
          <w:rFonts w:ascii="Courier New" w:hAnsi="Courier New" w:cs="Courier New"/>
          <w:color w:val="6A3E3E"/>
          <w:highlight w:val="yellow"/>
        </w:rPr>
        <w:t>service</w:t>
      </w:r>
      <w:r w:rsidRPr="002A55B0">
        <w:rPr>
          <w:rFonts w:ascii="Courier New" w:hAnsi="Courier New" w:cs="Courier New"/>
          <w:color w:val="000000"/>
          <w:highlight w:val="yellow"/>
        </w:rPr>
        <w:t>.getPort(HelloWorld.</w:t>
      </w:r>
      <w:r w:rsidRPr="002A55B0">
        <w:rPr>
          <w:rFonts w:ascii="Courier New" w:hAnsi="Courier New" w:cs="Courier New"/>
          <w:b/>
          <w:bCs/>
          <w:color w:val="7F0055"/>
          <w:highlight w:val="yellow"/>
        </w:rPr>
        <w:t>class</w:t>
      </w:r>
      <w:r w:rsidRPr="002A55B0">
        <w:rPr>
          <w:rFonts w:ascii="Courier New" w:hAnsi="Courier New" w:cs="Courier New"/>
          <w:color w:val="000000"/>
          <w:highlight w:val="yellow"/>
        </w:rPr>
        <w:t>);</w:t>
      </w:r>
    </w:p>
    <w:p w:rsidR="00B954E5" w:rsidRDefault="00B954E5" w:rsidP="00B954E5">
      <w:pPr>
        <w:pStyle w:val="Output"/>
        <w:rPr>
          <w:color w:val="4C483D" w:themeColor="text2"/>
        </w:rPr>
      </w:pPr>
      <w:r>
        <w:rPr>
          <w:bCs/>
          <w:color w:val="7F0055"/>
        </w:rPr>
        <w:t>package</w:t>
      </w:r>
      <w:r>
        <w:t xml:space="preserve"> client;</w:t>
      </w:r>
    </w:p>
    <w:p w:rsidR="00B954E5" w:rsidRDefault="00B954E5" w:rsidP="00B954E5">
      <w:pPr>
        <w:pStyle w:val="Output"/>
        <w:rPr>
          <w:color w:val="4C483D" w:themeColor="text2"/>
        </w:rPr>
      </w:pPr>
      <w:r>
        <w:rPr>
          <w:bCs/>
          <w:color w:val="7F0055"/>
        </w:rPr>
        <w:t>import</w:t>
      </w:r>
      <w:r>
        <w:t xml:space="preserve"> java.net.URL;  </w:t>
      </w:r>
    </w:p>
    <w:p w:rsidR="00B954E5" w:rsidRDefault="00B954E5" w:rsidP="00B954E5">
      <w:pPr>
        <w:pStyle w:val="Output"/>
        <w:rPr>
          <w:color w:val="4C483D" w:themeColor="text2"/>
        </w:rPr>
      </w:pPr>
      <w:r>
        <w:rPr>
          <w:bCs/>
          <w:color w:val="7F0055"/>
        </w:rPr>
        <w:t>import</w:t>
      </w:r>
      <w:r>
        <w:t xml:space="preserve"> javax.xml.namespace.QName;  </w:t>
      </w:r>
    </w:p>
    <w:p w:rsidR="00B954E5" w:rsidRDefault="00B954E5" w:rsidP="00B954E5">
      <w:pPr>
        <w:pStyle w:val="Output"/>
        <w:rPr>
          <w:color w:val="4C483D" w:themeColor="text2"/>
        </w:rPr>
      </w:pPr>
      <w:r>
        <w:rPr>
          <w:bCs/>
          <w:color w:val="7F0055"/>
        </w:rPr>
        <w:t>import</w:t>
      </w:r>
      <w:r>
        <w:t xml:space="preserve"> javax.xml.ws.Service;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endpoint.HelloWorld;  </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HelloWorldClient{  </w:t>
      </w:r>
    </w:p>
    <w:p w:rsidR="00B954E5" w:rsidRDefault="00B954E5" w:rsidP="00B954E5">
      <w:pPr>
        <w:pStyle w:val="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  </w:t>
      </w:r>
    </w:p>
    <w:p w:rsidR="00B954E5" w:rsidRDefault="00B954E5" w:rsidP="00B954E5">
      <w:pPr>
        <w:pStyle w:val="Output"/>
        <w:rPr>
          <w:color w:val="4C483D" w:themeColor="text2"/>
        </w:rPr>
      </w:pPr>
      <w:r>
        <w:t xml:space="preserve">    URL </w:t>
      </w:r>
      <w:r>
        <w:rPr>
          <w:color w:val="6A3E3E"/>
        </w:rPr>
        <w:t>url</w:t>
      </w:r>
      <w:r>
        <w:t xml:space="preserve"> = </w:t>
      </w:r>
      <w:r>
        <w:rPr>
          <w:bCs/>
          <w:color w:val="7F0055"/>
        </w:rPr>
        <w:t>new</w:t>
      </w:r>
      <w:r>
        <w:t xml:space="preserve"> URL(</w:t>
      </w:r>
      <w:r>
        <w:rPr>
          <w:color w:val="2A00FF"/>
        </w:rPr>
        <w:t>"http://localhost:7777/ws/hello?wsdl"</w:t>
      </w:r>
      <w:r>
        <w:t xml:space="preserve">);  </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t xml:space="preserve">        </w:t>
      </w:r>
      <w:r>
        <w:rPr>
          <w:color w:val="3F7F5F"/>
        </w:rPr>
        <w:t xml:space="preserve">//1st argument service URI, refer to </w:t>
      </w:r>
      <w:r>
        <w:rPr>
          <w:color w:val="3F7F5F"/>
          <w:u w:val="single"/>
        </w:rPr>
        <w:t>wsdl</w:t>
      </w:r>
      <w:r>
        <w:rPr>
          <w:color w:val="3F7F5F"/>
        </w:rPr>
        <w:t xml:space="preserve"> document above  </w:t>
      </w:r>
    </w:p>
    <w:p w:rsidR="00B954E5" w:rsidRDefault="00B954E5" w:rsidP="00B954E5">
      <w:pPr>
        <w:pStyle w:val="Output"/>
        <w:rPr>
          <w:color w:val="4C483D" w:themeColor="text2"/>
        </w:rPr>
      </w:pPr>
      <w:r>
        <w:t xml:space="preserve">        </w:t>
      </w:r>
      <w:r>
        <w:rPr>
          <w:color w:val="3F7F5F"/>
        </w:rPr>
        <w:t xml:space="preserve">//2nd argument is service name, refer to </w:t>
      </w:r>
      <w:r>
        <w:rPr>
          <w:color w:val="3F7F5F"/>
          <w:u w:val="single"/>
        </w:rPr>
        <w:t>wsdl</w:t>
      </w:r>
      <w:r>
        <w:rPr>
          <w:color w:val="3F7F5F"/>
        </w:rPr>
        <w:t xml:space="preserve"> document above  </w:t>
      </w:r>
    </w:p>
    <w:p w:rsidR="00B954E5" w:rsidRDefault="00B954E5" w:rsidP="00B954E5">
      <w:pPr>
        <w:pStyle w:val="Output"/>
        <w:rPr>
          <w:color w:val="4C483D" w:themeColor="text2"/>
        </w:rPr>
      </w:pPr>
      <w:r>
        <w:t xml:space="preserve">        QName </w:t>
      </w:r>
      <w:r>
        <w:rPr>
          <w:color w:val="6A3E3E"/>
        </w:rPr>
        <w:t>qname</w:t>
      </w:r>
      <w:r>
        <w:t xml:space="preserve"> = </w:t>
      </w:r>
      <w:r>
        <w:rPr>
          <w:bCs/>
          <w:color w:val="7F0055"/>
        </w:rPr>
        <w:t>new</w:t>
      </w:r>
      <w:r>
        <w:t xml:space="preserve"> QName(</w:t>
      </w:r>
      <w:r>
        <w:rPr>
          <w:color w:val="2A00FF"/>
        </w:rPr>
        <w:t>"http://endpoint/"</w:t>
      </w:r>
      <w:r>
        <w:t xml:space="preserve">, </w:t>
      </w:r>
      <w:r>
        <w:rPr>
          <w:color w:val="2A00FF"/>
        </w:rPr>
        <w:t>"HelloWorldImplService"</w:t>
      </w:r>
      <w:r>
        <w:t xml:space="preserve">);  </w:t>
      </w:r>
    </w:p>
    <w:p w:rsidR="00B954E5" w:rsidRDefault="00B954E5" w:rsidP="00B954E5">
      <w:pPr>
        <w:pStyle w:val="Output"/>
        <w:rPr>
          <w:color w:val="4C483D" w:themeColor="text2"/>
        </w:rPr>
      </w:pPr>
      <w:r>
        <w:t xml:space="preserve">       Service </w:t>
      </w:r>
      <w:r>
        <w:rPr>
          <w:color w:val="6A3E3E"/>
        </w:rPr>
        <w:t>service</w:t>
      </w:r>
      <w:r>
        <w:t xml:space="preserve"> = Service.</w:t>
      </w:r>
      <w:r>
        <w:rPr>
          <w:i/>
          <w:iCs/>
        </w:rPr>
        <w:t>create</w:t>
      </w:r>
      <w:r>
        <w:t>(</w:t>
      </w:r>
      <w:r>
        <w:rPr>
          <w:color w:val="6A3E3E"/>
        </w:rPr>
        <w:t>url</w:t>
      </w:r>
      <w:r>
        <w:t xml:space="preserve">, </w:t>
      </w:r>
      <w:r>
        <w:rPr>
          <w:color w:val="6A3E3E"/>
        </w:rPr>
        <w:t>qname</w:t>
      </w:r>
      <w:r>
        <w:t xml:space="preserve">);  </w:t>
      </w:r>
    </w:p>
    <w:p w:rsidR="00B954E5" w:rsidRDefault="00B954E5" w:rsidP="00B954E5">
      <w:pPr>
        <w:pStyle w:val="Output"/>
        <w:rPr>
          <w:color w:val="4C483D" w:themeColor="text2"/>
        </w:rPr>
      </w:pPr>
      <w:r>
        <w:t xml:space="preserve">       HelloWorld </w:t>
      </w:r>
      <w:r>
        <w:rPr>
          <w:color w:val="6A3E3E"/>
        </w:rPr>
        <w:t>hello</w:t>
      </w:r>
      <w:r>
        <w:t xml:space="preserve"> = </w:t>
      </w:r>
      <w:r>
        <w:rPr>
          <w:color w:val="6A3E3E"/>
        </w:rPr>
        <w:t>service</w:t>
      </w:r>
      <w:r>
        <w:t>.getPort(HelloWorld.</w:t>
      </w:r>
      <w:r>
        <w:rPr>
          <w:bCs/>
          <w:color w:val="7F0055"/>
        </w:rPr>
        <w:t>class</w:t>
      </w:r>
      <w:r>
        <w:t xml:space="preserve">);  </w:t>
      </w:r>
    </w:p>
    <w:p w:rsidR="00B954E5" w:rsidRDefault="00B954E5" w:rsidP="00B954E5">
      <w:pPr>
        <w:pStyle w:val="Output"/>
        <w:rPr>
          <w:color w:val="4C483D" w:themeColor="text2"/>
        </w:rPr>
      </w:pPr>
      <w:r>
        <w:t xml:space="preserve">       System.</w:t>
      </w:r>
      <w:r>
        <w:rPr>
          <w:bCs/>
          <w:i/>
          <w:iCs/>
          <w:color w:val="0000C0"/>
        </w:rPr>
        <w:t>out</w:t>
      </w:r>
      <w:r>
        <w:t>.println(</w:t>
      </w:r>
      <w:r>
        <w:rPr>
          <w:color w:val="6A3E3E"/>
        </w:rPr>
        <w:t>hello</w:t>
      </w:r>
      <w:r>
        <w:t>.getHelloWorldMsg(</w:t>
      </w:r>
      <w:r>
        <w:rPr>
          <w:color w:val="2A00FF"/>
        </w:rPr>
        <w:t>"Hello, from Client"</w:t>
      </w:r>
      <w:r>
        <w:t xml:space="preserve">));  </w:t>
      </w:r>
    </w:p>
    <w:p w:rsidR="00B954E5" w:rsidRDefault="00B954E5" w:rsidP="00B954E5">
      <w:pPr>
        <w:pStyle w:val="Output"/>
        <w:rPr>
          <w:color w:val="4C483D" w:themeColor="text2"/>
        </w:rPr>
      </w:pPr>
      <w:r>
        <w:t xml:space="preserve">    }  </w:t>
      </w:r>
    </w:p>
    <w:p w:rsidR="00B954E5" w:rsidRDefault="00B954E5" w:rsidP="00B954E5">
      <w:pPr>
        <w:pStyle w:val="Output"/>
        <w:rPr>
          <w:color w:val="4C483D" w:themeColor="text2"/>
        </w:rPr>
      </w:pPr>
      <w:r>
        <w:t xml:space="preserve">}  </w:t>
      </w: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spacing w:after="0"/>
      </w:pPr>
      <w:r>
        <w:t>By running Clinet application we will get output as below</w:t>
      </w:r>
    </w:p>
    <w:p w:rsidR="00B954E5" w:rsidRDefault="00B954E5" w:rsidP="00B954E5">
      <w:r>
        <w:rPr>
          <w:noProof/>
          <w:lang w:eastAsia="en-US"/>
        </w:rPr>
        <w:drawing>
          <wp:inline distT="0" distB="0" distL="0" distR="0" wp14:anchorId="6F7CB9A2" wp14:editId="1EEA62BB">
            <wp:extent cx="5943600" cy="7004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38B511.tmp"/>
                    <pic:cNvPicPr/>
                  </pic:nvPicPr>
                  <pic:blipFill>
                    <a:blip r:embed="rId158">
                      <a:extLst>
                        <a:ext uri="{28A0092B-C50C-407E-A947-70E740481C1C}">
                          <a14:useLocalDpi xmlns:a14="http://schemas.microsoft.com/office/drawing/2010/main" val="0"/>
                        </a:ext>
                      </a:extLst>
                    </a:blip>
                    <a:stretch>
                      <a:fillRect/>
                    </a:stretch>
                  </pic:blipFill>
                  <pic:spPr>
                    <a:xfrm>
                      <a:off x="0" y="0"/>
                      <a:ext cx="5943600" cy="700405"/>
                    </a:xfrm>
                    <a:prstGeom prst="rect">
                      <a:avLst/>
                    </a:prstGeom>
                  </pic:spPr>
                </pic:pic>
              </a:graphicData>
            </a:graphic>
          </wp:inline>
        </w:drawing>
      </w:r>
    </w:p>
    <w:p w:rsidR="00B954E5" w:rsidRDefault="00B954E5" w:rsidP="00B954E5">
      <w:pPr>
        <w:pStyle w:val="Heading2"/>
      </w:pPr>
      <w:bookmarkStart w:id="80" w:name="_Toc471845301"/>
      <w:bookmarkStart w:id="81" w:name="_Toc4274747"/>
      <w:r>
        <w:t>2.4 JAX-WS Document Style</w:t>
      </w:r>
      <w:bookmarkEnd w:id="80"/>
      <w:bookmarkEnd w:id="81"/>
    </w:p>
    <w:p w:rsidR="00B954E5" w:rsidRPr="00DB19AE" w:rsidRDefault="00B954E5" w:rsidP="00B954E5">
      <w:pPr>
        <w:pStyle w:val="ListParagraph"/>
        <w:numPr>
          <w:ilvl w:val="0"/>
          <w:numId w:val="132"/>
        </w:numPr>
        <w:rPr>
          <w:b/>
        </w:rPr>
      </w:pPr>
      <w:r w:rsidRPr="00DB19AE">
        <w:rPr>
          <w:b/>
        </w:rPr>
        <w:t>SOAP Body can be structurted in any way you like</w:t>
      </w:r>
    </w:p>
    <w:p w:rsidR="00B954E5" w:rsidRDefault="00B954E5" w:rsidP="00B954E5">
      <w:pPr>
        <w:pStyle w:val="ListParagraph"/>
        <w:numPr>
          <w:ilvl w:val="0"/>
          <w:numId w:val="132"/>
        </w:numPr>
      </w:pPr>
      <w:r>
        <w:t xml:space="preserve">Document style web services can be </w:t>
      </w:r>
      <w:r w:rsidRPr="001151A1">
        <w:rPr>
          <w:b/>
        </w:rPr>
        <w:t>validated against predefined schema</w:t>
      </w:r>
      <w:r>
        <w:t>.</w:t>
      </w:r>
    </w:p>
    <w:p w:rsidR="00B954E5" w:rsidRDefault="00B954E5" w:rsidP="00B954E5">
      <w:pPr>
        <w:pStyle w:val="ListParagraph"/>
        <w:numPr>
          <w:ilvl w:val="0"/>
          <w:numId w:val="132"/>
        </w:numPr>
      </w:pPr>
      <w:r>
        <w:t xml:space="preserve">In document style, </w:t>
      </w:r>
      <w:r w:rsidRPr="001151A1">
        <w:rPr>
          <w:b/>
        </w:rPr>
        <w:t>SOAP message is sent as a single document</w:t>
      </w:r>
      <w:r>
        <w:t>.</w:t>
      </w:r>
    </w:p>
    <w:p w:rsidR="00B954E5" w:rsidRDefault="00B954E5" w:rsidP="00B954E5">
      <w:pPr>
        <w:pStyle w:val="ListParagraph"/>
        <w:numPr>
          <w:ilvl w:val="0"/>
          <w:numId w:val="132"/>
        </w:numPr>
      </w:pPr>
      <w:r>
        <w:t xml:space="preserve">Document </w:t>
      </w:r>
      <w:r w:rsidRPr="001151A1">
        <w:rPr>
          <w:b/>
        </w:rPr>
        <w:t>style message is loosely coupled</w:t>
      </w:r>
      <w:r>
        <w:t>.</w:t>
      </w:r>
    </w:p>
    <w:p w:rsidR="00B954E5" w:rsidRDefault="00B954E5" w:rsidP="00B954E5">
      <w:pPr>
        <w:pStyle w:val="ListParagraph"/>
        <w:numPr>
          <w:ilvl w:val="0"/>
          <w:numId w:val="132"/>
        </w:numPr>
      </w:pPr>
      <w:r>
        <w:t>In Document style, SOAP message loses the operation name.</w:t>
      </w:r>
    </w:p>
    <w:p w:rsidR="00B954E5" w:rsidRDefault="00B954E5" w:rsidP="00B954E5">
      <w:pPr>
        <w:pStyle w:val="ListParagraph"/>
        <w:numPr>
          <w:ilvl w:val="0"/>
          <w:numId w:val="132"/>
        </w:numPr>
      </w:pPr>
      <w:r>
        <w:t>In Document style, parameters are sent in XML format.</w:t>
      </w:r>
    </w:p>
    <w:p w:rsidR="00B954E5" w:rsidRDefault="00B954E5" w:rsidP="00B954E5">
      <w:pPr>
        <w:pStyle w:val="Qsns"/>
      </w:pPr>
      <w:r w:rsidRPr="001D401D">
        <w:rPr>
          <w:lang w:val="en"/>
        </w:rPr>
        <w:t>In JAX-WS development, convert from “</w:t>
      </w:r>
      <w:r w:rsidRPr="001D401D">
        <w:rPr>
          <w:i/>
          <w:iCs/>
          <w:lang w:val="en"/>
        </w:rPr>
        <w:t>RPC style</w:t>
      </w:r>
      <w:r w:rsidRPr="001D401D">
        <w:rPr>
          <w:lang w:val="en"/>
        </w:rPr>
        <w:t>” to “</w:t>
      </w:r>
      <w:r w:rsidRPr="001D401D">
        <w:rPr>
          <w:i/>
          <w:iCs/>
          <w:lang w:val="en"/>
        </w:rPr>
        <w:t>Document style</w:t>
      </w:r>
      <w:r w:rsidRPr="001D401D">
        <w:rPr>
          <w:lang w:val="en"/>
        </w:rPr>
        <w:t>” is very easy, just change the @SOAPBinding style option</w:t>
      </w:r>
    </w:p>
    <w:p w:rsidR="00B954E5" w:rsidRDefault="00B954E5" w:rsidP="00B954E5">
      <w:pPr>
        <w:pStyle w:val="Heading3"/>
      </w:pPr>
      <w:bookmarkStart w:id="82" w:name="_Toc471845302"/>
      <w:r>
        <w:t>Example</w:t>
      </w:r>
      <w:bookmarkEnd w:id="82"/>
    </w:p>
    <w:p w:rsidR="00B954E5" w:rsidRPr="004B003C" w:rsidRDefault="00B954E5" w:rsidP="00B954E5">
      <w:pPr>
        <w:spacing w:after="0"/>
        <w:rPr>
          <w:b/>
          <w:u w:val="single"/>
        </w:rPr>
      </w:pPr>
      <w:r w:rsidRPr="004B003C">
        <w:rPr>
          <w:b/>
          <w:u w:val="single"/>
        </w:rPr>
        <w:t>1. JAX-WS Web Service End Point</w:t>
      </w:r>
      <w:r>
        <w:rPr>
          <w:b/>
          <w:u w:val="single"/>
        </w:rPr>
        <w:t xml:space="preserve"> files</w:t>
      </w:r>
    </w:p>
    <w:p w:rsidR="00B954E5" w:rsidRDefault="00B954E5" w:rsidP="00B954E5">
      <w:pPr>
        <w:spacing w:after="0"/>
        <w:rPr>
          <w:color w:val="FF0000"/>
        </w:rPr>
      </w:pPr>
      <w:r w:rsidRPr="004B003C">
        <w:t>1. Create a Web Service Endpoint Interface</w:t>
      </w:r>
      <w:r>
        <w:t xml:space="preserve"> with </w:t>
      </w:r>
      <w:r w:rsidRPr="001D401D">
        <w:rPr>
          <w:b/>
          <w:color w:val="FF0000"/>
        </w:rPr>
        <w:t>@SOAPBinding(style = Style.</w:t>
      </w:r>
      <w:r>
        <w:rPr>
          <w:b/>
          <w:color w:val="FF0000"/>
        </w:rPr>
        <w:t>Document</w:t>
      </w:r>
      <w:r w:rsidRPr="001D401D">
        <w:rPr>
          <w:b/>
          <w:color w:val="FF0000"/>
        </w:rPr>
        <w:t>)</w:t>
      </w:r>
      <w:r w:rsidRPr="001D401D">
        <w:rPr>
          <w:color w:val="FF0000"/>
        </w:rPr>
        <w:t xml:space="preserve">  </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javax.jws.WebMethod;  </w:t>
      </w:r>
    </w:p>
    <w:p w:rsidR="00B954E5" w:rsidRDefault="00B954E5" w:rsidP="00B954E5">
      <w:pPr>
        <w:pStyle w:val="Output"/>
        <w:rPr>
          <w:color w:val="4C483D" w:themeColor="text2"/>
        </w:rPr>
      </w:pPr>
      <w:r>
        <w:rPr>
          <w:bCs/>
          <w:color w:val="7F0055"/>
        </w:rPr>
        <w:t>import</w:t>
      </w:r>
      <w:r>
        <w:t xml:space="preserve"> javax.jws.WebService;  </w:t>
      </w:r>
    </w:p>
    <w:p w:rsidR="00B954E5" w:rsidRDefault="00B954E5" w:rsidP="00B954E5">
      <w:pPr>
        <w:pStyle w:val="Output"/>
        <w:rPr>
          <w:color w:val="4C483D" w:themeColor="text2"/>
        </w:rPr>
      </w:pPr>
      <w:r>
        <w:rPr>
          <w:bCs/>
          <w:color w:val="7F0055"/>
        </w:rPr>
        <w:t>import</w:t>
      </w:r>
      <w:r>
        <w:t xml:space="preserve"> javax.jws.soap.SOAPBinding;  </w:t>
      </w:r>
    </w:p>
    <w:p w:rsidR="00B954E5" w:rsidRDefault="00B954E5" w:rsidP="00B954E5">
      <w:pPr>
        <w:pStyle w:val="Output"/>
        <w:rPr>
          <w:color w:val="4C483D" w:themeColor="text2"/>
        </w:rPr>
      </w:pPr>
      <w:r>
        <w:rPr>
          <w:bCs/>
          <w:color w:val="7F0055"/>
        </w:rPr>
        <w:lastRenderedPageBreak/>
        <w:t>import</w:t>
      </w:r>
      <w:r>
        <w:t xml:space="preserve"> javax.jws.soap.SOAPBinding.Style;  </w:t>
      </w:r>
    </w:p>
    <w:p w:rsidR="00B954E5" w:rsidRDefault="00B954E5" w:rsidP="00B954E5">
      <w:pPr>
        <w:pStyle w:val="Output"/>
        <w:rPr>
          <w:color w:val="4C483D" w:themeColor="text2"/>
        </w:rPr>
      </w:pPr>
      <w:r>
        <w:rPr>
          <w:color w:val="3F7F5F"/>
        </w:rPr>
        <w:t xml:space="preserve">//Service </w:t>
      </w:r>
      <w:r>
        <w:rPr>
          <w:color w:val="3F7F5F"/>
          <w:u w:val="single"/>
        </w:rPr>
        <w:t>Endpoint</w:t>
      </w:r>
      <w:r>
        <w:rPr>
          <w:color w:val="3F7F5F"/>
        </w:rPr>
        <w:t xml:space="preserve"> Interface  </w:t>
      </w:r>
    </w:p>
    <w:p w:rsidR="00B954E5" w:rsidRDefault="00B954E5" w:rsidP="00B954E5">
      <w:pPr>
        <w:pStyle w:val="Output"/>
        <w:rPr>
          <w:color w:val="4C483D" w:themeColor="text2"/>
        </w:rPr>
      </w:pPr>
      <w:r>
        <w:rPr>
          <w:color w:val="646464"/>
        </w:rPr>
        <w:t>@WebService</w:t>
      </w:r>
      <w:r>
        <w:t xml:space="preserve">  </w:t>
      </w:r>
    </w:p>
    <w:p w:rsidR="00B954E5" w:rsidRDefault="00B954E5" w:rsidP="00B954E5">
      <w:pPr>
        <w:pStyle w:val="Output"/>
        <w:rPr>
          <w:color w:val="4C483D" w:themeColor="text2"/>
        </w:rPr>
      </w:pPr>
      <w:r>
        <w:rPr>
          <w:color w:val="646464"/>
        </w:rPr>
        <w:t>@SOAPBinding</w:t>
      </w:r>
      <w:r>
        <w:t>(style = Style.</w:t>
      </w:r>
      <w:r>
        <w:rPr>
          <w:bCs/>
          <w:i/>
          <w:iCs/>
          <w:color w:val="0000C0"/>
        </w:rPr>
        <w:t>DOCUMENT</w:t>
      </w:r>
      <w:r>
        <w:t xml:space="preserve">)  </w:t>
      </w:r>
    </w:p>
    <w:p w:rsidR="00B954E5" w:rsidRDefault="00B954E5" w:rsidP="00B954E5">
      <w:pPr>
        <w:pStyle w:val="Output"/>
        <w:rPr>
          <w:color w:val="4C483D" w:themeColor="text2"/>
        </w:rPr>
      </w:pPr>
      <w:r>
        <w:rPr>
          <w:bCs/>
          <w:color w:val="7F0055"/>
        </w:rPr>
        <w:t>public</w:t>
      </w:r>
      <w:r>
        <w:t xml:space="preserve"> </w:t>
      </w:r>
      <w:r>
        <w:rPr>
          <w:bCs/>
          <w:color w:val="7F0055"/>
        </w:rPr>
        <w:t>interface</w:t>
      </w:r>
      <w:r>
        <w:t xml:space="preserve"> HelloWorld{  </w:t>
      </w:r>
    </w:p>
    <w:p w:rsidR="00B954E5" w:rsidRDefault="00B954E5" w:rsidP="00B954E5">
      <w:pPr>
        <w:pStyle w:val="Output"/>
        <w:rPr>
          <w:color w:val="4C483D" w:themeColor="text2"/>
        </w:rPr>
      </w:pPr>
      <w:r>
        <w:t xml:space="preserve"> </w:t>
      </w:r>
      <w:r>
        <w:rPr>
          <w:color w:val="646464"/>
        </w:rPr>
        <w:t>@WebMethod</w:t>
      </w:r>
      <w:r>
        <w:t xml:space="preserve"> </w:t>
      </w:r>
    </w:p>
    <w:p w:rsidR="00B954E5" w:rsidRDefault="00B954E5" w:rsidP="00B954E5">
      <w:pPr>
        <w:pStyle w:val="Output"/>
        <w:rPr>
          <w:color w:val="4C483D" w:themeColor="text2"/>
        </w:rPr>
      </w:pPr>
      <w:r>
        <w:t xml:space="preserve"> String getHelloWorldMsg(String </w:t>
      </w:r>
      <w:r>
        <w:rPr>
          <w:color w:val="6A3E3E"/>
        </w:rPr>
        <w:t>msg</w:t>
      </w:r>
      <w:r>
        <w:t xml:space="preserve">);  </w:t>
      </w:r>
    </w:p>
    <w:p w:rsidR="00B954E5" w:rsidRDefault="00B954E5" w:rsidP="00B954E5">
      <w:pPr>
        <w:pStyle w:val="Output"/>
        <w:rPr>
          <w:color w:val="4C483D" w:themeColor="text2"/>
        </w:rPr>
      </w:pPr>
      <w:r>
        <w:t xml:space="preserve">}  </w:t>
      </w:r>
    </w:p>
    <w:p w:rsidR="00B954E5" w:rsidRDefault="00B954E5" w:rsidP="00B954E5">
      <w:pPr>
        <w:ind w:left="720"/>
      </w:pPr>
    </w:p>
    <w:p w:rsidR="00B954E5" w:rsidRDefault="00B954E5" w:rsidP="00B954E5">
      <w:pPr>
        <w:spacing w:after="0"/>
      </w:pPr>
      <w:r>
        <w:t>2.</w:t>
      </w:r>
      <w:r w:rsidRPr="004B003C">
        <w:t xml:space="preserve"> Create a Web Service Endpoint Implementation</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javax.jws.WebService;  </w:t>
      </w:r>
    </w:p>
    <w:p w:rsidR="00B954E5" w:rsidRDefault="00B954E5" w:rsidP="00B954E5">
      <w:pPr>
        <w:pStyle w:val="Output"/>
        <w:rPr>
          <w:color w:val="4C483D" w:themeColor="text2"/>
        </w:rPr>
      </w:pPr>
      <w:r>
        <w:rPr>
          <w:color w:val="3F7F5F"/>
        </w:rPr>
        <w:t xml:space="preserve">//Service Implementation  </w:t>
      </w:r>
    </w:p>
    <w:p w:rsidR="00B954E5" w:rsidRDefault="00B954E5" w:rsidP="00B954E5">
      <w:pPr>
        <w:pStyle w:val="Output"/>
        <w:rPr>
          <w:color w:val="4C483D" w:themeColor="text2"/>
        </w:rPr>
      </w:pPr>
      <w:r>
        <w:rPr>
          <w:color w:val="646464"/>
        </w:rPr>
        <w:t>@WebService</w:t>
      </w:r>
      <w:r>
        <w:t xml:space="preserve">(endpointInterface = </w:t>
      </w:r>
      <w:r>
        <w:rPr>
          <w:color w:val="2A00FF"/>
        </w:rPr>
        <w:t>"endpoint.HelloWorld"</w:t>
      </w:r>
      <w:r>
        <w:t xml:space="preserve">)  </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HelloWorldImpl </w:t>
      </w:r>
      <w:r>
        <w:rPr>
          <w:bCs/>
          <w:color w:val="7F0055"/>
        </w:rPr>
        <w:t>implements</w:t>
      </w:r>
      <w:r>
        <w:t xml:space="preserve"> HelloWorld{</w:t>
      </w:r>
    </w:p>
    <w:p w:rsidR="00B954E5" w:rsidRDefault="00B954E5" w:rsidP="00B954E5">
      <w:pPr>
        <w:pStyle w:val="Output"/>
        <w:rPr>
          <w:color w:val="4C483D" w:themeColor="text2"/>
        </w:rPr>
      </w:pPr>
      <w:r>
        <w:tab/>
      </w:r>
      <w:r>
        <w:rPr>
          <w:color w:val="646464"/>
        </w:rPr>
        <w:t>@Override</w:t>
      </w:r>
    </w:p>
    <w:p w:rsidR="00B954E5" w:rsidRDefault="00B954E5" w:rsidP="00B954E5">
      <w:pPr>
        <w:pStyle w:val="Output"/>
        <w:rPr>
          <w:color w:val="4C483D" w:themeColor="text2"/>
        </w:rPr>
      </w:pPr>
      <w:r>
        <w:tab/>
      </w:r>
      <w:r>
        <w:rPr>
          <w:bCs/>
          <w:color w:val="7F0055"/>
        </w:rPr>
        <w:t>public</w:t>
      </w:r>
      <w:r>
        <w:t xml:space="preserve"> String getHelloWorldMsg(String </w:t>
      </w:r>
      <w:r>
        <w:rPr>
          <w:color w:val="6A3E3E"/>
        </w:rPr>
        <w:t>msg</w:t>
      </w:r>
      <w:r>
        <w:t>) {</w:t>
      </w:r>
    </w:p>
    <w:p w:rsidR="00B954E5" w:rsidRDefault="00B954E5" w:rsidP="00B954E5">
      <w:pPr>
        <w:pStyle w:val="Output"/>
        <w:rPr>
          <w:color w:val="4C483D" w:themeColor="text2"/>
        </w:rPr>
      </w:pPr>
      <w:r>
        <w:tab/>
      </w:r>
      <w:r>
        <w:tab/>
      </w:r>
      <w:r>
        <w:rPr>
          <w:color w:val="3F7F5F"/>
        </w:rPr>
        <w:t xml:space="preserve">// </w:t>
      </w:r>
      <w:r>
        <w:rPr>
          <w:bCs/>
          <w:color w:val="7F9FBF"/>
        </w:rPr>
        <w:t>TODO</w:t>
      </w:r>
      <w:r>
        <w:rPr>
          <w:color w:val="3F7F5F"/>
        </w:rPr>
        <w:t xml:space="preserve"> Auto-generated method stub</w:t>
      </w:r>
    </w:p>
    <w:p w:rsidR="00B954E5" w:rsidRDefault="00B954E5" w:rsidP="00B954E5">
      <w:pPr>
        <w:pStyle w:val="Output"/>
        <w:rPr>
          <w:color w:val="4C483D" w:themeColor="text2"/>
        </w:rPr>
      </w:pPr>
      <w:r>
        <w:tab/>
      </w:r>
      <w:r>
        <w:tab/>
      </w:r>
      <w:r>
        <w:rPr>
          <w:bCs/>
          <w:color w:val="7F0055"/>
        </w:rPr>
        <w:t>return</w:t>
      </w:r>
      <w:r>
        <w:t xml:space="preserve"> </w:t>
      </w:r>
      <w:r>
        <w:rPr>
          <w:color w:val="2A00FF"/>
        </w:rPr>
        <w:t>"Your Message from WebService is : "</w:t>
      </w:r>
      <w:r>
        <w:t>+</w:t>
      </w:r>
      <w:r>
        <w:rPr>
          <w:color w:val="6A3E3E"/>
        </w:rPr>
        <w:t>msg</w:t>
      </w:r>
      <w:r>
        <w:t>;</w:t>
      </w:r>
    </w:p>
    <w:p w:rsidR="00B954E5" w:rsidRDefault="00B954E5" w:rsidP="00B954E5">
      <w:pPr>
        <w:pStyle w:val="Output"/>
        <w:rPr>
          <w:color w:val="4C483D" w:themeColor="text2"/>
        </w:rPr>
      </w:pPr>
      <w:r>
        <w:tab/>
        <w:t xml:space="preserve">}     </w:t>
      </w:r>
    </w:p>
    <w:p w:rsidR="00B954E5" w:rsidRDefault="00B954E5" w:rsidP="00B954E5">
      <w:pPr>
        <w:pStyle w:val="Output"/>
        <w:rPr>
          <w:color w:val="4C483D" w:themeColor="text2"/>
        </w:rPr>
      </w:pPr>
      <w:r>
        <w:t xml:space="preserve">}  </w:t>
      </w:r>
    </w:p>
    <w:p w:rsidR="00B954E5" w:rsidRDefault="00B954E5" w:rsidP="00B954E5"/>
    <w:p w:rsidR="00B954E5" w:rsidRDefault="00B954E5" w:rsidP="00B954E5">
      <w:pPr>
        <w:spacing w:after="0"/>
      </w:pPr>
      <w:r>
        <w:t>3.</w:t>
      </w:r>
      <w:r w:rsidRPr="004B003C">
        <w:t xml:space="preserve"> Create an Endpoint Publisher</w:t>
      </w:r>
      <w:r>
        <w:t xml:space="preserve"> &amp; Run as Java Application</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javax.xml.ws.Endpoint;  </w:t>
      </w:r>
    </w:p>
    <w:p w:rsidR="00B954E5" w:rsidRDefault="00B954E5" w:rsidP="00B954E5">
      <w:pPr>
        <w:pStyle w:val="Output"/>
        <w:rPr>
          <w:color w:val="4C483D" w:themeColor="text2"/>
        </w:rPr>
      </w:pPr>
      <w:r>
        <w:rPr>
          <w:color w:val="3F7F5F"/>
        </w:rPr>
        <w:t>//</w:t>
      </w:r>
      <w:r>
        <w:rPr>
          <w:color w:val="3F7F5F"/>
          <w:u w:val="single"/>
        </w:rPr>
        <w:t>Endpoint</w:t>
      </w:r>
      <w:r>
        <w:rPr>
          <w:color w:val="3F7F5F"/>
        </w:rPr>
        <w:t xml:space="preserve"> publisher  </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HelloWorldPublisher{  </w:t>
      </w:r>
    </w:p>
    <w:p w:rsidR="00B954E5" w:rsidRDefault="00B954E5" w:rsidP="00B954E5">
      <w:pPr>
        <w:pStyle w:val="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  </w:t>
      </w:r>
    </w:p>
    <w:p w:rsidR="00B954E5" w:rsidRDefault="00B954E5" w:rsidP="00B954E5">
      <w:pPr>
        <w:pStyle w:val="Output"/>
        <w:rPr>
          <w:color w:val="4C483D" w:themeColor="text2"/>
        </w:rPr>
      </w:pPr>
      <w:r>
        <w:t xml:space="preserve">       Endpoint.</w:t>
      </w:r>
      <w:r>
        <w:rPr>
          <w:i/>
          <w:iCs/>
        </w:rPr>
        <w:t>publish</w:t>
      </w:r>
      <w:r>
        <w:t>(</w:t>
      </w:r>
      <w:r>
        <w:rPr>
          <w:color w:val="2A00FF"/>
        </w:rPr>
        <w:t>"http://localhost:7771/ws/hellodoc"</w:t>
      </w:r>
      <w:r>
        <w:t xml:space="preserve">, </w:t>
      </w:r>
      <w:r>
        <w:rPr>
          <w:bCs/>
          <w:color w:val="7F0055"/>
        </w:rPr>
        <w:t>new</w:t>
      </w:r>
      <w:r>
        <w:t xml:space="preserve"> HelloWorldImpl());  </w:t>
      </w:r>
    </w:p>
    <w:p w:rsidR="00B954E5" w:rsidRDefault="00B954E5" w:rsidP="00B954E5">
      <w:pPr>
        <w:pStyle w:val="Output"/>
        <w:rPr>
          <w:color w:val="4C483D" w:themeColor="text2"/>
        </w:rPr>
      </w:pPr>
      <w:r>
        <w:t xml:space="preserve">       System.</w:t>
      </w:r>
      <w:r>
        <w:rPr>
          <w:bCs/>
          <w:i/>
          <w:iCs/>
          <w:color w:val="0000C0"/>
        </w:rPr>
        <w:t>out</w:t>
      </w:r>
      <w:r>
        <w:t>.println(</w:t>
      </w:r>
      <w:r>
        <w:rPr>
          <w:color w:val="2A00FF"/>
        </w:rPr>
        <w:t>"WSDL Published !!"</w:t>
      </w:r>
      <w:r>
        <w:t>);</w:t>
      </w:r>
    </w:p>
    <w:p w:rsidR="00B954E5" w:rsidRDefault="00B954E5" w:rsidP="00B954E5">
      <w:pPr>
        <w:pStyle w:val="Output"/>
        <w:rPr>
          <w:color w:val="4C483D" w:themeColor="text2"/>
        </w:rPr>
      </w:pPr>
      <w:r>
        <w:t xml:space="preserve">        }  </w:t>
      </w:r>
    </w:p>
    <w:p w:rsidR="00B954E5" w:rsidRDefault="00B954E5" w:rsidP="00B954E5">
      <w:pPr>
        <w:pStyle w:val="Output"/>
      </w:pPr>
      <w:r>
        <w:t>}</w:t>
      </w:r>
    </w:p>
    <w:p w:rsidR="00B954E5" w:rsidRDefault="00B954E5" w:rsidP="00B954E5"/>
    <w:p w:rsidR="00B954E5" w:rsidRDefault="00B954E5" w:rsidP="00B954E5">
      <w:pPr>
        <w:rPr>
          <w:b/>
        </w:rPr>
      </w:pPr>
      <w:r>
        <w:t xml:space="preserve">4. Test </w:t>
      </w:r>
      <w:r w:rsidRPr="0029130A">
        <w:t>generated WSDL</w:t>
      </w:r>
      <w:r>
        <w:t xml:space="preserve">. Ex: </w:t>
      </w:r>
      <w:r>
        <w:rPr>
          <w:color w:val="2A00FF"/>
        </w:rPr>
        <w:t>http://localhost:7771/ws/hellodoc</w:t>
      </w:r>
      <w:r w:rsidRPr="0029130A">
        <w:rPr>
          <w:b/>
        </w:rPr>
        <w:t>?wsdl</w:t>
      </w:r>
    </w:p>
    <w:p w:rsidR="00B954E5" w:rsidRDefault="007D372D" w:rsidP="00B954E5">
      <w:pPr>
        <w:rPr>
          <w:b/>
        </w:rPr>
      </w:pPr>
      <w:r>
        <w:rPr>
          <w:b/>
        </w:rPr>
        <w:object w:dxaOrig="1546" w:dyaOrig="990">
          <v:shape id="_x0000_i1026" type="#_x0000_t75" style="width:77pt;height:49.45pt" o:ole="">
            <v:imagedata r:id="rId159" o:title=""/>
          </v:shape>
          <o:OLEObject Type="Embed" ProgID="Package" ShapeID="_x0000_i1026" DrawAspect="Icon" ObjectID="_1614957791" r:id="rId160"/>
        </w:object>
      </w:r>
    </w:p>
    <w:p w:rsidR="00B954E5" w:rsidRDefault="00B954E5" w:rsidP="00B954E5">
      <w:r>
        <w:rPr>
          <w:noProof/>
          <w:lang w:eastAsia="en-US"/>
        </w:rPr>
        <w:lastRenderedPageBreak/>
        <w:drawing>
          <wp:inline distT="0" distB="0" distL="0" distR="0" wp14:anchorId="20DA628C" wp14:editId="75035AB1">
            <wp:extent cx="6253671" cy="34194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389B11.tmp"/>
                    <pic:cNvPicPr/>
                  </pic:nvPicPr>
                  <pic:blipFill>
                    <a:blip r:embed="rId161">
                      <a:extLst>
                        <a:ext uri="{28A0092B-C50C-407E-A947-70E740481C1C}">
                          <a14:useLocalDpi xmlns:a14="http://schemas.microsoft.com/office/drawing/2010/main" val="0"/>
                        </a:ext>
                      </a:extLst>
                    </a:blip>
                    <a:stretch>
                      <a:fillRect/>
                    </a:stretch>
                  </pic:blipFill>
                  <pic:spPr>
                    <a:xfrm>
                      <a:off x="0" y="0"/>
                      <a:ext cx="6255488" cy="3420469"/>
                    </a:xfrm>
                    <a:prstGeom prst="rect">
                      <a:avLst/>
                    </a:prstGeom>
                  </pic:spPr>
                </pic:pic>
              </a:graphicData>
            </a:graphic>
          </wp:inline>
        </w:drawing>
      </w:r>
    </w:p>
    <w:p w:rsidR="00B954E5" w:rsidRDefault="00B954E5" w:rsidP="00B954E5"/>
    <w:p w:rsidR="00B954E5" w:rsidRPr="0029130A" w:rsidRDefault="00B954E5" w:rsidP="00B954E5">
      <w:pPr>
        <w:spacing w:after="0"/>
        <w:rPr>
          <w:b/>
          <w:u w:val="single"/>
        </w:rPr>
      </w:pPr>
      <w:r w:rsidRPr="0029130A">
        <w:rPr>
          <w:b/>
          <w:u w:val="single"/>
        </w:rPr>
        <w:t>2. Web Service Client files</w:t>
      </w:r>
    </w:p>
    <w:p w:rsidR="00B954E5" w:rsidRDefault="00B954E5" w:rsidP="00B954E5">
      <w:pPr>
        <w:spacing w:after="0"/>
      </w:pPr>
      <w:r>
        <w:t xml:space="preserve">Create </w:t>
      </w:r>
      <w:r w:rsidRPr="00781144">
        <w:t>Java Web Service Client</w:t>
      </w:r>
      <w:r>
        <w:t xml:space="preserve"> &amp; Run as Java Application</w:t>
      </w:r>
    </w:p>
    <w:p w:rsidR="00B954E5" w:rsidRDefault="00B954E5" w:rsidP="00B954E5">
      <w:pPr>
        <w:pStyle w:val="Output"/>
        <w:rPr>
          <w:color w:val="4C483D" w:themeColor="text2"/>
        </w:rPr>
      </w:pPr>
      <w:r>
        <w:rPr>
          <w:bCs/>
          <w:color w:val="7F0055"/>
        </w:rPr>
        <w:t>package</w:t>
      </w:r>
      <w:r>
        <w:t xml:space="preserve"> client;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w:t>
      </w:r>
      <w:r>
        <w:rPr>
          <w:highlight w:val="lightGray"/>
        </w:rPr>
        <w:t>java.net.URL</w:t>
      </w:r>
      <w:r>
        <w:t xml:space="preserve">;  </w:t>
      </w:r>
    </w:p>
    <w:p w:rsidR="00B954E5" w:rsidRDefault="00B954E5" w:rsidP="00B954E5">
      <w:pPr>
        <w:pStyle w:val="Output"/>
        <w:rPr>
          <w:color w:val="4C483D" w:themeColor="text2"/>
        </w:rPr>
      </w:pPr>
      <w:r>
        <w:rPr>
          <w:bCs/>
          <w:color w:val="7F0055"/>
        </w:rPr>
        <w:t>import</w:t>
      </w:r>
      <w:r>
        <w:t xml:space="preserve"> javax.xml.namespace.QName;  </w:t>
      </w:r>
    </w:p>
    <w:p w:rsidR="00B954E5" w:rsidRDefault="00B954E5" w:rsidP="00B954E5">
      <w:pPr>
        <w:pStyle w:val="Output"/>
        <w:rPr>
          <w:color w:val="4C483D" w:themeColor="text2"/>
        </w:rPr>
      </w:pPr>
      <w:r>
        <w:rPr>
          <w:bCs/>
          <w:color w:val="7F0055"/>
        </w:rPr>
        <w:t>import</w:t>
      </w:r>
      <w:r>
        <w:t xml:space="preserve"> javax.xml.ws.Service;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endpoint.HelloWorld;  </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HelloWorldClient{  </w:t>
      </w:r>
    </w:p>
    <w:p w:rsidR="00B954E5" w:rsidRDefault="00B954E5" w:rsidP="00B954E5">
      <w:pPr>
        <w:pStyle w:val="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  </w:t>
      </w:r>
    </w:p>
    <w:p w:rsidR="00B954E5" w:rsidRDefault="00B954E5" w:rsidP="00B954E5">
      <w:pPr>
        <w:pStyle w:val="Output"/>
        <w:rPr>
          <w:color w:val="4C483D" w:themeColor="text2"/>
        </w:rPr>
      </w:pPr>
      <w:r>
        <w:t xml:space="preserve">    </w:t>
      </w:r>
      <w:r>
        <w:rPr>
          <w:highlight w:val="lightGray"/>
        </w:rPr>
        <w:t>URL</w:t>
      </w:r>
      <w:r>
        <w:t xml:space="preserve"> </w:t>
      </w:r>
      <w:r>
        <w:rPr>
          <w:color w:val="6A3E3E"/>
        </w:rPr>
        <w:t>url</w:t>
      </w:r>
      <w:r>
        <w:t xml:space="preserve"> = </w:t>
      </w:r>
      <w:r>
        <w:rPr>
          <w:bCs/>
          <w:color w:val="7F0055"/>
        </w:rPr>
        <w:t>new</w:t>
      </w:r>
      <w:r>
        <w:t xml:space="preserve"> </w:t>
      </w:r>
      <w:r>
        <w:rPr>
          <w:highlight w:val="lightGray"/>
        </w:rPr>
        <w:t>URL</w:t>
      </w:r>
      <w:r>
        <w:t>(</w:t>
      </w:r>
      <w:r>
        <w:rPr>
          <w:color w:val="2A00FF"/>
        </w:rPr>
        <w:t>"http://localhost:7771/ws/hellodoc?wsdl"</w:t>
      </w:r>
      <w:r>
        <w:t xml:space="preserve">);  </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t xml:space="preserve">        </w:t>
      </w:r>
      <w:r>
        <w:rPr>
          <w:color w:val="3F7F5F"/>
        </w:rPr>
        <w:t xml:space="preserve">//1st argument service URI, refer to </w:t>
      </w:r>
      <w:r>
        <w:rPr>
          <w:color w:val="3F7F5F"/>
          <w:u w:val="single"/>
        </w:rPr>
        <w:t>wsdl</w:t>
      </w:r>
      <w:r>
        <w:rPr>
          <w:color w:val="3F7F5F"/>
        </w:rPr>
        <w:t xml:space="preserve"> document above  </w:t>
      </w:r>
    </w:p>
    <w:p w:rsidR="00B954E5" w:rsidRDefault="00B954E5" w:rsidP="00B954E5">
      <w:pPr>
        <w:pStyle w:val="Output"/>
        <w:rPr>
          <w:color w:val="4C483D" w:themeColor="text2"/>
        </w:rPr>
      </w:pPr>
      <w:r>
        <w:t xml:space="preserve">        </w:t>
      </w:r>
      <w:r>
        <w:rPr>
          <w:color w:val="3F7F5F"/>
        </w:rPr>
        <w:t xml:space="preserve">//2nd argument is service name, refer to </w:t>
      </w:r>
      <w:r>
        <w:rPr>
          <w:color w:val="3F7F5F"/>
          <w:u w:val="single"/>
        </w:rPr>
        <w:t>wsdl</w:t>
      </w:r>
      <w:r>
        <w:rPr>
          <w:color w:val="3F7F5F"/>
        </w:rPr>
        <w:t xml:space="preserve"> document above  </w:t>
      </w:r>
    </w:p>
    <w:p w:rsidR="00B954E5" w:rsidRDefault="00B954E5" w:rsidP="00B954E5">
      <w:pPr>
        <w:pStyle w:val="Output"/>
        <w:rPr>
          <w:color w:val="4C483D" w:themeColor="text2"/>
        </w:rPr>
      </w:pPr>
      <w:r>
        <w:t xml:space="preserve">        QName </w:t>
      </w:r>
      <w:r>
        <w:rPr>
          <w:color w:val="6A3E3E"/>
        </w:rPr>
        <w:t>qname</w:t>
      </w:r>
      <w:r>
        <w:t xml:space="preserve"> = </w:t>
      </w:r>
      <w:r>
        <w:rPr>
          <w:bCs/>
          <w:color w:val="7F0055"/>
        </w:rPr>
        <w:t>new</w:t>
      </w:r>
      <w:r>
        <w:t xml:space="preserve"> QName(</w:t>
      </w:r>
      <w:r>
        <w:rPr>
          <w:color w:val="2A00FF"/>
        </w:rPr>
        <w:t>"http://endpoint/"</w:t>
      </w:r>
      <w:r>
        <w:t xml:space="preserve">, </w:t>
      </w:r>
      <w:r>
        <w:rPr>
          <w:color w:val="2A00FF"/>
        </w:rPr>
        <w:t>"HelloWorldImplService"</w:t>
      </w:r>
      <w:r>
        <w:t xml:space="preserve">);  </w:t>
      </w:r>
    </w:p>
    <w:p w:rsidR="00B954E5" w:rsidRDefault="00B954E5" w:rsidP="00B954E5">
      <w:pPr>
        <w:pStyle w:val="Output"/>
        <w:rPr>
          <w:color w:val="4C483D" w:themeColor="text2"/>
        </w:rPr>
      </w:pPr>
      <w:r>
        <w:t xml:space="preserve">       Service </w:t>
      </w:r>
      <w:r>
        <w:rPr>
          <w:color w:val="6A3E3E"/>
        </w:rPr>
        <w:t>service</w:t>
      </w:r>
      <w:r>
        <w:t xml:space="preserve"> = Service.</w:t>
      </w:r>
      <w:r>
        <w:rPr>
          <w:i/>
          <w:iCs/>
        </w:rPr>
        <w:t>create</w:t>
      </w:r>
      <w:r>
        <w:t>(</w:t>
      </w:r>
      <w:r>
        <w:rPr>
          <w:color w:val="6A3E3E"/>
        </w:rPr>
        <w:t>url</w:t>
      </w:r>
      <w:r>
        <w:t xml:space="preserve">, </w:t>
      </w:r>
      <w:r>
        <w:rPr>
          <w:color w:val="6A3E3E"/>
        </w:rPr>
        <w:t>qname</w:t>
      </w:r>
      <w:r>
        <w:t xml:space="preserve">);  </w:t>
      </w:r>
    </w:p>
    <w:p w:rsidR="00B954E5" w:rsidRDefault="00B954E5" w:rsidP="00B954E5">
      <w:pPr>
        <w:pStyle w:val="Output"/>
        <w:rPr>
          <w:color w:val="4C483D" w:themeColor="text2"/>
        </w:rPr>
      </w:pPr>
      <w:r>
        <w:t xml:space="preserve">       HelloWorld </w:t>
      </w:r>
      <w:r>
        <w:rPr>
          <w:color w:val="6A3E3E"/>
        </w:rPr>
        <w:t>hello</w:t>
      </w:r>
      <w:r>
        <w:t xml:space="preserve"> = </w:t>
      </w:r>
      <w:r>
        <w:rPr>
          <w:color w:val="6A3E3E"/>
        </w:rPr>
        <w:t>service</w:t>
      </w:r>
      <w:r>
        <w:t>.getPort(HelloWorld.</w:t>
      </w:r>
      <w:r>
        <w:rPr>
          <w:bCs/>
          <w:color w:val="7F0055"/>
        </w:rPr>
        <w:t>class</w:t>
      </w:r>
      <w:r>
        <w:t xml:space="preserve">);  </w:t>
      </w:r>
    </w:p>
    <w:p w:rsidR="00B954E5" w:rsidRDefault="00B954E5" w:rsidP="00B954E5">
      <w:pPr>
        <w:pStyle w:val="Output"/>
        <w:rPr>
          <w:color w:val="4C483D" w:themeColor="text2"/>
        </w:rPr>
      </w:pPr>
      <w:r>
        <w:t xml:space="preserve">       System.</w:t>
      </w:r>
      <w:r>
        <w:rPr>
          <w:bCs/>
          <w:i/>
          <w:iCs/>
          <w:color w:val="0000C0"/>
        </w:rPr>
        <w:t>out</w:t>
      </w:r>
      <w:r>
        <w:t>.println(</w:t>
      </w:r>
      <w:r>
        <w:rPr>
          <w:color w:val="6A3E3E"/>
        </w:rPr>
        <w:t>hello</w:t>
      </w:r>
      <w:r>
        <w:t>.getHelloWorldMsg(</w:t>
      </w:r>
      <w:r>
        <w:rPr>
          <w:color w:val="2A00FF"/>
        </w:rPr>
        <w:t>"Hello, from Client"</w:t>
      </w:r>
      <w:r>
        <w:t xml:space="preserve">));  </w:t>
      </w:r>
    </w:p>
    <w:p w:rsidR="00B954E5" w:rsidRDefault="00B954E5" w:rsidP="00B954E5">
      <w:pPr>
        <w:pStyle w:val="Output"/>
        <w:rPr>
          <w:color w:val="4C483D" w:themeColor="text2"/>
        </w:rPr>
      </w:pPr>
      <w:r>
        <w:t xml:space="preserve">    }  </w:t>
      </w:r>
    </w:p>
    <w:p w:rsidR="00B954E5" w:rsidRDefault="00B954E5" w:rsidP="00B954E5">
      <w:pPr>
        <w:pStyle w:val="Output"/>
        <w:rPr>
          <w:color w:val="4C483D" w:themeColor="text2"/>
        </w:rPr>
      </w:pPr>
      <w:r>
        <w:t xml:space="preserve">}  </w:t>
      </w: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r>
        <w:rPr>
          <w:noProof/>
          <w:lang w:eastAsia="en-US"/>
        </w:rPr>
        <w:drawing>
          <wp:inline distT="0" distB="0" distL="0" distR="0" wp14:anchorId="1CBB1D3B" wp14:editId="515D2DAF">
            <wp:extent cx="5943600" cy="51244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3822C1.tmp"/>
                    <pic:cNvPicPr/>
                  </pic:nvPicPr>
                  <pic:blipFill>
                    <a:blip r:embed="rId162">
                      <a:extLst>
                        <a:ext uri="{28A0092B-C50C-407E-A947-70E740481C1C}">
                          <a14:useLocalDpi xmlns:a14="http://schemas.microsoft.com/office/drawing/2010/main" val="0"/>
                        </a:ext>
                      </a:extLst>
                    </a:blip>
                    <a:stretch>
                      <a:fillRect/>
                    </a:stretch>
                  </pic:blipFill>
                  <pic:spPr>
                    <a:xfrm>
                      <a:off x="0" y="0"/>
                      <a:ext cx="5943600" cy="512445"/>
                    </a:xfrm>
                    <a:prstGeom prst="rect">
                      <a:avLst/>
                    </a:prstGeom>
                  </pic:spPr>
                </pic:pic>
              </a:graphicData>
            </a:graphic>
          </wp:inline>
        </w:drawing>
      </w:r>
    </w:p>
    <w:p w:rsidR="00B954E5" w:rsidRPr="00C170AF" w:rsidRDefault="00B954E5" w:rsidP="00B954E5"/>
    <w:p w:rsidR="00B954E5" w:rsidRDefault="00B954E5" w:rsidP="00B954E5"/>
    <w:p w:rsidR="00B954E5" w:rsidRDefault="00B954E5" w:rsidP="00B954E5"/>
    <w:p w:rsidR="00B954E5" w:rsidRDefault="00B954E5" w:rsidP="00B954E5">
      <w:pPr>
        <w:pStyle w:val="Heading2"/>
      </w:pPr>
      <w:bookmarkStart w:id="83" w:name="_Toc471845303"/>
      <w:bookmarkStart w:id="84" w:name="_Toc4274748"/>
      <w:r>
        <w:lastRenderedPageBreak/>
        <w:t>2.5 JAX-WS Tools</w:t>
      </w:r>
      <w:bookmarkEnd w:id="83"/>
      <w:bookmarkEnd w:id="84"/>
    </w:p>
    <w:p w:rsidR="00B954E5" w:rsidRDefault="00B954E5" w:rsidP="00B954E5">
      <w:r>
        <w:t xml:space="preserve">So far we created WebService applications manually. We have some tools to generate web service </w:t>
      </w:r>
      <w:r w:rsidR="007D372D">
        <w:t>classes. let’s</w:t>
      </w:r>
      <w:r>
        <w:t xml:space="preserve"> start understanding them</w:t>
      </w:r>
    </w:p>
    <w:p w:rsidR="00B954E5" w:rsidRDefault="00B954E5" w:rsidP="00B954E5">
      <w:pPr>
        <w:pStyle w:val="Heading3"/>
      </w:pPr>
      <w:bookmarkStart w:id="85" w:name="_Toc471845304"/>
      <w:r>
        <w:t xml:space="preserve">2.5.1 </w:t>
      </w:r>
      <w:r w:rsidRPr="00436844">
        <w:t>wsimport tool</w:t>
      </w:r>
      <w:bookmarkEnd w:id="85"/>
      <w:r w:rsidR="007D372D">
        <w:t>(</w:t>
      </w:r>
      <w:r w:rsidR="007D372D" w:rsidRPr="007D372D">
        <w:rPr>
          <w:color w:val="FF0000"/>
          <w:sz w:val="24"/>
        </w:rPr>
        <w:t xml:space="preserve">WSDL import </w:t>
      </w:r>
      <w:r w:rsidR="007D372D" w:rsidRPr="007D372D">
        <w:rPr>
          <w:color w:val="FF0000"/>
          <w:sz w:val="24"/>
        </w:rPr>
        <w:sym w:font="Wingdings" w:char="F0E0"/>
      </w:r>
      <w:r w:rsidR="007D372D">
        <w:rPr>
          <w:color w:val="FF0000"/>
          <w:sz w:val="24"/>
        </w:rPr>
        <w:t xml:space="preserve"> Generate Java Files</w:t>
      </w:r>
      <w:r w:rsidR="007D372D">
        <w:t>)</w:t>
      </w:r>
    </w:p>
    <w:p w:rsidR="00B954E5" w:rsidRDefault="00B954E5" w:rsidP="00B954E5">
      <w:pPr>
        <w:rPr>
          <w:lang w:val="en"/>
        </w:rPr>
      </w:pPr>
      <w:r w:rsidRPr="00F51096">
        <w:rPr>
          <w:lang w:val="en"/>
        </w:rPr>
        <w:t xml:space="preserve">The </w:t>
      </w:r>
      <w:r w:rsidRPr="00F51096">
        <w:rPr>
          <w:b/>
          <w:lang w:val="en"/>
        </w:rPr>
        <w:t>wsimport</w:t>
      </w:r>
      <w:r w:rsidRPr="00F51096">
        <w:rPr>
          <w:lang w:val="en"/>
        </w:rPr>
        <w:t xml:space="preserve"> tool is used to </w:t>
      </w:r>
      <w:r w:rsidRPr="007D372D">
        <w:rPr>
          <w:b/>
          <w:color w:val="0070C0"/>
          <w:lang w:val="en"/>
        </w:rPr>
        <w:t>parse an</w:t>
      </w:r>
      <w:r w:rsidRPr="007D372D">
        <w:rPr>
          <w:color w:val="0070C0"/>
          <w:lang w:val="en"/>
        </w:rPr>
        <w:t xml:space="preserve"> </w:t>
      </w:r>
      <w:r w:rsidRPr="007D372D">
        <w:rPr>
          <w:b/>
          <w:color w:val="0070C0"/>
          <w:lang w:val="en"/>
        </w:rPr>
        <w:t>existing Web Services Description Language (WSDL)</w:t>
      </w:r>
      <w:r w:rsidRPr="007D372D">
        <w:rPr>
          <w:color w:val="0070C0"/>
          <w:lang w:val="en"/>
        </w:rPr>
        <w:t xml:space="preserve"> </w:t>
      </w:r>
      <w:r w:rsidRPr="00F51096">
        <w:rPr>
          <w:lang w:val="en"/>
        </w:rPr>
        <w:t>file and generate required files (JAX-WS portable artifacts</w:t>
      </w:r>
      <w:r>
        <w:rPr>
          <w:lang w:val="en"/>
        </w:rPr>
        <w:t xml:space="preserve"> &amp; </w:t>
      </w:r>
      <w:r w:rsidRPr="004F595C">
        <w:rPr>
          <w:lang w:val="en"/>
        </w:rPr>
        <w:t>JAX-WS Web Service End Point files</w:t>
      </w:r>
      <w:r w:rsidRPr="00F51096">
        <w:rPr>
          <w:lang w:val="en"/>
        </w:rPr>
        <w:t>)</w:t>
      </w:r>
      <w:r>
        <w:rPr>
          <w:lang w:val="en"/>
        </w:rPr>
        <w:t>.</w:t>
      </w:r>
    </w:p>
    <w:p w:rsidR="00B954E5" w:rsidRDefault="00B954E5" w:rsidP="00B954E5">
      <w:pPr>
        <w:spacing w:after="0"/>
        <w:rPr>
          <w:lang w:val="en"/>
        </w:rPr>
      </w:pPr>
      <w:r w:rsidRPr="00F51096">
        <w:rPr>
          <w:lang w:val="en"/>
        </w:rPr>
        <w:t xml:space="preserve"> </w:t>
      </w:r>
      <w:r>
        <w:rPr>
          <w:lang w:val="en"/>
        </w:rPr>
        <w:t xml:space="preserve">We have to write </w:t>
      </w:r>
      <w:r w:rsidRPr="00F51096">
        <w:rPr>
          <w:lang w:val="en"/>
        </w:rPr>
        <w:t xml:space="preserve">web service client to access the published web services. This wsimport tool is available in the </w:t>
      </w:r>
      <w:r w:rsidRPr="00F51096">
        <w:rPr>
          <w:b/>
          <w:lang w:val="en"/>
        </w:rPr>
        <w:t>$JDK/bin</w:t>
      </w:r>
      <w:r>
        <w:rPr>
          <w:b/>
          <w:lang w:val="en"/>
        </w:rPr>
        <w:t>(</w:t>
      </w:r>
      <w:r w:rsidRPr="004F595C">
        <w:rPr>
          <w:rStyle w:val="OutputChar"/>
          <w:lang w:val="en"/>
        </w:rPr>
        <w:t>C:\Users\kaveti_s\Desktop\Java\JDK 8.0\bin\wsimport.exe</w:t>
      </w:r>
      <w:r w:rsidRPr="004F595C">
        <w:rPr>
          <w:rStyle w:val="OutputChar"/>
        </w:rPr>
        <w:t>)</w:t>
      </w:r>
      <w:r w:rsidRPr="00F51096">
        <w:rPr>
          <w:lang w:val="en"/>
        </w:rPr>
        <w:t xml:space="preserve"> folder.</w:t>
      </w:r>
      <w:r>
        <w:rPr>
          <w:lang w:val="en"/>
        </w:rPr>
        <w:t xml:space="preserve"> We no need add these tools to PATH, because they are built in tools</w:t>
      </w:r>
    </w:p>
    <w:p w:rsidR="00B954E5" w:rsidRDefault="00B954E5" w:rsidP="00B954E5">
      <w:pPr>
        <w:spacing w:after="0"/>
        <w:rPr>
          <w:lang w:val="en"/>
        </w:rPr>
      </w:pPr>
    </w:p>
    <w:p w:rsidR="00B954E5" w:rsidRDefault="00B954E5" w:rsidP="00B954E5">
      <w:pPr>
        <w:spacing w:after="0"/>
        <w:rPr>
          <w:lang w:val="en"/>
        </w:rPr>
      </w:pPr>
      <w:r>
        <w:rPr>
          <w:lang w:val="en"/>
        </w:rPr>
        <w:t>In this example we are using JAXWS-Doc-HelloWorld published WSDL to generate JAX</w:t>
      </w:r>
      <w:r w:rsidRPr="00F51096">
        <w:rPr>
          <w:lang w:val="en"/>
        </w:rPr>
        <w:t>-WS portable artifacts</w:t>
      </w:r>
      <w:r>
        <w:rPr>
          <w:lang w:val="en"/>
        </w:rPr>
        <w:t xml:space="preserve">. The WSDL URL is </w:t>
      </w:r>
    </w:p>
    <w:p w:rsidR="00B954E5" w:rsidRDefault="00B954E5" w:rsidP="00B954E5"/>
    <w:p w:rsidR="00B954E5" w:rsidRDefault="00B954E5" w:rsidP="00B954E5">
      <w:pPr>
        <w:pStyle w:val="Howitworks"/>
      </w:pPr>
      <w:r>
        <w:t xml:space="preserve">To generate </w:t>
      </w:r>
      <w:r w:rsidRPr="00F51096">
        <w:rPr>
          <w:lang w:val="en"/>
        </w:rPr>
        <w:t>JAX-WS portable artifacts</w:t>
      </w:r>
      <w:r>
        <w:t xml:space="preserve"> using wsimport tool follow below steps</w:t>
      </w:r>
    </w:p>
    <w:p w:rsidR="00B954E5" w:rsidRDefault="00B954E5" w:rsidP="00B954E5">
      <w:pPr>
        <w:rPr>
          <w:b/>
        </w:rPr>
      </w:pPr>
      <w:r>
        <w:t>1. Create an Empty Project &amp; create endpoint package for saving generated artifacts</w:t>
      </w:r>
      <w:r>
        <w:rPr>
          <w:b/>
          <w:noProof/>
          <w:lang w:eastAsia="en-US"/>
        </w:rPr>
        <w:drawing>
          <wp:inline distT="0" distB="0" distL="0" distR="0" wp14:anchorId="7EAE76D3" wp14:editId="06117E35">
            <wp:extent cx="2695951" cy="1705213"/>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98EABB.tmp"/>
                    <pic:cNvPicPr/>
                  </pic:nvPicPr>
                  <pic:blipFill>
                    <a:blip r:embed="rId163">
                      <a:extLst>
                        <a:ext uri="{28A0092B-C50C-407E-A947-70E740481C1C}">
                          <a14:useLocalDpi xmlns:a14="http://schemas.microsoft.com/office/drawing/2010/main" val="0"/>
                        </a:ext>
                      </a:extLst>
                    </a:blip>
                    <a:stretch>
                      <a:fillRect/>
                    </a:stretch>
                  </pic:blipFill>
                  <pic:spPr>
                    <a:xfrm>
                      <a:off x="0" y="0"/>
                      <a:ext cx="2695951" cy="1705213"/>
                    </a:xfrm>
                    <a:prstGeom prst="rect">
                      <a:avLst/>
                    </a:prstGeom>
                  </pic:spPr>
                </pic:pic>
              </a:graphicData>
            </a:graphic>
          </wp:inline>
        </w:drawing>
      </w:r>
    </w:p>
    <w:p w:rsidR="00B954E5" w:rsidRPr="001B0670" w:rsidRDefault="00B954E5" w:rsidP="00B954E5">
      <w:pPr>
        <w:spacing w:after="0"/>
        <w:rPr>
          <w:b/>
        </w:rPr>
      </w:pPr>
      <w:r>
        <w:t xml:space="preserve">2. </w:t>
      </w:r>
      <w:r w:rsidRPr="001B0670">
        <w:rPr>
          <w:b/>
        </w:rPr>
        <w:t>Open command promt</w:t>
      </w:r>
      <w:r w:rsidRPr="001B0670">
        <w:rPr>
          <w:b/>
        </w:rPr>
        <w:sym w:font="Wingdings" w:char="F0E0"/>
      </w:r>
      <w:r w:rsidRPr="001B0670">
        <w:rPr>
          <w:b/>
        </w:rPr>
        <w:t xml:space="preserve"> </w:t>
      </w:r>
      <w:r>
        <w:rPr>
          <w:b/>
        </w:rPr>
        <w:t xml:space="preserve">go to project location </w:t>
      </w:r>
      <w:r w:rsidRPr="001B0670">
        <w:rPr>
          <w:b/>
        </w:rPr>
        <w:t>run wsimport with wsdl doc location as below</w:t>
      </w:r>
    </w:p>
    <w:p w:rsidR="00B954E5" w:rsidRPr="001B0670" w:rsidRDefault="00B954E5" w:rsidP="00B954E5">
      <w:pPr>
        <w:pStyle w:val="Output"/>
        <w:ind w:left="1440"/>
        <w:rPr>
          <w:b w:val="0"/>
          <w:sz w:val="18"/>
        </w:rPr>
      </w:pPr>
      <w:r w:rsidRPr="001B0670">
        <w:rPr>
          <w:sz w:val="18"/>
          <w:highlight w:val="yellow"/>
        </w:rPr>
        <w:t>wsimport  wsdl-location-path  -d -keep</w:t>
      </w:r>
    </w:p>
    <w:p w:rsidR="00B954E5" w:rsidRDefault="00B954E5" w:rsidP="00B954E5">
      <w:pPr>
        <w:pStyle w:val="ListParagraph"/>
        <w:numPr>
          <w:ilvl w:val="0"/>
          <w:numId w:val="135"/>
        </w:numPr>
      </w:pPr>
      <w:r w:rsidRPr="001B0670">
        <w:rPr>
          <w:b/>
        </w:rPr>
        <w:t>wsdl-location-path</w:t>
      </w:r>
      <w:r>
        <w:t xml:space="preserve"> : Is the location of wsdl file existence.</w:t>
      </w:r>
    </w:p>
    <w:p w:rsidR="00B954E5" w:rsidRDefault="00B954E5" w:rsidP="00B954E5">
      <w:pPr>
        <w:pStyle w:val="ListParagraph"/>
        <w:numPr>
          <w:ilvl w:val="0"/>
          <w:numId w:val="135"/>
        </w:numPr>
      </w:pPr>
      <w:r w:rsidRPr="001B0670">
        <w:rPr>
          <w:b/>
        </w:rPr>
        <w:t xml:space="preserve"> -d</w:t>
      </w:r>
      <w:r>
        <w:t xml:space="preserve"> : specify the directory where all the generated classes should be placed.</w:t>
      </w:r>
    </w:p>
    <w:p w:rsidR="00B954E5" w:rsidRDefault="00B954E5" w:rsidP="00B954E5">
      <w:pPr>
        <w:pStyle w:val="ListParagraph"/>
        <w:numPr>
          <w:ilvl w:val="0"/>
          <w:numId w:val="135"/>
        </w:numPr>
      </w:pPr>
      <w:r w:rsidRPr="001B0670">
        <w:rPr>
          <w:b/>
        </w:rPr>
        <w:t xml:space="preserve"> -keep</w:t>
      </w:r>
      <w:r>
        <w:t xml:space="preserve"> : It will keep the java source code of generated classes in the respective directory mentioned.</w:t>
      </w:r>
    </w:p>
    <w:p w:rsidR="00B954E5" w:rsidRPr="00A36D70" w:rsidRDefault="00B954E5" w:rsidP="00B954E5">
      <w:pPr>
        <w:pStyle w:val="Output"/>
        <w:ind w:left="360"/>
        <w:rPr>
          <w:b w:val="0"/>
          <w:color w:val="00B050"/>
          <w:sz w:val="24"/>
        </w:rPr>
      </w:pPr>
      <w:r w:rsidRPr="00A36D70">
        <w:rPr>
          <w:color w:val="00B050"/>
          <w:sz w:val="24"/>
        </w:rPr>
        <w:t>&gt;wsimport -keep http://localhost:7777/ws/hello?wsdl</w:t>
      </w:r>
    </w:p>
    <w:p w:rsidR="00B954E5" w:rsidRPr="00BF52A1" w:rsidRDefault="00B954E5" w:rsidP="00B954E5">
      <w:r>
        <w:rPr>
          <w:noProof/>
          <w:lang w:eastAsia="en-US"/>
        </w:rPr>
        <w:drawing>
          <wp:inline distT="0" distB="0" distL="0" distR="0" wp14:anchorId="68236CFA" wp14:editId="321895BA">
            <wp:extent cx="5943600" cy="11264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989A30.tmp"/>
                    <pic:cNvPicPr/>
                  </pic:nvPicPr>
                  <pic:blipFill>
                    <a:blip r:embed="rId164">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inline>
        </w:drawing>
      </w:r>
    </w:p>
    <w:p w:rsidR="00B954E5" w:rsidRDefault="00B954E5" w:rsidP="00B954E5">
      <w:pPr>
        <w:spacing w:after="0"/>
      </w:pPr>
      <w:r>
        <w:t>By running this it is generated Service Endpoint files as below</w:t>
      </w:r>
    </w:p>
    <w:p w:rsidR="00B954E5" w:rsidRDefault="00B954E5" w:rsidP="00B954E5">
      <w:r>
        <w:rPr>
          <w:noProof/>
          <w:lang w:eastAsia="en-US"/>
        </w:rPr>
        <w:lastRenderedPageBreak/>
        <w:drawing>
          <wp:inline distT="0" distB="0" distL="0" distR="0" wp14:anchorId="7434D16A" wp14:editId="2952CF56">
            <wp:extent cx="2448267" cy="2572109"/>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98AAB1.tmp"/>
                    <pic:cNvPicPr/>
                  </pic:nvPicPr>
                  <pic:blipFill>
                    <a:blip r:embed="rId165">
                      <a:extLst>
                        <a:ext uri="{28A0092B-C50C-407E-A947-70E740481C1C}">
                          <a14:useLocalDpi xmlns:a14="http://schemas.microsoft.com/office/drawing/2010/main" val="0"/>
                        </a:ext>
                      </a:extLst>
                    </a:blip>
                    <a:stretch>
                      <a:fillRect/>
                    </a:stretch>
                  </pic:blipFill>
                  <pic:spPr>
                    <a:xfrm>
                      <a:off x="0" y="0"/>
                      <a:ext cx="2448267" cy="2572109"/>
                    </a:xfrm>
                    <a:prstGeom prst="rect">
                      <a:avLst/>
                    </a:prstGeom>
                  </pic:spPr>
                </pic:pic>
              </a:graphicData>
            </a:graphic>
          </wp:inline>
        </w:drawing>
      </w: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pStyle w:val="Output"/>
        <w:rPr>
          <w:bCs/>
          <w:color w:val="7F0055"/>
        </w:rPr>
      </w:pPr>
      <w:r>
        <w:rPr>
          <w:bCs/>
          <w:color w:val="7F0055"/>
        </w:rPr>
        <w:t>//</w:t>
      </w:r>
      <w:r w:rsidRPr="00A36D70">
        <w:t xml:space="preserve"> </w:t>
      </w:r>
      <w:r>
        <w:t>HelloWorld.java</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javax.jws.WebMethod;</w:t>
      </w:r>
    </w:p>
    <w:p w:rsidR="00B954E5" w:rsidRDefault="00B954E5" w:rsidP="00B954E5">
      <w:pPr>
        <w:pStyle w:val="Output"/>
        <w:rPr>
          <w:color w:val="4C483D" w:themeColor="text2"/>
        </w:rPr>
      </w:pPr>
      <w:r>
        <w:rPr>
          <w:bCs/>
          <w:color w:val="7F0055"/>
        </w:rPr>
        <w:t>import</w:t>
      </w:r>
      <w:r>
        <w:t xml:space="preserve"> javax.jws.WebParam;</w:t>
      </w:r>
    </w:p>
    <w:p w:rsidR="00B954E5" w:rsidRDefault="00B954E5" w:rsidP="00B954E5">
      <w:pPr>
        <w:pStyle w:val="Output"/>
        <w:rPr>
          <w:color w:val="4C483D" w:themeColor="text2"/>
        </w:rPr>
      </w:pPr>
      <w:r>
        <w:rPr>
          <w:bCs/>
          <w:color w:val="7F0055"/>
        </w:rPr>
        <w:t>import</w:t>
      </w:r>
      <w:r>
        <w:t xml:space="preserve"> javax.jws.WebResult;</w:t>
      </w:r>
    </w:p>
    <w:p w:rsidR="00B954E5" w:rsidRDefault="00B954E5" w:rsidP="00B954E5">
      <w:pPr>
        <w:pStyle w:val="Output"/>
        <w:rPr>
          <w:color w:val="4C483D" w:themeColor="text2"/>
        </w:rPr>
      </w:pPr>
      <w:r>
        <w:rPr>
          <w:bCs/>
          <w:color w:val="7F0055"/>
        </w:rPr>
        <w:t>import</w:t>
      </w:r>
      <w:r>
        <w:t xml:space="preserve"> javax.jws.WebService;</w:t>
      </w:r>
    </w:p>
    <w:p w:rsidR="00B954E5" w:rsidRDefault="00B954E5" w:rsidP="00B954E5">
      <w:pPr>
        <w:pStyle w:val="Output"/>
        <w:rPr>
          <w:color w:val="4C483D" w:themeColor="text2"/>
        </w:rPr>
      </w:pPr>
      <w:r>
        <w:rPr>
          <w:bCs/>
          <w:color w:val="7F0055"/>
        </w:rPr>
        <w:t>import</w:t>
      </w:r>
      <w:r>
        <w:t xml:space="preserve"> javax.jws.soap.SOAPBinding;</w:t>
      </w:r>
    </w:p>
    <w:p w:rsidR="00B954E5" w:rsidRDefault="00B954E5" w:rsidP="00B954E5">
      <w:pPr>
        <w:pStyle w:val="Output"/>
        <w:rPr>
          <w:color w:val="4C483D" w:themeColor="text2"/>
        </w:rPr>
      </w:pPr>
      <w:r>
        <w:rPr>
          <w:bCs/>
          <w:color w:val="7F0055"/>
        </w:rPr>
        <w:t>import</w:t>
      </w:r>
      <w:r>
        <w:t xml:space="preserve"> javax.xml.ws.Action;</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3F5FBF"/>
        </w:rPr>
        <w:t>/**</w:t>
      </w:r>
    </w:p>
    <w:p w:rsidR="00B954E5" w:rsidRDefault="00B954E5" w:rsidP="00B954E5">
      <w:pPr>
        <w:pStyle w:val="Output"/>
        <w:rPr>
          <w:color w:val="4C483D" w:themeColor="text2"/>
        </w:rPr>
      </w:pPr>
      <w:r>
        <w:rPr>
          <w:color w:val="3F5FBF"/>
        </w:rPr>
        <w:t xml:space="preserve"> * This class was generated by the JAX</w:t>
      </w:r>
      <w:r>
        <w:rPr>
          <w:color w:val="7F7F9F"/>
        </w:rPr>
        <w:t>-</w:t>
      </w:r>
      <w:r>
        <w:rPr>
          <w:color w:val="3F5FBF"/>
        </w:rPr>
        <w:t>WS RI. JAX</w:t>
      </w:r>
      <w:r>
        <w:rPr>
          <w:color w:val="7F7F9F"/>
        </w:rPr>
        <w:t>-</w:t>
      </w:r>
      <w:r>
        <w:rPr>
          <w:color w:val="3F5FBF"/>
        </w:rPr>
        <w:t>WS RI 2.2.9</w:t>
      </w:r>
      <w:r>
        <w:rPr>
          <w:color w:val="7F7F9F"/>
        </w:rPr>
        <w:t>-</w:t>
      </w:r>
      <w:r>
        <w:rPr>
          <w:color w:val="3F5FBF"/>
        </w:rPr>
        <w:t>b130926.1035 Generated source version: 2.2*/</w:t>
      </w:r>
    </w:p>
    <w:p w:rsidR="00B954E5" w:rsidRDefault="00B954E5" w:rsidP="00B954E5">
      <w:pPr>
        <w:pStyle w:val="Output"/>
        <w:rPr>
          <w:color w:val="4C483D" w:themeColor="text2"/>
        </w:rPr>
      </w:pPr>
      <w:r>
        <w:rPr>
          <w:color w:val="646464"/>
        </w:rPr>
        <w:t>@WebService</w:t>
      </w:r>
      <w:r>
        <w:t xml:space="preserve">(name = </w:t>
      </w:r>
      <w:r>
        <w:rPr>
          <w:color w:val="2A00FF"/>
        </w:rPr>
        <w:t>"HelloWorld"</w:t>
      </w:r>
      <w:r>
        <w:t xml:space="preserve">, targetNamespace = </w:t>
      </w:r>
      <w:r>
        <w:rPr>
          <w:color w:val="2A00FF"/>
        </w:rPr>
        <w:t>"http://endpoint/"</w:t>
      </w:r>
      <w:r>
        <w:t>)</w:t>
      </w:r>
    </w:p>
    <w:p w:rsidR="00B954E5" w:rsidRDefault="00B954E5" w:rsidP="00B954E5">
      <w:pPr>
        <w:pStyle w:val="Output"/>
        <w:rPr>
          <w:color w:val="4C483D" w:themeColor="text2"/>
        </w:rPr>
      </w:pPr>
      <w:r>
        <w:rPr>
          <w:color w:val="646464"/>
        </w:rPr>
        <w:t>@SOAPBinding</w:t>
      </w:r>
      <w:r>
        <w:t xml:space="preserve">(style = </w:t>
      </w:r>
      <w:r>
        <w:rPr>
          <w:color w:val="646464"/>
        </w:rPr>
        <w:t>SOAPBinding</w:t>
      </w:r>
      <w:r>
        <w:t>.Style.</w:t>
      </w:r>
      <w:r>
        <w:rPr>
          <w:bCs/>
          <w:i/>
          <w:iCs/>
          <w:color w:val="0000C0"/>
        </w:rPr>
        <w:t>RPC</w:t>
      </w:r>
      <w:r>
        <w:t>)</w:t>
      </w:r>
    </w:p>
    <w:p w:rsidR="00B954E5" w:rsidRDefault="00B954E5" w:rsidP="00B954E5">
      <w:pPr>
        <w:pStyle w:val="Output"/>
        <w:rPr>
          <w:color w:val="4C483D" w:themeColor="text2"/>
        </w:rPr>
      </w:pPr>
      <w:r>
        <w:rPr>
          <w:bCs/>
          <w:color w:val="7F0055"/>
        </w:rPr>
        <w:t>public</w:t>
      </w:r>
      <w:r>
        <w:t xml:space="preserve"> </w:t>
      </w:r>
      <w:r>
        <w:rPr>
          <w:bCs/>
          <w:color w:val="7F0055"/>
        </w:rPr>
        <w:t>interface</w:t>
      </w:r>
      <w:r>
        <w:t xml:space="preserve"> HelloWorld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3F5FBF"/>
        </w:rPr>
        <w:t>/**</w:t>
      </w:r>
    </w:p>
    <w:p w:rsidR="00B954E5" w:rsidRDefault="00B954E5" w:rsidP="00B954E5">
      <w:pPr>
        <w:pStyle w:val="Output"/>
        <w:rPr>
          <w:color w:val="4C483D" w:themeColor="text2"/>
        </w:rPr>
      </w:pPr>
      <w:r>
        <w:rPr>
          <w:color w:val="3F5FBF"/>
        </w:rPr>
        <w:tab/>
        <w:t xml:space="preserve"> * </w:t>
      </w:r>
      <w:r>
        <w:rPr>
          <w:bCs/>
          <w:color w:val="7F9FBF"/>
        </w:rPr>
        <w:t>@param</w:t>
      </w:r>
      <w:r>
        <w:rPr>
          <w:color w:val="3F5FBF"/>
        </w:rPr>
        <w:t xml:space="preserve"> arg0</w:t>
      </w:r>
    </w:p>
    <w:p w:rsidR="00B954E5" w:rsidRDefault="00B954E5" w:rsidP="00B954E5">
      <w:pPr>
        <w:pStyle w:val="Output"/>
        <w:rPr>
          <w:color w:val="4C483D" w:themeColor="text2"/>
        </w:rPr>
      </w:pPr>
      <w:r>
        <w:rPr>
          <w:color w:val="3F5FBF"/>
        </w:rPr>
        <w:tab/>
        <w:t xml:space="preserve"> * </w:t>
      </w:r>
      <w:r>
        <w:rPr>
          <w:bCs/>
          <w:color w:val="7F9FBF"/>
        </w:rPr>
        <w:t>@return</w:t>
      </w:r>
      <w:r>
        <w:rPr>
          <w:color w:val="3F5FBF"/>
        </w:rPr>
        <w:t xml:space="preserve"> returns java.lang.String</w:t>
      </w:r>
    </w:p>
    <w:p w:rsidR="00B954E5" w:rsidRDefault="00B954E5" w:rsidP="00B954E5">
      <w:pPr>
        <w:pStyle w:val="Output"/>
        <w:rPr>
          <w:color w:val="4C483D" w:themeColor="text2"/>
        </w:rPr>
      </w:pPr>
      <w:r>
        <w:rPr>
          <w:color w:val="3F5FBF"/>
        </w:rPr>
        <w:tab/>
        <w:t xml:space="preserve"> */</w:t>
      </w:r>
    </w:p>
    <w:p w:rsidR="00B954E5" w:rsidRDefault="00B954E5" w:rsidP="00B954E5">
      <w:pPr>
        <w:pStyle w:val="Output"/>
        <w:rPr>
          <w:color w:val="4C483D" w:themeColor="text2"/>
        </w:rPr>
      </w:pPr>
      <w:r>
        <w:tab/>
      </w:r>
      <w:r>
        <w:rPr>
          <w:color w:val="646464"/>
        </w:rPr>
        <w:t>@WebMethod</w:t>
      </w:r>
    </w:p>
    <w:p w:rsidR="00B954E5" w:rsidRDefault="00B954E5" w:rsidP="00B954E5">
      <w:pPr>
        <w:pStyle w:val="Output"/>
        <w:rPr>
          <w:color w:val="4C483D" w:themeColor="text2"/>
        </w:rPr>
      </w:pPr>
      <w:r>
        <w:tab/>
      </w:r>
      <w:r>
        <w:rPr>
          <w:color w:val="646464"/>
        </w:rPr>
        <w:t>@WebResult</w:t>
      </w:r>
      <w:r>
        <w:t xml:space="preserve">(partName = </w:t>
      </w:r>
      <w:r>
        <w:rPr>
          <w:color w:val="2A00FF"/>
        </w:rPr>
        <w:t>"return"</w:t>
      </w:r>
      <w:r>
        <w:t>)</w:t>
      </w:r>
    </w:p>
    <w:p w:rsidR="00B954E5" w:rsidRDefault="00B954E5" w:rsidP="00B954E5">
      <w:pPr>
        <w:pStyle w:val="Output"/>
        <w:rPr>
          <w:color w:val="4C483D" w:themeColor="text2"/>
        </w:rPr>
      </w:pPr>
      <w:r>
        <w:tab/>
      </w:r>
      <w:r>
        <w:rPr>
          <w:color w:val="646464"/>
        </w:rPr>
        <w:t>@Action</w:t>
      </w:r>
      <w:r>
        <w:t xml:space="preserve">(input = </w:t>
      </w:r>
      <w:r>
        <w:rPr>
          <w:color w:val="2A00FF"/>
        </w:rPr>
        <w:t>"http://endpoint/HelloWorld/getHelloWorldMsgRequest"</w:t>
      </w:r>
      <w:r>
        <w:t xml:space="preserve">, output = </w:t>
      </w:r>
      <w:r>
        <w:rPr>
          <w:color w:val="2A00FF"/>
        </w:rPr>
        <w:t>"http://endpoint/HelloWorld/getHelloWorldMsgResponse"</w:t>
      </w:r>
      <w:r>
        <w:t>)</w:t>
      </w:r>
    </w:p>
    <w:p w:rsidR="00B954E5" w:rsidRDefault="00B954E5" w:rsidP="00B954E5">
      <w:pPr>
        <w:pStyle w:val="Output"/>
        <w:rPr>
          <w:color w:val="4C483D" w:themeColor="text2"/>
        </w:rPr>
      </w:pPr>
      <w:r>
        <w:tab/>
      </w:r>
      <w:r>
        <w:rPr>
          <w:bCs/>
          <w:color w:val="7F0055"/>
        </w:rPr>
        <w:t>public</w:t>
      </w:r>
      <w:r>
        <w:t xml:space="preserve"> String getHelloWorldMsg(</w:t>
      </w:r>
      <w:r>
        <w:rPr>
          <w:color w:val="646464"/>
        </w:rPr>
        <w:t>@WebParam</w:t>
      </w:r>
      <w:r>
        <w:t xml:space="preserve">(name = </w:t>
      </w:r>
      <w:r>
        <w:rPr>
          <w:color w:val="2A00FF"/>
        </w:rPr>
        <w:t>"arg0"</w:t>
      </w:r>
      <w:r>
        <w:t xml:space="preserve">, partName = </w:t>
      </w:r>
      <w:r>
        <w:rPr>
          <w:color w:val="2A00FF"/>
        </w:rPr>
        <w:t>"arg0"</w:t>
      </w:r>
      <w:r>
        <w:t xml:space="preserve">) String </w:t>
      </w:r>
      <w:r>
        <w:rPr>
          <w:color w:val="6A3E3E"/>
        </w:rPr>
        <w:t>arg0</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r>
        <w:rPr>
          <w:bCs/>
          <w:color w:val="7F0055"/>
        </w:rPr>
        <w:t>import</w:t>
      </w:r>
      <w:r>
        <w:t xml:space="preserve"> java.net.MalformedURLException;</w:t>
      </w:r>
    </w:p>
    <w:p w:rsidR="00B954E5" w:rsidRDefault="00B954E5" w:rsidP="00B954E5">
      <w:pPr>
        <w:pStyle w:val="Output"/>
        <w:rPr>
          <w:color w:val="4C483D" w:themeColor="text2"/>
        </w:rPr>
      </w:pPr>
      <w:r>
        <w:rPr>
          <w:bCs/>
          <w:color w:val="7F0055"/>
        </w:rPr>
        <w:t>import</w:t>
      </w:r>
      <w:r>
        <w:t xml:space="preserve"> java.net.URL;</w:t>
      </w:r>
    </w:p>
    <w:p w:rsidR="00B954E5" w:rsidRDefault="00B954E5" w:rsidP="00B954E5">
      <w:pPr>
        <w:pStyle w:val="Output"/>
        <w:rPr>
          <w:color w:val="3F5FBF"/>
        </w:rPr>
      </w:pPr>
      <w:r>
        <w:rPr>
          <w:bCs/>
          <w:color w:val="7F0055"/>
        </w:rPr>
        <w:t>import</w:t>
      </w:r>
      <w:r>
        <w:t xml:space="preserve"> javax.xml.*;</w:t>
      </w:r>
    </w:p>
    <w:p w:rsidR="00B954E5" w:rsidRDefault="00B954E5" w:rsidP="00B954E5">
      <w:pPr>
        <w:pStyle w:val="Output"/>
        <w:rPr>
          <w:color w:val="4C483D" w:themeColor="text2"/>
        </w:rPr>
      </w:pPr>
      <w:r>
        <w:rPr>
          <w:color w:val="646464"/>
        </w:rPr>
        <w:t>@WebServiceClient</w:t>
      </w:r>
      <w:r>
        <w:t xml:space="preserve">(name = </w:t>
      </w:r>
      <w:r>
        <w:rPr>
          <w:color w:val="2A00FF"/>
        </w:rPr>
        <w:t>"HelloWorldImplService"</w:t>
      </w:r>
      <w:r>
        <w:t xml:space="preserve">, targetNamespace = </w:t>
      </w:r>
      <w:r>
        <w:rPr>
          <w:color w:val="2A00FF"/>
        </w:rPr>
        <w:t>"http://endpoint/"</w:t>
      </w:r>
      <w:r>
        <w:t xml:space="preserve">, wsdlLocation = </w:t>
      </w:r>
      <w:r>
        <w:rPr>
          <w:color w:val="2A00FF"/>
        </w:rPr>
        <w:t>"http://localhost:7777/ws/hello?wsdl"</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HelloWorldImplService </w:t>
      </w:r>
      <w:r>
        <w:rPr>
          <w:bCs/>
          <w:color w:val="7F0055"/>
        </w:rPr>
        <w:t>extends</w:t>
      </w:r>
      <w:r>
        <w:t xml:space="preserve"> Service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private</w:t>
      </w:r>
      <w:r>
        <w:t xml:space="preserve"> </w:t>
      </w:r>
      <w:r>
        <w:rPr>
          <w:bCs/>
          <w:color w:val="7F0055"/>
        </w:rPr>
        <w:t>final</w:t>
      </w:r>
      <w:r>
        <w:t xml:space="preserve"> </w:t>
      </w:r>
      <w:r>
        <w:rPr>
          <w:bCs/>
          <w:color w:val="7F0055"/>
        </w:rPr>
        <w:t>static</w:t>
      </w:r>
      <w:r>
        <w:t xml:space="preserve"> URL </w:t>
      </w:r>
      <w:r>
        <w:rPr>
          <w:bCs/>
          <w:i/>
          <w:iCs/>
          <w:color w:val="0000C0"/>
        </w:rPr>
        <w:t>HELLOWORLDIMPLSERVICE_WSDL_LOCATION</w:t>
      </w:r>
      <w:r>
        <w:t>;</w:t>
      </w:r>
    </w:p>
    <w:p w:rsidR="00B954E5" w:rsidRDefault="00B954E5" w:rsidP="00B954E5">
      <w:pPr>
        <w:pStyle w:val="Output"/>
        <w:rPr>
          <w:color w:val="4C483D" w:themeColor="text2"/>
        </w:rPr>
      </w:pPr>
      <w:r>
        <w:tab/>
      </w:r>
      <w:r>
        <w:rPr>
          <w:bCs/>
          <w:color w:val="7F0055"/>
        </w:rPr>
        <w:t>private</w:t>
      </w:r>
      <w:r>
        <w:t xml:space="preserve"> </w:t>
      </w:r>
      <w:r>
        <w:rPr>
          <w:bCs/>
          <w:color w:val="7F0055"/>
        </w:rPr>
        <w:t>final</w:t>
      </w:r>
      <w:r>
        <w:t xml:space="preserve"> </w:t>
      </w:r>
      <w:r>
        <w:rPr>
          <w:bCs/>
          <w:color w:val="7F0055"/>
        </w:rPr>
        <w:t>static</w:t>
      </w:r>
      <w:r>
        <w:t xml:space="preserve"> WebServiceException </w:t>
      </w:r>
      <w:r>
        <w:rPr>
          <w:bCs/>
          <w:i/>
          <w:iCs/>
          <w:color w:val="0000C0"/>
        </w:rPr>
        <w:t>HELLOWORLDIMPLSERVICE_EXCEPTION</w:t>
      </w:r>
      <w:r>
        <w:t>;</w:t>
      </w:r>
    </w:p>
    <w:p w:rsidR="00B954E5" w:rsidRDefault="00B954E5" w:rsidP="00B954E5">
      <w:pPr>
        <w:pStyle w:val="Output"/>
        <w:rPr>
          <w:color w:val="4C483D" w:themeColor="text2"/>
        </w:rPr>
      </w:pPr>
      <w:r>
        <w:tab/>
      </w:r>
      <w:r>
        <w:rPr>
          <w:bCs/>
          <w:color w:val="7F0055"/>
        </w:rPr>
        <w:t>private</w:t>
      </w:r>
      <w:r>
        <w:t xml:space="preserve"> </w:t>
      </w:r>
      <w:r>
        <w:rPr>
          <w:bCs/>
          <w:color w:val="7F0055"/>
        </w:rPr>
        <w:t>final</w:t>
      </w:r>
      <w:r>
        <w:t xml:space="preserve"> </w:t>
      </w:r>
      <w:r>
        <w:rPr>
          <w:bCs/>
          <w:color w:val="7F0055"/>
        </w:rPr>
        <w:t>static</w:t>
      </w:r>
      <w:r>
        <w:t xml:space="preserve"> QName </w:t>
      </w:r>
      <w:r>
        <w:rPr>
          <w:bCs/>
          <w:i/>
          <w:iCs/>
          <w:color w:val="0000C0"/>
        </w:rPr>
        <w:t>HELLOWORLDIMPLSERVICE_QNAME</w:t>
      </w:r>
      <w:r>
        <w:t xml:space="preserve"> = </w:t>
      </w:r>
      <w:r>
        <w:rPr>
          <w:bCs/>
          <w:color w:val="7F0055"/>
        </w:rPr>
        <w:t>new</w:t>
      </w:r>
      <w:r>
        <w:t xml:space="preserve"> QName(</w:t>
      </w:r>
      <w:r>
        <w:rPr>
          <w:color w:val="2A00FF"/>
        </w:rPr>
        <w:t>"http://endpoint/"</w:t>
      </w:r>
      <w:r>
        <w:t xml:space="preserve">, </w:t>
      </w:r>
      <w:r>
        <w:rPr>
          <w:color w:val="2A00FF"/>
        </w:rPr>
        <w:t>"HelloWorldImplService"</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lastRenderedPageBreak/>
        <w:tab/>
      </w:r>
      <w:r>
        <w:rPr>
          <w:bCs/>
          <w:color w:val="7F0055"/>
        </w:rPr>
        <w:t>static</w:t>
      </w:r>
      <w:r>
        <w:t xml:space="preserve"> {</w:t>
      </w:r>
    </w:p>
    <w:p w:rsidR="00B954E5" w:rsidRDefault="00B954E5" w:rsidP="00B954E5">
      <w:pPr>
        <w:pStyle w:val="Output"/>
        <w:rPr>
          <w:color w:val="4C483D" w:themeColor="text2"/>
        </w:rPr>
      </w:pPr>
      <w:r>
        <w:tab/>
      </w:r>
      <w:r>
        <w:tab/>
        <w:t xml:space="preserve">URL </w:t>
      </w:r>
      <w:r>
        <w:rPr>
          <w:color w:val="6A3E3E"/>
        </w:rPr>
        <w:t>url</w:t>
      </w:r>
      <w:r>
        <w:t xml:space="preserve"> = </w:t>
      </w:r>
      <w:r>
        <w:rPr>
          <w:bCs/>
          <w:color w:val="7F0055"/>
        </w:rPr>
        <w:t>null</w:t>
      </w:r>
      <w:r>
        <w:t>;</w:t>
      </w:r>
    </w:p>
    <w:p w:rsidR="00B954E5" w:rsidRDefault="00B954E5" w:rsidP="00B954E5">
      <w:pPr>
        <w:pStyle w:val="Output"/>
        <w:rPr>
          <w:color w:val="4C483D" w:themeColor="text2"/>
        </w:rPr>
      </w:pPr>
      <w:r>
        <w:tab/>
      </w:r>
      <w:r>
        <w:tab/>
        <w:t xml:space="preserve">WebServiceException </w:t>
      </w:r>
      <w:r>
        <w:rPr>
          <w:color w:val="6A3E3E"/>
        </w:rPr>
        <w:t>e</w:t>
      </w:r>
      <w:r>
        <w:t xml:space="preserve"> = </w:t>
      </w:r>
      <w:r>
        <w:rPr>
          <w:bCs/>
          <w:color w:val="7F0055"/>
        </w:rPr>
        <w:t>null</w:t>
      </w:r>
      <w:r>
        <w:t>;</w:t>
      </w: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r>
        <w:tab/>
      </w:r>
      <w:r>
        <w:tab/>
      </w:r>
      <w:r>
        <w:tab/>
      </w:r>
      <w:r>
        <w:rPr>
          <w:color w:val="6A3E3E"/>
        </w:rPr>
        <w:t>url</w:t>
      </w:r>
      <w:r>
        <w:t xml:space="preserve"> = </w:t>
      </w:r>
      <w:r>
        <w:rPr>
          <w:bCs/>
          <w:color w:val="7F0055"/>
        </w:rPr>
        <w:t>new</w:t>
      </w:r>
      <w:r>
        <w:t xml:space="preserve"> URL(</w:t>
      </w:r>
      <w:r>
        <w:rPr>
          <w:color w:val="2A00FF"/>
        </w:rPr>
        <w:t>"http://localhost:7777/ws/hello?wsdl"</w:t>
      </w:r>
      <w:r>
        <w:t>);</w:t>
      </w:r>
    </w:p>
    <w:p w:rsidR="00B954E5" w:rsidRDefault="00B954E5" w:rsidP="00B954E5">
      <w:pPr>
        <w:pStyle w:val="Output"/>
        <w:rPr>
          <w:color w:val="4C483D" w:themeColor="text2"/>
        </w:rPr>
      </w:pPr>
      <w:r>
        <w:tab/>
      </w:r>
      <w:r>
        <w:tab/>
        <w:t xml:space="preserve">} </w:t>
      </w:r>
      <w:r>
        <w:rPr>
          <w:bCs/>
          <w:color w:val="7F0055"/>
        </w:rPr>
        <w:t>catch</w:t>
      </w:r>
      <w:r>
        <w:t xml:space="preserve"> (MalformedURLException </w:t>
      </w:r>
      <w:r>
        <w:rPr>
          <w:color w:val="6A3E3E"/>
        </w:rPr>
        <w:t>ex</w:t>
      </w:r>
      <w:r>
        <w:t>) {</w:t>
      </w:r>
    </w:p>
    <w:p w:rsidR="00B954E5" w:rsidRDefault="00B954E5" w:rsidP="00B954E5">
      <w:pPr>
        <w:pStyle w:val="Output"/>
        <w:rPr>
          <w:color w:val="4C483D" w:themeColor="text2"/>
        </w:rPr>
      </w:pPr>
      <w:r>
        <w:tab/>
      </w:r>
      <w:r>
        <w:tab/>
      </w:r>
      <w:r>
        <w:tab/>
      </w:r>
      <w:r>
        <w:rPr>
          <w:color w:val="6A3E3E"/>
        </w:rPr>
        <w:t>e</w:t>
      </w:r>
      <w:r>
        <w:t xml:space="preserve"> = </w:t>
      </w:r>
      <w:r>
        <w:rPr>
          <w:bCs/>
          <w:color w:val="7F0055"/>
        </w:rPr>
        <w:t>new</w:t>
      </w:r>
      <w:r>
        <w:t xml:space="preserve"> WebServiceException(</w:t>
      </w:r>
      <w:r>
        <w:rPr>
          <w:color w:val="6A3E3E"/>
        </w:rPr>
        <w:t>ex</w:t>
      </w:r>
      <w:r>
        <w:t>);</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r>
        <w:tab/>
      </w:r>
      <w:r>
        <w:tab/>
      </w:r>
      <w:r>
        <w:rPr>
          <w:bCs/>
          <w:i/>
          <w:iCs/>
          <w:color w:val="0000C0"/>
        </w:rPr>
        <w:t>HELLOWORLDIMPLSERVICE_WSDL_LOCATION</w:t>
      </w:r>
      <w:r>
        <w:t xml:space="preserve"> = </w:t>
      </w:r>
      <w:r>
        <w:rPr>
          <w:color w:val="6A3E3E"/>
        </w:rPr>
        <w:t>url</w:t>
      </w:r>
      <w:r>
        <w:t>;</w:t>
      </w:r>
    </w:p>
    <w:p w:rsidR="00B954E5" w:rsidRDefault="00B954E5" w:rsidP="00B954E5">
      <w:pPr>
        <w:pStyle w:val="Output"/>
        <w:rPr>
          <w:color w:val="4C483D" w:themeColor="text2"/>
        </w:rPr>
      </w:pPr>
      <w:r>
        <w:tab/>
      </w:r>
      <w:r>
        <w:tab/>
      </w:r>
      <w:r>
        <w:rPr>
          <w:bCs/>
          <w:i/>
          <w:iCs/>
          <w:color w:val="0000C0"/>
        </w:rPr>
        <w:t>HELLOWORLDIMPLSERVICE_EXCEPTION</w:t>
      </w:r>
      <w:r>
        <w:t xml:space="preserve"> = </w:t>
      </w:r>
      <w:r>
        <w:rPr>
          <w:color w:val="6A3E3E"/>
        </w:rPr>
        <w:t>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HelloWorldImplService() {</w:t>
      </w:r>
    </w:p>
    <w:p w:rsidR="00B954E5" w:rsidRDefault="00B954E5" w:rsidP="00B954E5">
      <w:pPr>
        <w:pStyle w:val="Output"/>
        <w:rPr>
          <w:color w:val="4C483D" w:themeColor="text2"/>
        </w:rPr>
      </w:pPr>
      <w:r>
        <w:tab/>
      </w:r>
      <w:r>
        <w:tab/>
      </w:r>
      <w:r>
        <w:rPr>
          <w:bCs/>
          <w:color w:val="7F0055"/>
        </w:rPr>
        <w:t>super</w:t>
      </w:r>
      <w:r>
        <w:t>(</w:t>
      </w:r>
      <w:r>
        <w:rPr>
          <w:i/>
          <w:iCs/>
        </w:rPr>
        <w:t>__getWsdlLocation</w:t>
      </w:r>
      <w:r>
        <w:t xml:space="preserve">(), </w:t>
      </w:r>
      <w:r>
        <w:rPr>
          <w:bCs/>
          <w:i/>
          <w:iCs/>
          <w:color w:val="0000C0"/>
        </w:rPr>
        <w:t>HELLOWORLDIMPLSERVICE_QNAME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HelloWorldImplService(WebServiceFeature... </w:t>
      </w:r>
      <w:r>
        <w:rPr>
          <w:color w:val="6A3E3E"/>
        </w:rPr>
        <w:t>features</w:t>
      </w:r>
      <w:r>
        <w:t>) {</w:t>
      </w:r>
    </w:p>
    <w:p w:rsidR="00B954E5" w:rsidRDefault="00B954E5" w:rsidP="00B954E5">
      <w:pPr>
        <w:pStyle w:val="Output"/>
        <w:rPr>
          <w:color w:val="4C483D" w:themeColor="text2"/>
        </w:rPr>
      </w:pPr>
      <w:r>
        <w:tab/>
      </w:r>
      <w:r>
        <w:tab/>
      </w:r>
      <w:r>
        <w:rPr>
          <w:bCs/>
          <w:color w:val="7F0055"/>
        </w:rPr>
        <w:t>super</w:t>
      </w:r>
      <w:r>
        <w:t>(</w:t>
      </w:r>
      <w:r>
        <w:rPr>
          <w:i/>
          <w:iCs/>
        </w:rPr>
        <w:t>__getWsdlLocation</w:t>
      </w:r>
      <w:r>
        <w:t xml:space="preserve">(), </w:t>
      </w:r>
      <w:r>
        <w:rPr>
          <w:bCs/>
          <w:i/>
          <w:iCs/>
          <w:color w:val="0000C0"/>
        </w:rPr>
        <w:t>HELLOWORLDIMPLSERVICE_QNAME</w:t>
      </w:r>
      <w:r>
        <w:t xml:space="preserve">, </w:t>
      </w:r>
      <w:r>
        <w:rPr>
          <w:color w:val="6A3E3E"/>
        </w:rPr>
        <w:t>features</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HelloWorldImplService(URL </w:t>
      </w:r>
      <w:r>
        <w:rPr>
          <w:color w:val="6A3E3E"/>
        </w:rPr>
        <w:t>wsdlLocation</w:t>
      </w:r>
      <w:r>
        <w:t>) {</w:t>
      </w:r>
    </w:p>
    <w:p w:rsidR="00B954E5" w:rsidRDefault="00B954E5" w:rsidP="00B954E5">
      <w:pPr>
        <w:pStyle w:val="Output"/>
        <w:rPr>
          <w:color w:val="4C483D" w:themeColor="text2"/>
        </w:rPr>
      </w:pPr>
      <w:r>
        <w:tab/>
      </w:r>
      <w:r>
        <w:tab/>
      </w:r>
      <w:r>
        <w:rPr>
          <w:bCs/>
          <w:color w:val="7F0055"/>
        </w:rPr>
        <w:t>super</w:t>
      </w:r>
      <w:r>
        <w:t>(</w:t>
      </w:r>
      <w:r>
        <w:rPr>
          <w:color w:val="6A3E3E"/>
        </w:rPr>
        <w:t>wsdlLocation</w:t>
      </w:r>
      <w:r>
        <w:t xml:space="preserve">, </w:t>
      </w:r>
      <w:r>
        <w:rPr>
          <w:bCs/>
          <w:i/>
          <w:iCs/>
          <w:color w:val="0000C0"/>
        </w:rPr>
        <w:t>HELLOWORLDIMPLSERVICE_QNAME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HelloWorldImplService(URL </w:t>
      </w:r>
      <w:r>
        <w:rPr>
          <w:color w:val="6A3E3E"/>
        </w:rPr>
        <w:t>wsdlLocation</w:t>
      </w:r>
      <w:r>
        <w:t xml:space="preserve">, WebServiceFeature... </w:t>
      </w:r>
      <w:r>
        <w:rPr>
          <w:color w:val="6A3E3E"/>
        </w:rPr>
        <w:t>features</w:t>
      </w:r>
      <w:r>
        <w:t>) {</w:t>
      </w:r>
    </w:p>
    <w:p w:rsidR="00B954E5" w:rsidRDefault="00B954E5" w:rsidP="00B954E5">
      <w:pPr>
        <w:pStyle w:val="Output"/>
        <w:rPr>
          <w:color w:val="4C483D" w:themeColor="text2"/>
        </w:rPr>
      </w:pPr>
      <w:r>
        <w:tab/>
      </w:r>
      <w:r>
        <w:tab/>
      </w:r>
      <w:r>
        <w:rPr>
          <w:bCs/>
          <w:color w:val="7F0055"/>
        </w:rPr>
        <w:t>super</w:t>
      </w:r>
      <w:r>
        <w:t>(</w:t>
      </w:r>
      <w:r>
        <w:rPr>
          <w:color w:val="6A3E3E"/>
        </w:rPr>
        <w:t>wsdlLocation</w:t>
      </w:r>
      <w:r>
        <w:t xml:space="preserve">, </w:t>
      </w:r>
      <w:r>
        <w:rPr>
          <w:bCs/>
          <w:i/>
          <w:iCs/>
          <w:color w:val="0000C0"/>
        </w:rPr>
        <w:t>HELLOWORLDIMPLSERVICE_QNAME</w:t>
      </w:r>
      <w:r>
        <w:t xml:space="preserve">, </w:t>
      </w:r>
      <w:r>
        <w:rPr>
          <w:color w:val="6A3E3E"/>
        </w:rPr>
        <w:t>features</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HelloWorldImplService(URL </w:t>
      </w:r>
      <w:r>
        <w:rPr>
          <w:color w:val="6A3E3E"/>
        </w:rPr>
        <w:t>wsdlLocation</w:t>
      </w:r>
      <w:r>
        <w:t xml:space="preserve">, QName </w:t>
      </w:r>
      <w:r>
        <w:rPr>
          <w:color w:val="6A3E3E"/>
        </w:rPr>
        <w:t>serviceName</w:t>
      </w:r>
      <w:r>
        <w:t>) {</w:t>
      </w:r>
    </w:p>
    <w:p w:rsidR="00B954E5" w:rsidRDefault="00B954E5" w:rsidP="00B954E5">
      <w:pPr>
        <w:pStyle w:val="Output"/>
        <w:rPr>
          <w:color w:val="4C483D" w:themeColor="text2"/>
        </w:rPr>
      </w:pPr>
      <w:r>
        <w:tab/>
      </w:r>
      <w:r>
        <w:tab/>
      </w:r>
      <w:r>
        <w:rPr>
          <w:bCs/>
          <w:color w:val="7F0055"/>
        </w:rPr>
        <w:t>super</w:t>
      </w:r>
      <w:r>
        <w:t>(</w:t>
      </w:r>
      <w:r>
        <w:rPr>
          <w:color w:val="6A3E3E"/>
        </w:rPr>
        <w:t>wsdlLocation</w:t>
      </w:r>
      <w:r>
        <w:t xml:space="preserve">, </w:t>
      </w:r>
      <w:r>
        <w:rPr>
          <w:color w:val="6A3E3E"/>
        </w:rPr>
        <w:t>serviceName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HelloWorldImplService(URL </w:t>
      </w:r>
      <w:r>
        <w:rPr>
          <w:color w:val="6A3E3E"/>
        </w:rPr>
        <w:t>wsdlLocation</w:t>
      </w:r>
      <w:r>
        <w:t xml:space="preserve">, QName </w:t>
      </w:r>
      <w:r>
        <w:rPr>
          <w:color w:val="6A3E3E"/>
        </w:rPr>
        <w:t>serviceName</w:t>
      </w:r>
      <w:r>
        <w:t xml:space="preserve">, WebServiceFeature... </w:t>
      </w:r>
      <w:r>
        <w:rPr>
          <w:color w:val="6A3E3E"/>
        </w:rPr>
        <w:t>features</w:t>
      </w:r>
      <w:r>
        <w:t>) {</w:t>
      </w:r>
    </w:p>
    <w:p w:rsidR="00B954E5" w:rsidRDefault="00B954E5" w:rsidP="00B954E5">
      <w:pPr>
        <w:pStyle w:val="Output"/>
        <w:rPr>
          <w:color w:val="4C483D" w:themeColor="text2"/>
        </w:rPr>
      </w:pPr>
      <w:r>
        <w:tab/>
      </w:r>
      <w:r>
        <w:tab/>
      </w:r>
      <w:r>
        <w:rPr>
          <w:bCs/>
          <w:color w:val="7F0055"/>
        </w:rPr>
        <w:t>super</w:t>
      </w:r>
      <w:r>
        <w:t>(</w:t>
      </w:r>
      <w:r>
        <w:rPr>
          <w:color w:val="6A3E3E"/>
        </w:rPr>
        <w:t>wsdlLocation</w:t>
      </w:r>
      <w:r>
        <w:t xml:space="preserve">, </w:t>
      </w:r>
      <w:r>
        <w:rPr>
          <w:color w:val="6A3E3E"/>
        </w:rPr>
        <w:t>serviceName</w:t>
      </w:r>
      <w:r>
        <w:t xml:space="preserve">, </w:t>
      </w:r>
      <w:r>
        <w:rPr>
          <w:color w:val="6A3E3E"/>
        </w:rPr>
        <w:t>features</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3F5FBF"/>
        </w:rPr>
        <w:t>/**</w:t>
      </w:r>
      <w:r>
        <w:rPr>
          <w:color w:val="3F5FBF"/>
        </w:rPr>
        <w:tab/>
        <w:t xml:space="preserve"> </w:t>
      </w:r>
    </w:p>
    <w:p w:rsidR="00B954E5" w:rsidRDefault="00B954E5" w:rsidP="00B954E5">
      <w:pPr>
        <w:pStyle w:val="Output"/>
        <w:rPr>
          <w:color w:val="4C483D" w:themeColor="text2"/>
        </w:rPr>
      </w:pPr>
      <w:r>
        <w:rPr>
          <w:color w:val="3F5FBF"/>
        </w:rPr>
        <w:tab/>
        <w:t xml:space="preserve"> * </w:t>
      </w:r>
      <w:r>
        <w:rPr>
          <w:bCs/>
          <w:color w:val="7F9FBF"/>
        </w:rPr>
        <w:t>@return</w:t>
      </w:r>
      <w:r>
        <w:rPr>
          <w:color w:val="3F5FBF"/>
        </w:rPr>
        <w:t xml:space="preserve"> returns HelloWorld</w:t>
      </w:r>
    </w:p>
    <w:p w:rsidR="00B954E5" w:rsidRDefault="00B954E5" w:rsidP="00B954E5">
      <w:pPr>
        <w:pStyle w:val="Output"/>
        <w:rPr>
          <w:color w:val="4C483D" w:themeColor="text2"/>
        </w:rPr>
      </w:pPr>
      <w:r>
        <w:rPr>
          <w:color w:val="3F5FBF"/>
        </w:rPr>
        <w:tab/>
        <w:t xml:space="preserve"> */</w:t>
      </w:r>
    </w:p>
    <w:p w:rsidR="00B954E5" w:rsidRDefault="00B954E5" w:rsidP="00B954E5">
      <w:pPr>
        <w:pStyle w:val="Output"/>
        <w:rPr>
          <w:color w:val="4C483D" w:themeColor="text2"/>
        </w:rPr>
      </w:pPr>
      <w:r>
        <w:tab/>
      </w:r>
      <w:r>
        <w:rPr>
          <w:color w:val="646464"/>
        </w:rPr>
        <w:t>@WebEndpoint</w:t>
      </w:r>
      <w:r>
        <w:t xml:space="preserve">(name = </w:t>
      </w:r>
      <w:r>
        <w:rPr>
          <w:color w:val="2A00FF"/>
        </w:rPr>
        <w:t>"HelloWorldImplPort"</w:t>
      </w:r>
      <w:r>
        <w:t>)</w:t>
      </w:r>
    </w:p>
    <w:p w:rsidR="00B954E5" w:rsidRDefault="00B954E5" w:rsidP="00B954E5">
      <w:pPr>
        <w:pStyle w:val="Output"/>
        <w:rPr>
          <w:color w:val="4C483D" w:themeColor="text2"/>
        </w:rPr>
      </w:pPr>
      <w:r>
        <w:tab/>
      </w:r>
      <w:r>
        <w:rPr>
          <w:bCs/>
          <w:color w:val="7F0055"/>
        </w:rPr>
        <w:t>public</w:t>
      </w:r>
      <w:r>
        <w:t xml:space="preserve"> HelloWorld getHelloWorldImplPort() {</w:t>
      </w:r>
    </w:p>
    <w:p w:rsidR="00B954E5" w:rsidRDefault="00B954E5" w:rsidP="00B954E5">
      <w:pPr>
        <w:pStyle w:val="Output"/>
        <w:rPr>
          <w:color w:val="4C483D" w:themeColor="text2"/>
        </w:rPr>
      </w:pPr>
      <w:r>
        <w:tab/>
        <w:t xml:space="preserve">   </w:t>
      </w:r>
      <w:r>
        <w:rPr>
          <w:bCs/>
          <w:color w:val="7F0055"/>
        </w:rPr>
        <w:t>return</w:t>
      </w:r>
      <w:r>
        <w:t xml:space="preserve"> </w:t>
      </w:r>
      <w:r>
        <w:rPr>
          <w:bCs/>
          <w:color w:val="7F0055"/>
        </w:rPr>
        <w:t>super</w:t>
      </w:r>
      <w:r>
        <w:t>.getPort(</w:t>
      </w:r>
      <w:r>
        <w:rPr>
          <w:bCs/>
          <w:color w:val="7F0055"/>
        </w:rPr>
        <w:t>new</w:t>
      </w:r>
      <w:r>
        <w:t xml:space="preserve"> QName(</w:t>
      </w:r>
      <w:r>
        <w:rPr>
          <w:color w:val="2A00FF"/>
        </w:rPr>
        <w:t>"http://endpoint/"</w:t>
      </w:r>
      <w:r>
        <w:t xml:space="preserve">, </w:t>
      </w:r>
      <w:r>
        <w:rPr>
          <w:color w:val="2A00FF"/>
        </w:rPr>
        <w:t>"HelloWorldImplPort"</w:t>
      </w:r>
      <w:r>
        <w:t>), HelloWorld.</w:t>
      </w:r>
      <w:r>
        <w:rPr>
          <w:bCs/>
          <w:color w:val="7F0055"/>
        </w:rPr>
        <w:t>class</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rPr>
          <w:color w:val="4C483D" w:themeColor="text2"/>
        </w:rPr>
        <w:t xml:space="preserve">  </w:t>
      </w:r>
    </w:p>
    <w:p w:rsidR="00B954E5" w:rsidRDefault="00B954E5" w:rsidP="00B954E5">
      <w:pPr>
        <w:pStyle w:val="Output"/>
        <w:rPr>
          <w:color w:val="4C483D" w:themeColor="text2"/>
        </w:rPr>
      </w:pPr>
      <w:r>
        <w:tab/>
      </w:r>
      <w:r>
        <w:rPr>
          <w:color w:val="646464"/>
        </w:rPr>
        <w:t>@WebEndpoint</w:t>
      </w:r>
      <w:r>
        <w:t xml:space="preserve">(name = </w:t>
      </w:r>
      <w:r>
        <w:rPr>
          <w:color w:val="2A00FF"/>
        </w:rPr>
        <w:t>"HelloWorldImplPort"</w:t>
      </w:r>
      <w:r>
        <w:t>)</w:t>
      </w:r>
    </w:p>
    <w:p w:rsidR="00B954E5" w:rsidRDefault="00B954E5" w:rsidP="00B954E5">
      <w:pPr>
        <w:pStyle w:val="Output"/>
        <w:rPr>
          <w:color w:val="4C483D" w:themeColor="text2"/>
        </w:rPr>
      </w:pPr>
      <w:r>
        <w:tab/>
      </w:r>
      <w:r>
        <w:rPr>
          <w:bCs/>
          <w:color w:val="7F0055"/>
        </w:rPr>
        <w:t>public</w:t>
      </w:r>
      <w:r>
        <w:t xml:space="preserve"> HelloWorld getHelloWorldImplPort(WebServiceFeature... </w:t>
      </w:r>
      <w:r>
        <w:rPr>
          <w:color w:val="6A3E3E"/>
        </w:rPr>
        <w:t>features</w:t>
      </w:r>
      <w:r>
        <w:t>) {</w:t>
      </w:r>
    </w:p>
    <w:p w:rsidR="00B954E5" w:rsidRDefault="00B954E5" w:rsidP="00B954E5">
      <w:pPr>
        <w:pStyle w:val="Output"/>
        <w:rPr>
          <w:color w:val="4C483D" w:themeColor="text2"/>
        </w:rPr>
      </w:pPr>
      <w:r>
        <w:tab/>
        <w:t xml:space="preserve">   </w:t>
      </w:r>
      <w:r>
        <w:rPr>
          <w:bCs/>
          <w:color w:val="7F0055"/>
        </w:rPr>
        <w:t>return</w:t>
      </w:r>
      <w:r>
        <w:t xml:space="preserve"> </w:t>
      </w:r>
      <w:r>
        <w:rPr>
          <w:bCs/>
          <w:color w:val="7F0055"/>
        </w:rPr>
        <w:t>super</w:t>
      </w:r>
      <w:r>
        <w:t>.getPort(</w:t>
      </w:r>
      <w:r>
        <w:rPr>
          <w:bCs/>
          <w:color w:val="7F0055"/>
        </w:rPr>
        <w:t>new</w:t>
      </w:r>
      <w:r>
        <w:t xml:space="preserve"> QName(</w:t>
      </w:r>
      <w:r>
        <w:rPr>
          <w:color w:val="2A00FF"/>
        </w:rPr>
        <w:t>"http://endpoint/"</w:t>
      </w:r>
      <w:r>
        <w:t xml:space="preserve">, </w:t>
      </w:r>
      <w:r>
        <w:rPr>
          <w:color w:val="2A00FF"/>
        </w:rPr>
        <w:t>"HelloWorldImplPort"</w:t>
      </w:r>
      <w:r>
        <w:t>), HelloWorld.</w:t>
      </w:r>
      <w:r>
        <w:rPr>
          <w:bCs/>
          <w:color w:val="7F0055"/>
        </w:rPr>
        <w:t>class</w:t>
      </w:r>
      <w:r>
        <w:t xml:space="preserve">, </w:t>
      </w:r>
      <w:r>
        <w:rPr>
          <w:color w:val="6A3E3E"/>
        </w:rPr>
        <w:t>features</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private</w:t>
      </w:r>
      <w:r>
        <w:t xml:space="preserve"> </w:t>
      </w:r>
      <w:r>
        <w:rPr>
          <w:bCs/>
          <w:color w:val="7F0055"/>
        </w:rPr>
        <w:t>static</w:t>
      </w:r>
      <w:r>
        <w:t xml:space="preserve"> URL __getWsdlLocation() {</w:t>
      </w:r>
    </w:p>
    <w:p w:rsidR="00B954E5" w:rsidRDefault="00B954E5" w:rsidP="00B954E5">
      <w:pPr>
        <w:pStyle w:val="Output"/>
        <w:rPr>
          <w:color w:val="4C483D" w:themeColor="text2"/>
        </w:rPr>
      </w:pPr>
      <w:r>
        <w:tab/>
      </w:r>
      <w:r>
        <w:tab/>
      </w:r>
      <w:r>
        <w:rPr>
          <w:bCs/>
          <w:color w:val="7F0055"/>
        </w:rPr>
        <w:t>if</w:t>
      </w:r>
      <w:r>
        <w:t xml:space="preserve"> (</w:t>
      </w:r>
      <w:r>
        <w:rPr>
          <w:bCs/>
          <w:i/>
          <w:iCs/>
          <w:color w:val="0000C0"/>
        </w:rPr>
        <w:t>HELLOWORLDIMPLSERVICE_EXCEPTION</w:t>
      </w:r>
      <w:r>
        <w:t xml:space="preserve"> != </w:t>
      </w:r>
      <w:r>
        <w:rPr>
          <w:bCs/>
          <w:color w:val="7F0055"/>
        </w:rPr>
        <w:t>null</w:t>
      </w:r>
      <w:r>
        <w:t>) {</w:t>
      </w:r>
    </w:p>
    <w:p w:rsidR="00B954E5" w:rsidRDefault="00B954E5" w:rsidP="00B954E5">
      <w:pPr>
        <w:pStyle w:val="Output"/>
        <w:rPr>
          <w:color w:val="4C483D" w:themeColor="text2"/>
        </w:rPr>
      </w:pPr>
      <w:r>
        <w:tab/>
      </w:r>
      <w:r>
        <w:tab/>
      </w:r>
      <w:r>
        <w:tab/>
      </w:r>
      <w:r>
        <w:rPr>
          <w:bCs/>
          <w:color w:val="7F0055"/>
        </w:rPr>
        <w:t>throw</w:t>
      </w:r>
      <w:r>
        <w:t xml:space="preserve"> </w:t>
      </w:r>
      <w:r>
        <w:rPr>
          <w:bCs/>
          <w:i/>
          <w:iCs/>
          <w:color w:val="0000C0"/>
        </w:rPr>
        <w:t>HELLOWORLDIMPLSERVICE_EXCEPTION</w:t>
      </w:r>
      <w:r>
        <w:t>;</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r>
        <w:tab/>
      </w:r>
      <w:r>
        <w:tab/>
      </w:r>
      <w:r>
        <w:rPr>
          <w:bCs/>
          <w:color w:val="7F0055"/>
        </w:rPr>
        <w:t>return</w:t>
      </w:r>
      <w:r>
        <w:t xml:space="preserve"> </w:t>
      </w:r>
      <w:r>
        <w:rPr>
          <w:bCs/>
          <w:i/>
          <w:iCs/>
          <w:color w:val="0000C0"/>
        </w:rPr>
        <w:t>HELLOWORLDIMPLSERVICE_WSDL_LOCATION</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Pr>
        <w:pStyle w:val="Qsns"/>
        <w:spacing w:after="0"/>
      </w:pPr>
      <w:r w:rsidRPr="00645D80">
        <w:t>Now, create a Java web service client which depends on the above generated files</w:t>
      </w:r>
    </w:p>
    <w:p w:rsidR="00B954E5" w:rsidRDefault="00B954E5" w:rsidP="00B954E5">
      <w:pPr>
        <w:pStyle w:val="Output"/>
        <w:rPr>
          <w:color w:val="4C483D" w:themeColor="text2"/>
        </w:rPr>
      </w:pPr>
      <w:r>
        <w:rPr>
          <w:bCs/>
          <w:color w:val="7F0055"/>
        </w:rPr>
        <w:t>package</w:t>
      </w:r>
      <w:r>
        <w:t xml:space="preserve"> client;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endpoint.HelloWorld;</w:t>
      </w:r>
    </w:p>
    <w:p w:rsidR="00B954E5" w:rsidRDefault="00B954E5" w:rsidP="00B954E5">
      <w:pPr>
        <w:pStyle w:val="Output"/>
        <w:rPr>
          <w:color w:val="4C483D" w:themeColor="text2"/>
        </w:rPr>
      </w:pPr>
      <w:r>
        <w:rPr>
          <w:bCs/>
          <w:color w:val="7F0055"/>
        </w:rPr>
        <w:t>import</w:t>
      </w:r>
      <w:r>
        <w:t xml:space="preserve"> endpoint.HelloWorldImplService;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WSImportClinet {</w:t>
      </w:r>
    </w:p>
    <w:p w:rsidR="00B954E5" w:rsidRDefault="00B954E5" w:rsidP="00B954E5">
      <w:pPr>
        <w:pStyle w:val="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r>
        <w:tab/>
        <w:t xml:space="preserve">HelloWorldImplService </w:t>
      </w:r>
      <w:r>
        <w:rPr>
          <w:color w:val="6A3E3E"/>
        </w:rPr>
        <w:t>service</w:t>
      </w:r>
      <w:r>
        <w:t xml:space="preserve"> = </w:t>
      </w:r>
      <w:r>
        <w:rPr>
          <w:bCs/>
          <w:color w:val="7F0055"/>
        </w:rPr>
        <w:t>new</w:t>
      </w:r>
      <w:r>
        <w:t xml:space="preserve"> HelloWorldImplService();</w:t>
      </w:r>
    </w:p>
    <w:p w:rsidR="00B954E5" w:rsidRDefault="00B954E5" w:rsidP="00B954E5">
      <w:pPr>
        <w:pStyle w:val="Output"/>
        <w:rPr>
          <w:color w:val="4C483D" w:themeColor="text2"/>
        </w:rPr>
      </w:pPr>
      <w:r>
        <w:tab/>
        <w:t xml:space="preserve">HelloWorld </w:t>
      </w:r>
      <w:r>
        <w:rPr>
          <w:color w:val="6A3E3E"/>
        </w:rPr>
        <w:t>helloWorld</w:t>
      </w:r>
      <w:r>
        <w:t xml:space="preserve"> = </w:t>
      </w:r>
      <w:r>
        <w:rPr>
          <w:color w:val="6A3E3E"/>
        </w:rPr>
        <w:t>service</w:t>
      </w:r>
      <w:r>
        <w:t>.getHelloWorldImplPort();</w:t>
      </w:r>
    </w:p>
    <w:p w:rsidR="00B954E5" w:rsidRPr="003B6901" w:rsidRDefault="00B954E5" w:rsidP="00B954E5">
      <w:pPr>
        <w:pStyle w:val="Output"/>
        <w:rPr>
          <w:color w:val="6A3E3E"/>
        </w:rPr>
      </w:pPr>
      <w:r>
        <w:tab/>
      </w:r>
      <w:r w:rsidRPr="006E22CA">
        <w:rPr>
          <w:color w:val="00B050"/>
        </w:rPr>
        <w:t>String output =helloWorld.getHelloWorldMsg("Iam WSIMPORT Message");</w:t>
      </w:r>
    </w:p>
    <w:p w:rsidR="00B954E5" w:rsidRDefault="00B954E5" w:rsidP="00B954E5">
      <w:pPr>
        <w:pStyle w:val="Output"/>
        <w:rPr>
          <w:color w:val="4C483D" w:themeColor="text2"/>
        </w:rPr>
      </w:pPr>
      <w:r w:rsidRPr="003B6901">
        <w:rPr>
          <w:color w:val="6A3E3E"/>
        </w:rPr>
        <w:tab/>
      </w:r>
      <w:r w:rsidRPr="006E22CA">
        <w:rPr>
          <w:color w:val="000000" w:themeColor="text1"/>
        </w:rPr>
        <w:t>System.out.println(output);</w:t>
      </w:r>
      <w:r>
        <w:tab/>
        <w:t>}</w:t>
      </w:r>
    </w:p>
    <w:p w:rsidR="00B954E5" w:rsidRDefault="00B954E5" w:rsidP="00B954E5">
      <w:pPr>
        <w:pStyle w:val="Output"/>
        <w:rPr>
          <w:color w:val="4C483D" w:themeColor="text2"/>
        </w:rPr>
      </w:pPr>
      <w:r>
        <w:t>}</w:t>
      </w:r>
    </w:p>
    <w:p w:rsidR="00B954E5" w:rsidRDefault="00B954E5" w:rsidP="00B954E5">
      <w:pPr>
        <w:spacing w:after="0"/>
      </w:pPr>
    </w:p>
    <w:p w:rsidR="00B954E5" w:rsidRDefault="00B954E5" w:rsidP="00B954E5">
      <w:pPr>
        <w:spacing w:after="0"/>
      </w:pPr>
      <w:r>
        <w:t>Run this application we will get following Output</w:t>
      </w:r>
    </w:p>
    <w:p w:rsidR="00B954E5" w:rsidRDefault="00B954E5" w:rsidP="00B954E5">
      <w:r>
        <w:rPr>
          <w:noProof/>
          <w:lang w:eastAsia="en-US"/>
        </w:rPr>
        <w:drawing>
          <wp:inline distT="0" distB="0" distL="0" distR="0" wp14:anchorId="68E8EB95" wp14:editId="4AA2AF0F">
            <wp:extent cx="5801535" cy="752580"/>
            <wp:effectExtent l="0" t="0" r="889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98F2FB.tmp"/>
                    <pic:cNvPicPr/>
                  </pic:nvPicPr>
                  <pic:blipFill>
                    <a:blip r:embed="rId166">
                      <a:extLst>
                        <a:ext uri="{28A0092B-C50C-407E-A947-70E740481C1C}">
                          <a14:useLocalDpi xmlns:a14="http://schemas.microsoft.com/office/drawing/2010/main" val="0"/>
                        </a:ext>
                      </a:extLst>
                    </a:blip>
                    <a:stretch>
                      <a:fillRect/>
                    </a:stretch>
                  </pic:blipFill>
                  <pic:spPr>
                    <a:xfrm>
                      <a:off x="0" y="0"/>
                      <a:ext cx="5801535" cy="752580"/>
                    </a:xfrm>
                    <a:prstGeom prst="rect">
                      <a:avLst/>
                    </a:prstGeom>
                  </pic:spPr>
                </pic:pic>
              </a:graphicData>
            </a:graphic>
          </wp:inline>
        </w:drawing>
      </w:r>
    </w:p>
    <w:p w:rsidR="00B954E5" w:rsidRDefault="00B954E5" w:rsidP="00B954E5">
      <w:pPr>
        <w:pStyle w:val="Heading3"/>
      </w:pPr>
      <w:bookmarkStart w:id="86" w:name="_Toc471845305"/>
      <w:r>
        <w:t>2.5.2 wsgen tool</w:t>
      </w:r>
      <w:bookmarkEnd w:id="86"/>
      <w:r w:rsidR="007F6FB8">
        <w:t>(</w:t>
      </w:r>
      <w:r w:rsidR="007F6FB8" w:rsidRPr="007D372D">
        <w:rPr>
          <w:color w:val="FF0000"/>
          <w:sz w:val="24"/>
        </w:rPr>
        <w:t xml:space="preserve">WSDL </w:t>
      </w:r>
      <w:r w:rsidR="007F6FB8">
        <w:rPr>
          <w:color w:val="FF0000"/>
          <w:sz w:val="24"/>
        </w:rPr>
        <w:t>Generator</w:t>
      </w:r>
      <w:r w:rsidR="007F6FB8" w:rsidRPr="007D372D">
        <w:rPr>
          <w:color w:val="FF0000"/>
          <w:sz w:val="24"/>
        </w:rPr>
        <w:t xml:space="preserve"> </w:t>
      </w:r>
      <w:r w:rsidR="007F6FB8">
        <w:rPr>
          <w:color w:val="FF0000"/>
          <w:sz w:val="24"/>
        </w:rPr>
        <w:t>-  Read Java Files</w:t>
      </w:r>
      <w:r w:rsidR="007F6FB8" w:rsidRPr="007F6FB8">
        <w:rPr>
          <w:color w:val="FF0000"/>
          <w:sz w:val="24"/>
        </w:rPr>
        <w:sym w:font="Wingdings" w:char="F0E0"/>
      </w:r>
      <w:r w:rsidR="007F6FB8">
        <w:rPr>
          <w:color w:val="FF0000"/>
          <w:sz w:val="24"/>
        </w:rPr>
        <w:t xml:space="preserve"> Generate WSDL</w:t>
      </w:r>
      <w:r w:rsidR="007F6FB8">
        <w:t>)</w:t>
      </w:r>
    </w:p>
    <w:p w:rsidR="00B954E5" w:rsidRDefault="00B954E5" w:rsidP="00B954E5">
      <w:r w:rsidRPr="00EF3C42">
        <w:rPr>
          <w:lang w:val="en"/>
        </w:rPr>
        <w:t xml:space="preserve">The </w:t>
      </w:r>
      <w:r w:rsidRPr="00EF3C42">
        <w:rPr>
          <w:rFonts w:ascii="Consolas" w:hAnsi="Consolas" w:cs="Consolas"/>
          <w:color w:val="C7254E"/>
          <w:sz w:val="22"/>
          <w:szCs w:val="22"/>
          <w:shd w:val="clear" w:color="auto" w:fill="F9F2F4"/>
          <w:lang w:val="en"/>
        </w:rPr>
        <w:t>wsgen</w:t>
      </w:r>
      <w:r w:rsidRPr="00EF3C42">
        <w:rPr>
          <w:lang w:val="en"/>
        </w:rPr>
        <w:t xml:space="preserve"> tool is used to parse an existing web service implementation class and generates required files (JAX-WS portable artifacts) for web service deployment. This </w:t>
      </w:r>
      <w:r w:rsidRPr="00EF3C42">
        <w:rPr>
          <w:rFonts w:ascii="Consolas" w:hAnsi="Consolas" w:cs="Consolas"/>
          <w:color w:val="C7254E"/>
          <w:sz w:val="22"/>
          <w:szCs w:val="22"/>
          <w:shd w:val="clear" w:color="auto" w:fill="F9F2F4"/>
          <w:lang w:val="en"/>
        </w:rPr>
        <w:t>wsgen</w:t>
      </w:r>
      <w:r w:rsidRPr="00EF3C42">
        <w:rPr>
          <w:lang w:val="en"/>
        </w:rPr>
        <w:t xml:space="preserve"> tool is available in </w:t>
      </w:r>
      <w:r w:rsidRPr="00EF3C42">
        <w:rPr>
          <w:rFonts w:ascii="Consolas" w:hAnsi="Consolas" w:cs="Consolas"/>
          <w:color w:val="C7254E"/>
          <w:sz w:val="22"/>
          <w:szCs w:val="22"/>
          <w:shd w:val="clear" w:color="auto" w:fill="F9F2F4"/>
          <w:lang w:val="en"/>
        </w:rPr>
        <w:t>$JDK/bin</w:t>
      </w:r>
      <w:r w:rsidRPr="00EF3C42">
        <w:rPr>
          <w:lang w:val="en"/>
        </w:rPr>
        <w:t xml:space="preserve"> folder.</w:t>
      </w:r>
    </w:p>
    <w:p w:rsidR="00B954E5" w:rsidRDefault="00B954E5" w:rsidP="00B954E5">
      <w:pPr>
        <w:spacing w:after="0"/>
      </w:pPr>
      <w:r>
        <w:t>2 common use cases for wsgen tool:</w:t>
      </w:r>
    </w:p>
    <w:p w:rsidR="00B954E5" w:rsidRPr="00EF3C42" w:rsidRDefault="00B954E5" w:rsidP="00B954E5">
      <w:pPr>
        <w:pStyle w:val="ListParagraph"/>
        <w:numPr>
          <w:ilvl w:val="0"/>
          <w:numId w:val="136"/>
        </w:numPr>
        <w:rPr>
          <w:b/>
          <w:i/>
        </w:rPr>
      </w:pPr>
      <w:r w:rsidRPr="00EF3C42">
        <w:rPr>
          <w:b/>
          <w:i/>
        </w:rPr>
        <w:t>Generates JAX-WS portable artifacts (Java files) for web service deployment.</w:t>
      </w:r>
    </w:p>
    <w:p w:rsidR="00B954E5" w:rsidRDefault="00B954E5" w:rsidP="00B954E5">
      <w:pPr>
        <w:pStyle w:val="ListParagraph"/>
        <w:numPr>
          <w:ilvl w:val="0"/>
          <w:numId w:val="136"/>
        </w:numPr>
        <w:rPr>
          <w:b/>
          <w:i/>
        </w:rPr>
      </w:pPr>
      <w:r w:rsidRPr="00EF3C42">
        <w:rPr>
          <w:b/>
          <w:i/>
        </w:rPr>
        <w:t>Generates WSDL and xsd files</w:t>
      </w:r>
    </w:p>
    <w:p w:rsidR="00B954E5" w:rsidRDefault="00B954E5" w:rsidP="00B954E5">
      <w:pPr>
        <w:pStyle w:val="ListParagraph"/>
        <w:numPr>
          <w:ilvl w:val="0"/>
          <w:numId w:val="136"/>
        </w:numPr>
        <w:rPr>
          <w:b/>
          <w:i/>
        </w:rPr>
      </w:pPr>
      <w:r>
        <w:rPr>
          <w:b/>
          <w:i/>
        </w:rPr>
        <w:t xml:space="preserve">Create </w:t>
      </w:r>
      <w:r w:rsidRPr="00EF3C42">
        <w:rPr>
          <w:b/>
          <w:i/>
        </w:rPr>
        <w:t xml:space="preserve"> web service client </w:t>
      </w:r>
      <w:r>
        <w:rPr>
          <w:b/>
          <w:i/>
        </w:rPr>
        <w:t>for testing</w:t>
      </w:r>
    </w:p>
    <w:p w:rsidR="00B954E5" w:rsidRDefault="00B954E5" w:rsidP="00B954E5">
      <w:pPr>
        <w:spacing w:after="0"/>
      </w:pPr>
      <w:r>
        <w:t xml:space="preserve"> We need to create </w:t>
      </w:r>
      <w:r w:rsidRPr="00EF3C42">
        <w:t>web service implementation class</w:t>
      </w:r>
      <w:r>
        <w:t xml:space="preserve">, remaing files will be generated by </w:t>
      </w:r>
      <w:r w:rsidRPr="00EF3C42">
        <w:rPr>
          <w:rFonts w:ascii="Consolas" w:hAnsi="Consolas" w:cs="Consolas"/>
          <w:color w:val="C7254E"/>
          <w:sz w:val="22"/>
          <w:szCs w:val="22"/>
          <w:shd w:val="clear" w:color="auto" w:fill="F9F2F4"/>
          <w:lang w:val="en"/>
        </w:rPr>
        <w:t>wsgen</w:t>
      </w:r>
      <w:r w:rsidRPr="00EF3C42">
        <w:rPr>
          <w:lang w:val="en"/>
        </w:rPr>
        <w:t xml:space="preserve"> </w:t>
      </w:r>
      <w:r>
        <w:t>tool</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r>
        <w:rPr>
          <w:bCs/>
          <w:color w:val="7F0055"/>
        </w:rPr>
        <w:t>import</w:t>
      </w:r>
      <w:r>
        <w:t xml:space="preserve"> javax.jws.WebMethod;</w:t>
      </w:r>
    </w:p>
    <w:p w:rsidR="00B954E5" w:rsidRDefault="00B954E5" w:rsidP="00B954E5">
      <w:pPr>
        <w:pStyle w:val="Output"/>
        <w:rPr>
          <w:color w:val="4C483D" w:themeColor="text2"/>
        </w:rPr>
      </w:pPr>
      <w:r>
        <w:rPr>
          <w:bCs/>
          <w:color w:val="7F0055"/>
        </w:rPr>
        <w:t>import</w:t>
      </w:r>
      <w:r>
        <w:t xml:space="preserve"> javax.jws.WebService;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@WebService</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RandomNumber {</w:t>
      </w:r>
    </w:p>
    <w:p w:rsidR="00B954E5" w:rsidRDefault="00B954E5" w:rsidP="00B954E5">
      <w:pPr>
        <w:pStyle w:val="Output"/>
        <w:rPr>
          <w:color w:val="4C483D" w:themeColor="text2"/>
        </w:rPr>
      </w:pPr>
      <w:r>
        <w:tab/>
      </w:r>
      <w:r>
        <w:rPr>
          <w:color w:val="646464"/>
        </w:rPr>
        <w:t>@WebMethod</w:t>
      </w:r>
    </w:p>
    <w:p w:rsidR="00B954E5" w:rsidRDefault="00B954E5" w:rsidP="00B954E5">
      <w:pPr>
        <w:pStyle w:val="Output"/>
        <w:rPr>
          <w:color w:val="4C483D" w:themeColor="text2"/>
        </w:rPr>
      </w:pPr>
      <w:r>
        <w:tab/>
      </w:r>
      <w:r>
        <w:rPr>
          <w:bCs/>
          <w:color w:val="7F0055"/>
        </w:rPr>
        <w:t>public</w:t>
      </w:r>
      <w:r>
        <w:t xml:space="preserve"> String getRandomNumber() {</w:t>
      </w:r>
    </w:p>
    <w:p w:rsidR="00B954E5" w:rsidRDefault="00B954E5" w:rsidP="00B954E5">
      <w:pPr>
        <w:pStyle w:val="Output"/>
        <w:rPr>
          <w:color w:val="4C483D" w:themeColor="text2"/>
        </w:rPr>
      </w:pPr>
      <w:r>
        <w:tab/>
      </w:r>
      <w:r>
        <w:tab/>
      </w:r>
      <w:r>
        <w:rPr>
          <w:bCs/>
          <w:color w:val="7F0055"/>
        </w:rPr>
        <w:t>return</w:t>
      </w:r>
      <w:r>
        <w:t xml:space="preserve"> </w:t>
      </w:r>
      <w:r>
        <w:rPr>
          <w:color w:val="2A00FF"/>
        </w:rPr>
        <w:t>"Random Number Is : "</w:t>
      </w:r>
      <w:r>
        <w:t xml:space="preserve"> + Math.</w:t>
      </w:r>
      <w:r>
        <w:rPr>
          <w:i/>
          <w:iCs/>
        </w:rPr>
        <w:t>random</w:t>
      </w:r>
      <w:r>
        <w:t>();</w:t>
      </w:r>
    </w:p>
    <w:p w:rsidR="00B954E5" w:rsidRDefault="00B954E5" w:rsidP="00B954E5">
      <w:pPr>
        <w:pStyle w:val="Output"/>
        <w:rPr>
          <w:color w:val="4C483D" w:themeColor="text2"/>
        </w:rPr>
      </w:pPr>
      <w:r>
        <w:tab/>
        <w:t>}</w:t>
      </w:r>
    </w:p>
    <w:p w:rsidR="00B954E5" w:rsidRDefault="00B954E5" w:rsidP="00B954E5">
      <w:pPr>
        <w:pStyle w:val="Output"/>
      </w:pPr>
      <w:r>
        <w:t>}</w:t>
      </w:r>
    </w:p>
    <w:p w:rsidR="00B954E5" w:rsidRDefault="00B954E5" w:rsidP="00B954E5"/>
    <w:p w:rsidR="00B954E5" w:rsidRDefault="00B954E5" w:rsidP="00B954E5">
      <w:pPr>
        <w:pStyle w:val="Howitworks"/>
        <w:spacing w:after="0"/>
        <w:jc w:val="left"/>
      </w:pPr>
      <w:r>
        <w:t>1.</w:t>
      </w:r>
      <w:r w:rsidRPr="00AA5D97">
        <w:t xml:space="preserve"> Generates JAX-WS portable artifacts (Java files) for web service deployment.</w:t>
      </w:r>
    </w:p>
    <w:p w:rsidR="00B954E5" w:rsidRDefault="00B954E5" w:rsidP="00B954E5">
      <w:pPr>
        <w:rPr>
          <w:lang w:val="en"/>
        </w:rPr>
      </w:pPr>
      <w:r w:rsidRPr="006D4246">
        <w:rPr>
          <w:lang w:val="en"/>
        </w:rPr>
        <w:t>To generate all the JAX-WS portable artifacts for above web service implementation class (</w:t>
      </w:r>
      <w:r w:rsidRPr="006D4246">
        <w:rPr>
          <w:rFonts w:ascii="Consolas" w:hAnsi="Consolas" w:cs="Consolas"/>
          <w:color w:val="C7254E"/>
          <w:sz w:val="22"/>
          <w:szCs w:val="22"/>
          <w:shd w:val="clear" w:color="auto" w:fill="F9F2F4"/>
          <w:lang w:val="en"/>
        </w:rPr>
        <w:t>RandomNumber.java</w:t>
      </w:r>
      <w:r w:rsidRPr="006D4246">
        <w:rPr>
          <w:lang w:val="en"/>
        </w:rPr>
        <w:t>), use following command</w:t>
      </w:r>
      <w:r>
        <w:rPr>
          <w:lang w:val="en"/>
        </w:rPr>
        <w:t xml:space="preserve"> by going src folder from command prompt</w:t>
      </w:r>
    </w:p>
    <w:p w:rsidR="00B954E5" w:rsidRPr="005C3DA7" w:rsidRDefault="00B954E5" w:rsidP="00B954E5">
      <w:pPr>
        <w:spacing w:after="0"/>
        <w:rPr>
          <w:b/>
          <w:color w:val="C00000"/>
        </w:rPr>
      </w:pPr>
      <w:r w:rsidRPr="005C3DA7">
        <w:rPr>
          <w:rFonts w:ascii="Consolas" w:hAnsi="Consolas" w:cs="Consolas"/>
          <w:b/>
          <w:color w:val="C00000"/>
          <w:sz w:val="22"/>
          <w:szCs w:val="22"/>
          <w:highlight w:val="black"/>
          <w:shd w:val="clear" w:color="auto" w:fill="F9F2F4"/>
          <w:lang w:val="en"/>
        </w:rPr>
        <w:t>&gt;wsgen -verbose -keep -cp . endpoint.RandomNumber</w:t>
      </w:r>
    </w:p>
    <w:p w:rsidR="00B954E5" w:rsidRDefault="00B954E5" w:rsidP="00B954E5">
      <w:r w:rsidRPr="002031DB">
        <w:rPr>
          <w:noProof/>
          <w:lang w:eastAsia="en-US"/>
        </w:rPr>
        <w:drawing>
          <wp:inline distT="0" distB="0" distL="0" distR="0" wp14:anchorId="5E22BCEC" wp14:editId="75B687D7">
            <wp:extent cx="4267200" cy="647700"/>
            <wp:effectExtent l="0" t="0" r="0" b="0"/>
            <wp:docPr id="112" name="Picture 112"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emp.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67200" cy="647700"/>
                    </a:xfrm>
                    <a:prstGeom prst="rect">
                      <a:avLst/>
                    </a:prstGeom>
                    <a:noFill/>
                    <a:ln>
                      <a:noFill/>
                    </a:ln>
                  </pic:spPr>
                </pic:pic>
              </a:graphicData>
            </a:graphic>
          </wp:inline>
        </w:drawing>
      </w:r>
    </w:p>
    <w:p w:rsidR="00B954E5" w:rsidRDefault="00B954E5" w:rsidP="00B954E5">
      <w:r>
        <w:lastRenderedPageBreak/>
        <w:t>It will generate 2 .java files &amp; 2 .class files</w:t>
      </w:r>
      <w:r>
        <w:rPr>
          <w:noProof/>
          <w:lang w:eastAsia="en-US"/>
        </w:rPr>
        <w:drawing>
          <wp:inline distT="0" distB="0" distL="0" distR="0" wp14:anchorId="768648B3" wp14:editId="189FF623">
            <wp:extent cx="5315087" cy="1743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988A70.tmp"/>
                    <pic:cNvPicPr/>
                  </pic:nvPicPr>
                  <pic:blipFill>
                    <a:blip r:embed="rId168">
                      <a:extLst>
                        <a:ext uri="{28A0092B-C50C-407E-A947-70E740481C1C}">
                          <a14:useLocalDpi xmlns:a14="http://schemas.microsoft.com/office/drawing/2010/main" val="0"/>
                        </a:ext>
                      </a:extLst>
                    </a:blip>
                    <a:stretch>
                      <a:fillRect/>
                    </a:stretch>
                  </pic:blipFill>
                  <pic:spPr>
                    <a:xfrm>
                      <a:off x="0" y="0"/>
                      <a:ext cx="5332225" cy="1748696"/>
                    </a:xfrm>
                    <a:prstGeom prst="rect">
                      <a:avLst/>
                    </a:prstGeom>
                  </pic:spPr>
                </pic:pic>
              </a:graphicData>
            </a:graphic>
          </wp:inline>
        </w:drawing>
      </w:r>
    </w:p>
    <w:p w:rsidR="00B954E5" w:rsidRDefault="00B954E5" w:rsidP="00B954E5">
      <w:pPr>
        <w:autoSpaceDE w:val="0"/>
        <w:autoSpaceDN w:val="0"/>
        <w:adjustRightInd w:val="0"/>
        <w:spacing w:after="0" w:line="240" w:lineRule="auto"/>
        <w:rPr>
          <w:rFonts w:ascii="Courier New" w:hAnsi="Courier New" w:cs="Courier New"/>
          <w:b/>
          <w:bCs/>
          <w:color w:val="7F0055"/>
        </w:rPr>
      </w:pPr>
    </w:p>
    <w:p w:rsidR="00B954E5" w:rsidRDefault="00B954E5" w:rsidP="00B954E5">
      <w:pPr>
        <w:pStyle w:val="Output"/>
        <w:rPr>
          <w:b w:val="0"/>
          <w:bCs/>
          <w:color w:val="7F0055"/>
        </w:rPr>
      </w:pPr>
      <w:r>
        <w:rPr>
          <w:bCs/>
          <w:color w:val="7F0055"/>
        </w:rPr>
        <w:t>//</w:t>
      </w:r>
      <w:r w:rsidRPr="00516746">
        <w:t xml:space="preserve"> </w:t>
      </w:r>
      <w:r>
        <w:t>GetRandomNumber.java</w:t>
      </w:r>
    </w:p>
    <w:p w:rsidR="00B954E5" w:rsidRDefault="00B954E5" w:rsidP="00B954E5">
      <w:pPr>
        <w:pStyle w:val="Output"/>
        <w:rPr>
          <w:color w:val="4C483D" w:themeColor="text2"/>
        </w:rPr>
      </w:pPr>
      <w:r>
        <w:rPr>
          <w:bCs/>
          <w:color w:val="7F0055"/>
        </w:rPr>
        <w:t>package</w:t>
      </w:r>
      <w:r>
        <w:t xml:space="preserve"> endpoint.jaxws;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javax.xml.bind.annotation.XmlAccessType;</w:t>
      </w:r>
    </w:p>
    <w:p w:rsidR="00B954E5" w:rsidRDefault="00B954E5" w:rsidP="00B954E5">
      <w:pPr>
        <w:pStyle w:val="Output"/>
        <w:rPr>
          <w:color w:val="4C483D" w:themeColor="text2"/>
        </w:rPr>
      </w:pPr>
      <w:r>
        <w:rPr>
          <w:bCs/>
          <w:color w:val="7F0055"/>
        </w:rPr>
        <w:t>import</w:t>
      </w:r>
      <w:r>
        <w:t xml:space="preserve"> javax.xml.bind.annotation.XmlAccessorType;</w:t>
      </w:r>
    </w:p>
    <w:p w:rsidR="00B954E5" w:rsidRDefault="00B954E5" w:rsidP="00B954E5">
      <w:pPr>
        <w:pStyle w:val="Output"/>
        <w:rPr>
          <w:color w:val="4C483D" w:themeColor="text2"/>
        </w:rPr>
      </w:pPr>
      <w:r>
        <w:rPr>
          <w:bCs/>
          <w:color w:val="7F0055"/>
        </w:rPr>
        <w:t>import</w:t>
      </w:r>
      <w:r>
        <w:t xml:space="preserve"> javax.xml.bind.annotation.XmlRootElement;</w:t>
      </w:r>
    </w:p>
    <w:p w:rsidR="00B954E5" w:rsidRDefault="00B954E5" w:rsidP="00B954E5">
      <w:pPr>
        <w:pStyle w:val="Output"/>
        <w:rPr>
          <w:color w:val="4C483D" w:themeColor="text2"/>
        </w:rPr>
      </w:pPr>
      <w:r>
        <w:rPr>
          <w:bCs/>
          <w:color w:val="7F0055"/>
        </w:rPr>
        <w:t>import</w:t>
      </w:r>
      <w:r>
        <w:t xml:space="preserve"> javax.xml.bind.annotation.XmlType;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@XmlRootElement</w:t>
      </w:r>
      <w:r>
        <w:t xml:space="preserve">(name = </w:t>
      </w:r>
      <w:r>
        <w:rPr>
          <w:color w:val="2A00FF"/>
        </w:rPr>
        <w:t>"getRandomNumber"</w:t>
      </w:r>
      <w:r>
        <w:t xml:space="preserve">, namespace = </w:t>
      </w:r>
      <w:r>
        <w:rPr>
          <w:color w:val="2A00FF"/>
        </w:rPr>
        <w:t>"http://endpoint/"</w:t>
      </w:r>
      <w:r>
        <w:t>)</w:t>
      </w:r>
    </w:p>
    <w:p w:rsidR="00B954E5" w:rsidRDefault="00B954E5" w:rsidP="00B954E5">
      <w:pPr>
        <w:pStyle w:val="Output"/>
        <w:rPr>
          <w:color w:val="4C483D" w:themeColor="text2"/>
        </w:rPr>
      </w:pPr>
      <w:r>
        <w:rPr>
          <w:color w:val="646464"/>
        </w:rPr>
        <w:t>@XmlAccessorType</w:t>
      </w:r>
      <w:r>
        <w:t>(XmlAccessType.</w:t>
      </w:r>
      <w:r>
        <w:rPr>
          <w:bCs/>
          <w:i/>
          <w:iCs/>
          <w:color w:val="0000C0"/>
        </w:rPr>
        <w:t>FIELD</w:t>
      </w:r>
      <w:r>
        <w:t>)</w:t>
      </w:r>
    </w:p>
    <w:p w:rsidR="00B954E5" w:rsidRDefault="00B954E5" w:rsidP="00B954E5">
      <w:pPr>
        <w:pStyle w:val="Output"/>
        <w:rPr>
          <w:color w:val="4C483D" w:themeColor="text2"/>
        </w:rPr>
      </w:pPr>
      <w:r>
        <w:rPr>
          <w:color w:val="646464"/>
        </w:rPr>
        <w:t>@XmlType</w:t>
      </w:r>
      <w:r>
        <w:t xml:space="preserve">(name = </w:t>
      </w:r>
      <w:r>
        <w:rPr>
          <w:color w:val="2A00FF"/>
        </w:rPr>
        <w:t>"getRandomNumber"</w:t>
      </w:r>
      <w:r>
        <w:t xml:space="preserve">, namespace = </w:t>
      </w:r>
      <w:r>
        <w:rPr>
          <w:color w:val="2A00FF"/>
        </w:rPr>
        <w:t>"http://endpoint/"</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GetRandomNumber {</w:t>
      </w:r>
    </w:p>
    <w:p w:rsidR="00B954E5" w:rsidRDefault="00B954E5" w:rsidP="00B954E5">
      <w:pPr>
        <w:pStyle w:val="Output"/>
        <w:rPr>
          <w:color w:val="4C483D" w:themeColor="text2"/>
        </w:rPr>
      </w:pP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Default="00B954E5" w:rsidP="00B954E5">
      <w:pPr>
        <w:pStyle w:val="Output"/>
        <w:rPr>
          <w:b w:val="0"/>
          <w:bCs/>
          <w:color w:val="7F0055"/>
        </w:rPr>
      </w:pPr>
      <w:r>
        <w:rPr>
          <w:bCs/>
          <w:color w:val="7F0055"/>
        </w:rPr>
        <w:t>//</w:t>
      </w:r>
      <w:r w:rsidRPr="002E11EE">
        <w:t xml:space="preserve"> </w:t>
      </w:r>
      <w:r w:rsidRPr="002E11EE">
        <w:rPr>
          <w:bCs/>
          <w:color w:val="7F0055"/>
        </w:rPr>
        <w:t>GetRandomNumberResponse</w:t>
      </w:r>
      <w:r>
        <w:rPr>
          <w:bCs/>
          <w:color w:val="7F0055"/>
        </w:rPr>
        <w:t>.java</w:t>
      </w:r>
    </w:p>
    <w:p w:rsidR="00B954E5" w:rsidRDefault="00B954E5" w:rsidP="00B954E5">
      <w:pPr>
        <w:pStyle w:val="Output"/>
        <w:rPr>
          <w:color w:val="4C483D" w:themeColor="text2"/>
        </w:rPr>
      </w:pPr>
      <w:r>
        <w:rPr>
          <w:bCs/>
          <w:color w:val="7F0055"/>
        </w:rPr>
        <w:t>package</w:t>
      </w:r>
      <w:r>
        <w:t xml:space="preserve"> endpoint.jaxws;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javax.xml.bind.annotation.XmlAccessType;</w:t>
      </w:r>
    </w:p>
    <w:p w:rsidR="00B954E5" w:rsidRDefault="00B954E5" w:rsidP="00B954E5">
      <w:pPr>
        <w:pStyle w:val="Output"/>
        <w:rPr>
          <w:color w:val="4C483D" w:themeColor="text2"/>
        </w:rPr>
      </w:pPr>
      <w:r>
        <w:rPr>
          <w:bCs/>
          <w:color w:val="7F0055"/>
        </w:rPr>
        <w:t>import</w:t>
      </w:r>
      <w:r>
        <w:t xml:space="preserve"> javax.xml.bind.annotation.XmlAccessorType;</w:t>
      </w:r>
    </w:p>
    <w:p w:rsidR="00B954E5" w:rsidRDefault="00B954E5" w:rsidP="00B954E5">
      <w:pPr>
        <w:pStyle w:val="Output"/>
        <w:rPr>
          <w:color w:val="4C483D" w:themeColor="text2"/>
        </w:rPr>
      </w:pPr>
      <w:r>
        <w:rPr>
          <w:bCs/>
          <w:color w:val="7F0055"/>
        </w:rPr>
        <w:t>import</w:t>
      </w:r>
      <w:r>
        <w:t xml:space="preserve"> javax.xml.bind.annotation.XmlElement;</w:t>
      </w:r>
    </w:p>
    <w:p w:rsidR="00B954E5" w:rsidRDefault="00B954E5" w:rsidP="00B954E5">
      <w:pPr>
        <w:pStyle w:val="Output"/>
        <w:rPr>
          <w:color w:val="4C483D" w:themeColor="text2"/>
        </w:rPr>
      </w:pPr>
      <w:r>
        <w:rPr>
          <w:bCs/>
          <w:color w:val="7F0055"/>
        </w:rPr>
        <w:t>import</w:t>
      </w:r>
      <w:r>
        <w:t xml:space="preserve"> javax.xml.bind.annotation.XmlRootElement;</w:t>
      </w:r>
    </w:p>
    <w:p w:rsidR="00B954E5" w:rsidRDefault="00B954E5" w:rsidP="00B954E5">
      <w:pPr>
        <w:pStyle w:val="Output"/>
        <w:rPr>
          <w:color w:val="4C483D" w:themeColor="text2"/>
        </w:rPr>
      </w:pPr>
      <w:r>
        <w:rPr>
          <w:bCs/>
          <w:color w:val="7F0055"/>
        </w:rPr>
        <w:t>import</w:t>
      </w:r>
      <w:r>
        <w:t xml:space="preserve"> javax.xml.bind.annotation.XmlType;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@XmlRootElement</w:t>
      </w:r>
      <w:r>
        <w:t xml:space="preserve">(name = </w:t>
      </w:r>
      <w:r>
        <w:rPr>
          <w:color w:val="2A00FF"/>
        </w:rPr>
        <w:t>"getRandomNumberResponse"</w:t>
      </w:r>
      <w:r>
        <w:t xml:space="preserve">, namespace = </w:t>
      </w:r>
      <w:r>
        <w:rPr>
          <w:color w:val="2A00FF"/>
        </w:rPr>
        <w:t>"http://endpoint/"</w:t>
      </w:r>
      <w:r>
        <w:t>)</w:t>
      </w:r>
    </w:p>
    <w:p w:rsidR="00B954E5" w:rsidRDefault="00B954E5" w:rsidP="00B954E5">
      <w:pPr>
        <w:pStyle w:val="Output"/>
        <w:rPr>
          <w:color w:val="4C483D" w:themeColor="text2"/>
        </w:rPr>
      </w:pPr>
      <w:r>
        <w:rPr>
          <w:color w:val="646464"/>
        </w:rPr>
        <w:t>@XmlAccessorType</w:t>
      </w:r>
      <w:r>
        <w:t>(XmlAccessType.</w:t>
      </w:r>
      <w:r>
        <w:rPr>
          <w:bCs/>
          <w:i/>
          <w:iCs/>
          <w:color w:val="0000C0"/>
        </w:rPr>
        <w:t>FIELD</w:t>
      </w:r>
      <w:r>
        <w:t>)</w:t>
      </w:r>
    </w:p>
    <w:p w:rsidR="00B954E5" w:rsidRDefault="00B954E5" w:rsidP="00B954E5">
      <w:pPr>
        <w:pStyle w:val="Output"/>
        <w:rPr>
          <w:color w:val="4C483D" w:themeColor="text2"/>
        </w:rPr>
      </w:pPr>
      <w:r>
        <w:rPr>
          <w:color w:val="646464"/>
        </w:rPr>
        <w:t>@XmlType</w:t>
      </w:r>
      <w:r>
        <w:t xml:space="preserve">(name = </w:t>
      </w:r>
      <w:r>
        <w:rPr>
          <w:color w:val="2A00FF"/>
        </w:rPr>
        <w:t>"getRandomNumberResponse"</w:t>
      </w:r>
      <w:r>
        <w:t xml:space="preserve">, namespace = </w:t>
      </w:r>
      <w:r>
        <w:rPr>
          <w:color w:val="2A00FF"/>
        </w:rPr>
        <w:t>"http://endpoint/"</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GetRandomNumberResponse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@XmlElement</w:t>
      </w:r>
      <w:r>
        <w:t xml:space="preserve">(name = </w:t>
      </w:r>
      <w:r>
        <w:rPr>
          <w:color w:val="2A00FF"/>
        </w:rPr>
        <w:t>"return"</w:t>
      </w:r>
      <w:r>
        <w:t xml:space="preserve">, namespace = </w:t>
      </w:r>
      <w:r>
        <w:rPr>
          <w:color w:val="2A00FF"/>
        </w:rPr>
        <w:t>""</w:t>
      </w:r>
      <w:r>
        <w:t>)</w:t>
      </w:r>
    </w:p>
    <w:p w:rsidR="00B954E5" w:rsidRDefault="00B954E5" w:rsidP="00B954E5">
      <w:pPr>
        <w:pStyle w:val="Output"/>
        <w:rPr>
          <w:color w:val="4C483D" w:themeColor="text2"/>
        </w:rPr>
      </w:pPr>
      <w:r>
        <w:tab/>
      </w:r>
      <w:r>
        <w:rPr>
          <w:bCs/>
          <w:color w:val="7F0055"/>
        </w:rPr>
        <w:t>private</w:t>
      </w:r>
      <w:r>
        <w:t xml:space="preserve"> String </w:t>
      </w:r>
      <w:r>
        <w:rPr>
          <w:color w:val="0000C0"/>
        </w:rPr>
        <w:t>_return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3F5FBF"/>
        </w:rPr>
        <w:t>/**</w:t>
      </w:r>
    </w:p>
    <w:p w:rsidR="00B954E5" w:rsidRDefault="00B954E5" w:rsidP="00B954E5">
      <w:pPr>
        <w:pStyle w:val="Output"/>
        <w:rPr>
          <w:color w:val="4C483D" w:themeColor="text2"/>
        </w:rPr>
      </w:pPr>
      <w:r>
        <w:rPr>
          <w:color w:val="3F5FBF"/>
        </w:rPr>
        <w:tab/>
        <w:t xml:space="preserve"> * </w:t>
      </w:r>
    </w:p>
    <w:p w:rsidR="00B954E5" w:rsidRDefault="00B954E5" w:rsidP="00B954E5">
      <w:pPr>
        <w:pStyle w:val="Output"/>
        <w:rPr>
          <w:color w:val="4C483D" w:themeColor="text2"/>
        </w:rPr>
      </w:pPr>
      <w:r>
        <w:rPr>
          <w:color w:val="3F5FBF"/>
        </w:rPr>
        <w:tab/>
        <w:t xml:space="preserve"> * </w:t>
      </w:r>
      <w:r>
        <w:rPr>
          <w:bCs/>
          <w:color w:val="7F9FBF"/>
        </w:rPr>
        <w:t>@return</w:t>
      </w:r>
      <w:r>
        <w:rPr>
          <w:color w:val="3F5FBF"/>
        </w:rPr>
        <w:t xml:space="preserve"> returns String</w:t>
      </w:r>
    </w:p>
    <w:p w:rsidR="00B954E5" w:rsidRDefault="00B954E5" w:rsidP="00B954E5">
      <w:pPr>
        <w:pStyle w:val="Output"/>
        <w:rPr>
          <w:color w:val="4C483D" w:themeColor="text2"/>
        </w:rPr>
      </w:pPr>
      <w:r>
        <w:rPr>
          <w:color w:val="3F5FBF"/>
        </w:rPr>
        <w:tab/>
        <w:t xml:space="preserve"> */</w:t>
      </w:r>
    </w:p>
    <w:p w:rsidR="00B954E5" w:rsidRDefault="00B954E5" w:rsidP="00B954E5">
      <w:pPr>
        <w:pStyle w:val="Output"/>
        <w:rPr>
          <w:color w:val="4C483D" w:themeColor="text2"/>
        </w:rPr>
      </w:pPr>
      <w:r>
        <w:tab/>
      </w:r>
      <w:r>
        <w:rPr>
          <w:bCs/>
          <w:color w:val="7F0055"/>
        </w:rPr>
        <w:t>public</w:t>
      </w:r>
      <w:r>
        <w:t xml:space="preserve"> String getReturn() {</w:t>
      </w:r>
    </w:p>
    <w:p w:rsidR="00B954E5" w:rsidRDefault="00B954E5" w:rsidP="00B954E5">
      <w:pPr>
        <w:pStyle w:val="Output"/>
        <w:rPr>
          <w:color w:val="4C483D" w:themeColor="text2"/>
        </w:rPr>
      </w:pPr>
      <w:r>
        <w:tab/>
      </w:r>
      <w:r>
        <w:tab/>
      </w:r>
      <w:r>
        <w:rPr>
          <w:bCs/>
          <w:color w:val="7F0055"/>
        </w:rPr>
        <w:t>return</w:t>
      </w:r>
      <w:r>
        <w:t xml:space="preserve"> </w:t>
      </w:r>
      <w:r>
        <w:rPr>
          <w:bCs/>
          <w:color w:val="7F0055"/>
        </w:rPr>
        <w:t>this</w:t>
      </w:r>
      <w:r>
        <w:t>.</w:t>
      </w:r>
      <w:r>
        <w:rPr>
          <w:color w:val="0000C0"/>
        </w:rPr>
        <w:t>_return</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3F5FBF"/>
        </w:rPr>
        <w:t>/**</w:t>
      </w:r>
    </w:p>
    <w:p w:rsidR="00B954E5" w:rsidRDefault="00B954E5" w:rsidP="00B954E5">
      <w:pPr>
        <w:pStyle w:val="Output"/>
        <w:rPr>
          <w:color w:val="4C483D" w:themeColor="text2"/>
        </w:rPr>
      </w:pPr>
      <w:r>
        <w:rPr>
          <w:color w:val="3F5FBF"/>
        </w:rPr>
        <w:tab/>
        <w:t xml:space="preserve"> * </w:t>
      </w:r>
    </w:p>
    <w:p w:rsidR="00B954E5" w:rsidRDefault="00B954E5" w:rsidP="00B954E5">
      <w:pPr>
        <w:pStyle w:val="Output"/>
        <w:rPr>
          <w:color w:val="4C483D" w:themeColor="text2"/>
        </w:rPr>
      </w:pPr>
      <w:r>
        <w:rPr>
          <w:color w:val="3F5FBF"/>
        </w:rPr>
        <w:tab/>
        <w:t xml:space="preserve"> * </w:t>
      </w:r>
      <w:r>
        <w:rPr>
          <w:bCs/>
          <w:color w:val="7F9FBF"/>
        </w:rPr>
        <w:t>@param</w:t>
      </w:r>
      <w:r>
        <w:rPr>
          <w:color w:val="3F5FBF"/>
        </w:rPr>
        <w:t xml:space="preserve"> _return</w:t>
      </w:r>
    </w:p>
    <w:p w:rsidR="00B954E5" w:rsidRDefault="00B954E5" w:rsidP="00B954E5">
      <w:pPr>
        <w:pStyle w:val="Output"/>
        <w:rPr>
          <w:color w:val="4C483D" w:themeColor="text2"/>
        </w:rPr>
      </w:pPr>
      <w:r>
        <w:rPr>
          <w:color w:val="3F5FBF"/>
        </w:rPr>
        <w:tab/>
        <w:t xml:space="preserve"> *            the value for the _return property</w:t>
      </w:r>
    </w:p>
    <w:p w:rsidR="00B954E5" w:rsidRDefault="00B954E5" w:rsidP="00B954E5">
      <w:pPr>
        <w:pStyle w:val="Output"/>
        <w:rPr>
          <w:color w:val="4C483D" w:themeColor="text2"/>
        </w:rPr>
      </w:pPr>
      <w:r>
        <w:rPr>
          <w:color w:val="3F5FBF"/>
        </w:rPr>
        <w:tab/>
        <w:t xml:space="preserve"> */</w:t>
      </w: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setReturn(String </w:t>
      </w:r>
      <w:r>
        <w:rPr>
          <w:color w:val="6A3E3E"/>
        </w:rPr>
        <w:t>_return</w:t>
      </w:r>
      <w:r>
        <w:t>) {</w:t>
      </w:r>
    </w:p>
    <w:p w:rsidR="00B954E5" w:rsidRDefault="00B954E5" w:rsidP="00B954E5">
      <w:pPr>
        <w:pStyle w:val="Output"/>
        <w:rPr>
          <w:color w:val="4C483D" w:themeColor="text2"/>
        </w:rPr>
      </w:pPr>
      <w:r>
        <w:tab/>
      </w:r>
      <w:r>
        <w:tab/>
      </w:r>
      <w:r>
        <w:rPr>
          <w:bCs/>
          <w:color w:val="7F0055"/>
        </w:rPr>
        <w:t>this</w:t>
      </w:r>
      <w:r>
        <w:t>.</w:t>
      </w:r>
      <w:r>
        <w:rPr>
          <w:color w:val="0000C0"/>
        </w:rPr>
        <w:t>_return</w:t>
      </w:r>
      <w:r>
        <w:t xml:space="preserve"> = </w:t>
      </w:r>
      <w:r>
        <w:rPr>
          <w:color w:val="6A3E3E"/>
        </w:rPr>
        <w:t>_return</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 w:rsidR="00B954E5" w:rsidRDefault="00B954E5" w:rsidP="00B954E5">
      <w:pPr>
        <w:pStyle w:val="Howitworks"/>
        <w:jc w:val="left"/>
      </w:pPr>
      <w:r>
        <w:lastRenderedPageBreak/>
        <w:t>2. Genarates WSDL and xsd</w:t>
      </w:r>
    </w:p>
    <w:p w:rsidR="00B954E5" w:rsidRDefault="00B954E5" w:rsidP="00B954E5">
      <w:pPr>
        <w:spacing w:after="0"/>
        <w:rPr>
          <w:lang w:val="en"/>
        </w:rPr>
      </w:pPr>
      <w:r w:rsidRPr="00833242">
        <w:rPr>
          <w:lang w:val="en"/>
        </w:rPr>
        <w:t>To generate WSDL and xsd files for above web service implementation class (</w:t>
      </w:r>
      <w:r>
        <w:rPr>
          <w:rFonts w:ascii="Consolas" w:hAnsi="Consolas" w:cs="Consolas"/>
          <w:color w:val="C7254E"/>
          <w:sz w:val="22"/>
          <w:szCs w:val="22"/>
          <w:shd w:val="clear" w:color="auto" w:fill="F9F2F4"/>
          <w:lang w:val="en"/>
        </w:rPr>
        <w:t>RandomNumber</w:t>
      </w:r>
      <w:r w:rsidRPr="00833242">
        <w:rPr>
          <w:rFonts w:ascii="Consolas" w:hAnsi="Consolas" w:cs="Consolas"/>
          <w:color w:val="C7254E"/>
          <w:sz w:val="22"/>
          <w:szCs w:val="22"/>
          <w:shd w:val="clear" w:color="auto" w:fill="F9F2F4"/>
          <w:lang w:val="en"/>
        </w:rPr>
        <w:t>.java</w:t>
      </w:r>
      <w:r w:rsidRPr="00833242">
        <w:rPr>
          <w:lang w:val="en"/>
        </w:rPr>
        <w:t xml:space="preserve">), add an extra </w:t>
      </w:r>
      <w:r w:rsidRPr="00833242">
        <w:rPr>
          <w:b/>
          <w:bCs/>
          <w:lang w:val="en"/>
        </w:rPr>
        <w:t>-wsdl</w:t>
      </w:r>
      <w:r w:rsidRPr="00833242">
        <w:rPr>
          <w:lang w:val="en"/>
        </w:rPr>
        <w:t xml:space="preserve"> in the </w:t>
      </w:r>
      <w:r w:rsidRPr="00833242">
        <w:rPr>
          <w:rFonts w:ascii="Consolas" w:hAnsi="Consolas" w:cs="Consolas"/>
          <w:color w:val="C7254E"/>
          <w:sz w:val="22"/>
          <w:szCs w:val="22"/>
          <w:shd w:val="clear" w:color="auto" w:fill="F9F2F4"/>
          <w:lang w:val="en"/>
        </w:rPr>
        <w:t>wsgen</w:t>
      </w:r>
      <w:r w:rsidRPr="00833242">
        <w:rPr>
          <w:lang w:val="en"/>
        </w:rPr>
        <w:t xml:space="preserve"> command</w:t>
      </w:r>
    </w:p>
    <w:p w:rsidR="00B954E5" w:rsidRDefault="00B954E5" w:rsidP="00B954E5">
      <w:r>
        <w:rPr>
          <w:rFonts w:ascii="Consolas" w:hAnsi="Consolas" w:cs="Consolas"/>
          <w:noProof/>
          <w:color w:val="C7254E"/>
          <w:sz w:val="22"/>
          <w:szCs w:val="22"/>
          <w:shd w:val="clear" w:color="auto" w:fill="F9F2F4"/>
          <w:lang w:eastAsia="en-US"/>
        </w:rPr>
        <w:drawing>
          <wp:inline distT="0" distB="0" distL="0" distR="0" wp14:anchorId="4BB260F9" wp14:editId="153F1C82">
            <wp:extent cx="5430008" cy="2476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98D876.tmp"/>
                    <pic:cNvPicPr/>
                  </pic:nvPicPr>
                  <pic:blipFill>
                    <a:blip r:embed="rId169">
                      <a:extLst>
                        <a:ext uri="{28A0092B-C50C-407E-A947-70E740481C1C}">
                          <a14:useLocalDpi xmlns:a14="http://schemas.microsoft.com/office/drawing/2010/main" val="0"/>
                        </a:ext>
                      </a:extLst>
                    </a:blip>
                    <a:stretch>
                      <a:fillRect/>
                    </a:stretch>
                  </pic:blipFill>
                  <pic:spPr>
                    <a:xfrm>
                      <a:off x="0" y="0"/>
                      <a:ext cx="5430008" cy="247685"/>
                    </a:xfrm>
                    <a:prstGeom prst="rect">
                      <a:avLst/>
                    </a:prstGeom>
                  </pic:spPr>
                </pic:pic>
              </a:graphicData>
            </a:graphic>
          </wp:inline>
        </w:drawing>
      </w:r>
    </w:p>
    <w:p w:rsidR="00B954E5" w:rsidRDefault="00B954E5" w:rsidP="00B954E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In this case it will generate 6 files (</w:t>
      </w:r>
      <w:r w:rsidRPr="00B22EA6">
        <w:rPr>
          <w:b/>
        </w:rPr>
        <w:t>2 java +2 class + 1 WSDL + 1 schema.xsd</w:t>
      </w:r>
      <w:r>
        <w:t>). Files under src/ folder are</w:t>
      </w:r>
      <w:r w:rsidRPr="00866053">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66053">
        <w:rPr>
          <w:noProof/>
          <w:lang w:eastAsia="en-US"/>
        </w:rPr>
        <w:drawing>
          <wp:inline distT="0" distB="0" distL="0" distR="0" wp14:anchorId="313557DB" wp14:editId="667841FA">
            <wp:extent cx="2963635" cy="1571625"/>
            <wp:effectExtent l="0" t="0" r="8255" b="0"/>
            <wp:docPr id="117" name="Picture 117"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veti_s\Desktop\temp.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86872" cy="1583947"/>
                    </a:xfrm>
                    <a:prstGeom prst="rect">
                      <a:avLst/>
                    </a:prstGeom>
                    <a:noFill/>
                    <a:ln>
                      <a:noFill/>
                    </a:ln>
                  </pic:spPr>
                </pic:pic>
              </a:graphicData>
            </a:graphic>
          </wp:inline>
        </w:drawing>
      </w:r>
    </w:p>
    <w:p w:rsidR="00B954E5" w:rsidRDefault="00B954E5" w:rsidP="00B954E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B954E5" w:rsidRPr="008D5690" w:rsidRDefault="00B954E5" w:rsidP="00B954E5">
      <w:pPr>
        <w:pStyle w:val="Output"/>
        <w:rPr>
          <w:b w:val="0"/>
          <w:color w:val="FFFF00"/>
          <w:sz w:val="24"/>
        </w:rPr>
      </w:pPr>
      <w:r w:rsidRPr="008D5690">
        <w:rPr>
          <w:color w:val="FFFF00"/>
          <w:sz w:val="24"/>
          <w:highlight w:val="black"/>
        </w:rPr>
        <w:t>RandomNumberService_schema1.xsd</w:t>
      </w:r>
    </w:p>
    <w:p w:rsidR="00B954E5" w:rsidRDefault="00B954E5" w:rsidP="00B954E5">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4C483D" w:themeColor="text2"/>
        </w:rPr>
        <w:t xml:space="preserve"> </w:t>
      </w:r>
      <w:r>
        <w:t>standalone</w:t>
      </w:r>
      <w:r>
        <w:rPr>
          <w:color w:val="000000"/>
        </w:rPr>
        <w:t>=</w:t>
      </w:r>
      <w:r>
        <w:rPr>
          <w:i/>
          <w:iCs/>
          <w:color w:val="2A00FF"/>
        </w:rPr>
        <w:t>"yes"</w:t>
      </w:r>
      <w:r>
        <w:rPr>
          <w:color w:val="008080"/>
        </w:rPr>
        <w:t>?&gt;</w:t>
      </w:r>
    </w:p>
    <w:p w:rsidR="00B954E5" w:rsidRDefault="00B954E5" w:rsidP="00B954E5">
      <w:pPr>
        <w:pStyle w:val="Output"/>
        <w:rPr>
          <w:color w:val="4C483D" w:themeColor="text2"/>
        </w:rPr>
      </w:pPr>
      <w:r>
        <w:rPr>
          <w:color w:val="008080"/>
        </w:rPr>
        <w:t>&lt;</w:t>
      </w:r>
      <w:r>
        <w:rPr>
          <w:color w:val="3F7F7F"/>
        </w:rPr>
        <w:t>xs:schema</w:t>
      </w:r>
      <w:r>
        <w:rPr>
          <w:color w:val="4C483D" w:themeColor="text2"/>
        </w:rPr>
        <w:t xml:space="preserve"> </w:t>
      </w:r>
      <w:r>
        <w:t>version</w:t>
      </w:r>
      <w:r>
        <w:rPr>
          <w:color w:val="000000"/>
        </w:rPr>
        <w:t>=</w:t>
      </w:r>
      <w:r>
        <w:rPr>
          <w:i/>
          <w:iCs/>
          <w:color w:val="2A00FF"/>
        </w:rPr>
        <w:t>"1.0"</w:t>
      </w:r>
      <w:r>
        <w:rPr>
          <w:color w:val="4C483D" w:themeColor="text2"/>
        </w:rPr>
        <w:t xml:space="preserve"> </w:t>
      </w:r>
      <w:r>
        <w:t>targetNamespace</w:t>
      </w:r>
      <w:r>
        <w:rPr>
          <w:color w:val="000000"/>
        </w:rPr>
        <w:t>=</w:t>
      </w:r>
      <w:r>
        <w:rPr>
          <w:i/>
          <w:iCs/>
          <w:color w:val="2A00FF"/>
        </w:rPr>
        <w:t>"http://endpoint/"</w:t>
      </w:r>
      <w:r>
        <w:rPr>
          <w:color w:val="4C483D" w:themeColor="text2"/>
        </w:rPr>
        <w:t xml:space="preserve"> </w:t>
      </w:r>
      <w:r>
        <w:t>xmlns:tns</w:t>
      </w:r>
      <w:r>
        <w:rPr>
          <w:color w:val="000000"/>
        </w:rPr>
        <w:t>=</w:t>
      </w:r>
      <w:r>
        <w:rPr>
          <w:i/>
          <w:iCs/>
          <w:color w:val="2A00FF"/>
        </w:rPr>
        <w:t>"http://endpoint/"</w:t>
      </w:r>
      <w:r>
        <w:rPr>
          <w:color w:val="4C483D" w:themeColor="text2"/>
        </w:rPr>
        <w:t xml:space="preserve"> </w:t>
      </w:r>
      <w:r>
        <w:t>xmlns:xs</w:t>
      </w:r>
      <w:r>
        <w:rPr>
          <w:color w:val="000000"/>
        </w:rPr>
        <w:t>=</w:t>
      </w:r>
      <w:r>
        <w:rPr>
          <w:i/>
          <w:iCs/>
          <w:color w:val="2A00FF"/>
        </w:rPr>
        <w:t>"http://www.w3.org/2001/XMLSchema"</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 xml:space="preserve">  </w:t>
      </w:r>
      <w:r>
        <w:rPr>
          <w:color w:val="008080"/>
        </w:rPr>
        <w:t>&lt;</w:t>
      </w:r>
      <w:r>
        <w:rPr>
          <w:color w:val="3F7F7F"/>
        </w:rPr>
        <w:t>xs:element</w:t>
      </w:r>
      <w:r>
        <w:rPr>
          <w:color w:val="4C483D" w:themeColor="text2"/>
        </w:rPr>
        <w:t xml:space="preserve"> </w:t>
      </w:r>
      <w:r>
        <w:t>name</w:t>
      </w:r>
      <w:r>
        <w:rPr>
          <w:color w:val="000000"/>
        </w:rPr>
        <w:t>=</w:t>
      </w:r>
      <w:r>
        <w:rPr>
          <w:i/>
          <w:iCs/>
          <w:color w:val="2A00FF"/>
        </w:rPr>
        <w:t>"getRandomNumber"</w:t>
      </w:r>
      <w:r>
        <w:rPr>
          <w:color w:val="4C483D" w:themeColor="text2"/>
        </w:rPr>
        <w:t xml:space="preserve"> </w:t>
      </w:r>
      <w:r>
        <w:t>type</w:t>
      </w:r>
      <w:r>
        <w:rPr>
          <w:color w:val="000000"/>
        </w:rPr>
        <w:t>=</w:t>
      </w:r>
      <w:r>
        <w:rPr>
          <w:i/>
          <w:iCs/>
          <w:color w:val="2A00FF"/>
        </w:rPr>
        <w:t>"tns:getRandomNumber"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xs:element</w:t>
      </w:r>
      <w:r>
        <w:rPr>
          <w:color w:val="4C483D" w:themeColor="text2"/>
        </w:rPr>
        <w:t xml:space="preserve"> </w:t>
      </w:r>
      <w:r>
        <w:t>name</w:t>
      </w:r>
      <w:r>
        <w:rPr>
          <w:color w:val="000000"/>
        </w:rPr>
        <w:t>=</w:t>
      </w:r>
      <w:r>
        <w:rPr>
          <w:i/>
          <w:iCs/>
          <w:color w:val="2A00FF"/>
        </w:rPr>
        <w:t>"getRandomNumberResponse"</w:t>
      </w:r>
      <w:r>
        <w:rPr>
          <w:color w:val="4C483D" w:themeColor="text2"/>
        </w:rPr>
        <w:t xml:space="preserve"> </w:t>
      </w:r>
      <w:r>
        <w:t>type</w:t>
      </w:r>
      <w:r>
        <w:rPr>
          <w:color w:val="000000"/>
        </w:rPr>
        <w:t>=</w:t>
      </w:r>
      <w:r>
        <w:rPr>
          <w:i/>
          <w:iCs/>
          <w:color w:val="2A00FF"/>
        </w:rPr>
        <w:t>"tns:getRandomNumberResponse"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xs:complexType</w:t>
      </w:r>
      <w:r>
        <w:rPr>
          <w:color w:val="4C483D" w:themeColor="text2"/>
        </w:rPr>
        <w:t xml:space="preserve"> </w:t>
      </w:r>
      <w:r>
        <w:t>name</w:t>
      </w:r>
      <w:r>
        <w:rPr>
          <w:color w:val="000000"/>
        </w:rPr>
        <w:t>=</w:t>
      </w:r>
      <w:r>
        <w:rPr>
          <w:i/>
          <w:iCs/>
          <w:color w:val="2A00FF"/>
        </w:rPr>
        <w:t>"getRandomNumber"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xs:sequence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xs:complexType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xs:complexType</w:t>
      </w:r>
      <w:r>
        <w:rPr>
          <w:color w:val="4C483D" w:themeColor="text2"/>
        </w:rPr>
        <w:t xml:space="preserve"> </w:t>
      </w:r>
      <w:r>
        <w:t>name</w:t>
      </w:r>
      <w:r>
        <w:rPr>
          <w:color w:val="000000"/>
        </w:rPr>
        <w:t>=</w:t>
      </w:r>
      <w:r>
        <w:rPr>
          <w:i/>
          <w:iCs/>
          <w:color w:val="2A00FF"/>
        </w:rPr>
        <w:t>"getRandomNumberResponse"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xs:sequence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xs:element</w:t>
      </w:r>
      <w:r>
        <w:rPr>
          <w:color w:val="4C483D" w:themeColor="text2"/>
        </w:rPr>
        <w:t xml:space="preserve"> </w:t>
      </w:r>
      <w:r>
        <w:t>name</w:t>
      </w:r>
      <w:r>
        <w:rPr>
          <w:color w:val="000000"/>
        </w:rPr>
        <w:t>=</w:t>
      </w:r>
      <w:r>
        <w:rPr>
          <w:i/>
          <w:iCs/>
          <w:color w:val="2A00FF"/>
        </w:rPr>
        <w:t>"return"</w:t>
      </w:r>
      <w:r>
        <w:rPr>
          <w:color w:val="4C483D" w:themeColor="text2"/>
        </w:rPr>
        <w:t xml:space="preserve"> </w:t>
      </w:r>
      <w:r>
        <w:t>type</w:t>
      </w:r>
      <w:r>
        <w:rPr>
          <w:color w:val="000000"/>
        </w:rPr>
        <w:t>=</w:t>
      </w:r>
      <w:r>
        <w:rPr>
          <w:i/>
          <w:iCs/>
          <w:color w:val="2A00FF"/>
        </w:rPr>
        <w:t>"xs:string"</w:t>
      </w:r>
      <w:r>
        <w:rPr>
          <w:color w:val="4C483D" w:themeColor="text2"/>
        </w:rPr>
        <w:t xml:space="preserve"> </w:t>
      </w:r>
      <w:r>
        <w:t>minOccurs</w:t>
      </w:r>
      <w:r>
        <w:rPr>
          <w:color w:val="000000"/>
        </w:rPr>
        <w:t>=</w:t>
      </w:r>
      <w:r>
        <w:rPr>
          <w:i/>
          <w:iCs/>
          <w:color w:val="2A00FF"/>
        </w:rPr>
        <w:t>"0"</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xs:sequence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xs:complexType</w:t>
      </w:r>
      <w:r>
        <w:rPr>
          <w:color w:val="008080"/>
        </w:rPr>
        <w:t>&gt;</w:t>
      </w:r>
    </w:p>
    <w:p w:rsidR="00B954E5" w:rsidRDefault="00B954E5" w:rsidP="00B954E5">
      <w:pPr>
        <w:pStyle w:val="Output"/>
        <w:rPr>
          <w:color w:val="4C483D" w:themeColor="text2"/>
        </w:rPr>
      </w:pPr>
      <w:r>
        <w:rPr>
          <w:color w:val="008080"/>
        </w:rPr>
        <w:t>&lt;/</w:t>
      </w:r>
      <w:r>
        <w:rPr>
          <w:color w:val="3F7F7F"/>
        </w:rPr>
        <w:t>xs:schema</w:t>
      </w:r>
      <w:r>
        <w:rPr>
          <w:color w:val="008080"/>
        </w:rPr>
        <w:t>&gt;</w:t>
      </w:r>
    </w:p>
    <w:p w:rsidR="00B954E5" w:rsidRDefault="00B954E5" w:rsidP="00B954E5">
      <w:pPr>
        <w:spacing w:after="0"/>
      </w:pPr>
    </w:p>
    <w:p w:rsidR="00B954E5" w:rsidRPr="008D5690" w:rsidRDefault="00B954E5" w:rsidP="00B954E5">
      <w:pPr>
        <w:pStyle w:val="Output"/>
        <w:rPr>
          <w:b w:val="0"/>
          <w:color w:val="FFFF00"/>
          <w:sz w:val="24"/>
        </w:rPr>
      </w:pPr>
      <w:r w:rsidRPr="008D5690">
        <w:rPr>
          <w:color w:val="FFFF00"/>
          <w:sz w:val="24"/>
          <w:highlight w:val="black"/>
        </w:rPr>
        <w:t>RandomNumberService.wsdl</w:t>
      </w:r>
    </w:p>
    <w:p w:rsidR="00B954E5" w:rsidRDefault="00B954E5" w:rsidP="00B954E5">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4C483D" w:themeColor="text2"/>
        </w:rPr>
        <w:t xml:space="preserve"> </w:t>
      </w:r>
      <w:r>
        <w:t>standalone</w:t>
      </w:r>
      <w:r>
        <w:rPr>
          <w:color w:val="000000"/>
        </w:rPr>
        <w:t>=</w:t>
      </w:r>
      <w:r>
        <w:rPr>
          <w:i/>
          <w:iCs/>
          <w:color w:val="2A00FF"/>
        </w:rPr>
        <w:t>"yes"</w:t>
      </w:r>
      <w:r>
        <w:rPr>
          <w:color w:val="008080"/>
        </w:rPr>
        <w:t>?&gt;</w:t>
      </w:r>
    </w:p>
    <w:p w:rsidR="00B954E5" w:rsidRDefault="00B954E5" w:rsidP="00B954E5">
      <w:pPr>
        <w:pStyle w:val="Output"/>
        <w:rPr>
          <w:color w:val="4C483D" w:themeColor="text2"/>
        </w:rPr>
      </w:pPr>
      <w:r>
        <w:rPr>
          <w:color w:val="008080"/>
        </w:rPr>
        <w:t>&lt;</w:t>
      </w:r>
      <w:r>
        <w:rPr>
          <w:color w:val="3F7F7F"/>
        </w:rPr>
        <w:t>definitions</w:t>
      </w:r>
      <w:r>
        <w:rPr>
          <w:color w:val="4C483D" w:themeColor="text2"/>
        </w:rPr>
        <w:t xml:space="preserve"> </w:t>
      </w:r>
      <w:r>
        <w:t>targetNamespace</w:t>
      </w:r>
      <w:r>
        <w:rPr>
          <w:color w:val="000000"/>
        </w:rPr>
        <w:t>=</w:t>
      </w:r>
      <w:r>
        <w:rPr>
          <w:i/>
          <w:iCs/>
          <w:color w:val="2A00FF"/>
        </w:rPr>
        <w:t>"http://endpoint/"</w:t>
      </w:r>
      <w:r>
        <w:rPr>
          <w:color w:val="4C483D" w:themeColor="text2"/>
        </w:rPr>
        <w:t xml:space="preserve"> </w:t>
      </w:r>
      <w:r>
        <w:t>name</w:t>
      </w:r>
      <w:r>
        <w:rPr>
          <w:color w:val="000000"/>
        </w:rPr>
        <w:t>=</w:t>
      </w:r>
      <w:r>
        <w:rPr>
          <w:i/>
          <w:iCs/>
          <w:color w:val="2A00FF"/>
        </w:rPr>
        <w:t>"RandomNumberService"</w:t>
      </w:r>
      <w:r>
        <w:rPr>
          <w:color w:val="4C483D" w:themeColor="text2"/>
        </w:rPr>
        <w:t xml:space="preserve"> </w:t>
      </w:r>
      <w:r>
        <w:t>xmlns</w:t>
      </w:r>
      <w:r>
        <w:rPr>
          <w:color w:val="000000"/>
        </w:rPr>
        <w:t>=</w:t>
      </w:r>
      <w:r>
        <w:rPr>
          <w:i/>
          <w:iCs/>
          <w:color w:val="2A00FF"/>
        </w:rPr>
        <w:t>"http://schemas.xmlsoap.org/wsdl/"</w:t>
      </w:r>
      <w:r>
        <w:rPr>
          <w:color w:val="4C483D" w:themeColor="text2"/>
        </w:rPr>
        <w:t xml:space="preserve"> </w:t>
      </w:r>
      <w:r>
        <w:t>xmlns:wsp</w:t>
      </w:r>
      <w:r>
        <w:rPr>
          <w:color w:val="000000"/>
        </w:rPr>
        <w:t>=</w:t>
      </w:r>
      <w:r>
        <w:rPr>
          <w:i/>
          <w:iCs/>
          <w:color w:val="2A00FF"/>
        </w:rPr>
        <w:t>"http://www.w3.org/ns/ws-policy"</w:t>
      </w:r>
      <w:r>
        <w:rPr>
          <w:color w:val="4C483D" w:themeColor="text2"/>
        </w:rPr>
        <w:t xml:space="preserve"> </w:t>
      </w:r>
      <w:r>
        <w:t>xmlns:wsp1_2</w:t>
      </w:r>
      <w:r>
        <w:rPr>
          <w:color w:val="000000"/>
        </w:rPr>
        <w:t>=</w:t>
      </w:r>
      <w:r>
        <w:rPr>
          <w:i/>
          <w:iCs/>
          <w:color w:val="2A00FF"/>
        </w:rPr>
        <w:t>"http://schemas.xmlsoap.org/ws/2004/09/policy"</w:t>
      </w:r>
      <w:r>
        <w:rPr>
          <w:color w:val="4C483D" w:themeColor="text2"/>
        </w:rPr>
        <w:t xml:space="preserve"> </w:t>
      </w:r>
      <w:r>
        <w:t>xmlns:tns</w:t>
      </w:r>
      <w:r>
        <w:rPr>
          <w:color w:val="000000"/>
        </w:rPr>
        <w:t>=</w:t>
      </w:r>
      <w:r>
        <w:rPr>
          <w:i/>
          <w:iCs/>
          <w:color w:val="2A00FF"/>
        </w:rPr>
        <w:t>"http://endpoint/"</w:t>
      </w:r>
      <w:r>
        <w:rPr>
          <w:color w:val="4C483D" w:themeColor="text2"/>
        </w:rPr>
        <w:t xml:space="preserve"> </w:t>
      </w:r>
      <w:r>
        <w:t>xmlns:xsd</w:t>
      </w:r>
      <w:r>
        <w:rPr>
          <w:color w:val="000000"/>
        </w:rPr>
        <w:t>=</w:t>
      </w:r>
      <w:r>
        <w:rPr>
          <w:i/>
          <w:iCs/>
          <w:color w:val="2A00FF"/>
        </w:rPr>
        <w:t>"http://www.w3.org/2001/XMLSchema"</w:t>
      </w:r>
      <w:r>
        <w:rPr>
          <w:color w:val="4C483D" w:themeColor="text2"/>
        </w:rPr>
        <w:t xml:space="preserve"> </w:t>
      </w:r>
      <w:r>
        <w:t>xmlns:soap</w:t>
      </w:r>
      <w:r>
        <w:rPr>
          <w:color w:val="000000"/>
        </w:rPr>
        <w:t>=</w:t>
      </w:r>
      <w:r>
        <w:rPr>
          <w:i/>
          <w:iCs/>
          <w:color w:val="2A00FF"/>
        </w:rPr>
        <w:t>"http://schemas.xmlsoap.org/wsdl/soap/"</w:t>
      </w:r>
      <w:r>
        <w:rPr>
          <w:color w:val="4C483D" w:themeColor="text2"/>
        </w:rPr>
        <w:t xml:space="preserve"> </w:t>
      </w:r>
      <w:r>
        <w:t>xmlns:wsam</w:t>
      </w:r>
      <w:r>
        <w:rPr>
          <w:color w:val="000000"/>
        </w:rPr>
        <w:t>=</w:t>
      </w:r>
      <w:r>
        <w:rPr>
          <w:i/>
          <w:iCs/>
          <w:color w:val="2A00FF"/>
        </w:rPr>
        <w:t>"http://www.w3.org/2007/05/addressing/metadata"</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types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xsd:schema</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xsd:import</w:t>
      </w:r>
      <w:r>
        <w:rPr>
          <w:color w:val="4C483D" w:themeColor="text2"/>
        </w:rPr>
        <w:t xml:space="preserve"> </w:t>
      </w:r>
      <w:r>
        <w:t>namespace</w:t>
      </w:r>
      <w:r>
        <w:rPr>
          <w:color w:val="000000"/>
        </w:rPr>
        <w:t>=</w:t>
      </w:r>
      <w:r>
        <w:rPr>
          <w:i/>
          <w:iCs/>
          <w:color w:val="2A00FF"/>
        </w:rPr>
        <w:t>"http://endpoint/"</w:t>
      </w:r>
      <w:r>
        <w:rPr>
          <w:color w:val="4C483D" w:themeColor="text2"/>
        </w:rPr>
        <w:t xml:space="preserve"> </w:t>
      </w:r>
      <w:r>
        <w:t>schemaLocation</w:t>
      </w:r>
      <w:r>
        <w:rPr>
          <w:color w:val="000000"/>
        </w:rPr>
        <w:t>=</w:t>
      </w:r>
      <w:r>
        <w:rPr>
          <w:i/>
          <w:iCs/>
          <w:color w:val="2A00FF"/>
        </w:rPr>
        <w:t>"RandomNumberService_schema1.xsd"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xsd:schema</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types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message</w:t>
      </w:r>
      <w:r>
        <w:rPr>
          <w:color w:val="4C483D" w:themeColor="text2"/>
        </w:rPr>
        <w:t xml:space="preserve"> </w:t>
      </w:r>
      <w:r>
        <w:t>name</w:t>
      </w:r>
      <w:r>
        <w:rPr>
          <w:color w:val="000000"/>
        </w:rPr>
        <w:t>=</w:t>
      </w:r>
      <w:r>
        <w:rPr>
          <w:i/>
          <w:iCs/>
          <w:color w:val="2A00FF"/>
        </w:rPr>
        <w:t>"getRandomNumber"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part</w:t>
      </w:r>
      <w:r>
        <w:rPr>
          <w:color w:val="4C483D" w:themeColor="text2"/>
        </w:rPr>
        <w:t xml:space="preserve"> </w:t>
      </w:r>
      <w:r>
        <w:t>name</w:t>
      </w:r>
      <w:r>
        <w:rPr>
          <w:color w:val="000000"/>
        </w:rPr>
        <w:t>=</w:t>
      </w:r>
      <w:r>
        <w:rPr>
          <w:i/>
          <w:iCs/>
          <w:color w:val="2A00FF"/>
        </w:rPr>
        <w:t>"parameters"</w:t>
      </w:r>
      <w:r>
        <w:rPr>
          <w:color w:val="4C483D" w:themeColor="text2"/>
        </w:rPr>
        <w:t xml:space="preserve"> </w:t>
      </w:r>
      <w:r>
        <w:t>element</w:t>
      </w:r>
      <w:r>
        <w:rPr>
          <w:color w:val="000000"/>
        </w:rPr>
        <w:t>=</w:t>
      </w:r>
      <w:r>
        <w:rPr>
          <w:i/>
          <w:iCs/>
          <w:color w:val="2A00FF"/>
        </w:rPr>
        <w:t>"tns:getRandomNumber"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message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message</w:t>
      </w:r>
      <w:r>
        <w:rPr>
          <w:color w:val="4C483D" w:themeColor="text2"/>
        </w:rPr>
        <w:t xml:space="preserve"> </w:t>
      </w:r>
      <w:r>
        <w:t>name</w:t>
      </w:r>
      <w:r>
        <w:rPr>
          <w:color w:val="000000"/>
        </w:rPr>
        <w:t>=</w:t>
      </w:r>
      <w:r>
        <w:rPr>
          <w:i/>
          <w:iCs/>
          <w:color w:val="2A00FF"/>
        </w:rPr>
        <w:t>"getRandomNumberResponse"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part</w:t>
      </w:r>
      <w:r>
        <w:rPr>
          <w:color w:val="4C483D" w:themeColor="text2"/>
        </w:rPr>
        <w:t xml:space="preserve"> </w:t>
      </w:r>
      <w:r>
        <w:t>name</w:t>
      </w:r>
      <w:r>
        <w:rPr>
          <w:color w:val="000000"/>
        </w:rPr>
        <w:t>=</w:t>
      </w:r>
      <w:r>
        <w:rPr>
          <w:i/>
          <w:iCs/>
          <w:color w:val="2A00FF"/>
        </w:rPr>
        <w:t>"parameters"</w:t>
      </w:r>
      <w:r>
        <w:rPr>
          <w:color w:val="4C483D" w:themeColor="text2"/>
        </w:rPr>
        <w:t xml:space="preserve"> </w:t>
      </w:r>
      <w:r>
        <w:t>element</w:t>
      </w:r>
      <w:r>
        <w:rPr>
          <w:color w:val="000000"/>
        </w:rPr>
        <w:t>=</w:t>
      </w:r>
      <w:r>
        <w:rPr>
          <w:i/>
          <w:iCs/>
          <w:color w:val="2A00FF"/>
        </w:rPr>
        <w:t>"tns:getRandomNumberResponse"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message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portType</w:t>
      </w:r>
      <w:r>
        <w:rPr>
          <w:color w:val="4C483D" w:themeColor="text2"/>
        </w:rPr>
        <w:t xml:space="preserve"> </w:t>
      </w:r>
      <w:r>
        <w:t>name</w:t>
      </w:r>
      <w:r>
        <w:rPr>
          <w:color w:val="000000"/>
        </w:rPr>
        <w:t>=</w:t>
      </w:r>
      <w:r>
        <w:rPr>
          <w:i/>
          <w:iCs/>
          <w:color w:val="2A00FF"/>
        </w:rPr>
        <w: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operation</w:t>
      </w:r>
      <w:r>
        <w:rPr>
          <w:color w:val="4C483D" w:themeColor="text2"/>
        </w:rPr>
        <w:t xml:space="preserve"> </w:t>
      </w:r>
      <w:r>
        <w:t>name</w:t>
      </w:r>
      <w:r>
        <w:rPr>
          <w:color w:val="000000"/>
        </w:rPr>
        <w:t>=</w:t>
      </w:r>
      <w:r>
        <w:rPr>
          <w:i/>
          <w:iCs/>
          <w:color w:val="2A00FF"/>
        </w:rPr>
        <w:t>"getRandomNumber"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input</w:t>
      </w:r>
      <w:r>
        <w:rPr>
          <w:color w:val="4C483D" w:themeColor="text2"/>
        </w:rPr>
        <w:t xml:space="preserve"> </w:t>
      </w:r>
      <w:r>
        <w:t>wsam:Action</w:t>
      </w:r>
      <w:r>
        <w:rPr>
          <w:color w:val="000000"/>
        </w:rPr>
        <w:t>=</w:t>
      </w:r>
      <w:r>
        <w:rPr>
          <w:i/>
          <w:iCs/>
          <w:color w:val="2A00FF"/>
        </w:rPr>
        <w:t>"http://endpoint/RandomNumber/getRandomNumberRequest"</w:t>
      </w:r>
      <w:r>
        <w:rPr>
          <w:color w:val="4C483D" w:themeColor="text2"/>
        </w:rPr>
        <w:t xml:space="preserve"> </w:t>
      </w:r>
      <w:r>
        <w:t>message</w:t>
      </w:r>
      <w:r>
        <w:rPr>
          <w:color w:val="000000"/>
        </w:rPr>
        <w:t>=</w:t>
      </w:r>
      <w:r>
        <w:rPr>
          <w:i/>
          <w:iCs/>
          <w:color w:val="2A00FF"/>
        </w:rPr>
        <w:t>"tns:getRandomNumber"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output</w:t>
      </w:r>
      <w:r>
        <w:rPr>
          <w:color w:val="4C483D" w:themeColor="text2"/>
        </w:rPr>
        <w:t xml:space="preserve"> </w:t>
      </w:r>
      <w:r>
        <w:t>wsam:Action</w:t>
      </w:r>
      <w:r>
        <w:rPr>
          <w:color w:val="000000"/>
        </w:rPr>
        <w:t>=</w:t>
      </w:r>
      <w:r>
        <w:rPr>
          <w:i/>
          <w:iCs/>
          <w:color w:val="2A00FF"/>
        </w:rPr>
        <w:t>"http://endpoint/RandomNumber/getRandomNumberResponse"</w:t>
      </w:r>
      <w:r>
        <w:rPr>
          <w:color w:val="4C483D" w:themeColor="text2"/>
        </w:rPr>
        <w:t xml:space="preserve"> </w:t>
      </w:r>
      <w:r>
        <w:t>message</w:t>
      </w:r>
      <w:r>
        <w:rPr>
          <w:color w:val="000000"/>
        </w:rPr>
        <w:t>=</w:t>
      </w:r>
      <w:r>
        <w:rPr>
          <w:i/>
          <w:iCs/>
          <w:color w:val="2A00FF"/>
        </w:rPr>
        <w:t>"tns:getRandomNumberResponse"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operation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portType</w:t>
      </w:r>
      <w:r>
        <w:rPr>
          <w:color w:val="008080"/>
        </w:rPr>
        <w:t>&gt;</w:t>
      </w:r>
    </w:p>
    <w:p w:rsidR="00B954E5" w:rsidRDefault="00B954E5" w:rsidP="00B954E5">
      <w:pPr>
        <w:pStyle w:val="Output"/>
        <w:rPr>
          <w:color w:val="4C483D" w:themeColor="text2"/>
        </w:rPr>
      </w:pPr>
      <w:r>
        <w:rPr>
          <w:color w:val="000000"/>
        </w:rPr>
        <w:lastRenderedPageBreak/>
        <w:t xml:space="preserve">  </w:t>
      </w:r>
      <w:r>
        <w:rPr>
          <w:color w:val="008080"/>
        </w:rPr>
        <w:t>&lt;</w:t>
      </w:r>
      <w:r>
        <w:rPr>
          <w:color w:val="3F7F7F"/>
        </w:rPr>
        <w:t>binding</w:t>
      </w:r>
      <w:r>
        <w:rPr>
          <w:color w:val="4C483D" w:themeColor="text2"/>
        </w:rPr>
        <w:t xml:space="preserve"> </w:t>
      </w:r>
      <w:r>
        <w:t>name</w:t>
      </w:r>
      <w:r>
        <w:rPr>
          <w:color w:val="000000"/>
        </w:rPr>
        <w:t>=</w:t>
      </w:r>
      <w:r>
        <w:rPr>
          <w:i/>
          <w:iCs/>
          <w:color w:val="2A00FF"/>
        </w:rPr>
        <w:t>"RandomNumberPortBinding"</w:t>
      </w:r>
      <w:r>
        <w:rPr>
          <w:color w:val="4C483D" w:themeColor="text2"/>
        </w:rPr>
        <w:t xml:space="preserve"> </w:t>
      </w:r>
      <w:r>
        <w:t>type</w:t>
      </w:r>
      <w:r>
        <w:rPr>
          <w:color w:val="000000"/>
        </w:rPr>
        <w:t>=</w:t>
      </w:r>
      <w:r>
        <w:rPr>
          <w:i/>
          <w:iCs/>
          <w:color w:val="2A00FF"/>
        </w:rPr>
        <w:t>"tns:RandomNumber"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soap:binding</w:t>
      </w:r>
      <w:r>
        <w:rPr>
          <w:color w:val="4C483D" w:themeColor="text2"/>
        </w:rPr>
        <w:t xml:space="preserve"> </w:t>
      </w:r>
      <w:r>
        <w:t>transport</w:t>
      </w:r>
      <w:r>
        <w:rPr>
          <w:color w:val="000000"/>
        </w:rPr>
        <w:t>=</w:t>
      </w:r>
      <w:r>
        <w:rPr>
          <w:i/>
          <w:iCs/>
          <w:color w:val="2A00FF"/>
        </w:rPr>
        <w:t>"http://schemas.xmlsoap.org/soap/http"</w:t>
      </w:r>
      <w:r>
        <w:rPr>
          <w:color w:val="4C483D" w:themeColor="text2"/>
        </w:rPr>
        <w:t xml:space="preserve"> </w:t>
      </w:r>
      <w:r>
        <w:t>style</w:t>
      </w:r>
      <w:r>
        <w:rPr>
          <w:color w:val="000000"/>
        </w:rPr>
        <w:t>=</w:t>
      </w:r>
      <w:r>
        <w:rPr>
          <w:i/>
          <w:iCs/>
          <w:color w:val="2A00FF"/>
        </w:rPr>
        <w:t>"document"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operation</w:t>
      </w:r>
      <w:r>
        <w:rPr>
          <w:color w:val="4C483D" w:themeColor="text2"/>
        </w:rPr>
        <w:t xml:space="preserve"> </w:t>
      </w:r>
      <w:r>
        <w:t>name</w:t>
      </w:r>
      <w:r>
        <w:rPr>
          <w:color w:val="000000"/>
        </w:rPr>
        <w:t>=</w:t>
      </w:r>
      <w:r>
        <w:rPr>
          <w:i/>
          <w:iCs/>
          <w:color w:val="2A00FF"/>
        </w:rPr>
        <w:t>"getRandomNumber"</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soap:operation</w:t>
      </w:r>
      <w:r>
        <w:rPr>
          <w:color w:val="4C483D" w:themeColor="text2"/>
        </w:rPr>
        <w:t xml:space="preserve"> </w:t>
      </w:r>
      <w:r>
        <w:t>soapAction</w:t>
      </w:r>
      <w:r>
        <w:rPr>
          <w:color w:val="000000"/>
        </w:rPr>
        <w:t>=</w:t>
      </w:r>
      <w:r>
        <w:rPr>
          <w:i/>
          <w:iCs/>
          <w:color w:val="2A00FF"/>
        </w:rPr>
        <w: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input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soap:body</w:t>
      </w:r>
      <w:r>
        <w:rPr>
          <w:color w:val="4C483D" w:themeColor="text2"/>
        </w:rPr>
        <w:t xml:space="preserve"> </w:t>
      </w:r>
      <w:r>
        <w:t>use</w:t>
      </w:r>
      <w:r>
        <w:rPr>
          <w:color w:val="000000"/>
        </w:rPr>
        <w:t>=</w:t>
      </w:r>
      <w:r>
        <w:rPr>
          <w:i/>
          <w:iCs/>
          <w:color w:val="2A00FF"/>
        </w:rPr>
        <w:t>"literal"</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input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output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soap:body</w:t>
      </w:r>
      <w:r>
        <w:rPr>
          <w:color w:val="4C483D" w:themeColor="text2"/>
        </w:rPr>
        <w:t xml:space="preserve"> </w:t>
      </w:r>
      <w:r>
        <w:t>use</w:t>
      </w:r>
      <w:r>
        <w:rPr>
          <w:color w:val="000000"/>
        </w:rPr>
        <w:t>=</w:t>
      </w:r>
      <w:r>
        <w:rPr>
          <w:i/>
          <w:iCs/>
          <w:color w:val="2A00FF"/>
        </w:rPr>
        <w:t>"literal"</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output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operation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binding</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service</w:t>
      </w:r>
      <w:r>
        <w:rPr>
          <w:color w:val="4C483D" w:themeColor="text2"/>
        </w:rPr>
        <w:t xml:space="preserve"> </w:t>
      </w:r>
      <w:r>
        <w:t>name</w:t>
      </w:r>
      <w:r>
        <w:rPr>
          <w:color w:val="000000"/>
        </w:rPr>
        <w:t>=</w:t>
      </w:r>
      <w:r>
        <w:rPr>
          <w:i/>
          <w:iCs/>
          <w:color w:val="2A00FF"/>
        </w:rPr>
        <w:t>"RandomNumberService"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port</w:t>
      </w:r>
      <w:r>
        <w:rPr>
          <w:color w:val="4C483D" w:themeColor="text2"/>
        </w:rPr>
        <w:t xml:space="preserve"> </w:t>
      </w:r>
      <w:r>
        <w:t>name</w:t>
      </w:r>
      <w:r>
        <w:rPr>
          <w:color w:val="000000"/>
        </w:rPr>
        <w:t>=</w:t>
      </w:r>
      <w:r>
        <w:rPr>
          <w:i/>
          <w:iCs/>
          <w:color w:val="2A00FF"/>
        </w:rPr>
        <w:t>"RandomNumberPort"</w:t>
      </w:r>
      <w:r>
        <w:rPr>
          <w:color w:val="4C483D" w:themeColor="text2"/>
        </w:rPr>
        <w:t xml:space="preserve"> </w:t>
      </w:r>
      <w:r>
        <w:t>binding</w:t>
      </w:r>
      <w:r>
        <w:rPr>
          <w:color w:val="000000"/>
        </w:rPr>
        <w:t>=</w:t>
      </w:r>
      <w:r>
        <w:rPr>
          <w:i/>
          <w:iCs/>
          <w:color w:val="2A00FF"/>
        </w:rPr>
        <w:t>"tns:RandomNumberPortBinding"</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soap:address</w:t>
      </w:r>
      <w:r>
        <w:rPr>
          <w:color w:val="4C483D" w:themeColor="text2"/>
        </w:rPr>
        <w:t xml:space="preserve"> </w:t>
      </w:r>
      <w:r>
        <w:t>location</w:t>
      </w:r>
      <w:r>
        <w:rPr>
          <w:color w:val="000000"/>
        </w:rPr>
        <w:t>=</w:t>
      </w:r>
      <w:r>
        <w:rPr>
          <w:i/>
          <w:iCs/>
          <w:color w:val="2A00FF"/>
        </w:rPr>
        <w:t>"REPLACE_WITH_ACTUAL_URL"</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port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service</w:t>
      </w:r>
      <w:r>
        <w:rPr>
          <w:color w:val="008080"/>
        </w:rPr>
        <w:t>&gt;</w:t>
      </w:r>
    </w:p>
    <w:p w:rsidR="00B954E5" w:rsidRDefault="00B954E5" w:rsidP="00B954E5">
      <w:pPr>
        <w:pStyle w:val="Output"/>
        <w:rPr>
          <w:color w:val="4C483D" w:themeColor="text2"/>
        </w:rPr>
      </w:pPr>
      <w:r>
        <w:rPr>
          <w:color w:val="008080"/>
        </w:rPr>
        <w:t>&lt;/</w:t>
      </w:r>
      <w:r>
        <w:rPr>
          <w:color w:val="3F7F7F"/>
        </w:rPr>
        <w:t>definitions</w:t>
      </w:r>
      <w:r>
        <w:rPr>
          <w:color w:val="008080"/>
        </w:rPr>
        <w:t>&gt;</w:t>
      </w:r>
    </w:p>
    <w:p w:rsidR="00B954E5" w:rsidRDefault="00B954E5" w:rsidP="00B954E5">
      <w:pPr>
        <w:autoSpaceDE w:val="0"/>
        <w:autoSpaceDN w:val="0"/>
        <w:adjustRightInd w:val="0"/>
        <w:spacing w:after="0" w:line="240" w:lineRule="auto"/>
        <w:rPr>
          <w:rFonts w:ascii="Courier New" w:hAnsi="Courier New" w:cs="Courier New"/>
          <w:color w:val="4C483D" w:themeColor="text2"/>
        </w:rPr>
      </w:pPr>
    </w:p>
    <w:p w:rsidR="00B954E5" w:rsidRPr="00EB4E13" w:rsidRDefault="00B954E5" w:rsidP="00B954E5">
      <w:pPr>
        <w:pStyle w:val="Qsns"/>
        <w:spacing w:after="0"/>
      </w:pPr>
      <w:r w:rsidRPr="00EB4E13">
        <w:t>All files are ready.we have to write Publisher class to publish the WSDL document</w:t>
      </w:r>
    </w:p>
    <w:p w:rsidR="00B954E5" w:rsidRDefault="00B954E5" w:rsidP="00B954E5">
      <w:pPr>
        <w:pStyle w:val="Output"/>
        <w:rPr>
          <w:color w:val="4C483D" w:themeColor="text2"/>
        </w:rPr>
      </w:pPr>
      <w:r>
        <w:rPr>
          <w:bCs/>
          <w:color w:val="7F0055"/>
        </w:rPr>
        <w:t>package</w:t>
      </w:r>
      <w:r>
        <w:t xml:space="preserve"> endpoint;</w:t>
      </w:r>
    </w:p>
    <w:p w:rsidR="00B954E5" w:rsidRDefault="00B954E5" w:rsidP="00B954E5">
      <w:pPr>
        <w:pStyle w:val="Output"/>
        <w:rPr>
          <w:color w:val="4C483D" w:themeColor="text2"/>
        </w:rPr>
      </w:pPr>
      <w:r>
        <w:rPr>
          <w:bCs/>
          <w:color w:val="7F0055"/>
        </w:rPr>
        <w:t>import</w:t>
      </w:r>
      <w:r>
        <w:t xml:space="preserve"> javax.xml.ws.Endpoint;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RandomNumberPublisher {</w:t>
      </w: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r>
        <w:tab/>
      </w:r>
      <w:r>
        <w:tab/>
        <w:t>Endpoint.</w:t>
      </w:r>
      <w:r>
        <w:rPr>
          <w:i/>
          <w:iCs/>
        </w:rPr>
        <w:t>publish</w:t>
      </w:r>
      <w:r>
        <w:t>(</w:t>
      </w:r>
      <w:r>
        <w:rPr>
          <w:color w:val="2A00FF"/>
        </w:rPr>
        <w:t>"http://localhost:8888/ws/wsgen"</w:t>
      </w:r>
      <w:r>
        <w:t xml:space="preserve">, </w:t>
      </w:r>
      <w:r>
        <w:rPr>
          <w:bCs/>
          <w:color w:val="7F0055"/>
        </w:rPr>
        <w:t>new</w:t>
      </w:r>
      <w:r>
        <w:t xml:space="preserve"> RandomNumber());</w:t>
      </w:r>
    </w:p>
    <w:p w:rsidR="00B954E5" w:rsidRDefault="00B954E5" w:rsidP="00B954E5">
      <w:pPr>
        <w:pStyle w:val="Output"/>
        <w:rPr>
          <w:color w:val="4C483D" w:themeColor="text2"/>
        </w:rPr>
      </w:pPr>
      <w:r>
        <w:tab/>
      </w:r>
      <w:r>
        <w:tab/>
        <w:t>System.</w:t>
      </w:r>
      <w:r>
        <w:rPr>
          <w:bCs/>
          <w:i/>
          <w:iCs/>
          <w:color w:val="0000C0"/>
        </w:rPr>
        <w:t>out</w:t>
      </w:r>
      <w:r>
        <w:t>.println(</w:t>
      </w:r>
      <w:r>
        <w:rPr>
          <w:color w:val="2A00FF"/>
        </w:rPr>
        <w:t>"Service is published!"</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pPr>
        <w:spacing w:after="0"/>
      </w:pPr>
      <w:r>
        <w:t xml:space="preserve">Run as Java Application. It will shows output as </w:t>
      </w:r>
      <w:r w:rsidRPr="00E41BE4">
        <w:rPr>
          <w:rStyle w:val="OutputChar"/>
        </w:rPr>
        <w:t>Service is published!</w:t>
      </w:r>
    </w:p>
    <w:p w:rsidR="00B954E5" w:rsidRDefault="00B20442" w:rsidP="00B954E5">
      <w:pPr>
        <w:rPr>
          <w:b/>
        </w:rPr>
      </w:pPr>
      <w:hyperlink r:id="rId171" w:history="1">
        <w:r w:rsidR="00B954E5" w:rsidRPr="00E41BE4">
          <w:rPr>
            <w:rStyle w:val="Hyperlink"/>
            <w:b/>
            <w:color w:val="FF0000"/>
          </w:rPr>
          <w:t>http://localhost:8888/ws/wsgen?wsdl</w:t>
        </w:r>
      </w:hyperlink>
      <w:r w:rsidR="00B954E5">
        <w:rPr>
          <w:b/>
          <w:color w:val="FF0000"/>
        </w:rPr>
        <w:t xml:space="preserve"> </w:t>
      </w:r>
      <w:r w:rsidR="00B954E5" w:rsidRPr="000C4E32">
        <w:rPr>
          <w:b/>
        </w:rPr>
        <w:t>it is as same as generated WSDL document</w:t>
      </w:r>
      <w:r w:rsidR="00B954E5">
        <w:rPr>
          <w:noProof/>
          <w:lang w:eastAsia="en-US"/>
        </w:rPr>
        <w:drawing>
          <wp:inline distT="0" distB="0" distL="0" distR="0" wp14:anchorId="2E87F05C" wp14:editId="301CB969">
            <wp:extent cx="5450491" cy="3231032"/>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D846FE.tmp"/>
                    <pic:cNvPicPr/>
                  </pic:nvPicPr>
                  <pic:blipFill>
                    <a:blip r:embed="rId172">
                      <a:extLst>
                        <a:ext uri="{28A0092B-C50C-407E-A947-70E740481C1C}">
                          <a14:useLocalDpi xmlns:a14="http://schemas.microsoft.com/office/drawing/2010/main" val="0"/>
                        </a:ext>
                      </a:extLst>
                    </a:blip>
                    <a:stretch>
                      <a:fillRect/>
                    </a:stretch>
                  </pic:blipFill>
                  <pic:spPr>
                    <a:xfrm>
                      <a:off x="0" y="0"/>
                      <a:ext cx="5468285" cy="3241580"/>
                    </a:xfrm>
                    <a:prstGeom prst="rect">
                      <a:avLst/>
                    </a:prstGeom>
                  </pic:spPr>
                </pic:pic>
              </a:graphicData>
            </a:graphic>
          </wp:inline>
        </w:drawing>
      </w:r>
    </w:p>
    <w:p w:rsidR="00B954E5" w:rsidRDefault="00B954E5" w:rsidP="00B954E5">
      <w:pPr>
        <w:pStyle w:val="Qsns"/>
      </w:pPr>
      <w:r>
        <w:t>Finally Note these</w:t>
      </w:r>
    </w:p>
    <w:p w:rsidR="00B954E5" w:rsidRDefault="00B954E5" w:rsidP="00B954E5">
      <w:pPr>
        <w:pStyle w:val="Qsns"/>
      </w:pPr>
      <w:r>
        <w:t xml:space="preserve">Wsimport </w:t>
      </w:r>
      <w:r w:rsidRPr="00785768">
        <w:sym w:font="Wingdings" w:char="F0E0"/>
      </w:r>
      <w:r>
        <w:t xml:space="preserve"> </w:t>
      </w:r>
      <w:r w:rsidRPr="00785768">
        <w:t>Uses the WSDL, generates java code for the service/client implementation.</w:t>
      </w:r>
    </w:p>
    <w:p w:rsidR="00B954E5" w:rsidRDefault="00B954E5" w:rsidP="00B954E5">
      <w:pPr>
        <w:pStyle w:val="Qsns"/>
      </w:pPr>
      <w:r>
        <w:t xml:space="preserve">Wsgen </w:t>
      </w:r>
      <w:r w:rsidRPr="00785768">
        <w:sym w:font="Wingdings" w:char="F0E0"/>
      </w:r>
      <w:r>
        <w:t xml:space="preserve"> </w:t>
      </w:r>
      <w:r w:rsidRPr="00785768">
        <w:t>Uses compiled code, generates WSDL (and artifacts)</w:t>
      </w:r>
    </w:p>
    <w:p w:rsidR="00B954E5" w:rsidRDefault="00B954E5" w:rsidP="00B954E5"/>
    <w:p w:rsidR="00B954E5" w:rsidRDefault="00B954E5" w:rsidP="00B954E5">
      <w:pPr>
        <w:pStyle w:val="Heading1"/>
      </w:pPr>
      <w:bookmarkStart w:id="87" w:name="_Toc471845306"/>
      <w:bookmarkStart w:id="88" w:name="_Toc4274749"/>
      <w:r>
        <w:lastRenderedPageBreak/>
        <w:t>3. JAX-RS (RESTFul web services)</w:t>
      </w:r>
      <w:bookmarkEnd w:id="87"/>
      <w:bookmarkEnd w:id="88"/>
    </w:p>
    <w:p w:rsidR="003D35DC" w:rsidRPr="003D35DC" w:rsidRDefault="003D35DC" w:rsidP="003D35DC">
      <w:pPr>
        <w:pStyle w:val="ListParagraph"/>
        <w:numPr>
          <w:ilvl w:val="0"/>
          <w:numId w:val="151"/>
        </w:numPr>
      </w:pPr>
      <w:r w:rsidRPr="003D35DC">
        <w:rPr>
          <w:b/>
          <w:color w:val="FF0000"/>
        </w:rPr>
        <w:t>JAX-RS</w:t>
      </w:r>
      <w:r w:rsidRPr="003D35DC">
        <w:rPr>
          <w:color w:val="FF0000"/>
        </w:rPr>
        <w:t xml:space="preserve"> </w:t>
      </w:r>
      <w:r w:rsidRPr="003D35DC">
        <w:t>is a specification for RESTful Web Services with Java and it is given by Sun.</w:t>
      </w:r>
    </w:p>
    <w:p w:rsidR="00CD0D45" w:rsidRDefault="00CD0D45" w:rsidP="003D35DC">
      <w:pPr>
        <w:pStyle w:val="ListParagraph"/>
        <w:numPr>
          <w:ilvl w:val="0"/>
          <w:numId w:val="151"/>
        </w:numPr>
      </w:pPr>
      <w:r w:rsidRPr="00CD0D45">
        <w:rPr>
          <w:b/>
        </w:rPr>
        <w:t>Since JAX-RS</w:t>
      </w:r>
      <w:r w:rsidRPr="00CD0D45">
        <w:t xml:space="preserve"> </w:t>
      </w:r>
      <w:r w:rsidR="00B954E5" w:rsidRPr="003D35DC">
        <w:t xml:space="preserve">it is a </w:t>
      </w:r>
      <w:r>
        <w:t>specification,</w:t>
      </w:r>
      <w:r w:rsidR="00B954E5" w:rsidRPr="003D35DC">
        <w:t xml:space="preserve"> other frameworks can be written to </w:t>
      </w:r>
      <w:r>
        <w:t>implement these specifications.</w:t>
      </w:r>
    </w:p>
    <w:p w:rsidR="00B954E5" w:rsidRPr="003D35DC" w:rsidRDefault="00CD0D45" w:rsidP="003D35DC">
      <w:pPr>
        <w:pStyle w:val="ListParagraph"/>
        <w:numPr>
          <w:ilvl w:val="0"/>
          <w:numId w:val="151"/>
        </w:numPr>
      </w:pPr>
      <w:r>
        <w:t>Few implemetations are</w:t>
      </w:r>
      <w:r w:rsidR="00B954E5" w:rsidRPr="003D35DC">
        <w:t xml:space="preserve"> </w:t>
      </w:r>
      <w:r w:rsidR="00B954E5" w:rsidRPr="003D35DC">
        <w:rPr>
          <w:rStyle w:val="Emphasis"/>
          <w:rFonts w:cs="Arial"/>
          <w:b/>
          <w:color w:val="00B050"/>
        </w:rPr>
        <w:t>Jersey</w:t>
      </w:r>
      <w:r w:rsidR="00B954E5" w:rsidRPr="003D35DC">
        <w:rPr>
          <w:rStyle w:val="Emphasis"/>
          <w:rFonts w:cs="Arial"/>
          <w:color w:val="00B050"/>
        </w:rPr>
        <w:t> </w:t>
      </w:r>
      <w:r w:rsidR="00B954E5" w:rsidRPr="003D35DC">
        <w:t>from Oracle, </w:t>
      </w:r>
      <w:r w:rsidR="00B954E5" w:rsidRPr="003D35DC">
        <w:rPr>
          <w:rStyle w:val="Emphasis"/>
          <w:rFonts w:cs="Arial"/>
          <w:b/>
          <w:color w:val="00B050"/>
        </w:rPr>
        <w:t>Resteasy</w:t>
      </w:r>
      <w:r w:rsidR="00B954E5" w:rsidRPr="003D35DC">
        <w:rPr>
          <w:rStyle w:val="Emphasis"/>
          <w:rFonts w:cs="Arial"/>
          <w:color w:val="00B050"/>
        </w:rPr>
        <w:t> </w:t>
      </w:r>
      <w:r w:rsidR="00B954E5" w:rsidRPr="003D35DC">
        <w:t xml:space="preserve">from Jboss, </w:t>
      </w:r>
      <w:r w:rsidR="00B954E5" w:rsidRPr="003D35DC">
        <w:rPr>
          <w:rStyle w:val="Emphasis"/>
          <w:rFonts w:cs="Aharoni"/>
          <w:b/>
          <w:color w:val="00B050"/>
        </w:rPr>
        <w:t>CXF</w:t>
      </w:r>
      <w:r w:rsidR="00B954E5" w:rsidRPr="003D35DC">
        <w:rPr>
          <w:rStyle w:val="Emphasis"/>
          <w:rFonts w:cs="Arial"/>
          <w:color w:val="00B050"/>
        </w:rPr>
        <w:t xml:space="preserve"> </w:t>
      </w:r>
      <w:r w:rsidR="00B954E5" w:rsidRPr="003D35DC">
        <w:t>from Apache, etc.</w:t>
      </w:r>
    </w:p>
    <w:p w:rsidR="00B954E5" w:rsidRDefault="00B954E5" w:rsidP="00B954E5">
      <w:r w:rsidRPr="00AD5CD5">
        <w:t xml:space="preserve">We can get the resource from RESTful service in different formats like, </w:t>
      </w:r>
      <w:r w:rsidR="00CD0D45" w:rsidRPr="00AD5CD5">
        <w:rPr>
          <w:b/>
        </w:rPr>
        <w:t>HTML, XML, JSON, TEXT, PDF</w:t>
      </w:r>
      <w:r w:rsidRPr="00AD5CD5">
        <w:t xml:space="preserve"> and in the Image formats as well, but in real time we mainly we will prefer JSON.  REST guidelines always talks about stateless communication between client and the Server.  Stateless means, every single request from client to server will be considered as a fresh request. Because of this reason REST always prefers to choose HTTP as it a stateless protocol.</w:t>
      </w:r>
    </w:p>
    <w:p w:rsidR="00B954E5" w:rsidRDefault="00B954E5" w:rsidP="00B954E5">
      <w:r w:rsidRPr="00220195">
        <w:rPr>
          <w:noProof/>
          <w:lang w:eastAsia="en-US"/>
        </w:rPr>
        <w:drawing>
          <wp:inline distT="0" distB="0" distL="0" distR="0" wp14:anchorId="5901CFA1" wp14:editId="35872F34">
            <wp:extent cx="5943600" cy="2259330"/>
            <wp:effectExtent l="0" t="0" r="0" b="7620"/>
            <wp:docPr id="138" name="Picture 138" descr="E:\users\Kaveti_s\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Kaveti_s\Desktop\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259330"/>
                    </a:xfrm>
                    <a:prstGeom prst="rect">
                      <a:avLst/>
                    </a:prstGeom>
                    <a:noFill/>
                    <a:ln>
                      <a:noFill/>
                    </a:ln>
                  </pic:spPr>
                </pic:pic>
              </a:graphicData>
            </a:graphic>
          </wp:inline>
        </w:drawing>
      </w:r>
    </w:p>
    <w:p w:rsidR="00B954E5" w:rsidRDefault="00B954E5" w:rsidP="00B954E5">
      <w:r>
        <w:t>There are two main implementation of JAX-RS API.</w:t>
      </w:r>
    </w:p>
    <w:p w:rsidR="00B954E5" w:rsidRDefault="00B954E5" w:rsidP="00B954E5">
      <w:pPr>
        <w:pStyle w:val="ListParagraph"/>
        <w:numPr>
          <w:ilvl w:val="0"/>
          <w:numId w:val="137"/>
        </w:numPr>
        <w:ind w:left="360"/>
        <w:rPr>
          <w:b/>
        </w:rPr>
      </w:pPr>
      <w:r w:rsidRPr="00D34984">
        <w:rPr>
          <w:b/>
        </w:rPr>
        <w:t>Jersey</w:t>
      </w:r>
    </w:p>
    <w:p w:rsidR="00B954E5" w:rsidRDefault="00B954E5" w:rsidP="00B954E5">
      <w:pPr>
        <w:pStyle w:val="ListParagraph"/>
        <w:numPr>
          <w:ilvl w:val="0"/>
          <w:numId w:val="137"/>
        </w:numPr>
        <w:ind w:left="360"/>
        <w:rPr>
          <w:b/>
        </w:rPr>
      </w:pPr>
      <w:r>
        <w:rPr>
          <w:b/>
        </w:rPr>
        <w:t>RESTe</w:t>
      </w:r>
      <w:r w:rsidRPr="00D34984">
        <w:rPr>
          <w:b/>
        </w:rPr>
        <w:t>asy</w:t>
      </w:r>
    </w:p>
    <w:p w:rsidR="00B954E5" w:rsidRPr="00491C11" w:rsidRDefault="00B954E5" w:rsidP="00B954E5">
      <w:pPr>
        <w:rPr>
          <w:b/>
        </w:rPr>
      </w:pPr>
      <w:r w:rsidRPr="00491C11">
        <w:rPr>
          <w:b/>
          <w:noProof/>
          <w:lang w:eastAsia="en-US"/>
        </w:rPr>
        <w:drawing>
          <wp:inline distT="0" distB="0" distL="0" distR="0" wp14:anchorId="1E2A9DF5" wp14:editId="63FA7F17">
            <wp:extent cx="2456180" cy="2190115"/>
            <wp:effectExtent l="0" t="0" r="1270" b="635"/>
            <wp:docPr id="139" name="Picture 139"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eti_s\Desktop\tem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56180" cy="2190115"/>
                    </a:xfrm>
                    <a:prstGeom prst="rect">
                      <a:avLst/>
                    </a:prstGeom>
                    <a:noFill/>
                    <a:ln>
                      <a:noFill/>
                    </a:ln>
                  </pic:spPr>
                </pic:pic>
              </a:graphicData>
            </a:graphic>
          </wp:inline>
        </w:drawing>
      </w:r>
    </w:p>
    <w:p w:rsidR="00B954E5" w:rsidRDefault="00B954E5" w:rsidP="00B954E5"/>
    <w:p w:rsidR="00B954E5" w:rsidRDefault="00B954E5" w:rsidP="00B954E5">
      <w:pPr>
        <w:pStyle w:val="Heading2"/>
      </w:pPr>
      <w:bookmarkStart w:id="89" w:name="_Toc471845307"/>
      <w:bookmarkStart w:id="90" w:name="_Toc4274750"/>
      <w:r>
        <w:lastRenderedPageBreak/>
        <w:t xml:space="preserve">3.1 </w:t>
      </w:r>
      <w:r w:rsidRPr="009146CF">
        <w:t>JAX-RS Annotations</w:t>
      </w:r>
      <w:bookmarkEnd w:id="89"/>
      <w:bookmarkEnd w:id="90"/>
    </w:p>
    <w:p w:rsidR="00B954E5" w:rsidRDefault="00B954E5" w:rsidP="00B954E5">
      <w:r>
        <w:t>We have many annotations. But below are the majorly used annotations in RESTFul webservices</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@Path(‘Path‘)</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@GET</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@POST</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@PUT</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@DELETE</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@Produces(</w:t>
      </w:r>
      <w:r w:rsidRPr="00235112">
        <w:rPr>
          <w:b/>
          <w:color w:val="00B050"/>
        </w:rPr>
        <w:t>MediaType.TEXT_PLAIN [, more-types])</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@Consumes(</w:t>
      </w:r>
      <w:r w:rsidRPr="00235112">
        <w:rPr>
          <w:b/>
          <w:color w:val="00B050"/>
        </w:rPr>
        <w:t>type[, more-types]</w:t>
      </w:r>
      <w:r w:rsidRPr="00235112">
        <w:rPr>
          <w:b/>
          <w:color w:val="DF1010" w:themeColor="accent1" w:themeShade="BF"/>
        </w:rPr>
        <w:t>)</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@PathParam()</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@QueryParam()</w:t>
      </w:r>
    </w:p>
    <w:p w:rsidR="00B954E5" w:rsidRPr="00235112" w:rsidRDefault="00B954E5" w:rsidP="00B954E5">
      <w:pPr>
        <w:pStyle w:val="ListParagraph"/>
        <w:numPr>
          <w:ilvl w:val="0"/>
          <w:numId w:val="138"/>
        </w:numPr>
        <w:rPr>
          <w:b/>
          <w:color w:val="DF1010" w:themeColor="accent1" w:themeShade="BF"/>
        </w:rPr>
      </w:pPr>
      <w:r w:rsidRPr="00235112">
        <w:rPr>
          <w:b/>
          <w:color w:val="DF1010" w:themeColor="accent1" w:themeShade="BF"/>
        </w:rPr>
        <w:t>@MatrixParam()</w:t>
      </w:r>
    </w:p>
    <w:p w:rsidR="00B954E5" w:rsidRDefault="00B954E5" w:rsidP="00B954E5">
      <w:pPr>
        <w:pStyle w:val="ListParagraph"/>
        <w:numPr>
          <w:ilvl w:val="0"/>
          <w:numId w:val="138"/>
        </w:numPr>
        <w:rPr>
          <w:b/>
          <w:color w:val="DF1010" w:themeColor="accent1" w:themeShade="BF"/>
        </w:rPr>
      </w:pPr>
      <w:r w:rsidRPr="00235112">
        <w:rPr>
          <w:b/>
          <w:color w:val="DF1010" w:themeColor="accent1" w:themeShade="BF"/>
        </w:rPr>
        <w:t>@FormParam()</w:t>
      </w:r>
    </w:p>
    <w:p w:rsidR="00B954E5" w:rsidRPr="00235112" w:rsidRDefault="00B954E5" w:rsidP="00B954E5">
      <w:pPr>
        <w:pStyle w:val="ListParagraph"/>
        <w:rPr>
          <w:b/>
          <w:color w:val="DF1010" w:themeColor="accent1" w:themeShade="BF"/>
        </w:rPr>
      </w:pPr>
    </w:p>
    <w:p w:rsidR="00B954E5" w:rsidRPr="008614B4" w:rsidRDefault="00B20442" w:rsidP="00B954E5">
      <w:pPr>
        <w:spacing w:after="0"/>
        <w:rPr>
          <w:b/>
          <w:color w:val="FF0000"/>
        </w:rPr>
      </w:pPr>
      <w:hyperlink r:id="rId174" w:history="1">
        <w:r w:rsidR="00B954E5" w:rsidRPr="008614B4">
          <w:rPr>
            <w:rStyle w:val="Hyperlink"/>
            <w:b/>
            <w:color w:val="FF0000"/>
          </w:rPr>
          <w:t>1.@Path()</w:t>
        </w:r>
      </w:hyperlink>
    </w:p>
    <w:p w:rsidR="00B954E5" w:rsidRDefault="00B954E5" w:rsidP="00B954E5">
      <w:pPr>
        <w:pStyle w:val="ListParagraph"/>
        <w:numPr>
          <w:ilvl w:val="0"/>
          <w:numId w:val="140"/>
        </w:numPr>
        <w:spacing w:after="0"/>
      </w:pPr>
      <w:r>
        <w:t>Its a Class &amp; Method level of annotation</w:t>
      </w:r>
    </w:p>
    <w:p w:rsidR="00B954E5" w:rsidRDefault="00B954E5" w:rsidP="00B954E5">
      <w:pPr>
        <w:pStyle w:val="ListParagraph"/>
        <w:numPr>
          <w:ilvl w:val="0"/>
          <w:numId w:val="139"/>
        </w:numPr>
      </w:pPr>
      <w:r>
        <w:t>This will check the path next to the base URL</w:t>
      </w:r>
    </w:p>
    <w:p w:rsidR="00B954E5" w:rsidRDefault="00B954E5" w:rsidP="00B954E5">
      <w:pPr>
        <w:spacing w:after="0"/>
        <w:rPr>
          <w:b/>
          <w:color w:val="00B050"/>
        </w:rPr>
      </w:pPr>
      <w:r>
        <w:t>Syntax: http</w:t>
      </w:r>
      <w:r w:rsidRPr="008614B4">
        <w:rPr>
          <w:b/>
          <w:color w:val="00B050"/>
        </w:rPr>
        <w:t>://localhost:(port)/&lt;YourApplicationName&gt;/&lt;UrlPattern In Web.xml&gt;/&lt;path&gt;</w:t>
      </w:r>
    </w:p>
    <w:p w:rsidR="00B954E5" w:rsidRDefault="00B954E5" w:rsidP="00B954E5">
      <w:r>
        <w:t xml:space="preserve"> Here </w:t>
      </w:r>
      <w:r w:rsidRPr="008614B4">
        <w:rPr>
          <w:rStyle w:val="OutputChar"/>
        </w:rPr>
        <w:t>&lt;path&gt;</w:t>
      </w:r>
      <w:r>
        <w:t xml:space="preserve"> is the part of URI, and this will be identified by @path annotation at class/method level.</w:t>
      </w:r>
    </w:p>
    <w:p w:rsidR="00B954E5" w:rsidRDefault="00B954E5" w:rsidP="00B954E5">
      <w:pPr>
        <w:spacing w:after="0"/>
      </w:pPr>
    </w:p>
    <w:p w:rsidR="00B954E5" w:rsidRPr="008614B4" w:rsidRDefault="00B954E5" w:rsidP="00B954E5">
      <w:pPr>
        <w:spacing w:after="0"/>
        <w:rPr>
          <w:u w:val="single"/>
        </w:rPr>
      </w:pPr>
      <w:r w:rsidRPr="008614B4">
        <w:rPr>
          <w:b/>
          <w:color w:val="FF0000"/>
          <w:u w:val="single"/>
        </w:rPr>
        <w:t>2.@GET</w:t>
      </w:r>
    </w:p>
    <w:p w:rsidR="00B954E5" w:rsidRDefault="00B954E5" w:rsidP="00B954E5">
      <w:r>
        <w:t>Its a method level of annotation, this annotation indicates that the following method should respond to the HTTP GET request only,  if we annotate our method with @GET, the execution flow will enter that following method if we send GET request from the client</w:t>
      </w:r>
    </w:p>
    <w:p w:rsidR="00B954E5" w:rsidRDefault="00B954E5" w:rsidP="00B954E5">
      <w:pPr>
        <w:spacing w:after="0"/>
      </w:pPr>
    </w:p>
    <w:p w:rsidR="00B954E5" w:rsidRDefault="00B954E5" w:rsidP="00B954E5">
      <w:pPr>
        <w:spacing w:after="0"/>
      </w:pPr>
      <w:r w:rsidRPr="008614B4">
        <w:rPr>
          <w:b/>
          <w:color w:val="FF0000"/>
          <w:u w:val="single"/>
        </w:rPr>
        <w:t>3.@POST</w:t>
      </w:r>
    </w:p>
    <w:p w:rsidR="00B954E5" w:rsidRDefault="00B954E5" w:rsidP="00B954E5">
      <w:r>
        <w:t>It’s a method level of annotation, this annotation indicates that the following method should respond to the HTTP POST request only.</w:t>
      </w:r>
    </w:p>
    <w:p w:rsidR="00B954E5" w:rsidRDefault="00B954E5" w:rsidP="00B954E5">
      <w:pPr>
        <w:spacing w:after="0"/>
      </w:pPr>
    </w:p>
    <w:p w:rsidR="00B954E5" w:rsidRDefault="00B954E5" w:rsidP="00B954E5">
      <w:pPr>
        <w:spacing w:after="0"/>
      </w:pPr>
      <w:r w:rsidRPr="008614B4">
        <w:rPr>
          <w:b/>
          <w:color w:val="FF0000"/>
          <w:u w:val="single"/>
        </w:rPr>
        <w:t>4.@PUT</w:t>
      </w:r>
    </w:p>
    <w:p w:rsidR="00B954E5" w:rsidRDefault="00B954E5" w:rsidP="00B954E5">
      <w:r>
        <w:t>It’s a method level of annotation, this annotation indicates that the following method should respond to the HTTP PUT request only.</w:t>
      </w:r>
    </w:p>
    <w:p w:rsidR="00B954E5" w:rsidRDefault="00B954E5" w:rsidP="00B954E5">
      <w:pPr>
        <w:spacing w:after="0"/>
      </w:pPr>
      <w:r w:rsidRPr="008614B4">
        <w:rPr>
          <w:b/>
          <w:color w:val="FF0000"/>
          <w:u w:val="single"/>
        </w:rPr>
        <w:t>5.@DELETE</w:t>
      </w:r>
    </w:p>
    <w:p w:rsidR="00B954E5" w:rsidRDefault="00B954E5" w:rsidP="00B954E5">
      <w:r>
        <w:t>It’s a method level of annotation, this annotation indicates that the following method should respond to the HTTP DELETE request only.</w:t>
      </w:r>
    </w:p>
    <w:p w:rsidR="00B954E5" w:rsidRPr="008614B4" w:rsidRDefault="00B954E5" w:rsidP="00B954E5">
      <w:pPr>
        <w:spacing w:after="0"/>
        <w:rPr>
          <w:b/>
          <w:color w:val="FF0000"/>
          <w:u w:val="single"/>
        </w:rPr>
      </w:pPr>
      <w:r w:rsidRPr="008614B4">
        <w:rPr>
          <w:b/>
          <w:color w:val="FF0000"/>
          <w:u w:val="single"/>
        </w:rPr>
        <w:t>6.@Produces</w:t>
      </w:r>
    </w:p>
    <w:p w:rsidR="00B954E5" w:rsidRDefault="00B954E5" w:rsidP="00B954E5">
      <w:r>
        <w:t xml:space="preserve">It’s a method or field level annotation, this tells which </w:t>
      </w:r>
      <w:r w:rsidRPr="008614B4">
        <w:rPr>
          <w:b/>
          <w:color w:val="FF0000"/>
        </w:rPr>
        <w:t>MIME</w:t>
      </w:r>
      <w:r>
        <w:t xml:space="preserve"> type is delivered by the method annotated with </w:t>
      </w:r>
      <w:r w:rsidRPr="008614B4">
        <w:rPr>
          <w:b/>
        </w:rPr>
        <w:t>@GET</w:t>
      </w:r>
      <w:r>
        <w:t xml:space="preserve">.  Whenever we send a HTTP GET request to our RESTful service, it will invokes </w:t>
      </w:r>
      <w:r>
        <w:lastRenderedPageBreak/>
        <w:t>particular method and produces the output in different formats.  There you can specifies in what are all formats (MIME) your method can produce the output, by using @produces annotation.</w:t>
      </w:r>
    </w:p>
    <w:p w:rsidR="00B954E5" w:rsidRPr="008614B4" w:rsidRDefault="00B954E5" w:rsidP="00B954E5">
      <w:pPr>
        <w:rPr>
          <w:b/>
          <w:color w:val="00B050"/>
        </w:rPr>
      </w:pPr>
      <w:r w:rsidRPr="008614B4">
        <w:rPr>
          <w:b/>
          <w:color w:val="00B050"/>
        </w:rPr>
        <w:t>Remember: We will use @Produces annotation for GET requests only.</w:t>
      </w:r>
    </w:p>
    <w:p w:rsidR="00B954E5" w:rsidRDefault="00B954E5" w:rsidP="00B954E5">
      <w:pPr>
        <w:spacing w:after="0"/>
      </w:pPr>
    </w:p>
    <w:p w:rsidR="00B954E5" w:rsidRPr="008614B4" w:rsidRDefault="00B954E5" w:rsidP="00B954E5">
      <w:pPr>
        <w:spacing w:after="0"/>
        <w:rPr>
          <w:b/>
          <w:color w:val="FF0000"/>
          <w:u w:val="single"/>
        </w:rPr>
      </w:pPr>
      <w:r w:rsidRPr="008614B4">
        <w:rPr>
          <w:b/>
          <w:color w:val="FF0000"/>
          <w:u w:val="single"/>
        </w:rPr>
        <w:t>7.@Consumes</w:t>
      </w:r>
    </w:p>
    <w:p w:rsidR="00B954E5" w:rsidRDefault="00B954E5" w:rsidP="00B954E5">
      <w:r>
        <w:t xml:space="preserve">This is a class and method level </w:t>
      </w:r>
      <w:r w:rsidR="00CD0D45">
        <w:t>annotation;</w:t>
      </w:r>
      <w:r>
        <w:t xml:space="preserve"> this will define which MIME type is consumed by the particular method. It means in which format the </w:t>
      </w:r>
      <w:r w:rsidRPr="009D396B">
        <w:rPr>
          <w:b/>
        </w:rPr>
        <w:t>method can accept the input from the client</w:t>
      </w:r>
      <w:r>
        <w:t>.</w:t>
      </w:r>
    </w:p>
    <w:p w:rsidR="00B954E5" w:rsidRDefault="00B954E5" w:rsidP="00B954E5">
      <w:pPr>
        <w:pStyle w:val="Qsns"/>
      </w:pPr>
      <w:r w:rsidRPr="002430E9">
        <w:rPr>
          <w:i/>
          <w:color w:val="FFFF00"/>
        </w:rPr>
        <w:t>@PathParam, @QueryParam, @MatrixParam</w:t>
      </w:r>
      <w:r w:rsidRPr="002430E9">
        <w:rPr>
          <w:color w:val="FFFF00"/>
        </w:rPr>
        <w:t xml:space="preserve"> </w:t>
      </w:r>
      <w:r w:rsidRPr="005F0645">
        <w:t>annotations will come into picture in case if we are passing the input values to the restful service through the URL</w:t>
      </w:r>
    </w:p>
    <w:p w:rsidR="00B954E5" w:rsidRPr="008614B4" w:rsidRDefault="00B954E5" w:rsidP="00B954E5">
      <w:pPr>
        <w:spacing w:after="0"/>
        <w:rPr>
          <w:b/>
          <w:color w:val="FF0000"/>
          <w:u w:val="single"/>
        </w:rPr>
      </w:pPr>
      <w:r>
        <w:rPr>
          <w:b/>
          <w:color w:val="FF0000"/>
          <w:u w:val="single"/>
        </w:rPr>
        <w:t>8</w:t>
      </w:r>
      <w:r w:rsidRPr="008614B4">
        <w:rPr>
          <w:b/>
          <w:color w:val="FF0000"/>
          <w:u w:val="single"/>
        </w:rPr>
        <w:t>.@</w:t>
      </w:r>
      <w:r w:rsidRPr="005F0645">
        <w:rPr>
          <w:b/>
          <w:color w:val="FF0000"/>
          <w:u w:val="single"/>
        </w:rPr>
        <w:t>PathParam</w:t>
      </w:r>
    </w:p>
    <w:p w:rsidR="00B954E5" w:rsidRPr="001B6279" w:rsidRDefault="00B954E5" w:rsidP="00B954E5">
      <w:pPr>
        <w:rPr>
          <w:b/>
          <w:color w:val="00B050"/>
        </w:rPr>
      </w:pPr>
      <w:r w:rsidRPr="001B6279">
        <w:rPr>
          <w:b/>
          <w:color w:val="00B050"/>
        </w:rPr>
        <w:t>http://localhost:8001/&lt;Rest Service Name&gt;/rest/customers/100/Satya</w:t>
      </w:r>
    </w:p>
    <w:p w:rsidR="00B954E5" w:rsidRDefault="00B954E5" w:rsidP="00B954E5">
      <w:pPr>
        <w:rPr>
          <w:rStyle w:val="HowitworksChar"/>
        </w:rPr>
      </w:pPr>
      <w:r>
        <w:t xml:space="preserve">Here </w:t>
      </w:r>
      <w:r w:rsidRPr="00F2639C">
        <w:t xml:space="preserve">the two parameters appear in the end of the above URL [100 &amp; </w:t>
      </w:r>
      <w:r>
        <w:t>Satya</w:t>
      </w:r>
      <w:r w:rsidRPr="00F2639C">
        <w:t>], which are separated by forward slash</w:t>
      </w:r>
      <w:r w:rsidRPr="001B6279">
        <w:rPr>
          <w:rStyle w:val="HowitworksChar"/>
        </w:rPr>
        <w:t xml:space="preserve"> (/)</w:t>
      </w:r>
      <w:r w:rsidRPr="00F2639C">
        <w:t xml:space="preserve"> are called as </w:t>
      </w:r>
      <w:r w:rsidRPr="001B6279">
        <w:rPr>
          <w:rStyle w:val="HowitworksChar"/>
        </w:rPr>
        <w:t>path parameters</w:t>
      </w:r>
    </w:p>
    <w:p w:rsidR="00B954E5" w:rsidRPr="00F2639C" w:rsidRDefault="00B954E5" w:rsidP="00B954E5">
      <w:pPr>
        <w:spacing w:after="0"/>
      </w:pPr>
    </w:p>
    <w:p w:rsidR="00B954E5" w:rsidRPr="008614B4" w:rsidRDefault="00B954E5" w:rsidP="00B954E5">
      <w:pPr>
        <w:spacing w:after="0"/>
        <w:rPr>
          <w:b/>
          <w:color w:val="FF0000"/>
          <w:u w:val="single"/>
        </w:rPr>
      </w:pPr>
      <w:r>
        <w:rPr>
          <w:b/>
          <w:color w:val="FF0000"/>
          <w:u w:val="single"/>
        </w:rPr>
        <w:t>9</w:t>
      </w:r>
      <w:r w:rsidRPr="008614B4">
        <w:rPr>
          <w:b/>
          <w:color w:val="FF0000"/>
          <w:u w:val="single"/>
        </w:rPr>
        <w:t>.@</w:t>
      </w:r>
      <w:r w:rsidRPr="002430E9">
        <w:rPr>
          <w:b/>
          <w:color w:val="FF0000"/>
          <w:u w:val="single"/>
        </w:rPr>
        <w:t>QueryParam</w:t>
      </w:r>
    </w:p>
    <w:p w:rsidR="00B954E5" w:rsidRPr="001B6279" w:rsidRDefault="00B954E5" w:rsidP="00B954E5">
      <w:pPr>
        <w:rPr>
          <w:b/>
          <w:color w:val="00B050"/>
        </w:rPr>
      </w:pPr>
      <w:r>
        <w:rPr>
          <w:b/>
          <w:color w:val="00B050"/>
        </w:rPr>
        <w:t>http://localhost:8</w:t>
      </w:r>
      <w:r w:rsidRPr="001B6279">
        <w:rPr>
          <w:b/>
          <w:color w:val="00B050"/>
        </w:rPr>
        <w:t>001/…/rest/customers?custNo=100&amp;custName=</w:t>
      </w:r>
      <w:r>
        <w:rPr>
          <w:b/>
          <w:color w:val="00B050"/>
        </w:rPr>
        <w:t>Satya</w:t>
      </w:r>
    </w:p>
    <w:p w:rsidR="00B954E5" w:rsidRDefault="00B954E5" w:rsidP="00B954E5">
      <w:r w:rsidRPr="00235112">
        <w:t xml:space="preserve">If the client sends an input in the form of query string in the URL, then those parameters are called as </w:t>
      </w:r>
      <w:r w:rsidRPr="00235112">
        <w:rPr>
          <w:rStyle w:val="HowitworksChar"/>
        </w:rPr>
        <w:t>Query Parameters</w:t>
      </w:r>
      <w:r w:rsidRPr="00235112">
        <w:t xml:space="preserve">.  If you observe the above syntax, client passing </w:t>
      </w:r>
      <w:r w:rsidRPr="00235112">
        <w:rPr>
          <w:b/>
        </w:rPr>
        <w:t>custNo=100&amp;custName=Satya</w:t>
      </w:r>
      <w:r w:rsidRPr="00235112">
        <w:t xml:space="preserve"> started after question mark </w:t>
      </w:r>
      <w:r w:rsidRPr="00235112">
        <w:rPr>
          <w:rStyle w:val="HowitworksChar"/>
        </w:rPr>
        <w:t>(?)</w:t>
      </w:r>
      <w:r w:rsidRPr="00235112">
        <w:t xml:space="preserve"> symbol and each parameter is separated by</w:t>
      </w:r>
      <w:r w:rsidRPr="00235112">
        <w:rPr>
          <w:rStyle w:val="HowitworksChar"/>
        </w:rPr>
        <w:t xml:space="preserve"> &amp;</w:t>
      </w:r>
      <w:r w:rsidRPr="00235112">
        <w:t xml:space="preserve"> symbol, those parameters are called as query parameters.</w:t>
      </w:r>
    </w:p>
    <w:p w:rsidR="00B954E5" w:rsidRDefault="00B954E5" w:rsidP="00B954E5">
      <w:pPr>
        <w:spacing w:after="0"/>
      </w:pPr>
    </w:p>
    <w:p w:rsidR="00B954E5" w:rsidRPr="008614B4" w:rsidRDefault="00B954E5" w:rsidP="00B954E5">
      <w:pPr>
        <w:spacing w:after="0"/>
        <w:rPr>
          <w:b/>
          <w:color w:val="FF0000"/>
          <w:u w:val="single"/>
        </w:rPr>
      </w:pPr>
      <w:r>
        <w:rPr>
          <w:b/>
          <w:color w:val="FF0000"/>
          <w:u w:val="single"/>
        </w:rPr>
        <w:t>10</w:t>
      </w:r>
      <w:r w:rsidRPr="008614B4">
        <w:rPr>
          <w:b/>
          <w:color w:val="FF0000"/>
          <w:u w:val="single"/>
        </w:rPr>
        <w:t>.@</w:t>
      </w:r>
      <w:r w:rsidRPr="002430E9">
        <w:rPr>
          <w:b/>
          <w:color w:val="FF0000"/>
          <w:u w:val="single"/>
        </w:rPr>
        <w:t>MatrixParam</w:t>
      </w:r>
    </w:p>
    <w:p w:rsidR="00B954E5" w:rsidRDefault="00B954E5" w:rsidP="00B954E5">
      <w:pPr>
        <w:rPr>
          <w:b/>
          <w:color w:val="00B050"/>
        </w:rPr>
      </w:pPr>
      <w:r w:rsidRPr="00235112">
        <w:rPr>
          <w:b/>
          <w:color w:val="00B050"/>
        </w:rPr>
        <w:t>htt</w:t>
      </w:r>
      <w:r>
        <w:rPr>
          <w:b/>
          <w:color w:val="00B050"/>
        </w:rPr>
        <w:t>p://localhost:8</w:t>
      </w:r>
      <w:r w:rsidRPr="00235112">
        <w:rPr>
          <w:b/>
          <w:color w:val="00B050"/>
        </w:rPr>
        <w:t>001/…/rest/customers;custNo=100;custName=</w:t>
      </w:r>
      <w:r>
        <w:rPr>
          <w:b/>
          <w:color w:val="00B050"/>
        </w:rPr>
        <w:t>Satya</w:t>
      </w:r>
    </w:p>
    <w:p w:rsidR="00B954E5" w:rsidRDefault="00B954E5" w:rsidP="00B954E5">
      <w:r w:rsidRPr="00CE05A9">
        <w:t xml:space="preserve">Matrix parameters are another way defining the parameters to be added to URL.  If you observe the above syntax, client is passing two parameters each are separated by </w:t>
      </w:r>
      <w:r w:rsidRPr="00CE05A9">
        <w:rPr>
          <w:rStyle w:val="HowitworksChar"/>
        </w:rPr>
        <w:t>semicolon (;),</w:t>
      </w:r>
      <w:r w:rsidRPr="00CE05A9">
        <w:t xml:space="preserve"> these parameters are called as matrix parameters.  </w:t>
      </w:r>
      <w:r w:rsidRPr="00CE05A9">
        <w:rPr>
          <w:b/>
        </w:rPr>
        <w:t>Remember these parameters may appear any where in the path</w:t>
      </w:r>
      <w:r w:rsidRPr="00CE05A9">
        <w:t>.</w:t>
      </w:r>
    </w:p>
    <w:p w:rsidR="00B954E5" w:rsidRPr="00235112" w:rsidRDefault="00B954E5" w:rsidP="00B954E5">
      <w:pPr>
        <w:spacing w:after="0"/>
      </w:pPr>
    </w:p>
    <w:p w:rsidR="00B954E5" w:rsidRPr="008614B4" w:rsidRDefault="00B954E5" w:rsidP="00B954E5">
      <w:pPr>
        <w:spacing w:after="0"/>
        <w:rPr>
          <w:b/>
          <w:color w:val="FF0000"/>
          <w:u w:val="single"/>
        </w:rPr>
      </w:pPr>
      <w:r>
        <w:rPr>
          <w:b/>
          <w:color w:val="FF0000"/>
          <w:u w:val="single"/>
        </w:rPr>
        <w:t>11</w:t>
      </w:r>
      <w:r w:rsidRPr="008614B4">
        <w:rPr>
          <w:b/>
          <w:color w:val="FF0000"/>
          <w:u w:val="single"/>
        </w:rPr>
        <w:t>.@</w:t>
      </w:r>
      <w:r w:rsidRPr="002430E9">
        <w:t xml:space="preserve"> </w:t>
      </w:r>
      <w:r w:rsidRPr="002430E9">
        <w:rPr>
          <w:b/>
          <w:color w:val="FF0000"/>
          <w:u w:val="single"/>
        </w:rPr>
        <w:t>FormParam</w:t>
      </w:r>
    </w:p>
    <w:p w:rsidR="00B954E5" w:rsidRDefault="00B954E5" w:rsidP="00B954E5">
      <w:r w:rsidRPr="00CE05A9">
        <w:t xml:space="preserve">If we have a HTML form having two input fields and submit button. Lets client enter those details and submit to the RESTful web service. Then the rest service will extract those details by using this </w:t>
      </w:r>
      <w:r w:rsidRPr="00CE05A9">
        <w:rPr>
          <w:b/>
        </w:rPr>
        <w:t>@FormParam</w:t>
      </w:r>
      <w:r w:rsidRPr="00CE05A9">
        <w:t xml:space="preserve"> annotation.</w:t>
      </w:r>
    </w:p>
    <w:p w:rsidR="00B954E5" w:rsidRDefault="00B954E5" w:rsidP="00B954E5">
      <w:pPr>
        <w:pStyle w:val="Heading2"/>
      </w:pPr>
      <w:bookmarkStart w:id="91" w:name="_Toc471845308"/>
      <w:bookmarkStart w:id="92" w:name="_Toc4274751"/>
      <w:r>
        <w:t xml:space="preserve">3.2 </w:t>
      </w:r>
      <w:r w:rsidRPr="009146CF">
        <w:t xml:space="preserve">JAX-RS </w:t>
      </w:r>
      <w:r>
        <w:t>JERSEY</w:t>
      </w:r>
      <w:bookmarkEnd w:id="91"/>
      <w:bookmarkEnd w:id="92"/>
    </w:p>
    <w:p w:rsidR="00B954E5" w:rsidRPr="00480CB9" w:rsidRDefault="00B20442" w:rsidP="00B954E5">
      <w:hyperlink r:id="rId175" w:tgtFrame="_blank" w:history="1">
        <w:r w:rsidR="00B954E5" w:rsidRPr="00842B79">
          <w:rPr>
            <w:rStyle w:val="Hyperlink"/>
            <w:b/>
            <w:color w:val="00B050"/>
            <w:lang w:val="en"/>
          </w:rPr>
          <w:t>Jersey</w:t>
        </w:r>
      </w:hyperlink>
      <w:r w:rsidR="00B954E5" w:rsidRPr="00842B79">
        <w:rPr>
          <w:lang w:val="en"/>
        </w:rPr>
        <w:t xml:space="preserve">, reference implementation to develope RESTful web service based on the </w:t>
      </w:r>
      <w:hyperlink r:id="rId176" w:tgtFrame="_blank" w:history="1">
        <w:r w:rsidR="00B954E5" w:rsidRPr="00842B79">
          <w:rPr>
            <w:rStyle w:val="Hyperlink"/>
            <w:lang w:val="en"/>
          </w:rPr>
          <w:t>JAX-RS (JSR 311)</w:t>
        </w:r>
      </w:hyperlink>
      <w:r w:rsidR="00B954E5" w:rsidRPr="00842B79">
        <w:rPr>
          <w:lang w:val="en"/>
        </w:rPr>
        <w:t xml:space="preserve"> specification.</w:t>
      </w:r>
    </w:p>
    <w:p w:rsidR="00B954E5" w:rsidRDefault="00B954E5" w:rsidP="00B954E5">
      <w:pPr>
        <w:rPr>
          <w:b/>
          <w:color w:val="00B050"/>
        </w:rPr>
      </w:pPr>
      <w:r>
        <w:t xml:space="preserve">If we want to implement Webservices using Jersey we need to download Jersey jar files from </w:t>
      </w:r>
      <w:hyperlink r:id="rId177" w:tgtFrame="_blank" w:history="1">
        <w:r w:rsidRPr="00842B79">
          <w:rPr>
            <w:rStyle w:val="Hyperlink"/>
            <w:b/>
            <w:color w:val="00B050"/>
            <w:lang w:val="en"/>
          </w:rPr>
          <w:t>Jersey</w:t>
        </w:r>
      </w:hyperlink>
      <w:r>
        <w:rPr>
          <w:b/>
          <w:color w:val="00B050"/>
        </w:rPr>
        <w:t xml:space="preserve"> website</w:t>
      </w:r>
    </w:p>
    <w:p w:rsidR="00B954E5" w:rsidRDefault="00B954E5" w:rsidP="00B954E5">
      <w:pPr>
        <w:rPr>
          <w:b/>
        </w:rPr>
      </w:pPr>
      <w:r>
        <w:rPr>
          <w:b/>
        </w:rPr>
        <w:lastRenderedPageBreak/>
        <w:t>The major change between JERSEY &amp; RESTEASY is just changing the configuration in web.xml</w:t>
      </w:r>
    </w:p>
    <w:p w:rsidR="00B954E5" w:rsidRDefault="00B954E5" w:rsidP="00B954E5">
      <w:pPr>
        <w:pStyle w:val="Qsns"/>
      </w:pPr>
      <w:r w:rsidRPr="00B86D73">
        <w:t>Download &amp; install Maven, configure maven in Eclipse</w:t>
      </w:r>
    </w:p>
    <w:p w:rsidR="00B954E5" w:rsidRDefault="00B954E5" w:rsidP="00B954E5">
      <w:pPr>
        <w:pStyle w:val="Howitworks"/>
      </w:pPr>
      <w:r>
        <w:t>Steps to Create Jersey Web Service Application</w:t>
      </w:r>
    </w:p>
    <w:p w:rsidR="00B954E5" w:rsidRDefault="00B954E5" w:rsidP="00B954E5">
      <w:r>
        <w:t>1. Create Dynamic web project in eclipse, convert that into Maven Project</w:t>
      </w:r>
    </w:p>
    <w:p w:rsidR="00B954E5" w:rsidRDefault="00B954E5" w:rsidP="00B954E5">
      <w:r>
        <w:t>2. Add Jersey jar files manually / through Maven by writing repo details in pom.xml</w:t>
      </w:r>
    </w:p>
    <w:p w:rsidR="00B954E5" w:rsidRDefault="00B954E5" w:rsidP="00B954E5">
      <w:r>
        <w:t xml:space="preserve">3. Create RESTFul webservice </w:t>
      </w:r>
    </w:p>
    <w:p w:rsidR="00B954E5" w:rsidRDefault="00B954E5" w:rsidP="00B954E5">
      <w:pPr>
        <w:rPr>
          <w:rFonts w:ascii="Consolas" w:hAnsi="Consolas" w:cs="Consolas"/>
          <w:color w:val="C7254E"/>
          <w:sz w:val="22"/>
          <w:szCs w:val="22"/>
          <w:shd w:val="clear" w:color="auto" w:fill="F9F2F4"/>
          <w:lang w:val="en"/>
        </w:rPr>
      </w:pPr>
      <w:r>
        <w:t xml:space="preserve">4. Configure </w:t>
      </w:r>
      <w:r>
        <w:rPr>
          <w:rFonts w:ascii="Consolas" w:hAnsi="Consolas" w:cs="Consolas"/>
          <w:color w:val="C7254E"/>
          <w:sz w:val="22"/>
          <w:szCs w:val="22"/>
          <w:shd w:val="clear" w:color="auto" w:fill="F9F2F4"/>
          <w:lang w:val="en"/>
        </w:rPr>
        <w:t>web.xml</w:t>
      </w:r>
    </w:p>
    <w:p w:rsidR="00B954E5" w:rsidRDefault="00B954E5" w:rsidP="00B954E5">
      <w:r>
        <w:t>5. Test Webservice directly by using URL / writing webservice client</w:t>
      </w:r>
    </w:p>
    <w:p w:rsidR="00B954E5" w:rsidRDefault="00B954E5" w:rsidP="00B954E5"/>
    <w:p w:rsidR="00B954E5" w:rsidRDefault="00B954E5" w:rsidP="00B954E5">
      <w:pPr>
        <w:pStyle w:val="Heading3"/>
      </w:pPr>
      <w:bookmarkStart w:id="93" w:name="_Toc471845309"/>
      <w:r>
        <w:t xml:space="preserve">Example: </w:t>
      </w:r>
      <w:r w:rsidRPr="00A3659B">
        <w:t>JAXRS-Jersey-HelloWorld</w:t>
      </w:r>
      <w:bookmarkEnd w:id="93"/>
    </w:p>
    <w:p w:rsidR="00B954E5" w:rsidRPr="00AA7CC5" w:rsidRDefault="00B954E5" w:rsidP="00B954E5">
      <w:pPr>
        <w:rPr>
          <w:b/>
          <w:color w:val="FF0000"/>
        </w:rPr>
      </w:pPr>
      <w:r w:rsidRPr="00AA7CC5">
        <w:rPr>
          <w:b/>
          <w:color w:val="FF0000"/>
        </w:rPr>
        <w:t>1. Create Dynamic web project in eclipse, convert that into Maven Project</w:t>
      </w:r>
    </w:p>
    <w:p w:rsidR="00B954E5" w:rsidRDefault="00B954E5" w:rsidP="00B954E5">
      <w:r>
        <w:t xml:space="preserve">New </w:t>
      </w:r>
      <w:r w:rsidRPr="00C65607">
        <w:rPr>
          <w:rFonts w:hint="eastAsia"/>
        </w:rPr>
        <w:t>→</w:t>
      </w:r>
      <w:r>
        <w:rPr>
          <w:rFonts w:hint="eastAsia"/>
        </w:rPr>
        <w:t xml:space="preserve"> Dynamic web project</w:t>
      </w:r>
      <w:r>
        <w:rPr>
          <w:noProof/>
          <w:lang w:eastAsia="en-US"/>
        </w:rPr>
        <w:t xml:space="preserve"> </w:t>
      </w:r>
      <w:r w:rsidRPr="00C65607">
        <w:rPr>
          <w:rFonts w:hint="eastAsia"/>
          <w:noProof/>
          <w:lang w:eastAsia="en-US"/>
        </w:rPr>
        <w:t>→</w:t>
      </w:r>
      <w:r>
        <w:rPr>
          <w:rFonts w:hint="eastAsia"/>
          <w:noProof/>
          <w:lang w:eastAsia="en-US"/>
        </w:rPr>
        <w:t xml:space="preserve"> Provide project details</w:t>
      </w:r>
      <w:r>
        <w:rPr>
          <w:noProof/>
          <w:lang w:eastAsia="en-US"/>
        </w:rPr>
        <w:t xml:space="preserve"> </w:t>
      </w:r>
      <w:r>
        <w:rPr>
          <w:noProof/>
          <w:lang w:eastAsia="en-US"/>
        </w:rPr>
        <w:sym w:font="Wingdings" w:char="F0E0"/>
      </w:r>
      <w:r>
        <w:rPr>
          <w:noProof/>
          <w:lang w:eastAsia="en-US"/>
        </w:rPr>
        <w:t xml:space="preserve"> finish</w:t>
      </w:r>
      <w:r>
        <w:rPr>
          <w:noProof/>
          <w:lang w:eastAsia="en-US"/>
        </w:rPr>
        <w:drawing>
          <wp:inline distT="0" distB="0" distL="0" distR="0" wp14:anchorId="1BEA9350" wp14:editId="11222481">
            <wp:extent cx="5744377" cy="2915057"/>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00DD55.tmp"/>
                    <pic:cNvPicPr/>
                  </pic:nvPicPr>
                  <pic:blipFill>
                    <a:blip r:embed="rId178">
                      <a:extLst>
                        <a:ext uri="{28A0092B-C50C-407E-A947-70E740481C1C}">
                          <a14:useLocalDpi xmlns:a14="http://schemas.microsoft.com/office/drawing/2010/main" val="0"/>
                        </a:ext>
                      </a:extLst>
                    </a:blip>
                    <a:stretch>
                      <a:fillRect/>
                    </a:stretch>
                  </pic:blipFill>
                  <pic:spPr>
                    <a:xfrm>
                      <a:off x="0" y="0"/>
                      <a:ext cx="5744377" cy="2915057"/>
                    </a:xfrm>
                    <a:prstGeom prst="rect">
                      <a:avLst/>
                    </a:prstGeom>
                  </pic:spPr>
                </pic:pic>
              </a:graphicData>
            </a:graphic>
          </wp:inline>
        </w:drawing>
      </w:r>
    </w:p>
    <w:p w:rsidR="00B954E5" w:rsidRDefault="00B954E5" w:rsidP="00B954E5">
      <w:pPr>
        <w:keepNext/>
      </w:pPr>
      <w:r w:rsidRPr="0058770B">
        <w:rPr>
          <w:b/>
        </w:rPr>
        <w:lastRenderedPageBreak/>
        <w:t xml:space="preserve">Right-click on Project </w:t>
      </w:r>
      <w:r w:rsidRPr="0058770B">
        <w:rPr>
          <w:rFonts w:hint="eastAsia"/>
          <w:b/>
        </w:rPr>
        <w:t>→</w:t>
      </w:r>
      <w:r w:rsidRPr="0058770B">
        <w:rPr>
          <w:rFonts w:hint="eastAsia"/>
          <w:b/>
        </w:rPr>
        <w:t xml:space="preserve">Configure </w:t>
      </w:r>
      <w:r w:rsidRPr="0058770B">
        <w:rPr>
          <w:rFonts w:hint="eastAsia"/>
          <w:b/>
        </w:rPr>
        <w:t>→</w:t>
      </w:r>
      <w:r w:rsidRPr="0058770B">
        <w:rPr>
          <w:rFonts w:hint="eastAsia"/>
          <w:b/>
        </w:rPr>
        <w:t xml:space="preserve"> Convert to Maven Project .</w:t>
      </w:r>
      <w:r>
        <w:rPr>
          <w:rFonts w:hint="eastAsia"/>
        </w:rPr>
        <w:t xml:space="preserve"> </w:t>
      </w:r>
      <w:r w:rsidRPr="00A2413B">
        <w:rPr>
          <w:noProof/>
          <w:lang w:eastAsia="en-US"/>
        </w:rPr>
        <w:drawing>
          <wp:inline distT="0" distB="0" distL="0" distR="0" wp14:anchorId="65DF246E" wp14:editId="3C857950">
            <wp:extent cx="5448300" cy="4105275"/>
            <wp:effectExtent l="0" t="0" r="0" b="9525"/>
            <wp:docPr id="141" name="Picture 141"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em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48300" cy="4105275"/>
                    </a:xfrm>
                    <a:prstGeom prst="rect">
                      <a:avLst/>
                    </a:prstGeom>
                    <a:noFill/>
                    <a:ln>
                      <a:noFill/>
                    </a:ln>
                  </pic:spPr>
                </pic:pic>
              </a:graphicData>
            </a:graphic>
          </wp:inline>
        </w:drawing>
      </w:r>
    </w:p>
    <w:p w:rsidR="00B954E5" w:rsidRDefault="00B954E5" w:rsidP="00B954E5">
      <w:pPr>
        <w:pStyle w:val="Caption"/>
      </w:pPr>
      <w:r>
        <w:t xml:space="preserve">Figure </w:t>
      </w:r>
      <w:fldSimple w:instr=" SEQ Figure \* ARABIC ">
        <w:r w:rsidR="00EE7EDF">
          <w:rPr>
            <w:noProof/>
          </w:rPr>
          <w:t>1</w:t>
        </w:r>
      </w:fldSimple>
      <w:r>
        <w:t xml:space="preserve"> Directory Structure after adding all files</w:t>
      </w:r>
    </w:p>
    <w:p w:rsidR="00B954E5" w:rsidRPr="00193113" w:rsidRDefault="00B954E5" w:rsidP="00B954E5">
      <w:pPr>
        <w:spacing w:after="0"/>
      </w:pPr>
    </w:p>
    <w:p w:rsidR="00B954E5" w:rsidRPr="00AA7CC5" w:rsidRDefault="00B954E5" w:rsidP="00B954E5">
      <w:pPr>
        <w:spacing w:before="240" w:after="0"/>
        <w:rPr>
          <w:b/>
          <w:color w:val="FF0000"/>
        </w:rPr>
      </w:pPr>
      <w:r w:rsidRPr="00AA7CC5">
        <w:rPr>
          <w:b/>
          <w:color w:val="FF0000"/>
        </w:rPr>
        <w:t>2. Add Jersey jar files manually / through Maven by writing repo details in pom.xml</w:t>
      </w:r>
    </w:p>
    <w:p w:rsidR="00B954E5" w:rsidRDefault="00B954E5" w:rsidP="00B954E5">
      <w:pPr>
        <w:spacing w:after="0"/>
        <w:rPr>
          <w:lang w:val="en"/>
        </w:rPr>
      </w:pPr>
      <w:r w:rsidRPr="00AA7CC5">
        <w:rPr>
          <w:lang w:val="en"/>
        </w:rPr>
        <w:t>Jersey is published in Java.net Maven repository. To develop Jersey REST application, just declares “</w:t>
      </w:r>
      <w:r w:rsidRPr="00AA7CC5">
        <w:rPr>
          <w:bCs/>
          <w:lang w:val="en"/>
        </w:rPr>
        <w:t>jersey-server</w:t>
      </w:r>
      <w:r w:rsidRPr="00AA7CC5">
        <w:rPr>
          <w:lang w:val="en"/>
        </w:rPr>
        <w:t xml:space="preserve">” in Maven </w:t>
      </w:r>
      <w:r w:rsidRPr="00AA7CC5">
        <w:rPr>
          <w:b/>
          <w:lang w:val="en"/>
        </w:rPr>
        <w:t>pom.xml</w:t>
      </w:r>
      <w:r w:rsidRPr="00AA7CC5">
        <w:rPr>
          <w:lang w:val="en"/>
        </w:rPr>
        <w:t>.</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id</w:t>
      </w:r>
      <w:r>
        <w:rPr>
          <w:color w:val="008080"/>
        </w:rPr>
        <w:t>&gt;</w:t>
      </w:r>
      <w:r>
        <w:rPr>
          <w:color w:val="000000"/>
        </w:rPr>
        <w:t>maven2-repository.java.net</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name</w:t>
      </w:r>
      <w:r>
        <w:rPr>
          <w:color w:val="008080"/>
        </w:rPr>
        <w:t>&gt;</w:t>
      </w:r>
      <w:r>
        <w:rPr>
          <w:color w:val="000000"/>
        </w:rPr>
        <w:t xml:space="preserve">Java.net Repository for </w:t>
      </w:r>
      <w:r>
        <w:rPr>
          <w:color w:val="000000"/>
          <w:u w:val="single"/>
        </w:rPr>
        <w:t>Maven</w:t>
      </w:r>
      <w:r>
        <w:rPr>
          <w:color w:val="008080"/>
        </w:rPr>
        <w:t>&lt;/</w:t>
      </w:r>
      <w:r>
        <w:rPr>
          <w:color w:val="3F7F7F"/>
        </w:rPr>
        <w: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url</w:t>
      </w:r>
      <w:r>
        <w:rPr>
          <w:color w:val="008080"/>
        </w:rPr>
        <w:t>&gt;</w:t>
      </w:r>
      <w:r>
        <w:rPr>
          <w:color w:val="000000"/>
        </w:rPr>
        <w:t>http://download.java.net/maven/2/</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layout</w:t>
      </w:r>
      <w:r>
        <w:rPr>
          <w:color w:val="008080"/>
        </w:rPr>
        <w:t>&gt;</w:t>
      </w:r>
      <w:r>
        <w:rPr>
          <w:color w:val="000000"/>
        </w:rPr>
        <w:t>default</w:t>
      </w:r>
      <w:r>
        <w:rPr>
          <w:color w:val="008080"/>
        </w:rPr>
        <w:t>&lt;/</w:t>
      </w:r>
      <w:r>
        <w:rPr>
          <w:color w:val="3F7F7F"/>
        </w:rPr>
        <w:t>layout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000000"/>
        </w:rPr>
      </w:pPr>
      <w:r>
        <w:rPr>
          <w:color w:val="000000"/>
        </w:rPr>
        <w:tab/>
      </w:r>
    </w:p>
    <w:p w:rsidR="00B954E5" w:rsidRDefault="00B954E5" w:rsidP="00B954E5">
      <w:pPr>
        <w:pStyle w:val="Output"/>
        <w:ind w:firstLine="720"/>
        <w:rPr>
          <w:color w:val="4C483D" w:themeColor="text2"/>
        </w:rPr>
      </w:pP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com.sun.jersey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jersey-server</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1.8</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r>
        <w:rPr>
          <w:color w:val="000000"/>
        </w:rPr>
        <w:tab/>
      </w:r>
      <w:r>
        <w:rPr>
          <w:color w:val="000000"/>
        </w:rPr>
        <w:tab/>
        <w:t xml:space="preserve"> </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com.sun.jersey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jersey-client</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1.19.3</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Pr="00AA7CC5" w:rsidRDefault="00B954E5" w:rsidP="00B954E5">
      <w:pPr>
        <w:pStyle w:val="Output"/>
      </w:pPr>
      <w:r>
        <w:rPr>
          <w:color w:val="008080"/>
        </w:rPr>
        <w:t>&lt;/</w:t>
      </w:r>
      <w:r>
        <w:rPr>
          <w:color w:val="3F7F7F"/>
        </w:rPr>
        <w:t>project</w:t>
      </w:r>
      <w:r>
        <w:rPr>
          <w:color w:val="008080"/>
        </w:rPr>
        <w:t>&gt;</w:t>
      </w:r>
    </w:p>
    <w:p w:rsidR="00B954E5" w:rsidRPr="00AC0BD1" w:rsidRDefault="00B954E5" w:rsidP="00293FAC">
      <w:pPr>
        <w:spacing w:after="0"/>
        <w:rPr>
          <w:b/>
          <w:color w:val="FF0000"/>
        </w:rPr>
      </w:pPr>
      <w:r w:rsidRPr="00AC0BD1">
        <w:rPr>
          <w:b/>
          <w:color w:val="FF0000"/>
        </w:rPr>
        <w:lastRenderedPageBreak/>
        <w:t>3. Create RESTFul webservice at Server End</w:t>
      </w:r>
    </w:p>
    <w:p w:rsidR="00B954E5" w:rsidRPr="00503DA6" w:rsidRDefault="00B954E5" w:rsidP="00B954E5">
      <w:pPr>
        <w:pStyle w:val="Output"/>
        <w:rPr>
          <w:color w:val="4C483D" w:themeColor="text2"/>
          <w:sz w:val="18"/>
        </w:rPr>
      </w:pPr>
      <w:r w:rsidRPr="00503DA6">
        <w:rPr>
          <w:bCs/>
          <w:color w:val="7F0055"/>
          <w:sz w:val="18"/>
        </w:rPr>
        <w:t>package</w:t>
      </w:r>
      <w:r w:rsidRPr="00503DA6">
        <w:rPr>
          <w:sz w:val="18"/>
        </w:rPr>
        <w:t xml:space="preserve"> service;</w:t>
      </w:r>
    </w:p>
    <w:p w:rsidR="00B954E5" w:rsidRPr="00503DA6" w:rsidRDefault="00B954E5" w:rsidP="00B954E5">
      <w:pPr>
        <w:pStyle w:val="Output"/>
        <w:rPr>
          <w:color w:val="4C483D" w:themeColor="text2"/>
          <w:sz w:val="18"/>
        </w:rPr>
      </w:pPr>
    </w:p>
    <w:p w:rsidR="00B954E5" w:rsidRPr="00503DA6" w:rsidRDefault="00B954E5" w:rsidP="00B954E5">
      <w:pPr>
        <w:pStyle w:val="Output"/>
        <w:rPr>
          <w:color w:val="4C483D" w:themeColor="text2"/>
          <w:sz w:val="18"/>
        </w:rPr>
      </w:pPr>
      <w:r w:rsidRPr="00503DA6">
        <w:rPr>
          <w:color w:val="646464"/>
          <w:sz w:val="18"/>
        </w:rPr>
        <w:t>@Path</w:t>
      </w:r>
      <w:r w:rsidRPr="00503DA6">
        <w:rPr>
          <w:sz w:val="18"/>
        </w:rPr>
        <w:t>(</w:t>
      </w:r>
      <w:r w:rsidRPr="00503DA6">
        <w:rPr>
          <w:color w:val="2A00FF"/>
          <w:sz w:val="18"/>
        </w:rPr>
        <w:t>"/hellojersey"</w:t>
      </w:r>
      <w:r w:rsidRPr="00503DA6">
        <w:rPr>
          <w:sz w:val="18"/>
        </w:rPr>
        <w:t xml:space="preserve">)  </w:t>
      </w:r>
    </w:p>
    <w:p w:rsidR="00B954E5" w:rsidRPr="00503DA6" w:rsidRDefault="00B954E5" w:rsidP="00B954E5">
      <w:pPr>
        <w:pStyle w:val="Output"/>
        <w:rPr>
          <w:color w:val="4C483D" w:themeColor="text2"/>
          <w:sz w:val="18"/>
        </w:rPr>
      </w:pPr>
      <w:r w:rsidRPr="00503DA6">
        <w:rPr>
          <w:bCs/>
          <w:color w:val="7F0055"/>
          <w:sz w:val="18"/>
        </w:rPr>
        <w:t>public</w:t>
      </w:r>
      <w:r w:rsidRPr="00503DA6">
        <w:rPr>
          <w:sz w:val="18"/>
        </w:rPr>
        <w:t xml:space="preserve"> </w:t>
      </w:r>
      <w:r w:rsidRPr="00503DA6">
        <w:rPr>
          <w:bCs/>
          <w:color w:val="7F0055"/>
          <w:sz w:val="18"/>
        </w:rPr>
        <w:t>class</w:t>
      </w:r>
      <w:r w:rsidRPr="00503DA6">
        <w:rPr>
          <w:sz w:val="18"/>
        </w:rPr>
        <w:t xml:space="preserve"> HelloWorldWebService {  </w:t>
      </w:r>
    </w:p>
    <w:p w:rsidR="00B954E5" w:rsidRPr="00503DA6" w:rsidRDefault="00B954E5" w:rsidP="00B954E5">
      <w:pPr>
        <w:pStyle w:val="Output"/>
        <w:rPr>
          <w:color w:val="4C483D" w:themeColor="text2"/>
          <w:sz w:val="18"/>
        </w:rPr>
      </w:pPr>
      <w:r w:rsidRPr="00503DA6">
        <w:rPr>
          <w:sz w:val="18"/>
        </w:rPr>
        <w:t xml:space="preserve">  </w:t>
      </w:r>
      <w:r w:rsidRPr="00503DA6">
        <w:rPr>
          <w:color w:val="3F7F5F"/>
          <w:sz w:val="18"/>
        </w:rPr>
        <w:t xml:space="preserve">// This method is called if HTML and XML is not requested  </w:t>
      </w:r>
    </w:p>
    <w:p w:rsidR="00B954E5" w:rsidRPr="00503DA6" w:rsidRDefault="00B954E5" w:rsidP="00B954E5">
      <w:pPr>
        <w:pStyle w:val="Output"/>
        <w:rPr>
          <w:color w:val="4C483D" w:themeColor="text2"/>
          <w:sz w:val="18"/>
        </w:rPr>
      </w:pPr>
      <w:r w:rsidRPr="00503DA6">
        <w:rPr>
          <w:sz w:val="18"/>
        </w:rPr>
        <w:t xml:space="preserve">  </w:t>
      </w:r>
      <w:r w:rsidRPr="00503DA6">
        <w:rPr>
          <w:color w:val="646464"/>
          <w:sz w:val="18"/>
        </w:rPr>
        <w:t>@GET</w:t>
      </w:r>
      <w:r w:rsidRPr="00503DA6">
        <w:rPr>
          <w:sz w:val="18"/>
        </w:rPr>
        <w:t xml:space="preserve">  </w:t>
      </w:r>
    </w:p>
    <w:p w:rsidR="00B954E5" w:rsidRPr="00503DA6" w:rsidRDefault="00B954E5" w:rsidP="00B954E5">
      <w:pPr>
        <w:pStyle w:val="Output"/>
        <w:rPr>
          <w:color w:val="4C483D" w:themeColor="text2"/>
          <w:sz w:val="18"/>
        </w:rPr>
      </w:pPr>
      <w:r w:rsidRPr="00503DA6">
        <w:rPr>
          <w:sz w:val="18"/>
        </w:rPr>
        <w:t xml:space="preserve">  </w:t>
      </w:r>
      <w:r w:rsidRPr="00503DA6">
        <w:rPr>
          <w:color w:val="646464"/>
          <w:sz w:val="18"/>
        </w:rPr>
        <w:t>@Produces</w:t>
      </w:r>
      <w:r w:rsidRPr="00503DA6">
        <w:rPr>
          <w:sz w:val="18"/>
        </w:rPr>
        <w:t>(MediaType.</w:t>
      </w:r>
      <w:r w:rsidRPr="00503DA6">
        <w:rPr>
          <w:bCs/>
          <w:i/>
          <w:iCs/>
          <w:color w:val="0000C0"/>
          <w:sz w:val="18"/>
        </w:rPr>
        <w:t>TEXT_PLAIN</w:t>
      </w:r>
      <w:r w:rsidRPr="00503DA6">
        <w:rPr>
          <w:sz w:val="18"/>
        </w:rPr>
        <w:t xml:space="preserve">)  </w:t>
      </w:r>
    </w:p>
    <w:p w:rsidR="00B954E5" w:rsidRPr="00503DA6" w:rsidRDefault="00B954E5" w:rsidP="00B954E5">
      <w:pPr>
        <w:pStyle w:val="Output"/>
        <w:rPr>
          <w:color w:val="4C483D" w:themeColor="text2"/>
          <w:sz w:val="18"/>
        </w:rPr>
      </w:pPr>
      <w:r w:rsidRPr="00503DA6">
        <w:rPr>
          <w:sz w:val="18"/>
        </w:rPr>
        <w:t xml:space="preserve">  </w:t>
      </w:r>
      <w:r w:rsidRPr="00503DA6">
        <w:rPr>
          <w:bCs/>
          <w:color w:val="7F0055"/>
          <w:sz w:val="18"/>
        </w:rPr>
        <w:t>public</w:t>
      </w:r>
      <w:r w:rsidRPr="00503DA6">
        <w:rPr>
          <w:sz w:val="18"/>
        </w:rPr>
        <w:t xml:space="preserve"> String sayPlainTextHello() {  </w:t>
      </w:r>
    </w:p>
    <w:p w:rsidR="00B954E5" w:rsidRPr="00503DA6" w:rsidRDefault="00B954E5" w:rsidP="00B954E5">
      <w:pPr>
        <w:pStyle w:val="Output"/>
        <w:rPr>
          <w:color w:val="4C483D" w:themeColor="text2"/>
          <w:sz w:val="18"/>
        </w:rPr>
      </w:pPr>
      <w:r w:rsidRPr="00503DA6">
        <w:rPr>
          <w:sz w:val="18"/>
        </w:rPr>
        <w:t xml:space="preserve">    </w:t>
      </w:r>
      <w:r w:rsidRPr="00503DA6">
        <w:rPr>
          <w:bCs/>
          <w:color w:val="7F0055"/>
          <w:sz w:val="18"/>
        </w:rPr>
        <w:t>return</w:t>
      </w:r>
      <w:r w:rsidRPr="00503DA6">
        <w:rPr>
          <w:sz w:val="18"/>
        </w:rPr>
        <w:t xml:space="preserve"> </w:t>
      </w:r>
      <w:r w:rsidRPr="00503DA6">
        <w:rPr>
          <w:color w:val="2A00FF"/>
          <w:sz w:val="18"/>
        </w:rPr>
        <w:t>"Hello Jersey Plain"</w:t>
      </w:r>
      <w:r w:rsidRPr="00503DA6">
        <w:rPr>
          <w:sz w:val="18"/>
        </w:rPr>
        <w:t xml:space="preserve">;  </w:t>
      </w:r>
    </w:p>
    <w:p w:rsidR="00B954E5" w:rsidRPr="00503DA6" w:rsidRDefault="00B954E5" w:rsidP="00B954E5">
      <w:pPr>
        <w:pStyle w:val="Output"/>
        <w:rPr>
          <w:color w:val="4C483D" w:themeColor="text2"/>
          <w:sz w:val="18"/>
        </w:rPr>
      </w:pPr>
      <w:r w:rsidRPr="00503DA6">
        <w:rPr>
          <w:sz w:val="18"/>
        </w:rPr>
        <w:t xml:space="preserve">  }  </w:t>
      </w:r>
    </w:p>
    <w:p w:rsidR="00B954E5" w:rsidRPr="00503DA6" w:rsidRDefault="00B954E5" w:rsidP="00B954E5">
      <w:pPr>
        <w:pStyle w:val="Output"/>
        <w:rPr>
          <w:color w:val="4C483D" w:themeColor="text2"/>
          <w:sz w:val="18"/>
        </w:rPr>
      </w:pPr>
    </w:p>
    <w:p w:rsidR="00B954E5" w:rsidRPr="00503DA6" w:rsidRDefault="00B954E5" w:rsidP="00B954E5">
      <w:pPr>
        <w:pStyle w:val="Output"/>
        <w:rPr>
          <w:color w:val="4C483D" w:themeColor="text2"/>
          <w:sz w:val="18"/>
        </w:rPr>
      </w:pPr>
      <w:r w:rsidRPr="00503DA6">
        <w:rPr>
          <w:sz w:val="18"/>
        </w:rPr>
        <w:t xml:space="preserve">  </w:t>
      </w:r>
      <w:r w:rsidRPr="00503DA6">
        <w:rPr>
          <w:color w:val="3F7F5F"/>
          <w:sz w:val="18"/>
        </w:rPr>
        <w:t xml:space="preserve">// This method is called if HTML is requested  </w:t>
      </w:r>
    </w:p>
    <w:p w:rsidR="00B954E5" w:rsidRPr="00503DA6" w:rsidRDefault="00B954E5" w:rsidP="00B954E5">
      <w:pPr>
        <w:pStyle w:val="Output"/>
        <w:rPr>
          <w:color w:val="4C483D" w:themeColor="text2"/>
          <w:sz w:val="18"/>
        </w:rPr>
      </w:pPr>
      <w:r w:rsidRPr="00503DA6">
        <w:rPr>
          <w:sz w:val="18"/>
        </w:rPr>
        <w:t xml:space="preserve">  </w:t>
      </w:r>
      <w:r w:rsidRPr="00503DA6">
        <w:rPr>
          <w:color w:val="646464"/>
          <w:sz w:val="18"/>
        </w:rPr>
        <w:t>@GET</w:t>
      </w:r>
      <w:r w:rsidRPr="00503DA6">
        <w:rPr>
          <w:sz w:val="18"/>
        </w:rPr>
        <w:t xml:space="preserve">  </w:t>
      </w:r>
    </w:p>
    <w:p w:rsidR="00B954E5" w:rsidRPr="00503DA6" w:rsidRDefault="00B954E5" w:rsidP="00B954E5">
      <w:pPr>
        <w:pStyle w:val="Output"/>
        <w:rPr>
          <w:color w:val="4C483D" w:themeColor="text2"/>
          <w:sz w:val="18"/>
        </w:rPr>
      </w:pPr>
      <w:r w:rsidRPr="00503DA6">
        <w:rPr>
          <w:sz w:val="18"/>
        </w:rPr>
        <w:t xml:space="preserve">  </w:t>
      </w:r>
      <w:r w:rsidRPr="00503DA6">
        <w:rPr>
          <w:color w:val="646464"/>
          <w:sz w:val="18"/>
        </w:rPr>
        <w:t>@Produces</w:t>
      </w:r>
      <w:r w:rsidRPr="00503DA6">
        <w:rPr>
          <w:sz w:val="18"/>
        </w:rPr>
        <w:t>(MediaType.</w:t>
      </w:r>
      <w:r w:rsidRPr="00503DA6">
        <w:rPr>
          <w:bCs/>
          <w:i/>
          <w:iCs/>
          <w:color w:val="0000C0"/>
          <w:sz w:val="18"/>
        </w:rPr>
        <w:t>TEXT_HTML</w:t>
      </w:r>
      <w:r w:rsidRPr="00503DA6">
        <w:rPr>
          <w:sz w:val="18"/>
        </w:rPr>
        <w:t xml:space="preserve">)  </w:t>
      </w:r>
    </w:p>
    <w:p w:rsidR="00B954E5" w:rsidRPr="00503DA6" w:rsidRDefault="00B954E5" w:rsidP="00B954E5">
      <w:pPr>
        <w:pStyle w:val="Output"/>
        <w:rPr>
          <w:color w:val="4C483D" w:themeColor="text2"/>
          <w:sz w:val="18"/>
        </w:rPr>
      </w:pPr>
      <w:r w:rsidRPr="00503DA6">
        <w:rPr>
          <w:sz w:val="18"/>
        </w:rPr>
        <w:t xml:space="preserve">  </w:t>
      </w:r>
      <w:r w:rsidRPr="00503DA6">
        <w:rPr>
          <w:bCs/>
          <w:color w:val="7F0055"/>
          <w:sz w:val="18"/>
        </w:rPr>
        <w:t>public</w:t>
      </w:r>
      <w:r w:rsidRPr="00503DA6">
        <w:rPr>
          <w:sz w:val="18"/>
        </w:rPr>
        <w:t xml:space="preserve"> String sayHtmlHello() {  </w:t>
      </w:r>
    </w:p>
    <w:p w:rsidR="00B954E5" w:rsidRPr="00503DA6" w:rsidRDefault="00B954E5" w:rsidP="00B954E5">
      <w:pPr>
        <w:pStyle w:val="Output"/>
        <w:rPr>
          <w:color w:val="4C483D" w:themeColor="text2"/>
          <w:sz w:val="18"/>
        </w:rPr>
      </w:pPr>
      <w:r w:rsidRPr="00503DA6">
        <w:rPr>
          <w:sz w:val="18"/>
        </w:rPr>
        <w:t xml:space="preserve">    </w:t>
      </w:r>
      <w:r w:rsidRPr="00503DA6">
        <w:rPr>
          <w:bCs/>
          <w:color w:val="7F0055"/>
          <w:sz w:val="18"/>
        </w:rPr>
        <w:t>return</w:t>
      </w:r>
      <w:r w:rsidRPr="00503DA6">
        <w:rPr>
          <w:sz w:val="18"/>
        </w:rPr>
        <w:t xml:space="preserve"> </w:t>
      </w:r>
      <w:r w:rsidRPr="00503DA6">
        <w:rPr>
          <w:color w:val="2A00FF"/>
          <w:sz w:val="18"/>
        </w:rPr>
        <w:t>"&lt;h1&gt;"</w:t>
      </w:r>
      <w:r w:rsidRPr="00503DA6">
        <w:rPr>
          <w:sz w:val="18"/>
        </w:rPr>
        <w:t xml:space="preserve"> + </w:t>
      </w:r>
      <w:r w:rsidRPr="00503DA6">
        <w:rPr>
          <w:color w:val="2A00FF"/>
          <w:sz w:val="18"/>
        </w:rPr>
        <w:t>"Hello Jersey HTML"</w:t>
      </w:r>
      <w:r w:rsidRPr="00503DA6">
        <w:rPr>
          <w:sz w:val="18"/>
        </w:rPr>
        <w:t xml:space="preserve"> + </w:t>
      </w:r>
      <w:r w:rsidRPr="00503DA6">
        <w:rPr>
          <w:color w:val="2A00FF"/>
          <w:sz w:val="18"/>
        </w:rPr>
        <w:t>"&lt;/h1&gt;"</w:t>
      </w:r>
      <w:r w:rsidRPr="00503DA6">
        <w:rPr>
          <w:sz w:val="18"/>
        </w:rPr>
        <w:t xml:space="preserve">;  </w:t>
      </w:r>
    </w:p>
    <w:p w:rsidR="00B954E5" w:rsidRPr="00503DA6" w:rsidRDefault="00B954E5" w:rsidP="00B954E5">
      <w:pPr>
        <w:pStyle w:val="Output"/>
        <w:rPr>
          <w:color w:val="4C483D" w:themeColor="text2"/>
          <w:sz w:val="18"/>
        </w:rPr>
      </w:pPr>
      <w:r w:rsidRPr="00503DA6">
        <w:rPr>
          <w:sz w:val="18"/>
        </w:rPr>
        <w:t xml:space="preserve">  }  </w:t>
      </w:r>
    </w:p>
    <w:p w:rsidR="00B954E5" w:rsidRPr="00503DA6" w:rsidRDefault="00B954E5" w:rsidP="00B954E5">
      <w:pPr>
        <w:pStyle w:val="Output"/>
        <w:rPr>
          <w:color w:val="4C483D" w:themeColor="text2"/>
          <w:sz w:val="18"/>
        </w:rPr>
      </w:pPr>
      <w:r w:rsidRPr="00503DA6">
        <w:rPr>
          <w:sz w:val="18"/>
        </w:rPr>
        <w:t xml:space="preserve">} </w:t>
      </w:r>
    </w:p>
    <w:p w:rsidR="00B954E5" w:rsidRDefault="00B954E5" w:rsidP="00B954E5"/>
    <w:p w:rsidR="00B954E5" w:rsidRDefault="00B954E5" w:rsidP="00293FAC">
      <w:pPr>
        <w:spacing w:after="0"/>
        <w:rPr>
          <w:rFonts w:ascii="Consolas" w:hAnsi="Consolas" w:cs="Consolas"/>
          <w:b/>
          <w:color w:val="FF0000"/>
          <w:sz w:val="22"/>
          <w:szCs w:val="22"/>
          <w:shd w:val="clear" w:color="auto" w:fill="F9F2F4"/>
          <w:lang w:val="en"/>
        </w:rPr>
      </w:pPr>
      <w:r w:rsidRPr="00503DA6">
        <w:rPr>
          <w:b/>
          <w:color w:val="FF0000"/>
        </w:rPr>
        <w:t xml:space="preserve">4.Configure </w:t>
      </w:r>
      <w:r w:rsidRPr="00503DA6">
        <w:rPr>
          <w:rFonts w:ascii="Consolas" w:hAnsi="Consolas" w:cs="Consolas"/>
          <w:b/>
          <w:color w:val="FF0000"/>
          <w:sz w:val="22"/>
          <w:szCs w:val="22"/>
          <w:shd w:val="clear" w:color="auto" w:fill="F9F2F4"/>
          <w:lang w:val="en"/>
        </w:rPr>
        <w:t>web.xml</w:t>
      </w:r>
    </w:p>
    <w:p w:rsidR="00293FAC" w:rsidRDefault="00B954E5" w:rsidP="00293FAC">
      <w:pPr>
        <w:spacing w:after="0"/>
        <w:rPr>
          <w:rFonts w:ascii="Helvetica" w:hAnsi="Helvetica" w:cs="Helvetica"/>
          <w:color w:val="333333"/>
          <w:lang w:val="en"/>
        </w:rPr>
      </w:pPr>
      <w:r w:rsidRPr="00293FAC">
        <w:rPr>
          <w:lang w:val="en"/>
        </w:rPr>
        <w:t>In</w:t>
      </w:r>
      <w:r w:rsidRPr="00293FAC">
        <w:rPr>
          <w:rFonts w:ascii="Helvetica" w:hAnsi="Helvetica" w:cs="Helvetica"/>
          <w:color w:val="333333"/>
          <w:lang w:val="en"/>
        </w:rPr>
        <w:t xml:space="preserve"> </w:t>
      </w:r>
      <w:r w:rsidRPr="00293FAC">
        <w:rPr>
          <w:rFonts w:ascii="Consolas" w:hAnsi="Consolas" w:cs="Consolas"/>
          <w:color w:val="C7254E"/>
          <w:shd w:val="clear" w:color="auto" w:fill="F9F2F4"/>
          <w:lang w:val="en"/>
        </w:rPr>
        <w:t>web.xml</w:t>
      </w:r>
      <w:r w:rsidRPr="00293FAC">
        <w:rPr>
          <w:rFonts w:ascii="Helvetica" w:hAnsi="Helvetica" w:cs="Helvetica"/>
          <w:color w:val="333333"/>
          <w:lang w:val="en"/>
        </w:rPr>
        <w:t xml:space="preserve">, </w:t>
      </w:r>
    </w:p>
    <w:p w:rsidR="00293FAC" w:rsidRPr="00293FAC" w:rsidRDefault="00B954E5" w:rsidP="00293FAC">
      <w:pPr>
        <w:pStyle w:val="ListParagraph"/>
        <w:numPr>
          <w:ilvl w:val="0"/>
          <w:numId w:val="139"/>
        </w:numPr>
        <w:rPr>
          <w:b/>
          <w:color w:val="FF0000"/>
        </w:rPr>
      </w:pPr>
      <w:r w:rsidRPr="00293FAC">
        <w:rPr>
          <w:lang w:val="en"/>
        </w:rPr>
        <w:t>register</w:t>
      </w:r>
      <w:r w:rsidRPr="00293FAC">
        <w:rPr>
          <w:rFonts w:ascii="Helvetica" w:hAnsi="Helvetica" w:cs="Helvetica"/>
          <w:color w:val="333333"/>
          <w:lang w:val="en"/>
        </w:rPr>
        <w:t xml:space="preserve"> “</w:t>
      </w:r>
      <w:r w:rsidRPr="00293FAC">
        <w:rPr>
          <w:rFonts w:ascii="Consolas" w:hAnsi="Consolas" w:cs="Consolas"/>
          <w:color w:val="C7254E"/>
          <w:shd w:val="clear" w:color="auto" w:fill="F9F2F4"/>
          <w:lang w:val="en"/>
        </w:rPr>
        <w:t>com.sun.jersey.spi.container.servlet.ServletContainer</w:t>
      </w:r>
      <w:r w:rsidRPr="00293FAC">
        <w:rPr>
          <w:rFonts w:ascii="Helvetica" w:hAnsi="Helvetica" w:cs="Helvetica"/>
          <w:color w:val="333333"/>
          <w:lang w:val="en"/>
        </w:rPr>
        <w:t xml:space="preserve">“, </w:t>
      </w:r>
    </w:p>
    <w:p w:rsidR="00B954E5" w:rsidRPr="00293FAC" w:rsidRDefault="00293FAC" w:rsidP="00293FAC">
      <w:pPr>
        <w:pStyle w:val="ListParagraph"/>
        <w:numPr>
          <w:ilvl w:val="0"/>
          <w:numId w:val="139"/>
        </w:numPr>
        <w:spacing w:after="0"/>
      </w:pPr>
      <w:r>
        <w:rPr>
          <w:lang w:val="en"/>
        </w:rPr>
        <w:t>In</w:t>
      </w:r>
      <w:r w:rsidR="00B954E5" w:rsidRPr="00293FAC">
        <w:rPr>
          <w:rFonts w:ascii="Helvetica" w:hAnsi="Helvetica" w:cs="Helvetica"/>
          <w:color w:val="333333"/>
          <w:lang w:val="en"/>
        </w:rPr>
        <w:t xml:space="preserve"> “</w:t>
      </w:r>
      <w:r w:rsidR="00B954E5" w:rsidRPr="00293FAC">
        <w:rPr>
          <w:rFonts w:ascii="Consolas" w:hAnsi="Consolas" w:cs="Consolas"/>
          <w:color w:val="C7254E"/>
          <w:shd w:val="clear" w:color="auto" w:fill="F9F2F4"/>
          <w:lang w:val="en"/>
        </w:rPr>
        <w:t>com.sun.jersey.config.property.packages</w:t>
      </w:r>
      <w:r w:rsidR="00B954E5" w:rsidRPr="00293FAC">
        <w:rPr>
          <w:rFonts w:ascii="Helvetica" w:hAnsi="Helvetica" w:cs="Helvetica"/>
          <w:color w:val="333333"/>
          <w:lang w:val="en"/>
        </w:rPr>
        <w:t>“.</w:t>
      </w:r>
      <w:r>
        <w:rPr>
          <w:rFonts w:ascii="Helvetica" w:hAnsi="Helvetica" w:cs="Helvetica"/>
          <w:color w:val="333333"/>
          <w:lang w:val="en"/>
        </w:rPr>
        <w:t xml:space="preserve">, </w:t>
      </w:r>
      <w:r w:rsidRPr="00293FAC">
        <w:t>provide pac</w:t>
      </w:r>
      <w:r>
        <w:t>kage name, where WebService cla</w:t>
      </w:r>
      <w:r w:rsidRPr="00293FAC">
        <w:t>s</w:t>
      </w:r>
      <w:r>
        <w:t>ses are</w:t>
      </w:r>
      <w:r w:rsidRPr="00293FAC">
        <w:t xml:space="preserve"> implemented</w:t>
      </w:r>
    </w:p>
    <w:p w:rsidR="00293FAC" w:rsidRDefault="00B954E5" w:rsidP="00B954E5">
      <w:pPr>
        <w:pStyle w:val="Output"/>
        <w:rPr>
          <w:color w:val="008080"/>
        </w:rPr>
      </w:pPr>
      <w:r>
        <w:rPr>
          <w:color w:val="008080"/>
        </w:rPr>
        <w:t>&lt;?</w:t>
      </w:r>
      <w:r>
        <w:rPr>
          <w:color w:val="3F7F7F"/>
        </w:rPr>
        <w:t>xml</w:t>
      </w:r>
      <w:r>
        <w:rPr>
          <w:color w:val="4C483D" w:themeColor="text2"/>
        </w:rPr>
        <w:t xml:space="preserve"> </w:t>
      </w:r>
      <w:r>
        <w:rPr>
          <w:color w:val="7F007F"/>
        </w:rPr>
        <w:t>version</w:t>
      </w:r>
      <w:r>
        <w:rPr>
          <w:color w:val="000000"/>
        </w:rPr>
        <w:t>=</w:t>
      </w:r>
      <w:r>
        <w:rPr>
          <w:i/>
          <w:iCs/>
        </w:rPr>
        <w:t>"1.0"</w:t>
      </w:r>
      <w:r>
        <w:rPr>
          <w:color w:val="4C483D" w:themeColor="text2"/>
        </w:rPr>
        <w:t xml:space="preserve"> </w:t>
      </w:r>
      <w:r>
        <w:rPr>
          <w:color w:val="7F007F"/>
        </w:rPr>
        <w:t>encoding</w:t>
      </w:r>
      <w:r>
        <w:rPr>
          <w:color w:val="000000"/>
        </w:rPr>
        <w:t>=</w:t>
      </w:r>
      <w:r>
        <w:rPr>
          <w:i/>
          <w:iCs/>
        </w:rPr>
        <w:t>"UTF-8"</w:t>
      </w:r>
      <w:r>
        <w:rPr>
          <w:color w:val="008080"/>
        </w:rPr>
        <w:t>?&gt;</w:t>
      </w:r>
    </w:p>
    <w:p w:rsidR="00B954E5" w:rsidRDefault="00B954E5" w:rsidP="00B954E5">
      <w:pPr>
        <w:pStyle w:val="Output"/>
        <w:rPr>
          <w:color w:val="4C483D" w:themeColor="text2"/>
        </w:rPr>
      </w:pPr>
      <w:r>
        <w:rPr>
          <w:color w:val="008080"/>
        </w:rPr>
        <w:t>&lt;</w:t>
      </w:r>
      <w:r>
        <w:rPr>
          <w:color w:val="3F7F7F"/>
        </w:rPr>
        <w:t>web-</w:t>
      </w:r>
      <w:r w:rsidR="00293FAC">
        <w:rPr>
          <w:color w:val="3F7F7F"/>
        </w:rPr>
        <w:t>app</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display-name</w:t>
      </w:r>
      <w:r>
        <w:rPr>
          <w:color w:val="008080"/>
        </w:rPr>
        <w:t>&gt;</w:t>
      </w:r>
      <w:r>
        <w:rPr>
          <w:color w:val="000000"/>
        </w:rPr>
        <w:t>Restful Web Application</w:t>
      </w:r>
      <w:r>
        <w:rPr>
          <w:color w:val="008080"/>
        </w:rPr>
        <w:t>&lt;/</w:t>
      </w:r>
      <w:r>
        <w:rPr>
          <w:color w:val="3F7F7F"/>
        </w:rPr>
        <w:t>display-name</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 xml:space="preserve">                     com.sun.jersey.spi.container.servlet.ServletContainer</w:t>
      </w:r>
    </w:p>
    <w:p w:rsidR="00B954E5" w:rsidRDefault="00B954E5" w:rsidP="00B954E5">
      <w:pPr>
        <w:pStyle w:val="Output"/>
        <w:rPr>
          <w:color w:val="4C483D" w:themeColor="text2"/>
        </w:rPr>
      </w:pPr>
      <w:r>
        <w:rPr>
          <w:color w:val="000000"/>
        </w:rPr>
        <w:t xml:space="preserve">                </w:t>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ab/>
      </w:r>
      <w:r>
        <w:rPr>
          <w:color w:val="000000"/>
        </w:rPr>
        <w:tab/>
        <w:t xml:space="preserve">     </w:t>
      </w:r>
      <w:r>
        <w:rPr>
          <w:color w:val="008080"/>
        </w:rPr>
        <w:t>&lt;</w:t>
      </w:r>
      <w:r>
        <w:rPr>
          <w:color w:val="3F7F7F"/>
        </w:rPr>
        <w:t>param-name</w:t>
      </w:r>
      <w:r>
        <w:rPr>
          <w:color w:val="008080"/>
        </w:rPr>
        <w:t>&gt;</w:t>
      </w:r>
      <w:r>
        <w:rPr>
          <w:color w:val="000000"/>
        </w:rPr>
        <w:t>com.sun.jersey.config.property.packages</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ab/>
      </w:r>
      <w:r>
        <w:rPr>
          <w:color w:val="000000"/>
        </w:rPr>
        <w:tab/>
        <w:t xml:space="preserve">     </w:t>
      </w:r>
      <w:r>
        <w:rPr>
          <w:color w:val="008080"/>
        </w:rPr>
        <w:t>&lt;</w:t>
      </w:r>
      <w:r>
        <w:rPr>
          <w:color w:val="3F7F7F"/>
        </w:rPr>
        <w:t>param-value</w:t>
      </w:r>
      <w:r>
        <w:rPr>
          <w:color w:val="008080"/>
        </w:rPr>
        <w:t>&gt;</w:t>
      </w:r>
      <w:r>
        <w:rPr>
          <w:color w:val="000000"/>
        </w:rPr>
        <w:t>service</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p>
    <w:p w:rsidR="00B954E5" w:rsidRDefault="00B954E5" w:rsidP="00B954E5">
      <w:pPr>
        <w:pStyle w:val="Output"/>
      </w:pPr>
      <w:r>
        <w:rPr>
          <w:color w:val="008080"/>
        </w:rPr>
        <w:t>&lt;/</w:t>
      </w:r>
      <w:r>
        <w:rPr>
          <w:color w:val="3F7F7F"/>
        </w:rPr>
        <w:t>web-app</w:t>
      </w:r>
      <w:r>
        <w:rPr>
          <w:color w:val="008080"/>
        </w:rPr>
        <w:t>&gt;</w:t>
      </w:r>
    </w:p>
    <w:p w:rsidR="00B954E5" w:rsidRDefault="00B954E5" w:rsidP="00B954E5">
      <w:pPr>
        <w:rPr>
          <w:b/>
          <w:color w:val="FF0000"/>
        </w:rPr>
      </w:pPr>
    </w:p>
    <w:p w:rsidR="00B954E5" w:rsidRPr="00A2413B" w:rsidRDefault="00B954E5" w:rsidP="00293FAC">
      <w:pPr>
        <w:spacing w:after="0"/>
        <w:rPr>
          <w:b/>
          <w:color w:val="FF0000"/>
        </w:rPr>
      </w:pPr>
      <w:r w:rsidRPr="00A2413B">
        <w:rPr>
          <w:b/>
          <w:color w:val="FF0000"/>
        </w:rPr>
        <w:t>5. Test Webservice directly by using URL / writing webservice client</w:t>
      </w:r>
    </w:p>
    <w:p w:rsidR="00B954E5" w:rsidRDefault="00B954E5" w:rsidP="00293FAC">
      <w:pPr>
        <w:rPr>
          <w:lang w:val="en"/>
        </w:rPr>
      </w:pPr>
      <w:r w:rsidRPr="00A2413B">
        <w:rPr>
          <w:lang w:val="en"/>
        </w:rPr>
        <w:t>In this example, web request from “</w:t>
      </w:r>
      <w:r w:rsidRPr="00A2413B">
        <w:rPr>
          <w:b/>
          <w:bCs/>
          <w:lang w:val="en"/>
        </w:rPr>
        <w:t>projectURL/rest/hello</w:t>
      </w:r>
      <w:r>
        <w:rPr>
          <w:b/>
          <w:bCs/>
          <w:lang w:val="en"/>
        </w:rPr>
        <w:t>jersy</w:t>
      </w:r>
      <w:r w:rsidRPr="00A2413B">
        <w:rPr>
          <w:b/>
          <w:bCs/>
          <w:lang w:val="en"/>
        </w:rPr>
        <w:t>/</w:t>
      </w:r>
      <w:r w:rsidRPr="00A2413B">
        <w:rPr>
          <w:lang w:val="en"/>
        </w:rPr>
        <w:t xml:space="preserve">” will match to </w:t>
      </w:r>
      <w:r w:rsidRPr="00681482">
        <w:rPr>
          <w:b/>
          <w:lang w:val="en"/>
        </w:rPr>
        <w:t>“</w:t>
      </w:r>
      <w:r w:rsidR="00293FAC" w:rsidRPr="00681482">
        <w:rPr>
          <w:b/>
          <w:sz w:val="18"/>
        </w:rPr>
        <w:t>HelloWorldWebService</w:t>
      </w:r>
      <w:r w:rsidR="00293FAC">
        <w:rPr>
          <w:b/>
          <w:lang w:val="en"/>
        </w:rPr>
        <w:t>”</w:t>
      </w:r>
      <w:r w:rsidRPr="00681482">
        <w:rPr>
          <w:b/>
          <w:lang w:val="en"/>
        </w:rPr>
        <w:t xml:space="preserve">, </w:t>
      </w:r>
      <w:r w:rsidRPr="00A2413B">
        <w:rPr>
          <w:lang w:val="en"/>
        </w:rPr>
        <w:t xml:space="preserve">via </w:t>
      </w:r>
      <w:r w:rsidRPr="00681482">
        <w:rPr>
          <w:rStyle w:val="HowitworksChar"/>
          <w:lang w:val="en"/>
        </w:rPr>
        <w:t xml:space="preserve">@Path("/hellojersey")  </w:t>
      </w:r>
      <w:r>
        <w:rPr>
          <w:lang w:val="en"/>
        </w:rPr>
        <w:t xml:space="preserve"> So we are created a test index.html conatining following url for testing purpose</w:t>
      </w:r>
    </w:p>
    <w:p w:rsidR="00B954E5" w:rsidRDefault="00B954E5" w:rsidP="00B954E5">
      <w:pPr>
        <w:spacing w:after="0"/>
        <w:rPr>
          <w:lang w:val="en"/>
        </w:rPr>
      </w:pPr>
      <w:r>
        <w:rPr>
          <w:lang w:val="en"/>
        </w:rPr>
        <w:t>Index.html</w:t>
      </w:r>
    </w:p>
    <w:p w:rsidR="00B954E5" w:rsidRDefault="00B954E5" w:rsidP="00B954E5">
      <w:pPr>
        <w:pStyle w:val="Output"/>
        <w:rPr>
          <w:color w:val="4C483D" w:themeColor="text2"/>
        </w:rPr>
      </w:pPr>
      <w:r>
        <w:rPr>
          <w:color w:val="008080"/>
        </w:rPr>
        <w:t>&lt;</w:t>
      </w:r>
      <w:r>
        <w:rPr>
          <w:color w:val="3F7F7F"/>
        </w:rPr>
        <w:t>h1</w:t>
      </w:r>
      <w:r>
        <w:rPr>
          <w:color w:val="008080"/>
        </w:rPr>
        <w:t>&gt;</w:t>
      </w:r>
      <w:r>
        <w:t xml:space="preserve">Test JERSEY WEBSERVICE </w:t>
      </w:r>
      <w:r>
        <w:rPr>
          <w:color w:val="008080"/>
        </w:rPr>
        <w:t>&lt;/</w:t>
      </w:r>
      <w:r>
        <w:rPr>
          <w:color w:val="3F7F7F"/>
        </w:rPr>
        <w:t>h1</w:t>
      </w:r>
      <w:r>
        <w:rPr>
          <w:color w:val="008080"/>
        </w:rPr>
        <w:t>&gt;</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rPr>
          <w:color w:val="008080"/>
        </w:rPr>
        <w:t>&lt;</w:t>
      </w:r>
      <w:r>
        <w:rPr>
          <w:color w:val="3F7F7F"/>
        </w:rPr>
        <w:t>h3</w:t>
      </w:r>
      <w:r>
        <w:rPr>
          <w:color w:val="008080"/>
        </w:rPr>
        <w:t>&gt;&lt;</w:t>
      </w:r>
      <w:r>
        <w:rPr>
          <w:color w:val="3F7F7F"/>
        </w:rPr>
        <w:t>a</w:t>
      </w:r>
      <w:r>
        <w:rPr>
          <w:color w:val="4C483D" w:themeColor="text2"/>
        </w:rPr>
        <w:t xml:space="preserve"> </w:t>
      </w:r>
      <w:r>
        <w:rPr>
          <w:color w:val="7F007F"/>
        </w:rPr>
        <w:t>href</w:t>
      </w:r>
      <w:r>
        <w:t>=</w:t>
      </w:r>
      <w:r>
        <w:rPr>
          <w:i/>
          <w:iCs/>
          <w:color w:val="2A00FF"/>
        </w:rPr>
        <w:t>"rest/hellojersey"</w:t>
      </w:r>
      <w:r>
        <w:rPr>
          <w:color w:val="008080"/>
        </w:rPr>
        <w:t>&gt;</w:t>
      </w:r>
      <w:r>
        <w:t>Default</w:t>
      </w:r>
      <w:r>
        <w:rPr>
          <w:color w:val="008080"/>
        </w:rPr>
        <w:t>&lt;/</w:t>
      </w:r>
      <w:r>
        <w:rPr>
          <w:color w:val="3F7F7F"/>
        </w:rPr>
        <w:t>a</w:t>
      </w:r>
      <w:r>
        <w:rPr>
          <w:color w:val="008080"/>
        </w:rPr>
        <w:t>&gt;&lt;/</w:t>
      </w:r>
      <w:r>
        <w:rPr>
          <w:color w:val="3F7F7F"/>
        </w:rPr>
        <w:t>h3</w:t>
      </w:r>
      <w:r>
        <w:rPr>
          <w:color w:val="008080"/>
        </w:rPr>
        <w:t>&gt;</w:t>
      </w:r>
    </w:p>
    <w:p w:rsidR="00B954E5" w:rsidRDefault="00B954E5" w:rsidP="00B954E5">
      <w:pPr>
        <w:spacing w:before="240"/>
        <w:rPr>
          <w:b/>
          <w:color w:val="446530" w:themeColor="accent2" w:themeShade="80"/>
        </w:rPr>
      </w:pPr>
      <w:r>
        <w:lastRenderedPageBreak/>
        <w:t>Direct Testing URL  :</w:t>
      </w:r>
      <w:r w:rsidRPr="00681482">
        <w:rPr>
          <w:b/>
          <w:color w:val="446530" w:themeColor="accent2" w:themeShade="80"/>
        </w:rPr>
        <w:t xml:space="preserve"> </w:t>
      </w:r>
      <w:hyperlink r:id="rId180" w:history="1">
        <w:r w:rsidRPr="00681482">
          <w:rPr>
            <w:rStyle w:val="Hyperlink"/>
            <w:b/>
            <w:color w:val="446530" w:themeColor="accent2" w:themeShade="80"/>
          </w:rPr>
          <w:t>http://localhost:8080/JAXRS-Jersey-HelloWorld/rest/hellojersey</w:t>
        </w:r>
      </w:hyperlink>
    </w:p>
    <w:p w:rsidR="00B954E5" w:rsidRDefault="00B954E5" w:rsidP="00B954E5">
      <w:pPr>
        <w:spacing w:before="240"/>
      </w:pPr>
      <w:r>
        <w:rPr>
          <w:b/>
          <w:noProof/>
          <w:color w:val="8DBB70" w:themeColor="accent2"/>
          <w:u w:val="single"/>
          <w:lang w:eastAsia="en-US"/>
        </w:rPr>
        <w:drawing>
          <wp:inline distT="0" distB="0" distL="0" distR="0" wp14:anchorId="01F82AF7" wp14:editId="2894E534">
            <wp:extent cx="5943600" cy="19831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091FE.tmp"/>
                    <pic:cNvPicPr/>
                  </pic:nvPicPr>
                  <pic:blipFill>
                    <a:blip r:embed="rId181">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rsidR="00B954E5" w:rsidRDefault="00B954E5" w:rsidP="00B954E5">
      <w:pPr>
        <w:spacing w:before="240"/>
      </w:pPr>
      <w:r>
        <w:t xml:space="preserve">We can write </w:t>
      </w:r>
      <w:r w:rsidRPr="003A1BA7">
        <w:t xml:space="preserve">The </w:t>
      </w:r>
      <w:r>
        <w:t>Helloworld</w:t>
      </w:r>
      <w:r w:rsidRPr="003A1BA7">
        <w:t>ClientTest.java file is created inside the server application. But you can run client code by other application also by having service interface and jersey jar file.</w:t>
      </w:r>
    </w:p>
    <w:p w:rsidR="00B954E5" w:rsidRPr="00DB368B" w:rsidRDefault="00B954E5" w:rsidP="00B954E5">
      <w:pPr>
        <w:pStyle w:val="Output"/>
        <w:rPr>
          <w:color w:val="4C483D" w:themeColor="text2"/>
        </w:rPr>
      </w:pPr>
      <w:r w:rsidRPr="00DB368B">
        <w:rPr>
          <w:bCs/>
          <w:color w:val="7F0055"/>
        </w:rPr>
        <w:t>package</w:t>
      </w:r>
      <w:r w:rsidRPr="00DB368B">
        <w:t xml:space="preserve"> client;</w:t>
      </w:r>
    </w:p>
    <w:p w:rsidR="00B954E5" w:rsidRPr="00DB368B" w:rsidRDefault="00B954E5" w:rsidP="00B954E5">
      <w:pPr>
        <w:pStyle w:val="Output"/>
        <w:rPr>
          <w:color w:val="4C483D" w:themeColor="text2"/>
        </w:rPr>
      </w:pPr>
    </w:p>
    <w:p w:rsidR="00B954E5" w:rsidRPr="00DB368B" w:rsidRDefault="00B954E5" w:rsidP="00B954E5">
      <w:pPr>
        <w:pStyle w:val="Output"/>
        <w:rPr>
          <w:color w:val="4C483D" w:themeColor="text2"/>
        </w:rPr>
      </w:pPr>
      <w:r w:rsidRPr="00DB368B">
        <w:rPr>
          <w:bCs/>
          <w:color w:val="7F0055"/>
        </w:rPr>
        <w:t>import</w:t>
      </w:r>
      <w:r w:rsidRPr="00DB368B">
        <w:t xml:space="preserve"> java.net.URI;</w:t>
      </w:r>
    </w:p>
    <w:p w:rsidR="00B954E5" w:rsidRPr="00DB368B" w:rsidRDefault="00B954E5" w:rsidP="00B954E5">
      <w:pPr>
        <w:pStyle w:val="Output"/>
        <w:rPr>
          <w:color w:val="4C483D" w:themeColor="text2"/>
        </w:rPr>
      </w:pPr>
      <w:r w:rsidRPr="00DB368B">
        <w:rPr>
          <w:bCs/>
          <w:color w:val="7F0055"/>
        </w:rPr>
        <w:t>import</w:t>
      </w:r>
      <w:r w:rsidRPr="00DB368B">
        <w:t xml:space="preserve"> javax.ws.rs.client.Client;</w:t>
      </w:r>
    </w:p>
    <w:p w:rsidR="00B954E5" w:rsidRPr="00DB368B" w:rsidRDefault="00B954E5" w:rsidP="00B954E5">
      <w:pPr>
        <w:pStyle w:val="Output"/>
        <w:rPr>
          <w:color w:val="4C483D" w:themeColor="text2"/>
        </w:rPr>
      </w:pPr>
      <w:r w:rsidRPr="00DB368B">
        <w:rPr>
          <w:bCs/>
          <w:color w:val="7F0055"/>
        </w:rPr>
        <w:t>import</w:t>
      </w:r>
      <w:r w:rsidRPr="00DB368B">
        <w:t xml:space="preserve"> javax.ws.rs.client.ClientBuilder;</w:t>
      </w:r>
    </w:p>
    <w:p w:rsidR="00B954E5" w:rsidRPr="00DB368B" w:rsidRDefault="00B954E5" w:rsidP="00B954E5">
      <w:pPr>
        <w:pStyle w:val="Output"/>
        <w:rPr>
          <w:color w:val="4C483D" w:themeColor="text2"/>
        </w:rPr>
      </w:pPr>
      <w:r w:rsidRPr="00DB368B">
        <w:rPr>
          <w:bCs/>
          <w:color w:val="7F0055"/>
        </w:rPr>
        <w:t>import</w:t>
      </w:r>
      <w:r w:rsidRPr="00DB368B">
        <w:t xml:space="preserve"> javax.ws.rs.client.WebTarget;</w:t>
      </w:r>
    </w:p>
    <w:p w:rsidR="00B954E5" w:rsidRPr="00DB368B" w:rsidRDefault="00B954E5" w:rsidP="00B954E5">
      <w:pPr>
        <w:pStyle w:val="Output"/>
        <w:rPr>
          <w:color w:val="4C483D" w:themeColor="text2"/>
        </w:rPr>
      </w:pPr>
      <w:r w:rsidRPr="00DB368B">
        <w:rPr>
          <w:bCs/>
          <w:color w:val="7F0055"/>
        </w:rPr>
        <w:t>import</w:t>
      </w:r>
      <w:r w:rsidRPr="00DB368B">
        <w:t xml:space="preserve"> javax.ws.rs.core.MediaType;</w:t>
      </w:r>
    </w:p>
    <w:p w:rsidR="00B954E5" w:rsidRPr="00DB368B" w:rsidRDefault="00B954E5" w:rsidP="00B954E5">
      <w:pPr>
        <w:pStyle w:val="Output"/>
        <w:rPr>
          <w:color w:val="4C483D" w:themeColor="text2"/>
        </w:rPr>
      </w:pPr>
      <w:r w:rsidRPr="00DB368B">
        <w:rPr>
          <w:bCs/>
          <w:color w:val="7F0055"/>
        </w:rPr>
        <w:t>import</w:t>
      </w:r>
      <w:r w:rsidRPr="00DB368B">
        <w:t xml:space="preserve"> javax.ws.rs.core.UriBuilder;</w:t>
      </w:r>
    </w:p>
    <w:p w:rsidR="00B954E5" w:rsidRPr="00DB368B" w:rsidRDefault="00B954E5" w:rsidP="00B954E5">
      <w:pPr>
        <w:pStyle w:val="Output"/>
        <w:rPr>
          <w:color w:val="4C483D" w:themeColor="text2"/>
        </w:rPr>
      </w:pPr>
      <w:r w:rsidRPr="00DB368B">
        <w:rPr>
          <w:bCs/>
          <w:color w:val="7F0055"/>
        </w:rPr>
        <w:t>import</w:t>
      </w:r>
      <w:r w:rsidRPr="00DB368B">
        <w:t xml:space="preserve"> org.glassfish.jersey.client.ClientConfig;</w:t>
      </w:r>
    </w:p>
    <w:p w:rsidR="00B954E5" w:rsidRPr="00DB368B" w:rsidRDefault="00B954E5" w:rsidP="00B954E5">
      <w:pPr>
        <w:pStyle w:val="Output"/>
        <w:rPr>
          <w:color w:val="4C483D" w:themeColor="text2"/>
        </w:rPr>
      </w:pPr>
    </w:p>
    <w:p w:rsidR="00B954E5" w:rsidRPr="00DB368B" w:rsidRDefault="00B954E5" w:rsidP="00B954E5">
      <w:pPr>
        <w:pStyle w:val="Output"/>
        <w:rPr>
          <w:color w:val="4C483D" w:themeColor="text2"/>
        </w:rPr>
      </w:pPr>
      <w:r w:rsidRPr="00DB368B">
        <w:rPr>
          <w:bCs/>
          <w:color w:val="7F0055"/>
        </w:rPr>
        <w:t>public</w:t>
      </w:r>
      <w:r w:rsidRPr="00DB368B">
        <w:t xml:space="preserve"> </w:t>
      </w:r>
      <w:r w:rsidRPr="00DB368B">
        <w:rPr>
          <w:bCs/>
          <w:color w:val="7F0055"/>
        </w:rPr>
        <w:t>class</w:t>
      </w:r>
      <w:r w:rsidRPr="00DB368B">
        <w:t xml:space="preserve"> HelloworldClientTest {</w:t>
      </w:r>
    </w:p>
    <w:p w:rsidR="00B954E5" w:rsidRPr="00DB368B" w:rsidRDefault="00B954E5" w:rsidP="00B954E5">
      <w:pPr>
        <w:pStyle w:val="Output"/>
        <w:rPr>
          <w:color w:val="4C483D" w:themeColor="text2"/>
        </w:rPr>
      </w:pPr>
      <w:r w:rsidRPr="00DB368B">
        <w:tab/>
      </w:r>
      <w:r w:rsidRPr="00DB368B">
        <w:rPr>
          <w:bCs/>
          <w:color w:val="7F0055"/>
        </w:rPr>
        <w:t>public</w:t>
      </w:r>
      <w:r w:rsidRPr="00DB368B">
        <w:t xml:space="preserve"> </w:t>
      </w:r>
      <w:r w:rsidRPr="00DB368B">
        <w:rPr>
          <w:bCs/>
          <w:color w:val="7F0055"/>
        </w:rPr>
        <w:t>static</w:t>
      </w:r>
      <w:r w:rsidRPr="00DB368B">
        <w:t xml:space="preserve"> </w:t>
      </w:r>
      <w:r w:rsidRPr="00DB368B">
        <w:rPr>
          <w:bCs/>
          <w:color w:val="7F0055"/>
        </w:rPr>
        <w:t>void</w:t>
      </w:r>
      <w:r w:rsidRPr="00DB368B">
        <w:t xml:space="preserve"> main(String[] </w:t>
      </w:r>
      <w:r w:rsidRPr="00DB368B">
        <w:rPr>
          <w:color w:val="6A3E3E"/>
        </w:rPr>
        <w:t>args</w:t>
      </w:r>
      <w:r w:rsidRPr="00DB368B">
        <w:t>) {</w:t>
      </w:r>
    </w:p>
    <w:p w:rsidR="00B954E5" w:rsidRPr="00DB368B" w:rsidRDefault="00B954E5" w:rsidP="00B954E5">
      <w:pPr>
        <w:pStyle w:val="Output"/>
        <w:rPr>
          <w:color w:val="4C483D" w:themeColor="text2"/>
        </w:rPr>
      </w:pPr>
      <w:r w:rsidRPr="00DB368B">
        <w:tab/>
      </w:r>
      <w:r w:rsidRPr="00DB368B">
        <w:tab/>
        <w:t xml:space="preserve">ClientConfig </w:t>
      </w:r>
      <w:r w:rsidRPr="00DB368B">
        <w:rPr>
          <w:color w:val="6A3E3E"/>
        </w:rPr>
        <w:t>config</w:t>
      </w:r>
      <w:r w:rsidRPr="00DB368B">
        <w:t xml:space="preserve"> = </w:t>
      </w:r>
      <w:r w:rsidRPr="00DB368B">
        <w:rPr>
          <w:bCs/>
          <w:color w:val="7F0055"/>
        </w:rPr>
        <w:t>new</w:t>
      </w:r>
      <w:r w:rsidRPr="00DB368B">
        <w:t xml:space="preserve"> ClientConfig();</w:t>
      </w:r>
    </w:p>
    <w:p w:rsidR="00B954E5" w:rsidRPr="00DB368B" w:rsidRDefault="00B954E5" w:rsidP="00B954E5">
      <w:pPr>
        <w:pStyle w:val="Output"/>
        <w:rPr>
          <w:color w:val="4C483D" w:themeColor="text2"/>
        </w:rPr>
      </w:pPr>
      <w:r w:rsidRPr="00DB368B">
        <w:tab/>
      </w:r>
      <w:r w:rsidRPr="00DB368B">
        <w:tab/>
        <w:t xml:space="preserve">Client </w:t>
      </w:r>
      <w:r w:rsidRPr="00DB368B">
        <w:rPr>
          <w:color w:val="6A3E3E"/>
        </w:rPr>
        <w:t>client</w:t>
      </w:r>
      <w:r w:rsidRPr="00DB368B">
        <w:t xml:space="preserve"> = ClientBuilder.newClient(</w:t>
      </w:r>
      <w:r w:rsidRPr="00DB368B">
        <w:rPr>
          <w:color w:val="6A3E3E"/>
        </w:rPr>
        <w:t>config</w:t>
      </w:r>
      <w:r w:rsidRPr="00DB368B">
        <w:t>);</w:t>
      </w:r>
    </w:p>
    <w:p w:rsidR="00B954E5" w:rsidRPr="00DB368B" w:rsidRDefault="00B954E5" w:rsidP="00B954E5">
      <w:pPr>
        <w:pStyle w:val="Output"/>
        <w:rPr>
          <w:color w:val="4C483D" w:themeColor="text2"/>
        </w:rPr>
      </w:pPr>
      <w:r w:rsidRPr="00DB368B">
        <w:tab/>
      </w:r>
      <w:r w:rsidRPr="00DB368B">
        <w:tab/>
        <w:t xml:space="preserve">WebTarget </w:t>
      </w:r>
      <w:r w:rsidRPr="00DB368B">
        <w:rPr>
          <w:color w:val="6A3E3E"/>
        </w:rPr>
        <w:t>target</w:t>
      </w:r>
      <w:r w:rsidRPr="00DB368B">
        <w:t xml:space="preserve"> = </w:t>
      </w:r>
      <w:r w:rsidRPr="00DB368B">
        <w:rPr>
          <w:color w:val="6A3E3E"/>
        </w:rPr>
        <w:t>client</w:t>
      </w:r>
      <w:r w:rsidRPr="00DB368B">
        <w:t>.target(</w:t>
      </w:r>
      <w:r w:rsidRPr="00DB368B">
        <w:rPr>
          <w:i/>
          <w:iCs/>
        </w:rPr>
        <w:t>getBaseURI</w:t>
      </w:r>
      <w:r w:rsidRPr="00DB368B">
        <w:t>());</w:t>
      </w:r>
    </w:p>
    <w:p w:rsidR="00B954E5" w:rsidRPr="00DB368B" w:rsidRDefault="00B954E5" w:rsidP="00B954E5">
      <w:pPr>
        <w:pStyle w:val="Output"/>
        <w:rPr>
          <w:color w:val="4C483D" w:themeColor="text2"/>
        </w:rPr>
      </w:pPr>
      <w:r w:rsidRPr="00DB368B">
        <w:tab/>
      </w:r>
      <w:r w:rsidRPr="00DB368B">
        <w:tab/>
      </w:r>
      <w:r w:rsidRPr="00DB368B">
        <w:rPr>
          <w:color w:val="3F7F5F"/>
        </w:rPr>
        <w:t>// Now printing the server code of different media type</w:t>
      </w:r>
    </w:p>
    <w:p w:rsidR="00B954E5" w:rsidRPr="00DB368B" w:rsidRDefault="00B954E5" w:rsidP="00B954E5">
      <w:pPr>
        <w:pStyle w:val="Output"/>
        <w:rPr>
          <w:color w:val="4C483D" w:themeColor="text2"/>
        </w:rPr>
      </w:pPr>
      <w:r w:rsidRPr="00DB368B">
        <w:tab/>
      </w:r>
      <w:r w:rsidRPr="00DB368B">
        <w:tab/>
        <w:t>System.</w:t>
      </w:r>
      <w:r w:rsidRPr="00DB368B">
        <w:rPr>
          <w:bCs/>
          <w:i/>
          <w:iCs/>
          <w:color w:val="0000C0"/>
        </w:rPr>
        <w:t>out</w:t>
      </w:r>
      <w:r w:rsidRPr="00DB368B">
        <w:t>.println(</w:t>
      </w:r>
      <w:r w:rsidRPr="00DB368B">
        <w:rPr>
          <w:color w:val="6A3E3E"/>
        </w:rPr>
        <w:t>target</w:t>
      </w:r>
      <w:r w:rsidRPr="00DB368B">
        <w:t>.path(</w:t>
      </w:r>
      <w:r w:rsidRPr="00DB368B">
        <w:rPr>
          <w:color w:val="2A00FF"/>
        </w:rPr>
        <w:t>"rest"</w:t>
      </w:r>
      <w:r w:rsidRPr="00DB368B">
        <w:t>).path(</w:t>
      </w:r>
      <w:r w:rsidRPr="00DB368B">
        <w:rPr>
          <w:color w:val="2A00FF"/>
        </w:rPr>
        <w:t>"hellojersey"</w:t>
      </w:r>
      <w:r w:rsidRPr="00DB368B">
        <w:t>).request().accept(MediaType.</w:t>
      </w:r>
      <w:r w:rsidRPr="00DB368B">
        <w:rPr>
          <w:bCs/>
          <w:i/>
          <w:iCs/>
          <w:color w:val="0000C0"/>
        </w:rPr>
        <w:t>TEXT_PLAIN</w:t>
      </w:r>
      <w:r w:rsidRPr="00DB368B">
        <w:t>).get(String.</w:t>
      </w:r>
      <w:r w:rsidRPr="00DB368B">
        <w:rPr>
          <w:bCs/>
          <w:color w:val="7F0055"/>
        </w:rPr>
        <w:t>class</w:t>
      </w:r>
      <w:r w:rsidRPr="00DB368B">
        <w:t>));</w:t>
      </w:r>
    </w:p>
    <w:p w:rsidR="00B954E5" w:rsidRPr="00DB368B" w:rsidRDefault="00B954E5" w:rsidP="00B954E5">
      <w:pPr>
        <w:pStyle w:val="Output"/>
        <w:rPr>
          <w:color w:val="4C483D" w:themeColor="text2"/>
        </w:rPr>
      </w:pPr>
      <w:r w:rsidRPr="00DB368B">
        <w:t xml:space="preserve"> </w:t>
      </w:r>
      <w:r w:rsidRPr="00DB368B">
        <w:tab/>
      </w:r>
      <w:r w:rsidRPr="00DB368B">
        <w:tab/>
        <w:t>System.</w:t>
      </w:r>
      <w:r w:rsidRPr="00DB368B">
        <w:rPr>
          <w:bCs/>
          <w:i/>
          <w:iCs/>
          <w:color w:val="0000C0"/>
        </w:rPr>
        <w:t>out</w:t>
      </w:r>
      <w:r w:rsidRPr="00DB368B">
        <w:t>.println(</w:t>
      </w:r>
      <w:r w:rsidRPr="00DB368B">
        <w:rPr>
          <w:color w:val="6A3E3E"/>
        </w:rPr>
        <w:t>target</w:t>
      </w:r>
      <w:r w:rsidRPr="00DB368B">
        <w:t>.path(</w:t>
      </w:r>
      <w:r w:rsidRPr="00DB368B">
        <w:rPr>
          <w:color w:val="2A00FF"/>
        </w:rPr>
        <w:t>"rest"</w:t>
      </w:r>
      <w:r w:rsidRPr="00DB368B">
        <w:t>).path(</w:t>
      </w:r>
      <w:r w:rsidRPr="00DB368B">
        <w:rPr>
          <w:color w:val="2A00FF"/>
        </w:rPr>
        <w:t>"hellojersey"</w:t>
      </w:r>
      <w:r w:rsidRPr="00DB368B">
        <w:t>).request().accept(MediaType.</w:t>
      </w:r>
      <w:r w:rsidRPr="00DB368B">
        <w:rPr>
          <w:bCs/>
          <w:i/>
          <w:iCs/>
          <w:color w:val="0000C0"/>
        </w:rPr>
        <w:t>TEXT_HTML</w:t>
      </w:r>
      <w:r w:rsidRPr="00DB368B">
        <w:t>).get(String.</w:t>
      </w:r>
      <w:r w:rsidRPr="00DB368B">
        <w:rPr>
          <w:bCs/>
          <w:color w:val="7F0055"/>
        </w:rPr>
        <w:t>class</w:t>
      </w:r>
      <w:r w:rsidRPr="00DB368B">
        <w:t>));</w:t>
      </w:r>
    </w:p>
    <w:p w:rsidR="00B954E5" w:rsidRPr="00DB368B" w:rsidRDefault="00B954E5" w:rsidP="00B954E5">
      <w:pPr>
        <w:pStyle w:val="Output"/>
        <w:rPr>
          <w:color w:val="4C483D" w:themeColor="text2"/>
        </w:rPr>
      </w:pPr>
      <w:r w:rsidRPr="00DB368B">
        <w:tab/>
        <w:t>}</w:t>
      </w:r>
    </w:p>
    <w:p w:rsidR="00B954E5" w:rsidRPr="00DB368B" w:rsidRDefault="00B954E5" w:rsidP="00B954E5">
      <w:pPr>
        <w:pStyle w:val="Output"/>
        <w:rPr>
          <w:color w:val="4C483D" w:themeColor="text2"/>
        </w:rPr>
      </w:pPr>
    </w:p>
    <w:p w:rsidR="00B954E5" w:rsidRPr="00DB368B" w:rsidRDefault="00B954E5" w:rsidP="00B954E5">
      <w:pPr>
        <w:pStyle w:val="Output"/>
        <w:rPr>
          <w:color w:val="4C483D" w:themeColor="text2"/>
        </w:rPr>
      </w:pPr>
      <w:r w:rsidRPr="00DB368B">
        <w:tab/>
      </w:r>
      <w:r w:rsidRPr="00DB368B">
        <w:rPr>
          <w:bCs/>
          <w:color w:val="7F0055"/>
        </w:rPr>
        <w:t>private</w:t>
      </w:r>
      <w:r w:rsidRPr="00DB368B">
        <w:t xml:space="preserve"> </w:t>
      </w:r>
      <w:r w:rsidRPr="00DB368B">
        <w:rPr>
          <w:bCs/>
          <w:color w:val="7F0055"/>
        </w:rPr>
        <w:t>static</w:t>
      </w:r>
      <w:r w:rsidRPr="00DB368B">
        <w:t xml:space="preserve"> URI getBaseURI() {</w:t>
      </w:r>
    </w:p>
    <w:p w:rsidR="00B954E5" w:rsidRPr="00DB368B" w:rsidRDefault="00B954E5" w:rsidP="00B954E5">
      <w:pPr>
        <w:pStyle w:val="Output"/>
        <w:rPr>
          <w:color w:val="4C483D" w:themeColor="text2"/>
        </w:rPr>
      </w:pPr>
      <w:r w:rsidRPr="00DB368B">
        <w:tab/>
      </w:r>
      <w:r w:rsidRPr="00DB368B">
        <w:tab/>
      </w:r>
      <w:r w:rsidRPr="00DB368B">
        <w:rPr>
          <w:color w:val="3F7F5F"/>
        </w:rPr>
        <w:t>// here server is running on 4444 port number and project name is</w:t>
      </w:r>
    </w:p>
    <w:p w:rsidR="00B954E5" w:rsidRPr="00DB368B" w:rsidRDefault="00B954E5" w:rsidP="00B954E5">
      <w:pPr>
        <w:pStyle w:val="Output"/>
        <w:rPr>
          <w:color w:val="4C483D" w:themeColor="text2"/>
        </w:rPr>
      </w:pPr>
      <w:r w:rsidRPr="00DB368B">
        <w:tab/>
      </w:r>
      <w:r w:rsidRPr="00DB368B">
        <w:tab/>
      </w:r>
      <w:r w:rsidRPr="00DB368B">
        <w:rPr>
          <w:color w:val="3F7F5F"/>
        </w:rPr>
        <w:t>// restfuljersey</w:t>
      </w:r>
    </w:p>
    <w:p w:rsidR="00B954E5" w:rsidRPr="00DB368B" w:rsidRDefault="00B954E5" w:rsidP="00B954E5">
      <w:pPr>
        <w:pStyle w:val="Output"/>
        <w:rPr>
          <w:color w:val="4C483D" w:themeColor="text2"/>
        </w:rPr>
      </w:pPr>
      <w:r w:rsidRPr="00DB368B">
        <w:tab/>
      </w:r>
      <w:r w:rsidRPr="00DB368B">
        <w:tab/>
      </w:r>
      <w:r w:rsidRPr="00DB368B">
        <w:rPr>
          <w:bCs/>
          <w:color w:val="7F0055"/>
        </w:rPr>
        <w:t>return</w:t>
      </w:r>
      <w:r w:rsidRPr="00DB368B">
        <w:t xml:space="preserve"> UriBuilder.</w:t>
      </w:r>
      <w:r w:rsidRPr="00DB368B">
        <w:rPr>
          <w:i/>
          <w:iCs/>
        </w:rPr>
        <w:t>fromUri</w:t>
      </w:r>
      <w:r w:rsidRPr="00DB368B">
        <w:t>(</w:t>
      </w:r>
      <w:r w:rsidRPr="00DB368B">
        <w:rPr>
          <w:color w:val="2A00FF"/>
        </w:rPr>
        <w:t>"http://localhost:8080/JAXRS-Jersey-HelloWorld/rest/hellojersey"</w:t>
      </w:r>
      <w:r w:rsidRPr="00DB368B">
        <w:t>).build();</w:t>
      </w:r>
    </w:p>
    <w:p w:rsidR="00B954E5" w:rsidRPr="00DB368B" w:rsidRDefault="00B954E5" w:rsidP="00B954E5">
      <w:pPr>
        <w:pStyle w:val="Output"/>
        <w:rPr>
          <w:color w:val="4C483D" w:themeColor="text2"/>
        </w:rPr>
      </w:pPr>
      <w:r w:rsidRPr="00DB368B">
        <w:tab/>
        <w:t>}</w:t>
      </w:r>
    </w:p>
    <w:p w:rsidR="00B954E5" w:rsidRPr="00DB368B" w:rsidRDefault="00B954E5" w:rsidP="00B954E5">
      <w:pPr>
        <w:pStyle w:val="Output"/>
        <w:rPr>
          <w:color w:val="4C483D" w:themeColor="text2"/>
        </w:rPr>
      </w:pPr>
      <w:r w:rsidRPr="00DB368B">
        <w:t>}</w:t>
      </w:r>
    </w:p>
    <w:p w:rsidR="00B954E5" w:rsidRPr="00610BC9" w:rsidRDefault="00B954E5" w:rsidP="00B954E5">
      <w:pPr>
        <w:spacing w:after="0"/>
        <w:rPr>
          <w:b/>
          <w:color w:val="FF0000"/>
        </w:rPr>
      </w:pPr>
      <w:r w:rsidRPr="00610BC9">
        <w:rPr>
          <w:b/>
          <w:color w:val="FF0000"/>
        </w:rPr>
        <w:t xml:space="preserve">If we got 404 error , follow below steps </w:t>
      </w:r>
      <w:r>
        <w:rPr>
          <w:rFonts w:ascii="Courier New" w:hAnsi="Courier New" w:cs="Courier New"/>
          <w:color w:val="0066CC"/>
          <w:u w:val="single"/>
        </w:rPr>
        <w:t>java.lang.ClassNotFoundException</w:t>
      </w:r>
      <w:r>
        <w:rPr>
          <w:rFonts w:ascii="Courier New" w:hAnsi="Courier New" w:cs="Courier New"/>
          <w:color w:val="FF0000"/>
        </w:rPr>
        <w:t>: com.sun.jersey.spi.container.servlet.ServletContainer</w:t>
      </w:r>
    </w:p>
    <w:p w:rsidR="00B954E5" w:rsidRDefault="00B954E5" w:rsidP="00B954E5">
      <w:pPr>
        <w:pStyle w:val="Howitworks"/>
      </w:pPr>
      <w:r>
        <w:t xml:space="preserve">Right click on Project </w:t>
      </w:r>
      <w:r>
        <w:sym w:font="Wingdings" w:char="F0E0"/>
      </w:r>
      <w:r>
        <w:t xml:space="preserve"> Properties </w:t>
      </w:r>
      <w:r>
        <w:sym w:font="Wingdings" w:char="F0E0"/>
      </w:r>
      <w:r>
        <w:t xml:space="preserve"> Deployment Assembly : add : Java BuildPath Entities </w:t>
      </w:r>
      <w:r>
        <w:sym w:font="Wingdings" w:char="F0E0"/>
      </w:r>
      <w:r>
        <w:t xml:space="preserve"> Maven Dependencies </w:t>
      </w:r>
      <w:r>
        <w:sym w:font="Wingdings" w:char="F0E0"/>
      </w:r>
      <w:r>
        <w:t xml:space="preserve"> Finish</w:t>
      </w:r>
    </w:p>
    <w:p w:rsidR="00B954E5" w:rsidRDefault="00B954E5" w:rsidP="00B954E5">
      <w:r w:rsidRPr="00CB5100">
        <w:rPr>
          <w:noProof/>
          <w:lang w:eastAsia="en-US"/>
        </w:rPr>
        <w:lastRenderedPageBreak/>
        <w:drawing>
          <wp:inline distT="0" distB="0" distL="0" distR="0" wp14:anchorId="7329BA75" wp14:editId="22E2FEAF">
            <wp:extent cx="3707059" cy="7651750"/>
            <wp:effectExtent l="0" t="0" r="8255" b="6350"/>
            <wp:docPr id="143" name="Picture 143"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veti_s\Desktop\temp.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1195" cy="7660286"/>
                    </a:xfrm>
                    <a:prstGeom prst="rect">
                      <a:avLst/>
                    </a:prstGeom>
                    <a:noFill/>
                    <a:ln>
                      <a:noFill/>
                    </a:ln>
                  </pic:spPr>
                </pic:pic>
              </a:graphicData>
            </a:graphic>
          </wp:inline>
        </w:drawing>
      </w:r>
    </w:p>
    <w:p w:rsidR="00B954E5" w:rsidRDefault="00B954E5" w:rsidP="00B954E5">
      <w:pPr>
        <w:pStyle w:val="Heading2"/>
      </w:pPr>
      <w:bookmarkStart w:id="94" w:name="_Toc471845310"/>
      <w:bookmarkStart w:id="95" w:name="_Toc4274752"/>
      <w:r>
        <w:t xml:space="preserve">3.3 </w:t>
      </w:r>
      <w:r w:rsidRPr="009146CF">
        <w:t xml:space="preserve">JAX-RS </w:t>
      </w:r>
      <w:r w:rsidRPr="00231440">
        <w:t>RESTEasy</w:t>
      </w:r>
      <w:bookmarkEnd w:id="94"/>
      <w:bookmarkEnd w:id="95"/>
    </w:p>
    <w:p w:rsidR="00B954E5" w:rsidRDefault="00B20442" w:rsidP="00B954E5">
      <w:pPr>
        <w:rPr>
          <w:lang w:val="en"/>
        </w:rPr>
      </w:pPr>
      <w:hyperlink r:id="rId183" w:tgtFrame="_blank" w:history="1">
        <w:r w:rsidR="00B954E5" w:rsidRPr="00E616F4">
          <w:rPr>
            <w:rStyle w:val="Hyperlink"/>
            <w:b/>
            <w:color w:val="00B050"/>
            <w:lang w:val="en"/>
          </w:rPr>
          <w:t>RESTEasy</w:t>
        </w:r>
      </w:hyperlink>
      <w:r w:rsidR="00B954E5" w:rsidRPr="00E616F4">
        <w:rPr>
          <w:b/>
          <w:color w:val="00B050"/>
          <w:lang w:val="en"/>
        </w:rPr>
        <w:t>,</w:t>
      </w:r>
      <w:r w:rsidR="00B954E5" w:rsidRPr="00E616F4">
        <w:rPr>
          <w:color w:val="00B050"/>
          <w:lang w:val="en"/>
        </w:rPr>
        <w:t xml:space="preserve"> </w:t>
      </w:r>
      <w:r w:rsidR="00B954E5" w:rsidRPr="00E616F4">
        <w:rPr>
          <w:lang w:val="en"/>
        </w:rPr>
        <w:t xml:space="preserve">JBoss project, implementation of the </w:t>
      </w:r>
      <w:hyperlink r:id="rId184" w:tgtFrame="_blank" w:history="1">
        <w:r w:rsidR="00B954E5" w:rsidRPr="00E616F4">
          <w:rPr>
            <w:rStyle w:val="Hyperlink"/>
            <w:b/>
            <w:color w:val="00B050"/>
            <w:lang w:val="en"/>
          </w:rPr>
          <w:t>JAX-RS</w:t>
        </w:r>
      </w:hyperlink>
      <w:r w:rsidR="00B954E5" w:rsidRPr="00E616F4">
        <w:rPr>
          <w:lang w:val="en"/>
        </w:rPr>
        <w:t xml:space="preserve"> specification. In this </w:t>
      </w:r>
      <w:r w:rsidR="00B954E5">
        <w:rPr>
          <w:lang w:val="en"/>
        </w:rPr>
        <w:t>article</w:t>
      </w:r>
      <w:r w:rsidR="00B954E5" w:rsidRPr="00E616F4">
        <w:rPr>
          <w:lang w:val="en"/>
        </w:rPr>
        <w:t>, we show you how to use RESTEasy framework to create a simple REST style web application</w:t>
      </w:r>
    </w:p>
    <w:p w:rsidR="00B954E5" w:rsidRDefault="00B954E5" w:rsidP="00B954E5">
      <w:r>
        <w:rPr>
          <w:lang w:val="en"/>
        </w:rPr>
        <w:lastRenderedPageBreak/>
        <w:t xml:space="preserve">Downlaod </w:t>
      </w:r>
      <w:hyperlink r:id="rId185" w:tgtFrame="_blank" w:history="1">
        <w:r w:rsidRPr="00E616F4">
          <w:rPr>
            <w:rStyle w:val="Hyperlink"/>
            <w:b/>
            <w:color w:val="00B050"/>
            <w:lang w:val="en"/>
          </w:rPr>
          <w:t>RESTEasy</w:t>
        </w:r>
      </w:hyperlink>
      <w:r>
        <w:t xml:space="preserve"> jars from here or add RESTEasy dependencies in POM.xml </w:t>
      </w:r>
    </w:p>
    <w:p w:rsidR="00B954E5" w:rsidRDefault="00B954E5" w:rsidP="00B954E5">
      <w:pPr>
        <w:pStyle w:val="Howitworks"/>
      </w:pPr>
      <w:r>
        <w:t xml:space="preserve">Steps to Create </w:t>
      </w:r>
      <w:r w:rsidRPr="00231440">
        <w:t>RESTEasy</w:t>
      </w:r>
      <w:r>
        <w:t xml:space="preserve"> Web Service Application</w:t>
      </w:r>
    </w:p>
    <w:p w:rsidR="00B954E5" w:rsidRDefault="00B954E5" w:rsidP="00B954E5">
      <w:r>
        <w:t>1. Create Dynamic web project in eclipse, convert that into Maven Project</w:t>
      </w:r>
    </w:p>
    <w:p w:rsidR="00B954E5" w:rsidRDefault="00B954E5" w:rsidP="00B954E5">
      <w:r>
        <w:t xml:space="preserve">2. Add </w:t>
      </w:r>
      <w:r w:rsidRPr="00231440">
        <w:t>RESTEasy</w:t>
      </w:r>
      <w:r>
        <w:t xml:space="preserve"> jar files manually / through Maven by writing repo details in pom.xml</w:t>
      </w:r>
    </w:p>
    <w:p w:rsidR="00B954E5" w:rsidRDefault="00B954E5" w:rsidP="00B954E5">
      <w:r>
        <w:t xml:space="preserve">3. Create RESTFul webservice using </w:t>
      </w:r>
      <w:r w:rsidRPr="00231440">
        <w:t>RESTEasy</w:t>
      </w:r>
    </w:p>
    <w:p w:rsidR="00B954E5" w:rsidRDefault="00B954E5" w:rsidP="00B954E5">
      <w:pPr>
        <w:rPr>
          <w:rFonts w:ascii="Consolas" w:hAnsi="Consolas" w:cs="Consolas"/>
          <w:color w:val="C7254E"/>
          <w:sz w:val="22"/>
          <w:szCs w:val="22"/>
          <w:shd w:val="clear" w:color="auto" w:fill="F9F2F4"/>
          <w:lang w:val="en"/>
        </w:rPr>
      </w:pPr>
      <w:r>
        <w:t xml:space="preserve">4. Configure </w:t>
      </w:r>
      <w:r>
        <w:rPr>
          <w:rFonts w:ascii="Consolas" w:hAnsi="Consolas" w:cs="Consolas"/>
          <w:color w:val="C7254E"/>
          <w:sz w:val="22"/>
          <w:szCs w:val="22"/>
          <w:shd w:val="clear" w:color="auto" w:fill="F9F2F4"/>
          <w:lang w:val="en"/>
        </w:rPr>
        <w:t xml:space="preserve">web.xml, Register </w:t>
      </w:r>
      <w:r w:rsidRPr="00231440">
        <w:t>RESTEasy</w:t>
      </w:r>
      <w:r>
        <w:t xml:space="preserve"> dependency class</w:t>
      </w:r>
    </w:p>
    <w:p w:rsidR="00B954E5" w:rsidRDefault="00B954E5" w:rsidP="00B954E5">
      <w:r>
        <w:t>5. Test Webservice directly by using URL / writing webservice client</w:t>
      </w:r>
    </w:p>
    <w:p w:rsidR="00B954E5" w:rsidRDefault="00B954E5" w:rsidP="00B954E5">
      <w:pPr>
        <w:pStyle w:val="Heading3"/>
      </w:pPr>
      <w:bookmarkStart w:id="96" w:name="_Toc471845311"/>
      <w:r>
        <w:t xml:space="preserve">Example : </w:t>
      </w:r>
      <w:r w:rsidRPr="00A3659B">
        <w:t>JAXRS-</w:t>
      </w:r>
      <w:r w:rsidRPr="003D1E4C">
        <w:t xml:space="preserve"> </w:t>
      </w:r>
      <w:r w:rsidRPr="00231440">
        <w:t>RESTEasy</w:t>
      </w:r>
      <w:r w:rsidRPr="00A3659B">
        <w:t xml:space="preserve"> </w:t>
      </w:r>
      <w:r>
        <w:t>–</w:t>
      </w:r>
      <w:r w:rsidRPr="00A3659B">
        <w:t>HelloWorld</w:t>
      </w:r>
      <w:bookmarkEnd w:id="96"/>
    </w:p>
    <w:p w:rsidR="00B954E5" w:rsidRPr="0062709C" w:rsidRDefault="00B954E5" w:rsidP="00B954E5">
      <w:pPr>
        <w:rPr>
          <w:b/>
          <w:color w:val="7030A0"/>
        </w:rPr>
      </w:pPr>
      <w:r w:rsidRPr="0062709C">
        <w:rPr>
          <w:b/>
          <w:color w:val="7030A0"/>
        </w:rPr>
        <w:t>1.Create Dynamic web project in eclipse, convert that into Maven Project</w:t>
      </w:r>
    </w:p>
    <w:p w:rsidR="00B954E5" w:rsidRPr="00BA11F7" w:rsidRDefault="00B954E5" w:rsidP="00B954E5">
      <w:pPr>
        <w:rPr>
          <w:b/>
        </w:rPr>
      </w:pPr>
      <w:r w:rsidRPr="00BA11F7">
        <w:rPr>
          <w:b/>
          <w:color w:val="00B050"/>
        </w:rPr>
        <w:t>Create Dynamic Web Project</w:t>
      </w:r>
      <w:r w:rsidRPr="0062709C">
        <w:rPr>
          <w:b/>
          <w:color w:val="7030A0"/>
        </w:rPr>
        <w:t xml:space="preserve"> </w:t>
      </w:r>
      <w:r>
        <w:rPr>
          <w:b/>
          <w:color w:val="7030A0"/>
        </w:rPr>
        <w:t xml:space="preserve">: </w:t>
      </w:r>
      <w:r w:rsidRPr="00BA11F7">
        <w:rPr>
          <w:b/>
        </w:rPr>
        <w:t xml:space="preserve">New </w:t>
      </w:r>
      <w:r w:rsidRPr="00BA11F7">
        <w:rPr>
          <w:rFonts w:hint="eastAsia"/>
          <w:b/>
        </w:rPr>
        <w:t>→</w:t>
      </w:r>
      <w:r w:rsidRPr="00BA11F7">
        <w:rPr>
          <w:rFonts w:hint="eastAsia"/>
          <w:b/>
        </w:rPr>
        <w:t xml:space="preserve"> Dynamic web project</w:t>
      </w:r>
      <w:r w:rsidRPr="00BA11F7">
        <w:rPr>
          <w:b/>
          <w:noProof/>
          <w:lang w:eastAsia="en-US"/>
        </w:rPr>
        <w:t xml:space="preserve"> </w:t>
      </w:r>
      <w:r w:rsidRPr="00BA11F7">
        <w:rPr>
          <w:rFonts w:hint="eastAsia"/>
          <w:b/>
          <w:noProof/>
          <w:lang w:eastAsia="en-US"/>
        </w:rPr>
        <w:t>→</w:t>
      </w:r>
      <w:r w:rsidRPr="00BA11F7">
        <w:rPr>
          <w:rFonts w:hint="eastAsia"/>
          <w:b/>
          <w:noProof/>
          <w:lang w:eastAsia="en-US"/>
        </w:rPr>
        <w:t xml:space="preserve"> Provide project details</w:t>
      </w:r>
      <w:r w:rsidRPr="00BA11F7">
        <w:rPr>
          <w:b/>
          <w:noProof/>
          <w:lang w:eastAsia="en-US"/>
        </w:rPr>
        <w:t xml:space="preserve"> </w:t>
      </w:r>
      <w:r w:rsidRPr="00BA11F7">
        <w:rPr>
          <w:b/>
          <w:noProof/>
          <w:lang w:eastAsia="en-US"/>
        </w:rPr>
        <w:sym w:font="Wingdings" w:char="F0E0"/>
      </w:r>
      <w:r w:rsidRPr="00BA11F7">
        <w:rPr>
          <w:b/>
          <w:noProof/>
          <w:lang w:eastAsia="en-US"/>
        </w:rPr>
        <w:t xml:space="preserve"> finish</w:t>
      </w:r>
    </w:p>
    <w:p w:rsidR="00B954E5" w:rsidRDefault="00B954E5" w:rsidP="00B954E5">
      <w:pPr>
        <w:rPr>
          <w:noProof/>
          <w:lang w:eastAsia="en-US"/>
        </w:rPr>
      </w:pPr>
      <w:r w:rsidRPr="00BA11F7">
        <w:rPr>
          <w:b/>
          <w:color w:val="00B050"/>
        </w:rPr>
        <w:t>Convert into Maven Project</w:t>
      </w:r>
      <w:r w:rsidRPr="00BA11F7">
        <w:rPr>
          <w:color w:val="00B050"/>
        </w:rPr>
        <w:t xml:space="preserve">  </w:t>
      </w:r>
      <w:r>
        <w:t xml:space="preserve">: Right-click on Project </w:t>
      </w:r>
      <w:r w:rsidRPr="00C65607">
        <w:rPr>
          <w:rFonts w:hint="eastAsia"/>
        </w:rPr>
        <w:t>→</w:t>
      </w:r>
      <w:r>
        <w:rPr>
          <w:rFonts w:hint="eastAsia"/>
        </w:rPr>
        <w:t xml:space="preserve">Configure </w:t>
      </w:r>
      <w:r w:rsidRPr="00C65607">
        <w:rPr>
          <w:rFonts w:hint="eastAsia"/>
        </w:rPr>
        <w:t>→</w:t>
      </w:r>
      <w:r>
        <w:rPr>
          <w:rFonts w:hint="eastAsia"/>
        </w:rPr>
        <w:t xml:space="preserve"> Convert to Maven </w:t>
      </w:r>
      <w:r>
        <w:t>Project.</w:t>
      </w:r>
      <w:r w:rsidRPr="00BA11F7">
        <w:rPr>
          <w:noProof/>
          <w:lang w:eastAsia="en-US"/>
        </w:rPr>
        <w:t xml:space="preserve"> </w:t>
      </w:r>
    </w:p>
    <w:p w:rsidR="00B954E5" w:rsidRDefault="00B954E5" w:rsidP="00B954E5">
      <w:pPr>
        <w:rPr>
          <w:noProof/>
          <w:lang w:eastAsia="en-US"/>
        </w:rPr>
      </w:pPr>
    </w:p>
    <w:p w:rsidR="00B954E5" w:rsidRDefault="00B954E5" w:rsidP="00B954E5">
      <w:r>
        <w:rPr>
          <w:noProof/>
          <w:lang w:eastAsia="en-US"/>
        </w:rPr>
        <w:drawing>
          <wp:inline distT="0" distB="0" distL="0" distR="0" wp14:anchorId="795153DE" wp14:editId="400B52C0">
            <wp:extent cx="3467584" cy="3248478"/>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3485C6.tmp"/>
                    <pic:cNvPicPr/>
                  </pic:nvPicPr>
                  <pic:blipFill>
                    <a:blip r:embed="rId186">
                      <a:extLst>
                        <a:ext uri="{28A0092B-C50C-407E-A947-70E740481C1C}">
                          <a14:useLocalDpi xmlns:a14="http://schemas.microsoft.com/office/drawing/2010/main" val="0"/>
                        </a:ext>
                      </a:extLst>
                    </a:blip>
                    <a:stretch>
                      <a:fillRect/>
                    </a:stretch>
                  </pic:blipFill>
                  <pic:spPr>
                    <a:xfrm>
                      <a:off x="0" y="0"/>
                      <a:ext cx="3467584" cy="3248478"/>
                    </a:xfrm>
                    <a:prstGeom prst="rect">
                      <a:avLst/>
                    </a:prstGeom>
                  </pic:spPr>
                </pic:pic>
              </a:graphicData>
            </a:graphic>
          </wp:inline>
        </w:drawing>
      </w:r>
    </w:p>
    <w:p w:rsidR="00B954E5" w:rsidRDefault="00B954E5" w:rsidP="00B954E5">
      <w:pPr>
        <w:spacing w:after="0"/>
        <w:rPr>
          <w:b/>
          <w:color w:val="7030A0"/>
        </w:rPr>
      </w:pPr>
      <w:r w:rsidRPr="00EB29F1">
        <w:rPr>
          <w:b/>
          <w:color w:val="7030A0"/>
        </w:rPr>
        <w:t>2. Add RESTEasy jar files manually / through Maven by writing repo details in pom.xml</w:t>
      </w:r>
    </w:p>
    <w:p w:rsidR="00B954E5" w:rsidRPr="00EB29F1" w:rsidRDefault="00B954E5" w:rsidP="00B954E5">
      <w:r w:rsidRPr="001F4BE9">
        <w:t>Declares JBoss public Maven repository and “</w:t>
      </w:r>
      <w:r w:rsidRPr="001F4BE9">
        <w:rPr>
          <w:b/>
          <w:bCs/>
        </w:rPr>
        <w:t>resteasy-jaxrs</w:t>
      </w:r>
      <w:r w:rsidRPr="001F4BE9">
        <w:t>” in your Maven pom.xml file. That’s all you need to use </w:t>
      </w:r>
      <w:r w:rsidRPr="001F4BE9">
        <w:rPr>
          <w:b/>
          <w:bCs/>
        </w:rPr>
        <w:t>RESTEasy</w:t>
      </w:r>
      <w:r w:rsidRPr="001F4BE9">
        <w:t>.</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"http://maven.apache.org/POM/4.0.0"</w:t>
      </w:r>
      <w:r>
        <w:rPr>
          <w:color w:val="4C483D" w:themeColor="text2"/>
        </w:rPr>
        <w:t xml:space="preserve"> </w:t>
      </w:r>
      <w:r>
        <w:rPr>
          <w:color w:val="7F007F"/>
        </w:rPr>
        <w:t>xmlns:xsi</w:t>
      </w:r>
      <w:r>
        <w:rPr>
          <w:color w:val="000000"/>
        </w:rPr>
        <w:t>=</w:t>
      </w:r>
      <w:r>
        <w:t>"http://www.w3.org/2001/XMLSchema-instance"</w:t>
      </w:r>
      <w:r>
        <w:rPr>
          <w:color w:val="4C483D" w:themeColor="text2"/>
        </w:rPr>
        <w:t xml:space="preserve"> </w:t>
      </w:r>
      <w:r>
        <w:rPr>
          <w:color w:val="7F007F"/>
        </w:rPr>
        <w:t>xsi:schemaLocation</w:t>
      </w:r>
      <w:r>
        <w:rPr>
          <w:color w:val="000000"/>
        </w:rPr>
        <w:t>=</w:t>
      </w:r>
      <w:r>
        <w:t>"http://maven.apache.org/POM/4.0.0 http://maven.apache.org/xsd/maven-4.0.0.xsd"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rsidR="00B954E5" w:rsidRDefault="00B954E5" w:rsidP="00B954E5">
      <w:pPr>
        <w:pStyle w:val="Output"/>
        <w:rPr>
          <w:color w:val="4C483D" w:themeColor="text2"/>
        </w:rPr>
      </w:pPr>
      <w:r>
        <w:rPr>
          <w:color w:val="000000"/>
        </w:rPr>
        <w:lastRenderedPageBreak/>
        <w:t xml:space="preserve">  </w:t>
      </w:r>
      <w:r>
        <w:rPr>
          <w:color w:val="008080"/>
        </w:rPr>
        <w:t>&lt;</w:t>
      </w:r>
      <w:r>
        <w:rPr>
          <w:color w:val="3F7F7F"/>
        </w:rPr>
        <w:t>groupId</w:t>
      </w:r>
      <w:r>
        <w:rPr>
          <w:color w:val="008080"/>
        </w:rPr>
        <w:t>&gt;</w:t>
      </w:r>
      <w:r>
        <w:rPr>
          <w:color w:val="000000"/>
        </w:rPr>
        <w:t>JAXRS-RESTEasy-HelloWorld</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JAXRS-RESTEasy-HelloWorld</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packaging</w:t>
      </w:r>
      <w:r>
        <w:rPr>
          <w:color w:val="008080"/>
        </w:rPr>
        <w:t>&gt;</w:t>
      </w:r>
      <w:r>
        <w:rPr>
          <w:color w:val="000000"/>
        </w:rPr>
        <w:t>war</w:t>
      </w:r>
      <w:r>
        <w:rPr>
          <w:color w:val="008080"/>
        </w:rPr>
        <w:t>&lt;/</w:t>
      </w:r>
      <w:r>
        <w:rPr>
          <w:color w:val="3F7F7F"/>
        </w:rPr>
        <w:t>packaging</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sourceDirectory</w:t>
      </w:r>
      <w:r>
        <w:rPr>
          <w:color w:val="008080"/>
        </w:rPr>
        <w:t>&gt;</w:t>
      </w:r>
      <w:r>
        <w:rPr>
          <w:color w:val="000000"/>
          <w:u w:val="single"/>
        </w:rPr>
        <w:t>src</w:t>
      </w:r>
      <w:r>
        <w:rPr>
          <w:color w:val="008080"/>
        </w:rPr>
        <w:t>&lt;/</w:t>
      </w:r>
      <w:r>
        <w:rPr>
          <w:color w:val="3F7F7F"/>
        </w:rPr>
        <w:t>sourceDirectory</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3.5.1</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source</w:t>
      </w:r>
      <w:r>
        <w:rPr>
          <w:color w:val="008080"/>
        </w:rPr>
        <w:t>&gt;</w:t>
      </w:r>
      <w:r>
        <w:rPr>
          <w:color w:val="000000"/>
        </w:rPr>
        <w:t>1.8</w:t>
      </w:r>
      <w:r>
        <w:rPr>
          <w:color w:val="008080"/>
        </w:rPr>
        <w:t>&lt;/</w:t>
      </w:r>
      <w:r>
        <w:rPr>
          <w:color w:val="3F7F7F"/>
        </w:rPr>
        <w:t>source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target</w:t>
      </w:r>
      <w:r>
        <w:rPr>
          <w:color w:val="008080"/>
        </w:rPr>
        <w:t>&gt;</w:t>
      </w:r>
      <w:r>
        <w:rPr>
          <w:color w:val="000000"/>
        </w:rPr>
        <w:t>1.8</w:t>
      </w:r>
      <w:r>
        <w:rPr>
          <w:color w:val="008080"/>
        </w:rPr>
        <w:t>&lt;/</w:t>
      </w:r>
      <w:r>
        <w:rPr>
          <w:color w:val="3F7F7F"/>
        </w:rPr>
        <w:t>target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u w:val="single"/>
        </w:rPr>
        <w:t>maven</w:t>
      </w:r>
      <w:r>
        <w:rPr>
          <w:color w:val="000000"/>
        </w:rPr>
        <w:t>-war-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3.0.0</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warSourceDirectory</w:t>
      </w:r>
      <w:r>
        <w:rPr>
          <w:color w:val="008080"/>
        </w:rPr>
        <w:t>&gt;</w:t>
      </w:r>
      <w:r>
        <w:rPr>
          <w:color w:val="000000"/>
        </w:rPr>
        <w:t>WebContent</w:t>
      </w:r>
      <w:r>
        <w:rPr>
          <w:color w:val="008080"/>
        </w:rPr>
        <w:t>&lt;/</w:t>
      </w:r>
      <w:r>
        <w:rPr>
          <w:color w:val="3F7F7F"/>
        </w:rPr>
        <w:t>warSourceDirectory</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color w:val="4C483D" w:themeColor="text2"/>
        </w:rPr>
      </w:pPr>
      <w:r>
        <w:rPr>
          <w:color w:val="000000"/>
        </w:rPr>
        <w:t xml:space="preserve">  </w:t>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t xml:space="preserve">   </w:t>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t xml:space="preserve">  </w:t>
      </w:r>
      <w:r>
        <w:rPr>
          <w:color w:val="008080"/>
        </w:rPr>
        <w:t>&lt;</w:t>
      </w:r>
      <w:r>
        <w:rPr>
          <w:color w:val="3F7F7F"/>
        </w:rPr>
        <w:t>id</w:t>
      </w:r>
      <w:r>
        <w:rPr>
          <w:color w:val="008080"/>
        </w:rPr>
        <w:t>&gt;</w:t>
      </w:r>
      <w:r>
        <w:rPr>
          <w:color w:val="000000"/>
        </w:rPr>
        <w:t>JBoss repository</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t xml:space="preserve">  </w:t>
      </w:r>
      <w:r>
        <w:rPr>
          <w:color w:val="008080"/>
        </w:rPr>
        <w:t>&lt;</w:t>
      </w:r>
      <w:r>
        <w:rPr>
          <w:color w:val="3F7F7F"/>
        </w:rPr>
        <w:t>url</w:t>
      </w:r>
      <w:r>
        <w:rPr>
          <w:color w:val="008080"/>
        </w:rPr>
        <w:t>&gt;</w:t>
      </w:r>
      <w:r>
        <w:rPr>
          <w:color w:val="000000"/>
        </w:rPr>
        <w:t>https://repository.jboss.org/nexus/content/groups/public-jboss/</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tab/>
        <w:t xml:space="preserve">   </w:t>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org.jboss.resteasy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resteasy</w:t>
      </w:r>
      <w:r>
        <w:rPr>
          <w:color w:val="000000"/>
        </w:rPr>
        <w:t>-</w:t>
      </w:r>
      <w:r>
        <w:rPr>
          <w:color w:val="000000"/>
          <w:u w:val="single"/>
        </w:rPr>
        <w:t>jaxrs</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2.2.1.GA</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pPr>
      <w:r>
        <w:rPr>
          <w:color w:val="008080"/>
        </w:rPr>
        <w:t>&lt;/</w:t>
      </w:r>
      <w:r>
        <w:rPr>
          <w:color w:val="3F7F7F"/>
        </w:rPr>
        <w:t>project</w:t>
      </w:r>
      <w:r>
        <w:rPr>
          <w:color w:val="008080"/>
        </w:rPr>
        <w:t>&gt;</w:t>
      </w:r>
    </w:p>
    <w:p w:rsidR="00B954E5" w:rsidRDefault="00B954E5" w:rsidP="00B954E5">
      <w:pPr>
        <w:rPr>
          <w:b/>
          <w:color w:val="7030A0"/>
        </w:rPr>
      </w:pPr>
    </w:p>
    <w:p w:rsidR="00B954E5" w:rsidRPr="00EB29F1" w:rsidRDefault="00B954E5" w:rsidP="00B954E5">
      <w:pPr>
        <w:spacing w:after="0"/>
        <w:rPr>
          <w:b/>
          <w:color w:val="7030A0"/>
        </w:rPr>
      </w:pPr>
      <w:r w:rsidRPr="00EB29F1">
        <w:rPr>
          <w:b/>
          <w:color w:val="7030A0"/>
        </w:rPr>
        <w:t>3.Create RESTFul webservice using RESTEasy</w:t>
      </w:r>
    </w:p>
    <w:p w:rsidR="00B954E5" w:rsidRPr="001F4BE9" w:rsidRDefault="00B954E5" w:rsidP="00B954E5">
      <w:pPr>
        <w:pStyle w:val="Output"/>
        <w:rPr>
          <w:color w:val="4C483D" w:themeColor="text2"/>
          <w:sz w:val="18"/>
        </w:rPr>
      </w:pPr>
      <w:r w:rsidRPr="001F4BE9">
        <w:rPr>
          <w:bCs/>
          <w:color w:val="7F0055"/>
          <w:sz w:val="18"/>
        </w:rPr>
        <w:t>package</w:t>
      </w:r>
      <w:r w:rsidRPr="001F4BE9">
        <w:rPr>
          <w:sz w:val="18"/>
        </w:rPr>
        <w:t xml:space="preserve"> service;</w:t>
      </w:r>
    </w:p>
    <w:p w:rsidR="00B954E5" w:rsidRPr="001F4BE9" w:rsidRDefault="00B954E5" w:rsidP="00B954E5">
      <w:pPr>
        <w:pStyle w:val="Output"/>
        <w:rPr>
          <w:color w:val="4C483D" w:themeColor="text2"/>
          <w:sz w:val="18"/>
        </w:rPr>
      </w:pPr>
    </w:p>
    <w:p w:rsidR="00B954E5" w:rsidRPr="001F4BE9" w:rsidRDefault="00B954E5" w:rsidP="00B954E5">
      <w:pPr>
        <w:pStyle w:val="Output"/>
        <w:rPr>
          <w:color w:val="4C483D" w:themeColor="text2"/>
          <w:sz w:val="18"/>
        </w:rPr>
      </w:pPr>
      <w:r w:rsidRPr="001F4BE9">
        <w:rPr>
          <w:bCs/>
          <w:color w:val="7F0055"/>
          <w:sz w:val="18"/>
        </w:rPr>
        <w:t>import</w:t>
      </w:r>
      <w:r w:rsidRPr="001F4BE9">
        <w:rPr>
          <w:sz w:val="18"/>
        </w:rPr>
        <w:t xml:space="preserve"> javax.ws.rs.GET;</w:t>
      </w:r>
    </w:p>
    <w:p w:rsidR="00B954E5" w:rsidRPr="001F4BE9" w:rsidRDefault="00B954E5" w:rsidP="00B954E5">
      <w:pPr>
        <w:pStyle w:val="Output"/>
        <w:rPr>
          <w:color w:val="4C483D" w:themeColor="text2"/>
          <w:sz w:val="18"/>
        </w:rPr>
      </w:pPr>
      <w:r w:rsidRPr="001F4BE9">
        <w:rPr>
          <w:bCs/>
          <w:color w:val="7F0055"/>
          <w:sz w:val="18"/>
        </w:rPr>
        <w:t>import</w:t>
      </w:r>
      <w:r w:rsidRPr="001F4BE9">
        <w:rPr>
          <w:sz w:val="18"/>
        </w:rPr>
        <w:t xml:space="preserve"> javax.ws.rs.Path;</w:t>
      </w:r>
    </w:p>
    <w:p w:rsidR="00B954E5" w:rsidRPr="001F4BE9" w:rsidRDefault="00B954E5" w:rsidP="00B954E5">
      <w:pPr>
        <w:pStyle w:val="Output"/>
        <w:rPr>
          <w:color w:val="4C483D" w:themeColor="text2"/>
          <w:sz w:val="18"/>
        </w:rPr>
      </w:pPr>
      <w:r w:rsidRPr="001F4BE9">
        <w:rPr>
          <w:bCs/>
          <w:color w:val="7F0055"/>
          <w:sz w:val="18"/>
        </w:rPr>
        <w:t>import</w:t>
      </w:r>
      <w:r w:rsidRPr="001F4BE9">
        <w:rPr>
          <w:sz w:val="18"/>
        </w:rPr>
        <w:t xml:space="preserve"> javax.ws.rs.Produces;</w:t>
      </w:r>
    </w:p>
    <w:p w:rsidR="00B954E5" w:rsidRPr="001F4BE9" w:rsidRDefault="00B954E5" w:rsidP="00B954E5">
      <w:pPr>
        <w:pStyle w:val="Output"/>
        <w:rPr>
          <w:color w:val="4C483D" w:themeColor="text2"/>
          <w:sz w:val="18"/>
        </w:rPr>
      </w:pPr>
      <w:r w:rsidRPr="001F4BE9">
        <w:rPr>
          <w:bCs/>
          <w:color w:val="7F0055"/>
          <w:sz w:val="18"/>
        </w:rPr>
        <w:t>import</w:t>
      </w:r>
      <w:r w:rsidRPr="001F4BE9">
        <w:rPr>
          <w:sz w:val="18"/>
        </w:rPr>
        <w:t xml:space="preserve"> javax.ws.rs.core.MediaType;</w:t>
      </w:r>
    </w:p>
    <w:p w:rsidR="00B954E5" w:rsidRPr="001F4BE9" w:rsidRDefault="00B954E5" w:rsidP="00B954E5">
      <w:pPr>
        <w:pStyle w:val="Output"/>
        <w:rPr>
          <w:color w:val="4C483D" w:themeColor="text2"/>
          <w:sz w:val="18"/>
        </w:rPr>
      </w:pPr>
    </w:p>
    <w:p w:rsidR="00B954E5" w:rsidRPr="001F4BE9" w:rsidRDefault="00B954E5" w:rsidP="00B954E5">
      <w:pPr>
        <w:pStyle w:val="Output"/>
        <w:rPr>
          <w:color w:val="4C483D" w:themeColor="text2"/>
          <w:sz w:val="18"/>
        </w:rPr>
      </w:pPr>
      <w:r w:rsidRPr="001F4BE9">
        <w:rPr>
          <w:color w:val="646464"/>
          <w:sz w:val="18"/>
        </w:rPr>
        <w:t>@Path</w:t>
      </w:r>
      <w:r w:rsidRPr="001F4BE9">
        <w:rPr>
          <w:sz w:val="18"/>
        </w:rPr>
        <w:t>(</w:t>
      </w:r>
      <w:r w:rsidRPr="001F4BE9">
        <w:rPr>
          <w:color w:val="2A00FF"/>
          <w:sz w:val="18"/>
        </w:rPr>
        <w:t>"/helloresteasy"</w:t>
      </w:r>
      <w:r w:rsidRPr="001F4BE9">
        <w:rPr>
          <w:sz w:val="18"/>
        </w:rPr>
        <w:t>)</w:t>
      </w:r>
    </w:p>
    <w:p w:rsidR="00B954E5" w:rsidRPr="001F4BE9" w:rsidRDefault="00B954E5" w:rsidP="00B954E5">
      <w:pPr>
        <w:pStyle w:val="Output"/>
        <w:rPr>
          <w:color w:val="4C483D" w:themeColor="text2"/>
          <w:sz w:val="18"/>
        </w:rPr>
      </w:pPr>
      <w:r w:rsidRPr="001F4BE9">
        <w:rPr>
          <w:bCs/>
          <w:color w:val="7F0055"/>
          <w:sz w:val="18"/>
        </w:rPr>
        <w:t>public</w:t>
      </w:r>
      <w:r w:rsidRPr="001F4BE9">
        <w:rPr>
          <w:sz w:val="18"/>
        </w:rPr>
        <w:t xml:space="preserve"> </w:t>
      </w:r>
      <w:r w:rsidRPr="001F4BE9">
        <w:rPr>
          <w:bCs/>
          <w:color w:val="7F0055"/>
          <w:sz w:val="18"/>
        </w:rPr>
        <w:t>class</w:t>
      </w:r>
      <w:r w:rsidRPr="001F4BE9">
        <w:rPr>
          <w:sz w:val="18"/>
        </w:rPr>
        <w:t xml:space="preserve"> HelloRESTEasyService {</w:t>
      </w:r>
    </w:p>
    <w:p w:rsidR="00B954E5" w:rsidRPr="001F4BE9" w:rsidRDefault="00B954E5" w:rsidP="00B954E5">
      <w:pPr>
        <w:pStyle w:val="Output"/>
        <w:rPr>
          <w:color w:val="4C483D" w:themeColor="text2"/>
          <w:sz w:val="18"/>
        </w:rPr>
      </w:pPr>
      <w:r w:rsidRPr="001F4BE9">
        <w:rPr>
          <w:sz w:val="18"/>
        </w:rPr>
        <w:tab/>
      </w:r>
      <w:r w:rsidRPr="001F4BE9">
        <w:rPr>
          <w:color w:val="646464"/>
          <w:sz w:val="18"/>
        </w:rPr>
        <w:t>@GET</w:t>
      </w:r>
    </w:p>
    <w:p w:rsidR="00B954E5" w:rsidRPr="001F4BE9" w:rsidRDefault="00B954E5" w:rsidP="00B954E5">
      <w:pPr>
        <w:pStyle w:val="Output"/>
        <w:rPr>
          <w:color w:val="4C483D" w:themeColor="text2"/>
          <w:sz w:val="18"/>
        </w:rPr>
      </w:pPr>
      <w:r w:rsidRPr="001F4BE9">
        <w:rPr>
          <w:sz w:val="18"/>
        </w:rPr>
        <w:tab/>
      </w:r>
      <w:r w:rsidRPr="001F4BE9">
        <w:rPr>
          <w:color w:val="646464"/>
          <w:sz w:val="18"/>
        </w:rPr>
        <w:t>@Produces</w:t>
      </w:r>
      <w:r w:rsidRPr="001F4BE9">
        <w:rPr>
          <w:sz w:val="18"/>
        </w:rPr>
        <w:t>(MediaType.</w:t>
      </w:r>
      <w:r w:rsidRPr="001F4BE9">
        <w:rPr>
          <w:bCs/>
          <w:i/>
          <w:iCs/>
          <w:color w:val="0000C0"/>
          <w:sz w:val="18"/>
        </w:rPr>
        <w:t>TEXT_HTML</w:t>
      </w:r>
      <w:r w:rsidRPr="001F4BE9">
        <w:rPr>
          <w:sz w:val="18"/>
        </w:rPr>
        <w:t>)</w:t>
      </w:r>
    </w:p>
    <w:p w:rsidR="00B954E5" w:rsidRPr="001F4BE9" w:rsidRDefault="00B954E5" w:rsidP="00B954E5">
      <w:pPr>
        <w:pStyle w:val="Output"/>
        <w:rPr>
          <w:color w:val="4C483D" w:themeColor="text2"/>
          <w:sz w:val="18"/>
        </w:rPr>
      </w:pPr>
      <w:r w:rsidRPr="001F4BE9">
        <w:rPr>
          <w:sz w:val="18"/>
        </w:rPr>
        <w:tab/>
      </w:r>
      <w:r w:rsidRPr="001F4BE9">
        <w:rPr>
          <w:bCs/>
          <w:color w:val="7F0055"/>
          <w:sz w:val="18"/>
        </w:rPr>
        <w:t>public</w:t>
      </w:r>
      <w:r w:rsidRPr="001F4BE9">
        <w:rPr>
          <w:sz w:val="18"/>
        </w:rPr>
        <w:t xml:space="preserve"> String sayHtmlHello() {</w:t>
      </w:r>
    </w:p>
    <w:p w:rsidR="00B954E5" w:rsidRPr="001F4BE9" w:rsidRDefault="00B954E5" w:rsidP="00B954E5">
      <w:pPr>
        <w:pStyle w:val="Output"/>
        <w:rPr>
          <w:color w:val="4C483D" w:themeColor="text2"/>
          <w:sz w:val="18"/>
        </w:rPr>
      </w:pPr>
      <w:r w:rsidRPr="001F4BE9">
        <w:rPr>
          <w:sz w:val="18"/>
        </w:rPr>
        <w:tab/>
      </w:r>
      <w:r w:rsidRPr="001F4BE9">
        <w:rPr>
          <w:sz w:val="18"/>
        </w:rPr>
        <w:tab/>
      </w:r>
      <w:r w:rsidRPr="001F4BE9">
        <w:rPr>
          <w:bCs/>
          <w:color w:val="7F0055"/>
          <w:sz w:val="18"/>
        </w:rPr>
        <w:t>return</w:t>
      </w:r>
      <w:r w:rsidRPr="001F4BE9">
        <w:rPr>
          <w:sz w:val="18"/>
        </w:rPr>
        <w:t xml:space="preserve"> </w:t>
      </w:r>
      <w:r w:rsidRPr="001F4BE9">
        <w:rPr>
          <w:color w:val="2A00FF"/>
          <w:sz w:val="18"/>
        </w:rPr>
        <w:t>"&lt;h1&gt;"</w:t>
      </w:r>
      <w:r w:rsidRPr="001F4BE9">
        <w:rPr>
          <w:sz w:val="18"/>
        </w:rPr>
        <w:t xml:space="preserve"> + </w:t>
      </w:r>
      <w:r w:rsidRPr="001F4BE9">
        <w:rPr>
          <w:color w:val="2A00FF"/>
          <w:sz w:val="18"/>
        </w:rPr>
        <w:t>"Hello RESTEasy Service"</w:t>
      </w:r>
      <w:r w:rsidRPr="001F4BE9">
        <w:rPr>
          <w:sz w:val="18"/>
        </w:rPr>
        <w:t xml:space="preserve"> + </w:t>
      </w:r>
      <w:r w:rsidRPr="001F4BE9">
        <w:rPr>
          <w:color w:val="2A00FF"/>
          <w:sz w:val="18"/>
        </w:rPr>
        <w:t>"&lt;/h1&gt;"</w:t>
      </w:r>
      <w:r w:rsidRPr="001F4BE9">
        <w:rPr>
          <w:sz w:val="18"/>
        </w:rPr>
        <w:t>;</w:t>
      </w:r>
    </w:p>
    <w:p w:rsidR="00B954E5" w:rsidRPr="001F4BE9" w:rsidRDefault="00B954E5" w:rsidP="00B954E5">
      <w:pPr>
        <w:pStyle w:val="Output"/>
        <w:rPr>
          <w:color w:val="4C483D" w:themeColor="text2"/>
          <w:sz w:val="18"/>
        </w:rPr>
      </w:pPr>
      <w:r w:rsidRPr="001F4BE9">
        <w:rPr>
          <w:sz w:val="18"/>
        </w:rPr>
        <w:tab/>
        <w:t>}</w:t>
      </w:r>
    </w:p>
    <w:p w:rsidR="00B954E5" w:rsidRPr="001F4BE9" w:rsidRDefault="00B954E5" w:rsidP="00B954E5">
      <w:pPr>
        <w:pStyle w:val="Output"/>
        <w:rPr>
          <w:sz w:val="18"/>
        </w:rPr>
      </w:pPr>
      <w:r w:rsidRPr="001F4BE9">
        <w:rPr>
          <w:sz w:val="18"/>
        </w:rPr>
        <w:t>}</w:t>
      </w:r>
    </w:p>
    <w:p w:rsidR="00B954E5" w:rsidRDefault="00B954E5" w:rsidP="00B954E5">
      <w:pPr>
        <w:spacing w:after="0"/>
        <w:rPr>
          <w:b/>
          <w:color w:val="7030A0"/>
        </w:rPr>
      </w:pPr>
      <w:r w:rsidRPr="00EB29F1">
        <w:rPr>
          <w:b/>
          <w:color w:val="7030A0"/>
        </w:rPr>
        <w:t>4. Configure</w:t>
      </w:r>
      <w:r w:rsidRPr="00EB29F1">
        <w:rPr>
          <w:color w:val="7030A0"/>
        </w:rPr>
        <w:t xml:space="preserve"> </w:t>
      </w:r>
      <w:r>
        <w:rPr>
          <w:rFonts w:ascii="Consolas" w:hAnsi="Consolas" w:cs="Consolas"/>
          <w:color w:val="C7254E"/>
          <w:sz w:val="22"/>
          <w:szCs w:val="22"/>
          <w:shd w:val="clear" w:color="auto" w:fill="F9F2F4"/>
          <w:lang w:val="en"/>
        </w:rPr>
        <w:t xml:space="preserve">web.xml, Register </w:t>
      </w:r>
      <w:r w:rsidRPr="00EB29F1">
        <w:rPr>
          <w:b/>
          <w:color w:val="7030A0"/>
        </w:rPr>
        <w:t>RESTEasy dependency class</w:t>
      </w:r>
    </w:p>
    <w:p w:rsidR="00B954E5" w:rsidRDefault="00B954E5" w:rsidP="00B954E5">
      <w:pPr>
        <w:spacing w:after="0"/>
      </w:pPr>
      <w:r w:rsidRPr="001F4BE9">
        <w:t>Now, configure listener and servlet to support RESTEasy. Read this </w:t>
      </w:r>
      <w:hyperlink r:id="rId187" w:tgtFrame="_blank" w:history="1">
        <w:r w:rsidRPr="001F4BE9">
          <w:rPr>
            <w:rStyle w:val="Hyperlink"/>
          </w:rPr>
          <w:t>JBoss documentation</w:t>
        </w:r>
      </w:hyperlink>
      <w:r w:rsidRPr="001F4BE9">
        <w:t> </w:t>
      </w:r>
      <w:r>
        <w:t>for details</w:t>
      </w:r>
    </w:p>
    <w:p w:rsidR="00B954E5" w:rsidRDefault="00B954E5" w:rsidP="00B954E5">
      <w:pPr>
        <w:pStyle w:val="Output"/>
        <w:rPr>
          <w:color w:val="4C483D" w:themeColor="text2"/>
        </w:rPr>
      </w:pPr>
      <w:r>
        <w:rPr>
          <w:color w:val="008080"/>
        </w:rPr>
        <w:t>&lt;</w:t>
      </w:r>
      <w:r>
        <w:rPr>
          <w:color w:val="3F7F7F"/>
        </w:rPr>
        <w:t>web-app</w:t>
      </w:r>
      <w:r>
        <w:rPr>
          <w:color w:val="4C483D" w:themeColor="text2"/>
        </w:rPr>
        <w:t xml:space="preserve"> </w:t>
      </w:r>
      <w:r>
        <w:rPr>
          <w:color w:val="7F007F"/>
        </w:rPr>
        <w:t>id</w:t>
      </w:r>
      <w:r>
        <w:rPr>
          <w:color w:val="000000"/>
        </w:rPr>
        <w:t>=</w:t>
      </w:r>
      <w:r>
        <w:rPr>
          <w:i/>
          <w:iCs/>
        </w:rPr>
        <w:t>"WebApp_ID"</w:t>
      </w:r>
      <w:r>
        <w:rPr>
          <w:color w:val="4C483D" w:themeColor="text2"/>
        </w:rPr>
        <w:t xml:space="preserve"> </w:t>
      </w:r>
      <w:r>
        <w:rPr>
          <w:color w:val="7F007F"/>
        </w:rPr>
        <w:t>version</w:t>
      </w:r>
      <w:r>
        <w:rPr>
          <w:color w:val="000000"/>
        </w:rPr>
        <w:t>=</w:t>
      </w:r>
      <w:r>
        <w:rPr>
          <w:i/>
          <w:iCs/>
        </w:rPr>
        <w:t>"2.4"</w:t>
      </w:r>
    </w:p>
    <w:p w:rsidR="00B954E5" w:rsidRDefault="00B954E5" w:rsidP="00B954E5">
      <w:pPr>
        <w:pStyle w:val="Output"/>
        <w:rPr>
          <w:color w:val="4C483D" w:themeColor="text2"/>
        </w:rPr>
      </w:pPr>
      <w:r>
        <w:rPr>
          <w:color w:val="4C483D" w:themeColor="text2"/>
        </w:rPr>
        <w:tab/>
      </w:r>
      <w:r>
        <w:rPr>
          <w:color w:val="7F007F"/>
        </w:rPr>
        <w:t>xmlns</w:t>
      </w:r>
      <w:r>
        <w:rPr>
          <w:color w:val="000000"/>
        </w:rPr>
        <w:t>=</w:t>
      </w:r>
      <w:r>
        <w:rPr>
          <w:i/>
          <w:iCs/>
        </w:rPr>
        <w:t>"http://java.sun.com/xml/ns/j2ee"</w:t>
      </w:r>
    </w:p>
    <w:p w:rsidR="00B954E5" w:rsidRDefault="00B954E5" w:rsidP="00B954E5">
      <w:pPr>
        <w:pStyle w:val="Output"/>
        <w:rPr>
          <w:color w:val="4C483D" w:themeColor="text2"/>
        </w:rPr>
      </w:pPr>
      <w:r>
        <w:rPr>
          <w:color w:val="4C483D" w:themeColor="text2"/>
        </w:rPr>
        <w:tab/>
      </w:r>
      <w:r>
        <w:rPr>
          <w:color w:val="7F007F"/>
        </w:rPr>
        <w:t>xmlns:xsi</w:t>
      </w:r>
      <w:r>
        <w:rPr>
          <w:color w:val="000000"/>
        </w:rPr>
        <w:t>=</w:t>
      </w:r>
      <w:r>
        <w:rPr>
          <w:i/>
          <w:iCs/>
        </w:rPr>
        <w:t>"http://www.w3.org/2001/XMLSchema-instance"</w:t>
      </w:r>
    </w:p>
    <w:p w:rsidR="00B954E5" w:rsidRDefault="00B954E5" w:rsidP="00B954E5">
      <w:pPr>
        <w:pStyle w:val="Output"/>
        <w:rPr>
          <w:color w:val="4C483D" w:themeColor="text2"/>
        </w:rPr>
      </w:pPr>
      <w:r>
        <w:rPr>
          <w:color w:val="4C483D" w:themeColor="text2"/>
        </w:rPr>
        <w:tab/>
      </w:r>
      <w:r>
        <w:rPr>
          <w:color w:val="7F007F"/>
        </w:rPr>
        <w:t>xsi:schemaLocation</w:t>
      </w:r>
      <w:r>
        <w:rPr>
          <w:color w:val="000000"/>
        </w:rPr>
        <w:t>=</w:t>
      </w:r>
      <w:r>
        <w:rPr>
          <w:i/>
          <w:iCs/>
        </w:rPr>
        <w:t>"http://java.sun.com/xml/ns/j2ee</w:t>
      </w:r>
    </w:p>
    <w:p w:rsidR="00B954E5" w:rsidRDefault="00B954E5" w:rsidP="00B954E5">
      <w:pPr>
        <w:pStyle w:val="Output"/>
        <w:rPr>
          <w:color w:val="4C483D" w:themeColor="text2"/>
        </w:rPr>
      </w:pPr>
      <w:r>
        <w:rPr>
          <w:i/>
          <w:iCs/>
        </w:rPr>
        <w:tab/>
        <w:t>http://java.sun.com/xml/ns/j2ee/web-app_2_4.xsd"</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display-name</w:t>
      </w:r>
      <w:r>
        <w:rPr>
          <w:color w:val="008080"/>
        </w:rPr>
        <w:t>&gt;</w:t>
      </w:r>
      <w:r>
        <w:rPr>
          <w:color w:val="000000"/>
        </w:rPr>
        <w:t>Restful Web Application</w:t>
      </w:r>
      <w:r>
        <w:rPr>
          <w:color w:val="008080"/>
        </w:rPr>
        <w:t>&lt;/</w:t>
      </w:r>
      <w:r>
        <w:rPr>
          <w:color w:val="3F7F7F"/>
        </w:rPr>
        <w:t>display-name</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lastRenderedPageBreak/>
        <w:tab/>
      </w:r>
      <w:r>
        <w:rPr>
          <w:color w:val="3F5FBF"/>
        </w:rPr>
        <w:t>&lt;!-- Auto scan REST service --&gt;</w:t>
      </w:r>
    </w:p>
    <w:p w:rsidR="00B954E5" w:rsidRDefault="00B954E5" w:rsidP="00B954E5">
      <w:pPr>
        <w:pStyle w:val="Output"/>
        <w:rPr>
          <w:color w:val="4C483D" w:themeColor="text2"/>
        </w:rPr>
      </w:pPr>
      <w:r>
        <w:rPr>
          <w:color w:val="000000"/>
        </w:rPr>
        <w:tab/>
      </w:r>
      <w:r>
        <w:rPr>
          <w:color w:val="008080"/>
        </w:rPr>
        <w:t>&lt;</w:t>
      </w:r>
      <w:r>
        <w:rPr>
          <w:color w:val="3F7F7F"/>
        </w:rPr>
        <w:t>context-param</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param-name</w:t>
      </w:r>
      <w:r>
        <w:rPr>
          <w:color w:val="008080"/>
        </w:rPr>
        <w:t>&gt;</w:t>
      </w:r>
      <w:r>
        <w:rPr>
          <w:color w:val="000000"/>
        </w:rPr>
        <w:t>resteasy.scan</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param-value</w:t>
      </w:r>
      <w:r>
        <w:rPr>
          <w:color w:val="008080"/>
        </w:rPr>
        <w:t>&gt;</w:t>
      </w:r>
      <w:r>
        <w:rPr>
          <w:color w:val="000000"/>
        </w:rPr>
        <w:t>true</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context-param</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3F5FBF"/>
        </w:rPr>
        <w:t xml:space="preserve">&lt;!-- this need same with </w:t>
      </w:r>
      <w:r>
        <w:rPr>
          <w:color w:val="3F5FBF"/>
          <w:u w:val="single"/>
        </w:rPr>
        <w:t>resteasy</w:t>
      </w:r>
      <w:r>
        <w:rPr>
          <w:color w:val="3F5FBF"/>
        </w:rPr>
        <w:t xml:space="preserve"> </w:t>
      </w:r>
      <w:r>
        <w:rPr>
          <w:color w:val="3F5FBF"/>
          <w:u w:val="single"/>
        </w:rPr>
        <w:t>servlet</w:t>
      </w:r>
      <w:r>
        <w:rPr>
          <w:color w:val="3F5FBF"/>
        </w:rPr>
        <w:t xml:space="preserve"> </w:t>
      </w:r>
      <w:r>
        <w:rPr>
          <w:color w:val="3F5FBF"/>
          <w:u w:val="single"/>
        </w:rPr>
        <w:t>url</w:t>
      </w:r>
      <w:r>
        <w:rPr>
          <w:color w:val="3F5FBF"/>
        </w:rPr>
        <w:t>-pattern --&gt;</w:t>
      </w:r>
    </w:p>
    <w:p w:rsidR="00B954E5" w:rsidRDefault="00B954E5" w:rsidP="00B954E5">
      <w:pPr>
        <w:pStyle w:val="Output"/>
        <w:rPr>
          <w:color w:val="4C483D" w:themeColor="text2"/>
        </w:rPr>
      </w:pPr>
      <w:r>
        <w:rPr>
          <w:color w:val="000000"/>
        </w:rPr>
        <w:tab/>
      </w:r>
      <w:r>
        <w:rPr>
          <w:color w:val="008080"/>
        </w:rPr>
        <w:t>&lt;</w:t>
      </w:r>
      <w:r>
        <w:rPr>
          <w:color w:val="3F7F7F"/>
        </w:rPr>
        <w:t>context-param</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param-name</w:t>
      </w:r>
      <w:r>
        <w:rPr>
          <w:color w:val="008080"/>
        </w:rPr>
        <w:t>&gt;</w:t>
      </w:r>
      <w:r>
        <w:rPr>
          <w:color w:val="000000"/>
        </w:rPr>
        <w:t>resteasy.servlet.mapping.prefix</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param-value</w:t>
      </w:r>
      <w:r>
        <w:rPr>
          <w:color w:val="008080"/>
        </w:rPr>
        <w:t>&gt;</w:t>
      </w:r>
      <w:r>
        <w:rPr>
          <w:color w:val="000000"/>
        </w:rPr>
        <w:t>/rest</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context-param</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listener</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listener-class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t>org.jboss.resteasy.plugins.server.servlet.ResteasyBootstrap</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listener-class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listener</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u w:val="single"/>
        </w:rPr>
        <w:t>resteasy</w:t>
      </w:r>
      <w:r>
        <w:rPr>
          <w:color w:val="000000"/>
        </w:rPr>
        <w:t>-</w:t>
      </w:r>
      <w:r>
        <w:rPr>
          <w:color w:val="000000"/>
          <w:u w:val="single"/>
        </w:rPr>
        <w:t>servlet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t>org.jboss.resteasy.plugins.server.servlet.HttpServletDispatcher</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u w:val="single"/>
        </w:rPr>
        <w:t>resteasy</w:t>
      </w:r>
      <w:r>
        <w:rPr>
          <w:color w:val="000000"/>
        </w:rPr>
        <w:t>-</w:t>
      </w:r>
      <w:r>
        <w:rPr>
          <w:color w:val="000000"/>
          <w:u w:val="single"/>
        </w:rPr>
        <w:t>servlet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p>
    <w:p w:rsidR="00B954E5" w:rsidRDefault="00B954E5" w:rsidP="00B954E5">
      <w:pPr>
        <w:pStyle w:val="Output"/>
        <w:rPr>
          <w:color w:val="C7254E"/>
          <w:sz w:val="22"/>
          <w:szCs w:val="22"/>
          <w:shd w:val="clear" w:color="auto" w:fill="F9F2F4"/>
          <w:lang w:val="en"/>
        </w:rPr>
      </w:pPr>
      <w:r>
        <w:rPr>
          <w:color w:val="008080"/>
        </w:rPr>
        <w:t>&lt;/</w:t>
      </w:r>
      <w:r>
        <w:rPr>
          <w:color w:val="3F7F7F"/>
        </w:rPr>
        <w:t>web-app</w:t>
      </w:r>
      <w:r>
        <w:rPr>
          <w:color w:val="008080"/>
        </w:rPr>
        <w:t>&gt;</w:t>
      </w:r>
    </w:p>
    <w:p w:rsidR="00B954E5" w:rsidRDefault="00B954E5" w:rsidP="00B954E5">
      <w:pPr>
        <w:spacing w:after="0"/>
        <w:rPr>
          <w:b/>
          <w:color w:val="7030A0"/>
        </w:rPr>
      </w:pPr>
    </w:p>
    <w:p w:rsidR="00B954E5" w:rsidRPr="00BB5FBE" w:rsidRDefault="00B954E5" w:rsidP="00B954E5">
      <w:pPr>
        <w:pStyle w:val="Qsns"/>
        <w:rPr>
          <w:sz w:val="18"/>
        </w:rPr>
      </w:pPr>
      <w:r w:rsidRPr="00BB5FBE">
        <w:rPr>
          <w:sz w:val="18"/>
        </w:rPr>
        <w:t>You need to set the “</w:t>
      </w:r>
      <w:r w:rsidRPr="00BB5FBE">
        <w:rPr>
          <w:bCs/>
          <w:sz w:val="18"/>
        </w:rPr>
        <w:t>resteasy.servlet.mapping.prefix</w:t>
      </w:r>
      <w:r w:rsidRPr="00BB5FBE">
        <w:rPr>
          <w:sz w:val="18"/>
        </w:rPr>
        <w:t>” if your servlet-mapping for the resteasy servlet has a url-pattern other than “</w:t>
      </w:r>
      <w:r w:rsidRPr="00BB5FBE">
        <w:rPr>
          <w:bCs/>
          <w:sz w:val="18"/>
        </w:rPr>
        <w:t>/*</w:t>
      </w:r>
      <w:r w:rsidRPr="00BB5FBE">
        <w:rPr>
          <w:sz w:val="18"/>
        </w:rPr>
        <w:t>“.</w:t>
      </w:r>
    </w:p>
    <w:p w:rsidR="00B954E5" w:rsidRPr="00BB5FBE" w:rsidRDefault="00B954E5" w:rsidP="00B954E5">
      <w:pPr>
        <w:pStyle w:val="Qsns"/>
        <w:rPr>
          <w:sz w:val="18"/>
        </w:rPr>
      </w:pPr>
      <w:r w:rsidRPr="00BB5FBE">
        <w:rPr>
          <w:sz w:val="18"/>
        </w:rPr>
        <w:t>In above example, the resteasy servlet url-pattern is “</w:t>
      </w:r>
      <w:r w:rsidRPr="00BB5FBE">
        <w:rPr>
          <w:bCs/>
          <w:sz w:val="18"/>
        </w:rPr>
        <w:t>/rest/*</w:t>
      </w:r>
      <w:r w:rsidRPr="00BB5FBE">
        <w:rPr>
          <w:sz w:val="18"/>
        </w:rPr>
        <w:t>“, so you have to set the “resteasy.servlet.mapping.prefix” to “</w:t>
      </w:r>
      <w:r w:rsidRPr="00BB5FBE">
        <w:rPr>
          <w:bCs/>
          <w:sz w:val="18"/>
        </w:rPr>
        <w:t>/rest</w:t>
      </w:r>
      <w:r w:rsidRPr="00BB5FBE">
        <w:rPr>
          <w:sz w:val="18"/>
        </w:rPr>
        <w:t>” as well, otherwise, you will hit resource not found error message.</w:t>
      </w:r>
    </w:p>
    <w:p w:rsidR="00B954E5" w:rsidRPr="00BB5FBE" w:rsidRDefault="00B954E5" w:rsidP="00B954E5">
      <w:pPr>
        <w:pStyle w:val="Qsns"/>
        <w:rPr>
          <w:color w:val="FFFF00"/>
          <w:sz w:val="18"/>
        </w:rPr>
      </w:pPr>
      <w:r w:rsidRPr="00BB5FBE">
        <w:rPr>
          <w:color w:val="FFFF00"/>
          <w:sz w:val="18"/>
        </w:rPr>
        <w:t>Remember to set “resteasy.scan” to true, so that RESTEasy will find and register your REST service automatically.</w:t>
      </w:r>
    </w:p>
    <w:p w:rsidR="00B954E5" w:rsidRDefault="00B954E5" w:rsidP="00B954E5">
      <w:pPr>
        <w:rPr>
          <w:b/>
          <w:color w:val="7030A0"/>
        </w:rPr>
      </w:pPr>
    </w:p>
    <w:p w:rsidR="00B954E5" w:rsidRPr="00EB29F1" w:rsidRDefault="00B954E5" w:rsidP="00B954E5">
      <w:pPr>
        <w:spacing w:after="0"/>
        <w:rPr>
          <w:b/>
          <w:color w:val="7030A0"/>
        </w:rPr>
      </w:pPr>
      <w:r w:rsidRPr="00EB29F1">
        <w:rPr>
          <w:b/>
          <w:color w:val="7030A0"/>
        </w:rPr>
        <w:t>5.Test Webservice directly by using URL / writing webservice client</w:t>
      </w:r>
    </w:p>
    <w:p w:rsidR="00B954E5" w:rsidRPr="00BB5FBE" w:rsidRDefault="00B20442" w:rsidP="00B954E5">
      <w:pPr>
        <w:spacing w:after="0"/>
        <w:rPr>
          <w:b/>
          <w:color w:val="FF0000"/>
          <w:sz w:val="24"/>
        </w:rPr>
      </w:pPr>
      <w:hyperlink r:id="rId188" w:history="1">
        <w:r w:rsidR="00B954E5" w:rsidRPr="00BB5FBE">
          <w:rPr>
            <w:rStyle w:val="Hyperlink"/>
            <w:b/>
            <w:color w:val="FF0000"/>
            <w:sz w:val="24"/>
            <w:highlight w:val="yellow"/>
          </w:rPr>
          <w:t>http://localhost:8080/JAXRS-RESTEasy-HelloWorld/rest/helloresteasy</w:t>
        </w:r>
      </w:hyperlink>
    </w:p>
    <w:p w:rsidR="00B954E5" w:rsidRPr="00193113" w:rsidRDefault="00B954E5" w:rsidP="00B954E5">
      <w:r>
        <w:rPr>
          <w:noProof/>
          <w:lang w:eastAsia="en-US"/>
        </w:rPr>
        <w:drawing>
          <wp:inline distT="0" distB="0" distL="0" distR="0" wp14:anchorId="0D726732" wp14:editId="78ED9BAA">
            <wp:extent cx="4639322" cy="11431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206D7.tmp"/>
                    <pic:cNvPicPr/>
                  </pic:nvPicPr>
                  <pic:blipFill>
                    <a:blip r:embed="rId189">
                      <a:extLst>
                        <a:ext uri="{28A0092B-C50C-407E-A947-70E740481C1C}">
                          <a14:useLocalDpi xmlns:a14="http://schemas.microsoft.com/office/drawing/2010/main" val="0"/>
                        </a:ext>
                      </a:extLst>
                    </a:blip>
                    <a:stretch>
                      <a:fillRect/>
                    </a:stretch>
                  </pic:blipFill>
                  <pic:spPr>
                    <a:xfrm>
                      <a:off x="0" y="0"/>
                      <a:ext cx="4639322" cy="1143160"/>
                    </a:xfrm>
                    <a:prstGeom prst="rect">
                      <a:avLst/>
                    </a:prstGeom>
                  </pic:spPr>
                </pic:pic>
              </a:graphicData>
            </a:graphic>
          </wp:inline>
        </w:drawing>
      </w:r>
    </w:p>
    <w:p w:rsidR="00B954E5" w:rsidRDefault="00B954E5" w:rsidP="00B954E5">
      <w:pPr>
        <w:pStyle w:val="Heading2"/>
      </w:pPr>
      <w:bookmarkStart w:id="97" w:name="_Toc471845312"/>
      <w:bookmarkStart w:id="98" w:name="_Toc4274753"/>
      <w:r>
        <w:t xml:space="preserve">3.4 </w:t>
      </w:r>
      <w:r w:rsidRPr="009146CF">
        <w:t xml:space="preserve">JAX-RS </w:t>
      </w:r>
      <w:r>
        <w:t>Examples</w:t>
      </w:r>
      <w:bookmarkEnd w:id="97"/>
      <w:bookmarkEnd w:id="98"/>
    </w:p>
    <w:p w:rsidR="00B954E5" w:rsidRDefault="00B954E5" w:rsidP="00B954E5">
      <w:pPr>
        <w:pStyle w:val="Heading3"/>
      </w:pPr>
      <w:bookmarkStart w:id="99" w:name="_Toc471845313"/>
      <w:r>
        <w:t>1: JAX-RS @Path annotation</w:t>
      </w:r>
      <w:r w:rsidRPr="0041666B">
        <w:t xml:space="preserve"> </w:t>
      </w:r>
      <w:r>
        <w:t>at Method Level Example</w:t>
      </w:r>
      <w:bookmarkEnd w:id="99"/>
    </w:p>
    <w:p w:rsidR="00B954E5" w:rsidRPr="00BC768F" w:rsidRDefault="00B954E5" w:rsidP="00B954E5">
      <w:r>
        <w:t>We</w:t>
      </w:r>
      <w:r w:rsidRPr="00BC768F">
        <w:t xml:space="preserve"> can use</w:t>
      </w:r>
      <w:r>
        <w:rPr>
          <w:rStyle w:val="apple-converted-space"/>
          <w:rFonts w:ascii="Helvetica" w:hAnsi="Helvetica" w:cs="Helvetica"/>
          <w:color w:val="333333"/>
          <w:shd w:val="clear" w:color="auto" w:fill="FFFFFF"/>
        </w:rPr>
        <w:t> </w:t>
      </w:r>
      <w:r>
        <w:rPr>
          <w:rStyle w:val="HTMLCode"/>
          <w:rFonts w:ascii="Consolas" w:eastAsiaTheme="minorEastAsia" w:hAnsi="Consolas" w:cs="Consolas"/>
          <w:color w:val="C7254E"/>
          <w:sz w:val="22"/>
          <w:szCs w:val="22"/>
          <w:shd w:val="clear" w:color="auto" w:fill="F9F2F4"/>
        </w:rPr>
        <w:t>@Path</w:t>
      </w:r>
      <w:r>
        <w:rPr>
          <w:rStyle w:val="apple-converted-space"/>
          <w:rFonts w:ascii="Helvetica" w:hAnsi="Helvetica" w:cs="Helvetica"/>
          <w:color w:val="333333"/>
          <w:shd w:val="clear" w:color="auto" w:fill="FFFFFF"/>
        </w:rPr>
        <w:t> </w:t>
      </w:r>
      <w:r w:rsidRPr="00BC768F">
        <w:t>to bind URI pattern to a Java method</w:t>
      </w:r>
    </w:p>
    <w:p w:rsidR="00B954E5" w:rsidRDefault="00B954E5" w:rsidP="00B954E5">
      <w:pPr>
        <w:spacing w:after="0"/>
      </w:pPr>
      <w:r>
        <w:t>1. Create Dynamic web project in eclipse, convert that into Maven Project</w:t>
      </w:r>
    </w:p>
    <w:p w:rsidR="00B954E5" w:rsidRPr="009746B8" w:rsidRDefault="00B954E5" w:rsidP="00B954E5">
      <w:pPr>
        <w:spacing w:after="0"/>
        <w:rPr>
          <w:b/>
        </w:rPr>
      </w:pPr>
      <w:r w:rsidRPr="009746B8">
        <w:rPr>
          <w:b/>
        </w:rPr>
        <w:lastRenderedPageBreak/>
        <w:t>2. Add Jersey jar files manually / through Maven by writing repo details in pom.xml</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"http://maven.apache.org/POM/4.0.0"</w:t>
      </w:r>
      <w:r>
        <w:rPr>
          <w:color w:val="4C483D" w:themeColor="text2"/>
        </w:rPr>
        <w:t xml:space="preserve"> </w:t>
      </w:r>
      <w:r>
        <w:rPr>
          <w:color w:val="7F007F"/>
        </w:rPr>
        <w:t>xmlns:xsi</w:t>
      </w:r>
      <w:r>
        <w:rPr>
          <w:color w:val="000000"/>
        </w:rPr>
        <w:t>=</w:t>
      </w:r>
      <w:r>
        <w:t>"http://www.w3.org/2001/XMLSchema-instance"</w:t>
      </w:r>
      <w:r>
        <w:rPr>
          <w:color w:val="4C483D" w:themeColor="text2"/>
        </w:rPr>
        <w:t xml:space="preserve"> </w:t>
      </w:r>
      <w:r>
        <w:rPr>
          <w:color w:val="7F007F"/>
        </w:rPr>
        <w:t>xsi:schemaLocation</w:t>
      </w:r>
      <w:r>
        <w:rPr>
          <w:color w:val="000000"/>
        </w:rPr>
        <w:t>=</w:t>
      </w:r>
      <w:r>
        <w:t>"http://maven.apache.org/POM/4.0.0 http://maven.apache.org/xsd/maven-4.0.0.xsd"</w:t>
      </w:r>
      <w:r>
        <w:rPr>
          <w:color w:val="008080"/>
        </w:rPr>
        <w:t>&gt;</w:t>
      </w:r>
      <w:r>
        <w:rPr>
          <w:color w:val="000000"/>
        </w:rPr>
        <w:t xml:space="preserve"> </w:t>
      </w:r>
    </w:p>
    <w:p w:rsidR="00B954E5" w:rsidRDefault="00B954E5" w:rsidP="00B954E5">
      <w:pPr>
        <w:pStyle w:val="Output"/>
        <w:rPr>
          <w:color w:val="4C483D" w:themeColor="text2"/>
        </w:rPr>
      </w:pPr>
      <w:r>
        <w:rPr>
          <w:color w:val="000000"/>
        </w:rPr>
        <w:t xml:space="preserve">  </w:t>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id</w:t>
      </w:r>
      <w:r>
        <w:rPr>
          <w:color w:val="008080"/>
        </w:rPr>
        <w:t>&gt;</w:t>
      </w:r>
      <w:r>
        <w:rPr>
          <w:color w:val="000000"/>
        </w:rPr>
        <w:t>maven2-repository.java.net</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name</w:t>
      </w:r>
      <w:r>
        <w:rPr>
          <w:color w:val="008080"/>
        </w:rPr>
        <w:t>&gt;</w:t>
      </w:r>
      <w:r>
        <w:rPr>
          <w:color w:val="000000"/>
        </w:rPr>
        <w:t xml:space="preserve">Java.net Repository for </w:t>
      </w:r>
      <w:r>
        <w:rPr>
          <w:color w:val="000000"/>
          <w:u w:val="single"/>
        </w:rPr>
        <w:t>Maven</w:t>
      </w:r>
      <w:r>
        <w:rPr>
          <w:color w:val="008080"/>
        </w:rPr>
        <w:t>&lt;/</w:t>
      </w:r>
      <w:r>
        <w:rPr>
          <w:color w:val="3F7F7F"/>
        </w:rPr>
        <w: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url</w:t>
      </w:r>
      <w:r>
        <w:rPr>
          <w:color w:val="008080"/>
        </w:rPr>
        <w:t>&gt;</w:t>
      </w:r>
      <w:r>
        <w:rPr>
          <w:color w:val="000000"/>
        </w:rPr>
        <w:t>http://download.java.net/maven/2/</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layout</w:t>
      </w:r>
      <w:r>
        <w:rPr>
          <w:color w:val="008080"/>
        </w:rPr>
        <w:t>&gt;</w:t>
      </w:r>
      <w:r>
        <w:rPr>
          <w:color w:val="000000"/>
        </w:rPr>
        <w:t>default</w:t>
      </w:r>
      <w:r>
        <w:rPr>
          <w:color w:val="008080"/>
        </w:rPr>
        <w:t>&lt;/</w:t>
      </w:r>
      <w:r>
        <w:rPr>
          <w:color w:val="3F7F7F"/>
        </w:rPr>
        <w:t>layout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r>
        <w:rPr>
          <w:color w:val="000000"/>
        </w:rPr>
        <w:tab/>
      </w:r>
      <w:r>
        <w:rPr>
          <w:color w:val="3F5FBF"/>
        </w:rPr>
        <w:t>&lt;!-- https://mvnrepository.com/artifact/com.sun.jersey/jersey-server --&gt;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com.sun.jersey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jersey-server</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1.19.3</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r>
      <w:r>
        <w:rPr>
          <w:color w:val="3F5FBF"/>
        </w:rPr>
        <w:t>&lt;!-- https://mvnrepository.com/artifact/org.glassfish.jersey.core/jersey-client --&gt;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org.glassfish.jersey.core</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jersey-client</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2.25</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r>
      <w:r>
        <w:rPr>
          <w:color w:val="3F5FBF"/>
        </w:rPr>
        <w:t>&lt;!-- https://mvnrepository.com/artifact/javax.ws.rs/javax.ws.rs-api --&gt;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javax.ws.rs</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javax.ws.rs-</w:t>
      </w:r>
      <w:r>
        <w:rPr>
          <w:color w:val="000000"/>
          <w:u w:val="single"/>
        </w:rPr>
        <w:t>api</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2.0</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pPr>
      <w:r>
        <w:rPr>
          <w:color w:val="008080"/>
        </w:rPr>
        <w:t>&lt;/</w:t>
      </w:r>
      <w:r>
        <w:rPr>
          <w:color w:val="3F7F7F"/>
        </w:rPr>
        <w:t>project</w:t>
      </w:r>
      <w:r>
        <w:rPr>
          <w:color w:val="008080"/>
        </w:rPr>
        <w:t>&gt;</w:t>
      </w:r>
    </w:p>
    <w:p w:rsidR="00B954E5" w:rsidRPr="004446A1" w:rsidRDefault="00B954E5" w:rsidP="00B954E5">
      <w:pPr>
        <w:spacing w:after="0"/>
        <w:rPr>
          <w:b/>
        </w:rPr>
      </w:pPr>
      <w:r w:rsidRPr="004446A1">
        <w:rPr>
          <w:b/>
        </w:rPr>
        <w:t xml:space="preserve">3. Create RESTFul webservice </w:t>
      </w:r>
    </w:p>
    <w:p w:rsidR="00B954E5" w:rsidRDefault="00B954E5" w:rsidP="00B954E5">
      <w:pPr>
        <w:pStyle w:val="Output"/>
        <w:rPr>
          <w:color w:val="4C483D" w:themeColor="text2"/>
        </w:rPr>
      </w:pPr>
      <w:r>
        <w:rPr>
          <w:bCs/>
          <w:color w:val="7F0055"/>
        </w:rPr>
        <w:t>package</w:t>
      </w:r>
      <w:r>
        <w:t xml:space="preserve"> 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javax.ws.rs.GET;</w:t>
      </w:r>
    </w:p>
    <w:p w:rsidR="00B954E5" w:rsidRDefault="00B954E5" w:rsidP="00B954E5">
      <w:pPr>
        <w:pStyle w:val="Output"/>
        <w:rPr>
          <w:color w:val="4C483D" w:themeColor="text2"/>
        </w:rPr>
      </w:pPr>
      <w:r>
        <w:rPr>
          <w:bCs/>
          <w:color w:val="7F0055"/>
        </w:rPr>
        <w:t>import</w:t>
      </w:r>
      <w:r>
        <w:t xml:space="preserve"> javax.ws.rs.Path;</w:t>
      </w:r>
    </w:p>
    <w:p w:rsidR="00B954E5" w:rsidRDefault="00B954E5" w:rsidP="00B954E5">
      <w:pPr>
        <w:pStyle w:val="Output"/>
        <w:rPr>
          <w:color w:val="4C483D" w:themeColor="text2"/>
        </w:rPr>
      </w:pPr>
      <w:r>
        <w:rPr>
          <w:bCs/>
          <w:color w:val="7F0055"/>
        </w:rPr>
        <w:t>import</w:t>
      </w:r>
      <w:r>
        <w:t xml:space="preserve"> javax.ws.rs.Produces;</w:t>
      </w:r>
    </w:p>
    <w:p w:rsidR="00B954E5" w:rsidRDefault="00B954E5" w:rsidP="00B954E5">
      <w:pPr>
        <w:pStyle w:val="Output"/>
        <w:rPr>
          <w:color w:val="4C483D" w:themeColor="text2"/>
        </w:rPr>
      </w:pPr>
      <w:r>
        <w:rPr>
          <w:bCs/>
          <w:color w:val="7F0055"/>
        </w:rPr>
        <w:t>import</w:t>
      </w:r>
      <w:r>
        <w:t xml:space="preserve"> javax.ws.rs.core.Response;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"/country"</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PathMethodLevelService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Response selectCountry() {</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 Default Country : &lt;h1&gt;INDIA&lt;/h1&gt;"</w:t>
      </w:r>
      <w:r>
        <w:t>;</w:t>
      </w: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(200).entity(</w:t>
      </w:r>
      <w:r>
        <w:rPr>
          <w:color w:val="6A3E3E"/>
        </w:rPr>
        <w:t>output</w:t>
      </w:r>
      <w:r>
        <w:t>).build();</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@Path</w:t>
      </w:r>
      <w:r>
        <w:t>(</w:t>
      </w:r>
      <w:r>
        <w:rPr>
          <w:color w:val="2A00FF"/>
        </w:rPr>
        <w:t>"/usa"</w:t>
      </w:r>
      <w:r>
        <w: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Response selectUSA() {</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"Selected Country : &lt;h1&gt;United States of America(USA)&lt;/h1&gt;"</w:t>
      </w:r>
      <w:r>
        <w:t>;</w:t>
      </w: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(200).entity(</w:t>
      </w:r>
      <w:r>
        <w:rPr>
          <w:color w:val="6A3E3E"/>
        </w:rPr>
        <w:t>output</w:t>
      </w:r>
      <w:r>
        <w:t>).build();</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@Path</w:t>
      </w:r>
      <w:r>
        <w:t>(</w:t>
      </w:r>
      <w:r>
        <w:rPr>
          <w:color w:val="2A00FF"/>
        </w:rPr>
        <w:t>"/uk"</w:t>
      </w:r>
      <w:r>
        <w: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Response selectUK() {</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"Selected Country : &lt;h1&gt;UNITED KINGDOM(UK)&lt;/h1&gt;"</w:t>
      </w:r>
      <w:r>
        <w:t>;</w:t>
      </w: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(200).entity(</w:t>
      </w:r>
      <w:r>
        <w:rPr>
          <w:color w:val="6A3E3E"/>
        </w:rPr>
        <w:t>output</w:t>
      </w:r>
      <w:r>
        <w:t>).build();</w:t>
      </w:r>
    </w:p>
    <w:p w:rsidR="00B954E5" w:rsidRDefault="00B954E5" w:rsidP="00B954E5">
      <w:pPr>
        <w:pStyle w:val="Output"/>
        <w:rPr>
          <w:color w:val="4C483D" w:themeColor="text2"/>
        </w:rPr>
      </w:pPr>
      <w:r>
        <w:tab/>
        <w:t>}</w:t>
      </w:r>
    </w:p>
    <w:p w:rsidR="00B954E5" w:rsidRDefault="00B954E5" w:rsidP="00B954E5">
      <w:pPr>
        <w:pStyle w:val="Output"/>
      </w:pPr>
      <w:r>
        <w:t>}</w:t>
      </w:r>
    </w:p>
    <w:p w:rsidR="00B954E5" w:rsidRDefault="00B954E5" w:rsidP="00B954E5"/>
    <w:p w:rsidR="00B954E5" w:rsidRDefault="00B954E5" w:rsidP="00B954E5">
      <w:pPr>
        <w:spacing w:after="0"/>
        <w:rPr>
          <w:rFonts w:ascii="Consolas" w:hAnsi="Consolas" w:cs="Consolas"/>
          <w:color w:val="C7254E"/>
          <w:sz w:val="22"/>
          <w:szCs w:val="22"/>
          <w:shd w:val="clear" w:color="auto" w:fill="F9F2F4"/>
          <w:lang w:val="en"/>
        </w:rPr>
      </w:pPr>
      <w:r>
        <w:t xml:space="preserve">4. Configure </w:t>
      </w:r>
      <w:r>
        <w:rPr>
          <w:rFonts w:ascii="Consolas" w:hAnsi="Consolas" w:cs="Consolas"/>
          <w:color w:val="C7254E"/>
          <w:sz w:val="22"/>
          <w:szCs w:val="22"/>
          <w:shd w:val="clear" w:color="auto" w:fill="F9F2F4"/>
          <w:lang w:val="en"/>
        </w:rPr>
        <w:t>web.xml</w:t>
      </w:r>
    </w:p>
    <w:p w:rsidR="00B954E5" w:rsidRDefault="00B954E5" w:rsidP="00B954E5">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rsidR="00B954E5" w:rsidRDefault="00B954E5" w:rsidP="00B954E5">
      <w:pPr>
        <w:pStyle w:val="Output"/>
        <w:rPr>
          <w:color w:val="4C483D" w:themeColor="text2"/>
        </w:rPr>
      </w:pPr>
      <w:r>
        <w:rPr>
          <w:color w:val="008080"/>
        </w:rPr>
        <w:t>&lt;</w:t>
      </w:r>
      <w:r>
        <w:rPr>
          <w:color w:val="3F7F7F"/>
        </w:rPr>
        <w:t>web-app</w:t>
      </w:r>
      <w:r>
        <w:rPr>
          <w:color w:val="4C483D" w:themeColor="text2"/>
        </w:rPr>
        <w:t xml:space="preserve"> </w:t>
      </w:r>
      <w:r>
        <w:t>xmlns:xsi</w:t>
      </w:r>
      <w:r>
        <w:rPr>
          <w:color w:val="000000"/>
        </w:rPr>
        <w:t>=</w:t>
      </w:r>
      <w:r>
        <w:rPr>
          <w:i/>
          <w:iCs/>
          <w:color w:val="2A00FF"/>
        </w:rPr>
        <w:t>"http://www.w3.org/2001/XMLSchema-instance"</w:t>
      </w:r>
      <w:r>
        <w:rPr>
          <w:color w:val="4C483D" w:themeColor="text2"/>
        </w:rPr>
        <w:t xml:space="preserve"> </w:t>
      </w:r>
      <w:r>
        <w:t>xmlns</w:t>
      </w:r>
      <w:r>
        <w:rPr>
          <w:color w:val="000000"/>
        </w:rPr>
        <w:t>=</w:t>
      </w:r>
      <w:r>
        <w:rPr>
          <w:i/>
          <w:iCs/>
          <w:color w:val="2A00FF"/>
        </w:rPr>
        <w:t>"http://java.sun.com/xml/ns/j2ee"</w:t>
      </w:r>
      <w:r>
        <w:rPr>
          <w:color w:val="4C483D" w:themeColor="text2"/>
        </w:rPr>
        <w:t xml:space="preserve"> </w:t>
      </w:r>
      <w:r>
        <w:t>xmlns:web</w:t>
      </w:r>
      <w:r>
        <w:rPr>
          <w:color w:val="000000"/>
        </w:rPr>
        <w:t>=</w:t>
      </w:r>
      <w:r>
        <w:rPr>
          <w:i/>
          <w:iCs/>
          <w:color w:val="2A00FF"/>
        </w:rPr>
        <w:t>"http://xmlns.jcp.org/xml/ns/javaee"</w:t>
      </w:r>
      <w:r>
        <w:rPr>
          <w:color w:val="4C483D" w:themeColor="text2"/>
        </w:rPr>
        <w:t xml:space="preserve"> </w:t>
      </w:r>
      <w:r>
        <w:t>xsi:schemaLocation</w:t>
      </w:r>
      <w:r>
        <w:rPr>
          <w:color w:val="000000"/>
        </w:rPr>
        <w:t>=</w:t>
      </w:r>
      <w:r>
        <w:rPr>
          <w:i/>
          <w:iCs/>
          <w:color w:val="2A00FF"/>
        </w:rPr>
        <w:t>"http://java.sun.com/xml/ns/j2ee http://java.sun.com/xml/ns/j2ee/web-app_2_4.xsd"</w:t>
      </w:r>
      <w:r>
        <w:rPr>
          <w:color w:val="4C483D" w:themeColor="text2"/>
        </w:rPr>
        <w:t xml:space="preserve"> </w:t>
      </w:r>
      <w:r>
        <w:t>id</w:t>
      </w:r>
      <w:r>
        <w:rPr>
          <w:color w:val="000000"/>
        </w:rPr>
        <w:t>=</w:t>
      </w:r>
      <w:r>
        <w:rPr>
          <w:i/>
          <w:iCs/>
          <w:color w:val="2A00FF"/>
        </w:rPr>
        <w:t>"WebApp_ID"</w:t>
      </w:r>
      <w:r>
        <w:rPr>
          <w:color w:val="4C483D" w:themeColor="text2"/>
        </w:rPr>
        <w:t xml:space="preserve"> </w:t>
      </w:r>
      <w:r>
        <w:t>version</w:t>
      </w:r>
      <w:r>
        <w:rPr>
          <w:color w:val="000000"/>
        </w:rPr>
        <w:t>=</w:t>
      </w:r>
      <w:r>
        <w:rPr>
          <w:i/>
          <w:iCs/>
          <w:color w:val="2A00FF"/>
        </w:rPr>
        <w:t>"2.4"</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display-name</w:t>
      </w:r>
      <w:r>
        <w:rPr>
          <w:color w:val="008080"/>
        </w:rPr>
        <w:t>&gt;</w:t>
      </w:r>
      <w:r>
        <w:rPr>
          <w:color w:val="000000"/>
        </w:rPr>
        <w:t>JAXRS-PathMethodLevel-Example</w:t>
      </w:r>
      <w:r>
        <w:rPr>
          <w:color w:val="008080"/>
        </w:rPr>
        <w:t>&lt;/</w:t>
      </w:r>
      <w:r>
        <w:rPr>
          <w:color w:val="3F7F7F"/>
        </w:rPr>
        <w:t>display-name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servlet-class</w:t>
      </w:r>
      <w:r>
        <w:rPr>
          <w:color w:val="008080"/>
        </w:rPr>
        <w:t>&gt;</w:t>
      </w:r>
      <w:r>
        <w:rPr>
          <w:color w:val="000000"/>
        </w:rPr>
        <w:t>com.sun.jersey.spi.container.servlet.ServletContainer</w:t>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param-name</w:t>
      </w:r>
      <w:r>
        <w:rPr>
          <w:color w:val="008080"/>
        </w:rPr>
        <w:t>&gt;</w:t>
      </w:r>
      <w:r>
        <w:rPr>
          <w:color w:val="000000"/>
        </w:rPr>
        <w:t>com.sun.jersey.config.property.packages</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param-value</w:t>
      </w:r>
      <w:r>
        <w:rPr>
          <w:color w:val="008080"/>
        </w:rPr>
        <w:t>&gt;</w:t>
      </w:r>
      <w:r>
        <w:rPr>
          <w:color w:val="000000"/>
        </w:rPr>
        <w:t>service</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w:t>
      </w:r>
      <w:r>
        <w:rPr>
          <w:color w:val="008080"/>
        </w:rPr>
        <w:t>&gt;</w:t>
      </w:r>
    </w:p>
    <w:p w:rsidR="00B954E5" w:rsidRPr="0017631B" w:rsidRDefault="00B954E5" w:rsidP="00B954E5">
      <w:pPr>
        <w:pStyle w:val="Output"/>
        <w:rPr>
          <w:color w:val="4C483D" w:themeColor="text2"/>
          <w:highlight w:val="yellow"/>
        </w:rPr>
      </w:pPr>
      <w:r w:rsidRPr="0017631B">
        <w:rPr>
          <w:color w:val="000000"/>
          <w:sz w:val="12"/>
        </w:rPr>
        <w:t xml:space="preserve">  </w:t>
      </w:r>
      <w:r w:rsidRPr="0017631B">
        <w:rPr>
          <w:color w:val="008080"/>
          <w:highlight w:val="yellow"/>
        </w:rPr>
        <w:t>&lt;</w:t>
      </w:r>
      <w:r w:rsidRPr="0017631B">
        <w:rPr>
          <w:color w:val="3F7F7F"/>
          <w:highlight w:val="yellow"/>
        </w:rPr>
        <w:t>servlet-mapping</w:t>
      </w:r>
      <w:r w:rsidRPr="0017631B">
        <w:rPr>
          <w:color w:val="008080"/>
          <w:highlight w:val="yellow"/>
        </w:rPr>
        <w:t>&gt;</w:t>
      </w:r>
    </w:p>
    <w:p w:rsidR="00B954E5" w:rsidRPr="0017631B" w:rsidRDefault="00B954E5" w:rsidP="00B954E5">
      <w:pPr>
        <w:pStyle w:val="Output"/>
        <w:rPr>
          <w:color w:val="4C483D" w:themeColor="text2"/>
          <w:highlight w:val="yellow"/>
        </w:rPr>
      </w:pPr>
      <w:r w:rsidRPr="0017631B">
        <w:rPr>
          <w:color w:val="000000"/>
          <w:highlight w:val="yellow"/>
        </w:rPr>
        <w:t xml:space="preserve">    </w:t>
      </w:r>
      <w:r w:rsidRPr="0017631B">
        <w:rPr>
          <w:color w:val="008080"/>
          <w:highlight w:val="yellow"/>
        </w:rPr>
        <w:t>&lt;</w:t>
      </w:r>
      <w:r w:rsidRPr="0017631B">
        <w:rPr>
          <w:color w:val="3F7F7F"/>
          <w:highlight w:val="yellow"/>
        </w:rPr>
        <w:t>servlet-name</w:t>
      </w:r>
      <w:r w:rsidRPr="0017631B">
        <w:rPr>
          <w:color w:val="008080"/>
          <w:highlight w:val="yellow"/>
        </w:rPr>
        <w:t>&gt;</w:t>
      </w:r>
      <w:r w:rsidRPr="0017631B">
        <w:rPr>
          <w:color w:val="000000"/>
          <w:highlight w:val="yellow"/>
        </w:rPr>
        <w:t>jersey-</w:t>
      </w:r>
      <w:r w:rsidRPr="0017631B">
        <w:rPr>
          <w:color w:val="000000"/>
          <w:highlight w:val="yellow"/>
          <w:u w:val="single"/>
        </w:rPr>
        <w:t>serlvet</w:t>
      </w:r>
      <w:r w:rsidRPr="0017631B">
        <w:rPr>
          <w:color w:val="008080"/>
          <w:highlight w:val="yellow"/>
        </w:rPr>
        <w:t>&lt;/</w:t>
      </w:r>
      <w:r w:rsidRPr="0017631B">
        <w:rPr>
          <w:color w:val="3F7F7F"/>
          <w:highlight w:val="yellow"/>
        </w:rPr>
        <w:t>servlet-name</w:t>
      </w:r>
      <w:r w:rsidRPr="0017631B">
        <w:rPr>
          <w:color w:val="008080"/>
          <w:highlight w:val="yellow"/>
        </w:rPr>
        <w:t>&gt;</w:t>
      </w:r>
    </w:p>
    <w:p w:rsidR="00B954E5" w:rsidRPr="0017631B" w:rsidRDefault="00B954E5" w:rsidP="00B954E5">
      <w:pPr>
        <w:pStyle w:val="Output"/>
        <w:rPr>
          <w:color w:val="4C483D" w:themeColor="text2"/>
          <w:highlight w:val="yellow"/>
        </w:rPr>
      </w:pPr>
      <w:r w:rsidRPr="0017631B">
        <w:rPr>
          <w:color w:val="000000"/>
          <w:highlight w:val="yellow"/>
        </w:rPr>
        <w:t xml:space="preserve">    </w:t>
      </w:r>
      <w:r w:rsidRPr="0017631B">
        <w:rPr>
          <w:color w:val="008080"/>
          <w:highlight w:val="yellow"/>
        </w:rPr>
        <w:t>&lt;</w:t>
      </w:r>
      <w:r w:rsidRPr="0017631B">
        <w:rPr>
          <w:color w:val="3F7F7F"/>
          <w:highlight w:val="yellow"/>
        </w:rPr>
        <w:t>url-pattern</w:t>
      </w:r>
      <w:r w:rsidRPr="0017631B">
        <w:rPr>
          <w:color w:val="008080"/>
          <w:highlight w:val="yellow"/>
        </w:rPr>
        <w:t>&gt;</w:t>
      </w:r>
      <w:r w:rsidRPr="0017631B">
        <w:rPr>
          <w:color w:val="000000"/>
          <w:highlight w:val="yellow"/>
        </w:rPr>
        <w:t>/rest/*</w:t>
      </w:r>
      <w:r w:rsidRPr="0017631B">
        <w:rPr>
          <w:color w:val="008080"/>
          <w:highlight w:val="yellow"/>
        </w:rPr>
        <w:t>&lt;/</w:t>
      </w:r>
      <w:r w:rsidRPr="0017631B">
        <w:rPr>
          <w:color w:val="3F7F7F"/>
          <w:highlight w:val="yellow"/>
        </w:rPr>
        <w:t>url-pattern</w:t>
      </w:r>
      <w:r w:rsidRPr="0017631B">
        <w:rPr>
          <w:color w:val="008080"/>
          <w:highlight w:val="yellow"/>
        </w:rPr>
        <w:t>&gt;</w:t>
      </w:r>
    </w:p>
    <w:p w:rsidR="00B954E5" w:rsidRPr="0017631B" w:rsidRDefault="00B954E5" w:rsidP="00B954E5">
      <w:pPr>
        <w:pStyle w:val="Output"/>
        <w:rPr>
          <w:color w:val="4C483D" w:themeColor="text2"/>
        </w:rPr>
      </w:pPr>
      <w:r w:rsidRPr="0017631B">
        <w:rPr>
          <w:color w:val="000000"/>
          <w:highlight w:val="yellow"/>
        </w:rPr>
        <w:t xml:space="preserve">  </w:t>
      </w:r>
      <w:r w:rsidRPr="0017631B">
        <w:rPr>
          <w:color w:val="008080"/>
          <w:highlight w:val="yellow"/>
        </w:rPr>
        <w:t>&lt;/</w:t>
      </w:r>
      <w:r w:rsidRPr="0017631B">
        <w:rPr>
          <w:color w:val="3F7F7F"/>
          <w:highlight w:val="yellow"/>
        </w:rPr>
        <w:t>servlet-mapping</w:t>
      </w:r>
      <w:r w:rsidRPr="0017631B">
        <w:rPr>
          <w:color w:val="008080"/>
          <w:highlight w:val="yellow"/>
        </w:rPr>
        <w:t>&gt;</w:t>
      </w:r>
    </w:p>
    <w:p w:rsidR="00B954E5" w:rsidRDefault="00B954E5" w:rsidP="00B954E5">
      <w:pPr>
        <w:pStyle w:val="Output"/>
        <w:rPr>
          <w:color w:val="C7254E"/>
          <w:sz w:val="22"/>
          <w:szCs w:val="22"/>
          <w:shd w:val="clear" w:color="auto" w:fill="F9F2F4"/>
          <w:lang w:val="en"/>
        </w:rPr>
      </w:pPr>
      <w:r>
        <w:rPr>
          <w:color w:val="008080"/>
        </w:rPr>
        <w:t>&lt;/</w:t>
      </w:r>
      <w:r>
        <w:rPr>
          <w:color w:val="3F7F7F"/>
        </w:rPr>
        <w:t>web-app</w:t>
      </w:r>
      <w:r>
        <w:rPr>
          <w:color w:val="008080"/>
        </w:rPr>
        <w:t>&gt;</w:t>
      </w:r>
    </w:p>
    <w:p w:rsidR="00B954E5" w:rsidRDefault="00B954E5" w:rsidP="00B954E5"/>
    <w:p w:rsidR="00B954E5" w:rsidRPr="0017631B" w:rsidRDefault="00B954E5" w:rsidP="00B954E5">
      <w:pPr>
        <w:spacing w:after="0"/>
        <w:rPr>
          <w:b/>
        </w:rPr>
      </w:pPr>
      <w:r w:rsidRPr="0017631B">
        <w:rPr>
          <w:b/>
        </w:rPr>
        <w:t>5. Test Webservice directly by using URL / writing webservice client</w:t>
      </w:r>
    </w:p>
    <w:p w:rsidR="00B954E5" w:rsidRDefault="00B20442" w:rsidP="00B954E5">
      <w:pPr>
        <w:rPr>
          <w:b/>
        </w:rPr>
      </w:pPr>
      <w:hyperlink r:id="rId190" w:history="1">
        <w:r w:rsidR="00B954E5" w:rsidRPr="00623B9A">
          <w:rPr>
            <w:rStyle w:val="Hyperlink"/>
            <w:b/>
          </w:rPr>
          <w:t>http://localhost:8080/JAXRS-PathMethodLevel-Example/</w:t>
        </w:r>
      </w:hyperlink>
      <w:r w:rsidR="00B954E5">
        <w:rPr>
          <w:b/>
        </w:rPr>
        <w:tab/>
        <w:t>for Default country request</w:t>
      </w:r>
    </w:p>
    <w:p w:rsidR="00B954E5" w:rsidRDefault="00B20442" w:rsidP="00B954E5">
      <w:pPr>
        <w:rPr>
          <w:b/>
        </w:rPr>
      </w:pPr>
      <w:hyperlink r:id="rId191" w:history="1">
        <w:r w:rsidR="00B954E5" w:rsidRPr="00623B9A">
          <w:rPr>
            <w:rStyle w:val="Hyperlink"/>
            <w:b/>
          </w:rPr>
          <w:t>http://localhost:8080/JAXRS-PathMethodLevel-Example/rest/country/usa</w:t>
        </w:r>
      </w:hyperlink>
      <w:r w:rsidR="00B954E5">
        <w:rPr>
          <w:b/>
        </w:rPr>
        <w:t xml:space="preserve"> for usa</w:t>
      </w:r>
    </w:p>
    <w:p w:rsidR="00B954E5" w:rsidRPr="0017631B" w:rsidRDefault="00B20442" w:rsidP="00B954E5">
      <w:pPr>
        <w:rPr>
          <w:b/>
          <w:sz w:val="18"/>
        </w:rPr>
      </w:pPr>
      <w:hyperlink r:id="rId192" w:history="1">
        <w:r w:rsidR="00B954E5" w:rsidRPr="00623B9A">
          <w:rPr>
            <w:rStyle w:val="Hyperlink"/>
            <w:b/>
          </w:rPr>
          <w:t>http://localhost:8080/JAXRS-PathMethodLevel-Example/rest/country/uk</w:t>
        </w:r>
      </w:hyperlink>
      <w:r w:rsidR="00B954E5">
        <w:rPr>
          <w:b/>
        </w:rPr>
        <w:t xml:space="preserve"> for UK</w:t>
      </w:r>
    </w:p>
    <w:p w:rsidR="00B954E5" w:rsidRDefault="00B954E5" w:rsidP="00B954E5">
      <w:pPr>
        <w:spacing w:before="240"/>
      </w:pPr>
      <w:r w:rsidRPr="00F17184">
        <w:rPr>
          <w:noProof/>
          <w:lang w:eastAsia="en-US"/>
        </w:rPr>
        <w:drawing>
          <wp:inline distT="0" distB="0" distL="0" distR="0" wp14:anchorId="75803809" wp14:editId="52F2A6AE">
            <wp:extent cx="5943600" cy="3154493"/>
            <wp:effectExtent l="0" t="0" r="0" b="8255"/>
            <wp:docPr id="147" name="Picture 147"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emp.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154493"/>
                    </a:xfrm>
                    <a:prstGeom prst="rect">
                      <a:avLst/>
                    </a:prstGeom>
                    <a:noFill/>
                    <a:ln>
                      <a:noFill/>
                    </a:ln>
                  </pic:spPr>
                </pic:pic>
              </a:graphicData>
            </a:graphic>
          </wp:inline>
        </w:drawing>
      </w:r>
    </w:p>
    <w:p w:rsidR="00B954E5" w:rsidRDefault="00B954E5" w:rsidP="00B954E5">
      <w:pPr>
        <w:pStyle w:val="Howitworks"/>
      </w:pPr>
      <w:r>
        <w:t>Response Class in JAX-RS</w:t>
      </w:r>
    </w:p>
    <w:p w:rsidR="00B954E5" w:rsidRDefault="00B954E5" w:rsidP="00B954E5">
      <w:r w:rsidRPr="000C4F3F">
        <w:rPr>
          <w:b/>
          <w:bCs/>
          <w:color w:val="FF0000"/>
        </w:rPr>
        <w:t>javax.ws.rs.core.Response</w:t>
      </w:r>
      <w:r w:rsidRPr="000C4F3F">
        <w:rPr>
          <w:b/>
          <w:color w:val="FF0000"/>
        </w:rPr>
        <w:t xml:space="preserve"> </w:t>
      </w:r>
      <w:r w:rsidRPr="00A46613">
        <w:t xml:space="preserve">class is reserved for an extension by a JAX-RS implementation providers. An application should use one of the static methods to create a Response instance using a </w:t>
      </w:r>
      <w:r w:rsidRPr="00A46613">
        <w:rPr>
          <w:b/>
          <w:color w:val="FF0000"/>
        </w:rPr>
        <w:t>ResponseBuilder</w:t>
      </w:r>
      <w:r w:rsidRPr="00A46613">
        <w:t>. An application class should not extend this class directly</w:t>
      </w:r>
    </w:p>
    <w:p w:rsidR="00B954E5" w:rsidRDefault="00B954E5" w:rsidP="00B954E5">
      <w:r>
        <w:lastRenderedPageBreak/>
        <w:t>We have following methods in Responnse classs which are used majorly</w:t>
      </w:r>
    </w:p>
    <w:p w:rsidR="00B954E5" w:rsidRPr="005C5BD7" w:rsidRDefault="00B954E5" w:rsidP="00B954E5">
      <w:pPr>
        <w:pStyle w:val="ListParagraph"/>
        <w:numPr>
          <w:ilvl w:val="0"/>
          <w:numId w:val="1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lang w:eastAsia="en-US"/>
        </w:rPr>
      </w:pPr>
      <w:r w:rsidRPr="005C5BD7">
        <w:rPr>
          <w:rFonts w:ascii="Courier New" w:eastAsia="Times New Roman" w:hAnsi="Courier New" w:cs="Courier New"/>
          <w:color w:val="000000"/>
          <w:lang w:eastAsia="en-US"/>
        </w:rPr>
        <w:t xml:space="preserve">public abstract int </w:t>
      </w:r>
      <w:r w:rsidRPr="005C5BD7">
        <w:rPr>
          <w:rFonts w:ascii="Courier New" w:eastAsia="Times New Roman" w:hAnsi="Courier New" w:cs="Courier New"/>
          <w:b/>
          <w:bCs/>
          <w:color w:val="000000"/>
          <w:lang w:eastAsia="en-US"/>
        </w:rPr>
        <w:t>getStatus</w:t>
      </w:r>
      <w:r w:rsidRPr="005C5BD7">
        <w:rPr>
          <w:rFonts w:ascii="Courier New" w:eastAsia="Times New Roman" w:hAnsi="Courier New" w:cs="Courier New"/>
          <w:color w:val="000000"/>
          <w:lang w:eastAsia="en-US"/>
        </w:rPr>
        <w:t>()</w:t>
      </w:r>
    </w:p>
    <w:p w:rsidR="00B954E5" w:rsidRDefault="00B954E5" w:rsidP="00B954E5">
      <w:pPr>
        <w:pStyle w:val="HTMLPreformatted"/>
        <w:numPr>
          <w:ilvl w:val="0"/>
          <w:numId w:val="142"/>
        </w:numPr>
        <w:spacing w:line="360" w:lineRule="auto"/>
        <w:rPr>
          <w:color w:val="000000"/>
        </w:rPr>
      </w:pPr>
      <w:r>
        <w:rPr>
          <w:color w:val="000000"/>
        </w:rPr>
        <w:t xml:space="preserve">public abstract </w:t>
      </w:r>
      <w:hyperlink r:id="rId194" w:tooltip="interface in javax.ws.rs.core" w:history="1">
        <w:r>
          <w:rPr>
            <w:rStyle w:val="Hyperlink"/>
          </w:rPr>
          <w:t>MultivaluedMap</w:t>
        </w:r>
      </w:hyperlink>
      <w:r>
        <w:rPr>
          <w:color w:val="000000"/>
        </w:rPr>
        <w:t xml:space="preserve">&lt;String,Object&gt; </w:t>
      </w:r>
      <w:r>
        <w:rPr>
          <w:b/>
          <w:bCs/>
          <w:color w:val="000000"/>
        </w:rPr>
        <w:t>getMetadata</w:t>
      </w:r>
      <w:r>
        <w:rPr>
          <w:color w:val="000000"/>
        </w:rPr>
        <w:t>()</w:t>
      </w:r>
    </w:p>
    <w:p w:rsidR="00B954E5" w:rsidRDefault="00B954E5" w:rsidP="00B954E5">
      <w:pPr>
        <w:pStyle w:val="HTMLPreformatted"/>
        <w:numPr>
          <w:ilvl w:val="0"/>
          <w:numId w:val="142"/>
        </w:numPr>
        <w:spacing w:line="360" w:lineRule="auto"/>
        <w:rPr>
          <w:color w:val="000000"/>
        </w:rPr>
      </w:pPr>
      <w:r>
        <w:rPr>
          <w:color w:val="000000"/>
        </w:rPr>
        <w:t xml:space="preserve">public static </w:t>
      </w:r>
      <w:hyperlink r:id="rId195" w:tooltip="class in javax.ws.rs.core" w:history="1">
        <w:r>
          <w:rPr>
            <w:rStyle w:val="Hyperlink"/>
          </w:rPr>
          <w:t>ResponseBuilder</w:t>
        </w:r>
      </w:hyperlink>
      <w:r>
        <w:rPr>
          <w:color w:val="000000"/>
        </w:rPr>
        <w:t xml:space="preserve"> </w:t>
      </w:r>
      <w:r>
        <w:rPr>
          <w:b/>
          <w:bCs/>
          <w:color w:val="000000"/>
        </w:rPr>
        <w:t>status</w:t>
      </w:r>
      <w:r>
        <w:rPr>
          <w:color w:val="000000"/>
        </w:rPr>
        <w:t>(</w:t>
      </w:r>
      <w:hyperlink r:id="rId196" w:tooltip="interface in javax.ws.rs.core" w:history="1">
        <w:r>
          <w:rPr>
            <w:rStyle w:val="Hyperlink"/>
          </w:rPr>
          <w:t>Response.StatusType</w:t>
        </w:r>
      </w:hyperlink>
      <w:r>
        <w:rPr>
          <w:color w:val="000000"/>
        </w:rPr>
        <w:t> status)</w:t>
      </w:r>
    </w:p>
    <w:p w:rsidR="00B954E5" w:rsidRDefault="00B954E5" w:rsidP="00B954E5">
      <w:pPr>
        <w:pStyle w:val="HTMLPreformatted"/>
        <w:numPr>
          <w:ilvl w:val="0"/>
          <w:numId w:val="142"/>
        </w:numPr>
        <w:spacing w:line="360" w:lineRule="auto"/>
        <w:rPr>
          <w:color w:val="000000"/>
        </w:rPr>
      </w:pPr>
      <w:r>
        <w:rPr>
          <w:color w:val="000000"/>
        </w:rPr>
        <w:t xml:space="preserve">public static </w:t>
      </w:r>
      <w:hyperlink r:id="rId197" w:tooltip="class in javax.ws.rs.core" w:history="1">
        <w:r>
          <w:rPr>
            <w:rStyle w:val="Hyperlink"/>
          </w:rPr>
          <w:t>Response.ResponseBuilder</w:t>
        </w:r>
      </w:hyperlink>
      <w:r>
        <w:rPr>
          <w:color w:val="000000"/>
        </w:rPr>
        <w:t xml:space="preserve"> </w:t>
      </w:r>
      <w:r>
        <w:rPr>
          <w:b/>
          <w:bCs/>
          <w:color w:val="000000"/>
        </w:rPr>
        <w:t>ok</w:t>
      </w:r>
      <w:r>
        <w:rPr>
          <w:color w:val="000000"/>
        </w:rPr>
        <w:t>()</w:t>
      </w:r>
    </w:p>
    <w:p w:rsidR="00B954E5" w:rsidRPr="005C5BD7" w:rsidRDefault="00B954E5" w:rsidP="00B954E5">
      <w:pPr>
        <w:pStyle w:val="HTMLPreformatted"/>
        <w:spacing w:line="360" w:lineRule="auto"/>
        <w:ind w:left="720"/>
        <w:rPr>
          <w:color w:val="000000"/>
        </w:rPr>
      </w:pPr>
    </w:p>
    <w:p w:rsidR="00B954E5" w:rsidRDefault="00B954E5" w:rsidP="00B954E5"/>
    <w:p w:rsidR="00B954E5" w:rsidRDefault="00B954E5" w:rsidP="00B954E5">
      <w:pPr>
        <w:pStyle w:val="Heading3"/>
      </w:pPr>
      <w:bookmarkStart w:id="100" w:name="_Toc471845314"/>
      <w:r>
        <w:t xml:space="preserve">2: JAX-RS </w:t>
      </w:r>
      <w:r w:rsidRPr="0041666B">
        <w:t xml:space="preserve">@PathParam </w:t>
      </w:r>
      <w:r>
        <w:t>annotation</w:t>
      </w:r>
      <w:r w:rsidRPr="0041666B">
        <w:t xml:space="preserve"> Example</w:t>
      </w:r>
      <w:bookmarkEnd w:id="100"/>
      <w:r>
        <w:t xml:space="preserve"> </w:t>
      </w:r>
    </w:p>
    <w:p w:rsidR="00B954E5" w:rsidRDefault="00B954E5" w:rsidP="00B954E5">
      <w:pPr>
        <w:spacing w:after="0"/>
      </w:pPr>
      <w:r>
        <w:t>In</w:t>
      </w:r>
      <w:r w:rsidRPr="00CF26C9">
        <w:t xml:space="preserve"> RESTful (JAX-RS) web services </w:t>
      </w:r>
      <w:r w:rsidRPr="00CF26C9">
        <w:rPr>
          <w:b/>
          <w:color w:val="FF0000"/>
        </w:rPr>
        <w:t>@PathParam</w:t>
      </w:r>
      <w:r w:rsidRPr="00CF26C9">
        <w:rPr>
          <w:color w:val="FF0000"/>
        </w:rPr>
        <w:t xml:space="preserve"> </w:t>
      </w:r>
      <w:r w:rsidRPr="00CF26C9">
        <w:t xml:space="preserve">annotation will be used to bind RESTful URL parameter values </w:t>
      </w:r>
      <w:r>
        <w:t>with the</w:t>
      </w:r>
      <w:r w:rsidRPr="00CF26C9">
        <w:t xml:space="preserve"> method arguments</w:t>
      </w:r>
    </w:p>
    <w:p w:rsidR="00B954E5" w:rsidRDefault="00B954E5" w:rsidP="00B954E5">
      <w:pPr>
        <w:spacing w:after="0"/>
      </w:pPr>
    </w:p>
    <w:p w:rsidR="00B954E5" w:rsidRPr="00395385" w:rsidRDefault="00B954E5" w:rsidP="00B954E5">
      <w:pPr>
        <w:pStyle w:val="Output"/>
        <w:rPr>
          <w:rFonts w:ascii="Meiryo UI" w:eastAsia="Meiryo UI" w:hAnsi="Meiryo UI"/>
          <w:b w:val="0"/>
          <w:color w:val="00B050"/>
          <w:sz w:val="20"/>
        </w:rPr>
      </w:pPr>
      <w:r w:rsidRPr="00395385">
        <w:rPr>
          <w:rFonts w:ascii="Meiryo UI" w:eastAsia="Meiryo UI" w:hAnsi="Meiryo UI"/>
          <w:color w:val="00B050"/>
          <w:sz w:val="20"/>
        </w:rPr>
        <w:t>http://localhost:8001/&lt;Rest Service Name&gt;/rest/customers/100/Satya</w:t>
      </w:r>
    </w:p>
    <w:p w:rsidR="00B954E5" w:rsidRDefault="00B954E5" w:rsidP="00B954E5">
      <w:pPr>
        <w:rPr>
          <w:rStyle w:val="HowitworksChar"/>
        </w:rPr>
      </w:pPr>
      <w:r>
        <w:t xml:space="preserve">Here </w:t>
      </w:r>
      <w:r w:rsidRPr="00F2639C">
        <w:t xml:space="preserve">the two parameters appear in the end of the above URL [100 &amp; </w:t>
      </w:r>
      <w:r>
        <w:t>Satya</w:t>
      </w:r>
      <w:r w:rsidRPr="00F2639C">
        <w:t>], which are separated by forward slash</w:t>
      </w:r>
      <w:r w:rsidRPr="001B6279">
        <w:rPr>
          <w:rStyle w:val="HowitworksChar"/>
        </w:rPr>
        <w:t xml:space="preserve"> (/)</w:t>
      </w:r>
      <w:r w:rsidRPr="00F2639C">
        <w:t xml:space="preserve"> are called as </w:t>
      </w:r>
      <w:r w:rsidRPr="001B6279">
        <w:rPr>
          <w:rStyle w:val="HowitworksChar"/>
        </w:rPr>
        <w:t>path parameters</w:t>
      </w:r>
    </w:p>
    <w:p w:rsidR="00B954E5" w:rsidRDefault="00B954E5" w:rsidP="00B954E5">
      <w:pPr>
        <w:spacing w:after="0"/>
      </w:pPr>
      <w:r>
        <w:t xml:space="preserve">We will read those URL paramters in our webservice method using </w:t>
      </w:r>
    </w:p>
    <w:p w:rsidR="00B954E5" w:rsidRPr="00CD55D8" w:rsidRDefault="00B954E5" w:rsidP="00B954E5">
      <w:pPr>
        <w:pStyle w:val="Output"/>
        <w:rPr>
          <w:rStyle w:val="HowitworksChar"/>
          <w:b/>
          <w:color w:val="0070C0"/>
          <w:sz w:val="20"/>
        </w:rPr>
      </w:pPr>
      <w:r w:rsidRPr="00CD55D8">
        <w:rPr>
          <w:color w:val="0070C0"/>
          <w:sz w:val="20"/>
        </w:rPr>
        <w:t>@PathParam("paramname") String variablename</w:t>
      </w:r>
    </w:p>
    <w:p w:rsidR="00B954E5" w:rsidRDefault="00B954E5" w:rsidP="00B954E5">
      <w:pPr>
        <w:spacing w:after="0"/>
      </w:pPr>
    </w:p>
    <w:p w:rsidR="00B954E5" w:rsidRPr="00395385" w:rsidRDefault="00B954E5" w:rsidP="00B954E5">
      <w:pPr>
        <w:spacing w:after="0"/>
        <w:rPr>
          <w:b/>
        </w:rPr>
      </w:pPr>
      <w:r w:rsidRPr="00395385">
        <w:rPr>
          <w:b/>
        </w:rPr>
        <w:t>1. Create Dynamic web project in eclipse, convert that into Maven Project</w:t>
      </w:r>
    </w:p>
    <w:p w:rsidR="00B954E5" w:rsidRDefault="00B954E5" w:rsidP="00B954E5">
      <w:r>
        <w:rPr>
          <w:noProof/>
          <w:lang w:eastAsia="en-US"/>
        </w:rPr>
        <w:drawing>
          <wp:inline distT="0" distB="0" distL="0" distR="0" wp14:anchorId="41F15354" wp14:editId="6216897E">
            <wp:extent cx="2943225" cy="252276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444878.tmp"/>
                    <pic:cNvPicPr/>
                  </pic:nvPicPr>
                  <pic:blipFill>
                    <a:blip r:embed="rId198">
                      <a:extLst>
                        <a:ext uri="{28A0092B-C50C-407E-A947-70E740481C1C}">
                          <a14:useLocalDpi xmlns:a14="http://schemas.microsoft.com/office/drawing/2010/main" val="0"/>
                        </a:ext>
                      </a:extLst>
                    </a:blip>
                    <a:stretch>
                      <a:fillRect/>
                    </a:stretch>
                  </pic:blipFill>
                  <pic:spPr>
                    <a:xfrm>
                      <a:off x="0" y="0"/>
                      <a:ext cx="2961506" cy="2538434"/>
                    </a:xfrm>
                    <a:prstGeom prst="rect">
                      <a:avLst/>
                    </a:prstGeom>
                  </pic:spPr>
                </pic:pic>
              </a:graphicData>
            </a:graphic>
          </wp:inline>
        </w:drawing>
      </w:r>
    </w:p>
    <w:p w:rsidR="00B954E5" w:rsidRPr="008907A1" w:rsidRDefault="00B954E5" w:rsidP="00B954E5">
      <w:pPr>
        <w:spacing w:after="0"/>
        <w:rPr>
          <w:color w:val="00B050"/>
        </w:rPr>
      </w:pPr>
      <w:r>
        <w:t xml:space="preserve">2. </w:t>
      </w:r>
      <w:r w:rsidRPr="008907A1">
        <w:rPr>
          <w:b/>
        </w:rPr>
        <w:t xml:space="preserve">Add RESTEasy jar files manually / through Maven by writing repo details in </w:t>
      </w:r>
      <w:r w:rsidRPr="008907A1">
        <w:rPr>
          <w:b/>
          <w:color w:val="00B050"/>
        </w:rPr>
        <w:t>pom.xml</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"http://maven.apache.org/POM/4.0.0"</w:t>
      </w:r>
      <w:r>
        <w:rPr>
          <w:color w:val="4C483D" w:themeColor="text2"/>
        </w:rPr>
        <w:t xml:space="preserve"> </w:t>
      </w:r>
      <w:r>
        <w:rPr>
          <w:color w:val="7F007F"/>
        </w:rPr>
        <w:t>xmlns:xsi</w:t>
      </w:r>
      <w:r>
        <w:rPr>
          <w:color w:val="000000"/>
        </w:rPr>
        <w:t>=</w:t>
      </w:r>
      <w:r>
        <w:t>"http://www.w3.org/2001/XMLSchema-instance"</w:t>
      </w:r>
      <w:r>
        <w:rPr>
          <w:color w:val="4C483D" w:themeColor="text2"/>
        </w:rPr>
        <w:t xml:space="preserve"> </w:t>
      </w:r>
      <w:r>
        <w:rPr>
          <w:color w:val="7F007F"/>
        </w:rPr>
        <w:t>xsi:schemaLocation</w:t>
      </w:r>
      <w:r>
        <w:rPr>
          <w:color w:val="000000"/>
        </w:rPr>
        <w:t>=</w:t>
      </w:r>
      <w:r>
        <w:t>"http://maven.apache.org/POM/4.0.0 http://maven.apache.org/xsd/maven-4.0.0.xsd"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groupId</w:t>
      </w:r>
      <w:r>
        <w:rPr>
          <w:color w:val="008080"/>
        </w:rPr>
        <w:t>&gt;</w:t>
      </w:r>
      <w:r>
        <w:rPr>
          <w:color w:val="000000"/>
        </w:rPr>
        <w:t>JAXRS-PathParamAnnotation-Example</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JAXRS-PathParamAnnotation-Example</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packaging</w:t>
      </w:r>
      <w:r>
        <w:rPr>
          <w:color w:val="008080"/>
        </w:rPr>
        <w:t>&gt;</w:t>
      </w:r>
      <w:r>
        <w:rPr>
          <w:color w:val="000000"/>
        </w:rPr>
        <w:t>war</w:t>
      </w:r>
      <w:r>
        <w:rPr>
          <w:color w:val="008080"/>
        </w:rPr>
        <w:t>&lt;/</w:t>
      </w:r>
      <w:r>
        <w:rPr>
          <w:color w:val="3F7F7F"/>
        </w:rPr>
        <w:t>packaging</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color w:val="4C483D" w:themeColor="text2"/>
        </w:rPr>
      </w:pPr>
      <w:r>
        <w:rPr>
          <w:color w:val="000000"/>
        </w:rPr>
        <w:t xml:space="preserve">  </w:t>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id</w:t>
      </w:r>
      <w:r>
        <w:rPr>
          <w:color w:val="008080"/>
        </w:rPr>
        <w:t>&gt;</w:t>
      </w:r>
      <w:r>
        <w:rPr>
          <w:color w:val="000000"/>
        </w:rPr>
        <w:t>maven2-repository.java.net</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name</w:t>
      </w:r>
      <w:r>
        <w:rPr>
          <w:color w:val="008080"/>
        </w:rPr>
        <w:t>&gt;</w:t>
      </w:r>
      <w:r>
        <w:rPr>
          <w:color w:val="000000"/>
        </w:rPr>
        <w:t xml:space="preserve">Java.net Repository for </w:t>
      </w:r>
      <w:r>
        <w:rPr>
          <w:color w:val="000000"/>
          <w:u w:val="single"/>
        </w:rPr>
        <w:t>Maven</w:t>
      </w:r>
      <w:r>
        <w:rPr>
          <w:color w:val="008080"/>
        </w:rPr>
        <w:t>&lt;/</w:t>
      </w:r>
      <w:r>
        <w:rPr>
          <w:color w:val="3F7F7F"/>
        </w:rPr>
        <w: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url</w:t>
      </w:r>
      <w:r>
        <w:rPr>
          <w:color w:val="008080"/>
        </w:rPr>
        <w:t>&gt;</w:t>
      </w:r>
      <w:r>
        <w:rPr>
          <w:color w:val="000000"/>
        </w:rPr>
        <w:t>http://download.java.net/maven/2/</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lastRenderedPageBreak/>
        <w:tab/>
      </w:r>
      <w:r>
        <w:rPr>
          <w:color w:val="000000"/>
        </w:rPr>
        <w:tab/>
      </w:r>
      <w:r>
        <w:rPr>
          <w:color w:val="000000"/>
        </w:rPr>
        <w:tab/>
      </w:r>
      <w:r>
        <w:rPr>
          <w:color w:val="008080"/>
        </w:rPr>
        <w:t>&lt;</w:t>
      </w:r>
      <w:r>
        <w:rPr>
          <w:color w:val="3F7F7F"/>
        </w:rPr>
        <w:t>layout</w:t>
      </w:r>
      <w:r>
        <w:rPr>
          <w:color w:val="008080"/>
        </w:rPr>
        <w:t>&gt;</w:t>
      </w:r>
      <w:r>
        <w:rPr>
          <w:color w:val="000000"/>
        </w:rPr>
        <w:t>default</w:t>
      </w:r>
      <w:r>
        <w:rPr>
          <w:color w:val="008080"/>
        </w:rPr>
        <w:t>&lt;/</w:t>
      </w:r>
      <w:r>
        <w:rPr>
          <w:color w:val="3F7F7F"/>
        </w:rPr>
        <w:t>layout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p>
    <w:p w:rsidR="00B954E5" w:rsidRDefault="00B954E5" w:rsidP="00B954E5">
      <w:pPr>
        <w:pStyle w:val="Output"/>
        <w:rPr>
          <w:color w:val="008080"/>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com.sun.jersey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jersey-server</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1.8</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r>
        <w:rPr>
          <w:color w:val="000000"/>
        </w:rPr>
        <w:tab/>
      </w:r>
      <w:r>
        <w:rPr>
          <w:color w:val="000000"/>
        </w:rPr>
        <w:tab/>
      </w: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color w:val="4C483D" w:themeColor="text2"/>
        </w:rPr>
      </w:pPr>
      <w:r>
        <w:rPr>
          <w:color w:val="000000"/>
        </w:rPr>
        <w:t xml:space="preserve">  </w:t>
      </w:r>
      <w:r>
        <w:rPr>
          <w:color w:val="000000"/>
        </w:rPr>
        <w:tab/>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finalName</w:t>
      </w:r>
      <w:r>
        <w:rPr>
          <w:color w:val="008080"/>
        </w:rPr>
        <w:t>&gt;</w:t>
      </w:r>
      <w:r>
        <w:rPr>
          <w:color w:val="000000"/>
        </w:rPr>
        <w:t>JAXRS-PathParamAnnotation-Example</w:t>
      </w:r>
      <w:r>
        <w:rPr>
          <w:color w:val="008080"/>
        </w:rPr>
        <w:t>&lt;/</w:t>
      </w:r>
      <w:r>
        <w:rPr>
          <w:color w:val="3F7F7F"/>
        </w:rPr>
        <w:t>finalName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compilerVersion</w:t>
      </w:r>
      <w:r>
        <w:rPr>
          <w:color w:val="008080"/>
        </w:rPr>
        <w:t>&gt;</w:t>
      </w:r>
      <w:r>
        <w:rPr>
          <w:color w:val="000000"/>
        </w:rPr>
        <w:t>1.5</w:t>
      </w:r>
      <w:r>
        <w:rPr>
          <w:color w:val="008080"/>
        </w:rPr>
        <w:t>&lt;/</w:t>
      </w:r>
      <w:r>
        <w:rPr>
          <w:color w:val="3F7F7F"/>
        </w:rPr>
        <w:t>compilerVersion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source</w:t>
      </w:r>
      <w:r>
        <w:rPr>
          <w:color w:val="008080"/>
        </w:rPr>
        <w:t>&gt;</w:t>
      </w:r>
      <w:r>
        <w:rPr>
          <w:color w:val="000000"/>
        </w:rPr>
        <w:t>1.5</w:t>
      </w:r>
      <w:r>
        <w:rPr>
          <w:color w:val="008080"/>
        </w:rPr>
        <w:t>&lt;/</w:t>
      </w:r>
      <w:r>
        <w:rPr>
          <w:color w:val="3F7F7F"/>
        </w:rPr>
        <w:t>source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target</w:t>
      </w:r>
      <w:r>
        <w:rPr>
          <w:color w:val="008080"/>
        </w:rPr>
        <w:t>&gt;</w:t>
      </w:r>
      <w:r>
        <w:rPr>
          <w:color w:val="000000"/>
        </w:rPr>
        <w:t>1.5</w:t>
      </w:r>
      <w:r>
        <w:rPr>
          <w:color w:val="008080"/>
        </w:rPr>
        <w:t>&lt;/</w:t>
      </w:r>
      <w:r>
        <w:rPr>
          <w:color w:val="3F7F7F"/>
        </w:rPr>
        <w:t>target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pPr>
      <w:r>
        <w:rPr>
          <w:color w:val="008080"/>
        </w:rPr>
        <w:t>&lt;/</w:t>
      </w:r>
      <w:r>
        <w:rPr>
          <w:color w:val="3F7F7F"/>
        </w:rPr>
        <w:t>project</w:t>
      </w:r>
      <w:r>
        <w:rPr>
          <w:color w:val="008080"/>
        </w:rPr>
        <w:t>&gt;</w:t>
      </w:r>
    </w:p>
    <w:p w:rsidR="00B954E5" w:rsidRDefault="00B954E5" w:rsidP="00B954E5"/>
    <w:p w:rsidR="00B954E5" w:rsidRDefault="00B954E5" w:rsidP="00B954E5">
      <w:pPr>
        <w:spacing w:after="0"/>
      </w:pPr>
    </w:p>
    <w:p w:rsidR="00B954E5" w:rsidRDefault="00B954E5" w:rsidP="00B954E5">
      <w:pPr>
        <w:spacing w:after="0"/>
      </w:pPr>
      <w:r>
        <w:t xml:space="preserve">3. Create RESTFul webservice using </w:t>
      </w:r>
      <w:r w:rsidRPr="00231440">
        <w:t>RESTEasy</w:t>
      </w:r>
    </w:p>
    <w:p w:rsidR="00B954E5" w:rsidRDefault="00B954E5" w:rsidP="00B954E5">
      <w:pPr>
        <w:pStyle w:val="Output"/>
        <w:rPr>
          <w:color w:val="4C483D" w:themeColor="text2"/>
        </w:rPr>
      </w:pPr>
      <w:r>
        <w:rPr>
          <w:bCs/>
          <w:color w:val="7F0055"/>
        </w:rPr>
        <w:t>package</w:t>
      </w:r>
      <w:r>
        <w:t xml:space="preserve"> services;</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"/students"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PathParamService {</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@Path</w:t>
      </w:r>
      <w:r>
        <w:t>(</w:t>
      </w:r>
      <w:r>
        <w:rPr>
          <w:color w:val="2A00FF"/>
        </w:rPr>
        <w:t>"{rollno}/{name}/{address}"</w:t>
      </w:r>
      <w:r>
        <w: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w:t>
      </w:r>
      <w:r>
        <w:rPr>
          <w:highlight w:val="lightGray"/>
        </w:rPr>
        <w:t>Response</w:t>
      </w:r>
      <w:r>
        <w:t xml:space="preserve"> getResultByPassingValue(</w:t>
      </w:r>
    </w:p>
    <w:p w:rsidR="00B954E5" w:rsidRDefault="00B954E5" w:rsidP="00B954E5">
      <w:pPr>
        <w:pStyle w:val="Output"/>
        <w:rPr>
          <w:color w:val="4C483D" w:themeColor="text2"/>
        </w:rPr>
      </w:pPr>
      <w:r>
        <w:tab/>
      </w:r>
      <w:r>
        <w:tab/>
      </w:r>
      <w:r>
        <w:tab/>
      </w:r>
      <w:r>
        <w:rPr>
          <w:color w:val="646464"/>
        </w:rPr>
        <w:t>@PathParam</w:t>
      </w:r>
      <w:r>
        <w:t>(</w:t>
      </w:r>
      <w:r>
        <w:rPr>
          <w:color w:val="2A00FF"/>
        </w:rPr>
        <w:t>"rollno"</w:t>
      </w:r>
      <w:r>
        <w:t xml:space="preserve">) String </w:t>
      </w:r>
      <w:r>
        <w:rPr>
          <w:color w:val="6A3E3E"/>
        </w:rPr>
        <w:t>rollno</w:t>
      </w:r>
      <w:r>
        <w:t>,</w:t>
      </w:r>
    </w:p>
    <w:p w:rsidR="00B954E5" w:rsidRDefault="00B954E5" w:rsidP="00B954E5">
      <w:pPr>
        <w:pStyle w:val="Output"/>
        <w:rPr>
          <w:color w:val="4C483D" w:themeColor="text2"/>
        </w:rPr>
      </w:pPr>
      <w:r>
        <w:tab/>
      </w:r>
      <w:r>
        <w:tab/>
      </w:r>
      <w:r>
        <w:tab/>
      </w:r>
      <w:r>
        <w:tab/>
      </w:r>
      <w:r>
        <w:tab/>
      </w:r>
      <w:r>
        <w:rPr>
          <w:color w:val="646464"/>
        </w:rPr>
        <w:t>@PathParam</w:t>
      </w:r>
      <w:r>
        <w:t>(</w:t>
      </w:r>
      <w:r>
        <w:rPr>
          <w:color w:val="2A00FF"/>
        </w:rPr>
        <w:t>"name"</w:t>
      </w:r>
      <w:r>
        <w:t xml:space="preserve">) String </w:t>
      </w:r>
      <w:r>
        <w:rPr>
          <w:color w:val="6A3E3E"/>
        </w:rPr>
        <w:t>name</w:t>
      </w:r>
      <w:r>
        <w:t>,</w:t>
      </w:r>
    </w:p>
    <w:p w:rsidR="00B954E5" w:rsidRDefault="00B954E5" w:rsidP="00B954E5">
      <w:pPr>
        <w:pStyle w:val="Output"/>
        <w:rPr>
          <w:color w:val="4C483D" w:themeColor="text2"/>
        </w:rPr>
      </w:pPr>
      <w:r>
        <w:tab/>
      </w:r>
      <w:r>
        <w:tab/>
      </w:r>
      <w:r>
        <w:tab/>
      </w:r>
      <w:r>
        <w:tab/>
      </w:r>
      <w:r>
        <w:tab/>
      </w:r>
      <w:r>
        <w:rPr>
          <w:color w:val="646464"/>
        </w:rPr>
        <w:t>@PathParam</w:t>
      </w:r>
      <w:r>
        <w:t>(</w:t>
      </w:r>
      <w:r>
        <w:rPr>
          <w:color w:val="2A00FF"/>
        </w:rPr>
        <w:t>"address"</w:t>
      </w:r>
      <w:r>
        <w:t xml:space="preserve">) String </w:t>
      </w:r>
      <w:r>
        <w:rPr>
          <w:color w:val="6A3E3E"/>
        </w:rPr>
        <w:t>address</w:t>
      </w:r>
      <w:r>
        <w:t>) {</w:t>
      </w:r>
      <w:r>
        <w:tab/>
      </w:r>
      <w:r>
        <w:tab/>
      </w:r>
    </w:p>
    <w:p w:rsidR="00B954E5" w:rsidRDefault="00B954E5" w:rsidP="00B954E5">
      <w:pPr>
        <w:pStyle w:val="Output"/>
      </w:pPr>
      <w:r>
        <w:tab/>
      </w:r>
      <w:r>
        <w:tab/>
      </w:r>
      <w:r w:rsidRPr="00773B33">
        <w:t xml:space="preserve">String output = </w:t>
      </w:r>
      <w:r w:rsidRPr="00773B33">
        <w:rPr>
          <w:color w:val="00B050"/>
        </w:rPr>
        <w:t>"&lt;h1&gt;PathParamService Example&lt;/h1&gt;";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rsidR="00B954E5" w:rsidRDefault="00B954E5" w:rsidP="00B954E5">
      <w:pPr>
        <w:pStyle w:val="Output"/>
        <w:rPr>
          <w:color w:val="4C483D" w:themeColor="text2"/>
        </w:rPr>
      </w:pPr>
      <w:r>
        <w:tab/>
      </w:r>
      <w:r>
        <w:tab/>
      </w:r>
      <w:r>
        <w:rPr>
          <w:bCs/>
          <w:color w:val="7F0055"/>
          <w:highlight w:val="lightGray"/>
        </w:rPr>
        <w:t>return</w:t>
      </w:r>
      <w:r>
        <w:rPr>
          <w:highlight w:val="lightGray"/>
        </w:rPr>
        <w:t xml:space="preserve"> Response.</w:t>
      </w:r>
      <w:r>
        <w:rPr>
          <w:i/>
          <w:iCs/>
          <w:highlight w:val="lightGray"/>
        </w:rPr>
        <w:t>status</w:t>
      </w:r>
      <w:r>
        <w:rPr>
          <w:highlight w:val="lightGray"/>
        </w:rPr>
        <w:t>(200).entity(</w:t>
      </w:r>
      <w:r>
        <w:rPr>
          <w:color w:val="6A3E3E"/>
          <w:highlight w:val="lightGray"/>
        </w:rPr>
        <w:t>output</w:t>
      </w:r>
      <w:r>
        <w:rPr>
          <w:highlight w:val="lightGray"/>
        </w:rPr>
        <w:t>).build();</w:t>
      </w:r>
      <w:r>
        <w:t xml:space="preserve"> </w:t>
      </w:r>
    </w:p>
    <w:p w:rsidR="00B954E5" w:rsidRDefault="00B954E5" w:rsidP="00B954E5">
      <w:pPr>
        <w:pStyle w:val="Output"/>
        <w:rPr>
          <w:color w:val="4C483D" w:themeColor="text2"/>
        </w:rPr>
      </w:pPr>
      <w:r>
        <w:tab/>
        <w:t>}</w:t>
      </w:r>
    </w:p>
    <w:p w:rsidR="00B954E5" w:rsidRDefault="00B954E5" w:rsidP="00B954E5">
      <w:pPr>
        <w:pStyle w:val="Output"/>
      </w:pPr>
      <w:r>
        <w:t>}</w:t>
      </w:r>
    </w:p>
    <w:p w:rsidR="00B954E5" w:rsidRDefault="00B954E5" w:rsidP="00B954E5">
      <w:pPr>
        <w:spacing w:after="0"/>
      </w:pPr>
      <w:r>
        <w:t xml:space="preserve">4. Configure </w:t>
      </w:r>
      <w:r>
        <w:rPr>
          <w:rFonts w:ascii="Consolas" w:hAnsi="Consolas" w:cs="Consolas"/>
          <w:color w:val="C7254E"/>
          <w:sz w:val="22"/>
          <w:szCs w:val="22"/>
          <w:shd w:val="clear" w:color="auto" w:fill="F9F2F4"/>
          <w:lang w:val="en"/>
        </w:rPr>
        <w:t xml:space="preserve">web.xml, Register </w:t>
      </w:r>
      <w:r>
        <w:t>Jersey dependency class</w:t>
      </w:r>
    </w:p>
    <w:p w:rsidR="00B954E5" w:rsidRDefault="00B954E5" w:rsidP="00B954E5">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rsidR="00B954E5" w:rsidRDefault="00B954E5" w:rsidP="00B954E5">
      <w:pPr>
        <w:pStyle w:val="Output"/>
        <w:rPr>
          <w:color w:val="4C483D" w:themeColor="text2"/>
        </w:rPr>
      </w:pPr>
      <w:r>
        <w:rPr>
          <w:color w:val="008080"/>
        </w:rPr>
        <w:t>&lt;</w:t>
      </w:r>
      <w:r>
        <w:rPr>
          <w:color w:val="3F7F7F"/>
        </w:rPr>
        <w:t>web-app</w:t>
      </w:r>
      <w:r>
        <w:rPr>
          <w:color w:val="4C483D" w:themeColor="text2"/>
        </w:rPr>
        <w:t xml:space="preserve"> </w:t>
      </w:r>
      <w:r>
        <w:t>xmlns:xsi</w:t>
      </w:r>
      <w:r>
        <w:rPr>
          <w:color w:val="000000"/>
        </w:rPr>
        <w:t>=</w:t>
      </w:r>
      <w:r>
        <w:rPr>
          <w:i/>
          <w:iCs/>
          <w:color w:val="2A00FF"/>
        </w:rPr>
        <w:t>"http://www.w3.org/2001/XMLSchema-instance"</w:t>
      </w:r>
      <w:r>
        <w:rPr>
          <w:color w:val="4C483D" w:themeColor="text2"/>
        </w:rPr>
        <w:t xml:space="preserve"> </w:t>
      </w:r>
      <w:r>
        <w:t>xmlns</w:t>
      </w:r>
      <w:r>
        <w:rPr>
          <w:color w:val="000000"/>
        </w:rPr>
        <w:t>=</w:t>
      </w:r>
      <w:r>
        <w:rPr>
          <w:i/>
          <w:iCs/>
          <w:color w:val="2A00FF"/>
        </w:rPr>
        <w:t>"http://java.sun.com/xml/ns/j2ee"</w:t>
      </w:r>
      <w:r>
        <w:rPr>
          <w:color w:val="4C483D" w:themeColor="text2"/>
        </w:rPr>
        <w:t xml:space="preserve"> </w:t>
      </w:r>
      <w:r>
        <w:t>xmlns:web</w:t>
      </w:r>
      <w:r>
        <w:rPr>
          <w:color w:val="000000"/>
        </w:rPr>
        <w:t>=</w:t>
      </w:r>
      <w:r>
        <w:rPr>
          <w:i/>
          <w:iCs/>
          <w:color w:val="2A00FF"/>
        </w:rPr>
        <w:t>"http://xmlns.jcp.org/xml/ns/javaee"</w:t>
      </w:r>
      <w:r>
        <w:rPr>
          <w:color w:val="4C483D" w:themeColor="text2"/>
        </w:rPr>
        <w:t xml:space="preserve"> </w:t>
      </w:r>
      <w:r>
        <w:t>xsi:schemaLocation</w:t>
      </w:r>
      <w:r>
        <w:rPr>
          <w:color w:val="000000"/>
        </w:rPr>
        <w:t>=</w:t>
      </w:r>
      <w:r>
        <w:rPr>
          <w:i/>
          <w:iCs/>
          <w:color w:val="2A00FF"/>
        </w:rPr>
        <w:t>"http://java.sun.com/xml/ns/j2ee http://java.sun.com/xml/ns/j2ee/web-app_2_4.xsd"</w:t>
      </w:r>
      <w:r>
        <w:rPr>
          <w:color w:val="4C483D" w:themeColor="text2"/>
        </w:rPr>
        <w:t xml:space="preserve"> </w:t>
      </w:r>
      <w:r>
        <w:t>id</w:t>
      </w:r>
      <w:r>
        <w:rPr>
          <w:color w:val="000000"/>
        </w:rPr>
        <w:t>=</w:t>
      </w:r>
      <w:r>
        <w:rPr>
          <w:i/>
          <w:iCs/>
          <w:color w:val="2A00FF"/>
        </w:rPr>
        <w:t>"WebApp_ID"</w:t>
      </w:r>
      <w:r>
        <w:rPr>
          <w:color w:val="4C483D" w:themeColor="text2"/>
        </w:rPr>
        <w:t xml:space="preserve"> </w:t>
      </w:r>
      <w:r>
        <w:t>version</w:t>
      </w:r>
      <w:r>
        <w:rPr>
          <w:color w:val="000000"/>
        </w:rPr>
        <w:t>=</w:t>
      </w:r>
      <w:r>
        <w:rPr>
          <w:i/>
          <w:iCs/>
          <w:color w:val="2A00FF"/>
        </w:rPr>
        <w:t>"2.4"</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display-name</w:t>
      </w:r>
      <w:r>
        <w:rPr>
          <w:color w:val="008080"/>
        </w:rPr>
        <w:t>&gt;</w:t>
      </w:r>
      <w:r>
        <w:rPr>
          <w:color w:val="000000"/>
        </w:rPr>
        <w:t>JAXRS-PathParamAnnotation-Example</w:t>
      </w:r>
      <w:r>
        <w:rPr>
          <w:color w:val="008080"/>
        </w:rPr>
        <w:t>&lt;/</w:t>
      </w:r>
      <w:r>
        <w:rPr>
          <w:color w:val="3F7F7F"/>
        </w:rPr>
        <w:t>display-name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servlet-class</w:t>
      </w:r>
      <w:r>
        <w:rPr>
          <w:color w:val="008080"/>
        </w:rPr>
        <w:t>&gt;</w:t>
      </w:r>
      <w:r>
        <w:rPr>
          <w:color w:val="000000"/>
        </w:rPr>
        <w:t>com.sun.jersey.spi.container.servlet.ServletContainer</w:t>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param-name</w:t>
      </w:r>
      <w:r>
        <w:rPr>
          <w:color w:val="008080"/>
        </w:rPr>
        <w:t>&gt;</w:t>
      </w:r>
      <w:r>
        <w:rPr>
          <w:color w:val="000000"/>
        </w:rPr>
        <w:t>com.sun.jersey.config.property.packages</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param-value</w:t>
      </w:r>
      <w:r>
        <w:rPr>
          <w:color w:val="008080"/>
        </w:rPr>
        <w:t>&gt;</w:t>
      </w:r>
      <w:r>
        <w:rPr>
          <w:color w:val="000000"/>
        </w:rPr>
        <w:t>services</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rsidR="00B954E5" w:rsidRDefault="00B954E5" w:rsidP="00B954E5">
      <w:pPr>
        <w:pStyle w:val="Output"/>
        <w:rPr>
          <w:color w:val="4C483D" w:themeColor="text2"/>
        </w:rPr>
      </w:pPr>
      <w:r>
        <w:rPr>
          <w:color w:val="000000"/>
        </w:rPr>
        <w:lastRenderedPageBreak/>
        <w:t xml:space="preserve">  </w:t>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8080"/>
        </w:rPr>
        <w:t>&lt;/</w:t>
      </w:r>
      <w:r>
        <w:rPr>
          <w:color w:val="3F7F7F"/>
        </w:rPr>
        <w:t>web-app</w:t>
      </w:r>
      <w:r>
        <w:rPr>
          <w:color w:val="008080"/>
        </w:rPr>
        <w:t>&gt;</w:t>
      </w:r>
    </w:p>
    <w:p w:rsidR="00B954E5" w:rsidRDefault="00B954E5" w:rsidP="00B954E5">
      <w:pPr>
        <w:rPr>
          <w:rFonts w:ascii="Consolas" w:hAnsi="Consolas" w:cs="Consolas"/>
          <w:color w:val="C7254E"/>
          <w:sz w:val="22"/>
          <w:szCs w:val="22"/>
          <w:shd w:val="clear" w:color="auto" w:fill="F9F2F4"/>
          <w:lang w:val="en"/>
        </w:rPr>
      </w:pPr>
    </w:p>
    <w:p w:rsidR="00B954E5" w:rsidRPr="00773B33" w:rsidRDefault="00B954E5" w:rsidP="00B954E5">
      <w:pPr>
        <w:spacing w:after="0"/>
        <w:rPr>
          <w:b/>
        </w:rPr>
      </w:pPr>
      <w:r w:rsidRPr="00773B33">
        <w:rPr>
          <w:b/>
        </w:rPr>
        <w:t>5. Test Webservice directly by using URL / writing webservice client</w:t>
      </w:r>
    </w:p>
    <w:p w:rsidR="00B954E5" w:rsidRPr="00773B33" w:rsidRDefault="00B20442" w:rsidP="00B954E5">
      <w:pPr>
        <w:rPr>
          <w:b/>
          <w:color w:val="00B050"/>
        </w:rPr>
      </w:pPr>
      <w:hyperlink r:id="rId199" w:history="1">
        <w:r w:rsidR="00B954E5" w:rsidRPr="00773B33">
          <w:rPr>
            <w:rStyle w:val="Hyperlink"/>
            <w:b/>
            <w:color w:val="00B050"/>
          </w:rPr>
          <w:t>http://localhost:8080/JAXRS-PathParamAnnotation-Example/rest/students/101/Satya/Vijayawada</w:t>
        </w:r>
      </w:hyperlink>
    </w:p>
    <w:p w:rsidR="00B954E5" w:rsidRDefault="00B954E5" w:rsidP="00B954E5">
      <w:r w:rsidRPr="002059CD">
        <w:rPr>
          <w:noProof/>
          <w:lang w:eastAsia="en-US"/>
        </w:rPr>
        <w:drawing>
          <wp:inline distT="0" distB="0" distL="0" distR="0" wp14:anchorId="15A587A9" wp14:editId="0A520C8E">
            <wp:extent cx="5934075" cy="1752600"/>
            <wp:effectExtent l="0" t="0" r="9525" b="0"/>
            <wp:docPr id="149" name="Picture 149"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veti_s\Desktop\temp.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34075" cy="1752600"/>
                    </a:xfrm>
                    <a:prstGeom prst="rect">
                      <a:avLst/>
                    </a:prstGeom>
                    <a:noFill/>
                    <a:ln>
                      <a:noFill/>
                    </a:ln>
                  </pic:spPr>
                </pic:pic>
              </a:graphicData>
            </a:graphic>
          </wp:inline>
        </w:drawing>
      </w:r>
    </w:p>
    <w:p w:rsidR="00B954E5" w:rsidRDefault="00B954E5" w:rsidP="00B954E5">
      <w:pPr>
        <w:pStyle w:val="Qsns"/>
        <w:shd w:val="clear" w:color="auto" w:fill="446530" w:themeFill="accent2" w:themeFillShade="80"/>
      </w:pPr>
      <w:r>
        <w:t xml:space="preserve">Note : In Upcomming Examples POM.XML , Web.xml are same for all applications. So iam skipping those. If any changes in those files I will mention don’t worry </w:t>
      </w:r>
      <w:r>
        <w:sym w:font="Wingdings" w:char="F04A"/>
      </w:r>
    </w:p>
    <w:p w:rsidR="00B954E5" w:rsidRDefault="00B954E5" w:rsidP="00B954E5"/>
    <w:p w:rsidR="00B954E5" w:rsidRDefault="00B954E5" w:rsidP="00B954E5">
      <w:pPr>
        <w:pStyle w:val="Heading3"/>
      </w:pPr>
      <w:bookmarkStart w:id="101" w:name="_Toc471845315"/>
      <w:r>
        <w:t>3:</w:t>
      </w:r>
      <w:r w:rsidRPr="00417255">
        <w:t xml:space="preserve"> </w:t>
      </w:r>
      <w:r>
        <w:t xml:space="preserve">JAX-RS </w:t>
      </w:r>
      <w:r w:rsidRPr="0041666B">
        <w:t>@</w:t>
      </w:r>
      <w:r w:rsidRPr="003B527D">
        <w:t>QueryParam</w:t>
      </w:r>
      <w:r w:rsidRPr="0041666B">
        <w:t xml:space="preserve"> </w:t>
      </w:r>
      <w:r>
        <w:t>annotation</w:t>
      </w:r>
      <w:r w:rsidRPr="0041666B">
        <w:t xml:space="preserve"> Example</w:t>
      </w:r>
      <w:bookmarkEnd w:id="101"/>
      <w:r>
        <w:t xml:space="preserve"> </w:t>
      </w:r>
    </w:p>
    <w:p w:rsidR="00B954E5" w:rsidRPr="00650998" w:rsidRDefault="00B954E5" w:rsidP="00B954E5">
      <w:pPr>
        <w:pStyle w:val="Output"/>
        <w:rPr>
          <w:b w:val="0"/>
          <w:color w:val="00B050"/>
          <w:sz w:val="22"/>
        </w:rPr>
      </w:pPr>
      <w:r w:rsidRPr="00650998">
        <w:rPr>
          <w:color w:val="00B050"/>
          <w:sz w:val="22"/>
        </w:rPr>
        <w:t>http://localhost:8001/…/rest/customers?custNo=100&amp;custName=Satya</w:t>
      </w:r>
    </w:p>
    <w:p w:rsidR="00B954E5" w:rsidRDefault="00B954E5" w:rsidP="00B954E5">
      <w:r w:rsidRPr="00235112">
        <w:t xml:space="preserve">If the client sends an input in the form of query string in the URL, then those parameters are called as </w:t>
      </w:r>
      <w:r w:rsidRPr="00235112">
        <w:rPr>
          <w:rStyle w:val="HowitworksChar"/>
        </w:rPr>
        <w:t>Query Parameters</w:t>
      </w:r>
      <w:r w:rsidRPr="00235112">
        <w:t xml:space="preserve">.  If you observe the above syntax, client passing </w:t>
      </w:r>
      <w:r w:rsidRPr="00235112">
        <w:rPr>
          <w:b/>
        </w:rPr>
        <w:t>custNo=100&amp;custName=Satya</w:t>
      </w:r>
      <w:r w:rsidRPr="00235112">
        <w:t xml:space="preserve"> started after question mark </w:t>
      </w:r>
      <w:r w:rsidRPr="00235112">
        <w:rPr>
          <w:rStyle w:val="HowitworksChar"/>
        </w:rPr>
        <w:t>(?)</w:t>
      </w:r>
      <w:r w:rsidRPr="00235112">
        <w:t xml:space="preserve"> symbol and each parameter is separated by</w:t>
      </w:r>
      <w:r w:rsidRPr="00235112">
        <w:rPr>
          <w:rStyle w:val="HowitworksChar"/>
        </w:rPr>
        <w:t xml:space="preserve"> &amp;</w:t>
      </w:r>
      <w:r w:rsidRPr="00235112">
        <w:t xml:space="preserve"> symbol, those parameters are called as query parameters.</w:t>
      </w:r>
    </w:p>
    <w:p w:rsidR="00B954E5" w:rsidRDefault="00B954E5" w:rsidP="00B954E5">
      <w:pPr>
        <w:pStyle w:val="Howitworks"/>
      </w:pPr>
      <w:r>
        <w:t>Steps to Implement this Web Service Application</w:t>
      </w:r>
    </w:p>
    <w:p w:rsidR="00B954E5" w:rsidRPr="00650998" w:rsidRDefault="00B954E5" w:rsidP="00B954E5">
      <w:pPr>
        <w:spacing w:after="0"/>
        <w:rPr>
          <w:b/>
        </w:rPr>
      </w:pPr>
      <w:r w:rsidRPr="00650998">
        <w:rPr>
          <w:b/>
        </w:rPr>
        <w:t>1. Create Dynamic web project in eclipse, convert that into Maven Project</w:t>
      </w:r>
    </w:p>
    <w:p w:rsidR="00B954E5" w:rsidRDefault="00B954E5" w:rsidP="00B954E5">
      <w:r>
        <w:rPr>
          <w:noProof/>
          <w:lang w:eastAsia="en-US"/>
        </w:rPr>
        <w:lastRenderedPageBreak/>
        <w:drawing>
          <wp:inline distT="0" distB="0" distL="0" distR="0" wp14:anchorId="08B852DF" wp14:editId="224FD9BB">
            <wp:extent cx="2857500" cy="290002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44C416.tmp"/>
                    <pic:cNvPicPr/>
                  </pic:nvPicPr>
                  <pic:blipFill>
                    <a:blip r:embed="rId201">
                      <a:extLst>
                        <a:ext uri="{28A0092B-C50C-407E-A947-70E740481C1C}">
                          <a14:useLocalDpi xmlns:a14="http://schemas.microsoft.com/office/drawing/2010/main" val="0"/>
                        </a:ext>
                      </a:extLst>
                    </a:blip>
                    <a:stretch>
                      <a:fillRect/>
                    </a:stretch>
                  </pic:blipFill>
                  <pic:spPr>
                    <a:xfrm>
                      <a:off x="0" y="0"/>
                      <a:ext cx="2859583" cy="2902135"/>
                    </a:xfrm>
                    <a:prstGeom prst="rect">
                      <a:avLst/>
                    </a:prstGeom>
                  </pic:spPr>
                </pic:pic>
              </a:graphicData>
            </a:graphic>
          </wp:inline>
        </w:drawing>
      </w:r>
    </w:p>
    <w:p w:rsidR="00B954E5" w:rsidRDefault="00B954E5" w:rsidP="00B954E5">
      <w:r>
        <w:t xml:space="preserve">2. Add </w:t>
      </w:r>
      <w:r w:rsidRPr="00231440">
        <w:t>RESTEasy</w:t>
      </w:r>
      <w:r>
        <w:t xml:space="preserve"> jar files manually / through Maven by writing repo details in </w:t>
      </w:r>
      <w:r w:rsidRPr="00CC1720">
        <w:rPr>
          <w:b/>
          <w:color w:val="FF0000"/>
        </w:rPr>
        <w:t>pom.xml(skip)</w:t>
      </w:r>
    </w:p>
    <w:p w:rsidR="00B954E5" w:rsidRPr="00CC1720" w:rsidRDefault="00B954E5" w:rsidP="00B954E5">
      <w:pPr>
        <w:spacing w:after="0"/>
        <w:rPr>
          <w:b/>
        </w:rPr>
      </w:pPr>
      <w:r w:rsidRPr="00CC1720">
        <w:rPr>
          <w:b/>
        </w:rPr>
        <w:t>3. Create RESTFul webservice using Jersy</w:t>
      </w:r>
    </w:p>
    <w:p w:rsidR="00B954E5" w:rsidRDefault="00B954E5" w:rsidP="00B954E5">
      <w:pPr>
        <w:pStyle w:val="Output"/>
        <w:rPr>
          <w:color w:val="4C483D" w:themeColor="text2"/>
        </w:rPr>
      </w:pPr>
      <w:r>
        <w:rPr>
          <w:bCs/>
          <w:color w:val="7F0055"/>
        </w:rPr>
        <w:t>package</w:t>
      </w:r>
      <w:r>
        <w:t xml:space="preserve"> services;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"/students"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QueryParamService {</w:t>
      </w:r>
      <w:r>
        <w:tab/>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w:t>
      </w:r>
      <w:r>
        <w:rPr>
          <w:highlight w:val="lightGray"/>
        </w:rPr>
        <w:t>Response</w:t>
      </w:r>
      <w:r>
        <w:t xml:space="preserve"> getResultByPassingValue(</w:t>
      </w:r>
    </w:p>
    <w:p w:rsidR="00B954E5" w:rsidRDefault="00B954E5" w:rsidP="00B954E5">
      <w:pPr>
        <w:pStyle w:val="Output"/>
        <w:rPr>
          <w:color w:val="4C483D" w:themeColor="text2"/>
        </w:rPr>
      </w:pPr>
      <w:r>
        <w:tab/>
      </w:r>
      <w:r>
        <w:tab/>
      </w:r>
      <w:r>
        <w:tab/>
      </w:r>
      <w:r>
        <w:tab/>
      </w:r>
      <w:r>
        <w:tab/>
      </w:r>
      <w:r>
        <w:rPr>
          <w:color w:val="646464"/>
        </w:rPr>
        <w:t>@QueryParam</w:t>
      </w:r>
      <w:r>
        <w:t>(</w:t>
      </w:r>
      <w:r>
        <w:rPr>
          <w:color w:val="2A00FF"/>
        </w:rPr>
        <w:t>"rollno"</w:t>
      </w:r>
      <w:r>
        <w:t xml:space="preserve">) String </w:t>
      </w:r>
      <w:r>
        <w:rPr>
          <w:color w:val="6A3E3E"/>
        </w:rPr>
        <w:t>rollno</w:t>
      </w:r>
      <w:r>
        <w:t>,</w:t>
      </w:r>
    </w:p>
    <w:p w:rsidR="00B954E5" w:rsidRDefault="00B954E5" w:rsidP="00B954E5">
      <w:pPr>
        <w:pStyle w:val="Output"/>
        <w:rPr>
          <w:color w:val="4C483D" w:themeColor="text2"/>
        </w:rPr>
      </w:pPr>
      <w:r>
        <w:tab/>
      </w:r>
      <w:r>
        <w:tab/>
      </w:r>
      <w:r>
        <w:tab/>
      </w:r>
      <w:r>
        <w:tab/>
      </w:r>
      <w:r>
        <w:tab/>
      </w:r>
      <w:r>
        <w:rPr>
          <w:color w:val="646464"/>
        </w:rPr>
        <w:t>@QueryParam</w:t>
      </w:r>
      <w:r>
        <w:t>(</w:t>
      </w:r>
      <w:r>
        <w:rPr>
          <w:color w:val="2A00FF"/>
        </w:rPr>
        <w:t>"name"</w:t>
      </w:r>
      <w:r>
        <w:t xml:space="preserve">) String </w:t>
      </w:r>
      <w:r>
        <w:rPr>
          <w:color w:val="6A3E3E"/>
        </w:rPr>
        <w:t>name</w:t>
      </w:r>
      <w:r>
        <w:t>,</w:t>
      </w:r>
    </w:p>
    <w:p w:rsidR="00B954E5" w:rsidRDefault="00B954E5" w:rsidP="00B954E5">
      <w:pPr>
        <w:pStyle w:val="Output"/>
        <w:rPr>
          <w:color w:val="4C483D" w:themeColor="text2"/>
        </w:rPr>
      </w:pPr>
      <w:r>
        <w:tab/>
      </w:r>
      <w:r>
        <w:tab/>
      </w:r>
      <w:r>
        <w:tab/>
      </w:r>
      <w:r>
        <w:tab/>
      </w:r>
      <w:r>
        <w:tab/>
      </w:r>
      <w:r>
        <w:rPr>
          <w:color w:val="646464"/>
        </w:rPr>
        <w:t>@QueryParam</w:t>
      </w:r>
      <w:r>
        <w:t>(</w:t>
      </w:r>
      <w:r>
        <w:rPr>
          <w:color w:val="2A00FF"/>
        </w:rPr>
        <w:t>"address"</w:t>
      </w:r>
      <w:r>
        <w:t xml:space="preserve">) String </w:t>
      </w:r>
      <w:r>
        <w:rPr>
          <w:color w:val="6A3E3E"/>
        </w:rPr>
        <w:t>address</w:t>
      </w:r>
      <w:r>
        <w:t>) {</w:t>
      </w:r>
      <w:r>
        <w:tab/>
      </w:r>
      <w:r>
        <w:tab/>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"&lt;h1&gt;QueryParamService Example&lt;/h1&gt;"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rsidR="00B954E5" w:rsidRDefault="00B954E5" w:rsidP="00B954E5">
      <w:pPr>
        <w:pStyle w:val="Output"/>
        <w:rPr>
          <w:color w:val="4C483D" w:themeColor="text2"/>
        </w:rPr>
      </w:pPr>
      <w:r>
        <w:tab/>
      </w:r>
      <w:r>
        <w:tab/>
      </w:r>
      <w:r>
        <w:rPr>
          <w:bCs/>
          <w:color w:val="7F0055"/>
          <w:highlight w:val="lightGray"/>
        </w:rPr>
        <w:t>return</w:t>
      </w:r>
      <w:r>
        <w:rPr>
          <w:highlight w:val="lightGray"/>
        </w:rPr>
        <w:t xml:space="preserve"> Response.</w:t>
      </w:r>
      <w:r>
        <w:rPr>
          <w:i/>
          <w:iCs/>
          <w:highlight w:val="lightGray"/>
        </w:rPr>
        <w:t>status</w:t>
      </w:r>
      <w:r>
        <w:rPr>
          <w:highlight w:val="lightGray"/>
        </w:rPr>
        <w:t>(200).entity(</w:t>
      </w:r>
      <w:r>
        <w:rPr>
          <w:color w:val="6A3E3E"/>
          <w:highlight w:val="lightGray"/>
        </w:rPr>
        <w:t>output</w:t>
      </w:r>
      <w:r>
        <w:rPr>
          <w:highlight w:val="lightGray"/>
        </w:rPr>
        <w:t>).build();</w:t>
      </w:r>
      <w:r>
        <w:t xml:space="preserve"> </w:t>
      </w:r>
    </w:p>
    <w:p w:rsidR="00B954E5" w:rsidRDefault="00B954E5" w:rsidP="00B954E5">
      <w:pPr>
        <w:pStyle w:val="Output"/>
        <w:rPr>
          <w:color w:val="4C483D" w:themeColor="text2"/>
        </w:rPr>
      </w:pPr>
      <w:r>
        <w:tab/>
        <w:t>}</w:t>
      </w:r>
    </w:p>
    <w:p w:rsidR="00B954E5" w:rsidRDefault="00B954E5" w:rsidP="00B954E5">
      <w:pPr>
        <w:pStyle w:val="Output"/>
      </w:pPr>
      <w:r>
        <w:t>}</w:t>
      </w:r>
    </w:p>
    <w:p w:rsidR="00B954E5" w:rsidRDefault="00B954E5" w:rsidP="00B954E5">
      <w:pPr>
        <w:spacing w:after="0"/>
      </w:pPr>
    </w:p>
    <w:p w:rsidR="00B954E5" w:rsidRDefault="00B954E5" w:rsidP="00B954E5">
      <w:pPr>
        <w:rPr>
          <w:rFonts w:ascii="Consolas" w:hAnsi="Consolas" w:cs="Consolas"/>
          <w:color w:val="C7254E"/>
          <w:sz w:val="22"/>
          <w:szCs w:val="22"/>
          <w:shd w:val="clear" w:color="auto" w:fill="F9F2F4"/>
          <w:lang w:val="en"/>
        </w:rPr>
      </w:pPr>
      <w:r>
        <w:t xml:space="preserve">4. Configure </w:t>
      </w:r>
      <w:r>
        <w:rPr>
          <w:rFonts w:ascii="Consolas" w:hAnsi="Consolas" w:cs="Consolas"/>
          <w:color w:val="C7254E"/>
          <w:sz w:val="22"/>
          <w:szCs w:val="22"/>
          <w:shd w:val="clear" w:color="auto" w:fill="F9F2F4"/>
          <w:lang w:val="en"/>
        </w:rPr>
        <w:t>web.xml</w:t>
      </w:r>
      <w:r w:rsidRPr="00CC1720">
        <w:rPr>
          <w:b/>
          <w:color w:val="FF0000"/>
        </w:rPr>
        <w:t xml:space="preserve"> (SKIPING)</w:t>
      </w:r>
    </w:p>
    <w:p w:rsidR="00B954E5" w:rsidRDefault="00B954E5" w:rsidP="00B954E5">
      <w:pPr>
        <w:spacing w:after="0"/>
      </w:pPr>
      <w:r>
        <w:t>5. Test Webservice directly by using URL / writing webservice client</w:t>
      </w:r>
    </w:p>
    <w:p w:rsidR="00B954E5" w:rsidRPr="00006B3C" w:rsidRDefault="00B20442" w:rsidP="00B954E5">
      <w:pPr>
        <w:rPr>
          <w:b/>
          <w:color w:val="00B050"/>
        </w:rPr>
      </w:pPr>
      <w:hyperlink r:id="rId202" w:history="1">
        <w:r w:rsidR="00B954E5" w:rsidRPr="00006B3C">
          <w:rPr>
            <w:rStyle w:val="Hyperlink"/>
            <w:b/>
            <w:color w:val="00B050"/>
          </w:rPr>
          <w:t>http://localhost:8080/JAXRS-QueryParam-Example/rest/students?rollno=1218&amp;name=SATYA KAVETI&amp;address=VIJAYAWADA</w:t>
        </w:r>
      </w:hyperlink>
    </w:p>
    <w:p w:rsidR="00B954E5" w:rsidRDefault="00B954E5" w:rsidP="00B954E5">
      <w:r w:rsidRPr="00006B3C">
        <w:rPr>
          <w:noProof/>
          <w:lang w:eastAsia="en-US"/>
        </w:rPr>
        <w:drawing>
          <wp:inline distT="0" distB="0" distL="0" distR="0" wp14:anchorId="6C608E8F" wp14:editId="4F49E38F">
            <wp:extent cx="5943600" cy="1447800"/>
            <wp:effectExtent l="0" t="0" r="0" b="0"/>
            <wp:docPr id="151" name="Picture 151"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veti_s\Desktop\temp.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rsidR="00B954E5" w:rsidRDefault="00B954E5" w:rsidP="00B954E5">
      <w:pPr>
        <w:pStyle w:val="Heading3"/>
      </w:pPr>
      <w:bookmarkStart w:id="102" w:name="_Toc471845316"/>
      <w:r>
        <w:lastRenderedPageBreak/>
        <w:t>4.</w:t>
      </w:r>
      <w:r w:rsidRPr="00417255">
        <w:t xml:space="preserve"> </w:t>
      </w:r>
      <w:r>
        <w:t xml:space="preserve">JAX-RS </w:t>
      </w:r>
      <w:r w:rsidRPr="00006B3C">
        <w:t>@DefaultValue</w:t>
      </w:r>
      <w:r>
        <w:t xml:space="preserve"> Annotation</w:t>
      </w:r>
      <w:bookmarkEnd w:id="102"/>
    </w:p>
    <w:p w:rsidR="00B954E5" w:rsidRPr="00006B3C" w:rsidRDefault="00B954E5" w:rsidP="00B954E5">
      <w:r>
        <w:t xml:space="preserve">Sometimes URL doesn’t contain the values which are expected the methods. In that situation we can use </w:t>
      </w:r>
      <w:r>
        <w:rPr>
          <w:rStyle w:val="HTMLCode"/>
          <w:rFonts w:ascii="Consolas" w:eastAsiaTheme="majorEastAsia" w:hAnsi="Consolas" w:cs="Consolas"/>
          <w:color w:val="C7254E"/>
          <w:sz w:val="22"/>
          <w:szCs w:val="22"/>
          <w:shd w:val="clear" w:color="auto" w:fill="F9F2F4"/>
        </w:rPr>
        <w:t>@DefaultValue</w:t>
      </w:r>
      <w:r>
        <w:rPr>
          <w:rStyle w:val="apple-converted-space"/>
          <w:rFonts w:ascii="Helvetica" w:hAnsi="Helvetica" w:cs="Helvetica"/>
          <w:color w:val="333333"/>
          <w:shd w:val="clear" w:color="auto" w:fill="FFFFFF"/>
        </w:rPr>
        <w:t> </w:t>
      </w:r>
      <w:r>
        <w:t>for passing default values to method parameters.</w:t>
      </w:r>
      <w:r w:rsidRPr="00006B3C">
        <w:rPr>
          <w:rStyle w:val="Heading1Char"/>
          <w:rFonts w:ascii="Consolas" w:hAnsi="Consolas" w:cs="Consolas"/>
          <w:color w:val="C7254E"/>
          <w:sz w:val="22"/>
          <w:szCs w:val="22"/>
          <w:shd w:val="clear" w:color="auto" w:fill="F9F2F4"/>
        </w:rPr>
        <w:t xml:space="preserve"> </w:t>
      </w:r>
      <w:r>
        <w:rPr>
          <w:rStyle w:val="HTMLCode"/>
          <w:rFonts w:ascii="Consolas" w:eastAsiaTheme="majorEastAsia" w:hAnsi="Consolas" w:cs="Consolas"/>
          <w:color w:val="C7254E"/>
          <w:sz w:val="22"/>
          <w:szCs w:val="22"/>
          <w:shd w:val="clear" w:color="auto" w:fill="F9F2F4"/>
        </w:rPr>
        <w:t>@DefaultValue</w:t>
      </w:r>
      <w:r>
        <w:rPr>
          <w:rStyle w:val="apple-converted-space"/>
          <w:rFonts w:ascii="Helvetica" w:hAnsi="Helvetica" w:cs="Helvetica"/>
          <w:color w:val="333333"/>
          <w:shd w:val="clear" w:color="auto" w:fill="FFFFFF"/>
        </w:rPr>
        <w:t> </w:t>
      </w:r>
      <w:r w:rsidRPr="00006B3C">
        <w:t>is good for optional parameter.</w:t>
      </w:r>
    </w:p>
    <w:p w:rsidR="00B954E5" w:rsidRDefault="00B954E5" w:rsidP="00B954E5">
      <w:pPr>
        <w:pStyle w:val="Output"/>
        <w:rPr>
          <w:color w:val="4C483D" w:themeColor="text2"/>
        </w:rPr>
      </w:pPr>
      <w:r>
        <w:rPr>
          <w:bCs/>
          <w:color w:val="7F0055"/>
        </w:rPr>
        <w:t>package</w:t>
      </w:r>
      <w:r>
        <w:t xml:space="preserve"> services;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javax.ws.rs.DefaultValue;</w:t>
      </w:r>
    </w:p>
    <w:p w:rsidR="00B954E5" w:rsidRDefault="00B954E5" w:rsidP="00B954E5">
      <w:pPr>
        <w:pStyle w:val="Output"/>
        <w:rPr>
          <w:color w:val="4C483D" w:themeColor="text2"/>
        </w:rPr>
      </w:pPr>
      <w:r>
        <w:rPr>
          <w:bCs/>
          <w:color w:val="7F0055"/>
        </w:rPr>
        <w:t>import</w:t>
      </w:r>
      <w:r>
        <w:t xml:space="preserve"> javax.ws.rs.GET;</w:t>
      </w:r>
    </w:p>
    <w:p w:rsidR="00B954E5" w:rsidRDefault="00B954E5" w:rsidP="00B954E5">
      <w:pPr>
        <w:pStyle w:val="Output"/>
        <w:rPr>
          <w:color w:val="4C483D" w:themeColor="text2"/>
        </w:rPr>
      </w:pPr>
      <w:r>
        <w:rPr>
          <w:bCs/>
          <w:color w:val="7F0055"/>
        </w:rPr>
        <w:t>import</w:t>
      </w:r>
      <w:r>
        <w:t xml:space="preserve"> javax.ws.rs.Path;</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"/students"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QueryParamwithDefaultvalueService {</w:t>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Response getResultByPassingValue(</w:t>
      </w:r>
      <w:r>
        <w:rPr>
          <w:color w:val="646464"/>
        </w:rPr>
        <w:t>@DefaultValue</w:t>
      </w:r>
      <w:r>
        <w:t>(</w:t>
      </w:r>
      <w:r>
        <w:rPr>
          <w:color w:val="2A00FF"/>
        </w:rPr>
        <w:t>"1000"</w:t>
      </w:r>
      <w:r>
        <w:t xml:space="preserve">) </w:t>
      </w:r>
      <w:r>
        <w:rPr>
          <w:color w:val="646464"/>
        </w:rPr>
        <w:t>@QueryParam</w:t>
      </w:r>
      <w:r>
        <w:t>(</w:t>
      </w:r>
      <w:r>
        <w:rPr>
          <w:color w:val="2A00FF"/>
        </w:rPr>
        <w:t>"rollno"</w:t>
      </w:r>
      <w:r>
        <w:t xml:space="preserve">) String </w:t>
      </w:r>
      <w:r>
        <w:rPr>
          <w:color w:val="6A3E3E"/>
        </w:rPr>
        <w:t>rollno</w:t>
      </w:r>
      <w:r>
        <w:t>,</w:t>
      </w:r>
    </w:p>
    <w:p w:rsidR="00B954E5" w:rsidRDefault="00B954E5" w:rsidP="00B954E5">
      <w:pPr>
        <w:pStyle w:val="Output"/>
        <w:rPr>
          <w:color w:val="4C483D" w:themeColor="text2"/>
        </w:rPr>
      </w:pPr>
      <w:r>
        <w:tab/>
      </w:r>
      <w:r>
        <w:tab/>
      </w:r>
      <w:r>
        <w:tab/>
      </w:r>
      <w:r>
        <w:rPr>
          <w:color w:val="646464"/>
        </w:rPr>
        <w:t>@DefaultValue</w:t>
      </w:r>
      <w:r>
        <w:t>(</w:t>
      </w:r>
      <w:r>
        <w:rPr>
          <w:color w:val="2A00FF"/>
        </w:rPr>
        <w:t>"XXXX"</w:t>
      </w:r>
      <w:r>
        <w:t xml:space="preserve">) </w:t>
      </w:r>
      <w:r>
        <w:rPr>
          <w:color w:val="646464"/>
        </w:rPr>
        <w:t>@QueryParam</w:t>
      </w:r>
      <w:r>
        <w:t>(</w:t>
      </w:r>
      <w:r>
        <w:rPr>
          <w:color w:val="2A00FF"/>
        </w:rPr>
        <w:t>"name"</w:t>
      </w:r>
      <w:r>
        <w:t xml:space="preserve">) String </w:t>
      </w:r>
      <w:r>
        <w:rPr>
          <w:color w:val="6A3E3E"/>
        </w:rPr>
        <w:t>name</w:t>
      </w:r>
      <w:r>
        <w:t>,</w:t>
      </w:r>
    </w:p>
    <w:p w:rsidR="00B954E5" w:rsidRDefault="00B954E5" w:rsidP="00B954E5">
      <w:pPr>
        <w:pStyle w:val="Output"/>
        <w:rPr>
          <w:color w:val="4C483D" w:themeColor="text2"/>
        </w:rPr>
      </w:pPr>
      <w:r>
        <w:tab/>
      </w:r>
      <w:r>
        <w:tab/>
      </w:r>
      <w:r>
        <w:tab/>
      </w:r>
      <w:r>
        <w:rPr>
          <w:color w:val="646464"/>
        </w:rPr>
        <w:t>@DefaultValue</w:t>
      </w:r>
      <w:r>
        <w:t>(</w:t>
      </w:r>
      <w:r>
        <w:rPr>
          <w:color w:val="2A00FF"/>
        </w:rPr>
        <w:t>"XXXX"</w:t>
      </w:r>
      <w:r>
        <w:t xml:space="preserve">) </w:t>
      </w:r>
      <w:r>
        <w:rPr>
          <w:color w:val="646464"/>
        </w:rPr>
        <w:t>@QueryParam</w:t>
      </w:r>
      <w:r>
        <w:t>(</w:t>
      </w:r>
      <w:r>
        <w:rPr>
          <w:color w:val="2A00FF"/>
        </w:rPr>
        <w:t>"address"</w:t>
      </w:r>
      <w:r>
        <w:t xml:space="preserve">) String </w:t>
      </w:r>
      <w:r>
        <w:rPr>
          <w:color w:val="6A3E3E"/>
        </w:rPr>
        <w:t>address</w:t>
      </w:r>
      <w:r>
        <w:t>) {</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"&lt;h1&gt;QueryParamwithDefaultvalueService Example&lt;/h1&gt;"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 xml:space="preserve"> + </w:t>
      </w:r>
      <w:r>
        <w:rPr>
          <w:color w:val="2A00FF"/>
        </w:rPr>
        <w:t>"&lt;br&gt;Roll No : "</w:t>
      </w:r>
      <w:r>
        <w:t xml:space="preserve"> + </w:t>
      </w:r>
      <w:r>
        <w:rPr>
          <w:color w:val="6A3E3E"/>
        </w:rPr>
        <w:t>rollno</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 xml:space="preserve"> + </w:t>
      </w:r>
      <w:r>
        <w:rPr>
          <w:color w:val="2A00FF"/>
        </w:rPr>
        <w:t>"&lt;br&gt;Name : "</w:t>
      </w:r>
      <w:r>
        <w:t xml:space="preserve"> + </w:t>
      </w:r>
      <w:r>
        <w:rPr>
          <w:color w:val="6A3E3E"/>
        </w:rPr>
        <w:t>name</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 xml:space="preserve"> + </w:t>
      </w:r>
      <w:r>
        <w:rPr>
          <w:color w:val="2A00FF"/>
        </w:rPr>
        <w:t>"&lt;br&gt;Address : "</w:t>
      </w:r>
      <w:r>
        <w:t xml:space="preserve"> + </w:t>
      </w:r>
      <w:r>
        <w:rPr>
          <w:color w:val="6A3E3E"/>
        </w:rPr>
        <w:t>address</w:t>
      </w:r>
      <w:r>
        <w:t>;</w:t>
      </w: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(200).entity(</w:t>
      </w:r>
      <w:r>
        <w:rPr>
          <w:color w:val="6A3E3E"/>
        </w:rPr>
        <w:t>output</w:t>
      </w:r>
      <w:r>
        <w:t>).build();</w:t>
      </w:r>
    </w:p>
    <w:p w:rsidR="00B954E5" w:rsidRDefault="00B954E5" w:rsidP="00B954E5">
      <w:pPr>
        <w:pStyle w:val="Output"/>
        <w:rPr>
          <w:color w:val="4C483D" w:themeColor="text2"/>
        </w:rPr>
      </w:pPr>
      <w:r>
        <w:tab/>
        <w:t>}</w:t>
      </w:r>
    </w:p>
    <w:p w:rsidR="00B954E5" w:rsidRDefault="00B954E5" w:rsidP="00B954E5">
      <w:pPr>
        <w:pStyle w:val="Output"/>
      </w:pPr>
      <w:r>
        <w:t>}</w:t>
      </w:r>
    </w:p>
    <w:p w:rsidR="00B954E5" w:rsidRDefault="00B20442" w:rsidP="00B954E5">
      <w:pPr>
        <w:pStyle w:val="NormalGothic"/>
        <w:rPr>
          <w:b/>
          <w:color w:val="00B050"/>
        </w:rPr>
      </w:pPr>
      <w:hyperlink r:id="rId204" w:history="1">
        <w:r w:rsidR="00B954E5" w:rsidRPr="00623B9A">
          <w:rPr>
            <w:rStyle w:val="Hyperlink"/>
            <w:b/>
          </w:rPr>
          <w:t>http://localhost:8080/JAXRS-DefaultValue-Example/rest/students?rollno=1218</w:t>
        </w:r>
      </w:hyperlink>
    </w:p>
    <w:p w:rsidR="00B954E5" w:rsidRPr="00E65A4C" w:rsidRDefault="00B954E5" w:rsidP="00B954E5">
      <w:pPr>
        <w:pStyle w:val="NormalGothic"/>
        <w:rPr>
          <w:b/>
          <w:color w:val="00B050"/>
        </w:rPr>
      </w:pPr>
      <w:r>
        <w:rPr>
          <w:b/>
          <w:color w:val="00B050"/>
        </w:rPr>
        <w:t xml:space="preserve">in Above URL we are not passing Name, Address paramaeter values. So it will take Default values passed in </w:t>
      </w:r>
      <w:r>
        <w:rPr>
          <w:color w:val="646464"/>
        </w:rPr>
        <w:t>@DefaultValue</w:t>
      </w:r>
      <w:r>
        <w:t>(</w:t>
      </w:r>
      <w:r>
        <w:rPr>
          <w:color w:val="2A00FF"/>
        </w:rPr>
        <w:t>"XXXX"</w:t>
      </w:r>
      <w:r>
        <w:t>) annotation</w:t>
      </w:r>
    </w:p>
    <w:p w:rsidR="00B954E5" w:rsidRDefault="00B954E5" w:rsidP="00B954E5">
      <w:pPr>
        <w:pStyle w:val="NormalGothic"/>
      </w:pPr>
      <w:r>
        <w:rPr>
          <w:noProof/>
          <w:lang w:eastAsia="en-US"/>
        </w:rPr>
        <w:drawing>
          <wp:inline distT="0" distB="0" distL="0" distR="0" wp14:anchorId="60ABB618" wp14:editId="3675AC0F">
            <wp:extent cx="5943600" cy="194754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84438CE.tmp"/>
                    <pic:cNvPicPr/>
                  </pic:nvPicPr>
                  <pic:blipFill>
                    <a:blip r:embed="rId205">
                      <a:extLst>
                        <a:ext uri="{28A0092B-C50C-407E-A947-70E740481C1C}">
                          <a14:useLocalDpi xmlns:a14="http://schemas.microsoft.com/office/drawing/2010/main" val="0"/>
                        </a:ext>
                      </a:extLst>
                    </a:blip>
                    <a:stretch>
                      <a:fillRect/>
                    </a:stretch>
                  </pic:blipFill>
                  <pic:spPr>
                    <a:xfrm>
                      <a:off x="0" y="0"/>
                      <a:ext cx="5943600" cy="1947545"/>
                    </a:xfrm>
                    <a:prstGeom prst="rect">
                      <a:avLst/>
                    </a:prstGeom>
                  </pic:spPr>
                </pic:pic>
              </a:graphicData>
            </a:graphic>
          </wp:inline>
        </w:drawing>
      </w:r>
    </w:p>
    <w:p w:rsidR="00B954E5" w:rsidRPr="008614B4" w:rsidRDefault="00B954E5" w:rsidP="00B954E5">
      <w:pPr>
        <w:pStyle w:val="Heading3"/>
        <w:rPr>
          <w:b w:val="0"/>
          <w:color w:val="FF0000"/>
        </w:rPr>
      </w:pPr>
      <w:bookmarkStart w:id="103" w:name="_Toc471845317"/>
      <w:r>
        <w:t>5:</w:t>
      </w:r>
      <w:r w:rsidRPr="00417255">
        <w:t xml:space="preserve"> </w:t>
      </w:r>
      <w:r>
        <w:t xml:space="preserve">JAX-RS </w:t>
      </w:r>
      <w:r w:rsidRPr="0085623A">
        <w:t>@MatrixParam</w:t>
      </w:r>
      <w:r>
        <w:t xml:space="preserve"> annotation</w:t>
      </w:r>
      <w:r w:rsidRPr="0085623A">
        <w:t xml:space="preserve"> Example</w:t>
      </w:r>
      <w:bookmarkEnd w:id="103"/>
      <w:r>
        <w:rPr>
          <w:b w:val="0"/>
          <w:color w:val="FF0000"/>
        </w:rPr>
        <w:t xml:space="preserve"> </w:t>
      </w:r>
    </w:p>
    <w:p w:rsidR="00B954E5" w:rsidRPr="00F00C90" w:rsidRDefault="00B954E5" w:rsidP="00B954E5">
      <w:pPr>
        <w:pStyle w:val="Output"/>
        <w:rPr>
          <w:b w:val="0"/>
          <w:color w:val="00B050"/>
          <w:sz w:val="22"/>
        </w:rPr>
      </w:pPr>
      <w:r w:rsidRPr="00F00C90">
        <w:rPr>
          <w:color w:val="00B050"/>
          <w:sz w:val="22"/>
        </w:rPr>
        <w:t>http://localhost:8001/…/rest/customers;custNo=100;custName=Satya</w:t>
      </w:r>
    </w:p>
    <w:p w:rsidR="00B954E5" w:rsidRDefault="00B954E5" w:rsidP="00B954E5">
      <w:r w:rsidRPr="00CE05A9">
        <w:t xml:space="preserve">Matrix parameters are another way defining the parameters to be added to URL.  If you observe the above syntax, client is passing two parameters each are separated by </w:t>
      </w:r>
      <w:r w:rsidRPr="00CE05A9">
        <w:rPr>
          <w:rStyle w:val="HowitworksChar"/>
        </w:rPr>
        <w:t>semicolon(;),</w:t>
      </w:r>
      <w:r w:rsidRPr="00CE05A9">
        <w:t xml:space="preserve"> these parameters are called as matrix parameters.  </w:t>
      </w:r>
      <w:r w:rsidRPr="00F00C90">
        <w:rPr>
          <w:b/>
          <w:color w:val="FF0000"/>
        </w:rPr>
        <w:t>Remember these parameters may appear any where in the path</w:t>
      </w:r>
    </w:p>
    <w:p w:rsidR="00B954E5" w:rsidRDefault="00B954E5" w:rsidP="00B954E5">
      <w:pPr>
        <w:pStyle w:val="Howitworks"/>
      </w:pPr>
      <w:r>
        <w:t>Steps to Implement this Web Service Application</w:t>
      </w:r>
    </w:p>
    <w:p w:rsidR="00B954E5" w:rsidRDefault="00B954E5" w:rsidP="00B954E5">
      <w:r>
        <w:lastRenderedPageBreak/>
        <w:t>1. Create Dynamic web project in eclipse, convert that into Maven Project</w:t>
      </w:r>
      <w:r>
        <w:rPr>
          <w:noProof/>
          <w:lang w:eastAsia="en-US"/>
        </w:rPr>
        <w:drawing>
          <wp:inline distT="0" distB="0" distL="0" distR="0" wp14:anchorId="5B568028" wp14:editId="207F6E07">
            <wp:extent cx="2362530" cy="324847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447BFA.tmp"/>
                    <pic:cNvPicPr/>
                  </pic:nvPicPr>
                  <pic:blipFill>
                    <a:blip r:embed="rId206">
                      <a:extLst>
                        <a:ext uri="{28A0092B-C50C-407E-A947-70E740481C1C}">
                          <a14:useLocalDpi xmlns:a14="http://schemas.microsoft.com/office/drawing/2010/main" val="0"/>
                        </a:ext>
                      </a:extLst>
                    </a:blip>
                    <a:stretch>
                      <a:fillRect/>
                    </a:stretch>
                  </pic:blipFill>
                  <pic:spPr>
                    <a:xfrm>
                      <a:off x="0" y="0"/>
                      <a:ext cx="2362530" cy="3248478"/>
                    </a:xfrm>
                    <a:prstGeom prst="rect">
                      <a:avLst/>
                    </a:prstGeom>
                  </pic:spPr>
                </pic:pic>
              </a:graphicData>
            </a:graphic>
          </wp:inline>
        </w:drawing>
      </w:r>
    </w:p>
    <w:p w:rsidR="00B954E5" w:rsidRDefault="00B954E5" w:rsidP="00B954E5">
      <w:pPr>
        <w:rPr>
          <w:b/>
          <w:color w:val="FF0000"/>
        </w:rPr>
      </w:pPr>
      <w:r>
        <w:t xml:space="preserve">2. Add </w:t>
      </w:r>
      <w:r w:rsidRPr="00231440">
        <w:t>RESTEasy</w:t>
      </w:r>
      <w:r>
        <w:t xml:space="preserve"> jar files manually / through Maven by writing repo details in </w:t>
      </w:r>
      <w:r w:rsidRPr="00E336F5">
        <w:rPr>
          <w:b/>
          <w:color w:val="FF0000"/>
        </w:rPr>
        <w:t>pom.xml(Skipping)</w:t>
      </w:r>
    </w:p>
    <w:p w:rsidR="00B954E5" w:rsidRDefault="00B954E5" w:rsidP="00B954E5">
      <w:pPr>
        <w:spacing w:after="0"/>
      </w:pPr>
    </w:p>
    <w:p w:rsidR="00B954E5" w:rsidRPr="0096030B" w:rsidRDefault="00B954E5" w:rsidP="00B954E5">
      <w:pPr>
        <w:spacing w:after="0"/>
        <w:rPr>
          <w:b/>
        </w:rPr>
      </w:pPr>
      <w:r w:rsidRPr="0096030B">
        <w:rPr>
          <w:b/>
        </w:rPr>
        <w:t>3. Create RESTFul webservice using Jersey</w:t>
      </w:r>
    </w:p>
    <w:p w:rsidR="00B954E5" w:rsidRDefault="00B954E5" w:rsidP="00B954E5">
      <w:pPr>
        <w:pStyle w:val="Output"/>
        <w:rPr>
          <w:color w:val="4C483D" w:themeColor="text2"/>
        </w:rPr>
      </w:pPr>
      <w:r>
        <w:rPr>
          <w:bCs/>
          <w:color w:val="7F0055"/>
        </w:rPr>
        <w:t>package</w:t>
      </w:r>
      <w:r>
        <w:t xml:space="preserve"> services; </w:t>
      </w:r>
    </w:p>
    <w:p w:rsidR="00B954E5" w:rsidRDefault="00B954E5" w:rsidP="00B954E5">
      <w:pPr>
        <w:pStyle w:val="Output"/>
        <w:rPr>
          <w:color w:val="4C483D" w:themeColor="text2"/>
        </w:rPr>
      </w:pPr>
      <w:r>
        <w:rPr>
          <w:bCs/>
          <w:color w:val="7F0055"/>
        </w:rPr>
        <w:t>import</w:t>
      </w:r>
      <w:r>
        <w:t xml:space="preserve"> javax.ws.rs.*;</w:t>
      </w:r>
    </w:p>
    <w:p w:rsidR="00B954E5" w:rsidRDefault="00B954E5" w:rsidP="00B954E5">
      <w:pPr>
        <w:pStyle w:val="Output"/>
        <w:rPr>
          <w:color w:val="4C483D" w:themeColor="text2"/>
        </w:rPr>
      </w:pPr>
      <w:r>
        <w:rPr>
          <w:bCs/>
          <w:color w:val="7F0055"/>
        </w:rPr>
        <w:t>import</w:t>
      </w:r>
      <w:r>
        <w:t xml:space="preserve"> javax.ws.rs.core.Response;</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rPr>
          <w:color w:val="646464"/>
        </w:rPr>
        <w:t>@Path</w:t>
      </w:r>
      <w:r>
        <w:t>(</w:t>
      </w:r>
      <w:r>
        <w:rPr>
          <w:color w:val="2A00FF"/>
        </w:rPr>
        <w:t>"/students"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MatrixParamService{</w:t>
      </w:r>
      <w:r>
        <w:tab/>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Response getResultByPassingValue(</w:t>
      </w:r>
    </w:p>
    <w:p w:rsidR="00B954E5" w:rsidRDefault="00B954E5" w:rsidP="00B954E5">
      <w:pPr>
        <w:pStyle w:val="Output"/>
        <w:rPr>
          <w:color w:val="4C483D" w:themeColor="text2"/>
        </w:rPr>
      </w:pPr>
      <w:r>
        <w:tab/>
      </w:r>
      <w:r>
        <w:tab/>
      </w:r>
      <w:r>
        <w:tab/>
      </w:r>
      <w:r>
        <w:rPr>
          <w:color w:val="646464"/>
        </w:rPr>
        <w:t>@MatrixParam</w:t>
      </w:r>
      <w:r>
        <w:t>(</w:t>
      </w:r>
      <w:r>
        <w:rPr>
          <w:color w:val="2A00FF"/>
        </w:rPr>
        <w:t>"rollno"</w:t>
      </w:r>
      <w:r>
        <w:t xml:space="preserve">) String </w:t>
      </w:r>
      <w:r>
        <w:rPr>
          <w:color w:val="6A3E3E"/>
        </w:rPr>
        <w:t>rollno</w:t>
      </w:r>
      <w:r>
        <w:t>,</w:t>
      </w:r>
    </w:p>
    <w:p w:rsidR="00B954E5" w:rsidRDefault="00B954E5" w:rsidP="00B954E5">
      <w:pPr>
        <w:pStyle w:val="Output"/>
        <w:rPr>
          <w:color w:val="4C483D" w:themeColor="text2"/>
        </w:rPr>
      </w:pPr>
      <w:r>
        <w:tab/>
      </w:r>
      <w:r>
        <w:tab/>
      </w:r>
      <w:r>
        <w:tab/>
      </w:r>
      <w:r>
        <w:rPr>
          <w:color w:val="646464"/>
        </w:rPr>
        <w:t>@MatrixParam</w:t>
      </w:r>
      <w:r>
        <w:t>(</w:t>
      </w:r>
      <w:r>
        <w:rPr>
          <w:color w:val="2A00FF"/>
        </w:rPr>
        <w:t>"name"</w:t>
      </w:r>
      <w:r>
        <w:t xml:space="preserve">) String </w:t>
      </w:r>
      <w:r>
        <w:rPr>
          <w:color w:val="6A3E3E"/>
        </w:rPr>
        <w:t>name</w:t>
      </w:r>
      <w:r>
        <w:t>,</w:t>
      </w:r>
    </w:p>
    <w:p w:rsidR="00B954E5" w:rsidRDefault="00B954E5" w:rsidP="00B954E5">
      <w:pPr>
        <w:pStyle w:val="Output"/>
        <w:rPr>
          <w:color w:val="4C483D" w:themeColor="text2"/>
        </w:rPr>
      </w:pPr>
      <w:r>
        <w:tab/>
      </w:r>
      <w:r>
        <w:tab/>
      </w:r>
      <w:r>
        <w:tab/>
      </w:r>
      <w:r>
        <w:rPr>
          <w:color w:val="646464"/>
        </w:rPr>
        <w:t>@MatrixParam</w:t>
      </w:r>
      <w:r>
        <w:t>(</w:t>
      </w:r>
      <w:r>
        <w:rPr>
          <w:color w:val="2A00FF"/>
        </w:rPr>
        <w:t>"address"</w:t>
      </w:r>
      <w:r>
        <w:t xml:space="preserve">) String </w:t>
      </w:r>
      <w:r>
        <w:rPr>
          <w:color w:val="6A3E3E"/>
        </w:rPr>
        <w:t>address</w:t>
      </w:r>
      <w:r>
        <w:t>) {</w:t>
      </w:r>
    </w:p>
    <w:p w:rsidR="00B954E5" w:rsidRDefault="00B954E5" w:rsidP="00B954E5">
      <w:pPr>
        <w:pStyle w:val="Output"/>
        <w:rPr>
          <w:color w:val="4C483D" w:themeColor="text2"/>
        </w:rPr>
      </w:pPr>
      <w:r>
        <w:tab/>
      </w:r>
      <w:r>
        <w:tab/>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"&lt;h1&gt;@MatrixParam Example&lt;/h1&gt;"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(200).entity(</w:t>
      </w:r>
      <w:r>
        <w:rPr>
          <w:color w:val="6A3E3E"/>
        </w:rPr>
        <w:t>output</w:t>
      </w:r>
      <w:r>
        <w:t xml:space="preserve">).build(); </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r>
        <w:t xml:space="preserve">4. Configure </w:t>
      </w:r>
      <w:r w:rsidRPr="00335D26">
        <w:rPr>
          <w:rFonts w:ascii="Consolas" w:hAnsi="Consolas" w:cs="Consolas"/>
          <w:b/>
          <w:color w:val="FF0000"/>
          <w:sz w:val="24"/>
          <w:szCs w:val="22"/>
          <w:shd w:val="clear" w:color="auto" w:fill="F9F2F4"/>
          <w:lang w:val="en"/>
        </w:rPr>
        <w:t>web.xml</w:t>
      </w:r>
      <w:r>
        <w:rPr>
          <w:rFonts w:ascii="Consolas" w:hAnsi="Consolas" w:cs="Consolas"/>
          <w:color w:val="C7254E"/>
          <w:sz w:val="22"/>
          <w:szCs w:val="22"/>
          <w:shd w:val="clear" w:color="auto" w:fill="F9F2F4"/>
          <w:lang w:val="en"/>
        </w:rPr>
        <w:t xml:space="preserve">, Register </w:t>
      </w:r>
      <w:r w:rsidRPr="00231440">
        <w:t>RESTEasy</w:t>
      </w:r>
      <w:r>
        <w:t xml:space="preserve"> dependency class</w:t>
      </w:r>
      <w:r w:rsidRPr="00E336F5">
        <w:rPr>
          <w:b/>
          <w:color w:val="FF0000"/>
        </w:rPr>
        <w:t xml:space="preserve"> (Skipping)</w:t>
      </w:r>
    </w:p>
    <w:p w:rsidR="00B954E5" w:rsidRDefault="00B954E5" w:rsidP="00B954E5">
      <w:pPr>
        <w:spacing w:after="0"/>
      </w:pPr>
      <w:r>
        <w:t>5. Test Webservice directly by using URL / writing webservice client</w:t>
      </w:r>
    </w:p>
    <w:p w:rsidR="00B954E5" w:rsidRPr="00335D26" w:rsidRDefault="00B20442" w:rsidP="00B954E5">
      <w:pPr>
        <w:spacing w:after="0"/>
        <w:rPr>
          <w:b/>
          <w:color w:val="00B050"/>
        </w:rPr>
      </w:pPr>
      <w:hyperlink r:id="rId207" w:history="1">
        <w:r w:rsidR="00B954E5" w:rsidRPr="00335D26">
          <w:rPr>
            <w:rStyle w:val="Hyperlink"/>
            <w:b/>
            <w:color w:val="00B050"/>
          </w:rPr>
          <w:t>http://localhost:8080/JAXRS-MatrixParam-Example/rest/students;rollno=1118;name=SATYA%20KAVETI;address=VIJAYAWADA</w:t>
        </w:r>
      </w:hyperlink>
    </w:p>
    <w:p w:rsidR="00B954E5" w:rsidRDefault="00B954E5" w:rsidP="00B954E5">
      <w:r>
        <w:rPr>
          <w:noProof/>
          <w:lang w:eastAsia="en-US"/>
        </w:rPr>
        <w:lastRenderedPageBreak/>
        <w:drawing>
          <wp:inline distT="0" distB="0" distL="0" distR="0" wp14:anchorId="53ACC0CF" wp14:editId="256D9CDE">
            <wp:extent cx="5943600" cy="143954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443000.tmp"/>
                    <pic:cNvPicPr/>
                  </pic:nvPicPr>
                  <pic:blipFill>
                    <a:blip r:embed="rId208">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inline>
        </w:drawing>
      </w:r>
    </w:p>
    <w:p w:rsidR="00B954E5" w:rsidRDefault="00B954E5" w:rsidP="00B954E5">
      <w:pPr>
        <w:spacing w:after="0"/>
      </w:pPr>
    </w:p>
    <w:p w:rsidR="00B954E5" w:rsidRDefault="00B954E5" w:rsidP="00B954E5">
      <w:pPr>
        <w:pStyle w:val="Heading3"/>
      </w:pPr>
      <w:bookmarkStart w:id="104" w:name="_Toc471845318"/>
      <w:r>
        <w:t>6:</w:t>
      </w:r>
      <w:r w:rsidRPr="00417255">
        <w:t xml:space="preserve"> </w:t>
      </w:r>
      <w:r>
        <w:t xml:space="preserve">JAX-RS </w:t>
      </w:r>
      <w:r w:rsidRPr="0085623A">
        <w:t>@</w:t>
      </w:r>
      <w:r w:rsidRPr="00275CB4">
        <w:t>FormParam</w:t>
      </w:r>
      <w:r>
        <w:t xml:space="preserve"> annotation</w:t>
      </w:r>
      <w:r w:rsidRPr="0085623A">
        <w:t xml:space="preserve"> Example</w:t>
      </w:r>
      <w:bookmarkEnd w:id="104"/>
    </w:p>
    <w:p w:rsidR="00B954E5" w:rsidRPr="001D701C" w:rsidRDefault="00B954E5" w:rsidP="00B954E5">
      <w:r w:rsidRPr="00CE05A9">
        <w:t xml:space="preserve">If we have a HTML form having two input fields and submit button. Lets client enter those details and submit to the RESTful web service. Then the rest service will extract those details by using this </w:t>
      </w:r>
      <w:r w:rsidRPr="00CE05A9">
        <w:rPr>
          <w:b/>
        </w:rPr>
        <w:t>@FormParam</w:t>
      </w:r>
      <w:r w:rsidRPr="00CE05A9">
        <w:t xml:space="preserve"> annotation</w:t>
      </w:r>
      <w:r w:rsidRPr="001D701C">
        <w:t>.</w:t>
      </w:r>
      <w:r>
        <w:t xml:space="preserve">we </w:t>
      </w:r>
      <w:r w:rsidRPr="001D701C">
        <w:t>can use</w:t>
      </w:r>
      <w:r>
        <w:rPr>
          <w:rStyle w:val="apple-converted-space"/>
          <w:rFonts w:ascii="Helvetica" w:hAnsi="Helvetica" w:cs="Helvetica"/>
          <w:color w:val="333333"/>
          <w:shd w:val="clear" w:color="auto" w:fill="FFFFFF"/>
        </w:rPr>
        <w:t> </w:t>
      </w:r>
      <w:r>
        <w:rPr>
          <w:rStyle w:val="HTMLCode"/>
          <w:rFonts w:ascii="Consolas" w:eastAsiaTheme="minorEastAsia" w:hAnsi="Consolas" w:cs="Consolas"/>
          <w:color w:val="C7254E"/>
          <w:sz w:val="22"/>
          <w:szCs w:val="22"/>
          <w:shd w:val="clear" w:color="auto" w:fill="F9F2F4"/>
        </w:rPr>
        <w:t>@FormParam</w:t>
      </w:r>
      <w:r>
        <w:rPr>
          <w:rStyle w:val="apple-converted-space"/>
          <w:rFonts w:ascii="Helvetica" w:hAnsi="Helvetica" w:cs="Helvetica"/>
          <w:color w:val="333333"/>
          <w:shd w:val="clear" w:color="auto" w:fill="FFFFFF"/>
        </w:rPr>
        <w:t> </w:t>
      </w:r>
      <w:r w:rsidRPr="001D701C">
        <w:t>annotation to bind HTML form parameters value to a Java method</w:t>
      </w:r>
    </w:p>
    <w:p w:rsidR="00B954E5" w:rsidRDefault="00B954E5" w:rsidP="00B954E5">
      <w:pPr>
        <w:pStyle w:val="Howitworks"/>
      </w:pPr>
      <w:r>
        <w:t>Steps to Implement this Web Service Application</w:t>
      </w:r>
    </w:p>
    <w:p w:rsidR="00B954E5" w:rsidRDefault="00B954E5" w:rsidP="00B954E5">
      <w:r>
        <w:t>1. Create Dynamic web project in eclipse, convert that into Maven Project</w:t>
      </w:r>
    </w:p>
    <w:p w:rsidR="00B954E5" w:rsidRDefault="00B954E5" w:rsidP="00B954E5">
      <w:r>
        <w:rPr>
          <w:noProof/>
          <w:lang w:eastAsia="en-US"/>
        </w:rPr>
        <w:drawing>
          <wp:inline distT="0" distB="0" distL="0" distR="0" wp14:anchorId="7927B80D" wp14:editId="03CCCEE6">
            <wp:extent cx="2267266" cy="3267531"/>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448886.tmp"/>
                    <pic:cNvPicPr/>
                  </pic:nvPicPr>
                  <pic:blipFill>
                    <a:blip r:embed="rId209">
                      <a:extLst>
                        <a:ext uri="{28A0092B-C50C-407E-A947-70E740481C1C}">
                          <a14:useLocalDpi xmlns:a14="http://schemas.microsoft.com/office/drawing/2010/main" val="0"/>
                        </a:ext>
                      </a:extLst>
                    </a:blip>
                    <a:stretch>
                      <a:fillRect/>
                    </a:stretch>
                  </pic:blipFill>
                  <pic:spPr>
                    <a:xfrm>
                      <a:off x="0" y="0"/>
                      <a:ext cx="2267266" cy="3267531"/>
                    </a:xfrm>
                    <a:prstGeom prst="rect">
                      <a:avLst/>
                    </a:prstGeom>
                  </pic:spPr>
                </pic:pic>
              </a:graphicData>
            </a:graphic>
          </wp:inline>
        </w:drawing>
      </w:r>
    </w:p>
    <w:p w:rsidR="00B954E5" w:rsidRDefault="00B954E5" w:rsidP="00B954E5">
      <w:r>
        <w:t xml:space="preserve">2. Configure </w:t>
      </w:r>
      <w:r w:rsidRPr="00E13180">
        <w:rPr>
          <w:b/>
          <w:color w:val="FF0000"/>
        </w:rPr>
        <w:t>pom.xml, web.xml</w:t>
      </w:r>
      <w:r>
        <w:rPr>
          <w:b/>
          <w:color w:val="FF0000"/>
        </w:rPr>
        <w:t xml:space="preserve"> (Skipping)</w:t>
      </w:r>
    </w:p>
    <w:p w:rsidR="00B954E5" w:rsidRPr="00690620" w:rsidRDefault="00B954E5" w:rsidP="00B954E5">
      <w:pPr>
        <w:spacing w:after="0"/>
        <w:rPr>
          <w:b/>
        </w:rPr>
      </w:pPr>
      <w:r w:rsidRPr="00690620">
        <w:rPr>
          <w:b/>
        </w:rPr>
        <w:t>3. Create RESTFul webservice Jersey</w:t>
      </w:r>
    </w:p>
    <w:p w:rsidR="00B954E5" w:rsidRDefault="00B954E5" w:rsidP="00B954E5">
      <w:pPr>
        <w:pStyle w:val="Output"/>
        <w:rPr>
          <w:color w:val="4C483D" w:themeColor="text2"/>
        </w:rPr>
      </w:pPr>
      <w:r>
        <w:rPr>
          <w:bCs/>
          <w:color w:val="7F0055"/>
        </w:rPr>
        <w:t>package</w:t>
      </w:r>
      <w:r>
        <w:t xml:space="preserve"> services; </w:t>
      </w:r>
    </w:p>
    <w:p w:rsidR="00B954E5" w:rsidRDefault="00B954E5" w:rsidP="00B954E5">
      <w:pPr>
        <w:pStyle w:val="Output"/>
        <w:rPr>
          <w:color w:val="4C483D" w:themeColor="text2"/>
        </w:rPr>
      </w:pPr>
      <w:r>
        <w:rPr>
          <w:bCs/>
          <w:color w:val="7F0055"/>
        </w:rPr>
        <w:t>import</w:t>
      </w:r>
      <w:r>
        <w:t xml:space="preserve"> javax.ws.rs.FormParam; </w:t>
      </w:r>
    </w:p>
    <w:p w:rsidR="00B954E5" w:rsidRDefault="00B954E5" w:rsidP="00B954E5">
      <w:pPr>
        <w:pStyle w:val="Output"/>
        <w:rPr>
          <w:color w:val="4C483D" w:themeColor="text2"/>
        </w:rPr>
      </w:pPr>
      <w:r>
        <w:rPr>
          <w:bCs/>
          <w:color w:val="7F0055"/>
        </w:rPr>
        <w:t>import</w:t>
      </w:r>
      <w:r>
        <w:t xml:space="preserve"> javax.ws.rs.POST;</w:t>
      </w:r>
    </w:p>
    <w:p w:rsidR="00B954E5" w:rsidRDefault="00B954E5" w:rsidP="00B954E5">
      <w:pPr>
        <w:pStyle w:val="Output"/>
        <w:rPr>
          <w:color w:val="4C483D" w:themeColor="text2"/>
        </w:rPr>
      </w:pPr>
      <w:r>
        <w:rPr>
          <w:bCs/>
          <w:color w:val="7F0055"/>
        </w:rPr>
        <w:t>import</w:t>
      </w:r>
      <w:r>
        <w:t xml:space="preserve"> javax.ws.rs.Path;</w:t>
      </w:r>
    </w:p>
    <w:p w:rsidR="00B954E5" w:rsidRDefault="00B954E5" w:rsidP="00B954E5">
      <w:pPr>
        <w:pStyle w:val="Output"/>
        <w:rPr>
          <w:color w:val="4C483D" w:themeColor="text2"/>
        </w:rPr>
      </w:pPr>
      <w:r>
        <w:rPr>
          <w:bCs/>
          <w:color w:val="7F0055"/>
        </w:rPr>
        <w:t>import</w:t>
      </w:r>
      <w:r>
        <w:t xml:space="preserve"> javax.ws.rs.Produces;</w:t>
      </w:r>
    </w:p>
    <w:p w:rsidR="00B954E5" w:rsidRDefault="00B954E5" w:rsidP="00B954E5">
      <w:pPr>
        <w:pStyle w:val="Output"/>
        <w:rPr>
          <w:color w:val="4C483D" w:themeColor="text2"/>
        </w:rPr>
      </w:pPr>
      <w:r>
        <w:rPr>
          <w:bCs/>
          <w:color w:val="7F0055"/>
        </w:rPr>
        <w:t>import</w:t>
      </w:r>
      <w:r>
        <w:t xml:space="preserve"> javax.ws.rs.core.Response;</w:t>
      </w:r>
    </w:p>
    <w:p w:rsidR="00B954E5" w:rsidRDefault="00B954E5" w:rsidP="00B954E5">
      <w:pPr>
        <w:pStyle w:val="Output"/>
        <w:rPr>
          <w:color w:val="4C483D" w:themeColor="text2"/>
        </w:rPr>
      </w:pPr>
      <w:r>
        <w:lastRenderedPageBreak/>
        <w:t xml:space="preserve"> </w:t>
      </w:r>
    </w:p>
    <w:p w:rsidR="00B954E5" w:rsidRDefault="00B954E5" w:rsidP="00B954E5">
      <w:pPr>
        <w:pStyle w:val="Output"/>
        <w:rPr>
          <w:color w:val="4C483D" w:themeColor="text2"/>
        </w:rPr>
      </w:pPr>
      <w:r>
        <w:rPr>
          <w:color w:val="646464"/>
        </w:rPr>
        <w:t>@Path</w:t>
      </w:r>
      <w:r>
        <w:t>(</w:t>
      </w:r>
      <w:r>
        <w:rPr>
          <w:color w:val="2A00FF"/>
        </w:rPr>
        <w:t>"/students"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FormParamService {</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@POST</w:t>
      </w:r>
    </w:p>
    <w:p w:rsidR="00B954E5" w:rsidRDefault="00B954E5" w:rsidP="00B954E5">
      <w:pPr>
        <w:pStyle w:val="Output"/>
        <w:rPr>
          <w:color w:val="4C483D" w:themeColor="text2"/>
        </w:rPr>
      </w:pPr>
      <w:r>
        <w:tab/>
      </w:r>
      <w:r>
        <w:rPr>
          <w:color w:val="646464"/>
        </w:rPr>
        <w:t>@Path</w:t>
      </w:r>
      <w:r>
        <w:t>(</w:t>
      </w:r>
      <w:r>
        <w:rPr>
          <w:color w:val="2A00FF"/>
        </w:rPr>
        <w:t>"/registerStudent"</w:t>
      </w:r>
      <w:r>
        <w:t>)</w:t>
      </w:r>
    </w:p>
    <w:p w:rsidR="00B954E5" w:rsidRDefault="00B954E5" w:rsidP="00B954E5">
      <w:pPr>
        <w:pStyle w:val="Output"/>
        <w:rPr>
          <w:color w:val="4C483D" w:themeColor="text2"/>
        </w:rPr>
      </w:pPr>
      <w:r>
        <w:tab/>
      </w:r>
      <w:r>
        <w:rPr>
          <w:color w:val="646464"/>
        </w:rPr>
        <w:t>@Produces</w:t>
      </w:r>
      <w:r>
        <w:t>(</w:t>
      </w:r>
      <w:r>
        <w:rPr>
          <w:color w:val="2A00FF"/>
        </w:rPr>
        <w:t>"text/html"</w:t>
      </w:r>
      <w:r>
        <w:t>)</w:t>
      </w:r>
    </w:p>
    <w:p w:rsidR="00B954E5" w:rsidRDefault="00B954E5" w:rsidP="00B954E5">
      <w:pPr>
        <w:pStyle w:val="Output"/>
        <w:rPr>
          <w:color w:val="4C483D" w:themeColor="text2"/>
        </w:rPr>
      </w:pPr>
      <w:r>
        <w:tab/>
      </w:r>
      <w:r>
        <w:rPr>
          <w:bCs/>
          <w:color w:val="7F0055"/>
        </w:rPr>
        <w:t>public</w:t>
      </w:r>
      <w:r>
        <w:t xml:space="preserve"> </w:t>
      </w:r>
      <w:r>
        <w:rPr>
          <w:highlight w:val="lightGray"/>
        </w:rPr>
        <w:t>Response</w:t>
      </w:r>
      <w:r>
        <w:t xml:space="preserve"> getResultByPassingValue(</w:t>
      </w:r>
    </w:p>
    <w:p w:rsidR="00B954E5" w:rsidRDefault="00B954E5" w:rsidP="00B954E5">
      <w:pPr>
        <w:pStyle w:val="Output"/>
        <w:rPr>
          <w:color w:val="4C483D" w:themeColor="text2"/>
        </w:rPr>
      </w:pPr>
      <w:r>
        <w:tab/>
      </w:r>
      <w:r>
        <w:tab/>
      </w:r>
      <w:r>
        <w:tab/>
      </w:r>
      <w:r>
        <w:rPr>
          <w:color w:val="646464"/>
        </w:rPr>
        <w:t>@FormParam</w:t>
      </w:r>
      <w:r>
        <w:t>(</w:t>
      </w:r>
      <w:r>
        <w:rPr>
          <w:color w:val="2A00FF"/>
        </w:rPr>
        <w:t>"rollno"</w:t>
      </w:r>
      <w:r>
        <w:t xml:space="preserve">) String </w:t>
      </w:r>
      <w:r>
        <w:rPr>
          <w:color w:val="6A3E3E"/>
        </w:rPr>
        <w:t>rollno</w:t>
      </w:r>
      <w:r>
        <w:t>,</w:t>
      </w:r>
    </w:p>
    <w:p w:rsidR="00B954E5" w:rsidRDefault="00B954E5" w:rsidP="00B954E5">
      <w:pPr>
        <w:pStyle w:val="Output"/>
        <w:rPr>
          <w:color w:val="4C483D" w:themeColor="text2"/>
        </w:rPr>
      </w:pPr>
      <w:r>
        <w:tab/>
      </w:r>
      <w:r>
        <w:tab/>
      </w:r>
      <w:r>
        <w:tab/>
      </w:r>
      <w:r>
        <w:rPr>
          <w:color w:val="646464"/>
        </w:rPr>
        <w:t>@FormParam</w:t>
      </w:r>
      <w:r>
        <w:t>(</w:t>
      </w:r>
      <w:r>
        <w:rPr>
          <w:color w:val="2A00FF"/>
        </w:rPr>
        <w:t>"name"</w:t>
      </w:r>
      <w:r>
        <w:t xml:space="preserve">) String </w:t>
      </w:r>
      <w:r>
        <w:rPr>
          <w:color w:val="6A3E3E"/>
        </w:rPr>
        <w:t>name</w:t>
      </w:r>
      <w:r>
        <w:t>,</w:t>
      </w:r>
    </w:p>
    <w:p w:rsidR="00B954E5" w:rsidRDefault="00B954E5" w:rsidP="00B954E5">
      <w:pPr>
        <w:pStyle w:val="Output"/>
        <w:rPr>
          <w:color w:val="4C483D" w:themeColor="text2"/>
        </w:rPr>
      </w:pPr>
      <w:r>
        <w:tab/>
      </w:r>
      <w:r>
        <w:tab/>
      </w:r>
      <w:r>
        <w:tab/>
      </w:r>
      <w:r>
        <w:rPr>
          <w:color w:val="646464"/>
        </w:rPr>
        <w:t>@FormParam</w:t>
      </w:r>
      <w:r>
        <w:t>(</w:t>
      </w:r>
      <w:r>
        <w:rPr>
          <w:color w:val="2A00FF"/>
        </w:rPr>
        <w:t>"address"</w:t>
      </w:r>
      <w:r>
        <w:t xml:space="preserve">) String </w:t>
      </w:r>
      <w:r>
        <w:rPr>
          <w:color w:val="6A3E3E"/>
        </w:rPr>
        <w:t>address</w:t>
      </w:r>
      <w:r>
        <w:t>) {</w:t>
      </w:r>
    </w:p>
    <w:p w:rsidR="00B954E5" w:rsidRDefault="00B954E5" w:rsidP="00B954E5">
      <w:pPr>
        <w:pStyle w:val="Output"/>
        <w:rPr>
          <w:color w:val="4C483D" w:themeColor="text2"/>
        </w:rPr>
      </w:pPr>
      <w:r>
        <w:tab/>
      </w:r>
      <w:r>
        <w:tab/>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"&lt;h1&gt;@FormParam Example - REGISTRATION COMPLETED!!!&lt;/h1&gt;"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rsidR="00B954E5" w:rsidRDefault="00B954E5" w:rsidP="00B954E5">
      <w:pPr>
        <w:pStyle w:val="Output"/>
        <w:rPr>
          <w:color w:val="4C483D" w:themeColor="text2"/>
        </w:rPr>
      </w:pPr>
      <w:r>
        <w:tab/>
      </w:r>
      <w:r>
        <w:tab/>
      </w:r>
      <w:r>
        <w:rPr>
          <w:bCs/>
          <w:color w:val="7F0055"/>
          <w:highlight w:val="lightGray"/>
        </w:rPr>
        <w:t>return</w:t>
      </w:r>
      <w:r>
        <w:rPr>
          <w:highlight w:val="lightGray"/>
        </w:rPr>
        <w:t xml:space="preserve"> Response.</w:t>
      </w:r>
      <w:r>
        <w:rPr>
          <w:i/>
          <w:iCs/>
          <w:highlight w:val="lightGray"/>
        </w:rPr>
        <w:t>status</w:t>
      </w:r>
      <w:r>
        <w:rPr>
          <w:highlight w:val="lightGray"/>
        </w:rPr>
        <w:t>(200).entity(</w:t>
      </w:r>
      <w:r>
        <w:rPr>
          <w:color w:val="6A3E3E"/>
          <w:highlight w:val="lightGray"/>
        </w:rPr>
        <w:t>output</w:t>
      </w:r>
      <w:r>
        <w:rPr>
          <w:highlight w:val="lightGray"/>
        </w:rPr>
        <w:t>).build();</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pPr>
        <w:rPr>
          <w:rFonts w:ascii="Consolas" w:hAnsi="Consolas" w:cs="Consolas"/>
          <w:color w:val="C7254E"/>
          <w:sz w:val="22"/>
          <w:szCs w:val="22"/>
          <w:shd w:val="clear" w:color="auto" w:fill="F9F2F4"/>
          <w:lang w:val="en"/>
        </w:rPr>
      </w:pPr>
    </w:p>
    <w:p w:rsidR="00B954E5" w:rsidRPr="00690620" w:rsidRDefault="00B954E5" w:rsidP="00B954E5">
      <w:pPr>
        <w:rPr>
          <w:b/>
        </w:rPr>
      </w:pPr>
      <w:r w:rsidRPr="00690620">
        <w:rPr>
          <w:b/>
        </w:rPr>
        <w:t>5. Test Webservice directly by using URL / writing webservice client</w:t>
      </w:r>
    </w:p>
    <w:p w:rsidR="00B954E5" w:rsidRDefault="00B20442" w:rsidP="00B954E5">
      <w:pPr>
        <w:pStyle w:val="ListParagraph"/>
        <w:numPr>
          <w:ilvl w:val="0"/>
          <w:numId w:val="141"/>
        </w:numPr>
      </w:pPr>
      <w:hyperlink r:id="rId210" w:history="1">
        <w:r w:rsidR="00B954E5" w:rsidRPr="00623B9A">
          <w:rPr>
            <w:rStyle w:val="Hyperlink"/>
          </w:rPr>
          <w:t>http://localhost:8080/JAXRS-FormParam-Example/</w:t>
        </w:r>
      </w:hyperlink>
    </w:p>
    <w:p w:rsidR="00B954E5" w:rsidRDefault="00B20442" w:rsidP="00B954E5">
      <w:pPr>
        <w:pStyle w:val="ListParagraph"/>
        <w:numPr>
          <w:ilvl w:val="0"/>
          <w:numId w:val="141"/>
        </w:numPr>
      </w:pPr>
      <w:hyperlink r:id="rId211" w:history="1">
        <w:r w:rsidR="00B954E5" w:rsidRPr="00623B9A">
          <w:rPr>
            <w:rStyle w:val="Hyperlink"/>
          </w:rPr>
          <w:t>http://localhost:8080/JAXRS-FormParam-Example/rest/students/registerStudent</w:t>
        </w:r>
      </w:hyperlink>
    </w:p>
    <w:p w:rsidR="00B954E5" w:rsidRDefault="00B954E5" w:rsidP="00B954E5">
      <w:r w:rsidRPr="007F32FC">
        <w:rPr>
          <w:noProof/>
          <w:lang w:eastAsia="en-US"/>
        </w:rPr>
        <w:drawing>
          <wp:inline distT="0" distB="0" distL="0" distR="0" wp14:anchorId="632A10EA" wp14:editId="5FD7C629">
            <wp:extent cx="5943600" cy="1509789"/>
            <wp:effectExtent l="0" t="0" r="0" b="0"/>
            <wp:docPr id="156" name="Picture 156"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veti_s\Desktop\temp.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509789"/>
                    </a:xfrm>
                    <a:prstGeom prst="rect">
                      <a:avLst/>
                    </a:prstGeom>
                    <a:noFill/>
                    <a:ln>
                      <a:noFill/>
                    </a:ln>
                  </pic:spPr>
                </pic:pic>
              </a:graphicData>
            </a:graphic>
          </wp:inline>
        </w:drawing>
      </w:r>
    </w:p>
    <w:p w:rsidR="00B954E5" w:rsidRDefault="00B954E5" w:rsidP="00B954E5"/>
    <w:p w:rsidR="00B954E5" w:rsidRDefault="00B954E5" w:rsidP="00B954E5"/>
    <w:p w:rsidR="00B954E5" w:rsidRDefault="00B954E5" w:rsidP="00B954E5"/>
    <w:p w:rsidR="00B954E5" w:rsidRDefault="00B954E5" w:rsidP="00B954E5"/>
    <w:p w:rsidR="00B954E5" w:rsidRDefault="00B954E5" w:rsidP="00B954E5"/>
    <w:p w:rsidR="00B954E5" w:rsidRDefault="00B954E5" w:rsidP="00B954E5">
      <w:pPr>
        <w:pStyle w:val="Heading3"/>
      </w:pPr>
      <w:bookmarkStart w:id="105" w:name="_Toc471845319"/>
      <w:r>
        <w:t>7:</w:t>
      </w:r>
      <w:r w:rsidRPr="00C73AA6">
        <w:t xml:space="preserve"> </w:t>
      </w:r>
      <w:r>
        <w:t xml:space="preserve">JAX-RS </w:t>
      </w:r>
      <w:r w:rsidRPr="00371129">
        <w:t>@HeaderParam</w:t>
      </w:r>
      <w:r>
        <w:t xml:space="preserve"> Example</w:t>
      </w:r>
      <w:bookmarkEnd w:id="105"/>
      <w:r>
        <w:t xml:space="preserve"> </w:t>
      </w:r>
    </w:p>
    <w:p w:rsidR="00B954E5" w:rsidRDefault="00B954E5" w:rsidP="00B954E5">
      <w:pPr>
        <w:spacing w:after="0"/>
        <w:rPr>
          <w:lang w:eastAsia="en-US"/>
        </w:rPr>
      </w:pPr>
      <w:r>
        <w:rPr>
          <w:lang w:eastAsia="en-US"/>
        </w:rPr>
        <w:t>We can get the HTTP header details using JAXRS. HTTP headers like below formate</w:t>
      </w:r>
    </w:p>
    <w:p w:rsidR="00B954E5" w:rsidRDefault="00B954E5" w:rsidP="00B954E5">
      <w:pPr>
        <w:rPr>
          <w:lang w:eastAsia="en-US"/>
        </w:rPr>
      </w:pPr>
      <w:r>
        <w:rPr>
          <w:noProof/>
          <w:lang w:eastAsia="en-US"/>
        </w:rPr>
        <w:lastRenderedPageBreak/>
        <w:drawing>
          <wp:inline distT="0" distB="0" distL="0" distR="0" wp14:anchorId="73D9F4F9" wp14:editId="0B97EBBF">
            <wp:extent cx="5258534" cy="2962688"/>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0898.tmp"/>
                    <pic:cNvPicPr/>
                  </pic:nvPicPr>
                  <pic:blipFill>
                    <a:blip r:embed="rId213">
                      <a:extLst>
                        <a:ext uri="{28A0092B-C50C-407E-A947-70E740481C1C}">
                          <a14:useLocalDpi xmlns:a14="http://schemas.microsoft.com/office/drawing/2010/main" val="0"/>
                        </a:ext>
                      </a:extLst>
                    </a:blip>
                    <a:stretch>
                      <a:fillRect/>
                    </a:stretch>
                  </pic:blipFill>
                  <pic:spPr>
                    <a:xfrm>
                      <a:off x="0" y="0"/>
                      <a:ext cx="5258534" cy="2962688"/>
                    </a:xfrm>
                    <a:prstGeom prst="rect">
                      <a:avLst/>
                    </a:prstGeom>
                  </pic:spPr>
                </pic:pic>
              </a:graphicData>
            </a:graphic>
          </wp:inline>
        </w:drawing>
      </w:r>
      <w:r w:rsidRPr="00CB6FFE">
        <w:rPr>
          <w:lang w:eastAsia="en-US"/>
        </w:rPr>
        <w:t> </w:t>
      </w:r>
    </w:p>
    <w:p w:rsidR="00B954E5" w:rsidRDefault="00B954E5" w:rsidP="00B954E5">
      <w:pPr>
        <w:rPr>
          <w:lang w:eastAsia="en-US"/>
        </w:rPr>
      </w:pPr>
      <w:r w:rsidRPr="00CB6FFE">
        <w:rPr>
          <w:lang w:eastAsia="en-US"/>
        </w:rPr>
        <w:t xml:space="preserve">We </w:t>
      </w:r>
      <w:r>
        <w:rPr>
          <w:lang w:eastAsia="en-US"/>
        </w:rPr>
        <w:t>have</w:t>
      </w:r>
      <w:r w:rsidRPr="00CB6FFE">
        <w:rPr>
          <w:lang w:eastAsia="en-US"/>
        </w:rPr>
        <w:t xml:space="preserve"> two ways to get HTTP request header in JAX-RS :</w:t>
      </w:r>
    </w:p>
    <w:p w:rsidR="00B954E5" w:rsidRDefault="00B954E5" w:rsidP="00B954E5">
      <w:pPr>
        <w:ind w:firstLine="720"/>
        <w:rPr>
          <w:rFonts w:ascii="Consolas" w:eastAsia="Times New Roman" w:hAnsi="Consolas" w:cs="Consolas"/>
          <w:color w:val="C7254E"/>
          <w:sz w:val="22"/>
          <w:szCs w:val="22"/>
          <w:shd w:val="clear" w:color="auto" w:fill="F9F2F4"/>
          <w:lang w:eastAsia="en-US"/>
        </w:rPr>
      </w:pPr>
      <w:r>
        <w:rPr>
          <w:lang w:eastAsia="en-US"/>
        </w:rPr>
        <w:t>1.</w:t>
      </w:r>
      <w:r w:rsidRPr="00CB6FFE">
        <w:rPr>
          <w:lang w:eastAsia="en-US"/>
        </w:rPr>
        <w:t xml:space="preserve"> Inject directly with</w:t>
      </w:r>
      <w:r w:rsidRPr="00CB6FFE">
        <w:rPr>
          <w:rFonts w:ascii="Helvetica" w:eastAsia="Times New Roman" w:hAnsi="Helvetica" w:cs="Helvetica"/>
          <w:color w:val="333333"/>
          <w:sz w:val="24"/>
          <w:szCs w:val="24"/>
          <w:lang w:eastAsia="en-US"/>
        </w:rPr>
        <w:t> </w:t>
      </w:r>
      <w:r w:rsidRPr="00CB6FFE">
        <w:rPr>
          <w:rFonts w:ascii="Consolas" w:eastAsia="Times New Roman" w:hAnsi="Consolas" w:cs="Consolas"/>
          <w:color w:val="C7254E"/>
          <w:sz w:val="22"/>
          <w:szCs w:val="22"/>
          <w:shd w:val="clear" w:color="auto" w:fill="F9F2F4"/>
          <w:lang w:eastAsia="en-US"/>
        </w:rPr>
        <w:t>@HeaderParam</w:t>
      </w:r>
    </w:p>
    <w:p w:rsidR="00B954E5" w:rsidRPr="00CB6FFE" w:rsidRDefault="00B954E5" w:rsidP="00B954E5">
      <w:pPr>
        <w:ind w:firstLine="720"/>
        <w:rPr>
          <w:rFonts w:ascii="Helvetica" w:eastAsia="Times New Roman" w:hAnsi="Helvetica" w:cs="Helvetica"/>
          <w:color w:val="333333"/>
          <w:sz w:val="24"/>
          <w:szCs w:val="24"/>
          <w:lang w:eastAsia="en-US"/>
        </w:rPr>
      </w:pPr>
      <w:r>
        <w:rPr>
          <w:lang w:eastAsia="en-US"/>
        </w:rPr>
        <w:t>2. Pragmatically</w:t>
      </w:r>
      <w:r w:rsidRPr="00CB6FFE">
        <w:rPr>
          <w:lang w:eastAsia="en-US"/>
        </w:rPr>
        <w:t xml:space="preserve"> via</w:t>
      </w:r>
      <w:r w:rsidRPr="00CB6FFE">
        <w:rPr>
          <w:rFonts w:ascii="Helvetica" w:eastAsia="Times New Roman" w:hAnsi="Helvetica" w:cs="Helvetica"/>
          <w:color w:val="333333"/>
          <w:sz w:val="24"/>
          <w:szCs w:val="24"/>
          <w:lang w:eastAsia="en-US"/>
        </w:rPr>
        <w:t> </w:t>
      </w:r>
      <w:r w:rsidRPr="00CB6FFE">
        <w:rPr>
          <w:rFonts w:ascii="Consolas" w:eastAsia="Times New Roman" w:hAnsi="Consolas" w:cs="Consolas"/>
          <w:color w:val="C7254E"/>
          <w:sz w:val="22"/>
          <w:szCs w:val="22"/>
          <w:shd w:val="clear" w:color="auto" w:fill="F9F2F4"/>
          <w:lang w:eastAsia="en-US"/>
        </w:rPr>
        <w:t>@Context</w:t>
      </w:r>
    </w:p>
    <w:p w:rsidR="00B954E5" w:rsidRDefault="00B954E5" w:rsidP="00B954E5">
      <w:pPr>
        <w:pStyle w:val="Howitworks"/>
        <w:jc w:val="left"/>
      </w:pPr>
      <w:r>
        <w:t xml:space="preserve">JAX-RS </w:t>
      </w:r>
      <w:r w:rsidRPr="00B07132">
        <w:t xml:space="preserve">@HeaderParam </w:t>
      </w:r>
      <w:r>
        <w:t>Example</w:t>
      </w:r>
    </w:p>
    <w:p w:rsidR="00B954E5" w:rsidRDefault="00B954E5" w:rsidP="00B954E5">
      <w:r>
        <w:t>1. Create Dynamic web project in eclipse, convert that into Maven Project</w:t>
      </w:r>
      <w:r w:rsidRPr="007357A8">
        <w:rPr>
          <w:noProof/>
          <w:lang w:eastAsia="en-US"/>
        </w:rPr>
        <w:t xml:space="preserve"> </w:t>
      </w:r>
      <w:r>
        <w:rPr>
          <w:noProof/>
          <w:lang w:eastAsia="en-US"/>
        </w:rPr>
        <w:drawing>
          <wp:inline distT="0" distB="0" distL="0" distR="0" wp14:anchorId="5E3BB874" wp14:editId="34203194">
            <wp:extent cx="2762636" cy="324847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0079DB.tmp"/>
                    <pic:cNvPicPr/>
                  </pic:nvPicPr>
                  <pic:blipFill>
                    <a:blip r:embed="rId214">
                      <a:extLst>
                        <a:ext uri="{28A0092B-C50C-407E-A947-70E740481C1C}">
                          <a14:useLocalDpi xmlns:a14="http://schemas.microsoft.com/office/drawing/2010/main" val="0"/>
                        </a:ext>
                      </a:extLst>
                    </a:blip>
                    <a:stretch>
                      <a:fillRect/>
                    </a:stretch>
                  </pic:blipFill>
                  <pic:spPr>
                    <a:xfrm>
                      <a:off x="0" y="0"/>
                      <a:ext cx="2762636" cy="3248478"/>
                    </a:xfrm>
                    <a:prstGeom prst="rect">
                      <a:avLst/>
                    </a:prstGeom>
                  </pic:spPr>
                </pic:pic>
              </a:graphicData>
            </a:graphic>
          </wp:inline>
        </w:drawing>
      </w:r>
    </w:p>
    <w:p w:rsidR="00B954E5" w:rsidRDefault="00B954E5" w:rsidP="00B954E5">
      <w:r>
        <w:t xml:space="preserve">2. Configure </w:t>
      </w:r>
      <w:r w:rsidRPr="00E13180">
        <w:rPr>
          <w:b/>
          <w:color w:val="FF0000"/>
        </w:rPr>
        <w:t>pom.xml, web.xml</w:t>
      </w:r>
      <w:r>
        <w:rPr>
          <w:b/>
          <w:color w:val="FF0000"/>
        </w:rPr>
        <w:t xml:space="preserve"> (Skipping)</w:t>
      </w:r>
    </w:p>
    <w:p w:rsidR="00B954E5" w:rsidRDefault="00B954E5" w:rsidP="00B954E5">
      <w:r>
        <w:t xml:space="preserve">3. Create RESTFul webservice </w:t>
      </w:r>
    </w:p>
    <w:p w:rsidR="00B954E5" w:rsidRDefault="00B954E5" w:rsidP="00B954E5">
      <w:pPr>
        <w:pStyle w:val="Output"/>
        <w:rPr>
          <w:color w:val="4C483D" w:themeColor="text2"/>
        </w:rPr>
      </w:pPr>
      <w:r>
        <w:rPr>
          <w:bCs/>
          <w:color w:val="7F0055"/>
        </w:rPr>
        <w:lastRenderedPageBreak/>
        <w:t>package</w:t>
      </w:r>
      <w:r>
        <w:t xml:space="preserve"> services;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javax.ws.rs.GET;</w:t>
      </w:r>
    </w:p>
    <w:p w:rsidR="00B954E5" w:rsidRDefault="00B954E5" w:rsidP="00B954E5">
      <w:pPr>
        <w:pStyle w:val="Output"/>
        <w:rPr>
          <w:color w:val="4C483D" w:themeColor="text2"/>
        </w:rPr>
      </w:pPr>
      <w:r>
        <w:rPr>
          <w:bCs/>
          <w:color w:val="7F0055"/>
        </w:rPr>
        <w:t>import</w:t>
      </w:r>
      <w:r>
        <w:t xml:space="preserve"> javax.ws.rs.HeaderParam;</w:t>
      </w:r>
    </w:p>
    <w:p w:rsidR="00B954E5" w:rsidRDefault="00B954E5" w:rsidP="00B954E5">
      <w:pPr>
        <w:pStyle w:val="Output"/>
        <w:rPr>
          <w:color w:val="4C483D" w:themeColor="text2"/>
        </w:rPr>
      </w:pPr>
      <w:r>
        <w:rPr>
          <w:bCs/>
          <w:color w:val="7F0055"/>
        </w:rPr>
        <w:t>import</w:t>
      </w:r>
      <w:r>
        <w:t xml:space="preserve"> javax.ws.rs.Path;</w:t>
      </w:r>
    </w:p>
    <w:p w:rsidR="00B954E5" w:rsidRDefault="00B954E5" w:rsidP="00B954E5">
      <w:pPr>
        <w:pStyle w:val="Output"/>
        <w:rPr>
          <w:color w:val="4C483D" w:themeColor="text2"/>
        </w:rPr>
      </w:pPr>
      <w:r>
        <w:rPr>
          <w:bCs/>
          <w:color w:val="7F0055"/>
        </w:rPr>
        <w:t>import</w:t>
      </w:r>
      <w:r>
        <w:t xml:space="preserve"> javax.ws.rs.core.Response;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"/rs"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HeaderParamService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@Path</w:t>
      </w:r>
      <w:r>
        <w:t>(</w:t>
      </w:r>
      <w:r>
        <w:rPr>
          <w:color w:val="2A00FF"/>
        </w:rPr>
        <w:t>"/headerparam"</w:t>
      </w:r>
      <w:r>
        <w:t>)</w:t>
      </w:r>
    </w:p>
    <w:p w:rsidR="00B954E5" w:rsidRDefault="00B954E5" w:rsidP="00B954E5">
      <w:pPr>
        <w:pStyle w:val="Output"/>
        <w:rPr>
          <w:color w:val="4C483D" w:themeColor="text2"/>
        </w:rPr>
      </w:pPr>
      <w:r>
        <w:tab/>
      </w:r>
      <w:r>
        <w:rPr>
          <w:bCs/>
          <w:color w:val="7F0055"/>
        </w:rPr>
        <w:t>public</w:t>
      </w:r>
      <w:r>
        <w:t xml:space="preserve"> Response getHeader(</w:t>
      </w:r>
    </w:p>
    <w:p w:rsidR="00B954E5" w:rsidRDefault="00B954E5" w:rsidP="00B954E5">
      <w:pPr>
        <w:pStyle w:val="Output"/>
        <w:rPr>
          <w:color w:val="4C483D" w:themeColor="text2"/>
        </w:rPr>
      </w:pPr>
      <w:r>
        <w:tab/>
      </w:r>
      <w:r>
        <w:tab/>
      </w:r>
      <w:r>
        <w:tab/>
      </w:r>
      <w:r>
        <w:rPr>
          <w:color w:val="646464"/>
        </w:rPr>
        <w:t>@HeaderParam</w:t>
      </w:r>
      <w:r>
        <w:t>(</w:t>
      </w:r>
      <w:r>
        <w:rPr>
          <w:color w:val="2A00FF"/>
        </w:rPr>
        <w:t>"user-agent"</w:t>
      </w:r>
      <w:r>
        <w:t xml:space="preserve">) String </w:t>
      </w:r>
      <w:r>
        <w:rPr>
          <w:color w:val="6A3E3E"/>
        </w:rPr>
        <w:t>userAgent</w:t>
      </w:r>
      <w:r>
        <w:t>,</w:t>
      </w:r>
    </w:p>
    <w:p w:rsidR="00B954E5" w:rsidRDefault="00B954E5" w:rsidP="00B954E5">
      <w:pPr>
        <w:pStyle w:val="Output"/>
        <w:rPr>
          <w:color w:val="4C483D" w:themeColor="text2"/>
        </w:rPr>
      </w:pPr>
      <w:r>
        <w:tab/>
      </w:r>
      <w:r>
        <w:tab/>
      </w:r>
      <w:r>
        <w:tab/>
      </w:r>
      <w:r>
        <w:rPr>
          <w:color w:val="646464"/>
        </w:rPr>
        <w:t>@HeaderParam</w:t>
      </w:r>
      <w:r>
        <w:t>(</w:t>
      </w:r>
      <w:r>
        <w:rPr>
          <w:color w:val="2A00FF"/>
        </w:rPr>
        <w:t>"Accept"</w:t>
      </w:r>
      <w:r>
        <w:t xml:space="preserve">) String </w:t>
      </w:r>
      <w:r>
        <w:rPr>
          <w:color w:val="6A3E3E"/>
        </w:rPr>
        <w:t>accept</w:t>
      </w:r>
      <w:r>
        <w:t>,</w:t>
      </w:r>
    </w:p>
    <w:p w:rsidR="00B954E5" w:rsidRDefault="00B954E5" w:rsidP="00B954E5">
      <w:pPr>
        <w:pStyle w:val="Output"/>
        <w:rPr>
          <w:color w:val="4C483D" w:themeColor="text2"/>
        </w:rPr>
      </w:pPr>
      <w:r>
        <w:t xml:space="preserve">            </w:t>
      </w:r>
      <w:r>
        <w:rPr>
          <w:color w:val="646464"/>
        </w:rPr>
        <w:t>@HeaderParam</w:t>
      </w:r>
      <w:r>
        <w:t>(</w:t>
      </w:r>
      <w:r>
        <w:rPr>
          <w:color w:val="2A00FF"/>
        </w:rPr>
        <w:t>"Accept-Encoding"</w:t>
      </w:r>
      <w:r>
        <w:t xml:space="preserve">) String </w:t>
      </w:r>
      <w:r>
        <w:rPr>
          <w:color w:val="6A3E3E"/>
        </w:rPr>
        <w:t>encoding</w:t>
      </w:r>
      <w:r>
        <w:t>,</w:t>
      </w:r>
    </w:p>
    <w:p w:rsidR="00B954E5" w:rsidRDefault="00B954E5" w:rsidP="00B954E5">
      <w:pPr>
        <w:pStyle w:val="Output"/>
        <w:rPr>
          <w:color w:val="4C483D" w:themeColor="text2"/>
        </w:rPr>
      </w:pPr>
      <w:r>
        <w:t xml:space="preserve">            </w:t>
      </w:r>
      <w:r>
        <w:rPr>
          <w:color w:val="646464"/>
        </w:rPr>
        <w:t>@HeaderParam</w:t>
      </w:r>
      <w:r>
        <w:t>(</w:t>
      </w:r>
      <w:r>
        <w:rPr>
          <w:color w:val="2A00FF"/>
        </w:rPr>
        <w:t>"Accept-Language"</w:t>
      </w:r>
      <w:r>
        <w:t xml:space="preserve">) String </w:t>
      </w:r>
      <w:r>
        <w:rPr>
          <w:color w:val="6A3E3E"/>
        </w:rPr>
        <w:t>lang</w:t>
      </w:r>
      <w:r>
        <w:t>) {</w:t>
      </w:r>
    </w:p>
    <w:p w:rsidR="00B954E5" w:rsidRDefault="00B954E5" w:rsidP="00B954E5">
      <w:pPr>
        <w:pStyle w:val="Output"/>
        <w:rPr>
          <w:color w:val="4C483D" w:themeColor="text2"/>
        </w:rPr>
      </w:pPr>
      <w:r>
        <w:tab/>
      </w:r>
      <w:r>
        <w:tab/>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"&lt;h1&gt;@Headerparam Example&lt;/h1&gt;"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"&lt;br&gt;user-agent : "</w:t>
      </w:r>
      <w:r>
        <w:t>+</w:t>
      </w:r>
      <w:r>
        <w:rPr>
          <w:color w:val="6A3E3E"/>
        </w:rPr>
        <w:t>userAgent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"&lt;br&gt;Accept : "</w:t>
      </w:r>
      <w:r>
        <w:t>+</w:t>
      </w:r>
      <w:r>
        <w:rPr>
          <w:color w:val="6A3E3E"/>
        </w:rPr>
        <w:t>accept</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"&lt;br&gt;Accept-Encoding : "</w:t>
      </w:r>
      <w:r>
        <w:t>+</w:t>
      </w:r>
      <w:r>
        <w:rPr>
          <w:color w:val="6A3E3E"/>
        </w:rPr>
        <w:t>encoding</w:t>
      </w:r>
      <w:r>
        <w:t>;</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"&lt;br&gt;Accept-Language: "</w:t>
      </w:r>
      <w:r>
        <w:t>+</w:t>
      </w:r>
      <w:r>
        <w:rPr>
          <w:color w:val="6A3E3E"/>
        </w:rPr>
        <w:t>lang</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(200)</w:t>
      </w:r>
    </w:p>
    <w:p w:rsidR="00B954E5" w:rsidRDefault="00B954E5" w:rsidP="00B954E5">
      <w:pPr>
        <w:pStyle w:val="Output"/>
        <w:rPr>
          <w:color w:val="4C483D" w:themeColor="text2"/>
        </w:rPr>
      </w:pPr>
      <w:r>
        <w:tab/>
      </w:r>
      <w:r>
        <w:tab/>
      </w:r>
      <w:r>
        <w:tab/>
        <w:t>.entity(</w:t>
      </w:r>
      <w:r>
        <w:rPr>
          <w:color w:val="6A3E3E"/>
        </w:rPr>
        <w:t>output</w:t>
      </w:r>
      <w:r>
        <w:t>)</w:t>
      </w:r>
    </w:p>
    <w:p w:rsidR="00B954E5" w:rsidRDefault="00B954E5" w:rsidP="00B954E5">
      <w:pPr>
        <w:pStyle w:val="Output"/>
        <w:rPr>
          <w:color w:val="4C483D" w:themeColor="text2"/>
        </w:rPr>
      </w:pPr>
      <w:r>
        <w:tab/>
      </w:r>
      <w:r>
        <w:tab/>
      </w:r>
      <w:r>
        <w:tab/>
        <w:t>.build();</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Pr>
        <w:rPr>
          <w:rFonts w:ascii="Consolas" w:hAnsi="Consolas" w:cs="Consolas"/>
          <w:color w:val="C7254E"/>
          <w:sz w:val="22"/>
          <w:szCs w:val="22"/>
          <w:shd w:val="clear" w:color="auto" w:fill="F9F2F4"/>
          <w:lang w:val="en"/>
        </w:rPr>
      </w:pPr>
    </w:p>
    <w:p w:rsidR="00B954E5" w:rsidRDefault="00B954E5" w:rsidP="00B954E5">
      <w:r>
        <w:t>5. Test Webservice directly by using URL / writing webservice client</w:t>
      </w:r>
    </w:p>
    <w:p w:rsidR="00B954E5" w:rsidRDefault="00B20442" w:rsidP="00B954E5">
      <w:hyperlink r:id="rId215" w:history="1">
        <w:r w:rsidR="00B954E5" w:rsidRPr="009F7143">
          <w:rPr>
            <w:rStyle w:val="Hyperlink"/>
          </w:rPr>
          <w:t>http://localhost:8080/JAXRS-HeaderParam-Example/rs/headerparam</w:t>
        </w:r>
      </w:hyperlink>
    </w:p>
    <w:p w:rsidR="00B954E5" w:rsidRDefault="00B954E5" w:rsidP="00B954E5">
      <w:r>
        <w:rPr>
          <w:noProof/>
          <w:lang w:eastAsia="en-US"/>
        </w:rPr>
        <w:drawing>
          <wp:inline distT="0" distB="0" distL="0" distR="0" wp14:anchorId="521AC2C5" wp14:editId="67AEEEC2">
            <wp:extent cx="5487166" cy="234347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00BAC8.tmp"/>
                    <pic:cNvPicPr/>
                  </pic:nvPicPr>
                  <pic:blipFill>
                    <a:blip r:embed="rId216">
                      <a:extLst>
                        <a:ext uri="{28A0092B-C50C-407E-A947-70E740481C1C}">
                          <a14:useLocalDpi xmlns:a14="http://schemas.microsoft.com/office/drawing/2010/main" val="0"/>
                        </a:ext>
                      </a:extLst>
                    </a:blip>
                    <a:stretch>
                      <a:fillRect/>
                    </a:stretch>
                  </pic:blipFill>
                  <pic:spPr>
                    <a:xfrm>
                      <a:off x="0" y="0"/>
                      <a:ext cx="5487166" cy="2343477"/>
                    </a:xfrm>
                    <a:prstGeom prst="rect">
                      <a:avLst/>
                    </a:prstGeom>
                  </pic:spPr>
                </pic:pic>
              </a:graphicData>
            </a:graphic>
          </wp:inline>
        </w:drawing>
      </w:r>
    </w:p>
    <w:p w:rsidR="00B954E5" w:rsidRDefault="00B954E5" w:rsidP="00B954E5"/>
    <w:p w:rsidR="00B954E5" w:rsidRDefault="00B954E5" w:rsidP="00B954E5">
      <w:pPr>
        <w:pStyle w:val="Heading3"/>
      </w:pPr>
      <w:bookmarkStart w:id="106" w:name="_Toc471845320"/>
      <w:r>
        <w:t>8:</w:t>
      </w:r>
      <w:r w:rsidRPr="00C73AA6">
        <w:t xml:space="preserve"> </w:t>
      </w:r>
      <w:r>
        <w:t xml:space="preserve">JAX-RS </w:t>
      </w:r>
      <w:r w:rsidRPr="00371129">
        <w:t>@</w:t>
      </w:r>
      <w:r>
        <w:t>Context Example</w:t>
      </w:r>
      <w:bookmarkEnd w:id="106"/>
      <w:r>
        <w:t xml:space="preserve"> </w:t>
      </w:r>
    </w:p>
    <w:p w:rsidR="00B954E5" w:rsidRPr="00DC6D16" w:rsidRDefault="00B954E5" w:rsidP="00B954E5">
      <w:r w:rsidRPr="00DC6D16">
        <w:t xml:space="preserve">JAX-RS provides the </w:t>
      </w:r>
      <w:r w:rsidRPr="00DC6D16">
        <w:rPr>
          <w:b/>
          <w:color w:val="FF0000"/>
        </w:rPr>
        <w:t>@Context</w:t>
      </w:r>
      <w:r w:rsidRPr="00DC6D16">
        <w:rPr>
          <w:color w:val="FF0000"/>
        </w:rPr>
        <w:t xml:space="preserve"> </w:t>
      </w:r>
      <w:r w:rsidRPr="00DC6D16">
        <w:t>annotation to inject a variety of resources in your RESTful services. Some of the most commonly injected components are HTTP headers, HTTP URI related information</w:t>
      </w:r>
    </w:p>
    <w:p w:rsidR="00B954E5" w:rsidRPr="00DC6D16" w:rsidRDefault="00B954E5" w:rsidP="00B954E5">
      <w:pPr>
        <w:pStyle w:val="ListParagraph"/>
        <w:numPr>
          <w:ilvl w:val="0"/>
          <w:numId w:val="139"/>
        </w:numPr>
        <w:rPr>
          <w:b/>
          <w:i/>
        </w:rPr>
      </w:pPr>
      <w:r w:rsidRPr="00DC6D16">
        <w:rPr>
          <w:b/>
          <w:i/>
        </w:rPr>
        <w:t>HTTP headers</w:t>
      </w:r>
    </w:p>
    <w:p w:rsidR="00B954E5" w:rsidRPr="00DC6D16" w:rsidRDefault="00B954E5" w:rsidP="00B954E5">
      <w:pPr>
        <w:pStyle w:val="ListParagraph"/>
        <w:numPr>
          <w:ilvl w:val="0"/>
          <w:numId w:val="139"/>
        </w:numPr>
        <w:rPr>
          <w:b/>
          <w:i/>
        </w:rPr>
      </w:pPr>
      <w:r w:rsidRPr="00DC6D16">
        <w:rPr>
          <w:b/>
          <w:i/>
        </w:rPr>
        <w:lastRenderedPageBreak/>
        <w:t>HTTP URI details</w:t>
      </w:r>
    </w:p>
    <w:p w:rsidR="00B954E5" w:rsidRPr="00DC6D16" w:rsidRDefault="00B954E5" w:rsidP="00B954E5">
      <w:pPr>
        <w:pStyle w:val="ListParagraph"/>
        <w:numPr>
          <w:ilvl w:val="0"/>
          <w:numId w:val="139"/>
        </w:numPr>
        <w:rPr>
          <w:b/>
          <w:i/>
        </w:rPr>
      </w:pPr>
      <w:r w:rsidRPr="00DC6D16">
        <w:rPr>
          <w:b/>
          <w:i/>
        </w:rPr>
        <w:t>Security Context</w:t>
      </w:r>
    </w:p>
    <w:p w:rsidR="00B954E5" w:rsidRPr="00DC6D16" w:rsidRDefault="00B954E5" w:rsidP="00B954E5">
      <w:pPr>
        <w:pStyle w:val="ListParagraph"/>
        <w:numPr>
          <w:ilvl w:val="0"/>
          <w:numId w:val="139"/>
        </w:numPr>
        <w:rPr>
          <w:b/>
          <w:i/>
        </w:rPr>
      </w:pPr>
      <w:r w:rsidRPr="00DC6D16">
        <w:rPr>
          <w:b/>
          <w:i/>
        </w:rPr>
        <w:t>Resource Context</w:t>
      </w:r>
    </w:p>
    <w:p w:rsidR="00B954E5" w:rsidRPr="00DC6D16" w:rsidRDefault="00B954E5" w:rsidP="00B954E5">
      <w:pPr>
        <w:pStyle w:val="ListParagraph"/>
        <w:numPr>
          <w:ilvl w:val="0"/>
          <w:numId w:val="139"/>
        </w:numPr>
        <w:rPr>
          <w:b/>
          <w:i/>
        </w:rPr>
      </w:pPr>
      <w:r w:rsidRPr="00DC6D16">
        <w:rPr>
          <w:b/>
          <w:i/>
        </w:rPr>
        <w:t>Request</w:t>
      </w:r>
    </w:p>
    <w:p w:rsidR="00B954E5" w:rsidRPr="00DC6D16" w:rsidRDefault="00B954E5" w:rsidP="00B954E5">
      <w:pPr>
        <w:pStyle w:val="ListParagraph"/>
        <w:numPr>
          <w:ilvl w:val="0"/>
          <w:numId w:val="139"/>
        </w:numPr>
        <w:rPr>
          <w:b/>
          <w:i/>
        </w:rPr>
      </w:pPr>
      <w:r w:rsidRPr="00DC6D16">
        <w:rPr>
          <w:b/>
          <w:i/>
        </w:rPr>
        <w:t>Configuration</w:t>
      </w:r>
    </w:p>
    <w:p w:rsidR="00B954E5" w:rsidRPr="00DC6D16" w:rsidRDefault="00B954E5" w:rsidP="00B954E5">
      <w:pPr>
        <w:pStyle w:val="ListParagraph"/>
        <w:numPr>
          <w:ilvl w:val="0"/>
          <w:numId w:val="139"/>
        </w:numPr>
        <w:rPr>
          <w:b/>
          <w:i/>
        </w:rPr>
      </w:pPr>
      <w:r w:rsidRPr="00DC6D16">
        <w:rPr>
          <w:b/>
          <w:i/>
        </w:rPr>
        <w:t>Application</w:t>
      </w:r>
    </w:p>
    <w:p w:rsidR="00B954E5" w:rsidRDefault="00B954E5" w:rsidP="00B954E5">
      <w:pPr>
        <w:pStyle w:val="ListParagraph"/>
        <w:numPr>
          <w:ilvl w:val="0"/>
          <w:numId w:val="139"/>
        </w:numPr>
        <w:rPr>
          <w:b/>
          <w:i/>
        </w:rPr>
      </w:pPr>
      <w:r w:rsidRPr="00DC6D16">
        <w:rPr>
          <w:b/>
          <w:i/>
        </w:rPr>
        <w:t>Providers</w:t>
      </w:r>
    </w:p>
    <w:p w:rsidR="00B954E5" w:rsidRDefault="00B954E5" w:rsidP="00B954E5"/>
    <w:p w:rsidR="00B954E5" w:rsidRDefault="00B954E5" w:rsidP="00B954E5">
      <w:pPr>
        <w:pStyle w:val="Howitworks"/>
        <w:jc w:val="left"/>
      </w:pPr>
      <w:r>
        <w:t xml:space="preserve">JAX-RS </w:t>
      </w:r>
      <w:r w:rsidRPr="00B07132">
        <w:t>@</w:t>
      </w:r>
      <w:r>
        <w:t>Context Example</w:t>
      </w:r>
    </w:p>
    <w:p w:rsidR="00B954E5" w:rsidRDefault="00B954E5" w:rsidP="00B954E5">
      <w:pPr>
        <w:spacing w:after="0"/>
      </w:pPr>
      <w:r>
        <w:t>1. Create Dynamic web project in eclipse, convert that into Maven Project</w:t>
      </w:r>
    </w:p>
    <w:p w:rsidR="00B954E5" w:rsidRDefault="00B954E5" w:rsidP="00B954E5">
      <w:r>
        <w:rPr>
          <w:noProof/>
          <w:lang w:eastAsia="en-US"/>
        </w:rPr>
        <w:drawing>
          <wp:inline distT="0" distB="0" distL="0" distR="0" wp14:anchorId="3D0A7799" wp14:editId="559AEA5E">
            <wp:extent cx="3029373" cy="290553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0095A3.tmp"/>
                    <pic:cNvPicPr/>
                  </pic:nvPicPr>
                  <pic:blipFill>
                    <a:blip r:embed="rId217">
                      <a:extLst>
                        <a:ext uri="{28A0092B-C50C-407E-A947-70E740481C1C}">
                          <a14:useLocalDpi xmlns:a14="http://schemas.microsoft.com/office/drawing/2010/main" val="0"/>
                        </a:ext>
                      </a:extLst>
                    </a:blip>
                    <a:stretch>
                      <a:fillRect/>
                    </a:stretch>
                  </pic:blipFill>
                  <pic:spPr>
                    <a:xfrm>
                      <a:off x="0" y="0"/>
                      <a:ext cx="3029373" cy="2905530"/>
                    </a:xfrm>
                    <a:prstGeom prst="rect">
                      <a:avLst/>
                    </a:prstGeom>
                  </pic:spPr>
                </pic:pic>
              </a:graphicData>
            </a:graphic>
          </wp:inline>
        </w:drawing>
      </w:r>
    </w:p>
    <w:p w:rsidR="00B954E5" w:rsidRDefault="00B954E5" w:rsidP="00B954E5">
      <w:r>
        <w:t xml:space="preserve">2. Configure </w:t>
      </w:r>
      <w:r w:rsidRPr="00E13180">
        <w:rPr>
          <w:b/>
          <w:color w:val="FF0000"/>
        </w:rPr>
        <w:t>pom.xml, web.xml</w:t>
      </w:r>
      <w:r>
        <w:rPr>
          <w:b/>
          <w:color w:val="FF0000"/>
        </w:rPr>
        <w:t xml:space="preserve"> (Skipping)</w:t>
      </w:r>
    </w:p>
    <w:p w:rsidR="00B954E5" w:rsidRDefault="00B954E5" w:rsidP="00B954E5">
      <w:r>
        <w:t xml:space="preserve">3. Create RESTFul webservice </w:t>
      </w:r>
    </w:p>
    <w:p w:rsidR="00B954E5" w:rsidRDefault="00B954E5" w:rsidP="00B954E5">
      <w:pPr>
        <w:pStyle w:val="Output"/>
        <w:rPr>
          <w:color w:val="4C483D" w:themeColor="text2"/>
        </w:rPr>
      </w:pPr>
      <w:r>
        <w:rPr>
          <w:bCs/>
          <w:color w:val="7F0055"/>
        </w:rPr>
        <w:t>package</w:t>
      </w:r>
      <w:r>
        <w:t xml:space="preserve"> services;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javax.ws.rs.GET;</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rPr>
          <w:bCs/>
          <w:color w:val="7F0055"/>
        </w:rPr>
        <w:t>import</w:t>
      </w:r>
      <w:r>
        <w:t xml:space="preserve"> javax.ws.rs.Path;</w:t>
      </w:r>
    </w:p>
    <w:p w:rsidR="00B954E5" w:rsidRDefault="00B954E5" w:rsidP="00B954E5">
      <w:pPr>
        <w:pStyle w:val="Output"/>
        <w:rPr>
          <w:color w:val="4C483D" w:themeColor="text2"/>
        </w:rPr>
      </w:pPr>
      <w:r>
        <w:rPr>
          <w:bCs/>
          <w:color w:val="7F0055"/>
        </w:rPr>
        <w:t>import</w:t>
      </w:r>
      <w:r>
        <w:t xml:space="preserve"> javax.ws.rs.core.Context;</w:t>
      </w:r>
    </w:p>
    <w:p w:rsidR="00B954E5" w:rsidRDefault="00B954E5" w:rsidP="00B954E5">
      <w:pPr>
        <w:pStyle w:val="Output"/>
        <w:rPr>
          <w:color w:val="4C483D" w:themeColor="text2"/>
        </w:rPr>
      </w:pPr>
      <w:r>
        <w:rPr>
          <w:bCs/>
          <w:color w:val="7F0055"/>
        </w:rPr>
        <w:t>import</w:t>
      </w:r>
      <w:r>
        <w:t xml:space="preserve"> javax.ws.rs.core.HttpHeaders;</w:t>
      </w:r>
    </w:p>
    <w:p w:rsidR="00B954E5" w:rsidRDefault="00B954E5" w:rsidP="00B954E5">
      <w:pPr>
        <w:pStyle w:val="Output"/>
        <w:rPr>
          <w:color w:val="4C483D" w:themeColor="text2"/>
        </w:rPr>
      </w:pPr>
      <w:r>
        <w:rPr>
          <w:bCs/>
          <w:color w:val="7F0055"/>
        </w:rPr>
        <w:t>import</w:t>
      </w:r>
      <w:r>
        <w:t xml:space="preserve"> javax.ws.rs.core.Response;</w:t>
      </w:r>
    </w:p>
    <w:p w:rsidR="00B954E5" w:rsidRDefault="00B954E5" w:rsidP="00B954E5">
      <w:pPr>
        <w:pStyle w:val="Output"/>
        <w:rPr>
          <w:color w:val="4C483D" w:themeColor="text2"/>
        </w:rPr>
      </w:pPr>
      <w:r>
        <w:rPr>
          <w:bCs/>
          <w:color w:val="7F0055"/>
        </w:rPr>
        <w:t>import</w:t>
      </w:r>
      <w:r>
        <w:t xml:space="preserve"> javax.ws.rs.core.SecurityContext;</w:t>
      </w:r>
    </w:p>
    <w:p w:rsidR="00B954E5" w:rsidRDefault="00B954E5" w:rsidP="00B954E5">
      <w:pPr>
        <w:pStyle w:val="Output"/>
        <w:rPr>
          <w:color w:val="4C483D" w:themeColor="text2"/>
        </w:rPr>
      </w:pPr>
      <w:r>
        <w:rPr>
          <w:bCs/>
          <w:color w:val="7F0055"/>
        </w:rPr>
        <w:t>import</w:t>
      </w:r>
      <w:r>
        <w:t xml:space="preserve"> javax.ws.rs.core.UriInfo;</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"/rst"</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ContextService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 xml:space="preserve">    </w:t>
      </w:r>
      <w:r>
        <w:rPr>
          <w:color w:val="646464"/>
        </w:rPr>
        <w:t>@Path</w:t>
      </w:r>
      <w:r>
        <w:t>(</w:t>
      </w:r>
      <w:r>
        <w:rPr>
          <w:color w:val="2A00FF"/>
        </w:rPr>
        <w:t>"httpheaders"</w:t>
      </w:r>
      <w:r>
        <w:t>)</w:t>
      </w:r>
    </w:p>
    <w:p w:rsidR="00B954E5" w:rsidRDefault="00B954E5" w:rsidP="00B954E5">
      <w:pPr>
        <w:pStyle w:val="Output"/>
        <w:rPr>
          <w:color w:val="4C483D" w:themeColor="text2"/>
        </w:rPr>
      </w:pPr>
      <w:r>
        <w:tab/>
      </w:r>
      <w:r>
        <w:rPr>
          <w:bCs/>
          <w:color w:val="7F0055"/>
        </w:rPr>
        <w:t>public</w:t>
      </w:r>
      <w:r>
        <w:t xml:space="preserve"> Response getHttpheaders(</w:t>
      </w:r>
      <w:r>
        <w:rPr>
          <w:color w:val="646464"/>
        </w:rPr>
        <w:t>@Context</w:t>
      </w:r>
      <w:r>
        <w:t xml:space="preserve"> HttpHeaders </w:t>
      </w:r>
      <w:r>
        <w:rPr>
          <w:color w:val="6A3E3E"/>
        </w:rPr>
        <w:t>headers</w:t>
      </w:r>
      <w:r>
        <w:t xml:space="preserve">){        </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"&lt;h1&gt;@@Context Example - HTTP headers&lt;/h1&gt;"</w:t>
      </w:r>
      <w:r>
        <w:t>;</w:t>
      </w:r>
    </w:p>
    <w:p w:rsidR="00B954E5" w:rsidRDefault="00B954E5" w:rsidP="00B954E5">
      <w:pPr>
        <w:pStyle w:val="Output"/>
        <w:rPr>
          <w:color w:val="4C483D" w:themeColor="text2"/>
        </w:rPr>
      </w:pPr>
      <w:r>
        <w:tab/>
      </w:r>
      <w:r>
        <w:tab/>
        <w:t xml:space="preserve"> </w:t>
      </w:r>
      <w:r>
        <w:rPr>
          <w:color w:val="6A3E3E"/>
        </w:rPr>
        <w:t>output</w:t>
      </w:r>
      <w:r>
        <w:t xml:space="preserve"> =  </w:t>
      </w:r>
      <w:r>
        <w:rPr>
          <w:color w:val="6A3E3E"/>
        </w:rPr>
        <w:t>output</w:t>
      </w:r>
      <w:r>
        <w:t>+</w:t>
      </w:r>
      <w:r>
        <w:rPr>
          <w:color w:val="2A00FF"/>
        </w:rPr>
        <w:t>"&lt;br&gt;ALL headers -- "</w:t>
      </w:r>
      <w:r>
        <w:t xml:space="preserve">+ </w:t>
      </w:r>
      <w:r>
        <w:rPr>
          <w:color w:val="6A3E3E"/>
        </w:rPr>
        <w:t>headers</w:t>
      </w:r>
      <w:r>
        <w:t xml:space="preserve">.getRequestHeaders().toString();        </w:t>
      </w:r>
    </w:p>
    <w:p w:rsidR="00B954E5" w:rsidRDefault="00B954E5" w:rsidP="00B954E5">
      <w:pPr>
        <w:pStyle w:val="Output"/>
        <w:rPr>
          <w:color w:val="4C483D" w:themeColor="text2"/>
        </w:rPr>
      </w:pPr>
      <w:r>
        <w:tab/>
      </w:r>
      <w:r>
        <w:tab/>
        <w:t xml:space="preserve"> </w:t>
      </w:r>
      <w:r>
        <w:rPr>
          <w:color w:val="6A3E3E"/>
        </w:rPr>
        <w:t>output</w:t>
      </w:r>
      <w:r>
        <w:t xml:space="preserve"> =  </w:t>
      </w:r>
      <w:r>
        <w:rPr>
          <w:color w:val="6A3E3E"/>
        </w:rPr>
        <w:t>output</w:t>
      </w:r>
      <w:r>
        <w:t>+</w:t>
      </w:r>
      <w:r>
        <w:rPr>
          <w:color w:val="2A00FF"/>
        </w:rPr>
        <w:t>"&lt;br&gt;All Cookies -- "</w:t>
      </w:r>
      <w:r>
        <w:t xml:space="preserve">+ </w:t>
      </w:r>
      <w:r>
        <w:rPr>
          <w:color w:val="6A3E3E"/>
        </w:rPr>
        <w:t>headers</w:t>
      </w:r>
      <w:r>
        <w:t>.getCookies().values();</w:t>
      </w:r>
    </w:p>
    <w:p w:rsidR="00B954E5" w:rsidRDefault="00B954E5" w:rsidP="00B954E5">
      <w:pPr>
        <w:pStyle w:val="Output"/>
        <w:rPr>
          <w:color w:val="4C483D" w:themeColor="text2"/>
        </w:rPr>
      </w:pPr>
      <w:r>
        <w:tab/>
      </w:r>
      <w:r>
        <w:tab/>
        <w:t xml:space="preserve"> </w:t>
      </w:r>
      <w:r>
        <w:rPr>
          <w:bCs/>
          <w:color w:val="7F0055"/>
        </w:rPr>
        <w:t>return</w:t>
      </w:r>
      <w:r>
        <w:t xml:space="preserve"> Response.</w:t>
      </w:r>
      <w:r>
        <w:rPr>
          <w:i/>
          <w:iCs/>
        </w:rPr>
        <w:t>status</w:t>
      </w:r>
      <w:r>
        <w:t>(200)</w:t>
      </w:r>
    </w:p>
    <w:p w:rsidR="00B954E5" w:rsidRDefault="00B954E5" w:rsidP="00B954E5">
      <w:pPr>
        <w:pStyle w:val="Output"/>
        <w:rPr>
          <w:color w:val="4C483D" w:themeColor="text2"/>
        </w:rPr>
      </w:pPr>
      <w:r>
        <w:lastRenderedPageBreak/>
        <w:tab/>
      </w:r>
      <w:r>
        <w:tab/>
      </w:r>
      <w:r>
        <w:tab/>
      </w:r>
      <w:r>
        <w:tab/>
      </w:r>
      <w:r>
        <w:tab/>
        <w:t>.entity(</w:t>
      </w:r>
      <w:r>
        <w:rPr>
          <w:color w:val="6A3E3E"/>
        </w:rPr>
        <w:t>output</w:t>
      </w:r>
      <w:r>
        <w:t>)</w:t>
      </w:r>
    </w:p>
    <w:p w:rsidR="00B954E5" w:rsidRDefault="00B954E5" w:rsidP="00B954E5">
      <w:pPr>
        <w:pStyle w:val="Output"/>
        <w:rPr>
          <w:color w:val="4C483D" w:themeColor="text2"/>
        </w:rPr>
      </w:pPr>
      <w:r>
        <w:tab/>
      </w:r>
      <w:r>
        <w:tab/>
      </w:r>
      <w:r>
        <w:tab/>
      </w:r>
      <w:r>
        <w:tab/>
      </w:r>
      <w:r>
        <w:tab/>
        <w:t>.build();</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t xml:space="preserve">  </w:t>
      </w:r>
      <w:r>
        <w:rPr>
          <w:color w:val="646464"/>
        </w:rPr>
        <w:t>@Path</w:t>
      </w:r>
      <w:r>
        <w:t>(</w:t>
      </w:r>
      <w:r>
        <w:rPr>
          <w:color w:val="2A00FF"/>
        </w:rPr>
        <w:t>"uriinfo"</w:t>
      </w:r>
      <w:r>
        <w:t>)</w:t>
      </w:r>
    </w:p>
    <w:p w:rsidR="00B954E5" w:rsidRDefault="00B954E5" w:rsidP="00B954E5">
      <w:pPr>
        <w:pStyle w:val="Output"/>
        <w:rPr>
          <w:color w:val="4C483D" w:themeColor="text2"/>
        </w:rPr>
      </w:pPr>
      <w:r>
        <w:tab/>
        <w:t xml:space="preserve">  </w:t>
      </w:r>
      <w:r>
        <w:rPr>
          <w:bCs/>
          <w:color w:val="7F0055"/>
        </w:rPr>
        <w:t>public</w:t>
      </w:r>
      <w:r>
        <w:t xml:space="preserve"> Response test(</w:t>
      </w:r>
      <w:r>
        <w:rPr>
          <w:color w:val="646464"/>
        </w:rPr>
        <w:t>@Context</w:t>
      </w:r>
      <w:r>
        <w:t xml:space="preserve"> UriInfo </w:t>
      </w:r>
      <w:r>
        <w:rPr>
          <w:color w:val="6A3E3E"/>
        </w:rPr>
        <w:t>uriDetails</w:t>
      </w:r>
      <w:r>
        <w:t>){</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"&lt;h1&gt;@@Context Example - HTTP URI details&lt;/h1&gt;"</w:t>
      </w:r>
      <w:r>
        <w:t>;</w:t>
      </w:r>
    </w:p>
    <w:p w:rsidR="00B954E5" w:rsidRDefault="00B954E5" w:rsidP="00B954E5">
      <w:pPr>
        <w:pStyle w:val="Output"/>
        <w:rPr>
          <w:color w:val="4C483D" w:themeColor="text2"/>
        </w:rPr>
      </w:pPr>
      <w:r>
        <w:tab/>
      </w:r>
      <w:r>
        <w:rPr>
          <w:color w:val="6A3E3E"/>
        </w:rPr>
        <w:t>output</w:t>
      </w:r>
      <w:r>
        <w:t xml:space="preserve"> =  </w:t>
      </w:r>
      <w:r>
        <w:rPr>
          <w:color w:val="6A3E3E"/>
        </w:rPr>
        <w:t>output</w:t>
      </w:r>
      <w:r>
        <w:t>+</w:t>
      </w:r>
      <w:r>
        <w:rPr>
          <w:color w:val="2A00FF"/>
        </w:rPr>
        <w:t>"&lt;br&gt;ALL query parameters -- "</w:t>
      </w:r>
      <w:r>
        <w:t xml:space="preserve">+ </w:t>
      </w:r>
      <w:r>
        <w:rPr>
          <w:color w:val="6A3E3E"/>
        </w:rPr>
        <w:t>uriDetails</w:t>
      </w:r>
      <w:r>
        <w:t>.getQueryParameters().toString();</w:t>
      </w:r>
    </w:p>
    <w:p w:rsidR="00B954E5" w:rsidRDefault="00B954E5" w:rsidP="00B954E5">
      <w:pPr>
        <w:pStyle w:val="Output"/>
        <w:rPr>
          <w:color w:val="4C483D" w:themeColor="text2"/>
        </w:rPr>
      </w:pPr>
      <w:r>
        <w:tab/>
      </w:r>
      <w:r>
        <w:rPr>
          <w:color w:val="6A3E3E"/>
        </w:rPr>
        <w:t>output</w:t>
      </w:r>
      <w:r>
        <w:t xml:space="preserve"> =  </w:t>
      </w:r>
      <w:r>
        <w:rPr>
          <w:color w:val="6A3E3E"/>
        </w:rPr>
        <w:t>output</w:t>
      </w:r>
      <w:r>
        <w:t>+</w:t>
      </w:r>
      <w:r>
        <w:rPr>
          <w:color w:val="2A00FF"/>
        </w:rPr>
        <w:t>"&lt;br&gt;'id' query parameter -- "</w:t>
      </w:r>
      <w:r>
        <w:t xml:space="preserve">+ </w:t>
      </w:r>
      <w:r>
        <w:rPr>
          <w:color w:val="6A3E3E"/>
        </w:rPr>
        <w:t>uriDetails</w:t>
      </w:r>
      <w:r>
        <w:t>.getQueryParameters().get(</w:t>
      </w:r>
      <w:r>
        <w:rPr>
          <w:color w:val="2A00FF"/>
        </w:rPr>
        <w:t>"id"</w:t>
      </w:r>
      <w:r>
        <w:t>);</w:t>
      </w:r>
    </w:p>
    <w:p w:rsidR="00B954E5" w:rsidRDefault="00B954E5" w:rsidP="00B954E5">
      <w:pPr>
        <w:pStyle w:val="Output"/>
        <w:rPr>
          <w:color w:val="4C483D" w:themeColor="text2"/>
        </w:rPr>
      </w:pPr>
      <w:r>
        <w:tab/>
        <w:t>o</w:t>
      </w:r>
      <w:r>
        <w:rPr>
          <w:color w:val="6A3E3E"/>
        </w:rPr>
        <w:t>utput</w:t>
      </w:r>
      <w:r>
        <w:t xml:space="preserve"> =  </w:t>
      </w:r>
      <w:r>
        <w:rPr>
          <w:color w:val="6A3E3E"/>
        </w:rPr>
        <w:t>output</w:t>
      </w:r>
      <w:r>
        <w:t>+</w:t>
      </w:r>
      <w:r>
        <w:rPr>
          <w:color w:val="2A00FF"/>
        </w:rPr>
        <w:t>"&lt;br&gt;Complete URI -- "</w:t>
      </w:r>
      <w:r>
        <w:t xml:space="preserve">+ </w:t>
      </w:r>
      <w:r>
        <w:rPr>
          <w:color w:val="6A3E3E"/>
        </w:rPr>
        <w:t>uriDetails</w:t>
      </w:r>
      <w:r>
        <w:t>.getRequestUri();</w:t>
      </w:r>
    </w:p>
    <w:p w:rsidR="00B954E5" w:rsidRDefault="00B954E5" w:rsidP="00B954E5">
      <w:pPr>
        <w:pStyle w:val="Output"/>
        <w:rPr>
          <w:color w:val="4C483D" w:themeColor="text2"/>
        </w:rPr>
      </w:pPr>
      <w:r>
        <w:tab/>
      </w:r>
      <w:r>
        <w:tab/>
        <w:t xml:space="preserve"> </w:t>
      </w:r>
      <w:r>
        <w:rPr>
          <w:bCs/>
          <w:color w:val="7F0055"/>
        </w:rPr>
        <w:t>return</w:t>
      </w:r>
      <w:r>
        <w:t xml:space="preserve"> Response.</w:t>
      </w:r>
      <w:r>
        <w:rPr>
          <w:i/>
          <w:iCs/>
        </w:rPr>
        <w:t>status</w:t>
      </w:r>
      <w:r>
        <w:t>(200)</w:t>
      </w:r>
    </w:p>
    <w:p w:rsidR="00B954E5" w:rsidRDefault="00B954E5" w:rsidP="00B954E5">
      <w:pPr>
        <w:pStyle w:val="Output"/>
        <w:rPr>
          <w:color w:val="4C483D" w:themeColor="text2"/>
        </w:rPr>
      </w:pPr>
      <w:r>
        <w:tab/>
      </w:r>
      <w:r>
        <w:tab/>
      </w:r>
      <w:r>
        <w:tab/>
      </w:r>
      <w:r>
        <w:tab/>
      </w:r>
      <w:r>
        <w:tab/>
        <w:t>.entity(</w:t>
      </w:r>
      <w:r>
        <w:rPr>
          <w:color w:val="6A3E3E"/>
        </w:rPr>
        <w:t>output</w:t>
      </w:r>
      <w:r>
        <w:t>)</w:t>
      </w:r>
    </w:p>
    <w:p w:rsidR="00B954E5" w:rsidRDefault="00B954E5" w:rsidP="00B954E5">
      <w:pPr>
        <w:pStyle w:val="Output"/>
        <w:rPr>
          <w:color w:val="4C483D" w:themeColor="text2"/>
        </w:rPr>
      </w:pPr>
      <w:r>
        <w:tab/>
      </w:r>
      <w:r>
        <w:tab/>
      </w:r>
      <w:r>
        <w:tab/>
      </w:r>
      <w:r>
        <w:tab/>
      </w:r>
      <w:r>
        <w:tab/>
        <w:t>.build();</w:t>
      </w:r>
    </w:p>
    <w:p w:rsidR="00B954E5" w:rsidRDefault="00B954E5" w:rsidP="00B954E5">
      <w:pPr>
        <w:pStyle w:val="Output"/>
        <w:rPr>
          <w:color w:val="4C483D" w:themeColor="text2"/>
        </w:rPr>
      </w:pPr>
      <w:r>
        <w:tab/>
        <w:t xml:space="preserve">  }</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t xml:space="preserve">  </w:t>
      </w:r>
      <w:r>
        <w:rPr>
          <w:color w:val="646464"/>
        </w:rPr>
        <w:t>@Path</w:t>
      </w:r>
      <w:r>
        <w:t>(</w:t>
      </w:r>
      <w:r>
        <w:rPr>
          <w:color w:val="2A00FF"/>
        </w:rPr>
        <w:t>"securitycontext"</w:t>
      </w:r>
      <w:r>
        <w:t>)</w:t>
      </w:r>
    </w:p>
    <w:p w:rsidR="00B954E5" w:rsidRDefault="00B954E5" w:rsidP="00B954E5">
      <w:pPr>
        <w:pStyle w:val="Output"/>
        <w:rPr>
          <w:color w:val="4C483D" w:themeColor="text2"/>
        </w:rPr>
      </w:pPr>
      <w:r>
        <w:tab/>
        <w:t xml:space="preserve">  </w:t>
      </w:r>
      <w:r>
        <w:rPr>
          <w:bCs/>
          <w:color w:val="7F0055"/>
        </w:rPr>
        <w:t>public</w:t>
      </w:r>
      <w:r>
        <w:t xml:space="preserve"> Response test(</w:t>
      </w:r>
      <w:r>
        <w:rPr>
          <w:color w:val="646464"/>
        </w:rPr>
        <w:t>@Context</w:t>
      </w:r>
      <w:r>
        <w:t xml:space="preserve"> SecurityContext </w:t>
      </w:r>
      <w:r>
        <w:rPr>
          <w:color w:val="6A3E3E"/>
        </w:rPr>
        <w:t>secContext</w:t>
      </w:r>
      <w:r>
        <w:t>){</w:t>
      </w:r>
    </w:p>
    <w:p w:rsidR="00B954E5" w:rsidRDefault="00B954E5" w:rsidP="00B954E5">
      <w:pPr>
        <w:pStyle w:val="Output"/>
        <w:rPr>
          <w:color w:val="4C483D" w:themeColor="text2"/>
        </w:rPr>
      </w:pPr>
      <w:r>
        <w:tab/>
      </w:r>
      <w:r>
        <w:tab/>
        <w:t xml:space="preserve">String </w:t>
      </w:r>
      <w:r>
        <w:rPr>
          <w:color w:val="6A3E3E"/>
        </w:rPr>
        <w:t>output</w:t>
      </w:r>
      <w:r>
        <w:t xml:space="preserve"> = </w:t>
      </w:r>
      <w:r>
        <w:rPr>
          <w:color w:val="2A00FF"/>
        </w:rPr>
        <w:t>"&lt;h1&gt;@@Context Example - Security Context&lt;/h1&gt;"</w:t>
      </w:r>
      <w:r>
        <w:t>;</w:t>
      </w:r>
    </w:p>
    <w:p w:rsidR="00B954E5" w:rsidRDefault="00B954E5" w:rsidP="00B954E5">
      <w:pPr>
        <w:pStyle w:val="Output"/>
        <w:rPr>
          <w:color w:val="4C483D" w:themeColor="text2"/>
        </w:rPr>
      </w:pPr>
      <w:r>
        <w:tab/>
      </w:r>
      <w:r>
        <w:tab/>
      </w:r>
      <w:r>
        <w:rPr>
          <w:color w:val="3F7F5F"/>
        </w:rPr>
        <w:t>//output =  output+"&lt;br&gt;Caller -- "+ secContext.getUserPrincipal().getName();</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"&lt;br&gt;Authentication Scheme -- "</w:t>
      </w:r>
      <w:r>
        <w:t xml:space="preserve">+ </w:t>
      </w:r>
      <w:r>
        <w:rPr>
          <w:color w:val="6A3E3E"/>
        </w:rPr>
        <w:t>secContext</w:t>
      </w:r>
      <w:r>
        <w:t>.getAuthenticationScheme();</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"&lt;br&gt;Over HTTPS ? -- "</w:t>
      </w:r>
      <w:r>
        <w:t xml:space="preserve">+ </w:t>
      </w:r>
      <w:r>
        <w:rPr>
          <w:color w:val="6A3E3E"/>
        </w:rPr>
        <w:t>secContext</w:t>
      </w:r>
      <w:r>
        <w:t>.isSecure();</w:t>
      </w:r>
    </w:p>
    <w:p w:rsidR="00B954E5" w:rsidRDefault="00B954E5" w:rsidP="00B954E5">
      <w:pPr>
        <w:pStyle w:val="Output"/>
        <w:rPr>
          <w:color w:val="4C483D" w:themeColor="text2"/>
        </w:rPr>
      </w:pPr>
      <w:r>
        <w:tab/>
      </w:r>
      <w:r>
        <w:tab/>
      </w:r>
      <w:r>
        <w:rPr>
          <w:color w:val="6A3E3E"/>
        </w:rPr>
        <w:t>output</w:t>
      </w:r>
      <w:r>
        <w:t xml:space="preserve"> =  </w:t>
      </w:r>
      <w:r>
        <w:rPr>
          <w:color w:val="6A3E3E"/>
        </w:rPr>
        <w:t>output</w:t>
      </w:r>
      <w:r>
        <w:t>+</w:t>
      </w:r>
      <w:r>
        <w:rPr>
          <w:color w:val="2A00FF"/>
        </w:rPr>
        <w:t>"&lt;br&gt;Belongs to 'admin' role? -- "</w:t>
      </w:r>
      <w:r>
        <w:t xml:space="preserve">+ </w:t>
      </w:r>
      <w:r>
        <w:rPr>
          <w:color w:val="6A3E3E"/>
        </w:rPr>
        <w:t>secContext</w:t>
      </w:r>
      <w:r>
        <w:t>.isUserInRole(</w:t>
      </w:r>
      <w:r>
        <w:rPr>
          <w:color w:val="2A00FF"/>
        </w:rPr>
        <w:t>"admin"</w:t>
      </w:r>
      <w:r>
        <w:t>);</w:t>
      </w:r>
    </w:p>
    <w:p w:rsidR="00B954E5" w:rsidRDefault="00B954E5" w:rsidP="00B954E5">
      <w:pPr>
        <w:pStyle w:val="Output"/>
        <w:rPr>
          <w:color w:val="4C483D" w:themeColor="text2"/>
        </w:rPr>
      </w:pPr>
      <w:r>
        <w:tab/>
        <w:t xml:space="preserve">      </w:t>
      </w:r>
      <w:r>
        <w:rPr>
          <w:bCs/>
          <w:color w:val="7F0055"/>
        </w:rPr>
        <w:t>return</w:t>
      </w:r>
      <w:r>
        <w:t xml:space="preserve"> Response.</w:t>
      </w:r>
      <w:r>
        <w:rPr>
          <w:i/>
          <w:iCs/>
        </w:rPr>
        <w:t>status</w:t>
      </w:r>
      <w:r>
        <w:t>(200)</w:t>
      </w:r>
    </w:p>
    <w:p w:rsidR="00B954E5" w:rsidRDefault="00B954E5" w:rsidP="00B954E5">
      <w:pPr>
        <w:pStyle w:val="Output"/>
        <w:rPr>
          <w:color w:val="4C483D" w:themeColor="text2"/>
        </w:rPr>
      </w:pPr>
      <w:r>
        <w:tab/>
      </w:r>
      <w:r>
        <w:tab/>
      </w:r>
      <w:r>
        <w:tab/>
      </w:r>
      <w:r>
        <w:tab/>
      </w:r>
      <w:r>
        <w:tab/>
        <w:t>.entity(</w:t>
      </w:r>
      <w:r>
        <w:rPr>
          <w:color w:val="6A3E3E"/>
        </w:rPr>
        <w:t>output</w:t>
      </w:r>
      <w:r>
        <w:t>)</w:t>
      </w:r>
    </w:p>
    <w:p w:rsidR="00B954E5" w:rsidRDefault="00B954E5" w:rsidP="00B954E5">
      <w:pPr>
        <w:pStyle w:val="Output"/>
        <w:rPr>
          <w:color w:val="4C483D" w:themeColor="text2"/>
        </w:rPr>
      </w:pPr>
      <w:r>
        <w:tab/>
      </w:r>
      <w:r>
        <w:tab/>
      </w:r>
      <w:r>
        <w:tab/>
      </w:r>
      <w:r>
        <w:tab/>
      </w:r>
      <w:r>
        <w:tab/>
        <w:t>.build();</w:t>
      </w:r>
    </w:p>
    <w:p w:rsidR="00B954E5" w:rsidRDefault="00B954E5" w:rsidP="00B954E5">
      <w:pPr>
        <w:pStyle w:val="Output"/>
        <w:rPr>
          <w:color w:val="4C483D" w:themeColor="text2"/>
        </w:rPr>
      </w:pPr>
      <w:r>
        <w:tab/>
        <w:t xml:space="preserve">  }</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w:t>
      </w:r>
    </w:p>
    <w:p w:rsidR="00B954E5" w:rsidRDefault="00B954E5" w:rsidP="00B954E5">
      <w:pPr>
        <w:rPr>
          <w:shd w:val="clear" w:color="auto" w:fill="F9F2F4"/>
          <w:lang w:val="en"/>
        </w:rPr>
      </w:pPr>
    </w:p>
    <w:p w:rsidR="00B954E5" w:rsidRDefault="00B954E5" w:rsidP="00B954E5">
      <w:pPr>
        <w:spacing w:after="0"/>
      </w:pPr>
      <w:r>
        <w:t>5. Test Webservice directly by using URL / writing webservice client</w:t>
      </w:r>
    </w:p>
    <w:p w:rsidR="00B954E5" w:rsidRPr="0058770B" w:rsidRDefault="00B20442" w:rsidP="00B954E5">
      <w:pPr>
        <w:spacing w:after="0"/>
        <w:rPr>
          <w:b/>
          <w:color w:val="FF0000"/>
        </w:rPr>
      </w:pPr>
      <w:hyperlink r:id="rId218" w:history="1">
        <w:r w:rsidR="00B954E5" w:rsidRPr="0058770B">
          <w:rPr>
            <w:rStyle w:val="Hyperlink"/>
            <w:b/>
            <w:color w:val="FF0000"/>
          </w:rPr>
          <w:t>http://localhost:8080/JAXRS-Context-Example/rst/httpheaders</w:t>
        </w:r>
      </w:hyperlink>
    </w:p>
    <w:p w:rsidR="00B954E5" w:rsidRPr="0058770B" w:rsidRDefault="00B20442" w:rsidP="00B954E5">
      <w:pPr>
        <w:spacing w:after="0"/>
        <w:rPr>
          <w:b/>
          <w:color w:val="FF0000"/>
        </w:rPr>
      </w:pPr>
      <w:hyperlink r:id="rId219" w:history="1">
        <w:r w:rsidR="00B954E5" w:rsidRPr="0058770B">
          <w:rPr>
            <w:rStyle w:val="Hyperlink"/>
            <w:b/>
            <w:color w:val="FF0000"/>
          </w:rPr>
          <w:t>http://localhost:8080/JAXRS-Context-Example/rst/uriinfo</w:t>
        </w:r>
      </w:hyperlink>
    </w:p>
    <w:p w:rsidR="00B954E5" w:rsidRPr="0058770B" w:rsidRDefault="00B20442" w:rsidP="00B954E5">
      <w:pPr>
        <w:spacing w:after="0"/>
        <w:rPr>
          <w:b/>
          <w:color w:val="FF0000"/>
        </w:rPr>
      </w:pPr>
      <w:hyperlink r:id="rId220" w:history="1">
        <w:r w:rsidR="00B954E5" w:rsidRPr="0058770B">
          <w:rPr>
            <w:rStyle w:val="Hyperlink"/>
            <w:b/>
            <w:color w:val="FF0000"/>
          </w:rPr>
          <w:t>http://localhost:8080/JAXRS-Context-Example/rst/securitycontext</w:t>
        </w:r>
      </w:hyperlink>
    </w:p>
    <w:p w:rsidR="00B954E5" w:rsidRDefault="00B954E5" w:rsidP="00B954E5">
      <w:r w:rsidRPr="00AA4D3C">
        <w:rPr>
          <w:noProof/>
          <w:lang w:eastAsia="en-US"/>
        </w:rPr>
        <w:lastRenderedPageBreak/>
        <w:drawing>
          <wp:inline distT="0" distB="0" distL="0" distR="0" wp14:anchorId="331E046C" wp14:editId="219C68C5">
            <wp:extent cx="5638800" cy="5105400"/>
            <wp:effectExtent l="0" t="0" r="0" b="0"/>
            <wp:docPr id="161" name="Picture 161"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Desktop\temp.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38800" cy="5105400"/>
                    </a:xfrm>
                    <a:prstGeom prst="rect">
                      <a:avLst/>
                    </a:prstGeom>
                    <a:noFill/>
                    <a:ln>
                      <a:noFill/>
                    </a:ln>
                  </pic:spPr>
                </pic:pic>
              </a:graphicData>
            </a:graphic>
          </wp:inline>
        </w:drawing>
      </w:r>
    </w:p>
    <w:p w:rsidR="00B954E5" w:rsidRDefault="00B954E5" w:rsidP="00B954E5"/>
    <w:p w:rsidR="00B954E5" w:rsidRPr="00DC6D16" w:rsidRDefault="00B954E5" w:rsidP="00B954E5"/>
    <w:p w:rsidR="00B954E5" w:rsidRDefault="00B954E5" w:rsidP="00B954E5">
      <w:pPr>
        <w:pStyle w:val="Heading3"/>
      </w:pPr>
      <w:bookmarkStart w:id="107" w:name="_Toc471845321"/>
      <w:r>
        <w:t>9:</w:t>
      </w:r>
      <w:r w:rsidRPr="00C73AA6">
        <w:t xml:space="preserve"> </w:t>
      </w:r>
      <w:r>
        <w:t>JAX-RS Download files (text/image/pdf/execel) Example</w:t>
      </w:r>
      <w:bookmarkEnd w:id="107"/>
    </w:p>
    <w:p w:rsidR="00B954E5" w:rsidRDefault="00B954E5" w:rsidP="00B954E5">
      <w:r w:rsidRPr="00CB6FFE">
        <w:t xml:space="preserve">We can download any type of files from the RESTful web services, </w:t>
      </w:r>
      <w:r w:rsidRPr="00CB6FFE">
        <w:rPr>
          <w:b/>
          <w:color w:val="FF0000"/>
        </w:rPr>
        <w:t>@produces</w:t>
      </w:r>
      <w:r w:rsidRPr="00CB6FFE">
        <w:rPr>
          <w:color w:val="FF0000"/>
        </w:rPr>
        <w:t xml:space="preserve"> </w:t>
      </w:r>
      <w:r w:rsidRPr="00CB6FFE">
        <w:t>annotation</w:t>
      </w:r>
    </w:p>
    <w:p w:rsidR="00B954E5" w:rsidRDefault="00B954E5" w:rsidP="00B954E5">
      <w:pPr>
        <w:spacing w:after="0"/>
      </w:pPr>
      <w:r>
        <w:t>We should annotate our method with</w:t>
      </w:r>
    </w:p>
    <w:p w:rsidR="00B954E5" w:rsidRDefault="00B954E5" w:rsidP="00B954E5">
      <w:pPr>
        <w:pStyle w:val="ListParagraph"/>
        <w:numPr>
          <w:ilvl w:val="0"/>
          <w:numId w:val="139"/>
        </w:numPr>
      </w:pPr>
      <w:r w:rsidRPr="00D72693">
        <w:rPr>
          <w:b/>
        </w:rPr>
        <w:t>@Produces(“text/plain“)</w:t>
      </w:r>
      <w:r>
        <w:t xml:space="preserve"> If you are expecting Text file as response</w:t>
      </w:r>
    </w:p>
    <w:p w:rsidR="00B954E5" w:rsidRDefault="00B954E5" w:rsidP="00B954E5">
      <w:pPr>
        <w:pStyle w:val="ListParagraph"/>
        <w:numPr>
          <w:ilvl w:val="0"/>
          <w:numId w:val="139"/>
        </w:numPr>
      </w:pPr>
      <w:r w:rsidRPr="00D72693">
        <w:rPr>
          <w:b/>
        </w:rPr>
        <w:t>@Produces(“image/your image type[.jpg/.png/.gif]”)</w:t>
      </w:r>
      <w:r>
        <w:t xml:space="preserve"> for downloading any Image files</w:t>
      </w:r>
    </w:p>
    <w:p w:rsidR="00B954E5" w:rsidRDefault="00B954E5" w:rsidP="00B954E5">
      <w:pPr>
        <w:pStyle w:val="ListParagraph"/>
        <w:numPr>
          <w:ilvl w:val="0"/>
          <w:numId w:val="139"/>
        </w:numPr>
      </w:pPr>
      <w:r w:rsidRPr="00D72693">
        <w:rPr>
          <w:b/>
        </w:rPr>
        <w:t>@Produces(“application/pdf“)</w:t>
      </w:r>
      <w:r>
        <w:t xml:space="preserve"> for downloading PDF files</w:t>
      </w:r>
    </w:p>
    <w:p w:rsidR="00B954E5" w:rsidRDefault="00B954E5" w:rsidP="00B954E5">
      <w:pPr>
        <w:pStyle w:val="Howitworks"/>
      </w:pPr>
      <w:r>
        <w:t>Steps to Implement this Web Service Application</w:t>
      </w:r>
    </w:p>
    <w:p w:rsidR="00B954E5" w:rsidRDefault="00B954E5" w:rsidP="00B954E5">
      <w:r>
        <w:t xml:space="preserve">1. Create </w:t>
      </w:r>
      <w:r w:rsidRPr="00957C21">
        <w:rPr>
          <w:b/>
          <w:color w:val="FF0000"/>
        </w:rPr>
        <w:t>Dynamic web project in eclipse</w:t>
      </w:r>
      <w:r>
        <w:t xml:space="preserve">, </w:t>
      </w:r>
      <w:r w:rsidRPr="00E13180">
        <w:rPr>
          <w:b/>
          <w:color w:val="FF0000"/>
        </w:rPr>
        <w:t>pom.xml, web.xml</w:t>
      </w:r>
      <w:r>
        <w:rPr>
          <w:b/>
          <w:color w:val="FF0000"/>
        </w:rPr>
        <w:t xml:space="preserve"> (Skipping)</w:t>
      </w:r>
    </w:p>
    <w:p w:rsidR="00B954E5" w:rsidRDefault="00B954E5" w:rsidP="00B954E5">
      <w:r>
        <w:t>2. Create RESTFul webservice Jersey</w:t>
      </w:r>
    </w:p>
    <w:p w:rsidR="00B954E5" w:rsidRDefault="00B954E5" w:rsidP="00B954E5">
      <w:pPr>
        <w:pStyle w:val="Output"/>
        <w:rPr>
          <w:color w:val="4C483D" w:themeColor="text2"/>
        </w:rPr>
      </w:pPr>
      <w:r>
        <w:rPr>
          <w:bCs/>
          <w:color w:val="7F0055"/>
        </w:rPr>
        <w:lastRenderedPageBreak/>
        <w:t>package</w:t>
      </w:r>
      <w:r>
        <w:t xml:space="preserve"> service;</w:t>
      </w:r>
    </w:p>
    <w:p w:rsidR="00B954E5" w:rsidRDefault="00B954E5" w:rsidP="00B954E5">
      <w:pPr>
        <w:pStyle w:val="Output"/>
        <w:rPr>
          <w:color w:val="4C483D" w:themeColor="text2"/>
        </w:rPr>
      </w:pPr>
      <w:r>
        <w:rPr>
          <w:bCs/>
          <w:color w:val="7F0055"/>
        </w:rPr>
        <w:t>import</w:t>
      </w:r>
      <w:r>
        <w:t xml:space="preserve"> java.io.File;</w:t>
      </w:r>
    </w:p>
    <w:p w:rsidR="00B954E5" w:rsidRDefault="00B954E5" w:rsidP="00B954E5">
      <w:pPr>
        <w:pStyle w:val="Output"/>
        <w:rPr>
          <w:color w:val="4C483D" w:themeColor="text2"/>
        </w:rPr>
      </w:pPr>
      <w:r>
        <w:rPr>
          <w:bCs/>
          <w:color w:val="7F0055"/>
        </w:rPr>
        <w:t>import</w:t>
      </w:r>
      <w:r>
        <w:t xml:space="preserve"> </w:t>
      </w:r>
      <w:r>
        <w:rPr>
          <w:highlight w:val="lightGray"/>
        </w:rPr>
        <w:t>javax.ws.rs</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"/download"</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FileDownloadService {</w:t>
      </w:r>
    </w:p>
    <w:p w:rsidR="00B954E5" w:rsidRDefault="00B954E5" w:rsidP="00B954E5">
      <w:pPr>
        <w:pStyle w:val="Output"/>
        <w:rPr>
          <w:color w:val="4C483D" w:themeColor="text2"/>
        </w:rPr>
      </w:pPr>
      <w:r>
        <w:tab/>
      </w:r>
      <w:r>
        <w:rPr>
          <w:bCs/>
          <w:color w:val="7F0055"/>
        </w:rPr>
        <w:t>private</w:t>
      </w:r>
      <w:r>
        <w:t xml:space="preserve"> </w:t>
      </w:r>
      <w:r>
        <w:rPr>
          <w:bCs/>
          <w:color w:val="7F0055"/>
        </w:rPr>
        <w:t>static</w:t>
      </w:r>
      <w:r>
        <w:t xml:space="preserve"> </w:t>
      </w:r>
      <w:r>
        <w:rPr>
          <w:bCs/>
          <w:color w:val="7F0055"/>
        </w:rPr>
        <w:t>final</w:t>
      </w:r>
      <w:r>
        <w:t xml:space="preserve"> String </w:t>
      </w:r>
      <w:r>
        <w:rPr>
          <w:bCs/>
          <w:i/>
          <w:iCs/>
          <w:color w:val="0000C0"/>
        </w:rPr>
        <w:t>TEXT_FILE_PATH</w:t>
      </w:r>
      <w:r>
        <w:t xml:space="preserve"> = </w:t>
      </w:r>
      <w:r>
        <w:rPr>
          <w:color w:val="2A00FF"/>
        </w:rPr>
        <w:t>"C:\\Users\\kaveti_s\\textfile.txt"</w:t>
      </w:r>
      <w:r>
        <w:t>;</w:t>
      </w:r>
    </w:p>
    <w:p w:rsidR="00B954E5" w:rsidRDefault="00B954E5" w:rsidP="00B954E5">
      <w:pPr>
        <w:pStyle w:val="Output"/>
        <w:rPr>
          <w:color w:val="4C483D" w:themeColor="text2"/>
        </w:rPr>
      </w:pPr>
      <w:r>
        <w:tab/>
      </w:r>
      <w:r>
        <w:rPr>
          <w:bCs/>
          <w:color w:val="7F0055"/>
        </w:rPr>
        <w:t>private</w:t>
      </w:r>
      <w:r>
        <w:t xml:space="preserve"> </w:t>
      </w:r>
      <w:r>
        <w:rPr>
          <w:bCs/>
          <w:color w:val="7F0055"/>
        </w:rPr>
        <w:t>static</w:t>
      </w:r>
      <w:r>
        <w:t xml:space="preserve"> </w:t>
      </w:r>
      <w:r>
        <w:rPr>
          <w:bCs/>
          <w:color w:val="7F0055"/>
        </w:rPr>
        <w:t>final</w:t>
      </w:r>
      <w:r>
        <w:t xml:space="preserve"> String </w:t>
      </w:r>
      <w:r>
        <w:rPr>
          <w:bCs/>
          <w:i/>
          <w:iCs/>
          <w:color w:val="0000C0"/>
        </w:rPr>
        <w:t>IMG_FILE_PATH</w:t>
      </w:r>
      <w:r>
        <w:t xml:space="preserve"> = </w:t>
      </w:r>
      <w:r>
        <w:rPr>
          <w:color w:val="2A00FF"/>
        </w:rPr>
        <w:t>"C:\\Users\\kaveti_s\\img.jpg"</w:t>
      </w:r>
      <w:r>
        <w:t>;</w:t>
      </w:r>
    </w:p>
    <w:p w:rsidR="00B954E5" w:rsidRDefault="00B954E5" w:rsidP="00B954E5">
      <w:pPr>
        <w:pStyle w:val="Output"/>
        <w:rPr>
          <w:color w:val="4C483D" w:themeColor="text2"/>
        </w:rPr>
      </w:pPr>
      <w:r>
        <w:tab/>
      </w:r>
      <w:r>
        <w:rPr>
          <w:bCs/>
          <w:color w:val="7F0055"/>
        </w:rPr>
        <w:t>private</w:t>
      </w:r>
      <w:r>
        <w:t xml:space="preserve"> </w:t>
      </w:r>
      <w:r>
        <w:rPr>
          <w:bCs/>
          <w:color w:val="7F0055"/>
        </w:rPr>
        <w:t>static</w:t>
      </w:r>
      <w:r>
        <w:t xml:space="preserve"> </w:t>
      </w:r>
      <w:r>
        <w:rPr>
          <w:bCs/>
          <w:color w:val="7F0055"/>
        </w:rPr>
        <w:t>final</w:t>
      </w:r>
      <w:r>
        <w:t xml:space="preserve"> String </w:t>
      </w:r>
      <w:r>
        <w:rPr>
          <w:bCs/>
          <w:i/>
          <w:iCs/>
          <w:color w:val="0000C0"/>
        </w:rPr>
        <w:t>PDF_FILE_PATH</w:t>
      </w:r>
      <w:r>
        <w:t xml:space="preserve"> = </w:t>
      </w:r>
      <w:r>
        <w:rPr>
          <w:color w:val="2A00FF"/>
        </w:rPr>
        <w:t>"C:\\Users\\kaveti_s\\pdffile.pdf"</w:t>
      </w:r>
      <w:r>
        <w:t>;</w:t>
      </w:r>
    </w:p>
    <w:p w:rsidR="00B954E5" w:rsidRDefault="00B954E5" w:rsidP="00B954E5">
      <w:pPr>
        <w:pStyle w:val="Output"/>
        <w:rPr>
          <w:color w:val="4C483D" w:themeColor="text2"/>
        </w:rPr>
      </w:pPr>
      <w:r>
        <w:tab/>
      </w:r>
      <w:r>
        <w:rPr>
          <w:bCs/>
          <w:color w:val="7F0055"/>
        </w:rPr>
        <w:t>private</w:t>
      </w:r>
      <w:r>
        <w:t xml:space="preserve"> </w:t>
      </w:r>
      <w:r>
        <w:rPr>
          <w:bCs/>
          <w:color w:val="7F0055"/>
        </w:rPr>
        <w:t>static</w:t>
      </w:r>
      <w:r>
        <w:t xml:space="preserve"> </w:t>
      </w:r>
      <w:r>
        <w:rPr>
          <w:bCs/>
          <w:color w:val="7F0055"/>
        </w:rPr>
        <w:t>final</w:t>
      </w:r>
      <w:r>
        <w:t xml:space="preserve"> String </w:t>
      </w:r>
      <w:r>
        <w:rPr>
          <w:bCs/>
          <w:i/>
          <w:iCs/>
          <w:color w:val="0000C0"/>
        </w:rPr>
        <w:t>XLS_FILE_PATH</w:t>
      </w:r>
      <w:r>
        <w:t xml:space="preserve"> = </w:t>
      </w:r>
      <w:r>
        <w:rPr>
          <w:color w:val="2A00FF"/>
        </w:rPr>
        <w:t>"C:\\Users\\kaveti_s\\excel.xlsx"</w:t>
      </w:r>
      <w:r>
        <w:t>;</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3F7F5F"/>
        </w:rPr>
        <w:t>//TEXTFILE DOWNLOAD</w:t>
      </w:r>
    </w:p>
    <w:p w:rsidR="00B954E5" w:rsidRDefault="00B954E5" w:rsidP="00B954E5">
      <w:pPr>
        <w:pStyle w:val="Output"/>
        <w:rPr>
          <w:color w:val="4C483D" w:themeColor="text2"/>
        </w:rPr>
      </w:pPr>
      <w:r>
        <w:tab/>
      </w:r>
      <w:r>
        <w:rPr>
          <w:color w:val="646464"/>
        </w:rPr>
        <w:t>@</w:t>
      </w:r>
      <w:r>
        <w:rPr>
          <w:color w:val="646464"/>
          <w:highlight w:val="lightGray"/>
        </w:rPr>
        <w:t>GET</w:t>
      </w:r>
    </w:p>
    <w:p w:rsidR="00B954E5" w:rsidRDefault="00B954E5" w:rsidP="00B954E5">
      <w:pPr>
        <w:pStyle w:val="Output"/>
        <w:rPr>
          <w:color w:val="4C483D" w:themeColor="text2"/>
        </w:rPr>
      </w:pPr>
      <w:r>
        <w:tab/>
      </w:r>
      <w:r>
        <w:rPr>
          <w:color w:val="646464"/>
        </w:rPr>
        <w:t>@Path</w:t>
      </w:r>
      <w:r>
        <w:t>(</w:t>
      </w:r>
      <w:r>
        <w:rPr>
          <w:color w:val="2A00FF"/>
        </w:rPr>
        <w:t>"/textfile"</w:t>
      </w:r>
      <w:r>
        <w:t>)</w:t>
      </w:r>
    </w:p>
    <w:p w:rsidR="00B954E5" w:rsidRDefault="00B954E5" w:rsidP="00B954E5">
      <w:pPr>
        <w:pStyle w:val="Output"/>
        <w:rPr>
          <w:color w:val="4C483D" w:themeColor="text2"/>
        </w:rPr>
      </w:pPr>
      <w:r>
        <w:tab/>
      </w:r>
      <w:r>
        <w:rPr>
          <w:color w:val="646464"/>
        </w:rPr>
        <w:t>@Produces</w:t>
      </w:r>
      <w:r>
        <w:t>(</w:t>
      </w:r>
      <w:r>
        <w:rPr>
          <w:color w:val="2A00FF"/>
        </w:rPr>
        <w:t>"text/plain"</w:t>
      </w:r>
      <w:r>
        <w:t>)</w:t>
      </w:r>
    </w:p>
    <w:p w:rsidR="00B954E5" w:rsidRDefault="00B954E5" w:rsidP="00B954E5">
      <w:pPr>
        <w:pStyle w:val="Output"/>
        <w:rPr>
          <w:color w:val="4C483D" w:themeColor="text2"/>
        </w:rPr>
      </w:pPr>
      <w:r>
        <w:tab/>
      </w:r>
      <w:r>
        <w:rPr>
          <w:bCs/>
          <w:color w:val="7F0055"/>
        </w:rPr>
        <w:t>public</w:t>
      </w:r>
      <w:r>
        <w:t xml:space="preserve"> Response downloadTextFile() {</w:t>
      </w:r>
    </w:p>
    <w:p w:rsidR="00B954E5" w:rsidRDefault="00B954E5" w:rsidP="00B954E5">
      <w:pPr>
        <w:pStyle w:val="Output"/>
        <w:rPr>
          <w:color w:val="4C483D" w:themeColor="text2"/>
        </w:rPr>
      </w:pPr>
      <w:r>
        <w:tab/>
      </w:r>
      <w:r>
        <w:tab/>
        <w:t xml:space="preserve">File </w:t>
      </w:r>
      <w:r>
        <w:rPr>
          <w:color w:val="6A3E3E"/>
        </w:rPr>
        <w:t>file</w:t>
      </w:r>
      <w:r>
        <w:t xml:space="preserve"> = </w:t>
      </w:r>
      <w:r>
        <w:rPr>
          <w:bCs/>
          <w:color w:val="7F0055"/>
        </w:rPr>
        <w:t>new</w:t>
      </w:r>
      <w:r>
        <w:t xml:space="preserve"> File(</w:t>
      </w:r>
      <w:r>
        <w:rPr>
          <w:bCs/>
          <w:i/>
          <w:iCs/>
          <w:color w:val="0000C0"/>
        </w:rPr>
        <w:t>TEXT_FILE_PATH</w:t>
      </w:r>
      <w:r>
        <w:t>);</w:t>
      </w:r>
    </w:p>
    <w:p w:rsidR="00B954E5" w:rsidRDefault="00B954E5" w:rsidP="00B954E5">
      <w:pPr>
        <w:pStyle w:val="Output"/>
        <w:rPr>
          <w:color w:val="4C483D" w:themeColor="text2"/>
        </w:rPr>
      </w:pPr>
      <w:r>
        <w:tab/>
      </w:r>
      <w:r>
        <w:tab/>
        <w:t xml:space="preserve">ResponseBuilder </w:t>
      </w:r>
      <w:r>
        <w:rPr>
          <w:color w:val="6A3E3E"/>
        </w:rPr>
        <w:t>response</w:t>
      </w:r>
      <w:r>
        <w:t xml:space="preserve"> = Response.</w:t>
      </w:r>
      <w:r>
        <w:rPr>
          <w:i/>
          <w:iCs/>
        </w:rPr>
        <w:t>ok</w:t>
      </w:r>
      <w:r>
        <w:t xml:space="preserve">((Object) </w:t>
      </w:r>
      <w:r>
        <w:rPr>
          <w:color w:val="6A3E3E"/>
        </w:rPr>
        <w:t>file</w:t>
      </w:r>
      <w:r>
        <w:t>);</w:t>
      </w:r>
    </w:p>
    <w:p w:rsidR="00B954E5" w:rsidRDefault="00B954E5" w:rsidP="00B954E5">
      <w:pPr>
        <w:pStyle w:val="Output"/>
        <w:rPr>
          <w:color w:val="4C483D" w:themeColor="text2"/>
        </w:rPr>
      </w:pPr>
      <w:r>
        <w:tab/>
      </w:r>
      <w:r>
        <w:tab/>
      </w:r>
      <w:r>
        <w:rPr>
          <w:color w:val="6A3E3E"/>
        </w:rPr>
        <w:t>response</w:t>
      </w:r>
      <w:r>
        <w:t>.header(</w:t>
      </w:r>
      <w:r>
        <w:rPr>
          <w:color w:val="2A00FF"/>
        </w:rPr>
        <w:t>"Content-Disposition"</w:t>
      </w:r>
      <w:r>
        <w:t>,</w:t>
      </w:r>
    </w:p>
    <w:p w:rsidR="00B954E5" w:rsidRDefault="00B954E5" w:rsidP="00B954E5">
      <w:pPr>
        <w:pStyle w:val="Output"/>
        <w:rPr>
          <w:color w:val="4C483D" w:themeColor="text2"/>
        </w:rPr>
      </w:pPr>
      <w:r>
        <w:tab/>
      </w:r>
      <w:r>
        <w:tab/>
      </w:r>
      <w:r>
        <w:tab/>
      </w:r>
      <w:r>
        <w:rPr>
          <w:color w:val="2A00FF"/>
        </w:rPr>
        <w:t>"attachment; filename=\"smlcodes.log\""</w:t>
      </w:r>
      <w:r>
        <w:t>);</w:t>
      </w:r>
    </w:p>
    <w:p w:rsidR="00B954E5" w:rsidRDefault="00B954E5" w:rsidP="00B954E5">
      <w:pPr>
        <w:pStyle w:val="Output"/>
      </w:pPr>
      <w:r>
        <w:tab/>
      </w:r>
      <w:r>
        <w:tab/>
      </w:r>
      <w:r>
        <w:rPr>
          <w:bCs/>
          <w:color w:val="7F0055"/>
        </w:rPr>
        <w:t>return</w:t>
      </w:r>
      <w:r>
        <w:t xml:space="preserve"> </w:t>
      </w:r>
      <w:r>
        <w:rPr>
          <w:color w:val="6A3E3E"/>
        </w:rPr>
        <w:t>response</w:t>
      </w:r>
      <w:r>
        <w:t>.build();</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3F7F5F"/>
        </w:rPr>
        <w:t>//IMAGE DOWNLOAD</w:t>
      </w:r>
    </w:p>
    <w:p w:rsidR="00B954E5" w:rsidRDefault="00B954E5" w:rsidP="00B954E5">
      <w:pPr>
        <w:pStyle w:val="Output"/>
        <w:rPr>
          <w:color w:val="4C483D" w:themeColor="text2"/>
        </w:rPr>
      </w:pPr>
      <w:r>
        <w:tab/>
      </w:r>
      <w:r>
        <w:rPr>
          <w:color w:val="646464"/>
        </w:rPr>
        <w:t>@</w:t>
      </w:r>
      <w:r>
        <w:rPr>
          <w:color w:val="646464"/>
          <w:highlight w:val="lightGray"/>
        </w:rPr>
        <w:t>GET</w:t>
      </w:r>
    </w:p>
    <w:p w:rsidR="00B954E5" w:rsidRDefault="00B954E5" w:rsidP="00B954E5">
      <w:pPr>
        <w:pStyle w:val="Output"/>
        <w:rPr>
          <w:color w:val="4C483D" w:themeColor="text2"/>
        </w:rPr>
      </w:pPr>
      <w:r>
        <w:tab/>
      </w:r>
      <w:r>
        <w:rPr>
          <w:color w:val="646464"/>
        </w:rPr>
        <w:t>@Path</w:t>
      </w:r>
      <w:r>
        <w:t>(</w:t>
      </w:r>
      <w:r>
        <w:rPr>
          <w:color w:val="2A00FF"/>
        </w:rPr>
        <w:t>"/image"</w:t>
      </w:r>
      <w:r>
        <w:t>)</w:t>
      </w:r>
    </w:p>
    <w:p w:rsidR="00B954E5" w:rsidRDefault="00B954E5" w:rsidP="00B954E5">
      <w:pPr>
        <w:pStyle w:val="Output"/>
        <w:rPr>
          <w:color w:val="4C483D" w:themeColor="text2"/>
        </w:rPr>
      </w:pPr>
      <w:r>
        <w:tab/>
      </w:r>
      <w:r>
        <w:rPr>
          <w:color w:val="646464"/>
        </w:rPr>
        <w:t>@Produces</w:t>
      </w:r>
      <w:r>
        <w:t>(</w:t>
      </w:r>
      <w:r>
        <w:rPr>
          <w:color w:val="2A00FF"/>
        </w:rPr>
        <w:t>"image/jpg"</w:t>
      </w:r>
      <w:r>
        <w:t>)</w:t>
      </w:r>
    </w:p>
    <w:p w:rsidR="00B954E5" w:rsidRDefault="00B954E5" w:rsidP="00B954E5">
      <w:pPr>
        <w:pStyle w:val="Output"/>
        <w:rPr>
          <w:color w:val="4C483D" w:themeColor="text2"/>
        </w:rPr>
      </w:pPr>
      <w:r>
        <w:tab/>
      </w:r>
      <w:r>
        <w:rPr>
          <w:bCs/>
          <w:color w:val="7F0055"/>
        </w:rPr>
        <w:t>public</w:t>
      </w:r>
      <w:r>
        <w:t xml:space="preserve"> Response downloadImage() {</w:t>
      </w:r>
    </w:p>
    <w:p w:rsidR="00B954E5" w:rsidRDefault="00B954E5" w:rsidP="00B954E5">
      <w:pPr>
        <w:pStyle w:val="Output"/>
        <w:rPr>
          <w:color w:val="4C483D" w:themeColor="text2"/>
        </w:rPr>
      </w:pPr>
      <w:r>
        <w:tab/>
      </w:r>
      <w:r>
        <w:tab/>
        <w:t xml:space="preserve">File </w:t>
      </w:r>
      <w:r>
        <w:rPr>
          <w:color w:val="6A3E3E"/>
        </w:rPr>
        <w:t>file</w:t>
      </w:r>
      <w:r>
        <w:t xml:space="preserve"> = </w:t>
      </w:r>
      <w:r>
        <w:rPr>
          <w:bCs/>
          <w:color w:val="7F0055"/>
        </w:rPr>
        <w:t>new</w:t>
      </w:r>
      <w:r>
        <w:t xml:space="preserve"> File(</w:t>
      </w:r>
      <w:r>
        <w:rPr>
          <w:bCs/>
          <w:i/>
          <w:iCs/>
          <w:color w:val="0000C0"/>
        </w:rPr>
        <w:t>IMG_FILE_PATH</w:t>
      </w:r>
      <w:r>
        <w:t>);</w:t>
      </w:r>
    </w:p>
    <w:p w:rsidR="00B954E5" w:rsidRDefault="00B954E5" w:rsidP="00B954E5">
      <w:pPr>
        <w:pStyle w:val="Output"/>
        <w:rPr>
          <w:color w:val="4C483D" w:themeColor="text2"/>
        </w:rPr>
      </w:pPr>
      <w:r>
        <w:tab/>
      </w:r>
      <w:r>
        <w:tab/>
        <w:t xml:space="preserve">ResponseBuilder </w:t>
      </w:r>
      <w:r>
        <w:rPr>
          <w:color w:val="6A3E3E"/>
        </w:rPr>
        <w:t>response</w:t>
      </w:r>
      <w:r>
        <w:t xml:space="preserve"> = Response.</w:t>
      </w:r>
      <w:r>
        <w:rPr>
          <w:i/>
          <w:iCs/>
        </w:rPr>
        <w:t>ok</w:t>
      </w:r>
      <w:r>
        <w:t xml:space="preserve">((Object) </w:t>
      </w:r>
      <w:r>
        <w:rPr>
          <w:color w:val="6A3E3E"/>
        </w:rPr>
        <w:t>file</w:t>
      </w:r>
      <w:r>
        <w:t>);</w:t>
      </w:r>
    </w:p>
    <w:p w:rsidR="00B954E5" w:rsidRDefault="00B954E5" w:rsidP="00B954E5">
      <w:pPr>
        <w:pStyle w:val="Output"/>
        <w:rPr>
          <w:color w:val="4C483D" w:themeColor="text2"/>
        </w:rPr>
      </w:pPr>
      <w:r>
        <w:tab/>
      </w:r>
      <w:r>
        <w:tab/>
      </w:r>
      <w:r>
        <w:rPr>
          <w:color w:val="6A3E3E"/>
        </w:rPr>
        <w:t>response</w:t>
      </w:r>
      <w:r>
        <w:t>.header(</w:t>
      </w:r>
      <w:r>
        <w:rPr>
          <w:color w:val="2A00FF"/>
        </w:rPr>
        <w:t>"Content-Disposition"</w:t>
      </w:r>
      <w:r>
        <w:t>,</w:t>
      </w:r>
    </w:p>
    <w:p w:rsidR="00B954E5" w:rsidRDefault="00B954E5" w:rsidP="00B954E5">
      <w:pPr>
        <w:pStyle w:val="Output"/>
        <w:rPr>
          <w:color w:val="4C483D" w:themeColor="text2"/>
        </w:rPr>
      </w:pPr>
      <w:r>
        <w:tab/>
      </w:r>
      <w:r>
        <w:tab/>
      </w:r>
      <w:r>
        <w:tab/>
      </w:r>
      <w:r>
        <w:rPr>
          <w:color w:val="2A00FF"/>
        </w:rPr>
        <w:t>"attachment; filename=smlcodes.jpg"</w:t>
      </w:r>
      <w:r>
        <w:t>);</w:t>
      </w:r>
    </w:p>
    <w:p w:rsidR="00B954E5" w:rsidRDefault="00B954E5" w:rsidP="00B954E5">
      <w:pPr>
        <w:pStyle w:val="Output"/>
        <w:rPr>
          <w:color w:val="4C483D" w:themeColor="text2"/>
        </w:rPr>
      </w:pPr>
      <w:r>
        <w:tab/>
      </w:r>
      <w:r>
        <w:tab/>
      </w:r>
      <w:r>
        <w:rPr>
          <w:bCs/>
          <w:color w:val="7F0055"/>
        </w:rPr>
        <w:t>return</w:t>
      </w:r>
      <w:r>
        <w:t xml:space="preserve"> </w:t>
      </w:r>
      <w:r>
        <w:rPr>
          <w:color w:val="6A3E3E"/>
        </w:rPr>
        <w:t>response</w:t>
      </w:r>
      <w:r>
        <w:t>.build();</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3F7F5F"/>
        </w:rPr>
        <w:t>//PDF DOWNLOAD</w:t>
      </w:r>
    </w:p>
    <w:p w:rsidR="00B954E5" w:rsidRDefault="00B954E5" w:rsidP="00B954E5">
      <w:pPr>
        <w:pStyle w:val="Output"/>
        <w:rPr>
          <w:color w:val="4C483D" w:themeColor="text2"/>
        </w:rPr>
      </w:pPr>
      <w:r>
        <w:tab/>
      </w:r>
      <w:r>
        <w:rPr>
          <w:color w:val="646464"/>
        </w:rPr>
        <w:t>@</w:t>
      </w:r>
      <w:r>
        <w:rPr>
          <w:color w:val="646464"/>
          <w:highlight w:val="lightGray"/>
        </w:rPr>
        <w:t>GET</w:t>
      </w:r>
    </w:p>
    <w:p w:rsidR="00B954E5" w:rsidRDefault="00B954E5" w:rsidP="00B954E5">
      <w:pPr>
        <w:pStyle w:val="Output"/>
        <w:rPr>
          <w:color w:val="4C483D" w:themeColor="text2"/>
        </w:rPr>
      </w:pPr>
      <w:r>
        <w:tab/>
      </w:r>
      <w:r>
        <w:rPr>
          <w:color w:val="646464"/>
        </w:rPr>
        <w:t>@Path</w:t>
      </w:r>
      <w:r>
        <w:t>(</w:t>
      </w:r>
      <w:r>
        <w:rPr>
          <w:color w:val="2A00FF"/>
        </w:rPr>
        <w:t>"/pdf"</w:t>
      </w:r>
      <w:r>
        <w:t>)</w:t>
      </w:r>
    </w:p>
    <w:p w:rsidR="00B954E5" w:rsidRDefault="00B954E5" w:rsidP="00B954E5">
      <w:pPr>
        <w:pStyle w:val="Output"/>
        <w:rPr>
          <w:color w:val="4C483D" w:themeColor="text2"/>
        </w:rPr>
      </w:pPr>
      <w:r>
        <w:tab/>
      </w:r>
      <w:r>
        <w:rPr>
          <w:color w:val="646464"/>
        </w:rPr>
        <w:t>@Produces</w:t>
      </w:r>
      <w:r>
        <w:t>(</w:t>
      </w:r>
      <w:r>
        <w:rPr>
          <w:color w:val="2A00FF"/>
        </w:rPr>
        <w:t>"application/pdf"</w:t>
      </w:r>
      <w:r>
        <w:t>)</w:t>
      </w:r>
    </w:p>
    <w:p w:rsidR="00B954E5" w:rsidRDefault="00B954E5" w:rsidP="00B954E5">
      <w:pPr>
        <w:pStyle w:val="Output"/>
        <w:rPr>
          <w:color w:val="4C483D" w:themeColor="text2"/>
        </w:rPr>
      </w:pPr>
      <w:r>
        <w:tab/>
      </w:r>
      <w:r>
        <w:rPr>
          <w:bCs/>
          <w:color w:val="7F0055"/>
        </w:rPr>
        <w:t>public</w:t>
      </w:r>
      <w:r>
        <w:t xml:space="preserve"> Response downloadPDF() {</w:t>
      </w:r>
    </w:p>
    <w:p w:rsidR="00B954E5" w:rsidRDefault="00B954E5" w:rsidP="00B954E5">
      <w:pPr>
        <w:pStyle w:val="Output"/>
        <w:rPr>
          <w:color w:val="4C483D" w:themeColor="text2"/>
        </w:rPr>
      </w:pPr>
      <w:r>
        <w:tab/>
      </w:r>
      <w:r>
        <w:tab/>
        <w:t xml:space="preserve">File </w:t>
      </w:r>
      <w:r>
        <w:rPr>
          <w:color w:val="6A3E3E"/>
        </w:rPr>
        <w:t>file</w:t>
      </w:r>
      <w:r>
        <w:t xml:space="preserve"> = </w:t>
      </w:r>
      <w:r>
        <w:rPr>
          <w:bCs/>
          <w:color w:val="7F0055"/>
        </w:rPr>
        <w:t>new</w:t>
      </w:r>
      <w:r>
        <w:t xml:space="preserve"> File(</w:t>
      </w:r>
      <w:r>
        <w:rPr>
          <w:bCs/>
          <w:i/>
          <w:iCs/>
          <w:color w:val="0000C0"/>
        </w:rPr>
        <w:t>PDF_FILE_PATH</w:t>
      </w:r>
      <w:r>
        <w:t>);</w:t>
      </w:r>
    </w:p>
    <w:p w:rsidR="00B954E5" w:rsidRDefault="00B954E5" w:rsidP="00B954E5">
      <w:pPr>
        <w:pStyle w:val="Output"/>
        <w:rPr>
          <w:color w:val="4C483D" w:themeColor="text2"/>
        </w:rPr>
      </w:pPr>
      <w:r>
        <w:tab/>
      </w:r>
      <w:r>
        <w:tab/>
        <w:t xml:space="preserve">ResponseBuilder </w:t>
      </w:r>
      <w:r>
        <w:rPr>
          <w:color w:val="6A3E3E"/>
        </w:rPr>
        <w:t>response</w:t>
      </w:r>
      <w:r>
        <w:t xml:space="preserve"> = Response.</w:t>
      </w:r>
      <w:r>
        <w:rPr>
          <w:i/>
          <w:iCs/>
        </w:rPr>
        <w:t>ok</w:t>
      </w:r>
      <w:r>
        <w:t xml:space="preserve">((Object) </w:t>
      </w:r>
      <w:r>
        <w:rPr>
          <w:color w:val="6A3E3E"/>
        </w:rPr>
        <w:t>file</w:t>
      </w:r>
      <w:r>
        <w:t>);</w:t>
      </w:r>
    </w:p>
    <w:p w:rsidR="00B954E5" w:rsidRDefault="00B954E5" w:rsidP="00B954E5">
      <w:pPr>
        <w:pStyle w:val="Output"/>
        <w:rPr>
          <w:color w:val="4C483D" w:themeColor="text2"/>
        </w:rPr>
      </w:pPr>
      <w:r>
        <w:tab/>
      </w:r>
      <w:r>
        <w:tab/>
      </w:r>
      <w:r>
        <w:rPr>
          <w:color w:val="6A3E3E"/>
        </w:rPr>
        <w:t>response</w:t>
      </w:r>
      <w:r>
        <w:t>.header(</w:t>
      </w:r>
      <w:r>
        <w:rPr>
          <w:color w:val="2A00FF"/>
        </w:rPr>
        <w:t>"Content-Disposition"</w:t>
      </w:r>
      <w:r>
        <w:t>,</w:t>
      </w:r>
    </w:p>
    <w:p w:rsidR="00B954E5" w:rsidRDefault="00B954E5" w:rsidP="00B954E5">
      <w:pPr>
        <w:pStyle w:val="Output"/>
        <w:rPr>
          <w:color w:val="4C483D" w:themeColor="text2"/>
        </w:rPr>
      </w:pPr>
      <w:r>
        <w:tab/>
      </w:r>
      <w:r>
        <w:tab/>
      </w:r>
      <w:r>
        <w:tab/>
      </w:r>
      <w:r>
        <w:tab/>
      </w:r>
      <w:r>
        <w:rPr>
          <w:color w:val="2A00FF"/>
        </w:rPr>
        <w:t>"attachment; filename=smlcodes.pdf"</w:t>
      </w:r>
      <w:r>
        <w:t>);</w:t>
      </w:r>
    </w:p>
    <w:p w:rsidR="00B954E5" w:rsidRDefault="00B954E5" w:rsidP="00B954E5">
      <w:pPr>
        <w:pStyle w:val="Output"/>
        <w:rPr>
          <w:color w:val="4C483D" w:themeColor="text2"/>
        </w:rPr>
      </w:pPr>
      <w:r>
        <w:tab/>
      </w:r>
      <w:r>
        <w:tab/>
      </w:r>
      <w:r>
        <w:rPr>
          <w:bCs/>
          <w:color w:val="7F0055"/>
        </w:rPr>
        <w:t>return</w:t>
      </w:r>
      <w:r>
        <w:t xml:space="preserve"> </w:t>
      </w:r>
      <w:r>
        <w:rPr>
          <w:color w:val="6A3E3E"/>
        </w:rPr>
        <w:t>response</w:t>
      </w:r>
      <w:r>
        <w:t>.build();</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3F7F5F"/>
        </w:rPr>
        <w:t>//XLS DOWNLOAD</w:t>
      </w:r>
    </w:p>
    <w:p w:rsidR="00B954E5" w:rsidRDefault="00B954E5" w:rsidP="00B954E5">
      <w:pPr>
        <w:pStyle w:val="Output"/>
        <w:rPr>
          <w:color w:val="4C483D" w:themeColor="text2"/>
        </w:rPr>
      </w:pPr>
      <w:r>
        <w:tab/>
      </w:r>
      <w:r>
        <w:rPr>
          <w:color w:val="646464"/>
        </w:rPr>
        <w:t>@</w:t>
      </w:r>
      <w:r>
        <w:rPr>
          <w:color w:val="646464"/>
          <w:highlight w:val="lightGray"/>
        </w:rPr>
        <w:t>GET</w:t>
      </w:r>
    </w:p>
    <w:p w:rsidR="00B954E5" w:rsidRDefault="00B954E5" w:rsidP="00B954E5">
      <w:pPr>
        <w:pStyle w:val="Output"/>
        <w:rPr>
          <w:color w:val="4C483D" w:themeColor="text2"/>
        </w:rPr>
      </w:pPr>
      <w:r>
        <w:tab/>
      </w:r>
      <w:r>
        <w:rPr>
          <w:color w:val="646464"/>
        </w:rPr>
        <w:t>@Path</w:t>
      </w:r>
      <w:r>
        <w:t>(</w:t>
      </w:r>
      <w:r>
        <w:rPr>
          <w:color w:val="2A00FF"/>
        </w:rPr>
        <w:t>"/xls"</w:t>
      </w:r>
      <w:r>
        <w:t>)</w:t>
      </w:r>
    </w:p>
    <w:p w:rsidR="00B954E5" w:rsidRDefault="00B954E5" w:rsidP="00B954E5">
      <w:pPr>
        <w:pStyle w:val="Output"/>
        <w:rPr>
          <w:color w:val="4C483D" w:themeColor="text2"/>
        </w:rPr>
      </w:pPr>
      <w:r>
        <w:tab/>
      </w:r>
      <w:r>
        <w:rPr>
          <w:color w:val="646464"/>
        </w:rPr>
        <w:t>@Produces</w:t>
      </w:r>
      <w:r>
        <w:t>(</w:t>
      </w:r>
      <w:r>
        <w:rPr>
          <w:color w:val="2A00FF"/>
        </w:rPr>
        <w:t>"application/vnd.ms-excel"</w:t>
      </w:r>
      <w:r>
        <w:t>)</w:t>
      </w:r>
    </w:p>
    <w:p w:rsidR="00B954E5" w:rsidRDefault="00B954E5" w:rsidP="00B954E5">
      <w:pPr>
        <w:pStyle w:val="Output"/>
        <w:rPr>
          <w:color w:val="4C483D" w:themeColor="text2"/>
        </w:rPr>
      </w:pPr>
      <w:r>
        <w:tab/>
      </w:r>
      <w:r>
        <w:rPr>
          <w:bCs/>
          <w:color w:val="7F0055"/>
        </w:rPr>
        <w:t>public</w:t>
      </w:r>
      <w:r>
        <w:t xml:space="preserve"> Response downloadXLS() {</w:t>
      </w:r>
    </w:p>
    <w:p w:rsidR="00B954E5" w:rsidRDefault="00B954E5" w:rsidP="00B954E5">
      <w:pPr>
        <w:pStyle w:val="Output"/>
        <w:rPr>
          <w:color w:val="4C483D" w:themeColor="text2"/>
        </w:rPr>
      </w:pPr>
      <w:r>
        <w:tab/>
      </w:r>
      <w:r>
        <w:tab/>
        <w:t xml:space="preserve">File </w:t>
      </w:r>
      <w:r>
        <w:rPr>
          <w:color w:val="6A3E3E"/>
        </w:rPr>
        <w:t>file</w:t>
      </w:r>
      <w:r>
        <w:t xml:space="preserve"> = </w:t>
      </w:r>
      <w:r>
        <w:rPr>
          <w:bCs/>
          <w:color w:val="7F0055"/>
        </w:rPr>
        <w:t>new</w:t>
      </w:r>
      <w:r>
        <w:t xml:space="preserve"> File(</w:t>
      </w:r>
      <w:r>
        <w:rPr>
          <w:bCs/>
          <w:i/>
          <w:iCs/>
          <w:color w:val="0000C0"/>
        </w:rPr>
        <w:t>XLS_FILE_PATH</w:t>
      </w:r>
      <w:r>
        <w:t>);</w:t>
      </w:r>
    </w:p>
    <w:p w:rsidR="00B954E5" w:rsidRDefault="00B954E5" w:rsidP="00B954E5">
      <w:pPr>
        <w:pStyle w:val="Output"/>
        <w:rPr>
          <w:color w:val="4C483D" w:themeColor="text2"/>
        </w:rPr>
      </w:pPr>
      <w:r>
        <w:tab/>
      </w:r>
      <w:r>
        <w:tab/>
        <w:t xml:space="preserve">ResponseBuilder </w:t>
      </w:r>
      <w:r>
        <w:rPr>
          <w:color w:val="6A3E3E"/>
        </w:rPr>
        <w:t>response</w:t>
      </w:r>
      <w:r>
        <w:t xml:space="preserve"> = Response.</w:t>
      </w:r>
      <w:r>
        <w:rPr>
          <w:i/>
          <w:iCs/>
        </w:rPr>
        <w:t>ok</w:t>
      </w:r>
      <w:r>
        <w:t xml:space="preserve">((Object) </w:t>
      </w:r>
      <w:r>
        <w:rPr>
          <w:color w:val="6A3E3E"/>
        </w:rPr>
        <w:t>file</w:t>
      </w:r>
      <w:r>
        <w:t>);</w:t>
      </w:r>
    </w:p>
    <w:p w:rsidR="00B954E5" w:rsidRDefault="00B954E5" w:rsidP="00B954E5">
      <w:pPr>
        <w:pStyle w:val="Output"/>
        <w:rPr>
          <w:color w:val="4C483D" w:themeColor="text2"/>
        </w:rPr>
      </w:pPr>
      <w:r>
        <w:tab/>
      </w:r>
      <w:r>
        <w:tab/>
      </w:r>
      <w:r>
        <w:rPr>
          <w:color w:val="6A3E3E"/>
        </w:rPr>
        <w:t>response</w:t>
      </w:r>
      <w:r>
        <w:t>.header(</w:t>
      </w:r>
      <w:r>
        <w:rPr>
          <w:color w:val="2A00FF"/>
        </w:rPr>
        <w:t>"Content-Disposition"</w:t>
      </w:r>
      <w:r>
        <w:t>,</w:t>
      </w:r>
    </w:p>
    <w:p w:rsidR="00B954E5" w:rsidRDefault="00B954E5" w:rsidP="00B954E5">
      <w:pPr>
        <w:pStyle w:val="Output"/>
        <w:rPr>
          <w:color w:val="4C483D" w:themeColor="text2"/>
        </w:rPr>
      </w:pPr>
      <w:r>
        <w:tab/>
      </w:r>
      <w:r>
        <w:tab/>
      </w:r>
      <w:r>
        <w:tab/>
      </w:r>
      <w:r>
        <w:rPr>
          <w:color w:val="2A00FF"/>
        </w:rPr>
        <w:t>"attachment; filename=new-smlcodes.xls"</w:t>
      </w:r>
      <w:r>
        <w:t>);</w:t>
      </w:r>
    </w:p>
    <w:p w:rsidR="00B954E5" w:rsidRDefault="00B954E5" w:rsidP="00B954E5">
      <w:pPr>
        <w:pStyle w:val="Output"/>
        <w:rPr>
          <w:color w:val="4C483D" w:themeColor="text2"/>
        </w:rPr>
      </w:pPr>
      <w:r>
        <w:tab/>
      </w:r>
      <w:r>
        <w:tab/>
      </w:r>
      <w:r>
        <w:rPr>
          <w:bCs/>
          <w:color w:val="7F0055"/>
        </w:rPr>
        <w:t>return</w:t>
      </w:r>
      <w:r>
        <w:t xml:space="preserve"> </w:t>
      </w:r>
      <w:r>
        <w:rPr>
          <w:color w:val="6A3E3E"/>
        </w:rPr>
        <w:t>response</w:t>
      </w:r>
      <w:r>
        <w:t>.build();</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pPr>
        <w:rPr>
          <w:rFonts w:ascii="Consolas" w:hAnsi="Consolas" w:cs="Consolas"/>
          <w:color w:val="C7254E"/>
          <w:sz w:val="22"/>
          <w:szCs w:val="22"/>
          <w:shd w:val="clear" w:color="auto" w:fill="F9F2F4"/>
          <w:lang w:val="en"/>
        </w:rPr>
      </w:pPr>
    </w:p>
    <w:p w:rsidR="00B954E5" w:rsidRDefault="00B954E5" w:rsidP="00B954E5">
      <w:pPr>
        <w:pStyle w:val="Output"/>
        <w:rPr>
          <w:color w:val="008080"/>
        </w:rPr>
      </w:pPr>
      <w:r>
        <w:rPr>
          <w:color w:val="008080"/>
        </w:rPr>
        <w:t>//index.html</w:t>
      </w:r>
    </w:p>
    <w:p w:rsidR="00B954E5" w:rsidRDefault="00B954E5" w:rsidP="00B954E5">
      <w:pPr>
        <w:pStyle w:val="Output"/>
        <w:rPr>
          <w:color w:val="4C483D" w:themeColor="text2"/>
        </w:rPr>
      </w:pPr>
      <w:r>
        <w:rPr>
          <w:color w:val="008080"/>
        </w:rPr>
        <w:t>&lt;</w:t>
      </w:r>
      <w:r>
        <w:rPr>
          <w:color w:val="3F7F7F"/>
        </w:rPr>
        <w:t>h1</w:t>
      </w:r>
      <w:r>
        <w:rPr>
          <w:color w:val="008080"/>
        </w:rPr>
        <w:t>&gt;</w:t>
      </w:r>
      <w:r>
        <w:t>JAXRS-FileDownloads-Example</w:t>
      </w:r>
      <w:r>
        <w:rPr>
          <w:color w:val="008080"/>
        </w:rPr>
        <w:t>&lt;/</w:t>
      </w:r>
      <w:r>
        <w:rPr>
          <w:color w:val="3F7F7F"/>
        </w:rPr>
        <w:t>h1</w:t>
      </w:r>
      <w:r>
        <w:rPr>
          <w:color w:val="008080"/>
        </w:rPr>
        <w:t>&gt;</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rPr>
          <w:color w:val="008080"/>
        </w:rPr>
        <w:t>&lt;</w:t>
      </w:r>
      <w:r>
        <w:rPr>
          <w:color w:val="3F7F7F"/>
        </w:rPr>
        <w:t>h3</w:t>
      </w:r>
      <w:r>
        <w:rPr>
          <w:color w:val="008080"/>
        </w:rPr>
        <w:t>&gt;&lt;</w:t>
      </w:r>
      <w:r>
        <w:rPr>
          <w:color w:val="3F7F7F"/>
        </w:rPr>
        <w:t>a</w:t>
      </w:r>
      <w:r>
        <w:rPr>
          <w:color w:val="4C483D" w:themeColor="text2"/>
        </w:rPr>
        <w:t xml:space="preserve"> </w:t>
      </w:r>
      <w:r>
        <w:rPr>
          <w:color w:val="7F007F"/>
        </w:rPr>
        <w:t>href</w:t>
      </w:r>
      <w:r>
        <w:t>=</w:t>
      </w:r>
      <w:r>
        <w:rPr>
          <w:i/>
          <w:iCs/>
          <w:color w:val="2A00FF"/>
        </w:rPr>
        <w:t>"download/textfile"</w:t>
      </w:r>
      <w:r>
        <w:rPr>
          <w:color w:val="008080"/>
        </w:rPr>
        <w:t>&gt;</w:t>
      </w:r>
      <w:r>
        <w:t>TEXT FILE DOWNLOAD</w:t>
      </w:r>
      <w:r>
        <w:rPr>
          <w:color w:val="008080"/>
        </w:rPr>
        <w:t>&lt;/</w:t>
      </w:r>
      <w:r>
        <w:rPr>
          <w:color w:val="3F7F7F"/>
        </w:rPr>
        <w:t>a</w:t>
      </w:r>
      <w:r>
        <w:rPr>
          <w:color w:val="008080"/>
        </w:rPr>
        <w:t>&gt;&lt;/</w:t>
      </w:r>
      <w:r>
        <w:rPr>
          <w:color w:val="3F7F7F"/>
        </w:rPr>
        <w:t>h3</w:t>
      </w:r>
      <w:r>
        <w:rPr>
          <w:color w:val="008080"/>
        </w:rPr>
        <w:t>&gt;</w:t>
      </w:r>
    </w:p>
    <w:p w:rsidR="00B954E5" w:rsidRDefault="00B954E5" w:rsidP="00B954E5">
      <w:pPr>
        <w:pStyle w:val="Output"/>
        <w:rPr>
          <w:color w:val="4C483D" w:themeColor="text2"/>
        </w:rPr>
      </w:pPr>
      <w:r>
        <w:t xml:space="preserve"> </w:t>
      </w:r>
      <w:r>
        <w:rPr>
          <w:color w:val="008080"/>
        </w:rPr>
        <w:t>&lt;</w:t>
      </w:r>
      <w:r>
        <w:rPr>
          <w:color w:val="3F7F7F"/>
        </w:rPr>
        <w:t>h3</w:t>
      </w:r>
      <w:r>
        <w:rPr>
          <w:color w:val="008080"/>
        </w:rPr>
        <w:t>&gt;&lt;</w:t>
      </w:r>
      <w:r>
        <w:rPr>
          <w:color w:val="3F7F7F"/>
        </w:rPr>
        <w:t>a</w:t>
      </w:r>
      <w:r>
        <w:rPr>
          <w:color w:val="4C483D" w:themeColor="text2"/>
        </w:rPr>
        <w:t xml:space="preserve"> </w:t>
      </w:r>
      <w:r>
        <w:rPr>
          <w:color w:val="7F007F"/>
        </w:rPr>
        <w:t>href</w:t>
      </w:r>
      <w:r>
        <w:t>=</w:t>
      </w:r>
      <w:r>
        <w:rPr>
          <w:i/>
          <w:iCs/>
          <w:color w:val="2A00FF"/>
        </w:rPr>
        <w:t>"download/image"</w:t>
      </w:r>
      <w:r>
        <w:rPr>
          <w:color w:val="008080"/>
        </w:rPr>
        <w:t>&gt;</w:t>
      </w:r>
      <w:r>
        <w:t>IMAGE FILE DOWNLOAD</w:t>
      </w:r>
      <w:r>
        <w:rPr>
          <w:color w:val="008080"/>
        </w:rPr>
        <w:t>&lt;/</w:t>
      </w:r>
      <w:r>
        <w:rPr>
          <w:color w:val="3F7F7F"/>
        </w:rPr>
        <w:t>a</w:t>
      </w:r>
      <w:r>
        <w:rPr>
          <w:color w:val="008080"/>
        </w:rPr>
        <w:t>&gt;&lt;/</w:t>
      </w:r>
      <w:r>
        <w:rPr>
          <w:color w:val="3F7F7F"/>
        </w:rPr>
        <w:t>h3</w:t>
      </w:r>
      <w:r>
        <w:rPr>
          <w:color w:val="008080"/>
        </w:rPr>
        <w:t>&gt;</w:t>
      </w:r>
    </w:p>
    <w:p w:rsidR="00B954E5" w:rsidRDefault="00B954E5" w:rsidP="00B954E5">
      <w:pPr>
        <w:pStyle w:val="Output"/>
        <w:rPr>
          <w:color w:val="4C483D" w:themeColor="text2"/>
        </w:rPr>
      </w:pPr>
      <w:r>
        <w:t xml:space="preserve"> </w:t>
      </w:r>
      <w:r>
        <w:rPr>
          <w:color w:val="008080"/>
        </w:rPr>
        <w:t>&lt;</w:t>
      </w:r>
      <w:r>
        <w:rPr>
          <w:color w:val="3F7F7F"/>
        </w:rPr>
        <w:t>h3</w:t>
      </w:r>
      <w:r>
        <w:rPr>
          <w:color w:val="008080"/>
        </w:rPr>
        <w:t>&gt;&lt;</w:t>
      </w:r>
      <w:r>
        <w:rPr>
          <w:color w:val="3F7F7F"/>
        </w:rPr>
        <w:t>a</w:t>
      </w:r>
      <w:r>
        <w:rPr>
          <w:color w:val="4C483D" w:themeColor="text2"/>
        </w:rPr>
        <w:t xml:space="preserve"> </w:t>
      </w:r>
      <w:r>
        <w:rPr>
          <w:color w:val="7F007F"/>
        </w:rPr>
        <w:t>href</w:t>
      </w:r>
      <w:r>
        <w:t>=</w:t>
      </w:r>
      <w:r>
        <w:rPr>
          <w:i/>
          <w:iCs/>
          <w:color w:val="2A00FF"/>
        </w:rPr>
        <w:t>"download/pdf"</w:t>
      </w:r>
      <w:r>
        <w:rPr>
          <w:color w:val="008080"/>
        </w:rPr>
        <w:t>&gt;</w:t>
      </w:r>
      <w:r>
        <w:t>PDF FILE DOWNLOAD</w:t>
      </w:r>
      <w:r>
        <w:rPr>
          <w:color w:val="008080"/>
        </w:rPr>
        <w:t>&lt;/</w:t>
      </w:r>
      <w:r>
        <w:rPr>
          <w:color w:val="3F7F7F"/>
        </w:rPr>
        <w:t>a</w:t>
      </w:r>
      <w:r>
        <w:rPr>
          <w:color w:val="008080"/>
        </w:rPr>
        <w:t>&gt;&lt;/</w:t>
      </w:r>
      <w:r>
        <w:rPr>
          <w:color w:val="3F7F7F"/>
        </w:rPr>
        <w:t>h3</w:t>
      </w:r>
      <w:r>
        <w:rPr>
          <w:color w:val="008080"/>
        </w:rPr>
        <w:t>&gt;</w:t>
      </w:r>
    </w:p>
    <w:p w:rsidR="00B954E5" w:rsidRDefault="00B954E5" w:rsidP="00B954E5">
      <w:pPr>
        <w:pStyle w:val="Output"/>
        <w:rPr>
          <w:color w:val="C7254E"/>
          <w:sz w:val="22"/>
          <w:szCs w:val="22"/>
          <w:shd w:val="clear" w:color="auto" w:fill="F9F2F4"/>
          <w:lang w:val="en"/>
        </w:rPr>
      </w:pPr>
      <w:r>
        <w:t xml:space="preserve"> </w:t>
      </w:r>
      <w:r>
        <w:rPr>
          <w:color w:val="008080"/>
        </w:rPr>
        <w:t>&lt;</w:t>
      </w:r>
      <w:r>
        <w:rPr>
          <w:color w:val="3F7F7F"/>
        </w:rPr>
        <w:t>h3</w:t>
      </w:r>
      <w:r>
        <w:rPr>
          <w:color w:val="008080"/>
        </w:rPr>
        <w:t>&gt;&lt;</w:t>
      </w:r>
      <w:r>
        <w:rPr>
          <w:color w:val="3F7F7F"/>
        </w:rPr>
        <w:t>a</w:t>
      </w:r>
      <w:r>
        <w:rPr>
          <w:color w:val="4C483D" w:themeColor="text2"/>
        </w:rPr>
        <w:t xml:space="preserve"> </w:t>
      </w:r>
      <w:r>
        <w:rPr>
          <w:color w:val="7F007F"/>
        </w:rPr>
        <w:t>href</w:t>
      </w:r>
      <w:r>
        <w:t>=</w:t>
      </w:r>
      <w:r>
        <w:rPr>
          <w:i/>
          <w:iCs/>
          <w:color w:val="2A00FF"/>
        </w:rPr>
        <w:t>"download/xls"</w:t>
      </w:r>
      <w:r>
        <w:rPr>
          <w:color w:val="008080"/>
        </w:rPr>
        <w:t>&gt;</w:t>
      </w:r>
      <w:r>
        <w:t>EXCEL FILE DOWNLOAD</w:t>
      </w:r>
      <w:r>
        <w:rPr>
          <w:color w:val="008080"/>
        </w:rPr>
        <w:t>&lt;/</w:t>
      </w:r>
      <w:r>
        <w:rPr>
          <w:color w:val="3F7F7F"/>
        </w:rPr>
        <w:t>a</w:t>
      </w:r>
      <w:r>
        <w:rPr>
          <w:color w:val="008080"/>
        </w:rPr>
        <w:t>&gt;&lt;/</w:t>
      </w:r>
      <w:r>
        <w:rPr>
          <w:color w:val="3F7F7F"/>
        </w:rPr>
        <w:t>h3</w:t>
      </w:r>
      <w:r>
        <w:rPr>
          <w:color w:val="008080"/>
        </w:rPr>
        <w:t>&gt;</w:t>
      </w:r>
    </w:p>
    <w:p w:rsidR="00B954E5" w:rsidRDefault="00B954E5" w:rsidP="00B954E5">
      <w:r>
        <w:lastRenderedPageBreak/>
        <w:t>5. Test Webservice directly by using URL / writing webservice client</w:t>
      </w:r>
    </w:p>
    <w:p w:rsidR="00B954E5" w:rsidRPr="00842A1B" w:rsidRDefault="00B20442" w:rsidP="00B954E5">
      <w:pPr>
        <w:rPr>
          <w:b/>
          <w:color w:val="00B050"/>
        </w:rPr>
      </w:pPr>
      <w:hyperlink r:id="rId222" w:history="1">
        <w:r w:rsidR="00B954E5" w:rsidRPr="00842A1B">
          <w:rPr>
            <w:rStyle w:val="Hyperlink"/>
            <w:b/>
            <w:color w:val="00B050"/>
          </w:rPr>
          <w:t>http://localhost:8080/JAXRS-FileDownloads-Example/</w:t>
        </w:r>
      </w:hyperlink>
    </w:p>
    <w:p w:rsidR="00B954E5" w:rsidRDefault="00B954E5" w:rsidP="00B954E5">
      <w:r w:rsidRPr="00842A1B">
        <w:rPr>
          <w:noProof/>
          <w:lang w:eastAsia="en-US"/>
        </w:rPr>
        <w:drawing>
          <wp:inline distT="0" distB="0" distL="0" distR="0" wp14:anchorId="086C16A0" wp14:editId="35ACAF6C">
            <wp:extent cx="5943600" cy="1683205"/>
            <wp:effectExtent l="0" t="0" r="0" b="0"/>
            <wp:docPr id="162" name="Picture 162"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veti_s\Desktop\temp.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683205"/>
                    </a:xfrm>
                    <a:prstGeom prst="rect">
                      <a:avLst/>
                    </a:prstGeom>
                    <a:noFill/>
                    <a:ln>
                      <a:noFill/>
                    </a:ln>
                  </pic:spPr>
                </pic:pic>
              </a:graphicData>
            </a:graphic>
          </wp:inline>
        </w:drawing>
      </w:r>
    </w:p>
    <w:p w:rsidR="00B954E5" w:rsidRDefault="00B954E5" w:rsidP="00B954E5"/>
    <w:p w:rsidR="00B954E5" w:rsidRDefault="00B954E5" w:rsidP="00B954E5"/>
    <w:p w:rsidR="00B954E5" w:rsidRDefault="00B954E5" w:rsidP="00B954E5">
      <w:pPr>
        <w:pStyle w:val="Heading3"/>
      </w:pPr>
      <w:bookmarkStart w:id="108" w:name="_Toc471845322"/>
      <w:r>
        <w:t>10. JAX-RS</w:t>
      </w:r>
      <w:r w:rsidRPr="00CB155A">
        <w:t xml:space="preserve"> JSON Example Using Jersey</w:t>
      </w:r>
      <w:bookmarkEnd w:id="108"/>
    </w:p>
    <w:p w:rsidR="00B954E5" w:rsidRDefault="00B954E5" w:rsidP="00B954E5">
      <w:pPr>
        <w:rPr>
          <w:shd w:val="clear" w:color="auto" w:fill="FFFFFF"/>
        </w:rPr>
      </w:pPr>
      <w:r w:rsidRPr="00535117">
        <w:rPr>
          <w:shd w:val="clear" w:color="auto" w:fill="FFFFFF"/>
        </w:rPr>
        <w:t>Jersey uses Jackson to convert </w:t>
      </w:r>
      <w:r w:rsidRPr="00535117">
        <w:rPr>
          <w:b/>
          <w:bCs/>
          <w:shd w:val="clear" w:color="auto" w:fill="FFFFFF"/>
        </w:rPr>
        <w:t>object to / form JSON</w:t>
      </w:r>
      <w:r w:rsidRPr="00535117">
        <w:rPr>
          <w:shd w:val="clear" w:color="auto" w:fill="FFFFFF"/>
        </w:rPr>
        <w:t xml:space="preserve">. In </w:t>
      </w:r>
      <w:r>
        <w:rPr>
          <w:shd w:val="clear" w:color="auto" w:fill="FFFFFF"/>
        </w:rPr>
        <w:t>this example</w:t>
      </w:r>
      <w:r w:rsidRPr="00535117">
        <w:rPr>
          <w:shd w:val="clear" w:color="auto" w:fill="FFFFFF"/>
        </w:rPr>
        <w:t>, we show you how to convert a “</w:t>
      </w:r>
      <w:r>
        <w:rPr>
          <w:shd w:val="clear" w:color="auto" w:fill="FFFFFF"/>
        </w:rPr>
        <w:t>user</w:t>
      </w:r>
      <w:r w:rsidRPr="00535117">
        <w:rPr>
          <w:shd w:val="clear" w:color="auto" w:fill="FFFFFF"/>
        </w:rPr>
        <w:t>” object into JSON format, and return it back to user</w:t>
      </w:r>
    </w:p>
    <w:p w:rsidR="00B954E5" w:rsidRDefault="00B954E5" w:rsidP="00B954E5">
      <w:pPr>
        <w:rPr>
          <w:b/>
          <w:color w:val="FFFFFF" w:themeColor="background1"/>
          <w14:props3d w14:extrusionH="0" w14:contourW="0" w14:prstMaterial="warmMatte">
            <w14:bevelB w14:w="38100" w14:h="38100" w14:prst="angle"/>
          </w14:props3d>
        </w:rPr>
      </w:pPr>
    </w:p>
    <w:p w:rsidR="00B954E5" w:rsidRDefault="00B954E5" w:rsidP="00B954E5">
      <w:pPr>
        <w:pStyle w:val="Howitworks"/>
      </w:pPr>
      <w:r>
        <w:t>Steps to Implement this Web Service Application</w:t>
      </w:r>
    </w:p>
    <w:p w:rsidR="00B954E5" w:rsidRPr="0058770B" w:rsidRDefault="00B954E5" w:rsidP="00B954E5">
      <w:pPr>
        <w:spacing w:after="0"/>
        <w:rPr>
          <w:b/>
        </w:rPr>
      </w:pPr>
      <w:r w:rsidRPr="0058770B">
        <w:rPr>
          <w:b/>
        </w:rPr>
        <w:t>1. Create Dynamic web project in eclipse, convert that into Maven Project</w:t>
      </w:r>
    </w:p>
    <w:p w:rsidR="00B954E5" w:rsidRDefault="00B954E5" w:rsidP="00B954E5">
      <w:r>
        <w:rPr>
          <w:noProof/>
          <w:lang w:eastAsia="en-US"/>
        </w:rPr>
        <w:drawing>
          <wp:inline distT="0" distB="0" distL="0" distR="0" wp14:anchorId="3CD29E06" wp14:editId="77051335">
            <wp:extent cx="2133898" cy="3267531"/>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80D4A6.tmp"/>
                    <pic:cNvPicPr/>
                  </pic:nvPicPr>
                  <pic:blipFill>
                    <a:blip r:embed="rId224">
                      <a:extLst>
                        <a:ext uri="{28A0092B-C50C-407E-A947-70E740481C1C}">
                          <a14:useLocalDpi xmlns:a14="http://schemas.microsoft.com/office/drawing/2010/main" val="0"/>
                        </a:ext>
                      </a:extLst>
                    </a:blip>
                    <a:stretch>
                      <a:fillRect/>
                    </a:stretch>
                  </pic:blipFill>
                  <pic:spPr>
                    <a:xfrm>
                      <a:off x="0" y="0"/>
                      <a:ext cx="2133898" cy="3267531"/>
                    </a:xfrm>
                    <a:prstGeom prst="rect">
                      <a:avLst/>
                    </a:prstGeom>
                  </pic:spPr>
                </pic:pic>
              </a:graphicData>
            </a:graphic>
          </wp:inline>
        </w:drawing>
      </w:r>
    </w:p>
    <w:p w:rsidR="00B954E5" w:rsidRPr="00F169C3" w:rsidRDefault="00B954E5" w:rsidP="00B954E5">
      <w:pPr>
        <w:spacing w:after="0"/>
        <w:rPr>
          <w:b/>
          <w:color w:val="FF0000"/>
        </w:rPr>
      </w:pPr>
      <w:r w:rsidRPr="00F169C3">
        <w:rPr>
          <w:b/>
        </w:rPr>
        <w:t xml:space="preserve">2. Configure </w:t>
      </w:r>
      <w:r w:rsidRPr="00F169C3">
        <w:rPr>
          <w:b/>
          <w:color w:val="FF0000"/>
        </w:rPr>
        <w:t>pom.xml</w:t>
      </w:r>
    </w:p>
    <w:p w:rsidR="00B954E5" w:rsidRDefault="00B954E5" w:rsidP="00B954E5">
      <w:pPr>
        <w:spacing w:after="0"/>
        <w:rPr>
          <w:rFonts w:ascii="Helvetica" w:hAnsi="Helvetica" w:cs="Helvetica"/>
          <w:color w:val="333333"/>
          <w:shd w:val="clear" w:color="auto" w:fill="FFFFFF"/>
        </w:rPr>
      </w:pPr>
      <w:r w:rsidRPr="00F169C3">
        <w:lastRenderedPageBreak/>
        <w:t>To make Jersey support JSON mapping, declares “jersey-json.jar” in Maven</w:t>
      </w:r>
      <w:r w:rsidRPr="00F169C3">
        <w:rPr>
          <w:rFonts w:ascii="Helvetica" w:hAnsi="Helvetica" w:cs="Helvetica"/>
          <w:color w:val="333333"/>
          <w:shd w:val="clear" w:color="auto" w:fill="FFFFFF"/>
        </w:rPr>
        <w:t> </w:t>
      </w:r>
      <w:r w:rsidRPr="00F169C3">
        <w:rPr>
          <w:rFonts w:ascii="Consolas" w:hAnsi="Consolas" w:cs="Consolas"/>
          <w:color w:val="C7254E"/>
          <w:sz w:val="22"/>
          <w:szCs w:val="22"/>
          <w:shd w:val="clear" w:color="auto" w:fill="F9F2F4"/>
        </w:rPr>
        <w:t>pom.xml</w:t>
      </w:r>
      <w:r w:rsidRPr="00F169C3">
        <w:rPr>
          <w:rFonts w:ascii="Helvetica" w:hAnsi="Helvetica" w:cs="Helvetica"/>
          <w:color w:val="333333"/>
          <w:shd w:val="clear" w:color="auto" w:fill="FFFFFF"/>
        </w:rPr>
        <w:t> </w:t>
      </w:r>
      <w:r w:rsidRPr="00F169C3">
        <w:t>file</w:t>
      </w:r>
      <w:r w:rsidRPr="00F169C3">
        <w:rPr>
          <w:rFonts w:ascii="Helvetica" w:hAnsi="Helvetica" w:cs="Helvetica"/>
          <w:color w:val="333333"/>
          <w:shd w:val="clear" w:color="auto" w:fill="FFFFFF"/>
        </w:rPr>
        <w:t>.</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"http://maven.apache.org/POM/4.0.0"</w:t>
      </w:r>
      <w:r>
        <w:rPr>
          <w:color w:val="4C483D" w:themeColor="text2"/>
        </w:rPr>
        <w:t xml:space="preserve"> </w:t>
      </w:r>
      <w:r>
        <w:rPr>
          <w:color w:val="7F007F"/>
        </w:rPr>
        <w:t>xmlns:xsi</w:t>
      </w:r>
      <w:r>
        <w:rPr>
          <w:color w:val="000000"/>
        </w:rPr>
        <w:t>=</w:t>
      </w:r>
      <w:r>
        <w:t>"http://www.w3.org/2001/XMLSchema-instance"</w:t>
      </w:r>
      <w:r>
        <w:rPr>
          <w:color w:val="4C483D" w:themeColor="text2"/>
        </w:rPr>
        <w:t xml:space="preserve"> </w:t>
      </w:r>
      <w:r>
        <w:rPr>
          <w:color w:val="7F007F"/>
        </w:rPr>
        <w:t>xsi:schemaLocation</w:t>
      </w:r>
      <w:r>
        <w:rPr>
          <w:color w:val="000000"/>
        </w:rPr>
        <w:t>=</w:t>
      </w:r>
      <w:r>
        <w:t>"http://maven.apache.org/POM/4.0.0 http://maven.apache.org/xsd/maven-4.0.0.xsd"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groupId</w:t>
      </w:r>
      <w:r>
        <w:rPr>
          <w:color w:val="008080"/>
        </w:rPr>
        <w:t>&gt;</w:t>
      </w:r>
      <w:r>
        <w:rPr>
          <w:color w:val="000000"/>
        </w:rPr>
        <w:t>JAX-RS-JSON_Example-Jersey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JAX-RS-JSON_Example-Jersey</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packaging</w:t>
      </w:r>
      <w:r>
        <w:rPr>
          <w:color w:val="008080"/>
        </w:rPr>
        <w:t>&gt;</w:t>
      </w:r>
      <w:r>
        <w:rPr>
          <w:color w:val="000000"/>
        </w:rPr>
        <w:t>war</w:t>
      </w:r>
      <w:r>
        <w:rPr>
          <w:color w:val="008080"/>
        </w:rPr>
        <w:t>&lt;/</w:t>
      </w:r>
      <w:r>
        <w:rPr>
          <w:color w:val="3F7F7F"/>
        </w:rPr>
        <w:t>packaging</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sourceDirectory</w:t>
      </w:r>
      <w:r>
        <w:rPr>
          <w:color w:val="008080"/>
        </w:rPr>
        <w:t>&gt;</w:t>
      </w:r>
      <w:r>
        <w:rPr>
          <w:color w:val="000000"/>
          <w:u w:val="single"/>
        </w:rPr>
        <w:t>src</w:t>
      </w:r>
      <w:r>
        <w:rPr>
          <w:color w:val="008080"/>
        </w:rPr>
        <w:t>&lt;/</w:t>
      </w:r>
      <w:r>
        <w:rPr>
          <w:color w:val="3F7F7F"/>
        </w:rPr>
        <w:t>sourceDirectory</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3.5.1</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source</w:t>
      </w:r>
      <w:r>
        <w:rPr>
          <w:color w:val="008080"/>
        </w:rPr>
        <w:t>&gt;</w:t>
      </w:r>
      <w:r>
        <w:rPr>
          <w:color w:val="000000"/>
        </w:rPr>
        <w:t>1.8</w:t>
      </w:r>
      <w:r>
        <w:rPr>
          <w:color w:val="008080"/>
        </w:rPr>
        <w:t>&lt;/</w:t>
      </w:r>
      <w:r>
        <w:rPr>
          <w:color w:val="3F7F7F"/>
        </w:rPr>
        <w:t>source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target</w:t>
      </w:r>
      <w:r>
        <w:rPr>
          <w:color w:val="008080"/>
        </w:rPr>
        <w:t>&gt;</w:t>
      </w:r>
      <w:r>
        <w:rPr>
          <w:color w:val="000000"/>
        </w:rPr>
        <w:t>1.8</w:t>
      </w:r>
      <w:r>
        <w:rPr>
          <w:color w:val="008080"/>
        </w:rPr>
        <w:t>&lt;/</w:t>
      </w:r>
      <w:r>
        <w:rPr>
          <w:color w:val="3F7F7F"/>
        </w:rPr>
        <w:t>target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u w:val="single"/>
        </w:rPr>
        <w:t>maven</w:t>
      </w:r>
      <w:r>
        <w:rPr>
          <w:color w:val="000000"/>
        </w:rPr>
        <w:t>-war-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3.0.0</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warSourceDirectory</w:t>
      </w:r>
      <w:r>
        <w:rPr>
          <w:color w:val="008080"/>
        </w:rPr>
        <w:t>&gt;</w:t>
      </w:r>
      <w:r>
        <w:rPr>
          <w:color w:val="000000"/>
        </w:rPr>
        <w:t>WebContent</w:t>
      </w:r>
      <w:r>
        <w:rPr>
          <w:color w:val="008080"/>
        </w:rPr>
        <w:t>&lt;/</w:t>
      </w:r>
      <w:r>
        <w:rPr>
          <w:color w:val="3F7F7F"/>
        </w:rPr>
        <w:t>warSourceDirectory</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color w:val="4C483D" w:themeColor="text2"/>
        </w:rPr>
      </w:pPr>
      <w:r>
        <w:rPr>
          <w:color w:val="000000"/>
        </w:rPr>
        <w:t xml:space="preserve">  </w:t>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id</w:t>
      </w:r>
      <w:r>
        <w:rPr>
          <w:color w:val="008080"/>
        </w:rPr>
        <w:t>&gt;</w:t>
      </w:r>
      <w:r>
        <w:rPr>
          <w:color w:val="000000"/>
        </w:rPr>
        <w:t>maven2-repository.java.net</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name</w:t>
      </w:r>
      <w:r>
        <w:rPr>
          <w:color w:val="008080"/>
        </w:rPr>
        <w:t>&gt;</w:t>
      </w:r>
      <w:r>
        <w:rPr>
          <w:color w:val="000000"/>
        </w:rPr>
        <w:t xml:space="preserve">Java.net Repository for </w:t>
      </w:r>
      <w:r>
        <w:rPr>
          <w:color w:val="000000"/>
          <w:u w:val="single"/>
        </w:rPr>
        <w:t>Maven</w:t>
      </w:r>
      <w:r>
        <w:rPr>
          <w:color w:val="008080"/>
        </w:rPr>
        <w:t>&lt;/</w:t>
      </w:r>
      <w:r>
        <w:rPr>
          <w:color w:val="3F7F7F"/>
        </w:rPr>
        <w: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url</w:t>
      </w:r>
      <w:r>
        <w:rPr>
          <w:color w:val="008080"/>
        </w:rPr>
        <w:t>&gt;</w:t>
      </w:r>
      <w:r>
        <w:rPr>
          <w:color w:val="000000"/>
        </w:rPr>
        <w:t>http://download.java.net/maven/2/</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layout</w:t>
      </w:r>
      <w:r>
        <w:rPr>
          <w:color w:val="008080"/>
        </w:rPr>
        <w:t>&gt;</w:t>
      </w:r>
      <w:r>
        <w:rPr>
          <w:color w:val="000000"/>
        </w:rPr>
        <w:t>default</w:t>
      </w:r>
      <w:r>
        <w:rPr>
          <w:color w:val="008080"/>
        </w:rPr>
        <w:t>&lt;/</w:t>
      </w:r>
      <w:r>
        <w:rPr>
          <w:color w:val="3F7F7F"/>
        </w:rPr>
        <w:t>layout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com.sun.jersey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jersey-server</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1.8</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Pr="00F169C3" w:rsidRDefault="00B954E5" w:rsidP="00B954E5">
      <w:pPr>
        <w:pStyle w:val="Output"/>
        <w:rPr>
          <w:b w:val="0"/>
          <w:color w:val="4C483D" w:themeColor="text2"/>
        </w:rPr>
      </w:pPr>
    </w:p>
    <w:p w:rsidR="00B954E5" w:rsidRPr="00F169C3" w:rsidRDefault="00B954E5" w:rsidP="00B954E5">
      <w:pPr>
        <w:pStyle w:val="Output"/>
        <w:rPr>
          <w:b w:val="0"/>
          <w:color w:val="4C483D" w:themeColor="text2"/>
          <w:highlight w:val="yellow"/>
        </w:rPr>
      </w:pPr>
      <w:r w:rsidRPr="00F169C3">
        <w:rPr>
          <w:color w:val="000000"/>
        </w:rPr>
        <w:tab/>
      </w:r>
      <w:r w:rsidRPr="00F169C3">
        <w:rPr>
          <w:color w:val="000000"/>
        </w:rPr>
        <w:tab/>
      </w:r>
      <w:r w:rsidRPr="00F169C3">
        <w:rPr>
          <w:color w:val="008080"/>
          <w:highlight w:val="yellow"/>
        </w:rPr>
        <w:t>&lt;</w:t>
      </w:r>
      <w:r w:rsidRPr="00F169C3">
        <w:rPr>
          <w:color w:val="3F7F7F"/>
          <w:highlight w:val="yellow"/>
        </w:rPr>
        <w:t>dependency</w:t>
      </w:r>
      <w:r w:rsidRPr="00F169C3">
        <w:rPr>
          <w:color w:val="008080"/>
          <w:highlight w:val="yellow"/>
        </w:rPr>
        <w:t>&gt;</w:t>
      </w:r>
    </w:p>
    <w:p w:rsidR="00B954E5" w:rsidRPr="00F169C3" w:rsidRDefault="00B954E5" w:rsidP="00B954E5">
      <w:pPr>
        <w:pStyle w:val="Output"/>
        <w:rPr>
          <w:b w:val="0"/>
          <w:color w:val="4C483D" w:themeColor="text2"/>
          <w:highlight w:val="yellow"/>
        </w:rPr>
      </w:pPr>
      <w:r w:rsidRPr="00F169C3">
        <w:rPr>
          <w:color w:val="000000"/>
          <w:highlight w:val="yellow"/>
        </w:rPr>
        <w:tab/>
      </w:r>
      <w:r w:rsidRPr="00F169C3">
        <w:rPr>
          <w:color w:val="000000"/>
          <w:highlight w:val="yellow"/>
        </w:rPr>
        <w:tab/>
      </w:r>
      <w:r w:rsidRPr="00F169C3">
        <w:rPr>
          <w:color w:val="000000"/>
          <w:highlight w:val="yellow"/>
        </w:rPr>
        <w:tab/>
      </w:r>
      <w:r w:rsidRPr="00F169C3">
        <w:rPr>
          <w:color w:val="008080"/>
          <w:highlight w:val="yellow"/>
        </w:rPr>
        <w:t>&lt;</w:t>
      </w:r>
      <w:r w:rsidRPr="00F169C3">
        <w:rPr>
          <w:color w:val="3F7F7F"/>
          <w:highlight w:val="yellow"/>
        </w:rPr>
        <w:t>groupId</w:t>
      </w:r>
      <w:r w:rsidRPr="00F169C3">
        <w:rPr>
          <w:color w:val="008080"/>
          <w:highlight w:val="yellow"/>
        </w:rPr>
        <w:t>&gt;</w:t>
      </w:r>
      <w:r w:rsidRPr="00F169C3">
        <w:rPr>
          <w:color w:val="000000"/>
          <w:highlight w:val="yellow"/>
        </w:rPr>
        <w:t>com.sun.jersey</w:t>
      </w:r>
      <w:r w:rsidRPr="00F169C3">
        <w:rPr>
          <w:color w:val="008080"/>
          <w:highlight w:val="yellow"/>
        </w:rPr>
        <w:t>&lt;/</w:t>
      </w:r>
      <w:r w:rsidRPr="00F169C3">
        <w:rPr>
          <w:color w:val="3F7F7F"/>
          <w:highlight w:val="yellow"/>
        </w:rPr>
        <w:t>groupId</w:t>
      </w:r>
      <w:r w:rsidRPr="00F169C3">
        <w:rPr>
          <w:color w:val="008080"/>
          <w:highlight w:val="yellow"/>
        </w:rPr>
        <w:t>&gt;</w:t>
      </w:r>
    </w:p>
    <w:p w:rsidR="00B954E5" w:rsidRPr="00F169C3" w:rsidRDefault="00B954E5" w:rsidP="00B954E5">
      <w:pPr>
        <w:pStyle w:val="Output"/>
        <w:rPr>
          <w:b w:val="0"/>
          <w:color w:val="4C483D" w:themeColor="text2"/>
          <w:highlight w:val="yellow"/>
        </w:rPr>
      </w:pPr>
      <w:r w:rsidRPr="00F169C3">
        <w:rPr>
          <w:color w:val="000000"/>
          <w:highlight w:val="yellow"/>
        </w:rPr>
        <w:tab/>
      </w:r>
      <w:r w:rsidRPr="00F169C3">
        <w:rPr>
          <w:color w:val="000000"/>
          <w:highlight w:val="yellow"/>
        </w:rPr>
        <w:tab/>
      </w:r>
      <w:r w:rsidRPr="00F169C3">
        <w:rPr>
          <w:color w:val="000000"/>
          <w:highlight w:val="yellow"/>
        </w:rPr>
        <w:tab/>
      </w:r>
      <w:r w:rsidRPr="00F169C3">
        <w:rPr>
          <w:color w:val="008080"/>
          <w:highlight w:val="yellow"/>
        </w:rPr>
        <w:t>&lt;</w:t>
      </w:r>
      <w:r w:rsidRPr="00F169C3">
        <w:rPr>
          <w:color w:val="3F7F7F"/>
          <w:highlight w:val="yellow"/>
        </w:rPr>
        <w:t>artifactId</w:t>
      </w:r>
      <w:r w:rsidRPr="00F169C3">
        <w:rPr>
          <w:color w:val="008080"/>
          <w:highlight w:val="yellow"/>
        </w:rPr>
        <w:t>&gt;</w:t>
      </w:r>
      <w:r w:rsidRPr="00F169C3">
        <w:rPr>
          <w:color w:val="000000"/>
          <w:highlight w:val="yellow"/>
        </w:rPr>
        <w:t>jersey-</w:t>
      </w:r>
      <w:r w:rsidRPr="00F169C3">
        <w:rPr>
          <w:color w:val="000000"/>
          <w:highlight w:val="yellow"/>
          <w:u w:val="single"/>
        </w:rPr>
        <w:t>json</w:t>
      </w:r>
      <w:r w:rsidRPr="00F169C3">
        <w:rPr>
          <w:color w:val="008080"/>
          <w:highlight w:val="yellow"/>
        </w:rPr>
        <w:t>&lt;/</w:t>
      </w:r>
      <w:r w:rsidRPr="00F169C3">
        <w:rPr>
          <w:color w:val="3F7F7F"/>
          <w:highlight w:val="yellow"/>
        </w:rPr>
        <w:t>artifactId</w:t>
      </w:r>
      <w:r w:rsidRPr="00F169C3">
        <w:rPr>
          <w:color w:val="008080"/>
          <w:highlight w:val="yellow"/>
        </w:rPr>
        <w:t>&gt;</w:t>
      </w:r>
    </w:p>
    <w:p w:rsidR="00B954E5" w:rsidRPr="00F169C3" w:rsidRDefault="00B954E5" w:rsidP="00B954E5">
      <w:pPr>
        <w:pStyle w:val="Output"/>
        <w:rPr>
          <w:b w:val="0"/>
          <w:color w:val="4C483D" w:themeColor="text2"/>
          <w:highlight w:val="yellow"/>
        </w:rPr>
      </w:pPr>
      <w:r w:rsidRPr="00F169C3">
        <w:rPr>
          <w:color w:val="000000"/>
          <w:highlight w:val="yellow"/>
        </w:rPr>
        <w:tab/>
      </w:r>
      <w:r w:rsidRPr="00F169C3">
        <w:rPr>
          <w:color w:val="000000"/>
          <w:highlight w:val="yellow"/>
        </w:rPr>
        <w:tab/>
      </w:r>
      <w:r w:rsidRPr="00F169C3">
        <w:rPr>
          <w:color w:val="000000"/>
          <w:highlight w:val="yellow"/>
        </w:rPr>
        <w:tab/>
      </w:r>
      <w:r w:rsidRPr="00F169C3">
        <w:rPr>
          <w:color w:val="008080"/>
          <w:highlight w:val="yellow"/>
        </w:rPr>
        <w:t>&lt;</w:t>
      </w:r>
      <w:r w:rsidRPr="00F169C3">
        <w:rPr>
          <w:color w:val="3F7F7F"/>
          <w:highlight w:val="yellow"/>
        </w:rPr>
        <w:t>version</w:t>
      </w:r>
      <w:r w:rsidRPr="00F169C3">
        <w:rPr>
          <w:color w:val="008080"/>
          <w:highlight w:val="yellow"/>
        </w:rPr>
        <w:t>&gt;</w:t>
      </w:r>
      <w:r w:rsidRPr="00F169C3">
        <w:rPr>
          <w:color w:val="000000"/>
          <w:highlight w:val="yellow"/>
        </w:rPr>
        <w:t>1.8</w:t>
      </w:r>
      <w:r w:rsidRPr="00F169C3">
        <w:rPr>
          <w:color w:val="008080"/>
          <w:highlight w:val="yellow"/>
        </w:rPr>
        <w:t>&lt;/</w:t>
      </w:r>
      <w:r w:rsidRPr="00F169C3">
        <w:rPr>
          <w:color w:val="3F7F7F"/>
          <w:highlight w:val="yellow"/>
        </w:rPr>
        <w:t>version</w:t>
      </w:r>
      <w:r w:rsidRPr="00F169C3">
        <w:rPr>
          <w:color w:val="008080"/>
          <w:highlight w:val="yellow"/>
        </w:rPr>
        <w:t>&gt;</w:t>
      </w:r>
    </w:p>
    <w:p w:rsidR="00B954E5" w:rsidRPr="00F169C3" w:rsidRDefault="00B954E5" w:rsidP="00B954E5">
      <w:pPr>
        <w:pStyle w:val="Output"/>
        <w:rPr>
          <w:b w:val="0"/>
          <w:color w:val="4C483D" w:themeColor="text2"/>
        </w:rPr>
      </w:pPr>
      <w:r w:rsidRPr="00F169C3">
        <w:rPr>
          <w:color w:val="000000"/>
          <w:highlight w:val="yellow"/>
        </w:rPr>
        <w:tab/>
      </w:r>
      <w:r w:rsidRPr="00F169C3">
        <w:rPr>
          <w:color w:val="000000"/>
          <w:highlight w:val="yellow"/>
        </w:rPr>
        <w:tab/>
      </w:r>
      <w:r w:rsidRPr="00F169C3">
        <w:rPr>
          <w:color w:val="008080"/>
          <w:highlight w:val="yellow"/>
        </w:rPr>
        <w:t>&lt;/</w:t>
      </w:r>
      <w:r w:rsidRPr="00F169C3">
        <w:rPr>
          <w:color w:val="3F7F7F"/>
          <w:highlight w:val="yellow"/>
        </w:rPr>
        <w:t>dependency</w:t>
      </w:r>
      <w:r w:rsidRPr="00F169C3">
        <w:rPr>
          <w:color w:val="008080"/>
          <w:highlight w:val="yellow"/>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b w:val="0"/>
          <w:color w:val="FF0000"/>
        </w:rPr>
      </w:pPr>
      <w:r>
        <w:rPr>
          <w:color w:val="008080"/>
        </w:rPr>
        <w:t>&lt;/</w:t>
      </w:r>
      <w:r>
        <w:rPr>
          <w:color w:val="3F7F7F"/>
        </w:rPr>
        <w:t>project</w:t>
      </w:r>
      <w:r>
        <w:rPr>
          <w:color w:val="008080"/>
        </w:rPr>
        <w:t>&gt;</w:t>
      </w:r>
    </w:p>
    <w:p w:rsidR="00B954E5" w:rsidRDefault="00B954E5" w:rsidP="00B954E5"/>
    <w:p w:rsidR="00B954E5" w:rsidRDefault="00B954E5" w:rsidP="00B954E5">
      <w:pPr>
        <w:rPr>
          <w:b/>
          <w:color w:val="FF0000"/>
        </w:rPr>
      </w:pPr>
      <w:r>
        <w:t xml:space="preserve">3. Configure </w:t>
      </w:r>
      <w:r w:rsidRPr="00E13180">
        <w:rPr>
          <w:b/>
          <w:color w:val="FF0000"/>
        </w:rPr>
        <w:t>web.xml</w:t>
      </w:r>
      <w:r>
        <w:rPr>
          <w:b/>
          <w:color w:val="FF0000"/>
        </w:rPr>
        <w:t xml:space="preserve"> </w:t>
      </w:r>
    </w:p>
    <w:p w:rsidR="00B954E5" w:rsidRDefault="00B954E5" w:rsidP="00B954E5">
      <w:pPr>
        <w:rPr>
          <w:b/>
          <w:color w:val="FF0000"/>
        </w:rPr>
      </w:pPr>
      <w:r w:rsidRPr="00F169C3">
        <w:t>In</w:t>
      </w:r>
      <w:r>
        <w:rPr>
          <w:rStyle w:val="apple-converted-space"/>
          <w:rFonts w:ascii="Helvetica" w:hAnsi="Helvetica" w:cs="Helvetica"/>
          <w:color w:val="333333"/>
          <w:shd w:val="clear" w:color="auto" w:fill="FFFFFF"/>
        </w:rPr>
        <w:t> </w:t>
      </w:r>
      <w:r>
        <w:rPr>
          <w:rStyle w:val="HTMLCode"/>
          <w:rFonts w:ascii="Consolas" w:eastAsiaTheme="minorEastAsia" w:hAnsi="Consolas" w:cs="Consolas"/>
          <w:color w:val="C7254E"/>
          <w:sz w:val="22"/>
          <w:szCs w:val="22"/>
          <w:shd w:val="clear" w:color="auto" w:fill="F9F2F4"/>
        </w:rPr>
        <w:t>web.xml</w:t>
      </w:r>
      <w:r>
        <w:rPr>
          <w:rFonts w:ascii="Helvetica" w:hAnsi="Helvetica" w:cs="Helvetica"/>
          <w:color w:val="333333"/>
          <w:shd w:val="clear" w:color="auto" w:fill="FFFFFF"/>
        </w:rPr>
        <w:t xml:space="preserve">, </w:t>
      </w:r>
      <w:r w:rsidRPr="00F169C3">
        <w:t>declares</w:t>
      </w:r>
      <w:r>
        <w:rPr>
          <w:rFonts w:ascii="Helvetica" w:hAnsi="Helvetica" w:cs="Helvetica"/>
          <w:color w:val="333333"/>
          <w:shd w:val="clear" w:color="auto" w:fill="FFFFFF"/>
        </w:rPr>
        <w:t xml:space="preserve"> “</w:t>
      </w:r>
      <w:r>
        <w:rPr>
          <w:rStyle w:val="HTMLCode"/>
          <w:rFonts w:ascii="Consolas" w:eastAsiaTheme="minorEastAsia" w:hAnsi="Consolas" w:cs="Consolas"/>
          <w:color w:val="C7254E"/>
          <w:sz w:val="22"/>
          <w:szCs w:val="22"/>
          <w:shd w:val="clear" w:color="auto" w:fill="F9F2F4"/>
        </w:rPr>
        <w:t>com.sun.jersey.api.json.POJOMappingFeature</w:t>
      </w:r>
      <w:r>
        <w:rPr>
          <w:rFonts w:ascii="Helvetica" w:hAnsi="Helvetica" w:cs="Helvetica"/>
          <w:color w:val="333333"/>
          <w:shd w:val="clear" w:color="auto" w:fill="FFFFFF"/>
        </w:rPr>
        <w:t xml:space="preserve">” </w:t>
      </w:r>
      <w:r w:rsidRPr="00F169C3">
        <w:t>as</w:t>
      </w:r>
      <w:r>
        <w:rPr>
          <w:rFonts w:ascii="Helvetica" w:hAnsi="Helvetica" w:cs="Helvetica"/>
          <w:color w:val="333333"/>
          <w:shd w:val="clear" w:color="auto" w:fill="FFFFFF"/>
        </w:rPr>
        <w:t xml:space="preserve"> “</w:t>
      </w:r>
      <w:r>
        <w:rPr>
          <w:rStyle w:val="HTMLCode"/>
          <w:rFonts w:ascii="Consolas" w:eastAsiaTheme="minorEastAsia" w:hAnsi="Consolas" w:cs="Consolas"/>
          <w:color w:val="C7254E"/>
          <w:sz w:val="22"/>
          <w:szCs w:val="22"/>
          <w:shd w:val="clear" w:color="auto" w:fill="F9F2F4"/>
        </w:rPr>
        <w:t>init-param</w:t>
      </w:r>
      <w:r>
        <w:rPr>
          <w:rFonts w:ascii="Helvetica" w:hAnsi="Helvetica" w:cs="Helvetica"/>
          <w:color w:val="333333"/>
          <w:shd w:val="clear" w:color="auto" w:fill="FFFFFF"/>
        </w:rPr>
        <w:t xml:space="preserve">” </w:t>
      </w:r>
      <w:r w:rsidRPr="00F169C3">
        <w:t>in</w:t>
      </w:r>
      <w:r>
        <w:rPr>
          <w:rFonts w:ascii="Helvetica" w:hAnsi="Helvetica" w:cs="Helvetica"/>
          <w:color w:val="333333"/>
          <w:shd w:val="clear" w:color="auto" w:fill="FFFFFF"/>
        </w:rPr>
        <w:t xml:space="preserve"> </w:t>
      </w:r>
      <w:r w:rsidRPr="00F169C3">
        <w:t>Jersey mapped servlet. It will make Jersey support JSON/object mapping.</w:t>
      </w:r>
    </w:p>
    <w:p w:rsidR="00B954E5" w:rsidRDefault="00B954E5" w:rsidP="00B954E5">
      <w:pPr>
        <w:pStyle w:val="Output"/>
        <w:rPr>
          <w:color w:val="4C483D" w:themeColor="text2"/>
        </w:rPr>
      </w:pPr>
      <w:r>
        <w:rPr>
          <w:color w:val="008080"/>
        </w:rPr>
        <w:t>&lt;</w:t>
      </w:r>
      <w:r>
        <w:rPr>
          <w:color w:val="3F7F7F"/>
        </w:rPr>
        <w:t>web-app</w:t>
      </w:r>
      <w:r>
        <w:rPr>
          <w:color w:val="4C483D" w:themeColor="text2"/>
        </w:rPr>
        <w:t xml:space="preserve"> </w:t>
      </w:r>
      <w:r>
        <w:rPr>
          <w:color w:val="7F007F"/>
        </w:rPr>
        <w:t>id</w:t>
      </w:r>
      <w:r>
        <w:rPr>
          <w:color w:val="000000"/>
        </w:rPr>
        <w:t>=</w:t>
      </w:r>
      <w:r>
        <w:rPr>
          <w:i/>
          <w:iCs/>
        </w:rPr>
        <w:t>"WebApp_ID"</w:t>
      </w:r>
      <w:r>
        <w:rPr>
          <w:color w:val="4C483D" w:themeColor="text2"/>
        </w:rPr>
        <w:t xml:space="preserve"> </w:t>
      </w:r>
      <w:r>
        <w:rPr>
          <w:color w:val="7F007F"/>
        </w:rPr>
        <w:t>version</w:t>
      </w:r>
      <w:r>
        <w:rPr>
          <w:color w:val="000000"/>
        </w:rPr>
        <w:t>=</w:t>
      </w:r>
      <w:r>
        <w:rPr>
          <w:i/>
          <w:iCs/>
        </w:rPr>
        <w:t>"2.4"</w:t>
      </w:r>
    </w:p>
    <w:p w:rsidR="00B954E5" w:rsidRDefault="00B954E5" w:rsidP="00B954E5">
      <w:pPr>
        <w:pStyle w:val="Output"/>
        <w:rPr>
          <w:color w:val="4C483D" w:themeColor="text2"/>
        </w:rPr>
      </w:pPr>
      <w:r>
        <w:rPr>
          <w:color w:val="4C483D" w:themeColor="text2"/>
        </w:rPr>
        <w:tab/>
      </w:r>
      <w:r>
        <w:rPr>
          <w:color w:val="7F007F"/>
        </w:rPr>
        <w:t>xmlns</w:t>
      </w:r>
      <w:r>
        <w:rPr>
          <w:color w:val="000000"/>
        </w:rPr>
        <w:t>=</w:t>
      </w:r>
      <w:r>
        <w:rPr>
          <w:i/>
          <w:iCs/>
        </w:rPr>
        <w:t>"http://java.sun.com/xml/ns/j2ee"</w:t>
      </w:r>
      <w:r>
        <w:rPr>
          <w:color w:val="4C483D" w:themeColor="text2"/>
        </w:rPr>
        <w:t xml:space="preserve"> </w:t>
      </w:r>
      <w:r>
        <w:rPr>
          <w:color w:val="7F007F"/>
        </w:rPr>
        <w:t>xmlns:xsi</w:t>
      </w:r>
      <w:r>
        <w:rPr>
          <w:color w:val="000000"/>
        </w:rPr>
        <w:t>=</w:t>
      </w:r>
      <w:r>
        <w:rPr>
          <w:i/>
          <w:iCs/>
        </w:rPr>
        <w:t>"http://www.w3.org/2001/XMLSchema-instance"</w:t>
      </w:r>
    </w:p>
    <w:p w:rsidR="00B954E5" w:rsidRDefault="00B954E5" w:rsidP="00B954E5">
      <w:pPr>
        <w:pStyle w:val="Output"/>
        <w:rPr>
          <w:color w:val="4C483D" w:themeColor="text2"/>
        </w:rPr>
      </w:pPr>
      <w:r>
        <w:rPr>
          <w:color w:val="4C483D" w:themeColor="text2"/>
        </w:rPr>
        <w:tab/>
      </w:r>
      <w:r>
        <w:rPr>
          <w:color w:val="7F007F"/>
        </w:rPr>
        <w:t>xsi:schemaLocation</w:t>
      </w:r>
      <w:r>
        <w:rPr>
          <w:color w:val="000000"/>
        </w:rPr>
        <w:t>=</w:t>
      </w:r>
      <w:r>
        <w:rPr>
          <w:i/>
          <w:iCs/>
        </w:rPr>
        <w:t xml:space="preserve">"http://java.sun.com/xml/ns/j2ee </w:t>
      </w:r>
    </w:p>
    <w:p w:rsidR="00B954E5" w:rsidRDefault="00B954E5" w:rsidP="00B954E5">
      <w:pPr>
        <w:pStyle w:val="Output"/>
        <w:rPr>
          <w:color w:val="4C483D" w:themeColor="text2"/>
        </w:rPr>
      </w:pPr>
      <w:r>
        <w:rPr>
          <w:i/>
          <w:iCs/>
        </w:rPr>
        <w:tab/>
        <w:t>http://java.sun.com/xml/ns/j2ee/web-app_2_4.xsd"</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display-name</w:t>
      </w:r>
      <w:r>
        <w:rPr>
          <w:color w:val="008080"/>
        </w:rPr>
        <w:t>&gt;</w:t>
      </w:r>
      <w:r>
        <w:rPr>
          <w:color w:val="000000"/>
        </w:rPr>
        <w:t>Restful Web Application</w:t>
      </w:r>
      <w:r>
        <w:rPr>
          <w:color w:val="008080"/>
        </w:rPr>
        <w:t>&lt;/</w:t>
      </w:r>
      <w:r>
        <w:rPr>
          <w:color w:val="3F7F7F"/>
        </w:rPr>
        <w:t>display-name</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lastRenderedPageBreak/>
        <w:tab/>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servlet-class</w:t>
      </w:r>
      <w:r>
        <w:rPr>
          <w:color w:val="008080"/>
        </w:rPr>
        <w:t>&gt;</w:t>
      </w:r>
      <w:r>
        <w:rPr>
          <w:color w:val="000000"/>
        </w:rPr>
        <w:t>com.sun.jersey.spi.container.servlet.ServletContainer</w:t>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param-name</w:t>
      </w:r>
      <w:r>
        <w:rPr>
          <w:color w:val="008080"/>
        </w:rPr>
        <w:t>&gt;</w:t>
      </w:r>
      <w:r>
        <w:rPr>
          <w:color w:val="000000"/>
        </w:rPr>
        <w:t>com.sun.jersey.config.property.packages</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param-value</w:t>
      </w:r>
      <w:r>
        <w:rPr>
          <w:color w:val="008080"/>
        </w:rPr>
        <w:t>&gt;</w:t>
      </w:r>
      <w:r>
        <w:rPr>
          <w:color w:val="000000"/>
        </w:rPr>
        <w:t>rest.service</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init-param</w:t>
      </w:r>
      <w:r>
        <w:rPr>
          <w:color w:val="008080"/>
        </w:rPr>
        <w:t>&gt;</w:t>
      </w:r>
    </w:p>
    <w:p w:rsidR="00B954E5" w:rsidRPr="004251C0" w:rsidRDefault="00B954E5" w:rsidP="00B954E5">
      <w:pPr>
        <w:pStyle w:val="Output"/>
        <w:rPr>
          <w:b w:val="0"/>
          <w:color w:val="FF0000"/>
          <w:sz w:val="18"/>
        </w:rPr>
      </w:pPr>
      <w:r>
        <w:rPr>
          <w:color w:val="000000"/>
        </w:rPr>
        <w:tab/>
      </w:r>
      <w:r>
        <w:rPr>
          <w:color w:val="000000"/>
        </w:rPr>
        <w:tab/>
      </w:r>
      <w:r w:rsidRPr="004251C0">
        <w:rPr>
          <w:color w:val="FF0000"/>
          <w:sz w:val="18"/>
        </w:rPr>
        <w:t>&lt;init-param&gt;</w:t>
      </w:r>
    </w:p>
    <w:p w:rsidR="00B954E5" w:rsidRPr="004251C0" w:rsidRDefault="00B954E5" w:rsidP="00B954E5">
      <w:pPr>
        <w:pStyle w:val="Output"/>
        <w:rPr>
          <w:b w:val="0"/>
          <w:color w:val="FF0000"/>
          <w:sz w:val="18"/>
        </w:rPr>
      </w:pPr>
      <w:r w:rsidRPr="004251C0">
        <w:rPr>
          <w:color w:val="FF0000"/>
          <w:sz w:val="18"/>
        </w:rPr>
        <w:tab/>
      </w:r>
      <w:r w:rsidRPr="004251C0">
        <w:rPr>
          <w:color w:val="FF0000"/>
          <w:sz w:val="18"/>
        </w:rPr>
        <w:tab/>
      </w:r>
      <w:r w:rsidRPr="004251C0">
        <w:rPr>
          <w:color w:val="FF0000"/>
          <w:sz w:val="18"/>
        </w:rPr>
        <w:tab/>
        <w:t>&lt;param-name&gt;com.sun.jersey.api.json.POJOMappingFeature&lt;/param-name&gt;</w:t>
      </w:r>
    </w:p>
    <w:p w:rsidR="00B954E5" w:rsidRPr="004251C0" w:rsidRDefault="00B954E5" w:rsidP="00B954E5">
      <w:pPr>
        <w:pStyle w:val="Output"/>
        <w:rPr>
          <w:b w:val="0"/>
          <w:color w:val="FF0000"/>
          <w:sz w:val="18"/>
        </w:rPr>
      </w:pPr>
      <w:r w:rsidRPr="004251C0">
        <w:rPr>
          <w:color w:val="FF0000"/>
          <w:sz w:val="18"/>
        </w:rPr>
        <w:tab/>
      </w:r>
      <w:r w:rsidRPr="004251C0">
        <w:rPr>
          <w:color w:val="FF0000"/>
          <w:sz w:val="18"/>
        </w:rPr>
        <w:tab/>
      </w:r>
      <w:r w:rsidRPr="004251C0">
        <w:rPr>
          <w:color w:val="FF0000"/>
          <w:sz w:val="18"/>
        </w:rPr>
        <w:tab/>
        <w:t>&lt;param-value&gt;true&lt;/param-value&gt;</w:t>
      </w:r>
    </w:p>
    <w:p w:rsidR="00B954E5" w:rsidRPr="004251C0" w:rsidRDefault="00B954E5" w:rsidP="00B954E5">
      <w:pPr>
        <w:pStyle w:val="Output"/>
        <w:rPr>
          <w:b w:val="0"/>
          <w:color w:val="FF0000"/>
          <w:sz w:val="18"/>
        </w:rPr>
      </w:pPr>
      <w:r w:rsidRPr="004251C0">
        <w:rPr>
          <w:color w:val="FF0000"/>
          <w:sz w:val="18"/>
        </w:rPr>
        <w:tab/>
      </w:r>
      <w:r w:rsidRPr="004251C0">
        <w:rPr>
          <w:color w:val="FF0000"/>
          <w:sz w:val="18"/>
        </w:rPr>
        <w:tab/>
        <w:t>&lt;/init-param&gt;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p>
    <w:p w:rsidR="00B954E5" w:rsidRDefault="00B954E5" w:rsidP="00B954E5">
      <w:pPr>
        <w:pStyle w:val="Output"/>
      </w:pPr>
      <w:r>
        <w:rPr>
          <w:color w:val="008080"/>
        </w:rPr>
        <w:t>&lt;/</w:t>
      </w:r>
      <w:r>
        <w:rPr>
          <w:color w:val="3F7F7F"/>
        </w:rPr>
        <w:t>web-app</w:t>
      </w:r>
      <w:r>
        <w:rPr>
          <w:color w:val="008080"/>
        </w:rPr>
        <w:t>&gt;</w:t>
      </w:r>
    </w:p>
    <w:p w:rsidR="00B954E5" w:rsidRDefault="00B954E5" w:rsidP="00B954E5"/>
    <w:p w:rsidR="00B954E5" w:rsidRPr="0058770B" w:rsidRDefault="00B954E5" w:rsidP="00B954E5">
      <w:pPr>
        <w:spacing w:after="0"/>
        <w:rPr>
          <w:b/>
        </w:rPr>
      </w:pPr>
      <w:r w:rsidRPr="0058770B">
        <w:rPr>
          <w:b/>
        </w:rPr>
        <w:t xml:space="preserve">4. </w:t>
      </w:r>
      <w:r w:rsidRPr="0058770B">
        <w:rPr>
          <w:b/>
          <w:shd w:val="clear" w:color="auto" w:fill="F9F2F4"/>
          <w:lang w:val="en"/>
        </w:rPr>
        <w:t>Write “UserBo” class</w:t>
      </w:r>
    </w:p>
    <w:p w:rsidR="00B954E5" w:rsidRDefault="00B954E5" w:rsidP="00B954E5">
      <w:pPr>
        <w:spacing w:after="0"/>
        <w:rPr>
          <w:shd w:val="clear" w:color="auto" w:fill="F9F2F4"/>
          <w:lang w:val="en"/>
        </w:rPr>
      </w:pPr>
      <w:r>
        <w:rPr>
          <w:shd w:val="clear" w:color="auto" w:fill="F9F2F4"/>
          <w:lang w:val="en"/>
        </w:rPr>
        <w:t>Write</w:t>
      </w:r>
      <w:r w:rsidRPr="00863AFB">
        <w:rPr>
          <w:shd w:val="clear" w:color="auto" w:fill="F9F2F4"/>
          <w:lang w:val="en"/>
        </w:rPr>
        <w:t xml:space="preserve"> “</w:t>
      </w:r>
      <w:r>
        <w:rPr>
          <w:shd w:val="clear" w:color="auto" w:fill="F9F2F4"/>
          <w:lang w:val="en"/>
        </w:rPr>
        <w:t>UserBo</w:t>
      </w:r>
      <w:r w:rsidRPr="00863AFB">
        <w:rPr>
          <w:shd w:val="clear" w:color="auto" w:fill="F9F2F4"/>
          <w:lang w:val="en"/>
        </w:rPr>
        <w:t xml:space="preserve">” </w:t>
      </w:r>
      <w:r>
        <w:rPr>
          <w:shd w:val="clear" w:color="auto" w:fill="F9F2F4"/>
          <w:lang w:val="en"/>
        </w:rPr>
        <w:t xml:space="preserve">class </w:t>
      </w:r>
      <w:r w:rsidRPr="00863AFB">
        <w:rPr>
          <w:shd w:val="clear" w:color="auto" w:fill="F9F2F4"/>
          <w:lang w:val="en"/>
        </w:rPr>
        <w:t xml:space="preserve">object, Jersey will convert </w:t>
      </w:r>
      <w:r>
        <w:rPr>
          <w:shd w:val="clear" w:color="auto" w:fill="F9F2F4"/>
          <w:lang w:val="en"/>
        </w:rPr>
        <w:t>this object</w:t>
      </w:r>
      <w:r w:rsidRPr="00863AFB">
        <w:rPr>
          <w:shd w:val="clear" w:color="auto" w:fill="F9F2F4"/>
          <w:lang w:val="en"/>
        </w:rPr>
        <w:t xml:space="preserve"> into JSON format.</w:t>
      </w:r>
    </w:p>
    <w:p w:rsidR="00B954E5" w:rsidRDefault="00B954E5" w:rsidP="00B954E5">
      <w:pPr>
        <w:pStyle w:val="Output"/>
        <w:rPr>
          <w:color w:val="4C483D" w:themeColor="text2"/>
        </w:rPr>
      </w:pPr>
      <w:r>
        <w:rPr>
          <w:bCs/>
          <w:color w:val="7F0055"/>
        </w:rPr>
        <w:t>package</w:t>
      </w:r>
      <w:r>
        <w:t xml:space="preserve"> services;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UserBo {</w:t>
      </w:r>
    </w:p>
    <w:p w:rsidR="00B954E5" w:rsidRDefault="00B954E5" w:rsidP="00B954E5">
      <w:pPr>
        <w:pStyle w:val="Output"/>
        <w:rPr>
          <w:color w:val="4C483D" w:themeColor="text2"/>
        </w:rPr>
      </w:pPr>
      <w:r>
        <w:tab/>
        <w:t xml:space="preserve">String </w:t>
      </w:r>
      <w:r>
        <w:rPr>
          <w:color w:val="0000C0"/>
        </w:rPr>
        <w:t>username</w:t>
      </w:r>
      <w:r>
        <w:t>;</w:t>
      </w:r>
    </w:p>
    <w:p w:rsidR="00B954E5" w:rsidRDefault="00B954E5" w:rsidP="00B954E5">
      <w:pPr>
        <w:pStyle w:val="Output"/>
        <w:rPr>
          <w:color w:val="4C483D" w:themeColor="text2"/>
        </w:rPr>
      </w:pPr>
      <w:r>
        <w:tab/>
        <w:t xml:space="preserve">String </w:t>
      </w:r>
      <w:r>
        <w:rPr>
          <w:color w:val="0000C0"/>
        </w:rPr>
        <w:t>password</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String getUsername() {</w:t>
      </w:r>
    </w:p>
    <w:p w:rsidR="00B954E5" w:rsidRDefault="00B954E5" w:rsidP="00B954E5">
      <w:pPr>
        <w:pStyle w:val="Output"/>
        <w:rPr>
          <w:color w:val="4C483D" w:themeColor="text2"/>
        </w:rPr>
      </w:pPr>
      <w:r>
        <w:tab/>
      </w:r>
      <w:r>
        <w:tab/>
      </w:r>
      <w:r>
        <w:rPr>
          <w:bCs/>
          <w:color w:val="7F0055"/>
        </w:rPr>
        <w:t>return</w:t>
      </w:r>
      <w:r>
        <w:t xml:space="preserve"> </w:t>
      </w:r>
      <w:r>
        <w:rPr>
          <w:color w:val="0000C0"/>
        </w:rPr>
        <w:t>username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w:t>
      </w:r>
      <w:r>
        <w:rPr>
          <w:highlight w:val="lightGray"/>
        </w:rPr>
        <w:t>setUsername</w:t>
      </w:r>
      <w:r>
        <w:t xml:space="preserve">(String </w:t>
      </w:r>
      <w:r>
        <w:rPr>
          <w:color w:val="6A3E3E"/>
        </w:rPr>
        <w:t>username</w:t>
      </w:r>
      <w:r>
        <w:t>) {</w:t>
      </w:r>
    </w:p>
    <w:p w:rsidR="00B954E5" w:rsidRDefault="00B954E5" w:rsidP="00B954E5">
      <w:pPr>
        <w:pStyle w:val="Output"/>
        <w:rPr>
          <w:color w:val="4C483D" w:themeColor="text2"/>
        </w:rPr>
      </w:pPr>
      <w:r>
        <w:tab/>
      </w:r>
      <w:r>
        <w:tab/>
      </w:r>
      <w:r>
        <w:rPr>
          <w:bCs/>
          <w:color w:val="7F0055"/>
        </w:rPr>
        <w:t>this</w:t>
      </w:r>
      <w:r>
        <w:t>.</w:t>
      </w:r>
      <w:r>
        <w:rPr>
          <w:color w:val="0000C0"/>
        </w:rPr>
        <w:t>username</w:t>
      </w:r>
      <w:r>
        <w:t xml:space="preserve"> = </w:t>
      </w:r>
      <w:r>
        <w:rPr>
          <w:color w:val="6A3E3E"/>
        </w:rPr>
        <w:t>username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String getPassword() {</w:t>
      </w:r>
    </w:p>
    <w:p w:rsidR="00B954E5" w:rsidRDefault="00B954E5" w:rsidP="00B954E5">
      <w:pPr>
        <w:pStyle w:val="Output"/>
        <w:rPr>
          <w:color w:val="4C483D" w:themeColor="text2"/>
        </w:rPr>
      </w:pPr>
      <w:r>
        <w:tab/>
      </w:r>
      <w:r>
        <w:tab/>
      </w:r>
      <w:r>
        <w:rPr>
          <w:bCs/>
          <w:color w:val="7F0055"/>
        </w:rPr>
        <w:t>return</w:t>
      </w:r>
      <w:r>
        <w:t xml:space="preserve"> </w:t>
      </w:r>
      <w:r>
        <w:rPr>
          <w:color w:val="0000C0"/>
        </w:rPr>
        <w:t>password</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setPassword(String </w:t>
      </w:r>
      <w:r>
        <w:rPr>
          <w:color w:val="6A3E3E"/>
        </w:rPr>
        <w:t>password</w:t>
      </w:r>
      <w:r>
        <w:t>) {</w:t>
      </w:r>
    </w:p>
    <w:p w:rsidR="00B954E5" w:rsidRDefault="00B954E5" w:rsidP="00B954E5">
      <w:pPr>
        <w:pStyle w:val="Output"/>
        <w:rPr>
          <w:color w:val="4C483D" w:themeColor="text2"/>
        </w:rPr>
      </w:pPr>
      <w:r>
        <w:tab/>
      </w:r>
      <w:r>
        <w:tab/>
      </w:r>
      <w:r>
        <w:rPr>
          <w:bCs/>
          <w:color w:val="7F0055"/>
        </w:rPr>
        <w:t>this</w:t>
      </w:r>
      <w:r>
        <w:t>.</w:t>
      </w:r>
      <w:r>
        <w:rPr>
          <w:color w:val="0000C0"/>
        </w:rPr>
        <w:t>password</w:t>
      </w:r>
      <w:r>
        <w:t xml:space="preserve"> = </w:t>
      </w:r>
      <w:r>
        <w:rPr>
          <w:color w:val="6A3E3E"/>
        </w:rPr>
        <w:t>password</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@Override</w:t>
      </w:r>
    </w:p>
    <w:p w:rsidR="00B954E5" w:rsidRDefault="00B954E5" w:rsidP="00B954E5">
      <w:pPr>
        <w:pStyle w:val="Output"/>
        <w:rPr>
          <w:color w:val="4C483D" w:themeColor="text2"/>
        </w:rPr>
      </w:pPr>
      <w:r>
        <w:tab/>
      </w:r>
      <w:r>
        <w:rPr>
          <w:bCs/>
          <w:color w:val="7F0055"/>
        </w:rPr>
        <w:t>public</w:t>
      </w:r>
      <w:r>
        <w:t xml:space="preserve"> String toString() {</w:t>
      </w:r>
    </w:p>
    <w:p w:rsidR="00B954E5" w:rsidRDefault="00B954E5" w:rsidP="00B954E5">
      <w:pPr>
        <w:pStyle w:val="Output"/>
        <w:rPr>
          <w:color w:val="4C483D" w:themeColor="text2"/>
        </w:rPr>
      </w:pPr>
      <w:r>
        <w:tab/>
      </w:r>
      <w:r>
        <w:tab/>
      </w:r>
      <w:r>
        <w:rPr>
          <w:color w:val="3F7F5F"/>
        </w:rPr>
        <w:t xml:space="preserve">// </w:t>
      </w:r>
      <w:r>
        <w:rPr>
          <w:bCs/>
          <w:color w:val="7F9FBF"/>
        </w:rPr>
        <w:t>TODO</w:t>
      </w:r>
      <w:r>
        <w:rPr>
          <w:color w:val="3F7F5F"/>
        </w:rPr>
        <w:t xml:space="preserve"> Auto-generated method stub</w:t>
      </w:r>
    </w:p>
    <w:p w:rsidR="00B954E5" w:rsidRDefault="00B954E5" w:rsidP="00B954E5">
      <w:pPr>
        <w:pStyle w:val="Output"/>
        <w:rPr>
          <w:color w:val="4C483D" w:themeColor="text2"/>
        </w:rPr>
      </w:pPr>
      <w:r>
        <w:tab/>
      </w:r>
      <w:r>
        <w:tab/>
      </w:r>
      <w:r>
        <w:rPr>
          <w:bCs/>
          <w:color w:val="7F0055"/>
        </w:rPr>
        <w:t>return</w:t>
      </w:r>
      <w:r>
        <w:t xml:space="preserve"> </w:t>
      </w:r>
      <w:r>
        <w:rPr>
          <w:color w:val="2A00FF"/>
        </w:rPr>
        <w:t>"User [username="</w:t>
      </w:r>
      <w:r>
        <w:t xml:space="preserve"> + </w:t>
      </w:r>
      <w:r>
        <w:rPr>
          <w:color w:val="0000C0"/>
        </w:rPr>
        <w:t>username</w:t>
      </w:r>
      <w:r>
        <w:t xml:space="preserve"> + </w:t>
      </w:r>
      <w:r>
        <w:rPr>
          <w:color w:val="2A00FF"/>
        </w:rPr>
        <w:t>", password="</w:t>
      </w:r>
      <w:r>
        <w:t xml:space="preserve"> + </w:t>
      </w:r>
      <w:r>
        <w:rPr>
          <w:color w:val="0000C0"/>
        </w:rPr>
        <w:t>password</w:t>
      </w:r>
      <w:r>
        <w:t xml:space="preserve"> + </w:t>
      </w:r>
      <w:r>
        <w:rPr>
          <w:color w:val="2A00FF"/>
        </w:rPr>
        <w:t>"]"</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pPr>
        <w:rPr>
          <w:shd w:val="clear" w:color="auto" w:fill="F9F2F4"/>
          <w:lang w:val="en"/>
        </w:rPr>
      </w:pPr>
    </w:p>
    <w:p w:rsidR="00B954E5" w:rsidRPr="0058770B" w:rsidRDefault="00B954E5" w:rsidP="00B954E5">
      <w:pPr>
        <w:rPr>
          <w:b/>
        </w:rPr>
      </w:pPr>
      <w:r w:rsidRPr="0058770B">
        <w:rPr>
          <w:b/>
          <w:shd w:val="clear" w:color="auto" w:fill="F9F2F4"/>
          <w:lang w:val="en"/>
        </w:rPr>
        <w:t xml:space="preserve">5. </w:t>
      </w:r>
      <w:r w:rsidRPr="0058770B">
        <w:rPr>
          <w:b/>
        </w:rPr>
        <w:t>Create RESTFul webservice Jersey</w:t>
      </w:r>
    </w:p>
    <w:p w:rsidR="00B954E5" w:rsidRDefault="00B954E5" w:rsidP="00B954E5">
      <w:r w:rsidRPr="00931335">
        <w:t>Annotate the method with</w:t>
      </w:r>
      <w:r>
        <w:rPr>
          <w:rStyle w:val="apple-converted-space"/>
          <w:rFonts w:ascii="Helvetica" w:hAnsi="Helvetica" w:cs="Helvetica"/>
          <w:color w:val="333333"/>
          <w:shd w:val="clear" w:color="auto" w:fill="FFFFFF"/>
        </w:rPr>
        <w:t> </w:t>
      </w:r>
      <w:r>
        <w:rPr>
          <w:rStyle w:val="HTMLCode"/>
          <w:rFonts w:ascii="Consolas" w:eastAsiaTheme="minorEastAsia" w:hAnsi="Consolas" w:cs="Consolas"/>
          <w:color w:val="C7254E"/>
          <w:sz w:val="22"/>
          <w:szCs w:val="22"/>
          <w:shd w:val="clear" w:color="auto" w:fill="F9F2F4"/>
        </w:rPr>
        <w:t>@Produces(MediaType.APPLICATION_JSON</w:t>
      </w:r>
      <w:r w:rsidRPr="00931335">
        <w:t>). Jersey will use Jackson to handle the JSON conversion automatically.</w:t>
      </w:r>
    </w:p>
    <w:p w:rsidR="00B954E5" w:rsidRDefault="00B954E5" w:rsidP="00B954E5"/>
    <w:p w:rsidR="00B954E5" w:rsidRDefault="00B954E5" w:rsidP="00B954E5">
      <w:pPr>
        <w:pStyle w:val="Output"/>
        <w:rPr>
          <w:color w:val="4C483D" w:themeColor="text2"/>
        </w:rPr>
      </w:pPr>
      <w:r>
        <w:rPr>
          <w:bCs/>
          <w:color w:val="7F0055"/>
        </w:rPr>
        <w:t>package</w:t>
      </w:r>
      <w:r>
        <w:t xml:space="preserve"> rest.service;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"/json"</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JSONService {</w:t>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lastRenderedPageBreak/>
        <w:tab/>
      </w:r>
      <w:r>
        <w:rPr>
          <w:color w:val="646464"/>
        </w:rPr>
        <w:t>@Path</w:t>
      </w:r>
      <w:r>
        <w:t>(</w:t>
      </w:r>
      <w:r>
        <w:rPr>
          <w:color w:val="2A00FF"/>
        </w:rPr>
        <w:t>"/getjson"</w:t>
      </w:r>
      <w:r>
        <w:t>)</w:t>
      </w:r>
    </w:p>
    <w:p w:rsidR="00B954E5" w:rsidRDefault="00B954E5" w:rsidP="00B954E5">
      <w:pPr>
        <w:pStyle w:val="Output"/>
        <w:rPr>
          <w:color w:val="4C483D" w:themeColor="text2"/>
        </w:rPr>
      </w:pPr>
      <w:r>
        <w:tab/>
      </w:r>
      <w:r>
        <w:rPr>
          <w:color w:val="646464"/>
        </w:rPr>
        <w:t>@Produces</w:t>
      </w:r>
      <w:r>
        <w:t>(MediaType.</w:t>
      </w:r>
      <w:r>
        <w:rPr>
          <w:bCs/>
          <w:i/>
          <w:iCs/>
          <w:color w:val="0000C0"/>
        </w:rPr>
        <w:t>APPLICATION_JSON</w:t>
      </w:r>
      <w:r>
        <w:t>)</w:t>
      </w:r>
    </w:p>
    <w:p w:rsidR="00B954E5" w:rsidRDefault="00B954E5" w:rsidP="00B954E5">
      <w:pPr>
        <w:pStyle w:val="Output"/>
        <w:rPr>
          <w:color w:val="4C483D" w:themeColor="text2"/>
        </w:rPr>
      </w:pPr>
      <w:r>
        <w:tab/>
      </w:r>
      <w:r>
        <w:rPr>
          <w:bCs/>
          <w:color w:val="7F0055"/>
        </w:rPr>
        <w:t>public</w:t>
      </w:r>
      <w:r>
        <w:t xml:space="preserve"> UserBo getboInJSON()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UserBo </w:t>
      </w:r>
      <w:r>
        <w:rPr>
          <w:color w:val="6A3E3E"/>
        </w:rPr>
        <w:t>bo</w:t>
      </w:r>
      <w:r>
        <w:t xml:space="preserve"> = </w:t>
      </w:r>
      <w:r>
        <w:rPr>
          <w:bCs/>
          <w:color w:val="7F0055"/>
        </w:rPr>
        <w:t>new</w:t>
      </w:r>
      <w:r>
        <w:t xml:space="preserve"> UserBo();</w:t>
      </w:r>
    </w:p>
    <w:p w:rsidR="00B954E5" w:rsidRDefault="00B954E5" w:rsidP="00B954E5">
      <w:pPr>
        <w:pStyle w:val="Output"/>
        <w:rPr>
          <w:color w:val="4C483D" w:themeColor="text2"/>
        </w:rPr>
      </w:pPr>
      <w:r>
        <w:tab/>
      </w:r>
      <w:r>
        <w:tab/>
      </w:r>
      <w:r>
        <w:rPr>
          <w:color w:val="6A3E3E"/>
        </w:rPr>
        <w:t>bo</w:t>
      </w:r>
      <w:r>
        <w:t>.setUsername(</w:t>
      </w:r>
      <w:r>
        <w:rPr>
          <w:color w:val="2A00FF"/>
        </w:rPr>
        <w:t>"satyakaveti@gmail.com"</w:t>
      </w:r>
      <w:r>
        <w:t>);</w:t>
      </w:r>
    </w:p>
    <w:p w:rsidR="00B954E5" w:rsidRDefault="00B954E5" w:rsidP="00B954E5">
      <w:pPr>
        <w:pStyle w:val="Output"/>
        <w:rPr>
          <w:color w:val="4C483D" w:themeColor="text2"/>
        </w:rPr>
      </w:pPr>
      <w:r>
        <w:tab/>
      </w:r>
      <w:r>
        <w:tab/>
      </w:r>
      <w:r>
        <w:rPr>
          <w:color w:val="6A3E3E"/>
        </w:rPr>
        <w:t>bo</w:t>
      </w:r>
      <w:r>
        <w:t>.setPassword(</w:t>
      </w:r>
      <w:r>
        <w:rPr>
          <w:color w:val="2A00FF"/>
        </w:rPr>
        <w:t>"XCersxg34CXeWER341DS@#we"</w:t>
      </w:r>
      <w:r>
        <w:t>);</w:t>
      </w:r>
    </w:p>
    <w:p w:rsidR="00B954E5" w:rsidRDefault="00B954E5" w:rsidP="00B954E5">
      <w:pPr>
        <w:pStyle w:val="Output"/>
        <w:rPr>
          <w:color w:val="4C483D" w:themeColor="text2"/>
        </w:rPr>
      </w:pPr>
      <w:r>
        <w:tab/>
      </w:r>
      <w:r>
        <w:tab/>
      </w:r>
      <w:r>
        <w:rPr>
          <w:bCs/>
          <w:color w:val="7F0055"/>
        </w:rPr>
        <w:t>return</w:t>
      </w:r>
      <w:r>
        <w:t xml:space="preserve"> </w:t>
      </w:r>
      <w:r>
        <w:rPr>
          <w:color w:val="6A3E3E"/>
        </w:rPr>
        <w:t>bo</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shd w:val="clear" w:color="auto" w:fill="F9F2F4"/>
          <w:lang w:val="en"/>
        </w:rPr>
      </w:pPr>
      <w:r>
        <w:t>}</w:t>
      </w:r>
    </w:p>
    <w:p w:rsidR="00B954E5" w:rsidRDefault="00B954E5" w:rsidP="00B954E5"/>
    <w:p w:rsidR="00B954E5" w:rsidRPr="0058770B" w:rsidRDefault="00B954E5" w:rsidP="00B954E5">
      <w:pPr>
        <w:spacing w:after="0"/>
        <w:rPr>
          <w:b/>
        </w:rPr>
      </w:pPr>
      <w:r w:rsidRPr="0058770B">
        <w:rPr>
          <w:b/>
        </w:rPr>
        <w:t>6. Test Webservice directly by using URL / writing webservice client</w:t>
      </w:r>
    </w:p>
    <w:p w:rsidR="00B954E5" w:rsidRDefault="00B20442" w:rsidP="00B954E5">
      <w:hyperlink r:id="rId225" w:history="1">
        <w:r w:rsidR="00B954E5" w:rsidRPr="005D0EF2">
          <w:rPr>
            <w:rStyle w:val="Hyperlink"/>
          </w:rPr>
          <w:t>http://localhost:8080/JAX-RS-JSON_Example-Jersey/json/getjson</w:t>
        </w:r>
      </w:hyperlink>
    </w:p>
    <w:p w:rsidR="00B954E5" w:rsidRDefault="00B954E5" w:rsidP="00B954E5">
      <w:r>
        <w:rPr>
          <w:noProof/>
          <w:lang w:eastAsia="en-US"/>
        </w:rPr>
        <w:drawing>
          <wp:inline distT="0" distB="0" distL="0" distR="0" wp14:anchorId="18BEDFF4" wp14:editId="6DA24551">
            <wp:extent cx="5943600" cy="1210310"/>
            <wp:effectExtent l="0" t="0" r="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80CFAB.tmp"/>
                    <pic:cNvPicPr/>
                  </pic:nvPicPr>
                  <pic:blipFill>
                    <a:blip r:embed="rId226">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rsidR="00B954E5" w:rsidRDefault="00B954E5" w:rsidP="00B954E5">
      <w:pPr>
        <w:pStyle w:val="Heading3"/>
      </w:pPr>
      <w:bookmarkStart w:id="109" w:name="_Toc471845323"/>
      <w:r>
        <w:t>11.</w:t>
      </w:r>
      <w:r w:rsidRPr="00C73AA6">
        <w:t xml:space="preserve"> </w:t>
      </w:r>
      <w:r>
        <w:t>JAX-RS</w:t>
      </w:r>
      <w:r w:rsidRPr="00CB155A">
        <w:t xml:space="preserve"> </w:t>
      </w:r>
      <w:r>
        <w:t>JSON</w:t>
      </w:r>
      <w:r w:rsidRPr="00CB155A">
        <w:t xml:space="preserve"> Example Using </w:t>
      </w:r>
      <w:r>
        <w:t>RESTEasy</w:t>
      </w:r>
      <w:bookmarkEnd w:id="109"/>
    </w:p>
    <w:p w:rsidR="00B954E5" w:rsidRPr="00E45328" w:rsidRDefault="00B954E5" w:rsidP="00B954E5">
      <w:r w:rsidRPr="009E6D8B">
        <w:t xml:space="preserve">To integrate Jackson with RESTEasy, you just need to include </w:t>
      </w:r>
      <w:r w:rsidRPr="009E6D8B">
        <w:rPr>
          <w:b/>
          <w:color w:val="FF0000"/>
        </w:rPr>
        <w:t>“resteasy-jackson-provider.jar“.</w:t>
      </w:r>
    </w:p>
    <w:p w:rsidR="00B954E5" w:rsidRDefault="00B954E5" w:rsidP="00B954E5">
      <w:r w:rsidRPr="009E6D8B">
        <w:rPr>
          <w:b/>
        </w:rPr>
        <w:t>1. Create Dynamic web project in eclipse, convert that into Maven Project</w:t>
      </w:r>
      <w:r>
        <w:rPr>
          <w:noProof/>
          <w:lang w:eastAsia="en-US"/>
        </w:rPr>
        <w:drawing>
          <wp:inline distT="0" distB="0" distL="0" distR="0" wp14:anchorId="054A1EAE" wp14:editId="07879C35">
            <wp:extent cx="2571750" cy="3253716"/>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487D8.tmp"/>
                    <pic:cNvPicPr/>
                  </pic:nvPicPr>
                  <pic:blipFill>
                    <a:blip r:embed="rId227">
                      <a:extLst>
                        <a:ext uri="{28A0092B-C50C-407E-A947-70E740481C1C}">
                          <a14:useLocalDpi xmlns:a14="http://schemas.microsoft.com/office/drawing/2010/main" val="0"/>
                        </a:ext>
                      </a:extLst>
                    </a:blip>
                    <a:stretch>
                      <a:fillRect/>
                    </a:stretch>
                  </pic:blipFill>
                  <pic:spPr>
                    <a:xfrm>
                      <a:off x="0" y="0"/>
                      <a:ext cx="2573513" cy="3255946"/>
                    </a:xfrm>
                    <a:prstGeom prst="rect">
                      <a:avLst/>
                    </a:prstGeom>
                  </pic:spPr>
                </pic:pic>
              </a:graphicData>
            </a:graphic>
          </wp:inline>
        </w:drawing>
      </w:r>
    </w:p>
    <w:p w:rsidR="00B954E5" w:rsidRDefault="00B954E5" w:rsidP="00B954E5">
      <w:pPr>
        <w:spacing w:after="0"/>
        <w:rPr>
          <w:b/>
          <w:color w:val="FF0000"/>
        </w:rPr>
      </w:pPr>
      <w:r w:rsidRPr="009E6D8B">
        <w:rPr>
          <w:b/>
        </w:rPr>
        <w:t xml:space="preserve">2. Configure </w:t>
      </w:r>
      <w:r w:rsidRPr="009E6D8B">
        <w:rPr>
          <w:b/>
          <w:color w:val="FF0000"/>
        </w:rPr>
        <w:t>pom.xml</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"http://maven.apache.org/POM/4.0.0"</w:t>
      </w:r>
      <w:r>
        <w:rPr>
          <w:color w:val="4C483D" w:themeColor="text2"/>
        </w:rPr>
        <w:t xml:space="preserve"> </w:t>
      </w:r>
      <w:r>
        <w:rPr>
          <w:color w:val="7F007F"/>
        </w:rPr>
        <w:t>xmlns:xsi</w:t>
      </w:r>
      <w:r>
        <w:rPr>
          <w:color w:val="000000"/>
        </w:rPr>
        <w:t>=</w:t>
      </w:r>
      <w:r>
        <w:t>"http://www.w3.org/2001/XMLSchema-instance"</w:t>
      </w:r>
    </w:p>
    <w:p w:rsidR="00B954E5" w:rsidRDefault="00B954E5" w:rsidP="00B954E5">
      <w:pPr>
        <w:pStyle w:val="Output"/>
        <w:rPr>
          <w:color w:val="4C483D" w:themeColor="text2"/>
        </w:rPr>
      </w:pPr>
      <w:r>
        <w:rPr>
          <w:color w:val="4C483D" w:themeColor="text2"/>
        </w:rPr>
        <w:tab/>
      </w:r>
      <w:r>
        <w:rPr>
          <w:color w:val="7F007F"/>
        </w:rPr>
        <w:t>xsi:schemaLocation</w:t>
      </w:r>
      <w:r>
        <w:rPr>
          <w:color w:val="000000"/>
        </w:rPr>
        <w:t>=</w:t>
      </w:r>
      <w:r>
        <w:t>"http://maven.apache.org/POM/4.0.0 http://maven.apache.org/maven-v4_0_0.xsd"</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groupId</w:t>
      </w:r>
      <w:r>
        <w:rPr>
          <w:color w:val="008080"/>
        </w:rPr>
        <w:t>&gt;</w:t>
      </w:r>
      <w:r>
        <w:rPr>
          <w:color w:val="000000"/>
        </w:rPr>
        <w:t>JAXRS-JSON-RESTEasy-Example</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lastRenderedPageBreak/>
        <w:tab/>
      </w:r>
      <w:r>
        <w:rPr>
          <w:color w:val="008080"/>
        </w:rPr>
        <w:t>&lt;</w:t>
      </w:r>
      <w:r>
        <w:rPr>
          <w:color w:val="3F7F7F"/>
        </w:rPr>
        <w:t>artifactId</w:t>
      </w:r>
      <w:r>
        <w:rPr>
          <w:color w:val="008080"/>
        </w:rPr>
        <w:t>&gt;</w:t>
      </w:r>
      <w:r>
        <w:rPr>
          <w:color w:val="000000"/>
        </w:rPr>
        <w:t>JAXRS-JSON-RESTEasy-Example</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packaging</w:t>
      </w:r>
      <w:r>
        <w:rPr>
          <w:color w:val="008080"/>
        </w:rPr>
        <w:t>&gt;</w:t>
      </w:r>
      <w:r>
        <w:rPr>
          <w:color w:val="000000"/>
        </w:rPr>
        <w:t>war</w:t>
      </w:r>
      <w:r>
        <w:rPr>
          <w:color w:val="008080"/>
        </w:rPr>
        <w:t>&lt;/</w:t>
      </w:r>
      <w:r>
        <w:rPr>
          <w:color w:val="3F7F7F"/>
        </w:rPr>
        <w:t>packaging</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version</w:t>
      </w:r>
      <w:r>
        <w:rPr>
          <w:color w:val="008080"/>
        </w:rPr>
        <w:t>&gt;</w:t>
      </w:r>
      <w:r>
        <w:rPr>
          <w:color w:val="000000"/>
        </w:rPr>
        <w:t>1.0-SNAPSHOT</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name</w:t>
      </w:r>
      <w:r>
        <w:rPr>
          <w:color w:val="008080"/>
        </w:rPr>
        <w:t>&gt;</w:t>
      </w:r>
      <w:r>
        <w:rPr>
          <w:color w:val="000000"/>
        </w:rPr>
        <w:t>JAXRS-JSON-RESTEasy-Example</w:t>
      </w:r>
      <w:r>
        <w:rPr>
          <w:color w:val="008080"/>
        </w:rPr>
        <w:t>&lt;/</w:t>
      </w:r>
      <w:r>
        <w:rPr>
          <w:color w:val="3F7F7F"/>
        </w:rPr>
        <w:t>name</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url</w:t>
      </w:r>
      <w:r>
        <w:rPr>
          <w:color w:val="008080"/>
        </w:rPr>
        <w:t>&gt;</w:t>
      </w:r>
      <w:r>
        <w:rPr>
          <w:color w:val="000000"/>
        </w:rPr>
        <w:t>http://maven.apache.org</w:t>
      </w:r>
      <w:r>
        <w:rPr>
          <w:color w:val="008080"/>
        </w:rPr>
        <w:t>&lt;/</w:t>
      </w:r>
      <w:r>
        <w:rPr>
          <w:color w:val="3F7F7F"/>
        </w:rPr>
        <w:t>url</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id</w:t>
      </w:r>
      <w:r>
        <w:rPr>
          <w:color w:val="008080"/>
        </w:rPr>
        <w:t>&gt;</w:t>
      </w:r>
      <w:r>
        <w:rPr>
          <w:color w:val="000000"/>
        </w:rPr>
        <w:t>JBoss repository</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url</w:t>
      </w:r>
      <w:r>
        <w:rPr>
          <w:color w:val="008080"/>
        </w:rPr>
        <w:t>&gt;</w:t>
      </w:r>
      <w:r>
        <w:rPr>
          <w:color w:val="000000"/>
        </w:rPr>
        <w:t>https://repository.jboss.org/nexus/content/groups/public-jboss/</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u w:val="single"/>
        </w:rPr>
        <w:t>junit</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junit</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4.8.2</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scope</w:t>
      </w:r>
      <w:r>
        <w:rPr>
          <w:color w:val="008080"/>
        </w:rPr>
        <w:t>&gt;</w:t>
      </w:r>
      <w:r>
        <w:rPr>
          <w:color w:val="000000"/>
        </w:rPr>
        <w:t>test</w:t>
      </w:r>
      <w:r>
        <w:rPr>
          <w:color w:val="008080"/>
        </w:rPr>
        <w:t>&lt;/</w:t>
      </w:r>
      <w:r>
        <w:rPr>
          <w:color w:val="3F7F7F"/>
        </w:rPr>
        <w:t>scope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org.jboss.resteasy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resteasy</w:t>
      </w:r>
      <w:r>
        <w:rPr>
          <w:color w:val="000000"/>
        </w:rPr>
        <w:t>-</w:t>
      </w:r>
      <w:r>
        <w:rPr>
          <w:color w:val="000000"/>
          <w:u w:val="single"/>
        </w:rPr>
        <w:t>jaxrs</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2.2.1.GA</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r>
        <w:rPr>
          <w:color w:val="4C483D" w:themeColor="text2"/>
        </w:rP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org.jboss.resteasy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resteasy</w:t>
      </w:r>
      <w:r>
        <w:rPr>
          <w:color w:val="000000"/>
        </w:rPr>
        <w:t>-</w:t>
      </w:r>
      <w:r>
        <w:rPr>
          <w:color w:val="000000"/>
          <w:u w:val="single"/>
        </w:rPr>
        <w:t>jackson</w:t>
      </w:r>
      <w:r>
        <w:rPr>
          <w:color w:val="000000"/>
        </w:rPr>
        <w:t>-provider</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2.2.1.GA</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finalName</w:t>
      </w:r>
      <w:r>
        <w:rPr>
          <w:color w:val="008080"/>
        </w:rPr>
        <w:t>&gt;</w:t>
      </w:r>
      <w:r>
        <w:rPr>
          <w:color w:val="000000"/>
        </w:rPr>
        <w:t>JAXRS-JSON-RESTEasy-Example</w:t>
      </w:r>
      <w:r>
        <w:rPr>
          <w:color w:val="008080"/>
        </w:rPr>
        <w:t>&lt;/</w:t>
      </w:r>
      <w:r>
        <w:rPr>
          <w:color w:val="3F7F7F"/>
        </w:rPr>
        <w:t>finalName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source</w:t>
      </w:r>
      <w:r>
        <w:rPr>
          <w:color w:val="008080"/>
        </w:rPr>
        <w:t>&gt;</w:t>
      </w:r>
      <w:r>
        <w:rPr>
          <w:color w:val="000000"/>
        </w:rPr>
        <w:t>1.6</w:t>
      </w:r>
      <w:r>
        <w:rPr>
          <w:color w:val="008080"/>
        </w:rPr>
        <w:t>&lt;/</w:t>
      </w:r>
      <w:r>
        <w:rPr>
          <w:color w:val="3F7F7F"/>
        </w:rPr>
        <w:t>source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target</w:t>
      </w:r>
      <w:r>
        <w:rPr>
          <w:color w:val="008080"/>
        </w:rPr>
        <w:t>&gt;</w:t>
      </w:r>
      <w:r>
        <w:rPr>
          <w:color w:val="000000"/>
        </w:rPr>
        <w:t>1.6</w:t>
      </w:r>
      <w:r>
        <w:rPr>
          <w:color w:val="008080"/>
        </w:rPr>
        <w:t>&lt;/</w:t>
      </w:r>
      <w:r>
        <w:rPr>
          <w:color w:val="3F7F7F"/>
        </w:rPr>
        <w:t>target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build</w:t>
      </w:r>
      <w:r>
        <w:rPr>
          <w:color w:val="008080"/>
        </w:rPr>
        <w:t>&gt;</w:t>
      </w:r>
    </w:p>
    <w:p w:rsidR="00B954E5" w:rsidRDefault="00B954E5" w:rsidP="00B954E5">
      <w:pPr>
        <w:pStyle w:val="Output"/>
        <w:rPr>
          <w:color w:val="4C483D" w:themeColor="text2"/>
        </w:rPr>
      </w:pPr>
    </w:p>
    <w:p w:rsidR="00B954E5" w:rsidRPr="009E6D8B" w:rsidRDefault="00B954E5" w:rsidP="00B954E5">
      <w:pPr>
        <w:pStyle w:val="Output"/>
        <w:rPr>
          <w:b w:val="0"/>
          <w:color w:val="FF0000"/>
        </w:rPr>
      </w:pPr>
      <w:r>
        <w:rPr>
          <w:color w:val="008080"/>
        </w:rPr>
        <w:t>&lt;/</w:t>
      </w:r>
      <w:r>
        <w:rPr>
          <w:color w:val="3F7F7F"/>
        </w:rPr>
        <w:t>project</w:t>
      </w:r>
      <w:r>
        <w:rPr>
          <w:color w:val="008080"/>
        </w:rPr>
        <w:t>&gt;</w:t>
      </w:r>
    </w:p>
    <w:p w:rsidR="00B954E5" w:rsidRDefault="00B954E5" w:rsidP="00B954E5"/>
    <w:p w:rsidR="00B954E5" w:rsidRPr="007C3C59" w:rsidRDefault="00B954E5" w:rsidP="00B954E5">
      <w:pPr>
        <w:spacing w:after="0"/>
        <w:rPr>
          <w:b/>
          <w:color w:val="FF0000"/>
        </w:rPr>
      </w:pPr>
      <w:r w:rsidRPr="007C3C59">
        <w:rPr>
          <w:b/>
        </w:rPr>
        <w:t>3. Configure</w:t>
      </w:r>
      <w:r w:rsidRPr="007C3C59">
        <w:rPr>
          <w:b/>
          <w:color w:val="FF0000"/>
        </w:rPr>
        <w:t xml:space="preserve"> web.xml </w:t>
      </w:r>
    </w:p>
    <w:p w:rsidR="00B954E5" w:rsidRDefault="00B954E5" w:rsidP="00B954E5">
      <w:pPr>
        <w:rPr>
          <w:color w:val="FF0000"/>
        </w:rPr>
      </w:pPr>
      <w:r>
        <w:t xml:space="preserve">In web.xml </w:t>
      </w:r>
      <w:r w:rsidRPr="007C3C59">
        <w:t>Disable</w:t>
      </w:r>
      <w:r>
        <w:t xml:space="preserve"> RESTEasy auto scanning </w:t>
      </w:r>
      <w:r w:rsidRPr="007C3C59">
        <w:t>and register your REST service manually, oth</w:t>
      </w:r>
      <w:r>
        <w:t xml:space="preserve">erwise, you will get </w:t>
      </w:r>
      <w:r w:rsidRPr="007C3C59">
        <w:rPr>
          <w:b/>
          <w:i/>
          <w:color w:val="FF0000"/>
        </w:rPr>
        <w:t>Illegal to inject a message body into a singleton into public.JacksonJsonProvider Error</w:t>
      </w:r>
      <w:r w:rsidRPr="007C3C59">
        <w:rPr>
          <w:color w:val="FF0000"/>
        </w:rPr>
        <w:t xml:space="preserve"> </w:t>
      </w:r>
    </w:p>
    <w:p w:rsidR="00B954E5" w:rsidRDefault="00B954E5" w:rsidP="00B954E5">
      <w:pPr>
        <w:pStyle w:val="Output"/>
        <w:rPr>
          <w:color w:val="4C483D" w:themeColor="text2"/>
        </w:rPr>
      </w:pPr>
      <w:r>
        <w:rPr>
          <w:color w:val="008080"/>
        </w:rPr>
        <w:t>&lt;</w:t>
      </w:r>
      <w:r>
        <w:rPr>
          <w:color w:val="3F7F7F"/>
        </w:rPr>
        <w:t>web-app</w:t>
      </w:r>
      <w:r>
        <w:rPr>
          <w:color w:val="4C483D" w:themeColor="text2"/>
        </w:rPr>
        <w:t>&gt;</w:t>
      </w:r>
    </w:p>
    <w:p w:rsidR="00B954E5" w:rsidRDefault="00B954E5" w:rsidP="00B954E5">
      <w:pPr>
        <w:pStyle w:val="Output"/>
        <w:rPr>
          <w:color w:val="4C483D" w:themeColor="text2"/>
        </w:rPr>
      </w:pPr>
      <w:r>
        <w:rPr>
          <w:color w:val="000000"/>
        </w:rPr>
        <w:tab/>
      </w:r>
      <w:r>
        <w:rPr>
          <w:color w:val="008080"/>
        </w:rPr>
        <w:t>&lt;</w:t>
      </w:r>
      <w:r>
        <w:rPr>
          <w:color w:val="3F7F7F"/>
        </w:rPr>
        <w:t>display-name</w:t>
      </w:r>
      <w:r>
        <w:rPr>
          <w:color w:val="008080"/>
        </w:rPr>
        <w:t>&gt;</w:t>
      </w:r>
      <w:r>
        <w:rPr>
          <w:color w:val="000000"/>
        </w:rPr>
        <w:t>JAXRS-JSON-RESTEasy-Example</w:t>
      </w:r>
      <w:r>
        <w:rPr>
          <w:color w:val="008080"/>
        </w:rPr>
        <w:t>&lt;/</w:t>
      </w:r>
      <w:r>
        <w:rPr>
          <w:color w:val="3F7F7F"/>
        </w:rPr>
        <w:t>display-name</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context-param</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param-name</w:t>
      </w:r>
      <w:r>
        <w:rPr>
          <w:color w:val="008080"/>
        </w:rPr>
        <w:t>&gt;</w:t>
      </w:r>
      <w:r>
        <w:rPr>
          <w:color w:val="000000"/>
        </w:rPr>
        <w:t>resteasy.resources</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param-value</w:t>
      </w:r>
      <w:r>
        <w:rPr>
          <w:color w:val="008080"/>
        </w:rPr>
        <w:t>&gt;</w:t>
      </w:r>
      <w:r>
        <w:rPr>
          <w:color w:val="000000"/>
        </w:rPr>
        <w:t>rest.JSONService</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context-param</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listener</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listener-class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t>org.jboss.resteasy.plugins.server.servlet.ResteasyBootstrap</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listener-class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listener</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u w:val="single"/>
        </w:rPr>
        <w:t>resteasy</w:t>
      </w:r>
      <w:r>
        <w:rPr>
          <w:color w:val="000000"/>
        </w:rPr>
        <w:t>-</w:t>
      </w:r>
      <w:r>
        <w:rPr>
          <w:color w:val="000000"/>
          <w:u w:val="single"/>
        </w:rPr>
        <w:t>servlet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lastRenderedPageBreak/>
        <w:tab/>
      </w:r>
      <w:r>
        <w:rPr>
          <w:color w:val="000000"/>
        </w:rPr>
        <w:tab/>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t>org.jboss.resteasy.plugins.server.servlet.HttpServletDispatcher</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u w:val="single"/>
        </w:rPr>
        <w:t>resteasy</w:t>
      </w:r>
      <w:r>
        <w:rPr>
          <w:color w:val="000000"/>
        </w:rPr>
        <w:t>-</w:t>
      </w:r>
      <w:r>
        <w:rPr>
          <w:color w:val="000000"/>
          <w:u w:val="single"/>
        </w:rPr>
        <w:t>servlet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servlet-mapping</w:t>
      </w:r>
      <w:r>
        <w:rPr>
          <w:color w:val="008080"/>
        </w:rPr>
        <w:t>&gt;</w:t>
      </w:r>
    </w:p>
    <w:p w:rsidR="00B954E5" w:rsidRDefault="00B954E5" w:rsidP="00B954E5">
      <w:pPr>
        <w:pStyle w:val="Output"/>
        <w:rPr>
          <w:color w:val="4C483D" w:themeColor="text2"/>
        </w:rPr>
      </w:pPr>
    </w:p>
    <w:p w:rsidR="00B954E5" w:rsidRDefault="00B954E5" w:rsidP="00B954E5">
      <w:pPr>
        <w:pStyle w:val="Output"/>
      </w:pPr>
      <w:r>
        <w:rPr>
          <w:color w:val="008080"/>
        </w:rPr>
        <w:t>&lt;/</w:t>
      </w:r>
      <w:r>
        <w:rPr>
          <w:color w:val="3F7F7F"/>
        </w:rPr>
        <w:t>web-app</w:t>
      </w:r>
      <w:r>
        <w:rPr>
          <w:color w:val="008080"/>
        </w:rPr>
        <w:t>&gt;</w:t>
      </w:r>
    </w:p>
    <w:p w:rsidR="00B954E5" w:rsidRDefault="00B954E5" w:rsidP="00B954E5"/>
    <w:p w:rsidR="00B954E5" w:rsidRPr="00523D43" w:rsidRDefault="00B954E5" w:rsidP="00B954E5">
      <w:pPr>
        <w:rPr>
          <w:b/>
        </w:rPr>
      </w:pPr>
      <w:r w:rsidRPr="00523D43">
        <w:rPr>
          <w:b/>
        </w:rPr>
        <w:t xml:space="preserve">4. </w:t>
      </w:r>
      <w:r w:rsidRPr="00523D43">
        <w:rPr>
          <w:b/>
          <w:shd w:val="clear" w:color="auto" w:fill="F9F2F4"/>
          <w:lang w:val="en"/>
        </w:rPr>
        <w:t>Write “UserBo” class</w:t>
      </w:r>
    </w:p>
    <w:p w:rsidR="00B954E5" w:rsidRDefault="00B954E5" w:rsidP="00B954E5">
      <w:pPr>
        <w:rPr>
          <w:shd w:val="clear" w:color="auto" w:fill="F9F2F4"/>
          <w:lang w:val="en"/>
        </w:rPr>
      </w:pPr>
      <w:r>
        <w:rPr>
          <w:shd w:val="clear" w:color="auto" w:fill="F9F2F4"/>
          <w:lang w:val="en"/>
        </w:rPr>
        <w:t>Write</w:t>
      </w:r>
      <w:r w:rsidRPr="00863AFB">
        <w:rPr>
          <w:shd w:val="clear" w:color="auto" w:fill="F9F2F4"/>
          <w:lang w:val="en"/>
        </w:rPr>
        <w:t xml:space="preserve"> “</w:t>
      </w:r>
      <w:r>
        <w:rPr>
          <w:shd w:val="clear" w:color="auto" w:fill="F9F2F4"/>
          <w:lang w:val="en"/>
        </w:rPr>
        <w:t>UserBo</w:t>
      </w:r>
      <w:r w:rsidRPr="00863AFB">
        <w:rPr>
          <w:shd w:val="clear" w:color="auto" w:fill="F9F2F4"/>
          <w:lang w:val="en"/>
        </w:rPr>
        <w:t xml:space="preserve">” </w:t>
      </w:r>
      <w:r>
        <w:rPr>
          <w:shd w:val="clear" w:color="auto" w:fill="F9F2F4"/>
          <w:lang w:val="en"/>
        </w:rPr>
        <w:t xml:space="preserve">class </w:t>
      </w:r>
      <w:r w:rsidRPr="00863AFB">
        <w:rPr>
          <w:shd w:val="clear" w:color="auto" w:fill="F9F2F4"/>
          <w:lang w:val="en"/>
        </w:rPr>
        <w:t xml:space="preserve">object, Jersey will convert </w:t>
      </w:r>
      <w:r>
        <w:rPr>
          <w:shd w:val="clear" w:color="auto" w:fill="F9F2F4"/>
          <w:lang w:val="en"/>
        </w:rPr>
        <w:t>this object</w:t>
      </w:r>
      <w:r w:rsidRPr="00863AFB">
        <w:rPr>
          <w:shd w:val="clear" w:color="auto" w:fill="F9F2F4"/>
          <w:lang w:val="en"/>
        </w:rPr>
        <w:t xml:space="preserve"> into JSON format.</w:t>
      </w:r>
    </w:p>
    <w:p w:rsidR="00B954E5" w:rsidRDefault="00B954E5" w:rsidP="00B954E5">
      <w:pPr>
        <w:pStyle w:val="Output"/>
        <w:rPr>
          <w:color w:val="4C483D" w:themeColor="text2"/>
        </w:rPr>
      </w:pPr>
      <w:r>
        <w:t>package</w:t>
      </w:r>
      <w:r>
        <w:rPr>
          <w:color w:val="000000"/>
        </w:rPr>
        <w:t xml:space="preserve"> rest;</w:t>
      </w:r>
    </w:p>
    <w:p w:rsidR="00B954E5" w:rsidRDefault="00B954E5" w:rsidP="00B954E5">
      <w:pPr>
        <w:pStyle w:val="Output"/>
        <w:rPr>
          <w:color w:val="4C483D" w:themeColor="text2"/>
        </w:rPr>
      </w:pPr>
    </w:p>
    <w:p w:rsidR="00B954E5" w:rsidRDefault="00B954E5" w:rsidP="00B954E5">
      <w:pPr>
        <w:pStyle w:val="Output"/>
        <w:rPr>
          <w:color w:val="4C483D" w:themeColor="text2"/>
        </w:rPr>
      </w:pPr>
      <w:r>
        <w:t>public</w:t>
      </w:r>
      <w:r>
        <w:rPr>
          <w:color w:val="000000"/>
        </w:rPr>
        <w:t xml:space="preserve"> </w:t>
      </w:r>
      <w:r>
        <w:t>class</w:t>
      </w:r>
      <w:r>
        <w:rPr>
          <w:color w:val="000000"/>
        </w:rPr>
        <w:t xml:space="preserve"> UserBo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t xml:space="preserve">String </w:t>
      </w:r>
      <w:r>
        <w:rPr>
          <w:color w:val="0000C0"/>
        </w:rPr>
        <w:t>username</w:t>
      </w:r>
      <w:r>
        <w:rPr>
          <w:color w:val="000000"/>
        </w:rPr>
        <w:t>;</w:t>
      </w:r>
    </w:p>
    <w:p w:rsidR="00B954E5" w:rsidRDefault="00B954E5" w:rsidP="00B954E5">
      <w:pPr>
        <w:pStyle w:val="Output"/>
        <w:rPr>
          <w:color w:val="4C483D" w:themeColor="text2"/>
        </w:rPr>
      </w:pPr>
      <w:r>
        <w:rPr>
          <w:color w:val="000000"/>
        </w:rPr>
        <w:tab/>
        <w:t xml:space="preserve">String </w:t>
      </w:r>
      <w:r>
        <w:rPr>
          <w:color w:val="0000C0"/>
        </w:rPr>
        <w:t>password</w:t>
      </w:r>
      <w:r>
        <w:rPr>
          <w:color w:val="000000"/>
        </w:rPr>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t>public</w:t>
      </w:r>
      <w:r>
        <w:rPr>
          <w:color w:val="000000"/>
        </w:rPr>
        <w:t xml:space="preserve"> String getUsername() {</w:t>
      </w:r>
    </w:p>
    <w:p w:rsidR="00B954E5" w:rsidRDefault="00B954E5" w:rsidP="00B954E5">
      <w:pPr>
        <w:pStyle w:val="Output"/>
        <w:rPr>
          <w:color w:val="4C483D" w:themeColor="text2"/>
        </w:rPr>
      </w:pPr>
      <w:r>
        <w:rPr>
          <w:color w:val="000000"/>
        </w:rPr>
        <w:tab/>
      </w:r>
      <w:r>
        <w:rPr>
          <w:color w:val="000000"/>
        </w:rPr>
        <w:tab/>
      </w:r>
      <w:r>
        <w:t>return</w:t>
      </w:r>
      <w:r>
        <w:rPr>
          <w:color w:val="000000"/>
        </w:rPr>
        <w:t xml:space="preserve"> </w:t>
      </w:r>
      <w:r>
        <w:rPr>
          <w:color w:val="0000C0"/>
        </w:rPr>
        <w:t>username</w:t>
      </w:r>
      <w:r>
        <w:rPr>
          <w:color w:val="000000"/>
        </w:rPr>
        <w:t>;</w:t>
      </w: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t>public</w:t>
      </w:r>
      <w:r>
        <w:rPr>
          <w:color w:val="000000"/>
        </w:rPr>
        <w:t xml:space="preserve"> </w:t>
      </w:r>
      <w:r>
        <w:t>void</w:t>
      </w:r>
      <w:r>
        <w:rPr>
          <w:color w:val="000000"/>
        </w:rPr>
        <w:t xml:space="preserve"> setUsername(String </w:t>
      </w:r>
      <w:r>
        <w:rPr>
          <w:color w:val="6A3E3E"/>
        </w:rPr>
        <w:t>username</w:t>
      </w:r>
      <w:r>
        <w:rPr>
          <w:color w:val="000000"/>
        </w:rPr>
        <w:t>) {</w:t>
      </w:r>
    </w:p>
    <w:p w:rsidR="00B954E5" w:rsidRDefault="00B954E5" w:rsidP="00B954E5">
      <w:pPr>
        <w:pStyle w:val="Output"/>
        <w:rPr>
          <w:color w:val="4C483D" w:themeColor="text2"/>
        </w:rPr>
      </w:pPr>
      <w:r>
        <w:rPr>
          <w:color w:val="000000"/>
        </w:rPr>
        <w:tab/>
      </w:r>
      <w:r>
        <w:rPr>
          <w:color w:val="000000"/>
        </w:rPr>
        <w:tab/>
      </w:r>
      <w:r>
        <w:t>this</w:t>
      </w:r>
      <w:r>
        <w:rPr>
          <w:color w:val="000000"/>
        </w:rPr>
        <w:t>.</w:t>
      </w:r>
      <w:r>
        <w:rPr>
          <w:color w:val="0000C0"/>
        </w:rPr>
        <w:t>username</w:t>
      </w:r>
      <w:r>
        <w:rPr>
          <w:color w:val="000000"/>
        </w:rPr>
        <w:t xml:space="preserve"> = </w:t>
      </w:r>
      <w:r>
        <w:rPr>
          <w:color w:val="6A3E3E"/>
        </w:rPr>
        <w:t>username</w:t>
      </w:r>
      <w:r>
        <w:rPr>
          <w:color w:val="000000"/>
        </w:rPr>
        <w:t>;</w:t>
      </w: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t>public</w:t>
      </w:r>
      <w:r>
        <w:rPr>
          <w:color w:val="000000"/>
        </w:rPr>
        <w:t xml:space="preserve"> String getPassword() {</w:t>
      </w:r>
    </w:p>
    <w:p w:rsidR="00B954E5" w:rsidRDefault="00B954E5" w:rsidP="00B954E5">
      <w:pPr>
        <w:pStyle w:val="Output"/>
        <w:rPr>
          <w:color w:val="4C483D" w:themeColor="text2"/>
        </w:rPr>
      </w:pPr>
      <w:r>
        <w:rPr>
          <w:color w:val="000000"/>
        </w:rPr>
        <w:tab/>
      </w:r>
      <w:r>
        <w:rPr>
          <w:color w:val="000000"/>
        </w:rPr>
        <w:tab/>
      </w:r>
      <w:r>
        <w:t>return</w:t>
      </w:r>
      <w:r>
        <w:rPr>
          <w:color w:val="000000"/>
        </w:rPr>
        <w:t xml:space="preserve"> </w:t>
      </w:r>
      <w:r>
        <w:rPr>
          <w:color w:val="0000C0"/>
        </w:rPr>
        <w:t>password</w:t>
      </w:r>
      <w:r>
        <w:rPr>
          <w:color w:val="000000"/>
        </w:rPr>
        <w:t>;</w:t>
      </w: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t>public</w:t>
      </w:r>
      <w:r>
        <w:rPr>
          <w:color w:val="000000"/>
        </w:rPr>
        <w:t xml:space="preserve"> </w:t>
      </w:r>
      <w:r>
        <w:t>void</w:t>
      </w:r>
      <w:r>
        <w:rPr>
          <w:color w:val="000000"/>
        </w:rPr>
        <w:t xml:space="preserve"> setPassword(String </w:t>
      </w:r>
      <w:r>
        <w:rPr>
          <w:color w:val="6A3E3E"/>
        </w:rPr>
        <w:t>password</w:t>
      </w:r>
      <w:r>
        <w:rPr>
          <w:color w:val="000000"/>
        </w:rPr>
        <w:t>) {</w:t>
      </w:r>
    </w:p>
    <w:p w:rsidR="00B954E5" w:rsidRDefault="00B954E5" w:rsidP="00B954E5">
      <w:pPr>
        <w:pStyle w:val="Output"/>
        <w:rPr>
          <w:color w:val="4C483D" w:themeColor="text2"/>
        </w:rPr>
      </w:pPr>
      <w:r>
        <w:rPr>
          <w:color w:val="000000"/>
        </w:rPr>
        <w:tab/>
      </w:r>
      <w:r>
        <w:rPr>
          <w:color w:val="000000"/>
        </w:rPr>
        <w:tab/>
      </w:r>
      <w:r>
        <w:t>this</w:t>
      </w:r>
      <w:r>
        <w:rPr>
          <w:color w:val="000000"/>
        </w:rPr>
        <w:t>.</w:t>
      </w:r>
      <w:r>
        <w:rPr>
          <w:color w:val="0000C0"/>
        </w:rPr>
        <w:t>password</w:t>
      </w:r>
      <w:r>
        <w:rPr>
          <w:color w:val="000000"/>
        </w:rPr>
        <w:t xml:space="preserve"> = </w:t>
      </w:r>
      <w:r>
        <w:rPr>
          <w:color w:val="6A3E3E"/>
        </w:rPr>
        <w:t>password</w:t>
      </w:r>
      <w:r>
        <w:rPr>
          <w:color w:val="000000"/>
        </w:rPr>
        <w:t>;</w:t>
      </w: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646464"/>
        </w:rPr>
        <w:t>@Override</w:t>
      </w:r>
    </w:p>
    <w:p w:rsidR="00B954E5" w:rsidRDefault="00B954E5" w:rsidP="00B954E5">
      <w:pPr>
        <w:pStyle w:val="Output"/>
        <w:rPr>
          <w:color w:val="4C483D" w:themeColor="text2"/>
        </w:rPr>
      </w:pPr>
      <w:r>
        <w:rPr>
          <w:color w:val="000000"/>
        </w:rPr>
        <w:tab/>
      </w:r>
      <w:r>
        <w:t>public</w:t>
      </w:r>
      <w:r>
        <w:rPr>
          <w:color w:val="000000"/>
        </w:rPr>
        <w:t xml:space="preserve"> String toString() {</w:t>
      </w:r>
    </w:p>
    <w:p w:rsidR="00B954E5" w:rsidRDefault="00B954E5" w:rsidP="00B954E5">
      <w:pPr>
        <w:pStyle w:val="Output"/>
        <w:rPr>
          <w:color w:val="4C483D" w:themeColor="text2"/>
        </w:rPr>
      </w:pPr>
      <w:r>
        <w:rPr>
          <w:color w:val="000000"/>
        </w:rPr>
        <w:tab/>
      </w:r>
      <w:r>
        <w:rPr>
          <w:color w:val="000000"/>
        </w:rPr>
        <w:tab/>
      </w:r>
      <w:r>
        <w:t>return</w:t>
      </w:r>
      <w:r>
        <w:rPr>
          <w:color w:val="000000"/>
        </w:rPr>
        <w:t xml:space="preserve"> </w:t>
      </w:r>
      <w:r>
        <w:rPr>
          <w:color w:val="2A00FF"/>
        </w:rPr>
        <w:t>"USER [username="</w:t>
      </w:r>
      <w:r>
        <w:rPr>
          <w:color w:val="000000"/>
        </w:rPr>
        <w:t xml:space="preserve"> + </w:t>
      </w:r>
      <w:r>
        <w:rPr>
          <w:color w:val="0000C0"/>
        </w:rPr>
        <w:t>username</w:t>
      </w:r>
      <w:r>
        <w:rPr>
          <w:color w:val="000000"/>
        </w:rPr>
        <w:t xml:space="preserve"> + </w:t>
      </w:r>
      <w:r>
        <w:rPr>
          <w:color w:val="2A00FF"/>
        </w:rPr>
        <w:t>", password="</w:t>
      </w:r>
      <w:r>
        <w:rPr>
          <w:color w:val="000000"/>
        </w:rPr>
        <w:t xml:space="preserve"> + </w:t>
      </w:r>
      <w:r>
        <w:rPr>
          <w:color w:val="0000C0"/>
        </w:rPr>
        <w:t>password</w:t>
      </w:r>
      <w:r>
        <w:rPr>
          <w:color w:val="000000"/>
        </w:rPr>
        <w:t xml:space="preserve"> + </w:t>
      </w:r>
      <w:r>
        <w:rPr>
          <w:color w:val="2A00FF"/>
        </w:rPr>
        <w:t>"]"</w:t>
      </w:r>
      <w:r>
        <w:rPr>
          <w:color w:val="000000"/>
        </w:rPr>
        <w:t>;</w:t>
      </w: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w:t>
      </w:r>
    </w:p>
    <w:p w:rsidR="00B954E5" w:rsidRDefault="00B954E5" w:rsidP="00B954E5"/>
    <w:p w:rsidR="00B954E5" w:rsidRDefault="00B954E5" w:rsidP="00B954E5">
      <w:pPr>
        <w:rPr>
          <w:b/>
        </w:rPr>
      </w:pPr>
      <w:r w:rsidRPr="00523D43">
        <w:rPr>
          <w:b/>
        </w:rPr>
        <w:t xml:space="preserve">5. Create RESTFul webservice </w:t>
      </w:r>
    </w:p>
    <w:p w:rsidR="00B954E5" w:rsidRDefault="00B954E5" w:rsidP="00B954E5">
      <w:pPr>
        <w:pStyle w:val="Output"/>
        <w:rPr>
          <w:color w:val="4C483D" w:themeColor="text2"/>
        </w:rPr>
      </w:pPr>
      <w:r>
        <w:t>package</w:t>
      </w:r>
      <w:r>
        <w:rPr>
          <w:color w:val="000000"/>
        </w:rPr>
        <w:t xml:space="preserve"> rest;</w:t>
      </w:r>
    </w:p>
    <w:p w:rsidR="00B954E5" w:rsidRDefault="00B954E5" w:rsidP="00B954E5">
      <w:pPr>
        <w:pStyle w:val="Output"/>
        <w:rPr>
          <w:color w:val="4C483D" w:themeColor="text2"/>
        </w:rPr>
      </w:pPr>
    </w:p>
    <w:p w:rsidR="00B954E5" w:rsidRDefault="00B954E5" w:rsidP="00B954E5">
      <w:pPr>
        <w:pStyle w:val="Output"/>
        <w:rPr>
          <w:color w:val="4C483D" w:themeColor="text2"/>
        </w:rPr>
      </w:pPr>
      <w:r>
        <w:t>import</w:t>
      </w:r>
      <w:r>
        <w:rPr>
          <w:color w:val="000000"/>
        </w:rPr>
        <w:t xml:space="preserve"> javax.ws.rs.Consumes;</w:t>
      </w:r>
    </w:p>
    <w:p w:rsidR="00B954E5" w:rsidRDefault="00B954E5" w:rsidP="00B954E5">
      <w:pPr>
        <w:pStyle w:val="Output"/>
        <w:rPr>
          <w:color w:val="4C483D" w:themeColor="text2"/>
        </w:rPr>
      </w:pPr>
      <w:r>
        <w:t>import</w:t>
      </w:r>
      <w:r>
        <w:rPr>
          <w:color w:val="000000"/>
        </w:rPr>
        <w:t xml:space="preserve"> javax.ws.rs.GET;</w:t>
      </w:r>
    </w:p>
    <w:p w:rsidR="00B954E5" w:rsidRDefault="00B954E5" w:rsidP="00B954E5">
      <w:pPr>
        <w:pStyle w:val="Output"/>
        <w:rPr>
          <w:color w:val="4C483D" w:themeColor="text2"/>
        </w:rPr>
      </w:pPr>
      <w:r>
        <w:t>import</w:t>
      </w:r>
      <w:r>
        <w:rPr>
          <w:color w:val="000000"/>
        </w:rPr>
        <w:t xml:space="preserve"> javax.ws.rs.POST;</w:t>
      </w:r>
    </w:p>
    <w:p w:rsidR="00B954E5" w:rsidRDefault="00B954E5" w:rsidP="00B954E5">
      <w:pPr>
        <w:pStyle w:val="Output"/>
        <w:rPr>
          <w:color w:val="4C483D" w:themeColor="text2"/>
        </w:rPr>
      </w:pPr>
      <w:r>
        <w:t>import</w:t>
      </w:r>
      <w:r>
        <w:rPr>
          <w:color w:val="000000"/>
        </w:rPr>
        <w:t xml:space="preserve"> javax.ws.rs.Path;</w:t>
      </w:r>
    </w:p>
    <w:p w:rsidR="00B954E5" w:rsidRDefault="00B954E5" w:rsidP="00B954E5">
      <w:pPr>
        <w:pStyle w:val="Output"/>
        <w:rPr>
          <w:color w:val="4C483D" w:themeColor="text2"/>
        </w:rPr>
      </w:pPr>
      <w:r>
        <w:t>import</w:t>
      </w:r>
      <w:r>
        <w:rPr>
          <w:color w:val="000000"/>
        </w:rPr>
        <w:t xml:space="preserve"> javax.ws.rs.Produces;</w:t>
      </w:r>
    </w:p>
    <w:p w:rsidR="00B954E5" w:rsidRDefault="00B954E5" w:rsidP="00B954E5">
      <w:pPr>
        <w:pStyle w:val="Output"/>
        <w:rPr>
          <w:color w:val="4C483D" w:themeColor="text2"/>
        </w:rPr>
      </w:pPr>
      <w:r>
        <w:t>import</w:t>
      </w:r>
      <w:r>
        <w:rPr>
          <w:color w:val="000000"/>
        </w:rPr>
        <w:t xml:space="preserve"> javax.ws.rs.core.Response;</w:t>
      </w:r>
    </w:p>
    <w:p w:rsidR="00B954E5" w:rsidRDefault="00B954E5" w:rsidP="00B954E5">
      <w:pPr>
        <w:pStyle w:val="Output"/>
        <w:rPr>
          <w:color w:val="4C483D" w:themeColor="text2"/>
        </w:rPr>
      </w:pP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rPr>
          <w:color w:val="000000"/>
        </w:rPr>
        <w:t>(</w:t>
      </w:r>
      <w:r>
        <w:rPr>
          <w:color w:val="2A00FF"/>
        </w:rPr>
        <w:t>"/rest/json"</w:t>
      </w:r>
      <w:r>
        <w:rPr>
          <w:color w:val="000000"/>
        </w:rPr>
        <w:t>)</w:t>
      </w:r>
    </w:p>
    <w:p w:rsidR="00B954E5" w:rsidRDefault="00B954E5" w:rsidP="00B954E5">
      <w:pPr>
        <w:pStyle w:val="Output"/>
        <w:rPr>
          <w:color w:val="4C483D" w:themeColor="text2"/>
        </w:rPr>
      </w:pPr>
      <w:r>
        <w:t>public</w:t>
      </w:r>
      <w:r>
        <w:rPr>
          <w:color w:val="000000"/>
        </w:rPr>
        <w:t xml:space="preserve"> </w:t>
      </w:r>
      <w:r>
        <w:t>class</w:t>
      </w:r>
      <w:r>
        <w:rPr>
          <w:color w:val="000000"/>
        </w:rPr>
        <w:t xml:space="preserve"> JSONService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646464"/>
        </w:rPr>
        <w:t>@GET</w:t>
      </w:r>
    </w:p>
    <w:p w:rsidR="00B954E5" w:rsidRDefault="00B954E5" w:rsidP="00B954E5">
      <w:pPr>
        <w:pStyle w:val="Output"/>
        <w:rPr>
          <w:color w:val="4C483D" w:themeColor="text2"/>
        </w:rPr>
      </w:pPr>
      <w:r>
        <w:rPr>
          <w:color w:val="000000"/>
        </w:rPr>
        <w:tab/>
      </w:r>
      <w:r>
        <w:rPr>
          <w:color w:val="646464"/>
        </w:rPr>
        <w:t>@Path</w:t>
      </w:r>
      <w:r>
        <w:rPr>
          <w:color w:val="000000"/>
        </w:rPr>
        <w:t>(</w:t>
      </w:r>
      <w:r>
        <w:rPr>
          <w:color w:val="2A00FF"/>
        </w:rPr>
        <w:t>"/get"</w:t>
      </w:r>
      <w:r>
        <w:rPr>
          <w:color w:val="000000"/>
        </w:rPr>
        <w:t>)</w:t>
      </w:r>
    </w:p>
    <w:p w:rsidR="00B954E5" w:rsidRDefault="00B954E5" w:rsidP="00B954E5">
      <w:pPr>
        <w:pStyle w:val="Output"/>
        <w:rPr>
          <w:color w:val="4C483D" w:themeColor="text2"/>
        </w:rPr>
      </w:pPr>
      <w:r>
        <w:rPr>
          <w:color w:val="000000"/>
        </w:rPr>
        <w:tab/>
      </w:r>
      <w:r>
        <w:rPr>
          <w:color w:val="646464"/>
        </w:rPr>
        <w:t>@Produces</w:t>
      </w:r>
      <w:r>
        <w:rPr>
          <w:color w:val="000000"/>
        </w:rPr>
        <w:t>(</w:t>
      </w:r>
      <w:r>
        <w:rPr>
          <w:color w:val="2A00FF"/>
        </w:rPr>
        <w:t>"application/json"</w:t>
      </w:r>
      <w:r>
        <w:rPr>
          <w:color w:val="000000"/>
        </w:rPr>
        <w:t>)</w:t>
      </w:r>
    </w:p>
    <w:p w:rsidR="00B954E5" w:rsidRDefault="00B954E5" w:rsidP="00B954E5">
      <w:pPr>
        <w:pStyle w:val="Output"/>
        <w:rPr>
          <w:color w:val="4C483D" w:themeColor="text2"/>
        </w:rPr>
      </w:pPr>
      <w:r>
        <w:rPr>
          <w:color w:val="000000"/>
        </w:rPr>
        <w:tab/>
      </w:r>
      <w:r>
        <w:t>public</w:t>
      </w:r>
      <w:r>
        <w:rPr>
          <w:color w:val="000000"/>
        </w:rPr>
        <w:t xml:space="preserve"> UserBo getUserBoInJSON()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lastRenderedPageBreak/>
        <w:tab/>
      </w:r>
      <w:r>
        <w:rPr>
          <w:color w:val="000000"/>
        </w:rPr>
        <w:tab/>
        <w:t xml:space="preserve">UserBo </w:t>
      </w:r>
      <w:r>
        <w:rPr>
          <w:color w:val="6A3E3E"/>
        </w:rPr>
        <w:t>bo</w:t>
      </w:r>
      <w:r>
        <w:rPr>
          <w:color w:val="000000"/>
        </w:rPr>
        <w:t xml:space="preserve"> = </w:t>
      </w:r>
      <w:r>
        <w:t>new</w:t>
      </w:r>
      <w:r>
        <w:rPr>
          <w:color w:val="000000"/>
        </w:rPr>
        <w:t xml:space="preserve"> UserBo();</w:t>
      </w:r>
    </w:p>
    <w:p w:rsidR="00B954E5" w:rsidRDefault="00B954E5" w:rsidP="00B954E5">
      <w:pPr>
        <w:pStyle w:val="Output"/>
        <w:rPr>
          <w:color w:val="4C483D" w:themeColor="text2"/>
        </w:rPr>
      </w:pPr>
      <w:r>
        <w:rPr>
          <w:color w:val="000000"/>
        </w:rPr>
        <w:tab/>
      </w:r>
      <w:r>
        <w:rPr>
          <w:color w:val="000000"/>
        </w:rPr>
        <w:tab/>
      </w:r>
      <w:r>
        <w:rPr>
          <w:color w:val="6A3E3E"/>
        </w:rPr>
        <w:t>bo</w:t>
      </w:r>
      <w:r>
        <w:rPr>
          <w:color w:val="000000"/>
        </w:rPr>
        <w:t>.setUsername(</w:t>
      </w:r>
      <w:r>
        <w:rPr>
          <w:color w:val="2A00FF"/>
        </w:rPr>
        <w:t>"satyakaveti@gmail.com"</w:t>
      </w:r>
      <w:r>
        <w:rPr>
          <w:color w:val="000000"/>
        </w:rPr>
        <w:t>);</w:t>
      </w:r>
    </w:p>
    <w:p w:rsidR="00B954E5" w:rsidRDefault="00B954E5" w:rsidP="00B954E5">
      <w:pPr>
        <w:pStyle w:val="Output"/>
        <w:rPr>
          <w:color w:val="4C483D" w:themeColor="text2"/>
        </w:rPr>
      </w:pPr>
      <w:r>
        <w:rPr>
          <w:color w:val="000000"/>
        </w:rPr>
        <w:tab/>
      </w:r>
      <w:r>
        <w:rPr>
          <w:color w:val="000000"/>
        </w:rPr>
        <w:tab/>
      </w:r>
      <w:r>
        <w:rPr>
          <w:color w:val="6A3E3E"/>
        </w:rPr>
        <w:t>bo</w:t>
      </w:r>
      <w:r>
        <w:rPr>
          <w:color w:val="000000"/>
        </w:rPr>
        <w:t>.setPassword(</w:t>
      </w:r>
      <w:r>
        <w:rPr>
          <w:color w:val="2A00FF"/>
        </w:rPr>
        <w:t>"XCersxg34CXeWER341DS@#we"</w:t>
      </w:r>
      <w:r>
        <w:rPr>
          <w:color w:val="000000"/>
        </w:rPr>
        <w:t>);</w:t>
      </w:r>
    </w:p>
    <w:p w:rsidR="00B954E5" w:rsidRDefault="00B954E5" w:rsidP="00B954E5">
      <w:pPr>
        <w:pStyle w:val="Output"/>
        <w:rPr>
          <w:color w:val="4C483D" w:themeColor="text2"/>
        </w:rPr>
      </w:pPr>
      <w:r>
        <w:rPr>
          <w:color w:val="000000"/>
        </w:rPr>
        <w:tab/>
      </w:r>
      <w:r>
        <w:rPr>
          <w:color w:val="000000"/>
        </w:rPr>
        <w:tab/>
      </w:r>
    </w:p>
    <w:p w:rsidR="00B954E5" w:rsidRDefault="00B954E5" w:rsidP="00B954E5">
      <w:pPr>
        <w:pStyle w:val="Output"/>
        <w:rPr>
          <w:color w:val="4C483D" w:themeColor="text2"/>
        </w:rPr>
      </w:pPr>
      <w:r>
        <w:rPr>
          <w:color w:val="000000"/>
        </w:rPr>
        <w:tab/>
      </w:r>
      <w:r>
        <w:rPr>
          <w:color w:val="000000"/>
        </w:rPr>
        <w:tab/>
      </w:r>
      <w:r>
        <w:t>return</w:t>
      </w:r>
      <w:r>
        <w:rPr>
          <w:color w:val="000000"/>
        </w:rPr>
        <w:t xml:space="preserve"> </w:t>
      </w:r>
      <w:r>
        <w:rPr>
          <w:color w:val="6A3E3E"/>
        </w:rPr>
        <w:t>bo</w:t>
      </w:r>
      <w:r>
        <w:rPr>
          <w:color w:val="000000"/>
        </w:rP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646464"/>
        </w:rPr>
        <w:t>@POST</w:t>
      </w:r>
    </w:p>
    <w:p w:rsidR="00B954E5" w:rsidRDefault="00B954E5" w:rsidP="00B954E5">
      <w:pPr>
        <w:pStyle w:val="Output"/>
        <w:rPr>
          <w:color w:val="4C483D" w:themeColor="text2"/>
        </w:rPr>
      </w:pPr>
      <w:r>
        <w:rPr>
          <w:color w:val="000000"/>
        </w:rPr>
        <w:tab/>
      </w:r>
      <w:r>
        <w:rPr>
          <w:color w:val="646464"/>
        </w:rPr>
        <w:t>@Path</w:t>
      </w:r>
      <w:r>
        <w:rPr>
          <w:color w:val="000000"/>
        </w:rPr>
        <w:t>(</w:t>
      </w:r>
      <w:r>
        <w:rPr>
          <w:color w:val="2A00FF"/>
        </w:rPr>
        <w:t>"/post"</w:t>
      </w:r>
      <w:r>
        <w:rPr>
          <w:color w:val="000000"/>
        </w:rPr>
        <w:t>)</w:t>
      </w:r>
    </w:p>
    <w:p w:rsidR="00B954E5" w:rsidRDefault="00B954E5" w:rsidP="00B954E5">
      <w:pPr>
        <w:pStyle w:val="Output"/>
        <w:rPr>
          <w:color w:val="4C483D" w:themeColor="text2"/>
        </w:rPr>
      </w:pPr>
      <w:r>
        <w:rPr>
          <w:color w:val="000000"/>
        </w:rPr>
        <w:tab/>
      </w:r>
      <w:r>
        <w:rPr>
          <w:color w:val="646464"/>
        </w:rPr>
        <w:t>@Consumes</w:t>
      </w:r>
      <w:r>
        <w:rPr>
          <w:color w:val="000000"/>
        </w:rPr>
        <w:t>(</w:t>
      </w:r>
      <w:r>
        <w:rPr>
          <w:color w:val="2A00FF"/>
        </w:rPr>
        <w:t>"application/json"</w:t>
      </w:r>
      <w:r>
        <w:rPr>
          <w:color w:val="000000"/>
        </w:rPr>
        <w:t>)</w:t>
      </w:r>
    </w:p>
    <w:p w:rsidR="00B954E5" w:rsidRDefault="00B954E5" w:rsidP="00B954E5">
      <w:pPr>
        <w:pStyle w:val="Output"/>
        <w:rPr>
          <w:color w:val="4C483D" w:themeColor="text2"/>
        </w:rPr>
      </w:pPr>
      <w:r>
        <w:rPr>
          <w:color w:val="000000"/>
        </w:rPr>
        <w:tab/>
      </w:r>
      <w:r>
        <w:t>public</w:t>
      </w:r>
      <w:r>
        <w:rPr>
          <w:color w:val="000000"/>
        </w:rPr>
        <w:t xml:space="preserve"> Response createUserBoInJSON(UserBo </w:t>
      </w:r>
      <w:r>
        <w:rPr>
          <w:color w:val="6A3E3E"/>
        </w:rPr>
        <w:t>UserBo</w:t>
      </w:r>
      <w:r>
        <w:rPr>
          <w:color w:val="000000"/>
        </w:rPr>
        <w:t>) {</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t xml:space="preserve">String </w:t>
      </w:r>
      <w:r>
        <w:rPr>
          <w:color w:val="6A3E3E"/>
        </w:rPr>
        <w:t>result</w:t>
      </w:r>
      <w:r>
        <w:rPr>
          <w:color w:val="000000"/>
        </w:rPr>
        <w:t xml:space="preserve"> = </w:t>
      </w:r>
      <w:r>
        <w:rPr>
          <w:color w:val="2A00FF"/>
        </w:rPr>
        <w:t>"UserBo created : "</w:t>
      </w:r>
      <w:r>
        <w:rPr>
          <w:color w:val="000000"/>
        </w:rPr>
        <w:t xml:space="preserve"> + </w:t>
      </w:r>
      <w:r>
        <w:rPr>
          <w:color w:val="6A3E3E"/>
        </w:rPr>
        <w:t>UserBo</w:t>
      </w:r>
      <w:r>
        <w:rPr>
          <w:color w:val="000000"/>
        </w:rPr>
        <w:t>;</w:t>
      </w:r>
    </w:p>
    <w:p w:rsidR="00B954E5" w:rsidRDefault="00B954E5" w:rsidP="00B954E5">
      <w:pPr>
        <w:pStyle w:val="Output"/>
        <w:rPr>
          <w:color w:val="4C483D" w:themeColor="text2"/>
        </w:rPr>
      </w:pPr>
      <w:r>
        <w:rPr>
          <w:color w:val="000000"/>
        </w:rPr>
        <w:tab/>
      </w:r>
      <w:r>
        <w:rPr>
          <w:color w:val="000000"/>
        </w:rPr>
        <w:tab/>
      </w:r>
      <w:r>
        <w:t>return</w:t>
      </w:r>
      <w:r>
        <w:rPr>
          <w:color w:val="000000"/>
        </w:rPr>
        <w:t xml:space="preserve"> Response.</w:t>
      </w:r>
      <w:r>
        <w:rPr>
          <w:i/>
          <w:iCs/>
          <w:color w:val="000000"/>
        </w:rPr>
        <w:t>status</w:t>
      </w:r>
      <w:r>
        <w:rPr>
          <w:color w:val="000000"/>
        </w:rPr>
        <w:t>(201).entity(</w:t>
      </w:r>
      <w:r>
        <w:rPr>
          <w:color w:val="6A3E3E"/>
        </w:rPr>
        <w:t>result</w:t>
      </w:r>
      <w:r>
        <w:rPr>
          <w:color w:val="000000"/>
        </w:rPr>
        <w:t>).build();</w:t>
      </w:r>
    </w:p>
    <w:p w:rsidR="00B954E5" w:rsidRDefault="00B954E5" w:rsidP="00B954E5">
      <w:pPr>
        <w:pStyle w:val="Output"/>
        <w:rPr>
          <w:color w:val="4C483D" w:themeColor="text2"/>
        </w:rPr>
      </w:pPr>
      <w:r>
        <w:rPr>
          <w:color w:val="000000"/>
        </w:rPr>
        <w:tab/>
      </w:r>
      <w:r>
        <w:rPr>
          <w:color w:val="000000"/>
        </w:rPr>
        <w:tab/>
      </w:r>
    </w:p>
    <w:p w:rsidR="00B954E5" w:rsidRDefault="00B954E5" w:rsidP="00B954E5">
      <w:pPr>
        <w:pStyle w:val="Output"/>
        <w:rPr>
          <w:color w:val="4C483D" w:themeColor="text2"/>
        </w:rPr>
      </w:pPr>
      <w:r>
        <w:rPr>
          <w:color w:val="000000"/>
        </w:rPr>
        <w:tab/>
        <w:t>}</w:t>
      </w:r>
    </w:p>
    <w:p w:rsidR="00B954E5" w:rsidRDefault="00B954E5" w:rsidP="00B954E5">
      <w:pPr>
        <w:pStyle w:val="Output"/>
        <w:rPr>
          <w:color w:val="4C483D" w:themeColor="text2"/>
        </w:rPr>
      </w:pPr>
      <w:r>
        <w:rPr>
          <w:color w:val="000000"/>
        </w:rPr>
        <w:tab/>
      </w:r>
    </w:p>
    <w:p w:rsidR="00B954E5" w:rsidRPr="00523D43" w:rsidRDefault="00B954E5" w:rsidP="00B954E5">
      <w:pPr>
        <w:pStyle w:val="Output"/>
        <w:rPr>
          <w:color w:val="C7254E"/>
          <w:sz w:val="22"/>
          <w:szCs w:val="22"/>
          <w:shd w:val="clear" w:color="auto" w:fill="F9F2F4"/>
          <w:lang w:val="en"/>
        </w:rPr>
      </w:pPr>
      <w:r>
        <w:rPr>
          <w:color w:val="000000"/>
        </w:rPr>
        <w:t>}</w:t>
      </w:r>
    </w:p>
    <w:p w:rsidR="00B954E5" w:rsidRDefault="00B954E5" w:rsidP="00B954E5">
      <w:pPr>
        <w:rPr>
          <w:b/>
        </w:rPr>
      </w:pPr>
      <w:r w:rsidRPr="00815553">
        <w:rPr>
          <w:b/>
        </w:rPr>
        <w:t>6. Test Webservice directly by using URL / writing webservice client</w:t>
      </w:r>
    </w:p>
    <w:p w:rsidR="00B954E5" w:rsidRDefault="00B20442" w:rsidP="00B954E5">
      <w:pPr>
        <w:rPr>
          <w:b/>
        </w:rPr>
      </w:pPr>
      <w:hyperlink r:id="rId228" w:history="1">
        <w:r w:rsidR="00B954E5" w:rsidRPr="008669BE">
          <w:rPr>
            <w:rStyle w:val="Hyperlink"/>
            <w:b/>
          </w:rPr>
          <w:t>http://localhost:8080/JAXRS-JSON-RESTEasy-Example/rest/json/get</w:t>
        </w:r>
      </w:hyperlink>
    </w:p>
    <w:p w:rsidR="00B954E5" w:rsidRDefault="00B954E5" w:rsidP="00B954E5">
      <w:r>
        <w:rPr>
          <w:noProof/>
          <w:lang w:eastAsia="en-US"/>
        </w:rPr>
        <w:drawing>
          <wp:inline distT="0" distB="0" distL="0" distR="0" wp14:anchorId="78804A0F" wp14:editId="6CA6131D">
            <wp:extent cx="5820587" cy="95263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8CDB7.tmp"/>
                    <pic:cNvPicPr/>
                  </pic:nvPicPr>
                  <pic:blipFill>
                    <a:blip r:embed="rId229">
                      <a:extLst>
                        <a:ext uri="{28A0092B-C50C-407E-A947-70E740481C1C}">
                          <a14:useLocalDpi xmlns:a14="http://schemas.microsoft.com/office/drawing/2010/main" val="0"/>
                        </a:ext>
                      </a:extLst>
                    </a:blip>
                    <a:stretch>
                      <a:fillRect/>
                    </a:stretch>
                  </pic:blipFill>
                  <pic:spPr>
                    <a:xfrm>
                      <a:off x="0" y="0"/>
                      <a:ext cx="5820587" cy="952633"/>
                    </a:xfrm>
                    <a:prstGeom prst="rect">
                      <a:avLst/>
                    </a:prstGeom>
                  </pic:spPr>
                </pic:pic>
              </a:graphicData>
            </a:graphic>
          </wp:inline>
        </w:drawing>
      </w:r>
    </w:p>
    <w:p w:rsidR="00B954E5" w:rsidRPr="004251C0" w:rsidRDefault="00B954E5" w:rsidP="00B954E5"/>
    <w:p w:rsidR="00B954E5" w:rsidRDefault="00B954E5" w:rsidP="00B954E5">
      <w:pPr>
        <w:pStyle w:val="Heading3"/>
      </w:pPr>
      <w:bookmarkStart w:id="110" w:name="_Toc471845324"/>
      <w:r>
        <w:t>12.</w:t>
      </w:r>
      <w:r w:rsidRPr="00C73AA6">
        <w:t xml:space="preserve"> </w:t>
      </w:r>
      <w:r>
        <w:t>JAX-RS</w:t>
      </w:r>
      <w:r w:rsidRPr="00CB155A">
        <w:t xml:space="preserve"> </w:t>
      </w:r>
      <w:r>
        <w:t>XML</w:t>
      </w:r>
      <w:r w:rsidRPr="00CB155A">
        <w:t xml:space="preserve"> Example Using Jersey</w:t>
      </w:r>
      <w:bookmarkEnd w:id="110"/>
    </w:p>
    <w:p w:rsidR="00B954E5" w:rsidRDefault="00B954E5" w:rsidP="00B954E5">
      <w:pPr>
        <w:rPr>
          <w:b/>
          <w:color w:val="FFFFFF" w:themeColor="background1"/>
          <w14:props3d w14:extrusionH="0" w14:contourW="0" w14:prstMaterial="warmMatte">
            <w14:bevelB w14:w="38100" w14:h="38100" w14:prst="angle"/>
          </w14:props3d>
        </w:rPr>
      </w:pPr>
      <w:r w:rsidRPr="00815553">
        <w:t>JAX-RS supports conversion of java objects into XML with the help of JAXB. As Jersey it self contains JAXB libraries we no need to worry abo</w:t>
      </w:r>
      <w:r>
        <w:t>ut JAXB-Jersey integration.</w:t>
      </w:r>
      <w:r w:rsidRPr="00815553">
        <w:t xml:space="preserve"> Just include </w:t>
      </w:r>
      <w:r w:rsidRPr="00815553">
        <w:rPr>
          <w:b/>
          <w:color w:val="FF0000"/>
        </w:rPr>
        <w:t>“jersey-server.jar”</w:t>
      </w:r>
    </w:p>
    <w:p w:rsidR="00B954E5" w:rsidRDefault="00B954E5" w:rsidP="00B954E5">
      <w:pPr>
        <w:pStyle w:val="Howitworks"/>
      </w:pPr>
      <w:r>
        <w:t>Steps to Implement this Web Service Application</w:t>
      </w:r>
    </w:p>
    <w:p w:rsidR="00B954E5" w:rsidRDefault="00B954E5" w:rsidP="00B954E5">
      <w:r w:rsidRPr="00815553">
        <w:rPr>
          <w:b/>
        </w:rPr>
        <w:t>1. Create Dynamic web project in eclipse, convert that into Maven Project</w:t>
      </w:r>
    </w:p>
    <w:p w:rsidR="00B954E5" w:rsidRDefault="00B954E5" w:rsidP="00B954E5">
      <w:pPr>
        <w:spacing w:after="0"/>
        <w:rPr>
          <w:b/>
          <w:color w:val="FF0000"/>
        </w:rPr>
      </w:pPr>
      <w:r>
        <w:t xml:space="preserve">2. Configure </w:t>
      </w:r>
      <w:r w:rsidRPr="00E13180">
        <w:rPr>
          <w:b/>
          <w:color w:val="FF0000"/>
        </w:rPr>
        <w:t>pom.xml</w:t>
      </w:r>
    </w:p>
    <w:p w:rsidR="00B954E5" w:rsidRDefault="00B954E5" w:rsidP="00B954E5">
      <w:pPr>
        <w:pStyle w:val="Output"/>
        <w:rPr>
          <w:color w:val="4C483D" w:themeColor="text2"/>
        </w:rPr>
      </w:pPr>
      <w:r>
        <w:rPr>
          <w:color w:val="008080"/>
        </w:rPr>
        <w:t>&lt;</w:t>
      </w:r>
      <w:r>
        <w:rPr>
          <w:color w:val="3F7F7F"/>
        </w:rPr>
        <w:t>project</w:t>
      </w:r>
      <w:r>
        <w:rPr>
          <w:color w:val="4C483D" w:themeColor="text2"/>
        </w:rPr>
        <w:t xml:space="preserve"> </w:t>
      </w:r>
      <w:r>
        <w:rPr>
          <w:color w:val="7F007F"/>
        </w:rPr>
        <w:t>xmlns</w:t>
      </w:r>
      <w:r>
        <w:rPr>
          <w:color w:val="000000"/>
        </w:rPr>
        <w:t>=</w:t>
      </w:r>
      <w:r>
        <w:t>"http://maven.apache.org/POM/4.0.0"</w:t>
      </w:r>
      <w:r>
        <w:rPr>
          <w:color w:val="4C483D" w:themeColor="text2"/>
        </w:rPr>
        <w:t xml:space="preserve"> </w:t>
      </w:r>
      <w:r>
        <w:rPr>
          <w:color w:val="7F007F"/>
        </w:rPr>
        <w:t>xmlns:xsi</w:t>
      </w:r>
      <w:r>
        <w:rPr>
          <w:color w:val="000000"/>
        </w:rPr>
        <w:t>=</w:t>
      </w:r>
      <w:r>
        <w:t>"http://www.w3.org/2001/XMLSchema-instance"</w:t>
      </w:r>
      <w:r>
        <w:rPr>
          <w:color w:val="4C483D" w:themeColor="text2"/>
        </w:rPr>
        <w:t xml:space="preserve"> </w:t>
      </w:r>
      <w:r>
        <w:rPr>
          <w:color w:val="7F007F"/>
        </w:rPr>
        <w:t>xsi:schemaLocation</w:t>
      </w:r>
      <w:r>
        <w:rPr>
          <w:color w:val="000000"/>
        </w:rPr>
        <w:t>=</w:t>
      </w:r>
      <w:r>
        <w:t>"http://maven.apache.org/POM/4.0.0 http://maven.apache.org/xsd/maven-4.0.0.xsd"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modelVersion</w:t>
      </w:r>
      <w:r>
        <w:rPr>
          <w:color w:val="008080"/>
        </w:rPr>
        <w:t>&gt;</w:t>
      </w:r>
      <w:r>
        <w:rPr>
          <w:color w:val="000000"/>
        </w:rPr>
        <w:t>4.0.0</w:t>
      </w:r>
      <w:r>
        <w:rPr>
          <w:color w:val="008080"/>
        </w:rPr>
        <w:t>&lt;/</w:t>
      </w:r>
      <w:r>
        <w:rPr>
          <w:color w:val="3F7F7F"/>
        </w:rPr>
        <w:t>modelVersion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groupId</w:t>
      </w:r>
      <w:r>
        <w:rPr>
          <w:color w:val="008080"/>
        </w:rPr>
        <w:t>&gt;</w:t>
      </w:r>
      <w:r>
        <w:rPr>
          <w:color w:val="000000"/>
        </w:rPr>
        <w:t>JAXRS-XML-Jersey-Example</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artifactId</w:t>
      </w:r>
      <w:r>
        <w:rPr>
          <w:color w:val="008080"/>
        </w:rPr>
        <w:t>&gt;</w:t>
      </w:r>
      <w:r>
        <w:rPr>
          <w:color w:val="000000"/>
        </w:rPr>
        <w:t>JAXRS-XML-Jersey-Example</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version</w:t>
      </w:r>
      <w:r>
        <w:rPr>
          <w:color w:val="008080"/>
        </w:rPr>
        <w:t>&gt;</w:t>
      </w:r>
      <w:r>
        <w:rPr>
          <w:color w:val="000000"/>
        </w:rPr>
        <w:t>0.0.1-SNAPSHOT</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packaging</w:t>
      </w:r>
      <w:r>
        <w:rPr>
          <w:color w:val="008080"/>
        </w:rPr>
        <w:t>&gt;</w:t>
      </w:r>
      <w:r>
        <w:rPr>
          <w:color w:val="000000"/>
        </w:rPr>
        <w:t>war</w:t>
      </w:r>
      <w:r>
        <w:rPr>
          <w:color w:val="008080"/>
        </w:rPr>
        <w:t>&lt;/</w:t>
      </w:r>
      <w:r>
        <w:rPr>
          <w:color w:val="3F7F7F"/>
        </w:rPr>
        <w:t>packaging</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color w:val="4C483D" w:themeColor="text2"/>
        </w:rPr>
      </w:pPr>
      <w:r>
        <w:rPr>
          <w:color w:val="000000"/>
        </w:rPr>
        <w:t xml:space="preserve">  </w:t>
      </w:r>
      <w:r>
        <w:rPr>
          <w:color w:val="008080"/>
        </w:rPr>
        <w:t>&lt;</w:t>
      </w:r>
      <w:r>
        <w:rPr>
          <w:color w:val="3F7F7F"/>
        </w:rPr>
        <w:t>repositories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id</w:t>
      </w:r>
      <w:r>
        <w:rPr>
          <w:color w:val="008080"/>
        </w:rPr>
        <w:t>&gt;</w:t>
      </w:r>
      <w:r>
        <w:rPr>
          <w:color w:val="000000"/>
        </w:rPr>
        <w:t>maven2-repository.java.net</w:t>
      </w:r>
      <w:r>
        <w:rPr>
          <w:color w:val="008080"/>
        </w:rPr>
        <w:t>&lt;/</w:t>
      </w:r>
      <w:r>
        <w:rPr>
          <w:color w:val="3F7F7F"/>
        </w:rPr>
        <w: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name</w:t>
      </w:r>
      <w:r>
        <w:rPr>
          <w:color w:val="008080"/>
        </w:rPr>
        <w:t>&gt;</w:t>
      </w:r>
      <w:r>
        <w:rPr>
          <w:color w:val="000000"/>
        </w:rPr>
        <w:t xml:space="preserve">Java.net Repository for </w:t>
      </w:r>
      <w:r>
        <w:rPr>
          <w:color w:val="000000"/>
          <w:u w:val="single"/>
        </w:rPr>
        <w:t>Maven</w:t>
      </w:r>
      <w:r>
        <w:rPr>
          <w:color w:val="008080"/>
        </w:rPr>
        <w:t>&lt;/</w:t>
      </w:r>
      <w:r>
        <w:rPr>
          <w:color w:val="3F7F7F"/>
        </w:rPr>
        <w:t>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url</w:t>
      </w:r>
      <w:r>
        <w:rPr>
          <w:color w:val="008080"/>
        </w:rPr>
        <w:t>&gt;</w:t>
      </w:r>
      <w:r>
        <w:rPr>
          <w:color w:val="000000"/>
        </w:rPr>
        <w:t>http://download.java.net/maven/2/</w:t>
      </w:r>
      <w:r>
        <w:rPr>
          <w:color w:val="008080"/>
        </w:rPr>
        <w:t>&lt;/</w:t>
      </w:r>
      <w:r>
        <w:rPr>
          <w:color w:val="3F7F7F"/>
        </w:rPr>
        <w:t>url</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layout</w:t>
      </w:r>
      <w:r>
        <w:rPr>
          <w:color w:val="008080"/>
        </w:rPr>
        <w:t>&gt;</w:t>
      </w:r>
      <w:r>
        <w:rPr>
          <w:color w:val="000000"/>
        </w:rPr>
        <w:t>default</w:t>
      </w:r>
      <w:r>
        <w:rPr>
          <w:color w:val="008080"/>
        </w:rPr>
        <w:t>&lt;/</w:t>
      </w:r>
      <w:r>
        <w:rPr>
          <w:color w:val="3F7F7F"/>
        </w:rPr>
        <w:t>layout</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repository</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repositories</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u w:val="single"/>
        </w:rPr>
        <w:t>junit</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lastRenderedPageBreak/>
        <w:tab/>
      </w:r>
      <w:r>
        <w:rPr>
          <w:color w:val="000000"/>
        </w:rPr>
        <w:tab/>
      </w:r>
      <w:r>
        <w:rPr>
          <w:color w:val="000000"/>
        </w:rPr>
        <w:tab/>
      </w:r>
      <w:r>
        <w:rPr>
          <w:color w:val="008080"/>
        </w:rPr>
        <w:t>&lt;</w:t>
      </w:r>
      <w:r>
        <w:rPr>
          <w:color w:val="3F7F7F"/>
        </w:rPr>
        <w:t>artifactId</w:t>
      </w:r>
      <w:r>
        <w:rPr>
          <w:color w:val="008080"/>
        </w:rPr>
        <w:t>&gt;</w:t>
      </w:r>
      <w:r>
        <w:rPr>
          <w:color w:val="000000"/>
          <w:u w:val="single"/>
        </w:rPr>
        <w:t>junit</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4.8.2</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scope</w:t>
      </w:r>
      <w:r>
        <w:rPr>
          <w:color w:val="008080"/>
        </w:rPr>
        <w:t>&gt;</w:t>
      </w:r>
      <w:r>
        <w:rPr>
          <w:color w:val="000000"/>
        </w:rPr>
        <w:t>test</w:t>
      </w:r>
      <w:r>
        <w:rPr>
          <w:color w:val="008080"/>
        </w:rPr>
        <w:t>&lt;/</w:t>
      </w:r>
      <w:r>
        <w:rPr>
          <w:color w:val="3F7F7F"/>
        </w:rPr>
        <w:t>scope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groupId</w:t>
      </w:r>
      <w:r>
        <w:rPr>
          <w:color w:val="008080"/>
        </w:rPr>
        <w:t>&gt;</w:t>
      </w:r>
      <w:r>
        <w:rPr>
          <w:color w:val="000000"/>
        </w:rPr>
        <w:t>com.sun.jersey</w:t>
      </w:r>
      <w:r>
        <w:rPr>
          <w:color w:val="008080"/>
        </w:rPr>
        <w:t>&lt;/</w:t>
      </w:r>
      <w:r>
        <w:rPr>
          <w:color w:val="3F7F7F"/>
        </w:rPr>
        <w:t>groupId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artifactId</w:t>
      </w:r>
      <w:r>
        <w:rPr>
          <w:color w:val="008080"/>
        </w:rPr>
        <w:t>&gt;</w:t>
      </w:r>
      <w:r>
        <w:rPr>
          <w:color w:val="000000"/>
        </w:rPr>
        <w:t>jersey-server</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version</w:t>
      </w:r>
      <w:r>
        <w:rPr>
          <w:color w:val="008080"/>
        </w:rPr>
        <w:t>&gt;</w:t>
      </w:r>
      <w:r>
        <w:rPr>
          <w:color w:val="000000"/>
        </w:rPr>
        <w:t>1.8</w:t>
      </w:r>
      <w:r>
        <w:rPr>
          <w:color w:val="008080"/>
        </w:rPr>
        <w:t>&lt;/</w:t>
      </w:r>
      <w:r>
        <w:rPr>
          <w:color w:val="3F7F7F"/>
        </w:rPr>
        <w:t>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dependency</w:t>
      </w:r>
      <w:r>
        <w:rPr>
          <w:color w:val="008080"/>
        </w:rPr>
        <w:t>&gt;</w:t>
      </w:r>
    </w:p>
    <w:p w:rsidR="00B954E5" w:rsidRDefault="00B954E5" w:rsidP="00B954E5">
      <w:pPr>
        <w:pStyle w:val="Output"/>
        <w:rPr>
          <w:color w:val="4C483D" w:themeColor="text2"/>
        </w:rPr>
      </w:pPr>
      <w:r>
        <w:rPr>
          <w:color w:val="000000"/>
        </w:rPr>
        <w:tab/>
      </w:r>
      <w:r>
        <w:rPr>
          <w:color w:val="000000"/>
        </w:rPr>
        <w:tab/>
      </w:r>
    </w:p>
    <w:p w:rsidR="00B954E5" w:rsidRDefault="00B954E5" w:rsidP="00B954E5">
      <w:pPr>
        <w:pStyle w:val="Output"/>
        <w:rPr>
          <w:color w:val="4C483D" w:themeColor="text2"/>
        </w:rPr>
      </w:pPr>
      <w:r>
        <w:rPr>
          <w:color w:val="000000"/>
        </w:rPr>
        <w:tab/>
      </w:r>
      <w:r>
        <w:rPr>
          <w:color w:val="008080"/>
        </w:rPr>
        <w:t>&lt;/</w:t>
      </w:r>
      <w:r>
        <w:rPr>
          <w:color w:val="3F7F7F"/>
        </w:rPr>
        <w:t>dependencies</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color w:val="4C483D" w:themeColor="text2"/>
        </w:rPr>
      </w:pPr>
      <w:r>
        <w:rPr>
          <w:color w:val="000000"/>
        </w:rPr>
        <w:t xml:space="preserve">  </w:t>
      </w:r>
      <w:r>
        <w:rPr>
          <w:color w:val="000000"/>
        </w:rPr>
        <w:tab/>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finalName</w:t>
      </w:r>
      <w:r>
        <w:rPr>
          <w:color w:val="008080"/>
        </w:rPr>
        <w:t>&gt;</w:t>
      </w:r>
      <w:r>
        <w:rPr>
          <w:color w:val="000000"/>
        </w:rPr>
        <w:t>JAXRS-XML-Jersey-Example</w:t>
      </w:r>
      <w:r>
        <w:rPr>
          <w:color w:val="008080"/>
        </w:rPr>
        <w:t>&lt;/</w:t>
      </w:r>
      <w:r>
        <w:rPr>
          <w:color w:val="3F7F7F"/>
        </w:rPr>
        <w:t>finalName</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artifactId</w:t>
      </w:r>
      <w:r>
        <w:rPr>
          <w:color w:val="008080"/>
        </w:rPr>
        <w:t>&gt;</w:t>
      </w:r>
      <w:r>
        <w:rPr>
          <w:color w:val="000000"/>
          <w:u w:val="single"/>
        </w:rPr>
        <w:t>maven</w:t>
      </w:r>
      <w:r>
        <w:rPr>
          <w:color w:val="000000"/>
        </w:rPr>
        <w:t>-compiler-</w:t>
      </w:r>
      <w:r>
        <w:rPr>
          <w:color w:val="000000"/>
          <w:u w:val="single"/>
        </w:rPr>
        <w:t>plugin</w:t>
      </w:r>
      <w:r>
        <w:rPr>
          <w:color w:val="008080"/>
        </w:rPr>
        <w:t>&lt;/</w:t>
      </w:r>
      <w:r>
        <w:rPr>
          <w:color w:val="3F7F7F"/>
        </w:rPr>
        <w:t>artifactId</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compilerVersion</w:t>
      </w:r>
      <w:r>
        <w:rPr>
          <w:color w:val="008080"/>
        </w:rPr>
        <w:t>&gt;</w:t>
      </w:r>
      <w:r>
        <w:rPr>
          <w:color w:val="000000"/>
        </w:rPr>
        <w:t>1.5</w:t>
      </w:r>
      <w:r>
        <w:rPr>
          <w:color w:val="008080"/>
        </w:rPr>
        <w:t>&lt;/</w:t>
      </w:r>
      <w:r>
        <w:rPr>
          <w:color w:val="3F7F7F"/>
        </w:rPr>
        <w:t>compilerVersion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source</w:t>
      </w:r>
      <w:r>
        <w:rPr>
          <w:color w:val="008080"/>
        </w:rPr>
        <w:t>&gt;</w:t>
      </w:r>
      <w:r>
        <w:rPr>
          <w:color w:val="000000"/>
        </w:rPr>
        <w:t>1.5</w:t>
      </w:r>
      <w:r>
        <w:rPr>
          <w:color w:val="008080"/>
        </w:rPr>
        <w:t>&lt;/</w:t>
      </w:r>
      <w:r>
        <w:rPr>
          <w:color w:val="3F7F7F"/>
        </w:rPr>
        <w:t>source</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008080"/>
        </w:rPr>
        <w:t>&lt;</w:t>
      </w:r>
      <w:r>
        <w:rPr>
          <w:color w:val="3F7F7F"/>
        </w:rPr>
        <w:t>target</w:t>
      </w:r>
      <w:r>
        <w:rPr>
          <w:color w:val="008080"/>
        </w:rPr>
        <w:t>&gt;</w:t>
      </w:r>
      <w:r>
        <w:rPr>
          <w:color w:val="000000"/>
        </w:rPr>
        <w:t>1.5</w:t>
      </w:r>
      <w:r>
        <w:rPr>
          <w:color w:val="008080"/>
        </w:rPr>
        <w:t>&lt;/</w:t>
      </w:r>
      <w:r>
        <w:rPr>
          <w:color w:val="3F7F7F"/>
        </w:rPr>
        <w:t>target</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0000"/>
        </w:rPr>
        <w:tab/>
      </w:r>
      <w:r>
        <w:rPr>
          <w:color w:val="008080"/>
        </w:rPr>
        <w:t>&lt;/</w:t>
      </w:r>
      <w:r>
        <w:rPr>
          <w:color w:val="3F7F7F"/>
        </w:rPr>
        <w:t>configuration</w:t>
      </w:r>
      <w:r>
        <w:rPr>
          <w:color w:val="008080"/>
        </w:rPr>
        <w:t>&gt;</w:t>
      </w:r>
    </w:p>
    <w:p w:rsidR="00B954E5" w:rsidRDefault="00B954E5" w:rsidP="00B954E5">
      <w:pPr>
        <w:pStyle w:val="Output"/>
        <w:rPr>
          <w:color w:val="4C483D" w:themeColor="text2"/>
        </w:rPr>
      </w:pPr>
      <w:r>
        <w:rPr>
          <w:color w:val="000000"/>
        </w:rPr>
        <w:tab/>
      </w:r>
      <w:r>
        <w:rPr>
          <w:color w:val="000000"/>
        </w:rPr>
        <w:tab/>
      </w:r>
      <w:r>
        <w:rPr>
          <w:color w:val="000000"/>
        </w:rPr>
        <w:tab/>
      </w:r>
      <w:r>
        <w:rPr>
          <w:color w:val="008080"/>
        </w:rPr>
        <w:t>&lt;/</w:t>
      </w:r>
      <w:r>
        <w:rPr>
          <w:color w:val="3F7F7F"/>
        </w:rPr>
        <w:t>plugin</w:t>
      </w:r>
      <w:r>
        <w:rPr>
          <w:color w:val="008080"/>
        </w:rPr>
        <w:t>&gt;</w:t>
      </w:r>
    </w:p>
    <w:p w:rsidR="00B954E5" w:rsidRDefault="00B954E5" w:rsidP="00B954E5">
      <w:pPr>
        <w:pStyle w:val="Output"/>
        <w:rPr>
          <w:color w:val="4C483D" w:themeColor="text2"/>
        </w:rPr>
      </w:pPr>
      <w:r>
        <w:rPr>
          <w:color w:val="000000"/>
        </w:rPr>
        <w:tab/>
      </w:r>
      <w:r>
        <w:rPr>
          <w:color w:val="000000"/>
        </w:rPr>
        <w:tab/>
      </w:r>
      <w:r>
        <w:rPr>
          <w:color w:val="008080"/>
        </w:rPr>
        <w:t>&lt;/</w:t>
      </w:r>
      <w:r>
        <w:rPr>
          <w:color w:val="3F7F7F"/>
        </w:rPr>
        <w:t>plugins</w:t>
      </w:r>
      <w:r>
        <w:rPr>
          <w:color w:val="008080"/>
        </w:rPr>
        <w:t>&gt;</w:t>
      </w:r>
    </w:p>
    <w:p w:rsidR="00B954E5" w:rsidRDefault="00B954E5" w:rsidP="00B954E5">
      <w:pPr>
        <w:pStyle w:val="Output"/>
        <w:rPr>
          <w:color w:val="4C483D" w:themeColor="text2"/>
        </w:rPr>
      </w:pPr>
      <w:r>
        <w:rPr>
          <w:color w:val="000000"/>
        </w:rPr>
        <w:tab/>
      </w:r>
      <w:r>
        <w:rPr>
          <w:color w:val="008080"/>
        </w:rPr>
        <w:t>&lt;/</w:t>
      </w:r>
      <w:r>
        <w:rPr>
          <w:color w:val="3F7F7F"/>
        </w:rPr>
        <w:t>build</w:t>
      </w:r>
      <w:r>
        <w:rPr>
          <w:color w:val="008080"/>
        </w:rPr>
        <w:t>&gt;</w:t>
      </w:r>
    </w:p>
    <w:p w:rsidR="00B954E5" w:rsidRDefault="00B954E5" w:rsidP="00B954E5">
      <w:pPr>
        <w:pStyle w:val="Output"/>
        <w:rPr>
          <w:color w:val="4C483D" w:themeColor="text2"/>
        </w:rPr>
      </w:pPr>
      <w:r>
        <w:rPr>
          <w:color w:val="000000"/>
        </w:rPr>
        <w:t xml:space="preserve">  </w:t>
      </w:r>
    </w:p>
    <w:p w:rsidR="00B954E5" w:rsidRDefault="00B954E5" w:rsidP="00B954E5">
      <w:pPr>
        <w:pStyle w:val="Output"/>
        <w:rPr>
          <w:b w:val="0"/>
          <w:color w:val="FF0000"/>
        </w:rPr>
      </w:pPr>
      <w:r>
        <w:rPr>
          <w:color w:val="008080"/>
        </w:rPr>
        <w:t>&lt;/</w:t>
      </w:r>
      <w:r>
        <w:rPr>
          <w:color w:val="3F7F7F"/>
        </w:rPr>
        <w:t>project</w:t>
      </w:r>
      <w:r>
        <w:rPr>
          <w:color w:val="008080"/>
        </w:rPr>
        <w:t>&gt;</w:t>
      </w:r>
    </w:p>
    <w:p w:rsidR="00B954E5" w:rsidRDefault="00B954E5" w:rsidP="00B954E5"/>
    <w:p w:rsidR="00B954E5" w:rsidRDefault="00B954E5" w:rsidP="00B954E5">
      <w:pPr>
        <w:spacing w:after="0"/>
        <w:rPr>
          <w:b/>
          <w:color w:val="FF0000"/>
        </w:rPr>
      </w:pPr>
      <w:r>
        <w:t>3. Configure</w:t>
      </w:r>
      <w:r w:rsidRPr="00E13180">
        <w:rPr>
          <w:b/>
          <w:color w:val="FF0000"/>
        </w:rPr>
        <w:t xml:space="preserve"> web.xml</w:t>
      </w:r>
    </w:p>
    <w:p w:rsidR="00B954E5" w:rsidRDefault="00B954E5" w:rsidP="00B954E5">
      <w:pPr>
        <w:pStyle w:val="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rsidR="00B954E5" w:rsidRDefault="00B954E5" w:rsidP="00B954E5">
      <w:pPr>
        <w:pStyle w:val="Output"/>
        <w:rPr>
          <w:color w:val="4C483D" w:themeColor="text2"/>
        </w:rPr>
      </w:pPr>
      <w:r>
        <w:rPr>
          <w:color w:val="008080"/>
        </w:rPr>
        <w:t>&lt;</w:t>
      </w:r>
      <w:r>
        <w:rPr>
          <w:color w:val="3F7F7F"/>
        </w:rPr>
        <w:t>web-app</w:t>
      </w:r>
      <w:r>
        <w:rPr>
          <w:color w:val="4C483D" w:themeColor="text2"/>
        </w:rPr>
        <w:t>&gt;</w:t>
      </w:r>
    </w:p>
    <w:p w:rsidR="00B954E5" w:rsidRDefault="00B954E5" w:rsidP="00B954E5">
      <w:pPr>
        <w:pStyle w:val="Output"/>
        <w:rPr>
          <w:color w:val="4C483D" w:themeColor="text2"/>
        </w:rPr>
      </w:pPr>
      <w:r>
        <w:rPr>
          <w:color w:val="000000"/>
        </w:rPr>
        <w:t xml:space="preserve">  </w:t>
      </w:r>
      <w:r>
        <w:rPr>
          <w:color w:val="008080"/>
        </w:rPr>
        <w:t>&lt;</w:t>
      </w:r>
      <w:r>
        <w:rPr>
          <w:color w:val="3F7F7F"/>
        </w:rPr>
        <w:t>display-name</w:t>
      </w:r>
      <w:r>
        <w:rPr>
          <w:color w:val="008080"/>
        </w:rPr>
        <w:t>&gt;</w:t>
      </w:r>
      <w:r>
        <w:rPr>
          <w:color w:val="000000"/>
        </w:rPr>
        <w:t>RestPathAnnotationExample</w:t>
      </w:r>
      <w:r>
        <w:rPr>
          <w:color w:val="008080"/>
        </w:rPr>
        <w:t>&lt;/</w:t>
      </w:r>
      <w:r>
        <w:rPr>
          <w:color w:val="3F7F7F"/>
        </w:rPr>
        <w:t>display-name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servlet-class</w:t>
      </w:r>
      <w:r>
        <w:rPr>
          <w:color w:val="008080"/>
        </w:rPr>
        <w:t>&gt;</w:t>
      </w:r>
      <w:r>
        <w:rPr>
          <w:color w:val="000000"/>
        </w:rPr>
        <w:t>com.sun.jersey.spi.container.servlet.ServletContainer</w:t>
      </w:r>
      <w:r>
        <w:rPr>
          <w:color w:val="008080"/>
        </w:rPr>
        <w:t>&lt;/</w:t>
      </w:r>
      <w:r>
        <w:rPr>
          <w:color w:val="3F7F7F"/>
        </w:rPr>
        <w:t>servlet-class</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param-name</w:t>
      </w:r>
      <w:r>
        <w:rPr>
          <w:color w:val="008080"/>
        </w:rPr>
        <w:t>&gt;</w:t>
      </w:r>
      <w:r>
        <w:rPr>
          <w:color w:val="000000"/>
        </w:rPr>
        <w:t>com.sun.jersey.config.property.packages</w:t>
      </w:r>
      <w:r>
        <w:rPr>
          <w:color w:val="008080"/>
        </w:rPr>
        <w:t>&lt;/</w:t>
      </w:r>
      <w:r>
        <w:rPr>
          <w:color w:val="3F7F7F"/>
        </w:rPr>
        <w:t>param-name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param-value</w:t>
      </w:r>
      <w:r>
        <w:rPr>
          <w:color w:val="008080"/>
        </w:rPr>
        <w:t>&gt;</w:t>
      </w:r>
      <w:r>
        <w:rPr>
          <w:color w:val="000000"/>
        </w:rPr>
        <w:t>rest.service</w:t>
      </w:r>
      <w:r>
        <w:rPr>
          <w:color w:val="008080"/>
        </w:rPr>
        <w:t>&lt;/</w:t>
      </w:r>
      <w:r>
        <w:rPr>
          <w:color w:val="3F7F7F"/>
        </w:rPr>
        <w:t>param-value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init-param</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rsidR="00B954E5" w:rsidRDefault="00B954E5" w:rsidP="00B954E5">
      <w:pPr>
        <w:pStyle w:val="Output"/>
        <w:rPr>
          <w:color w:val="4C483D" w:themeColor="text2"/>
        </w:rPr>
      </w:pPr>
      <w:r>
        <w:rPr>
          <w:color w:val="000000"/>
        </w:rPr>
        <w:t xml:space="preserve">  </w:t>
      </w:r>
      <w:r>
        <w:rPr>
          <w:color w:val="008080"/>
        </w:rPr>
        <w:t>&lt;/</w:t>
      </w:r>
      <w:r>
        <w:rPr>
          <w:color w:val="3F7F7F"/>
        </w:rPr>
        <w:t>servlet-mapping</w:t>
      </w:r>
      <w:r>
        <w:rPr>
          <w:color w:val="008080"/>
        </w:rPr>
        <w:t>&gt;</w:t>
      </w:r>
    </w:p>
    <w:p w:rsidR="00B954E5" w:rsidRDefault="00B954E5" w:rsidP="00B954E5">
      <w:pPr>
        <w:pStyle w:val="Output"/>
        <w:rPr>
          <w:color w:val="4C483D" w:themeColor="text2"/>
        </w:rPr>
      </w:pPr>
      <w:r>
        <w:rPr>
          <w:color w:val="008080"/>
        </w:rPr>
        <w:t>&lt;/</w:t>
      </w:r>
      <w:r>
        <w:rPr>
          <w:color w:val="3F7F7F"/>
        </w:rPr>
        <w:t>web-app</w:t>
      </w:r>
      <w:r>
        <w:rPr>
          <w:color w:val="008080"/>
        </w:rPr>
        <w:t>&gt;</w:t>
      </w:r>
    </w:p>
    <w:p w:rsidR="00B954E5" w:rsidRDefault="00B954E5" w:rsidP="00B954E5">
      <w:pPr>
        <w:rPr>
          <w:b/>
          <w:color w:val="FF0000"/>
        </w:rPr>
      </w:pPr>
    </w:p>
    <w:p w:rsidR="00B954E5" w:rsidRDefault="00B954E5" w:rsidP="00B954E5">
      <w:pPr>
        <w:rPr>
          <w:b/>
          <w:shd w:val="clear" w:color="auto" w:fill="F9F2F4"/>
          <w:lang w:val="en"/>
        </w:rPr>
      </w:pPr>
      <w:r w:rsidRPr="004F4EB3">
        <w:rPr>
          <w:b/>
        </w:rPr>
        <w:t xml:space="preserve">4. </w:t>
      </w:r>
      <w:r w:rsidRPr="004F4EB3">
        <w:rPr>
          <w:b/>
          <w:shd w:val="clear" w:color="auto" w:fill="F9F2F4"/>
          <w:lang w:val="en"/>
        </w:rPr>
        <w:t>write Customer POJO class</w:t>
      </w:r>
    </w:p>
    <w:p w:rsidR="00B954E5" w:rsidRDefault="00B954E5" w:rsidP="00B954E5">
      <w:pPr>
        <w:rPr>
          <w:shd w:val="clear" w:color="auto" w:fill="F9F2F4"/>
          <w:lang w:val="en"/>
        </w:rPr>
      </w:pPr>
      <w:r>
        <w:rPr>
          <w:shd w:val="clear" w:color="auto" w:fill="F9F2F4"/>
          <w:lang w:val="en"/>
        </w:rPr>
        <w:t xml:space="preserve">Write </w:t>
      </w:r>
      <w:r w:rsidRPr="004F4EB3">
        <w:rPr>
          <w:b/>
          <w:shd w:val="clear" w:color="auto" w:fill="F9F2F4"/>
          <w:lang w:val="en"/>
        </w:rPr>
        <w:t>Customer POJO class</w:t>
      </w:r>
      <w:r>
        <w:rPr>
          <w:b/>
          <w:shd w:val="clear" w:color="auto" w:fill="F9F2F4"/>
          <w:lang w:val="en"/>
        </w:rPr>
        <w:t xml:space="preserve"> &amp; </w:t>
      </w:r>
      <w:r w:rsidRPr="004F4EB3">
        <w:rPr>
          <w:shd w:val="clear" w:color="auto" w:fill="F9F2F4"/>
          <w:lang w:val="en"/>
        </w:rPr>
        <w:t>Annotate object with JAXB annotation, for conversion later.</w:t>
      </w:r>
    </w:p>
    <w:p w:rsidR="00B954E5" w:rsidRDefault="00B954E5" w:rsidP="00B954E5">
      <w:pPr>
        <w:pStyle w:val="Output"/>
        <w:rPr>
          <w:color w:val="4C483D" w:themeColor="text2"/>
        </w:rPr>
      </w:pPr>
      <w:r>
        <w:rPr>
          <w:bCs/>
          <w:color w:val="7F0055"/>
        </w:rPr>
        <w:t>package</w:t>
      </w:r>
      <w:r>
        <w:t xml:space="preserve"> rest.service;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w:t>
      </w:r>
      <w:r>
        <w:rPr>
          <w:u w:val="single"/>
        </w:rPr>
        <w:t>javax.xml.bind.annotation.XmlAttribute</w:t>
      </w:r>
      <w:r>
        <w:t>;</w:t>
      </w:r>
    </w:p>
    <w:p w:rsidR="00B954E5" w:rsidRDefault="00B954E5" w:rsidP="00B954E5">
      <w:pPr>
        <w:pStyle w:val="Output"/>
        <w:rPr>
          <w:color w:val="4C483D" w:themeColor="text2"/>
        </w:rPr>
      </w:pPr>
      <w:r>
        <w:rPr>
          <w:bCs/>
          <w:color w:val="7F0055"/>
        </w:rPr>
        <w:t>import</w:t>
      </w:r>
      <w:r>
        <w:t xml:space="preserve"> </w:t>
      </w:r>
      <w:r>
        <w:rPr>
          <w:u w:val="single"/>
        </w:rPr>
        <w:t>javax.xml.bind.annotation.XmlElement</w:t>
      </w:r>
      <w:r>
        <w:t>;</w:t>
      </w:r>
    </w:p>
    <w:p w:rsidR="00B954E5" w:rsidRDefault="00B954E5" w:rsidP="00B954E5">
      <w:pPr>
        <w:pStyle w:val="Output"/>
        <w:rPr>
          <w:color w:val="4C483D" w:themeColor="text2"/>
        </w:rPr>
      </w:pPr>
      <w:r>
        <w:rPr>
          <w:bCs/>
          <w:color w:val="7F0055"/>
        </w:rPr>
        <w:t>import</w:t>
      </w:r>
      <w:r>
        <w:t xml:space="preserve"> </w:t>
      </w:r>
      <w:r>
        <w:rPr>
          <w:u w:val="single"/>
        </w:rPr>
        <w:t>javax.xml.bind.annotation.XmlRootElement</w:t>
      </w:r>
      <w:r>
        <w:t>;</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rPr>
          <w:color w:val="646464"/>
        </w:rPr>
        <w:t>@</w:t>
      </w:r>
      <w:r>
        <w:rPr>
          <w:color w:val="646464"/>
          <w:u w:val="single"/>
        </w:rPr>
        <w:t>XmlRootElement</w:t>
      </w:r>
      <w:r>
        <w:t xml:space="preserve">(name = </w:t>
      </w:r>
      <w:r>
        <w:rPr>
          <w:color w:val="2A00FF"/>
        </w:rPr>
        <w:t>"customer"</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Customer {</w:t>
      </w:r>
    </w:p>
    <w:p w:rsidR="00B954E5" w:rsidRDefault="00B954E5" w:rsidP="00B954E5">
      <w:pPr>
        <w:pStyle w:val="Output"/>
        <w:rPr>
          <w:color w:val="4C483D" w:themeColor="text2"/>
        </w:rPr>
      </w:pPr>
      <w:r>
        <w:t xml:space="preserve"> </w:t>
      </w:r>
    </w:p>
    <w:p w:rsidR="00B954E5" w:rsidRDefault="00B954E5" w:rsidP="00B954E5">
      <w:pPr>
        <w:pStyle w:val="Output"/>
        <w:rPr>
          <w:color w:val="4C483D" w:themeColor="text2"/>
        </w:rPr>
      </w:pPr>
      <w:r>
        <w:tab/>
        <w:t xml:space="preserve">String </w:t>
      </w:r>
      <w:r>
        <w:rPr>
          <w:color w:val="0000C0"/>
        </w:rPr>
        <w:t>custName</w:t>
      </w:r>
      <w:r>
        <w:t>;</w:t>
      </w:r>
    </w:p>
    <w:p w:rsidR="00B954E5" w:rsidRDefault="00B954E5" w:rsidP="00B954E5">
      <w:pPr>
        <w:pStyle w:val="Output"/>
        <w:rPr>
          <w:color w:val="4C483D" w:themeColor="text2"/>
        </w:rPr>
      </w:pPr>
      <w:r>
        <w:tab/>
        <w:t xml:space="preserve">String </w:t>
      </w:r>
      <w:r>
        <w:rPr>
          <w:color w:val="0000C0"/>
        </w:rPr>
        <w:t>custCountry</w:t>
      </w:r>
      <w:r>
        <w:t>;</w:t>
      </w:r>
    </w:p>
    <w:p w:rsidR="00B954E5" w:rsidRDefault="00B954E5" w:rsidP="00B954E5">
      <w:pPr>
        <w:pStyle w:val="Output"/>
        <w:rPr>
          <w:color w:val="4C483D" w:themeColor="text2"/>
        </w:rPr>
      </w:pPr>
      <w:r>
        <w:tab/>
      </w:r>
      <w:r>
        <w:rPr>
          <w:bCs/>
          <w:color w:val="7F0055"/>
        </w:rPr>
        <w:t>int</w:t>
      </w:r>
      <w:r>
        <w:t xml:space="preserve"> </w:t>
      </w:r>
      <w:r>
        <w:rPr>
          <w:color w:val="0000C0"/>
        </w:rPr>
        <w:t>custId</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w:t>
      </w:r>
      <w:r>
        <w:rPr>
          <w:color w:val="646464"/>
          <w:u w:val="single"/>
        </w:rPr>
        <w:t>XmlElement</w:t>
      </w:r>
    </w:p>
    <w:p w:rsidR="00B954E5" w:rsidRDefault="00B954E5" w:rsidP="00B954E5">
      <w:pPr>
        <w:pStyle w:val="Output"/>
        <w:rPr>
          <w:color w:val="4C483D" w:themeColor="text2"/>
        </w:rPr>
      </w:pPr>
      <w:r>
        <w:lastRenderedPageBreak/>
        <w:tab/>
      </w:r>
      <w:r>
        <w:rPr>
          <w:bCs/>
          <w:color w:val="7F0055"/>
        </w:rPr>
        <w:t>public</w:t>
      </w:r>
      <w:r>
        <w:t xml:space="preserve"> String getCustName() {</w:t>
      </w:r>
    </w:p>
    <w:p w:rsidR="00B954E5" w:rsidRDefault="00B954E5" w:rsidP="00B954E5">
      <w:pPr>
        <w:pStyle w:val="Output"/>
        <w:rPr>
          <w:color w:val="4C483D" w:themeColor="text2"/>
        </w:rPr>
      </w:pPr>
      <w:r>
        <w:tab/>
      </w:r>
      <w:r>
        <w:tab/>
      </w:r>
      <w:r>
        <w:rPr>
          <w:bCs/>
          <w:color w:val="7F0055"/>
        </w:rPr>
        <w:t>return</w:t>
      </w:r>
      <w:r>
        <w:t xml:space="preserve"> </w:t>
      </w:r>
      <w:r>
        <w:rPr>
          <w:color w:val="0000C0"/>
        </w:rPr>
        <w:t>custName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setCustName(String </w:t>
      </w:r>
      <w:r>
        <w:rPr>
          <w:color w:val="6A3E3E"/>
        </w:rPr>
        <w:t>custName</w:t>
      </w:r>
      <w:r>
        <w:t>) {</w:t>
      </w:r>
    </w:p>
    <w:p w:rsidR="00B954E5" w:rsidRDefault="00B954E5" w:rsidP="00B954E5">
      <w:pPr>
        <w:pStyle w:val="Output"/>
        <w:rPr>
          <w:color w:val="4C483D" w:themeColor="text2"/>
        </w:rPr>
      </w:pPr>
      <w:r>
        <w:tab/>
      </w:r>
      <w:r>
        <w:tab/>
      </w:r>
      <w:r>
        <w:rPr>
          <w:bCs/>
          <w:color w:val="7F0055"/>
        </w:rPr>
        <w:t>this</w:t>
      </w:r>
      <w:r>
        <w:t>.</w:t>
      </w:r>
      <w:r>
        <w:rPr>
          <w:color w:val="0000C0"/>
        </w:rPr>
        <w:t>custName</w:t>
      </w:r>
      <w:r>
        <w:t xml:space="preserve"> = </w:t>
      </w:r>
      <w:r>
        <w:rPr>
          <w:color w:val="6A3E3E"/>
        </w:rPr>
        <w:t>custName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w:t>
      </w:r>
      <w:r>
        <w:rPr>
          <w:color w:val="646464"/>
          <w:u w:val="single"/>
        </w:rPr>
        <w:t>XmlElement</w:t>
      </w:r>
      <w:r>
        <w:tab/>
      </w:r>
    </w:p>
    <w:p w:rsidR="00B954E5" w:rsidRDefault="00B954E5" w:rsidP="00B954E5">
      <w:pPr>
        <w:pStyle w:val="Output"/>
        <w:rPr>
          <w:color w:val="4C483D" w:themeColor="text2"/>
        </w:rPr>
      </w:pPr>
      <w:r>
        <w:tab/>
      </w:r>
      <w:r>
        <w:rPr>
          <w:bCs/>
          <w:color w:val="7F0055"/>
        </w:rPr>
        <w:t>public</w:t>
      </w:r>
      <w:r>
        <w:t xml:space="preserve"> String getCustCountry() {</w:t>
      </w:r>
    </w:p>
    <w:p w:rsidR="00B954E5" w:rsidRDefault="00B954E5" w:rsidP="00B954E5">
      <w:pPr>
        <w:pStyle w:val="Output"/>
        <w:rPr>
          <w:color w:val="4C483D" w:themeColor="text2"/>
        </w:rPr>
      </w:pPr>
      <w:r>
        <w:tab/>
      </w:r>
      <w:r>
        <w:tab/>
      </w:r>
      <w:r>
        <w:rPr>
          <w:bCs/>
          <w:color w:val="7F0055"/>
        </w:rPr>
        <w:t>return</w:t>
      </w:r>
      <w:r>
        <w:t xml:space="preserve"> </w:t>
      </w:r>
      <w:r>
        <w:rPr>
          <w:color w:val="0000C0"/>
        </w:rPr>
        <w:t>custCountry</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setCustCountry(String </w:t>
      </w:r>
      <w:r>
        <w:rPr>
          <w:color w:val="6A3E3E"/>
        </w:rPr>
        <w:t>custCountry</w:t>
      </w:r>
      <w:r>
        <w:t>) {</w:t>
      </w:r>
    </w:p>
    <w:p w:rsidR="00B954E5" w:rsidRDefault="00B954E5" w:rsidP="00B954E5">
      <w:pPr>
        <w:pStyle w:val="Output"/>
        <w:rPr>
          <w:color w:val="4C483D" w:themeColor="text2"/>
        </w:rPr>
      </w:pPr>
      <w:r>
        <w:tab/>
      </w:r>
      <w:r>
        <w:tab/>
      </w:r>
      <w:r>
        <w:rPr>
          <w:bCs/>
          <w:color w:val="7F0055"/>
        </w:rPr>
        <w:t>this</w:t>
      </w:r>
      <w:r>
        <w:t>.</w:t>
      </w:r>
      <w:r>
        <w:rPr>
          <w:color w:val="0000C0"/>
        </w:rPr>
        <w:t>custCountry</w:t>
      </w:r>
      <w:r>
        <w:t xml:space="preserve"> = </w:t>
      </w:r>
      <w:r>
        <w:rPr>
          <w:color w:val="6A3E3E"/>
        </w:rPr>
        <w:t>custCountry</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w:t>
      </w:r>
      <w:r>
        <w:rPr>
          <w:color w:val="646464"/>
          <w:u w:val="single"/>
        </w:rPr>
        <w:t>XmlAttribute</w:t>
      </w:r>
    </w:p>
    <w:p w:rsidR="00B954E5" w:rsidRDefault="00B954E5" w:rsidP="00B954E5">
      <w:pPr>
        <w:pStyle w:val="Output"/>
        <w:rPr>
          <w:color w:val="4C483D" w:themeColor="text2"/>
        </w:rPr>
      </w:pPr>
      <w:r>
        <w:tab/>
      </w:r>
      <w:r>
        <w:rPr>
          <w:bCs/>
          <w:color w:val="7F0055"/>
        </w:rPr>
        <w:t>public</w:t>
      </w:r>
      <w:r>
        <w:t xml:space="preserve"> </w:t>
      </w:r>
      <w:r>
        <w:rPr>
          <w:bCs/>
          <w:color w:val="7F0055"/>
        </w:rPr>
        <w:t>int</w:t>
      </w:r>
      <w:r>
        <w:t xml:space="preserve"> getCustId() {</w:t>
      </w:r>
    </w:p>
    <w:p w:rsidR="00B954E5" w:rsidRDefault="00B954E5" w:rsidP="00B954E5">
      <w:pPr>
        <w:pStyle w:val="Output"/>
        <w:rPr>
          <w:color w:val="4C483D" w:themeColor="text2"/>
        </w:rPr>
      </w:pPr>
      <w:r>
        <w:tab/>
      </w:r>
      <w:r>
        <w:tab/>
      </w:r>
      <w:r>
        <w:rPr>
          <w:bCs/>
          <w:color w:val="7F0055"/>
        </w:rPr>
        <w:t>return</w:t>
      </w:r>
      <w:r>
        <w:t xml:space="preserve"> </w:t>
      </w:r>
      <w:r>
        <w:rPr>
          <w:color w:val="0000C0"/>
        </w:rPr>
        <w:t>custId</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setCustId(</w:t>
      </w:r>
      <w:r>
        <w:rPr>
          <w:bCs/>
          <w:color w:val="7F0055"/>
        </w:rPr>
        <w:t>int</w:t>
      </w:r>
      <w:r>
        <w:t xml:space="preserve"> </w:t>
      </w:r>
      <w:r>
        <w:rPr>
          <w:color w:val="6A3E3E"/>
        </w:rPr>
        <w:t>custId</w:t>
      </w:r>
      <w:r>
        <w:t>) {</w:t>
      </w:r>
    </w:p>
    <w:p w:rsidR="00B954E5" w:rsidRDefault="00B954E5" w:rsidP="00B954E5">
      <w:pPr>
        <w:pStyle w:val="Output"/>
        <w:rPr>
          <w:color w:val="4C483D" w:themeColor="text2"/>
        </w:rPr>
      </w:pPr>
      <w:r>
        <w:tab/>
      </w:r>
      <w:r>
        <w:tab/>
      </w:r>
      <w:r>
        <w:rPr>
          <w:bCs/>
          <w:color w:val="7F0055"/>
        </w:rPr>
        <w:t>this</w:t>
      </w:r>
      <w:r>
        <w:t>.</w:t>
      </w:r>
      <w:r>
        <w:rPr>
          <w:color w:val="0000C0"/>
        </w:rPr>
        <w:t>custId</w:t>
      </w:r>
      <w:r>
        <w:t xml:space="preserve"> = </w:t>
      </w:r>
      <w:r>
        <w:rPr>
          <w:color w:val="6A3E3E"/>
        </w:rPr>
        <w:t>custId</w:t>
      </w:r>
      <w:r>
        <w:t>;</w:t>
      </w:r>
    </w:p>
    <w:p w:rsidR="00B954E5" w:rsidRDefault="00B954E5" w:rsidP="00B954E5">
      <w:pPr>
        <w:pStyle w:val="Output"/>
        <w:rPr>
          <w:color w:val="4C483D" w:themeColor="text2"/>
        </w:rPr>
      </w:pPr>
      <w:r>
        <w:tab/>
        <w:t>}</w:t>
      </w:r>
    </w:p>
    <w:p w:rsidR="00B954E5" w:rsidRPr="00144103" w:rsidRDefault="00B954E5" w:rsidP="00B954E5">
      <w:pPr>
        <w:pStyle w:val="Output"/>
        <w:rPr>
          <w:b w:val="0"/>
          <w:shd w:val="clear" w:color="auto" w:fill="F9F2F4"/>
          <w:lang w:val="en"/>
        </w:rPr>
      </w:pPr>
      <w:r>
        <w:t>}</w:t>
      </w:r>
    </w:p>
    <w:p w:rsidR="00B954E5" w:rsidRDefault="00B954E5" w:rsidP="00B954E5"/>
    <w:p w:rsidR="00B954E5" w:rsidRDefault="00B954E5" w:rsidP="00B954E5">
      <w:pPr>
        <w:rPr>
          <w:b/>
        </w:rPr>
      </w:pPr>
      <w:r w:rsidRPr="00144103">
        <w:rPr>
          <w:b/>
        </w:rPr>
        <w:t>5. Create RESTFul webservice Jersey</w:t>
      </w:r>
    </w:p>
    <w:p w:rsidR="00B954E5" w:rsidRDefault="00B954E5" w:rsidP="00B954E5">
      <w:r w:rsidRPr="00056AAA">
        <w:t>To return a XML file, annotate the method with</w:t>
      </w:r>
      <w:r>
        <w:rPr>
          <w:rStyle w:val="apple-converted-space"/>
          <w:rFonts w:ascii="Helvetica" w:hAnsi="Helvetica" w:cs="Helvetica"/>
          <w:color w:val="333333"/>
          <w:shd w:val="clear" w:color="auto" w:fill="FFFFFF"/>
        </w:rPr>
        <w:t> </w:t>
      </w:r>
      <w:r>
        <w:rPr>
          <w:rStyle w:val="HTMLCode"/>
          <w:rFonts w:ascii="Consolas" w:eastAsiaTheme="minorEastAsia" w:hAnsi="Consolas" w:cs="Consolas"/>
          <w:color w:val="C7254E"/>
          <w:sz w:val="22"/>
          <w:szCs w:val="22"/>
          <w:shd w:val="clear" w:color="auto" w:fill="F9F2F4"/>
        </w:rPr>
        <w:t>@Produces(MediaType.APPLICATION_XML</w:t>
      </w:r>
      <w:r w:rsidRPr="00056AAA">
        <w:t>). Jersey will convert the JAXB annotated object into XML file automatically.</w:t>
      </w:r>
    </w:p>
    <w:p w:rsidR="00B954E5" w:rsidRDefault="00B954E5" w:rsidP="00B954E5">
      <w:pPr>
        <w:pStyle w:val="Output"/>
        <w:rPr>
          <w:color w:val="4C483D" w:themeColor="text2"/>
        </w:rPr>
      </w:pPr>
      <w:r>
        <w:rPr>
          <w:bCs/>
          <w:color w:val="7F0055"/>
        </w:rPr>
        <w:t>package</w:t>
      </w:r>
      <w:r>
        <w:t xml:space="preserve"> rest.service;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javax.ws.rs.GET;</w:t>
      </w:r>
    </w:p>
    <w:p w:rsidR="00B954E5" w:rsidRDefault="00B954E5" w:rsidP="00B954E5">
      <w:pPr>
        <w:pStyle w:val="Output"/>
        <w:rPr>
          <w:color w:val="4C483D" w:themeColor="text2"/>
        </w:rPr>
      </w:pPr>
      <w:r>
        <w:rPr>
          <w:bCs/>
          <w:color w:val="7F0055"/>
        </w:rPr>
        <w:t>import</w:t>
      </w:r>
      <w:r>
        <w:t xml:space="preserve"> javax.ws.rs.Path;</w:t>
      </w:r>
    </w:p>
    <w:p w:rsidR="00B954E5" w:rsidRDefault="00B954E5" w:rsidP="00B954E5">
      <w:pPr>
        <w:pStyle w:val="Output"/>
        <w:rPr>
          <w:color w:val="4C483D" w:themeColor="text2"/>
        </w:rPr>
      </w:pPr>
      <w:r>
        <w:rPr>
          <w:bCs/>
          <w:color w:val="7F0055"/>
        </w:rPr>
        <w:t>import</w:t>
      </w:r>
      <w:r>
        <w:t xml:space="preserve"> javax.ws.rs.PathParam;</w:t>
      </w:r>
    </w:p>
    <w:p w:rsidR="00B954E5" w:rsidRDefault="00B954E5" w:rsidP="00B954E5">
      <w:pPr>
        <w:pStyle w:val="Output"/>
        <w:rPr>
          <w:color w:val="4C483D" w:themeColor="text2"/>
        </w:rPr>
      </w:pPr>
      <w:r>
        <w:rPr>
          <w:bCs/>
          <w:color w:val="7F0055"/>
        </w:rPr>
        <w:t>import</w:t>
      </w:r>
      <w:r>
        <w:t xml:space="preserve"> javax.ws.rs.Produces;</w:t>
      </w:r>
    </w:p>
    <w:p w:rsidR="00B954E5" w:rsidRDefault="00B954E5" w:rsidP="00B954E5">
      <w:pPr>
        <w:pStyle w:val="Output"/>
        <w:rPr>
          <w:color w:val="4C483D" w:themeColor="text2"/>
        </w:rPr>
      </w:pPr>
      <w:r>
        <w:rPr>
          <w:bCs/>
          <w:color w:val="7F0055"/>
        </w:rPr>
        <w:t>import</w:t>
      </w:r>
      <w:r>
        <w:t xml:space="preserve"> javax.ws.rs.core.MediaType;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"/customers"</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RestfulXMLExample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@Path</w:t>
      </w:r>
      <w:r>
        <w:t>(</w:t>
      </w:r>
      <w:r>
        <w:rPr>
          <w:color w:val="2A00FF"/>
        </w:rPr>
        <w:t>"/{id}"</w:t>
      </w:r>
      <w:r>
        <w:t>)</w:t>
      </w:r>
    </w:p>
    <w:p w:rsidR="00B954E5" w:rsidRDefault="00B954E5" w:rsidP="00B954E5">
      <w:pPr>
        <w:pStyle w:val="Output"/>
        <w:rPr>
          <w:color w:val="4C483D" w:themeColor="text2"/>
        </w:rPr>
      </w:pPr>
      <w:r>
        <w:tab/>
      </w:r>
      <w:r>
        <w:rPr>
          <w:color w:val="646464"/>
        </w:rPr>
        <w:t>@Produces</w:t>
      </w:r>
      <w:r>
        <w:t>(MediaType.</w:t>
      </w:r>
      <w:r>
        <w:rPr>
          <w:bCs/>
          <w:i/>
          <w:iCs/>
          <w:color w:val="0000C0"/>
        </w:rPr>
        <w:t>APPLICATION_XML</w:t>
      </w:r>
      <w:r>
        <w:t>)</w:t>
      </w:r>
    </w:p>
    <w:p w:rsidR="00B954E5" w:rsidRDefault="00B954E5" w:rsidP="00B954E5">
      <w:pPr>
        <w:pStyle w:val="Output"/>
        <w:rPr>
          <w:color w:val="4C483D" w:themeColor="text2"/>
        </w:rPr>
      </w:pPr>
      <w:r>
        <w:tab/>
      </w:r>
      <w:r>
        <w:rPr>
          <w:bCs/>
          <w:color w:val="7F0055"/>
        </w:rPr>
        <w:t>public</w:t>
      </w:r>
      <w:r>
        <w:t xml:space="preserve"> Customer getCustomerDetails(</w:t>
      </w:r>
      <w:r>
        <w:rPr>
          <w:color w:val="646464"/>
        </w:rPr>
        <w:t>@PathParam</w:t>
      </w:r>
      <w:r>
        <w:t>(</w:t>
      </w:r>
      <w:r>
        <w:rPr>
          <w:color w:val="2A00FF"/>
        </w:rPr>
        <w:t>"id"</w:t>
      </w:r>
      <w:r>
        <w:t xml:space="preserve">) </w:t>
      </w:r>
      <w:r>
        <w:rPr>
          <w:bCs/>
          <w:color w:val="7F0055"/>
        </w:rPr>
        <w:t>int</w:t>
      </w:r>
      <w:r>
        <w:t xml:space="preserve"> </w:t>
      </w:r>
      <w:r>
        <w:rPr>
          <w:color w:val="6A3E3E"/>
        </w:rPr>
        <w:t>custId</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3F7F5F"/>
        </w:rPr>
        <w:t>// WRITE DATABASE LOGIC TO RETRIEVE THE CUSTOMER RECORD WITH 'custID'</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Customer </w:t>
      </w:r>
      <w:r>
        <w:rPr>
          <w:color w:val="6A3E3E"/>
        </w:rPr>
        <w:t>cust</w:t>
      </w:r>
      <w:r>
        <w:t xml:space="preserve"> = </w:t>
      </w:r>
      <w:r>
        <w:rPr>
          <w:bCs/>
          <w:color w:val="7F0055"/>
        </w:rPr>
        <w:t>new</w:t>
      </w:r>
      <w:r>
        <w:t xml:space="preserve"> Customer();</w:t>
      </w:r>
    </w:p>
    <w:p w:rsidR="00B954E5" w:rsidRDefault="00B954E5" w:rsidP="00B954E5">
      <w:pPr>
        <w:pStyle w:val="Output"/>
        <w:rPr>
          <w:color w:val="4C483D" w:themeColor="text2"/>
        </w:rPr>
      </w:pPr>
      <w:r>
        <w:tab/>
      </w:r>
      <w:r>
        <w:tab/>
      </w:r>
      <w:r>
        <w:rPr>
          <w:color w:val="6A3E3E"/>
        </w:rPr>
        <w:t>cust</w:t>
      </w:r>
      <w:r>
        <w:t>.setCustName(</w:t>
      </w:r>
      <w:r>
        <w:rPr>
          <w:color w:val="2A00FF"/>
        </w:rPr>
        <w:t>"satya"</w:t>
      </w:r>
      <w:r>
        <w:t>);</w:t>
      </w:r>
    </w:p>
    <w:p w:rsidR="00B954E5" w:rsidRDefault="00B954E5" w:rsidP="00B954E5">
      <w:pPr>
        <w:pStyle w:val="Output"/>
        <w:rPr>
          <w:color w:val="4C483D" w:themeColor="text2"/>
        </w:rPr>
      </w:pPr>
      <w:r>
        <w:tab/>
      </w:r>
      <w:r>
        <w:tab/>
      </w:r>
      <w:r>
        <w:rPr>
          <w:color w:val="6A3E3E"/>
        </w:rPr>
        <w:t>cust</w:t>
      </w:r>
      <w:r>
        <w:t>.setCustCountry(</w:t>
      </w:r>
      <w:r>
        <w:rPr>
          <w:color w:val="2A00FF"/>
        </w:rPr>
        <w:t>"india"</w:t>
      </w:r>
      <w:r>
        <w:t>);</w:t>
      </w:r>
    </w:p>
    <w:p w:rsidR="00B954E5" w:rsidRDefault="00B954E5" w:rsidP="00B954E5">
      <w:pPr>
        <w:pStyle w:val="Output"/>
        <w:rPr>
          <w:color w:val="4C483D" w:themeColor="text2"/>
        </w:rPr>
      </w:pPr>
      <w:r>
        <w:tab/>
      </w:r>
      <w:r>
        <w:tab/>
      </w:r>
      <w:r>
        <w:rPr>
          <w:color w:val="6A3E3E"/>
        </w:rPr>
        <w:t>cust</w:t>
      </w:r>
      <w:r>
        <w:t>.setCustId(</w:t>
      </w:r>
      <w:r>
        <w:rPr>
          <w:color w:val="6A3E3E"/>
        </w:rPr>
        <w:t>custId</w:t>
      </w:r>
      <w:r>
        <w:t>);</w:t>
      </w:r>
    </w:p>
    <w:p w:rsidR="00B954E5" w:rsidRDefault="00B954E5" w:rsidP="00B954E5">
      <w:pPr>
        <w:pStyle w:val="Output"/>
        <w:rPr>
          <w:color w:val="4C483D" w:themeColor="text2"/>
        </w:rPr>
      </w:pPr>
      <w:r>
        <w:tab/>
      </w:r>
      <w:r>
        <w:tab/>
      </w:r>
      <w:r>
        <w:rPr>
          <w:bCs/>
          <w:color w:val="7F0055"/>
        </w:rPr>
        <w:t>return</w:t>
      </w:r>
      <w:r>
        <w:t xml:space="preserve"> </w:t>
      </w:r>
      <w:r>
        <w:rPr>
          <w:color w:val="6A3E3E"/>
        </w:rPr>
        <w:t>cust</w:t>
      </w:r>
      <w:r>
        <w:t>;</w:t>
      </w:r>
    </w:p>
    <w:p w:rsidR="00B954E5" w:rsidRDefault="00B954E5" w:rsidP="00B954E5">
      <w:pPr>
        <w:pStyle w:val="Output"/>
        <w:rPr>
          <w:color w:val="4C483D" w:themeColor="text2"/>
        </w:rPr>
      </w:pPr>
      <w:r>
        <w:tab/>
        <w:t>}</w:t>
      </w:r>
    </w:p>
    <w:p w:rsidR="00B954E5" w:rsidRPr="00056AAA" w:rsidRDefault="00B954E5" w:rsidP="00B954E5">
      <w:pPr>
        <w:pStyle w:val="Output"/>
      </w:pPr>
      <w:r>
        <w:t>}</w:t>
      </w:r>
    </w:p>
    <w:p w:rsidR="00B954E5" w:rsidRDefault="00B954E5" w:rsidP="00B954E5"/>
    <w:p w:rsidR="00B954E5" w:rsidRPr="00056AAA" w:rsidRDefault="00B954E5" w:rsidP="00B954E5">
      <w:pPr>
        <w:rPr>
          <w:b/>
        </w:rPr>
      </w:pPr>
      <w:r w:rsidRPr="00056AAA">
        <w:rPr>
          <w:b/>
        </w:rPr>
        <w:t>6. Test Webservice directly by using URL / writing webservice client</w:t>
      </w:r>
    </w:p>
    <w:p w:rsidR="00B954E5" w:rsidRPr="00E5595E" w:rsidRDefault="00B20442" w:rsidP="00B954E5">
      <w:pPr>
        <w:rPr>
          <w:b/>
          <w:color w:val="00B050"/>
        </w:rPr>
      </w:pPr>
      <w:hyperlink r:id="rId230" w:history="1">
        <w:r w:rsidR="00B954E5" w:rsidRPr="00E5595E">
          <w:rPr>
            <w:rStyle w:val="Hyperlink"/>
            <w:b/>
            <w:color w:val="00B050"/>
          </w:rPr>
          <w:t>http://localhost:8080/JAXRS-XML-Jersey-Example/rest/customers/78878</w:t>
        </w:r>
      </w:hyperlink>
    </w:p>
    <w:p w:rsidR="00B954E5" w:rsidRDefault="00B954E5" w:rsidP="00B954E5">
      <w:r>
        <w:rPr>
          <w:noProof/>
          <w:lang w:eastAsia="en-US"/>
        </w:rPr>
        <w:lastRenderedPageBreak/>
        <w:drawing>
          <wp:inline distT="0" distB="0" distL="0" distR="0" wp14:anchorId="3A382E81" wp14:editId="185CE528">
            <wp:extent cx="5277587" cy="1667108"/>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482646.tmp"/>
                    <pic:cNvPicPr/>
                  </pic:nvPicPr>
                  <pic:blipFill>
                    <a:blip r:embed="rId231">
                      <a:extLst>
                        <a:ext uri="{28A0092B-C50C-407E-A947-70E740481C1C}">
                          <a14:useLocalDpi xmlns:a14="http://schemas.microsoft.com/office/drawing/2010/main" val="0"/>
                        </a:ext>
                      </a:extLst>
                    </a:blip>
                    <a:stretch>
                      <a:fillRect/>
                    </a:stretch>
                  </pic:blipFill>
                  <pic:spPr>
                    <a:xfrm>
                      <a:off x="0" y="0"/>
                      <a:ext cx="5277587" cy="1667108"/>
                    </a:xfrm>
                    <a:prstGeom prst="rect">
                      <a:avLst/>
                    </a:prstGeom>
                  </pic:spPr>
                </pic:pic>
              </a:graphicData>
            </a:graphic>
          </wp:inline>
        </w:drawing>
      </w:r>
    </w:p>
    <w:p w:rsidR="00B954E5" w:rsidRDefault="00B954E5" w:rsidP="00B954E5"/>
    <w:p w:rsidR="00B954E5" w:rsidRDefault="00B954E5" w:rsidP="00B954E5">
      <w:pPr>
        <w:pStyle w:val="Heading3"/>
      </w:pPr>
      <w:bookmarkStart w:id="111" w:name="_Toc471845325"/>
      <w:r>
        <w:t>13.</w:t>
      </w:r>
      <w:r w:rsidRPr="00C73AA6">
        <w:t xml:space="preserve"> </w:t>
      </w:r>
      <w:r>
        <w:t>JAX-RS RESTFul Java Clinets</w:t>
      </w:r>
      <w:bookmarkEnd w:id="111"/>
    </w:p>
    <w:p w:rsidR="00B954E5" w:rsidRDefault="00B954E5" w:rsidP="00B954E5">
      <w:r w:rsidRPr="00304DF3">
        <w:t>So far we used</w:t>
      </w:r>
      <w:r>
        <w:t xml:space="preserve"> </w:t>
      </w:r>
      <w:r w:rsidRPr="00304DF3">
        <w:t xml:space="preserve">URL directly to </w:t>
      </w:r>
      <w:r>
        <w:t>Test our RESTful service.</w:t>
      </w:r>
      <w:r w:rsidRPr="00805380">
        <w:t xml:space="preserve"> But in the real time we will call the services by writing some client application logic.  We have different ways to write a RESTful client</w:t>
      </w:r>
    </w:p>
    <w:p w:rsidR="00B954E5" w:rsidRDefault="00B954E5" w:rsidP="00B954E5">
      <w:r>
        <w:t xml:space="preserve">They are </w:t>
      </w:r>
    </w:p>
    <w:p w:rsidR="00B954E5" w:rsidRPr="000C487E" w:rsidRDefault="00B954E5" w:rsidP="00B954E5">
      <w:pPr>
        <w:pStyle w:val="ListParagraph"/>
        <w:numPr>
          <w:ilvl w:val="0"/>
          <w:numId w:val="143"/>
        </w:numPr>
        <w:rPr>
          <w:b/>
        </w:rPr>
      </w:pPr>
      <w:r w:rsidRPr="000C487E">
        <w:rPr>
          <w:b/>
        </w:rPr>
        <w:t>java.net.URL</w:t>
      </w:r>
    </w:p>
    <w:p w:rsidR="00B954E5" w:rsidRPr="000C487E" w:rsidRDefault="00B954E5" w:rsidP="00B954E5">
      <w:pPr>
        <w:pStyle w:val="ListParagraph"/>
        <w:numPr>
          <w:ilvl w:val="0"/>
          <w:numId w:val="143"/>
        </w:numPr>
        <w:rPr>
          <w:b/>
        </w:rPr>
      </w:pPr>
      <w:r w:rsidRPr="000C487E">
        <w:rPr>
          <w:b/>
        </w:rPr>
        <w:t>Apache HttpClient</w:t>
      </w:r>
    </w:p>
    <w:p w:rsidR="00B954E5" w:rsidRPr="000C487E" w:rsidRDefault="00B954E5" w:rsidP="00B954E5">
      <w:pPr>
        <w:pStyle w:val="ListParagraph"/>
        <w:numPr>
          <w:ilvl w:val="0"/>
          <w:numId w:val="143"/>
        </w:numPr>
        <w:rPr>
          <w:b/>
        </w:rPr>
      </w:pPr>
      <w:r w:rsidRPr="000C487E">
        <w:rPr>
          <w:b/>
        </w:rPr>
        <w:t>RESTEasy client</w:t>
      </w:r>
    </w:p>
    <w:p w:rsidR="00B954E5" w:rsidRDefault="00B954E5" w:rsidP="00B954E5">
      <w:pPr>
        <w:pStyle w:val="ListParagraph"/>
        <w:numPr>
          <w:ilvl w:val="0"/>
          <w:numId w:val="143"/>
        </w:numPr>
        <w:rPr>
          <w:b/>
        </w:rPr>
      </w:pPr>
      <w:r w:rsidRPr="000C487E">
        <w:rPr>
          <w:b/>
        </w:rPr>
        <w:t>Jersey client</w:t>
      </w:r>
    </w:p>
    <w:p w:rsidR="00B954E5" w:rsidRDefault="00B954E5" w:rsidP="00B954E5">
      <w:pPr>
        <w:rPr>
          <w:b/>
        </w:rPr>
      </w:pPr>
      <w:r>
        <w:rPr>
          <w:b/>
        </w:rPr>
        <w:t>Every Java Clinet can send two types of requests</w:t>
      </w:r>
    </w:p>
    <w:p w:rsidR="00B954E5" w:rsidRDefault="00B954E5" w:rsidP="00B954E5">
      <w:pPr>
        <w:pStyle w:val="ListParagraph"/>
        <w:numPr>
          <w:ilvl w:val="0"/>
          <w:numId w:val="144"/>
        </w:numPr>
        <w:rPr>
          <w:b/>
        </w:rPr>
      </w:pPr>
      <w:r>
        <w:rPr>
          <w:b/>
        </w:rPr>
        <w:t>GET</w:t>
      </w:r>
    </w:p>
    <w:p w:rsidR="00B954E5" w:rsidRDefault="00B954E5" w:rsidP="00B954E5">
      <w:pPr>
        <w:pStyle w:val="ListParagraph"/>
        <w:numPr>
          <w:ilvl w:val="0"/>
          <w:numId w:val="144"/>
        </w:numPr>
        <w:rPr>
          <w:b/>
        </w:rPr>
      </w:pPr>
      <w:r>
        <w:rPr>
          <w:b/>
        </w:rPr>
        <w:t>POST</w:t>
      </w:r>
    </w:p>
    <w:p w:rsidR="00B954E5" w:rsidRPr="00C84968" w:rsidRDefault="00B954E5" w:rsidP="00B954E5">
      <w:pPr>
        <w:rPr>
          <w:b/>
        </w:rPr>
      </w:pPr>
      <w:r>
        <w:rPr>
          <w:b/>
        </w:rPr>
        <w:t>We will see one by one by Example. Here we are Taking JAXRS-JSON-Jersey-Example for writing clinets. For all webservices are same. Only difference in Java Clinets</w:t>
      </w:r>
    </w:p>
    <w:p w:rsidR="00B954E5" w:rsidRDefault="00B954E5" w:rsidP="00B954E5">
      <w:pPr>
        <w:pStyle w:val="Howitworks"/>
      </w:pPr>
      <w:r w:rsidRPr="00C83DFE">
        <w:t>JAXRS-JSON-Jersey-Example</w:t>
      </w:r>
    </w:p>
    <w:p w:rsidR="00B954E5" w:rsidRDefault="00B954E5" w:rsidP="00B954E5">
      <w:r>
        <w:lastRenderedPageBreak/>
        <w:t>1. Create Dynamic web project in eclipse, convert that into Maven Project</w:t>
      </w:r>
      <w:r w:rsidRPr="008332F1">
        <w:rPr>
          <w:noProof/>
          <w:lang w:eastAsia="en-US"/>
        </w:rPr>
        <w:t xml:space="preserve"> </w:t>
      </w:r>
      <w:r>
        <w:rPr>
          <w:noProof/>
          <w:lang w:eastAsia="en-US"/>
        </w:rPr>
        <w:drawing>
          <wp:inline distT="0" distB="0" distL="0" distR="0" wp14:anchorId="3ECFDE49" wp14:editId="478F7D8C">
            <wp:extent cx="3000794" cy="3267531"/>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A0CB43.tmp"/>
                    <pic:cNvPicPr/>
                  </pic:nvPicPr>
                  <pic:blipFill>
                    <a:blip r:embed="rId232">
                      <a:extLst>
                        <a:ext uri="{28A0092B-C50C-407E-A947-70E740481C1C}">
                          <a14:useLocalDpi xmlns:a14="http://schemas.microsoft.com/office/drawing/2010/main" val="0"/>
                        </a:ext>
                      </a:extLst>
                    </a:blip>
                    <a:stretch>
                      <a:fillRect/>
                    </a:stretch>
                  </pic:blipFill>
                  <pic:spPr>
                    <a:xfrm>
                      <a:off x="0" y="0"/>
                      <a:ext cx="3000794" cy="3267531"/>
                    </a:xfrm>
                    <a:prstGeom prst="rect">
                      <a:avLst/>
                    </a:prstGeom>
                  </pic:spPr>
                </pic:pic>
              </a:graphicData>
            </a:graphic>
          </wp:inline>
        </w:drawing>
      </w:r>
    </w:p>
    <w:p w:rsidR="00B954E5" w:rsidRDefault="00B954E5" w:rsidP="00B954E5">
      <w:r>
        <w:t xml:space="preserve">2. Configure </w:t>
      </w:r>
      <w:r w:rsidRPr="00E13180">
        <w:rPr>
          <w:b/>
          <w:color w:val="FF0000"/>
        </w:rPr>
        <w:t>pom.xml, web.xml</w:t>
      </w:r>
      <w:r>
        <w:rPr>
          <w:b/>
          <w:color w:val="FF0000"/>
        </w:rPr>
        <w:t xml:space="preserve"> (May change for Every Java Clinet, please Observe)</w:t>
      </w:r>
    </w:p>
    <w:p w:rsidR="00B954E5" w:rsidRDefault="00B954E5" w:rsidP="00B954E5">
      <w:r>
        <w:t>3. Craete UserBo for Converting Java Object to JSON data</w:t>
      </w:r>
    </w:p>
    <w:p w:rsidR="00B954E5" w:rsidRDefault="00B954E5" w:rsidP="00B954E5">
      <w:pPr>
        <w:pStyle w:val="Output"/>
        <w:rPr>
          <w:color w:val="4C483D" w:themeColor="text2"/>
        </w:rPr>
      </w:pPr>
      <w:r>
        <w:rPr>
          <w:bCs/>
          <w:color w:val="7F0055"/>
        </w:rPr>
        <w:t>package</w:t>
      </w:r>
      <w:r>
        <w:t xml:space="preserve"> rest.service;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UserBo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String </w:t>
      </w:r>
      <w:r>
        <w:rPr>
          <w:color w:val="0000C0"/>
        </w:rPr>
        <w:t>username</w:t>
      </w:r>
      <w:r>
        <w:t>;</w:t>
      </w:r>
    </w:p>
    <w:p w:rsidR="00B954E5" w:rsidRDefault="00B954E5" w:rsidP="00B954E5">
      <w:pPr>
        <w:pStyle w:val="Output"/>
        <w:rPr>
          <w:color w:val="4C483D" w:themeColor="text2"/>
        </w:rPr>
      </w:pPr>
      <w:r>
        <w:tab/>
        <w:t xml:space="preserve">String </w:t>
      </w:r>
      <w:r>
        <w:rPr>
          <w:color w:val="0000C0"/>
        </w:rPr>
        <w:t>password</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String getUsername() {</w:t>
      </w:r>
    </w:p>
    <w:p w:rsidR="00B954E5" w:rsidRDefault="00B954E5" w:rsidP="00B954E5">
      <w:pPr>
        <w:pStyle w:val="Output"/>
        <w:rPr>
          <w:color w:val="4C483D" w:themeColor="text2"/>
        </w:rPr>
      </w:pPr>
      <w:r>
        <w:tab/>
      </w:r>
      <w:r>
        <w:tab/>
      </w:r>
      <w:r>
        <w:rPr>
          <w:bCs/>
          <w:color w:val="7F0055"/>
        </w:rPr>
        <w:t>return</w:t>
      </w:r>
      <w:r>
        <w:t xml:space="preserve"> </w:t>
      </w:r>
      <w:r>
        <w:rPr>
          <w:color w:val="0000C0"/>
        </w:rPr>
        <w:t>username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setUsername(String </w:t>
      </w:r>
      <w:r>
        <w:rPr>
          <w:color w:val="6A3E3E"/>
        </w:rPr>
        <w:t>username</w:t>
      </w:r>
      <w:r>
        <w:t>) {</w:t>
      </w:r>
    </w:p>
    <w:p w:rsidR="00B954E5" w:rsidRDefault="00B954E5" w:rsidP="00B954E5">
      <w:pPr>
        <w:pStyle w:val="Output"/>
        <w:rPr>
          <w:color w:val="4C483D" w:themeColor="text2"/>
        </w:rPr>
      </w:pPr>
      <w:r>
        <w:tab/>
      </w:r>
      <w:r>
        <w:tab/>
      </w:r>
      <w:r>
        <w:rPr>
          <w:bCs/>
          <w:color w:val="7F0055"/>
        </w:rPr>
        <w:t>this</w:t>
      </w:r>
      <w:r>
        <w:t>.</w:t>
      </w:r>
      <w:r>
        <w:rPr>
          <w:color w:val="0000C0"/>
        </w:rPr>
        <w:t>username</w:t>
      </w:r>
      <w:r>
        <w:t xml:space="preserve"> = </w:t>
      </w:r>
      <w:r>
        <w:rPr>
          <w:color w:val="6A3E3E"/>
        </w:rPr>
        <w:t>username</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String getPassword() {</w:t>
      </w:r>
    </w:p>
    <w:p w:rsidR="00B954E5" w:rsidRDefault="00B954E5" w:rsidP="00B954E5">
      <w:pPr>
        <w:pStyle w:val="Output"/>
        <w:rPr>
          <w:color w:val="4C483D" w:themeColor="text2"/>
        </w:rPr>
      </w:pPr>
      <w:r>
        <w:tab/>
      </w:r>
      <w:r>
        <w:tab/>
      </w:r>
      <w:r>
        <w:rPr>
          <w:bCs/>
          <w:color w:val="7F0055"/>
        </w:rPr>
        <w:t>return</w:t>
      </w:r>
      <w:r>
        <w:t xml:space="preserve"> </w:t>
      </w:r>
      <w:r>
        <w:rPr>
          <w:color w:val="0000C0"/>
        </w:rPr>
        <w:t>password</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void</w:t>
      </w:r>
      <w:r>
        <w:t xml:space="preserve"> setPassword(String </w:t>
      </w:r>
      <w:r>
        <w:rPr>
          <w:color w:val="6A3E3E"/>
        </w:rPr>
        <w:t>password</w:t>
      </w:r>
      <w:r>
        <w:t>) {</w:t>
      </w:r>
    </w:p>
    <w:p w:rsidR="00B954E5" w:rsidRDefault="00B954E5" w:rsidP="00B954E5">
      <w:pPr>
        <w:pStyle w:val="Output"/>
        <w:rPr>
          <w:color w:val="4C483D" w:themeColor="text2"/>
        </w:rPr>
      </w:pPr>
      <w:r>
        <w:tab/>
      </w:r>
      <w:r>
        <w:tab/>
      </w:r>
      <w:r>
        <w:rPr>
          <w:bCs/>
          <w:color w:val="7F0055"/>
        </w:rPr>
        <w:t>this</w:t>
      </w:r>
      <w:r>
        <w:t>.</w:t>
      </w:r>
      <w:r>
        <w:rPr>
          <w:color w:val="0000C0"/>
        </w:rPr>
        <w:t>password</w:t>
      </w:r>
      <w:r>
        <w:t xml:space="preserve"> = </w:t>
      </w:r>
      <w:r>
        <w:rPr>
          <w:color w:val="6A3E3E"/>
        </w:rPr>
        <w:t>password</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color w:val="646464"/>
        </w:rPr>
        <w:t>@Override</w:t>
      </w:r>
    </w:p>
    <w:p w:rsidR="00B954E5" w:rsidRDefault="00B954E5" w:rsidP="00B954E5">
      <w:pPr>
        <w:pStyle w:val="Output"/>
        <w:rPr>
          <w:color w:val="4C483D" w:themeColor="text2"/>
        </w:rPr>
      </w:pPr>
      <w:r>
        <w:tab/>
      </w:r>
      <w:r>
        <w:rPr>
          <w:bCs/>
          <w:color w:val="7F0055"/>
        </w:rPr>
        <w:t>public</w:t>
      </w:r>
      <w:r>
        <w:t xml:space="preserve"> String toString() {</w:t>
      </w:r>
    </w:p>
    <w:p w:rsidR="00B954E5" w:rsidRDefault="00B954E5" w:rsidP="00B954E5">
      <w:pPr>
        <w:pStyle w:val="Output"/>
        <w:rPr>
          <w:color w:val="4C483D" w:themeColor="text2"/>
        </w:rPr>
      </w:pPr>
      <w:r>
        <w:tab/>
      </w:r>
      <w:r>
        <w:tab/>
      </w:r>
      <w:r>
        <w:rPr>
          <w:bCs/>
          <w:color w:val="7F0055"/>
        </w:rPr>
        <w:t>return</w:t>
      </w:r>
      <w:r>
        <w:t xml:space="preserve"> </w:t>
      </w:r>
      <w:r>
        <w:rPr>
          <w:color w:val="2A00FF"/>
        </w:rPr>
        <w:t>"USER [username="</w:t>
      </w:r>
      <w:r>
        <w:t xml:space="preserve"> + </w:t>
      </w:r>
      <w:r>
        <w:rPr>
          <w:color w:val="0000C0"/>
        </w:rPr>
        <w:t>username</w:t>
      </w:r>
      <w:r>
        <w:t xml:space="preserve"> + </w:t>
      </w:r>
      <w:r>
        <w:rPr>
          <w:color w:val="2A00FF"/>
        </w:rPr>
        <w:t>", password="</w:t>
      </w:r>
      <w:r>
        <w:t xml:space="preserve"> + </w:t>
      </w:r>
      <w:r>
        <w:rPr>
          <w:color w:val="0000C0"/>
        </w:rPr>
        <w:t>password</w:t>
      </w:r>
      <w:r>
        <w:t xml:space="preserve"> + </w:t>
      </w:r>
      <w:r>
        <w:rPr>
          <w:color w:val="2A00FF"/>
        </w:rPr>
        <w:t>"]"</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Pr>
        <w:rPr>
          <w:rFonts w:ascii="Consolas" w:hAnsi="Consolas" w:cs="Consolas"/>
          <w:color w:val="C7254E"/>
          <w:sz w:val="22"/>
          <w:szCs w:val="22"/>
          <w:shd w:val="clear" w:color="auto" w:fill="F9F2F4"/>
          <w:lang w:val="en"/>
        </w:rPr>
      </w:pPr>
    </w:p>
    <w:p w:rsidR="00B954E5" w:rsidRDefault="00B954E5" w:rsidP="00B954E5"/>
    <w:p w:rsidR="00B954E5" w:rsidRDefault="00B954E5" w:rsidP="00B954E5">
      <w:r>
        <w:t>4. Create Web Service having both @GET @POST for testing with Java Clinets</w:t>
      </w:r>
    </w:p>
    <w:p w:rsidR="00B954E5" w:rsidRDefault="00B954E5" w:rsidP="00B954E5">
      <w:pPr>
        <w:pStyle w:val="Output"/>
        <w:rPr>
          <w:color w:val="4C483D" w:themeColor="text2"/>
        </w:rPr>
      </w:pPr>
      <w:r>
        <w:rPr>
          <w:bCs/>
          <w:color w:val="7F0055"/>
        </w:rPr>
        <w:lastRenderedPageBreak/>
        <w:t>package</w:t>
      </w:r>
      <w:r>
        <w:t xml:space="preserve"> rest.service;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javax.ws.rs.core.Response;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color w:val="646464"/>
        </w:rPr>
        <w:t>@Path</w:t>
      </w:r>
      <w:r>
        <w:t>(</w:t>
      </w:r>
      <w:r>
        <w:rPr>
          <w:color w:val="2A00FF"/>
        </w:rPr>
        <w:t>"/json"</w:t>
      </w:r>
      <w:r>
        <w:t>)</w:t>
      </w: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JSONService {</w:t>
      </w:r>
    </w:p>
    <w:p w:rsidR="00B954E5" w:rsidRDefault="00B954E5" w:rsidP="00B954E5">
      <w:pPr>
        <w:pStyle w:val="Output"/>
        <w:rPr>
          <w:color w:val="4C483D" w:themeColor="text2"/>
        </w:rPr>
      </w:pPr>
      <w:r>
        <w:tab/>
      </w:r>
      <w:r>
        <w:rPr>
          <w:color w:val="646464"/>
        </w:rPr>
        <w:t>@GET</w:t>
      </w:r>
    </w:p>
    <w:p w:rsidR="00B954E5" w:rsidRDefault="00B954E5" w:rsidP="00B954E5">
      <w:pPr>
        <w:pStyle w:val="Output"/>
        <w:rPr>
          <w:color w:val="4C483D" w:themeColor="text2"/>
        </w:rPr>
      </w:pPr>
      <w:r>
        <w:tab/>
      </w:r>
      <w:r>
        <w:rPr>
          <w:color w:val="646464"/>
        </w:rPr>
        <w:t>@Path</w:t>
      </w:r>
      <w:r>
        <w:t>(</w:t>
      </w:r>
      <w:r>
        <w:rPr>
          <w:color w:val="2A00FF"/>
        </w:rPr>
        <w:t>"/getjson"</w:t>
      </w:r>
      <w:r>
        <w:t>)</w:t>
      </w:r>
    </w:p>
    <w:p w:rsidR="00B954E5" w:rsidRDefault="00B954E5" w:rsidP="00B954E5">
      <w:pPr>
        <w:pStyle w:val="Output"/>
        <w:rPr>
          <w:color w:val="4C483D" w:themeColor="text2"/>
        </w:rPr>
      </w:pPr>
      <w:r>
        <w:tab/>
      </w:r>
      <w:r>
        <w:rPr>
          <w:color w:val="646464"/>
        </w:rPr>
        <w:t>@Produces</w:t>
      </w:r>
      <w:r>
        <w:t>(MediaType.</w:t>
      </w:r>
      <w:r>
        <w:rPr>
          <w:bCs/>
          <w:i/>
          <w:iCs/>
          <w:color w:val="0000C0"/>
        </w:rPr>
        <w:t>APPLICATION_JSON</w:t>
      </w:r>
      <w:r>
        <w:t>)</w:t>
      </w:r>
    </w:p>
    <w:p w:rsidR="00B954E5" w:rsidRDefault="00B954E5" w:rsidP="00B954E5">
      <w:pPr>
        <w:pStyle w:val="Output"/>
        <w:rPr>
          <w:color w:val="4C483D" w:themeColor="text2"/>
        </w:rPr>
      </w:pPr>
      <w:r>
        <w:tab/>
      </w:r>
      <w:r>
        <w:rPr>
          <w:bCs/>
          <w:color w:val="7F0055"/>
        </w:rPr>
        <w:t>public</w:t>
      </w:r>
      <w:r>
        <w:t xml:space="preserve"> UserBo getboInJSON()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UserBo </w:t>
      </w:r>
      <w:r>
        <w:rPr>
          <w:color w:val="6A3E3E"/>
        </w:rPr>
        <w:t>bo</w:t>
      </w:r>
      <w:r>
        <w:t xml:space="preserve"> = </w:t>
      </w:r>
      <w:r>
        <w:rPr>
          <w:bCs/>
          <w:color w:val="7F0055"/>
        </w:rPr>
        <w:t>new</w:t>
      </w:r>
      <w:r>
        <w:t xml:space="preserve"> UserBo();</w:t>
      </w:r>
    </w:p>
    <w:p w:rsidR="00B954E5" w:rsidRDefault="00B954E5" w:rsidP="00B954E5">
      <w:pPr>
        <w:pStyle w:val="Output"/>
        <w:rPr>
          <w:color w:val="4C483D" w:themeColor="text2"/>
        </w:rPr>
      </w:pPr>
      <w:r>
        <w:tab/>
      </w:r>
      <w:r>
        <w:tab/>
      </w:r>
      <w:r>
        <w:rPr>
          <w:color w:val="6A3E3E"/>
        </w:rPr>
        <w:t>bo</w:t>
      </w:r>
      <w:r>
        <w:t>.setUsername(</w:t>
      </w:r>
      <w:r>
        <w:rPr>
          <w:color w:val="2A00FF"/>
        </w:rPr>
        <w:t>"satyakaveti@gmail.com"</w:t>
      </w:r>
      <w:r>
        <w:t>);</w:t>
      </w:r>
    </w:p>
    <w:p w:rsidR="00B954E5" w:rsidRDefault="00B954E5" w:rsidP="00B954E5">
      <w:pPr>
        <w:pStyle w:val="Output"/>
        <w:rPr>
          <w:color w:val="4C483D" w:themeColor="text2"/>
        </w:rPr>
      </w:pPr>
      <w:r>
        <w:tab/>
      </w:r>
      <w:r>
        <w:tab/>
      </w:r>
      <w:r>
        <w:rPr>
          <w:color w:val="6A3E3E"/>
        </w:rPr>
        <w:t>bo</w:t>
      </w:r>
      <w:r>
        <w:t>.setPassword(</w:t>
      </w:r>
      <w:r>
        <w:rPr>
          <w:color w:val="2A00FF"/>
        </w:rPr>
        <w:t>"XCersxg34CXeWER341DS@#we"</w:t>
      </w:r>
      <w:r>
        <w:t>);</w:t>
      </w:r>
    </w:p>
    <w:p w:rsidR="00B954E5" w:rsidRDefault="00B954E5" w:rsidP="00B954E5">
      <w:pPr>
        <w:pStyle w:val="Output"/>
        <w:rPr>
          <w:color w:val="4C483D" w:themeColor="text2"/>
        </w:rPr>
      </w:pPr>
      <w:r>
        <w:tab/>
      </w:r>
      <w:r>
        <w:tab/>
      </w:r>
      <w:r>
        <w:rPr>
          <w:bCs/>
          <w:color w:val="7F0055"/>
        </w:rPr>
        <w:t>return</w:t>
      </w:r>
      <w:r>
        <w:t xml:space="preserve"> </w:t>
      </w:r>
      <w:r>
        <w:rPr>
          <w:color w:val="6A3E3E"/>
        </w:rPr>
        <w:t>bo</w:t>
      </w:r>
      <w:r>
        <w:t>;</w:t>
      </w: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ab/>
      </w:r>
    </w:p>
    <w:p w:rsidR="00B954E5" w:rsidRDefault="00B954E5" w:rsidP="00B954E5">
      <w:pPr>
        <w:pStyle w:val="Output"/>
        <w:rPr>
          <w:color w:val="4C483D" w:themeColor="text2"/>
        </w:rPr>
      </w:pPr>
      <w:r>
        <w:tab/>
      </w:r>
      <w:r>
        <w:rPr>
          <w:color w:val="646464"/>
        </w:rPr>
        <w:t>@POST</w:t>
      </w:r>
    </w:p>
    <w:p w:rsidR="00B954E5" w:rsidRDefault="00B954E5" w:rsidP="00B954E5">
      <w:pPr>
        <w:pStyle w:val="Output"/>
        <w:rPr>
          <w:color w:val="4C483D" w:themeColor="text2"/>
        </w:rPr>
      </w:pPr>
      <w:r>
        <w:tab/>
      </w:r>
      <w:r>
        <w:rPr>
          <w:color w:val="646464"/>
        </w:rPr>
        <w:t>@Path</w:t>
      </w:r>
      <w:r>
        <w:t>(</w:t>
      </w:r>
      <w:r>
        <w:rPr>
          <w:color w:val="2A00FF"/>
        </w:rPr>
        <w:t>"/postjson"</w:t>
      </w:r>
      <w:r>
        <w:t>)</w:t>
      </w:r>
    </w:p>
    <w:p w:rsidR="00B954E5" w:rsidRDefault="00B954E5" w:rsidP="00B954E5">
      <w:pPr>
        <w:pStyle w:val="Output"/>
        <w:rPr>
          <w:color w:val="4C483D" w:themeColor="text2"/>
        </w:rPr>
      </w:pPr>
      <w:r>
        <w:tab/>
      </w:r>
      <w:r>
        <w:rPr>
          <w:color w:val="646464"/>
        </w:rPr>
        <w:t>@Consumes</w:t>
      </w:r>
      <w:r>
        <w:t>(MediaType.</w:t>
      </w:r>
      <w:r>
        <w:rPr>
          <w:bCs/>
          <w:i/>
          <w:iCs/>
          <w:color w:val="0000C0"/>
        </w:rPr>
        <w:t>APPLICATION_JSON</w:t>
      </w:r>
      <w:r>
        <w:t>)</w:t>
      </w:r>
    </w:p>
    <w:p w:rsidR="00B954E5" w:rsidRDefault="00B954E5" w:rsidP="00B954E5">
      <w:pPr>
        <w:pStyle w:val="Output"/>
        <w:rPr>
          <w:color w:val="4C483D" w:themeColor="text2"/>
        </w:rPr>
      </w:pPr>
      <w:r>
        <w:tab/>
      </w:r>
      <w:r>
        <w:rPr>
          <w:bCs/>
          <w:color w:val="7F0055"/>
        </w:rPr>
        <w:t>public</w:t>
      </w:r>
      <w:r>
        <w:t xml:space="preserve"> Response createTrackInJSON(UserBo </w:t>
      </w:r>
      <w:r>
        <w:rPr>
          <w:color w:val="6A3E3E"/>
        </w:rPr>
        <w:t>bo</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String </w:t>
      </w:r>
      <w:r>
        <w:rPr>
          <w:color w:val="6A3E3E"/>
        </w:rPr>
        <w:t>result</w:t>
      </w:r>
      <w:r>
        <w:t xml:space="preserve"> = </w:t>
      </w:r>
      <w:r>
        <w:rPr>
          <w:color w:val="2A00FF"/>
        </w:rPr>
        <w:t>"USER DATA SAVED!! "</w:t>
      </w:r>
      <w:r>
        <w:t xml:space="preserve"> + </w:t>
      </w:r>
      <w:r>
        <w:rPr>
          <w:color w:val="6A3E3E"/>
        </w:rPr>
        <w:t>bo</w:t>
      </w:r>
      <w:r>
        <w:t>;</w:t>
      </w:r>
    </w:p>
    <w:p w:rsidR="00B954E5" w:rsidRDefault="00B954E5" w:rsidP="00B954E5">
      <w:pPr>
        <w:pStyle w:val="Output"/>
        <w:rPr>
          <w:color w:val="4C483D" w:themeColor="text2"/>
        </w:rPr>
      </w:pPr>
      <w:r>
        <w:tab/>
      </w:r>
      <w:r>
        <w:tab/>
      </w:r>
      <w:r>
        <w:rPr>
          <w:bCs/>
          <w:color w:val="7F0055"/>
        </w:rPr>
        <w:t>return</w:t>
      </w:r>
      <w:r>
        <w:t xml:space="preserve"> Response.</w:t>
      </w:r>
      <w:r>
        <w:rPr>
          <w:i/>
          <w:iCs/>
        </w:rPr>
        <w:t>status</w:t>
      </w:r>
      <w:r>
        <w:t>(201).entity(</w:t>
      </w:r>
      <w:r>
        <w:rPr>
          <w:color w:val="6A3E3E"/>
        </w:rPr>
        <w:t>result</w:t>
      </w:r>
      <w:r>
        <w:t>).build();</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pPr>
      <w:r>
        <w:t>}</w:t>
      </w:r>
    </w:p>
    <w:p w:rsidR="00B954E5" w:rsidRDefault="00B954E5" w:rsidP="00B954E5"/>
    <w:p w:rsidR="00B954E5" w:rsidRDefault="00B954E5" w:rsidP="00B954E5">
      <w:r>
        <w:t>5. Test Webservice directly by using URL / writing webservice client</w:t>
      </w:r>
    </w:p>
    <w:p w:rsidR="00B954E5" w:rsidRDefault="00B954E5" w:rsidP="00B954E5">
      <w:r>
        <w:t xml:space="preserve">GET: </w:t>
      </w:r>
      <w:hyperlink r:id="rId233" w:history="1">
        <w:r w:rsidRPr="008F7A7F">
          <w:rPr>
            <w:rStyle w:val="Hyperlink"/>
            <w:b/>
            <w:color w:val="00B050"/>
          </w:rPr>
          <w:t>http://localhost:8080/JAXRS-JSON-JavaClients-Example/rest/json/getjson</w:t>
        </w:r>
      </w:hyperlink>
      <w:r>
        <w:rPr>
          <w:noProof/>
          <w:lang w:eastAsia="en-US"/>
        </w:rPr>
        <w:drawing>
          <wp:inline distT="0" distB="0" distL="0" distR="0" wp14:anchorId="66D03455" wp14:editId="5C747DDD">
            <wp:extent cx="5820587" cy="94310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A0B4D.tmp"/>
                    <pic:cNvPicPr/>
                  </pic:nvPicPr>
                  <pic:blipFill>
                    <a:blip r:embed="rId234">
                      <a:extLst>
                        <a:ext uri="{28A0092B-C50C-407E-A947-70E740481C1C}">
                          <a14:useLocalDpi xmlns:a14="http://schemas.microsoft.com/office/drawing/2010/main" val="0"/>
                        </a:ext>
                      </a:extLst>
                    </a:blip>
                    <a:stretch>
                      <a:fillRect/>
                    </a:stretch>
                  </pic:blipFill>
                  <pic:spPr>
                    <a:xfrm>
                      <a:off x="0" y="0"/>
                      <a:ext cx="5820587" cy="943107"/>
                    </a:xfrm>
                    <a:prstGeom prst="rect">
                      <a:avLst/>
                    </a:prstGeom>
                  </pic:spPr>
                </pic:pic>
              </a:graphicData>
            </a:graphic>
          </wp:inline>
        </w:drawing>
      </w:r>
    </w:p>
    <w:p w:rsidR="00B954E5" w:rsidRDefault="00B954E5" w:rsidP="00B954E5">
      <w:pPr>
        <w:rPr>
          <w:b/>
          <w:color w:val="00B050"/>
        </w:rPr>
      </w:pPr>
      <w:r>
        <w:t>POST:</w:t>
      </w:r>
      <w:r w:rsidRPr="008F7A7F">
        <w:t xml:space="preserve"> </w:t>
      </w:r>
      <w:hyperlink r:id="rId235" w:history="1">
        <w:r w:rsidRPr="00E12CBA">
          <w:rPr>
            <w:rStyle w:val="Hyperlink"/>
            <w:b/>
            <w:color w:val="00B050"/>
          </w:rPr>
          <w:t>http://localhost:8080/JAXRS-JSON-JavaClients-Example/rest/json/postjson</w:t>
        </w:r>
        <w:r w:rsidRPr="00A86963">
          <w:rPr>
            <w:rStyle w:val="Hyperlink"/>
            <w:noProof/>
            <w:lang w:eastAsia="en-US"/>
          </w:rPr>
          <w:drawing>
            <wp:inline distT="0" distB="0" distL="0" distR="0" wp14:anchorId="7C0D7115" wp14:editId="2AB81EC1">
              <wp:extent cx="5410955" cy="2353003"/>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A0369F.tmp"/>
                      <pic:cNvPicPr/>
                    </pic:nvPicPr>
                    <pic:blipFill>
                      <a:blip r:embed="rId236">
                        <a:extLst>
                          <a:ext uri="{28A0092B-C50C-407E-A947-70E740481C1C}">
                            <a14:useLocalDpi xmlns:a14="http://schemas.microsoft.com/office/drawing/2010/main" val="0"/>
                          </a:ext>
                        </a:extLst>
                      </a:blip>
                      <a:stretch>
                        <a:fillRect/>
                      </a:stretch>
                    </pic:blipFill>
                    <pic:spPr>
                      <a:xfrm>
                        <a:off x="0" y="0"/>
                        <a:ext cx="5410955" cy="2353003"/>
                      </a:xfrm>
                      <a:prstGeom prst="rect">
                        <a:avLst/>
                      </a:prstGeom>
                    </pic:spPr>
                  </pic:pic>
                </a:graphicData>
              </a:graphic>
            </wp:inline>
          </w:drawing>
        </w:r>
      </w:hyperlink>
    </w:p>
    <w:p w:rsidR="00B954E5" w:rsidRDefault="00B954E5" w:rsidP="00B954E5">
      <w:pPr>
        <w:rPr>
          <w:b/>
          <w:color w:val="00B050"/>
        </w:rPr>
      </w:pPr>
      <w:r>
        <w:rPr>
          <w:b/>
          <w:color w:val="00B050"/>
        </w:rPr>
        <w:t>So far we are used above process to Test the Web Services. Now lets see how to test webservices with Java clinets.</w:t>
      </w:r>
    </w:p>
    <w:p w:rsidR="00B954E5" w:rsidRDefault="00B954E5" w:rsidP="00B954E5">
      <w:pPr>
        <w:rPr>
          <w:b/>
          <w:color w:val="00B050"/>
        </w:rPr>
      </w:pPr>
    </w:p>
    <w:p w:rsidR="00B954E5" w:rsidRDefault="00B954E5" w:rsidP="00B954E5">
      <w:pPr>
        <w:pStyle w:val="Heading4"/>
        <w:numPr>
          <w:ilvl w:val="0"/>
          <w:numId w:val="145"/>
        </w:numPr>
      </w:pPr>
      <w:r>
        <w:t>java.net.URL</w:t>
      </w:r>
    </w:p>
    <w:p w:rsidR="00B954E5" w:rsidRPr="008F0100" w:rsidRDefault="00B954E5" w:rsidP="00B954E5">
      <w:r w:rsidRPr="008F0100">
        <w:t>Here we will use</w:t>
      </w:r>
      <w:r w:rsidRPr="008F0100">
        <w:rPr>
          <w:rFonts w:ascii="Helvetica" w:hAnsi="Helvetica" w:cs="Helvetica"/>
          <w:color w:val="333333"/>
          <w:shd w:val="clear" w:color="auto" w:fill="FFFFFF"/>
        </w:rPr>
        <w:t xml:space="preserve"> “</w:t>
      </w:r>
      <w:r w:rsidRPr="008F0100">
        <w:rPr>
          <w:rFonts w:ascii="Consolas" w:hAnsi="Consolas" w:cs="Consolas"/>
          <w:color w:val="C7254E"/>
          <w:sz w:val="22"/>
          <w:szCs w:val="22"/>
          <w:shd w:val="clear" w:color="auto" w:fill="F9F2F4"/>
        </w:rPr>
        <w:t>java.net.URL</w:t>
      </w:r>
      <w:r w:rsidRPr="008F0100">
        <w:rPr>
          <w:rFonts w:ascii="Helvetica" w:hAnsi="Helvetica" w:cs="Helvetica"/>
          <w:color w:val="333333"/>
          <w:shd w:val="clear" w:color="auto" w:fill="FFFFFF"/>
        </w:rPr>
        <w:t>” and “</w:t>
      </w:r>
      <w:r w:rsidRPr="008F0100">
        <w:rPr>
          <w:rFonts w:ascii="Consolas" w:hAnsi="Consolas" w:cs="Consolas"/>
          <w:color w:val="C7254E"/>
          <w:sz w:val="22"/>
          <w:szCs w:val="22"/>
          <w:shd w:val="clear" w:color="auto" w:fill="F9F2F4"/>
        </w:rPr>
        <w:t>java.net.HttpURLConnection</w:t>
      </w:r>
      <w:r w:rsidRPr="008F0100">
        <w:t xml:space="preserve">” to create a simple Java client to send </w:t>
      </w:r>
      <w:r w:rsidRPr="008F0100">
        <w:rPr>
          <w:b/>
        </w:rPr>
        <w:t>“GET” and “POST”</w:t>
      </w:r>
      <w:r w:rsidRPr="008F0100">
        <w:t xml:space="preserve"> request.</w:t>
      </w:r>
    </w:p>
    <w:p w:rsidR="00B954E5" w:rsidRPr="00BD023C" w:rsidRDefault="00B954E5" w:rsidP="00B954E5">
      <w:pPr>
        <w:rPr>
          <w:b/>
          <w:color w:val="FF0000"/>
        </w:rPr>
      </w:pPr>
      <w:r w:rsidRPr="00BD023C">
        <w:rPr>
          <w:b/>
          <w:color w:val="FF0000"/>
        </w:rPr>
        <w:t>GET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java.io.BufferedReader;</w:t>
      </w:r>
    </w:p>
    <w:p w:rsidR="00B954E5" w:rsidRDefault="00B954E5" w:rsidP="00B954E5">
      <w:pPr>
        <w:pStyle w:val="Output"/>
        <w:rPr>
          <w:color w:val="4C483D" w:themeColor="text2"/>
        </w:rPr>
      </w:pPr>
      <w:r>
        <w:rPr>
          <w:bCs/>
          <w:color w:val="7F0055"/>
        </w:rPr>
        <w:t>import</w:t>
      </w:r>
      <w:r>
        <w:t xml:space="preserve"> java.io.IOException;</w:t>
      </w:r>
    </w:p>
    <w:p w:rsidR="00B954E5" w:rsidRDefault="00B954E5" w:rsidP="00B954E5">
      <w:pPr>
        <w:pStyle w:val="Output"/>
        <w:rPr>
          <w:color w:val="4C483D" w:themeColor="text2"/>
        </w:rPr>
      </w:pPr>
      <w:r>
        <w:rPr>
          <w:bCs/>
          <w:color w:val="7F0055"/>
        </w:rPr>
        <w:t>import</w:t>
      </w:r>
      <w:r>
        <w:t xml:space="preserve"> java.io.InputStreamReader;</w:t>
      </w:r>
    </w:p>
    <w:p w:rsidR="00B954E5" w:rsidRDefault="00B954E5" w:rsidP="00B954E5">
      <w:pPr>
        <w:pStyle w:val="Output"/>
        <w:rPr>
          <w:color w:val="4C483D" w:themeColor="text2"/>
        </w:rPr>
      </w:pPr>
      <w:r>
        <w:rPr>
          <w:bCs/>
          <w:color w:val="7F0055"/>
        </w:rPr>
        <w:t>import</w:t>
      </w:r>
      <w:r>
        <w:t xml:space="preserve"> java.net.HttpURLConnection;</w:t>
      </w:r>
    </w:p>
    <w:p w:rsidR="00B954E5" w:rsidRDefault="00B954E5" w:rsidP="00B954E5">
      <w:pPr>
        <w:pStyle w:val="Output"/>
        <w:rPr>
          <w:color w:val="4C483D" w:themeColor="text2"/>
        </w:rPr>
      </w:pPr>
      <w:r>
        <w:rPr>
          <w:bCs/>
          <w:color w:val="7F0055"/>
        </w:rPr>
        <w:t>import</w:t>
      </w:r>
      <w:r>
        <w:t xml:space="preserve"> java.net.MalformedURLException;</w:t>
      </w:r>
    </w:p>
    <w:p w:rsidR="00B954E5" w:rsidRDefault="00B954E5" w:rsidP="00B954E5">
      <w:pPr>
        <w:pStyle w:val="Output"/>
        <w:rPr>
          <w:color w:val="4C483D" w:themeColor="text2"/>
        </w:rPr>
      </w:pPr>
      <w:r>
        <w:rPr>
          <w:bCs/>
          <w:color w:val="7F0055"/>
        </w:rPr>
        <w:t>import</w:t>
      </w:r>
      <w:r>
        <w:t xml:space="preserve"> java.net.URL;</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NetUrlGETClient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URL </w:t>
      </w:r>
      <w:r>
        <w:rPr>
          <w:color w:val="6A3E3E"/>
        </w:rPr>
        <w:t>url</w:t>
      </w:r>
      <w:r>
        <w:t xml:space="preserve"> = </w:t>
      </w:r>
      <w:r>
        <w:rPr>
          <w:bCs/>
          <w:color w:val="7F0055"/>
        </w:rPr>
        <w:t>new</w:t>
      </w:r>
      <w:r>
        <w:t xml:space="preserve"> URL(</w:t>
      </w:r>
      <w:r>
        <w:rPr>
          <w:color w:val="2A00FF"/>
        </w:rPr>
        <w:t>"http://localhost:8080/JAXRS-JSON-JavaClients-Example/rest/json/getjson"</w:t>
      </w:r>
      <w:r>
        <w:t>);</w:t>
      </w:r>
    </w:p>
    <w:p w:rsidR="00B954E5" w:rsidRDefault="00B954E5" w:rsidP="00B954E5">
      <w:pPr>
        <w:pStyle w:val="Output"/>
        <w:rPr>
          <w:color w:val="4C483D" w:themeColor="text2"/>
        </w:rPr>
      </w:pPr>
      <w:r>
        <w:tab/>
      </w:r>
      <w:r>
        <w:tab/>
      </w:r>
      <w:r>
        <w:tab/>
        <w:t xml:space="preserve">HttpURLConnection </w:t>
      </w:r>
      <w:r>
        <w:rPr>
          <w:color w:val="6A3E3E"/>
        </w:rPr>
        <w:t>conn</w:t>
      </w:r>
      <w:r>
        <w:t xml:space="preserve"> = (HttpURLConnection) </w:t>
      </w:r>
      <w:r>
        <w:rPr>
          <w:color w:val="6A3E3E"/>
        </w:rPr>
        <w:t>url</w:t>
      </w:r>
      <w:r>
        <w:t>.openConnection();</w:t>
      </w:r>
    </w:p>
    <w:p w:rsidR="00B954E5" w:rsidRDefault="00B954E5" w:rsidP="00B954E5">
      <w:pPr>
        <w:pStyle w:val="Output"/>
        <w:rPr>
          <w:color w:val="4C483D" w:themeColor="text2"/>
        </w:rPr>
      </w:pPr>
      <w:r>
        <w:tab/>
      </w:r>
      <w:r>
        <w:tab/>
      </w:r>
      <w:r>
        <w:tab/>
      </w:r>
      <w:r>
        <w:rPr>
          <w:color w:val="6A3E3E"/>
        </w:rPr>
        <w:t>conn</w:t>
      </w:r>
      <w:r>
        <w:t>.setRequestMethod(</w:t>
      </w:r>
      <w:r>
        <w:rPr>
          <w:color w:val="2A00FF"/>
        </w:rPr>
        <w:t>"GET"</w:t>
      </w:r>
      <w:r>
        <w:t>);</w:t>
      </w:r>
    </w:p>
    <w:p w:rsidR="00B954E5" w:rsidRDefault="00B954E5" w:rsidP="00B954E5">
      <w:pPr>
        <w:pStyle w:val="Output"/>
        <w:rPr>
          <w:color w:val="4C483D" w:themeColor="text2"/>
        </w:rPr>
      </w:pPr>
      <w:r>
        <w:tab/>
      </w:r>
      <w:r>
        <w:tab/>
      </w:r>
      <w:r>
        <w:tab/>
      </w:r>
      <w:r>
        <w:rPr>
          <w:color w:val="6A3E3E"/>
        </w:rPr>
        <w:t>conn</w:t>
      </w:r>
      <w:r>
        <w:t>.setRequestProperty(</w:t>
      </w:r>
      <w:r>
        <w:rPr>
          <w:color w:val="2A00FF"/>
        </w:rPr>
        <w:t>"Accept"</w:t>
      </w:r>
      <w:r>
        <w:t xml:space="preserve">, </w:t>
      </w:r>
      <w:r>
        <w:rPr>
          <w:color w:val="2A00FF"/>
        </w:rPr>
        <w:t>"application/json"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bCs/>
          <w:color w:val="7F0055"/>
        </w:rPr>
        <w:t>if</w:t>
      </w:r>
      <w:r>
        <w:t xml:space="preserve"> (</w:t>
      </w:r>
      <w:r>
        <w:rPr>
          <w:color w:val="6A3E3E"/>
        </w:rPr>
        <w:t>conn</w:t>
      </w:r>
      <w:r>
        <w:t>.getResponseCode() != 200) {</w:t>
      </w:r>
    </w:p>
    <w:p w:rsidR="00B954E5" w:rsidRDefault="00B954E5" w:rsidP="00B954E5">
      <w:pPr>
        <w:pStyle w:val="Output"/>
        <w:rPr>
          <w:color w:val="4C483D" w:themeColor="text2"/>
        </w:rPr>
      </w:pPr>
      <w:r>
        <w:tab/>
      </w:r>
      <w:r>
        <w:tab/>
      </w:r>
      <w:r>
        <w:rPr>
          <w:bCs/>
          <w:color w:val="7F0055"/>
        </w:rPr>
        <w:t>throw</w:t>
      </w:r>
      <w:r>
        <w:t xml:space="preserve"> </w:t>
      </w:r>
      <w:r>
        <w:rPr>
          <w:bCs/>
          <w:color w:val="7F0055"/>
        </w:rPr>
        <w:t>new</w:t>
      </w:r>
      <w:r>
        <w:t xml:space="preserve"> RuntimeException(</w:t>
      </w:r>
      <w:r>
        <w:rPr>
          <w:color w:val="2A00FF"/>
        </w:rPr>
        <w:t>"Failed : HTTP error code : "</w:t>
      </w:r>
      <w:r>
        <w:t xml:space="preserve"> + </w:t>
      </w:r>
      <w:r>
        <w:rPr>
          <w:color w:val="6A3E3E"/>
        </w:rPr>
        <w:t>conn</w:t>
      </w:r>
      <w:r>
        <w:t>.getResponseCode());</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BufferedReader </w:t>
      </w:r>
      <w:r>
        <w:rPr>
          <w:color w:val="6A3E3E"/>
        </w:rPr>
        <w:t>br</w:t>
      </w:r>
      <w:r>
        <w:t xml:space="preserve"> = </w:t>
      </w:r>
      <w:r>
        <w:rPr>
          <w:bCs/>
          <w:color w:val="7F0055"/>
        </w:rPr>
        <w:t>new</w:t>
      </w:r>
      <w:r>
        <w:t xml:space="preserve"> BufferedReader(</w:t>
      </w:r>
      <w:r>
        <w:rPr>
          <w:bCs/>
          <w:color w:val="7F0055"/>
        </w:rPr>
        <w:t>new</w:t>
      </w:r>
      <w:r>
        <w:t xml:space="preserve"> InputStreamReader((</w:t>
      </w:r>
      <w:r>
        <w:rPr>
          <w:color w:val="6A3E3E"/>
        </w:rPr>
        <w:t>conn</w:t>
      </w:r>
      <w:r>
        <w:t>.getInputStream())));</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 </w:t>
      </w:r>
      <w:r>
        <w:rPr>
          <w:color w:val="6A3E3E"/>
        </w:rPr>
        <w:t>output</w:t>
      </w:r>
      <w:r>
        <w:t>;</w:t>
      </w:r>
    </w:p>
    <w:p w:rsidR="00B954E5" w:rsidRDefault="00B954E5" w:rsidP="00B954E5">
      <w:pPr>
        <w:pStyle w:val="Output"/>
        <w:rPr>
          <w:color w:val="4C483D" w:themeColor="text2"/>
        </w:rPr>
      </w:pPr>
      <w:r>
        <w:tab/>
      </w: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tab/>
      </w:r>
      <w:r>
        <w:rPr>
          <w:bCs/>
          <w:color w:val="7F0055"/>
        </w:rPr>
        <w:t>while</w:t>
      </w:r>
      <w:r>
        <w:t xml:space="preserve"> ((</w:t>
      </w:r>
      <w:r>
        <w:rPr>
          <w:color w:val="6A3E3E"/>
        </w:rPr>
        <w:t>output</w:t>
      </w:r>
      <w:r>
        <w:t xml:space="preserve"> = </w:t>
      </w:r>
      <w:r>
        <w:rPr>
          <w:color w:val="6A3E3E"/>
        </w:rPr>
        <w:t>br</w:t>
      </w:r>
      <w:r>
        <w:t xml:space="preserve">.readLine()) != </w:t>
      </w:r>
      <w:r>
        <w:rPr>
          <w:bCs/>
          <w:color w:val="7F0055"/>
        </w:rPr>
        <w:t>null</w:t>
      </w:r>
      <w:r>
        <w:t>) {</w:t>
      </w:r>
    </w:p>
    <w:p w:rsidR="00B954E5" w:rsidRDefault="00B954E5" w:rsidP="00B954E5">
      <w:pPr>
        <w:pStyle w:val="Output"/>
        <w:rPr>
          <w:color w:val="4C483D" w:themeColor="text2"/>
        </w:rPr>
      </w:pPr>
      <w:r>
        <w:tab/>
      </w: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conn</w:t>
      </w:r>
      <w:r>
        <w:t>.disconnect();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(MalformedURLException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(IOException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Pr="005927C4" w:rsidRDefault="00B954E5" w:rsidP="00B954E5">
      <w:pPr>
        <w:rPr>
          <w:b/>
        </w:rPr>
      </w:pPr>
      <w:r>
        <w:rPr>
          <w:b/>
          <w:noProof/>
          <w:lang w:eastAsia="en-US"/>
        </w:rPr>
        <w:drawing>
          <wp:inline distT="0" distB="0" distL="0" distR="0" wp14:anchorId="748089C8" wp14:editId="0232BC4A">
            <wp:extent cx="5943600" cy="6565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A0FFEC.tmp"/>
                    <pic:cNvPicPr/>
                  </pic:nvPicPr>
                  <pic:blipFill>
                    <a:blip r:embed="rId237">
                      <a:extLst>
                        <a:ext uri="{28A0092B-C50C-407E-A947-70E740481C1C}">
                          <a14:useLocalDpi xmlns:a14="http://schemas.microsoft.com/office/drawing/2010/main" val="0"/>
                        </a:ext>
                      </a:extLst>
                    </a:blip>
                    <a:stretch>
                      <a:fillRect/>
                    </a:stretch>
                  </pic:blipFill>
                  <pic:spPr>
                    <a:xfrm>
                      <a:off x="0" y="0"/>
                      <a:ext cx="5943600" cy="656590"/>
                    </a:xfrm>
                    <a:prstGeom prst="rect">
                      <a:avLst/>
                    </a:prstGeom>
                  </pic:spPr>
                </pic:pic>
              </a:graphicData>
            </a:graphic>
          </wp:inline>
        </w:drawing>
      </w:r>
    </w:p>
    <w:p w:rsidR="00B954E5" w:rsidRDefault="00B954E5" w:rsidP="00B954E5"/>
    <w:p w:rsidR="00B954E5" w:rsidRPr="00BD023C" w:rsidRDefault="00B954E5" w:rsidP="00B954E5">
      <w:pPr>
        <w:rPr>
          <w:b/>
          <w:color w:val="FF0000"/>
        </w:rPr>
      </w:pPr>
      <w:r w:rsidRPr="00BD023C">
        <w:rPr>
          <w:b/>
          <w:color w:val="FF0000"/>
        </w:rPr>
        <w:t>POST Request Example</w:t>
      </w:r>
    </w:p>
    <w:p w:rsidR="00B954E5" w:rsidRDefault="00B954E5" w:rsidP="00B954E5">
      <w:pPr>
        <w:pStyle w:val="Output"/>
        <w:rPr>
          <w:color w:val="4C483D" w:themeColor="text2"/>
        </w:rPr>
      </w:pPr>
      <w:r>
        <w:rPr>
          <w:bCs/>
          <w:color w:val="7F0055"/>
        </w:rPr>
        <w:lastRenderedPageBreak/>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java.io.BufferedReader;</w:t>
      </w:r>
    </w:p>
    <w:p w:rsidR="00B954E5" w:rsidRDefault="00B954E5" w:rsidP="00B954E5">
      <w:pPr>
        <w:pStyle w:val="Output"/>
        <w:rPr>
          <w:color w:val="4C483D" w:themeColor="text2"/>
        </w:rPr>
      </w:pPr>
      <w:r>
        <w:rPr>
          <w:bCs/>
          <w:color w:val="7F0055"/>
        </w:rPr>
        <w:t>import</w:t>
      </w:r>
      <w:r>
        <w:t xml:space="preserve"> java.io.IOException;</w:t>
      </w:r>
    </w:p>
    <w:p w:rsidR="00B954E5" w:rsidRDefault="00B954E5" w:rsidP="00B954E5">
      <w:pPr>
        <w:pStyle w:val="Output"/>
        <w:rPr>
          <w:color w:val="4C483D" w:themeColor="text2"/>
        </w:rPr>
      </w:pPr>
      <w:r>
        <w:rPr>
          <w:bCs/>
          <w:color w:val="7F0055"/>
        </w:rPr>
        <w:t>import</w:t>
      </w:r>
      <w:r>
        <w:t xml:space="preserve"> java.io.InputStreamReader;</w:t>
      </w:r>
    </w:p>
    <w:p w:rsidR="00B954E5" w:rsidRDefault="00B954E5" w:rsidP="00B954E5">
      <w:pPr>
        <w:pStyle w:val="Output"/>
        <w:rPr>
          <w:color w:val="4C483D" w:themeColor="text2"/>
        </w:rPr>
      </w:pPr>
      <w:r>
        <w:rPr>
          <w:bCs/>
          <w:color w:val="7F0055"/>
        </w:rPr>
        <w:t>import</w:t>
      </w:r>
      <w:r>
        <w:t xml:space="preserve"> java.io.OutputStream;</w:t>
      </w:r>
    </w:p>
    <w:p w:rsidR="00B954E5" w:rsidRDefault="00B954E5" w:rsidP="00B954E5">
      <w:pPr>
        <w:pStyle w:val="Output"/>
        <w:rPr>
          <w:color w:val="4C483D" w:themeColor="text2"/>
        </w:rPr>
      </w:pPr>
      <w:r>
        <w:rPr>
          <w:bCs/>
          <w:color w:val="7F0055"/>
        </w:rPr>
        <w:t>import</w:t>
      </w:r>
      <w:r>
        <w:t xml:space="preserve"> java.net.HttpURLConnection;</w:t>
      </w:r>
    </w:p>
    <w:p w:rsidR="00B954E5" w:rsidRDefault="00B954E5" w:rsidP="00B954E5">
      <w:pPr>
        <w:pStyle w:val="Output"/>
        <w:rPr>
          <w:color w:val="4C483D" w:themeColor="text2"/>
        </w:rPr>
      </w:pPr>
      <w:r>
        <w:rPr>
          <w:bCs/>
          <w:color w:val="7F0055"/>
        </w:rPr>
        <w:t>import</w:t>
      </w:r>
      <w:r>
        <w:t xml:space="preserve"> java.net.MalformedURLException;</w:t>
      </w:r>
    </w:p>
    <w:p w:rsidR="00B954E5" w:rsidRDefault="00B954E5" w:rsidP="00B954E5">
      <w:pPr>
        <w:pStyle w:val="Output"/>
        <w:rPr>
          <w:color w:val="4C483D" w:themeColor="text2"/>
        </w:rPr>
      </w:pPr>
      <w:r>
        <w:rPr>
          <w:bCs/>
          <w:color w:val="7F0055"/>
        </w:rPr>
        <w:t>import</w:t>
      </w:r>
      <w:r>
        <w:t xml:space="preserve"> java.net.URL;</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NetUrlPOSTClient {</w:t>
      </w: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URL </w:t>
      </w:r>
      <w:r>
        <w:rPr>
          <w:color w:val="6A3E3E"/>
        </w:rPr>
        <w:t>url</w:t>
      </w:r>
      <w:r>
        <w:t xml:space="preserve"> = </w:t>
      </w:r>
      <w:r>
        <w:rPr>
          <w:bCs/>
          <w:color w:val="7F0055"/>
        </w:rPr>
        <w:t>new</w:t>
      </w:r>
      <w:r>
        <w:t xml:space="preserve"> URL(</w:t>
      </w:r>
      <w:r>
        <w:rPr>
          <w:color w:val="2A00FF"/>
        </w:rPr>
        <w:t>"http://localhost:8080/JAXRS-JSON-JavaClients-Example/rest/json/postjson"</w:t>
      </w:r>
      <w:r>
        <w:t>);</w:t>
      </w:r>
    </w:p>
    <w:p w:rsidR="00B954E5" w:rsidRDefault="00B954E5" w:rsidP="00B954E5">
      <w:pPr>
        <w:pStyle w:val="Output"/>
        <w:rPr>
          <w:color w:val="4C483D" w:themeColor="text2"/>
        </w:rPr>
      </w:pPr>
      <w:r>
        <w:tab/>
      </w:r>
      <w:r>
        <w:tab/>
      </w:r>
      <w:r>
        <w:tab/>
        <w:t xml:space="preserve">HttpURLConnection </w:t>
      </w:r>
      <w:r>
        <w:rPr>
          <w:color w:val="6A3E3E"/>
        </w:rPr>
        <w:t>conn</w:t>
      </w:r>
      <w:r>
        <w:t xml:space="preserve"> = (HttpURLConnection) </w:t>
      </w:r>
      <w:r>
        <w:rPr>
          <w:color w:val="6A3E3E"/>
        </w:rPr>
        <w:t>url</w:t>
      </w:r>
      <w:r>
        <w:t>.openConnection();</w:t>
      </w:r>
    </w:p>
    <w:p w:rsidR="00B954E5" w:rsidRDefault="00B954E5" w:rsidP="00B954E5">
      <w:pPr>
        <w:pStyle w:val="Output"/>
        <w:rPr>
          <w:color w:val="4C483D" w:themeColor="text2"/>
        </w:rPr>
      </w:pPr>
      <w:r>
        <w:tab/>
      </w:r>
      <w:r>
        <w:tab/>
      </w:r>
      <w:r>
        <w:tab/>
      </w:r>
      <w:r>
        <w:rPr>
          <w:color w:val="6A3E3E"/>
        </w:rPr>
        <w:t>conn</w:t>
      </w:r>
      <w:r>
        <w:t>.setDoOutput(</w:t>
      </w:r>
      <w:r>
        <w:rPr>
          <w:bCs/>
          <w:color w:val="7F0055"/>
        </w:rPr>
        <w:t>true</w:t>
      </w:r>
      <w:r>
        <w:t>);</w:t>
      </w:r>
    </w:p>
    <w:p w:rsidR="00B954E5" w:rsidRDefault="00B954E5" w:rsidP="00B954E5">
      <w:pPr>
        <w:pStyle w:val="Output"/>
        <w:rPr>
          <w:color w:val="4C483D" w:themeColor="text2"/>
        </w:rPr>
      </w:pPr>
      <w:r>
        <w:tab/>
      </w:r>
      <w:r>
        <w:tab/>
      </w:r>
      <w:r>
        <w:tab/>
      </w:r>
      <w:r>
        <w:rPr>
          <w:color w:val="6A3E3E"/>
        </w:rPr>
        <w:t>conn</w:t>
      </w:r>
      <w:r>
        <w:t>.setRequestMethod(</w:t>
      </w:r>
      <w:r>
        <w:rPr>
          <w:color w:val="2A00FF"/>
        </w:rPr>
        <w:t>"POST"</w:t>
      </w:r>
      <w:r>
        <w:t>);</w:t>
      </w:r>
    </w:p>
    <w:p w:rsidR="00B954E5" w:rsidRDefault="00B954E5" w:rsidP="00B954E5">
      <w:pPr>
        <w:pStyle w:val="Output"/>
        <w:rPr>
          <w:color w:val="4C483D" w:themeColor="text2"/>
        </w:rPr>
      </w:pPr>
      <w:r>
        <w:tab/>
      </w:r>
      <w:r>
        <w:tab/>
      </w:r>
      <w:r>
        <w:tab/>
      </w:r>
      <w:r>
        <w:rPr>
          <w:color w:val="6A3E3E"/>
        </w:rPr>
        <w:t>conn</w:t>
      </w:r>
      <w:r>
        <w:t>.setRequestProperty(</w:t>
      </w:r>
      <w:r>
        <w:rPr>
          <w:color w:val="2A00FF"/>
        </w:rPr>
        <w:t>"Content-Type"</w:t>
      </w:r>
      <w:r>
        <w:t xml:space="preserve">, </w:t>
      </w:r>
      <w:r>
        <w:rPr>
          <w:color w:val="2A00FF"/>
        </w:rPr>
        <w:t>"application/json"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 xml:space="preserve">String </w:t>
      </w:r>
      <w:r>
        <w:rPr>
          <w:color w:val="6A3E3E"/>
        </w:rPr>
        <w:t>input</w:t>
      </w:r>
      <w:r>
        <w:t xml:space="preserve"> = </w:t>
      </w:r>
      <w:r>
        <w:rPr>
          <w:color w:val="2A00FF"/>
        </w:rPr>
        <w:t>"{\"username\":\"satyakaveti@gmail.com\",\"password\":\"XCersxg34CXeWER341DS@#we\"}"</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OutputStream </w:t>
      </w:r>
      <w:r>
        <w:rPr>
          <w:color w:val="6A3E3E"/>
        </w:rPr>
        <w:t>os</w:t>
      </w:r>
      <w:r>
        <w:t xml:space="preserve"> = </w:t>
      </w:r>
      <w:r>
        <w:rPr>
          <w:color w:val="6A3E3E"/>
        </w:rPr>
        <w:t>conn</w:t>
      </w:r>
      <w:r>
        <w:t>.getOutputStream();</w:t>
      </w:r>
    </w:p>
    <w:p w:rsidR="00B954E5" w:rsidRDefault="00B954E5" w:rsidP="00B954E5">
      <w:pPr>
        <w:pStyle w:val="Output"/>
        <w:rPr>
          <w:color w:val="4C483D" w:themeColor="text2"/>
        </w:rPr>
      </w:pPr>
      <w:r>
        <w:tab/>
      </w:r>
      <w:r>
        <w:tab/>
      </w:r>
      <w:r>
        <w:tab/>
      </w:r>
      <w:r>
        <w:rPr>
          <w:color w:val="6A3E3E"/>
        </w:rPr>
        <w:t>os</w:t>
      </w:r>
      <w:r>
        <w:t>.write(</w:t>
      </w:r>
      <w:r>
        <w:rPr>
          <w:color w:val="6A3E3E"/>
        </w:rPr>
        <w:t>input</w:t>
      </w:r>
      <w:r>
        <w:t>.getBytes());</w:t>
      </w:r>
    </w:p>
    <w:p w:rsidR="00B954E5" w:rsidRDefault="00B954E5" w:rsidP="00B954E5">
      <w:pPr>
        <w:pStyle w:val="Output"/>
        <w:rPr>
          <w:color w:val="4C483D" w:themeColor="text2"/>
        </w:rPr>
      </w:pPr>
      <w:r>
        <w:tab/>
      </w:r>
      <w:r>
        <w:tab/>
      </w:r>
      <w:r>
        <w:tab/>
      </w:r>
      <w:r>
        <w:rPr>
          <w:color w:val="6A3E3E"/>
        </w:rPr>
        <w:t>os</w:t>
      </w:r>
      <w:r>
        <w:t>.flush();</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bCs/>
          <w:color w:val="7F0055"/>
        </w:rPr>
        <w:t>if</w:t>
      </w:r>
      <w:r>
        <w:t xml:space="preserve"> (</w:t>
      </w:r>
      <w:r>
        <w:rPr>
          <w:color w:val="6A3E3E"/>
        </w:rPr>
        <w:t>conn</w:t>
      </w:r>
      <w:r>
        <w:t>.getResponseCode() != HttpURLConnection.</w:t>
      </w:r>
      <w:r>
        <w:rPr>
          <w:bCs/>
          <w:i/>
          <w:iCs/>
          <w:color w:val="0000C0"/>
        </w:rPr>
        <w:t>HTTP_CREATED</w:t>
      </w:r>
      <w:r>
        <w:t>) {</w:t>
      </w:r>
    </w:p>
    <w:p w:rsidR="00B954E5" w:rsidRDefault="00B954E5" w:rsidP="00B954E5">
      <w:pPr>
        <w:pStyle w:val="Output"/>
        <w:rPr>
          <w:color w:val="4C483D" w:themeColor="text2"/>
        </w:rPr>
      </w:pPr>
      <w:r>
        <w:tab/>
      </w:r>
      <w:r>
        <w:tab/>
      </w:r>
      <w:r>
        <w:rPr>
          <w:bCs/>
          <w:color w:val="7F0055"/>
        </w:rPr>
        <w:t>throw</w:t>
      </w:r>
      <w:r>
        <w:t xml:space="preserve"> </w:t>
      </w:r>
      <w:r>
        <w:rPr>
          <w:bCs/>
          <w:color w:val="7F0055"/>
        </w:rPr>
        <w:t>new</w:t>
      </w:r>
      <w:r>
        <w:t xml:space="preserve"> RuntimeException(</w:t>
      </w:r>
      <w:r>
        <w:rPr>
          <w:color w:val="2A00FF"/>
        </w:rPr>
        <w:t>"Failed : HTTP error code : "</w:t>
      </w:r>
      <w:r>
        <w:t xml:space="preserve"> + </w:t>
      </w:r>
      <w:r>
        <w:rPr>
          <w:color w:val="6A3E3E"/>
        </w:rPr>
        <w:t>conn</w:t>
      </w:r>
      <w:r>
        <w:t>.getResponseCode());</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BufferedReader </w:t>
      </w:r>
      <w:r>
        <w:rPr>
          <w:color w:val="6A3E3E"/>
        </w:rPr>
        <w:t>br</w:t>
      </w:r>
      <w:r>
        <w:t xml:space="preserve"> = </w:t>
      </w:r>
      <w:r>
        <w:rPr>
          <w:bCs/>
          <w:color w:val="7F0055"/>
        </w:rPr>
        <w:t>new</w:t>
      </w:r>
      <w:r>
        <w:t xml:space="preserve"> BufferedReader(</w:t>
      </w:r>
      <w:r>
        <w:rPr>
          <w:bCs/>
          <w:color w:val="7F0055"/>
        </w:rPr>
        <w:t>new</w:t>
      </w:r>
      <w:r>
        <w:t xml:space="preserve"> InputStreamReader((</w:t>
      </w:r>
      <w:r>
        <w:rPr>
          <w:color w:val="6A3E3E"/>
        </w:rPr>
        <w:t>conn</w:t>
      </w:r>
      <w:r>
        <w:t>.getInputStream())));</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 </w:t>
      </w:r>
      <w:r>
        <w:rPr>
          <w:color w:val="6A3E3E"/>
        </w:rPr>
        <w:t>output</w:t>
      </w:r>
      <w:r>
        <w:t>;</w:t>
      </w:r>
    </w:p>
    <w:p w:rsidR="00B954E5" w:rsidRDefault="00B954E5" w:rsidP="00B954E5">
      <w:pPr>
        <w:pStyle w:val="Output"/>
        <w:rPr>
          <w:color w:val="4C483D" w:themeColor="text2"/>
        </w:rPr>
      </w:pPr>
      <w:r>
        <w:tab/>
      </w: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tab/>
      </w:r>
      <w:r>
        <w:rPr>
          <w:bCs/>
          <w:color w:val="7F0055"/>
        </w:rPr>
        <w:t>while</w:t>
      </w:r>
      <w:r>
        <w:t xml:space="preserve"> ((</w:t>
      </w:r>
      <w:r>
        <w:rPr>
          <w:color w:val="6A3E3E"/>
        </w:rPr>
        <w:t>output</w:t>
      </w:r>
      <w:r>
        <w:t xml:space="preserve"> = </w:t>
      </w:r>
      <w:r>
        <w:rPr>
          <w:color w:val="6A3E3E"/>
        </w:rPr>
        <w:t>br</w:t>
      </w:r>
      <w:r>
        <w:t xml:space="preserve">.readLine()) != </w:t>
      </w:r>
      <w:r>
        <w:rPr>
          <w:bCs/>
          <w:color w:val="7F0055"/>
        </w:rPr>
        <w:t>null</w:t>
      </w:r>
      <w:r>
        <w:t>) {</w:t>
      </w:r>
    </w:p>
    <w:p w:rsidR="00B954E5" w:rsidRDefault="00B954E5" w:rsidP="00B954E5">
      <w:pPr>
        <w:pStyle w:val="Output"/>
        <w:rPr>
          <w:color w:val="4C483D" w:themeColor="text2"/>
        </w:rPr>
      </w:pPr>
      <w:r>
        <w:tab/>
      </w: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conn</w:t>
      </w:r>
      <w:r>
        <w:t>.disconnect();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(MalformedURLException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(IOException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r>
        <w:rPr>
          <w:noProof/>
          <w:lang w:eastAsia="en-US"/>
        </w:rPr>
        <w:drawing>
          <wp:inline distT="0" distB="0" distL="0" distR="0" wp14:anchorId="6F6E1575" wp14:editId="6D3A1AA5">
            <wp:extent cx="5943600" cy="65849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A04AB2.tmp"/>
                    <pic:cNvPicPr/>
                  </pic:nvPicPr>
                  <pic:blipFill>
                    <a:blip r:embed="rId238">
                      <a:extLst>
                        <a:ext uri="{28A0092B-C50C-407E-A947-70E740481C1C}">
                          <a14:useLocalDpi xmlns:a14="http://schemas.microsoft.com/office/drawing/2010/main" val="0"/>
                        </a:ext>
                      </a:extLst>
                    </a:blip>
                    <a:stretch>
                      <a:fillRect/>
                    </a:stretch>
                  </pic:blipFill>
                  <pic:spPr>
                    <a:xfrm>
                      <a:off x="0" y="0"/>
                      <a:ext cx="5943600" cy="658495"/>
                    </a:xfrm>
                    <a:prstGeom prst="rect">
                      <a:avLst/>
                    </a:prstGeom>
                  </pic:spPr>
                </pic:pic>
              </a:graphicData>
            </a:graphic>
          </wp:inline>
        </w:drawing>
      </w:r>
    </w:p>
    <w:p w:rsidR="00B954E5" w:rsidRDefault="00B954E5" w:rsidP="00B954E5"/>
    <w:p w:rsidR="00B954E5" w:rsidRDefault="00B954E5" w:rsidP="00B954E5">
      <w:pPr>
        <w:pStyle w:val="Heading4"/>
        <w:numPr>
          <w:ilvl w:val="0"/>
          <w:numId w:val="145"/>
        </w:numPr>
      </w:pPr>
      <w:r>
        <w:t>Apache HttpClient</w:t>
      </w:r>
    </w:p>
    <w:p w:rsidR="00B954E5" w:rsidRDefault="00B954E5" w:rsidP="00B954E5">
      <w:r w:rsidRPr="00CC2ED4">
        <w:t>Apache HttpClient is available in Maven central repository, just declares it in your Maven pom.xml file.</w:t>
      </w:r>
    </w:p>
    <w:p w:rsidR="00B954E5" w:rsidRPr="00CC2ED4" w:rsidRDefault="00B954E5" w:rsidP="00B954E5">
      <w:pPr>
        <w:spacing w:after="0"/>
        <w:rPr>
          <w:b/>
          <w:color w:val="FF0000"/>
        </w:rPr>
      </w:pPr>
      <w:r w:rsidRPr="00CC2ED4">
        <w:rPr>
          <w:b/>
          <w:color w:val="FF0000"/>
        </w:rPr>
        <w:t>1. Configure POM.xml with Apache HTTPClinet</w:t>
      </w:r>
    </w:p>
    <w:p w:rsidR="00B954E5" w:rsidRPr="00CC2ED4" w:rsidRDefault="00B954E5" w:rsidP="00B954E5">
      <w:pPr>
        <w:pStyle w:val="Output"/>
        <w:rPr>
          <w:color w:val="000000"/>
          <w:lang w:eastAsia="en-US"/>
        </w:rPr>
      </w:pPr>
      <w:r w:rsidRPr="00CC2ED4">
        <w:rPr>
          <w:color w:val="999999"/>
          <w:lang w:eastAsia="en-US"/>
        </w:rPr>
        <w:lastRenderedPageBreak/>
        <w:t>&lt;</w:t>
      </w:r>
      <w:r w:rsidRPr="00CC2ED4">
        <w:rPr>
          <w:lang w:eastAsia="en-US"/>
        </w:rPr>
        <w:t>dependency</w:t>
      </w:r>
      <w:r w:rsidRPr="00CC2ED4">
        <w:rPr>
          <w:color w:val="999999"/>
          <w:lang w:eastAsia="en-US"/>
        </w:rPr>
        <w:t>&gt;</w:t>
      </w:r>
    </w:p>
    <w:p w:rsidR="00B954E5" w:rsidRPr="00CC2ED4" w:rsidRDefault="00B954E5" w:rsidP="00B954E5">
      <w:pPr>
        <w:pStyle w:val="Output"/>
        <w:rPr>
          <w:color w:val="000000"/>
          <w:lang w:eastAsia="en-US"/>
        </w:rPr>
      </w:pPr>
      <w:r w:rsidRPr="00CC2ED4">
        <w:rPr>
          <w:color w:val="000000"/>
          <w:lang w:eastAsia="en-US"/>
        </w:rPr>
        <w:tab/>
      </w:r>
      <w:r w:rsidRPr="00CC2ED4">
        <w:rPr>
          <w:color w:val="999999"/>
          <w:lang w:eastAsia="en-US"/>
        </w:rPr>
        <w:t>&lt;</w:t>
      </w:r>
      <w:r w:rsidRPr="00CC2ED4">
        <w:rPr>
          <w:lang w:eastAsia="en-US"/>
        </w:rPr>
        <w:t>groupId</w:t>
      </w:r>
      <w:r w:rsidRPr="00CC2ED4">
        <w:rPr>
          <w:color w:val="999999"/>
          <w:lang w:eastAsia="en-US"/>
        </w:rPr>
        <w:t>&gt;</w:t>
      </w:r>
      <w:r w:rsidRPr="00CC2ED4">
        <w:rPr>
          <w:color w:val="000000"/>
          <w:lang w:eastAsia="en-US"/>
        </w:rPr>
        <w:t>org.apache.httpcomponents</w:t>
      </w:r>
      <w:r w:rsidRPr="00CC2ED4">
        <w:rPr>
          <w:color w:val="999999"/>
          <w:lang w:eastAsia="en-US"/>
        </w:rPr>
        <w:t>&lt;/</w:t>
      </w:r>
      <w:r w:rsidRPr="00CC2ED4">
        <w:rPr>
          <w:lang w:eastAsia="en-US"/>
        </w:rPr>
        <w:t>groupId</w:t>
      </w:r>
      <w:r w:rsidRPr="00CC2ED4">
        <w:rPr>
          <w:color w:val="999999"/>
          <w:lang w:eastAsia="en-US"/>
        </w:rPr>
        <w:t>&gt;</w:t>
      </w:r>
    </w:p>
    <w:p w:rsidR="00B954E5" w:rsidRPr="00CC2ED4" w:rsidRDefault="00B954E5" w:rsidP="00B954E5">
      <w:pPr>
        <w:pStyle w:val="Output"/>
        <w:rPr>
          <w:color w:val="000000"/>
          <w:lang w:eastAsia="en-US"/>
        </w:rPr>
      </w:pPr>
      <w:r w:rsidRPr="00CC2ED4">
        <w:rPr>
          <w:color w:val="000000"/>
          <w:lang w:eastAsia="en-US"/>
        </w:rPr>
        <w:tab/>
      </w:r>
      <w:r w:rsidRPr="00CC2ED4">
        <w:rPr>
          <w:color w:val="999999"/>
          <w:lang w:eastAsia="en-US"/>
        </w:rPr>
        <w:t>&lt;</w:t>
      </w:r>
      <w:r w:rsidRPr="00CC2ED4">
        <w:rPr>
          <w:lang w:eastAsia="en-US"/>
        </w:rPr>
        <w:t>artifactId</w:t>
      </w:r>
      <w:r w:rsidRPr="00CC2ED4">
        <w:rPr>
          <w:color w:val="999999"/>
          <w:lang w:eastAsia="en-US"/>
        </w:rPr>
        <w:t>&gt;</w:t>
      </w:r>
      <w:r w:rsidRPr="00CC2ED4">
        <w:rPr>
          <w:color w:val="000000"/>
          <w:lang w:eastAsia="en-US"/>
        </w:rPr>
        <w:t>httpclient</w:t>
      </w:r>
      <w:r w:rsidRPr="00CC2ED4">
        <w:rPr>
          <w:color w:val="999999"/>
          <w:lang w:eastAsia="en-US"/>
        </w:rPr>
        <w:t>&lt;/</w:t>
      </w:r>
      <w:r w:rsidRPr="00CC2ED4">
        <w:rPr>
          <w:lang w:eastAsia="en-US"/>
        </w:rPr>
        <w:t>artifactId</w:t>
      </w:r>
      <w:r w:rsidRPr="00CC2ED4">
        <w:rPr>
          <w:color w:val="999999"/>
          <w:lang w:eastAsia="en-US"/>
        </w:rPr>
        <w:t>&gt;</w:t>
      </w:r>
    </w:p>
    <w:p w:rsidR="00B954E5" w:rsidRPr="00CC2ED4" w:rsidRDefault="00B954E5" w:rsidP="00B954E5">
      <w:pPr>
        <w:pStyle w:val="Output"/>
        <w:rPr>
          <w:color w:val="000000"/>
          <w:lang w:eastAsia="en-US"/>
        </w:rPr>
      </w:pPr>
      <w:r w:rsidRPr="00CC2ED4">
        <w:rPr>
          <w:color w:val="000000"/>
          <w:lang w:eastAsia="en-US"/>
        </w:rPr>
        <w:tab/>
      </w:r>
      <w:r w:rsidRPr="00CC2ED4">
        <w:rPr>
          <w:color w:val="999999"/>
          <w:lang w:eastAsia="en-US"/>
        </w:rPr>
        <w:t>&lt;</w:t>
      </w:r>
      <w:r w:rsidRPr="00CC2ED4">
        <w:rPr>
          <w:lang w:eastAsia="en-US"/>
        </w:rPr>
        <w:t>version</w:t>
      </w:r>
      <w:r w:rsidRPr="00CC2ED4">
        <w:rPr>
          <w:color w:val="999999"/>
          <w:lang w:eastAsia="en-US"/>
        </w:rPr>
        <w:t>&gt;</w:t>
      </w:r>
      <w:r w:rsidRPr="00CC2ED4">
        <w:rPr>
          <w:color w:val="000000"/>
          <w:lang w:eastAsia="en-US"/>
        </w:rPr>
        <w:t>4.1.1</w:t>
      </w:r>
      <w:r w:rsidRPr="00CC2ED4">
        <w:rPr>
          <w:color w:val="999999"/>
          <w:lang w:eastAsia="en-US"/>
        </w:rPr>
        <w:t>&lt;/</w:t>
      </w:r>
      <w:r w:rsidRPr="00CC2ED4">
        <w:rPr>
          <w:lang w:eastAsia="en-US"/>
        </w:rPr>
        <w:t>version</w:t>
      </w:r>
      <w:r w:rsidRPr="00CC2ED4">
        <w:rPr>
          <w:color w:val="999999"/>
          <w:lang w:eastAsia="en-US"/>
        </w:rPr>
        <w:t>&gt;</w:t>
      </w:r>
    </w:p>
    <w:p w:rsidR="00B954E5" w:rsidRPr="00CC2ED4" w:rsidRDefault="00B954E5" w:rsidP="00B954E5">
      <w:pPr>
        <w:pStyle w:val="Output"/>
        <w:rPr>
          <w:color w:val="000000"/>
          <w:lang w:eastAsia="en-US"/>
        </w:rPr>
      </w:pPr>
      <w:r w:rsidRPr="00CC2ED4">
        <w:rPr>
          <w:color w:val="999999"/>
          <w:lang w:eastAsia="en-US"/>
        </w:rPr>
        <w:t>&lt;/</w:t>
      </w:r>
      <w:r w:rsidRPr="00CC2ED4">
        <w:rPr>
          <w:lang w:eastAsia="en-US"/>
        </w:rPr>
        <w:t>dependency</w:t>
      </w:r>
    </w:p>
    <w:p w:rsidR="00B954E5" w:rsidRDefault="00B954E5" w:rsidP="00B954E5">
      <w:pPr>
        <w:rPr>
          <w:b/>
          <w:color w:val="FF0000"/>
        </w:rPr>
      </w:pPr>
    </w:p>
    <w:p w:rsidR="00B954E5" w:rsidRPr="00BD023C" w:rsidRDefault="00B954E5" w:rsidP="00B954E5">
      <w:pPr>
        <w:rPr>
          <w:b/>
          <w:color w:val="FF0000"/>
        </w:rPr>
      </w:pPr>
      <w:r>
        <w:rPr>
          <w:b/>
          <w:color w:val="FF0000"/>
        </w:rPr>
        <w:t>2.</w:t>
      </w:r>
      <w:r w:rsidRPr="00BD023C">
        <w:rPr>
          <w:b/>
          <w:color w:val="FF0000"/>
        </w:rPr>
        <w:t>GET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java.io.BufferedReader;</w:t>
      </w:r>
    </w:p>
    <w:p w:rsidR="00B954E5" w:rsidRDefault="00B954E5" w:rsidP="00B954E5">
      <w:pPr>
        <w:pStyle w:val="Output"/>
        <w:rPr>
          <w:color w:val="4C483D" w:themeColor="text2"/>
        </w:rPr>
      </w:pPr>
      <w:r>
        <w:rPr>
          <w:bCs/>
          <w:color w:val="7F0055"/>
        </w:rPr>
        <w:t>import</w:t>
      </w:r>
      <w:r>
        <w:t xml:space="preserve"> </w:t>
      </w:r>
      <w:r>
        <w:rPr>
          <w:u w:val="single"/>
        </w:rPr>
        <w:t>java.io.IOException</w:t>
      </w:r>
      <w:r>
        <w:t>;</w:t>
      </w:r>
    </w:p>
    <w:p w:rsidR="00B954E5" w:rsidRDefault="00B954E5" w:rsidP="00B954E5">
      <w:pPr>
        <w:pStyle w:val="Output"/>
        <w:rPr>
          <w:color w:val="4C483D" w:themeColor="text2"/>
        </w:rPr>
      </w:pPr>
      <w:r>
        <w:rPr>
          <w:bCs/>
          <w:color w:val="7F0055"/>
        </w:rPr>
        <w:t>import</w:t>
      </w:r>
      <w:r>
        <w:t xml:space="preserve"> java.io.InputStreamReader;</w:t>
      </w:r>
    </w:p>
    <w:p w:rsidR="00B954E5" w:rsidRDefault="00B954E5" w:rsidP="00B954E5">
      <w:pPr>
        <w:pStyle w:val="Output"/>
        <w:rPr>
          <w:color w:val="4C483D" w:themeColor="text2"/>
        </w:rPr>
      </w:pPr>
      <w:r>
        <w:rPr>
          <w:bCs/>
          <w:color w:val="7F0055"/>
        </w:rPr>
        <w:t>import</w:t>
      </w:r>
      <w:r>
        <w:t xml:space="preserve"> org.apache.http.HttpResponse;</w:t>
      </w:r>
    </w:p>
    <w:p w:rsidR="00B954E5" w:rsidRDefault="00B954E5" w:rsidP="00B954E5">
      <w:pPr>
        <w:pStyle w:val="Output"/>
        <w:rPr>
          <w:color w:val="4C483D" w:themeColor="text2"/>
        </w:rPr>
      </w:pPr>
      <w:r>
        <w:rPr>
          <w:bCs/>
          <w:color w:val="7F0055"/>
        </w:rPr>
        <w:t>import</w:t>
      </w:r>
      <w:r>
        <w:t xml:space="preserve"> </w:t>
      </w:r>
      <w:r>
        <w:rPr>
          <w:u w:val="single"/>
        </w:rPr>
        <w:t>org.apache.http.client.ClientProtocolException</w:t>
      </w:r>
      <w:r>
        <w:t>;</w:t>
      </w:r>
    </w:p>
    <w:p w:rsidR="00B954E5" w:rsidRDefault="00B954E5" w:rsidP="00B954E5">
      <w:pPr>
        <w:pStyle w:val="Output"/>
        <w:rPr>
          <w:color w:val="4C483D" w:themeColor="text2"/>
        </w:rPr>
      </w:pPr>
      <w:r>
        <w:rPr>
          <w:bCs/>
          <w:color w:val="7F0055"/>
        </w:rPr>
        <w:t>import</w:t>
      </w:r>
      <w:r>
        <w:t xml:space="preserve"> org.apache.http.client.methods.HttpGet;</w:t>
      </w:r>
    </w:p>
    <w:p w:rsidR="00B954E5" w:rsidRDefault="00B954E5" w:rsidP="00B954E5">
      <w:pPr>
        <w:pStyle w:val="Output"/>
        <w:rPr>
          <w:color w:val="4C483D" w:themeColor="text2"/>
        </w:rPr>
      </w:pPr>
      <w:r>
        <w:rPr>
          <w:bCs/>
          <w:color w:val="7F0055"/>
        </w:rPr>
        <w:t>import</w:t>
      </w:r>
      <w:r>
        <w:t xml:space="preserve"> org.apache.http.impl.client.DefaultHttpClient;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ApacheHttpClientGet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DefaultHttpClient </w:t>
      </w:r>
      <w:r>
        <w:rPr>
          <w:color w:val="6A3E3E"/>
        </w:rPr>
        <w:t>httpClient</w:t>
      </w:r>
      <w:r>
        <w:t xml:space="preserve"> = </w:t>
      </w:r>
      <w:r>
        <w:rPr>
          <w:bCs/>
          <w:color w:val="7F0055"/>
        </w:rPr>
        <w:t>new</w:t>
      </w:r>
      <w:r>
        <w:t xml:space="preserve"> DefaultHttpClient();</w:t>
      </w:r>
    </w:p>
    <w:p w:rsidR="00B954E5" w:rsidRDefault="00B954E5" w:rsidP="00B954E5">
      <w:pPr>
        <w:pStyle w:val="Output"/>
        <w:rPr>
          <w:color w:val="4C483D" w:themeColor="text2"/>
        </w:rPr>
      </w:pPr>
      <w:r>
        <w:tab/>
      </w:r>
      <w:r>
        <w:tab/>
      </w:r>
      <w:r>
        <w:tab/>
        <w:t xml:space="preserve">HttpGet </w:t>
      </w:r>
      <w:r>
        <w:rPr>
          <w:color w:val="6A3E3E"/>
        </w:rPr>
        <w:t>getRequest</w:t>
      </w:r>
      <w:r>
        <w:t xml:space="preserve"> = </w:t>
      </w:r>
      <w:r>
        <w:rPr>
          <w:bCs/>
          <w:color w:val="7F0055"/>
        </w:rPr>
        <w:t>new</w:t>
      </w:r>
      <w:r>
        <w:t xml:space="preserve"> HttpGet(</w:t>
      </w:r>
      <w:r>
        <w:rPr>
          <w:color w:val="2A00FF"/>
        </w:rPr>
        <w:t>"http://localhost:8080/JAXRS-JSON-JavaClients-Example/rest/json/getjson"</w:t>
      </w:r>
      <w:r>
        <w:t>);</w:t>
      </w:r>
    </w:p>
    <w:p w:rsidR="00B954E5" w:rsidRDefault="00B954E5" w:rsidP="00B954E5">
      <w:pPr>
        <w:pStyle w:val="Output"/>
        <w:rPr>
          <w:color w:val="4C483D" w:themeColor="text2"/>
        </w:rPr>
      </w:pPr>
      <w:r>
        <w:tab/>
      </w:r>
      <w:r>
        <w:tab/>
      </w:r>
      <w:r>
        <w:tab/>
      </w:r>
      <w:r>
        <w:rPr>
          <w:color w:val="6A3E3E"/>
        </w:rPr>
        <w:t>getRequest</w:t>
      </w:r>
      <w:r>
        <w:t>.addHeader(</w:t>
      </w:r>
      <w:r>
        <w:rPr>
          <w:color w:val="2A00FF"/>
        </w:rPr>
        <w:t>"accept"</w:t>
      </w:r>
      <w:r>
        <w:t xml:space="preserve">, </w:t>
      </w:r>
      <w:r>
        <w:rPr>
          <w:color w:val="2A00FF"/>
        </w:rPr>
        <w:t>"application/json"</w:t>
      </w:r>
      <w:r>
        <w:t>);</w:t>
      </w:r>
    </w:p>
    <w:p w:rsidR="00B954E5" w:rsidRDefault="00B954E5" w:rsidP="00B954E5">
      <w:pPr>
        <w:pStyle w:val="Output"/>
        <w:rPr>
          <w:color w:val="4C483D" w:themeColor="text2"/>
        </w:rPr>
      </w:pPr>
      <w:r>
        <w:tab/>
      </w:r>
      <w:r>
        <w:tab/>
      </w:r>
      <w:r>
        <w:tab/>
        <w:t xml:space="preserve">HttpResponse </w:t>
      </w:r>
      <w:r>
        <w:rPr>
          <w:color w:val="6A3E3E"/>
        </w:rPr>
        <w:t>response</w:t>
      </w:r>
      <w:r>
        <w:t xml:space="preserve"> = </w:t>
      </w:r>
      <w:r>
        <w:rPr>
          <w:color w:val="6A3E3E"/>
        </w:rPr>
        <w:t>httpClient</w:t>
      </w:r>
      <w:r>
        <w:t>.execute(</w:t>
      </w:r>
      <w:r>
        <w:rPr>
          <w:color w:val="6A3E3E"/>
        </w:rPr>
        <w:t>getRequest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bCs/>
          <w:color w:val="7F0055"/>
        </w:rPr>
        <w:t>if</w:t>
      </w:r>
      <w:r>
        <w:t xml:space="preserve"> (</w:t>
      </w:r>
      <w:r>
        <w:rPr>
          <w:color w:val="6A3E3E"/>
        </w:rPr>
        <w:t>response</w:t>
      </w:r>
      <w:r>
        <w:t>.getStatusLine().getStatusCode() != 200) {</w:t>
      </w:r>
    </w:p>
    <w:p w:rsidR="00B954E5" w:rsidRDefault="00B954E5" w:rsidP="00B954E5">
      <w:pPr>
        <w:pStyle w:val="Output"/>
        <w:rPr>
          <w:color w:val="4C483D" w:themeColor="text2"/>
        </w:rPr>
      </w:pPr>
      <w:r>
        <w:tab/>
      </w:r>
      <w:r>
        <w:tab/>
      </w:r>
      <w:r>
        <w:tab/>
      </w:r>
      <w:r>
        <w:tab/>
      </w:r>
      <w:r>
        <w:rPr>
          <w:bCs/>
          <w:color w:val="7F0055"/>
        </w:rPr>
        <w:t>throw</w:t>
      </w:r>
      <w:r>
        <w:t xml:space="preserve"> </w:t>
      </w:r>
      <w:r>
        <w:rPr>
          <w:bCs/>
          <w:color w:val="7F0055"/>
        </w:rPr>
        <w:t>new</w:t>
      </w:r>
      <w:r>
        <w:t xml:space="preserve"> RuntimeException(</w:t>
      </w:r>
      <w:r>
        <w:rPr>
          <w:color w:val="2A00FF"/>
        </w:rPr>
        <w:t>"Failed : HTTP error code : "</w:t>
      </w:r>
      <w:r>
        <w:t xml:space="preserve"> + </w:t>
      </w:r>
      <w:r>
        <w:rPr>
          <w:color w:val="6A3E3E"/>
        </w:rPr>
        <w:t>response</w:t>
      </w:r>
      <w:r>
        <w:t>.getStatusLine().getStatusCode());</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BufferedReader </w:t>
      </w:r>
      <w:r>
        <w:rPr>
          <w:color w:val="6A3E3E"/>
        </w:rPr>
        <w:t>br</w:t>
      </w:r>
      <w:r>
        <w:t xml:space="preserve"> = </w:t>
      </w:r>
      <w:r>
        <w:rPr>
          <w:bCs/>
          <w:color w:val="7F0055"/>
        </w:rPr>
        <w:t>new</w:t>
      </w:r>
      <w:r>
        <w:t xml:space="preserve"> BufferedReader(</w:t>
      </w:r>
      <w:r>
        <w:rPr>
          <w:bCs/>
          <w:color w:val="7F0055"/>
        </w:rPr>
        <w:t>new</w:t>
      </w:r>
      <w:r>
        <w:t xml:space="preserve"> InputStreamReader((</w:t>
      </w:r>
      <w:r>
        <w:rPr>
          <w:color w:val="6A3E3E"/>
        </w:rPr>
        <w:t>response</w:t>
      </w:r>
      <w:r>
        <w:t>.getEntity().getContent())));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 </w:t>
      </w:r>
      <w:r>
        <w:rPr>
          <w:color w:val="6A3E3E"/>
        </w:rPr>
        <w:t>output</w:t>
      </w:r>
      <w:r>
        <w:t>;</w:t>
      </w:r>
    </w:p>
    <w:p w:rsidR="00B954E5" w:rsidRDefault="00B954E5" w:rsidP="00B954E5">
      <w:pPr>
        <w:pStyle w:val="Output"/>
        <w:rPr>
          <w:color w:val="4C483D" w:themeColor="text2"/>
        </w:rPr>
      </w:pPr>
      <w:r>
        <w:tab/>
      </w: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tab/>
      </w:r>
      <w:r>
        <w:rPr>
          <w:bCs/>
          <w:color w:val="7F0055"/>
        </w:rPr>
        <w:t>while</w:t>
      </w:r>
      <w:r>
        <w:t xml:space="preserve"> ((</w:t>
      </w:r>
      <w:r>
        <w:rPr>
          <w:color w:val="6A3E3E"/>
        </w:rPr>
        <w:t>output</w:t>
      </w:r>
      <w:r>
        <w:t xml:space="preserve"> = </w:t>
      </w:r>
      <w:r>
        <w:rPr>
          <w:color w:val="6A3E3E"/>
        </w:rPr>
        <w:t>br</w:t>
      </w:r>
      <w:r>
        <w:t xml:space="preserve">.readLine()) != </w:t>
      </w:r>
      <w:r>
        <w:rPr>
          <w:bCs/>
          <w:color w:val="7F0055"/>
        </w:rPr>
        <w:t>null</w:t>
      </w:r>
      <w:r>
        <w:t>) {</w:t>
      </w:r>
    </w:p>
    <w:p w:rsidR="00B954E5" w:rsidRDefault="00B954E5" w:rsidP="00B954E5">
      <w:pPr>
        <w:pStyle w:val="Output"/>
        <w:rPr>
          <w:color w:val="4C483D" w:themeColor="text2"/>
        </w:rPr>
      </w:pPr>
      <w:r>
        <w:tab/>
      </w: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httpClient</w:t>
      </w:r>
      <w:r>
        <w:t>.getConnectionManager().shutdown();</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(Exception </w:t>
      </w:r>
      <w:r>
        <w:rPr>
          <w:color w:val="6A3E3E"/>
        </w:rPr>
        <w:t>e</w:t>
      </w:r>
      <w:r>
        <w:t>) {</w:t>
      </w: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r>
        <w:tab/>
      </w:r>
      <w:r>
        <w:tab/>
        <w:t>}</w:t>
      </w:r>
    </w:p>
    <w:p w:rsidR="00B954E5" w:rsidRDefault="00B954E5" w:rsidP="00B954E5">
      <w:pPr>
        <w:pStyle w:val="Output"/>
      </w:pPr>
      <w:r>
        <w:t>}</w:t>
      </w:r>
    </w:p>
    <w:p w:rsidR="00B954E5" w:rsidRDefault="00B954E5" w:rsidP="00B954E5">
      <w:r>
        <w:rPr>
          <w:noProof/>
          <w:lang w:eastAsia="en-US"/>
        </w:rPr>
        <w:drawing>
          <wp:inline distT="0" distB="0" distL="0" distR="0" wp14:anchorId="691D277F" wp14:editId="1E812135">
            <wp:extent cx="5677692" cy="771633"/>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A0650.tmp"/>
                    <pic:cNvPicPr/>
                  </pic:nvPicPr>
                  <pic:blipFill>
                    <a:blip r:embed="rId239">
                      <a:extLst>
                        <a:ext uri="{28A0092B-C50C-407E-A947-70E740481C1C}">
                          <a14:useLocalDpi xmlns:a14="http://schemas.microsoft.com/office/drawing/2010/main" val="0"/>
                        </a:ext>
                      </a:extLst>
                    </a:blip>
                    <a:stretch>
                      <a:fillRect/>
                    </a:stretch>
                  </pic:blipFill>
                  <pic:spPr>
                    <a:xfrm>
                      <a:off x="0" y="0"/>
                      <a:ext cx="5677692" cy="771633"/>
                    </a:xfrm>
                    <a:prstGeom prst="rect">
                      <a:avLst/>
                    </a:prstGeom>
                  </pic:spPr>
                </pic:pic>
              </a:graphicData>
            </a:graphic>
          </wp:inline>
        </w:drawing>
      </w:r>
    </w:p>
    <w:p w:rsidR="00B954E5" w:rsidRDefault="00B954E5" w:rsidP="00B954E5">
      <w:pPr>
        <w:rPr>
          <w:b/>
          <w:color w:val="FF0000"/>
        </w:rPr>
      </w:pPr>
    </w:p>
    <w:p w:rsidR="00B954E5" w:rsidRPr="00BD023C" w:rsidRDefault="00B954E5" w:rsidP="00B954E5">
      <w:pPr>
        <w:rPr>
          <w:b/>
          <w:color w:val="FF0000"/>
        </w:rPr>
      </w:pPr>
      <w:r>
        <w:rPr>
          <w:b/>
          <w:color w:val="FF0000"/>
        </w:rPr>
        <w:t>3.POST</w:t>
      </w:r>
      <w:r w:rsidRPr="00BD023C">
        <w:rPr>
          <w:b/>
          <w:color w:val="FF0000"/>
        </w:rPr>
        <w:t xml:space="preserve">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java.io.BufferedReader;</w:t>
      </w:r>
    </w:p>
    <w:p w:rsidR="00B954E5" w:rsidRDefault="00B954E5" w:rsidP="00B954E5">
      <w:pPr>
        <w:pStyle w:val="Output"/>
        <w:rPr>
          <w:color w:val="4C483D" w:themeColor="text2"/>
        </w:rPr>
      </w:pPr>
      <w:r>
        <w:rPr>
          <w:bCs/>
          <w:color w:val="7F0055"/>
        </w:rPr>
        <w:t>import</w:t>
      </w:r>
      <w:r>
        <w:t xml:space="preserve"> java.io.IOException;</w:t>
      </w:r>
    </w:p>
    <w:p w:rsidR="00B954E5" w:rsidRDefault="00B954E5" w:rsidP="00B954E5">
      <w:pPr>
        <w:pStyle w:val="Output"/>
        <w:rPr>
          <w:color w:val="4C483D" w:themeColor="text2"/>
        </w:rPr>
      </w:pPr>
      <w:r>
        <w:rPr>
          <w:bCs/>
          <w:color w:val="7F0055"/>
        </w:rPr>
        <w:t>import</w:t>
      </w:r>
      <w:r>
        <w:t xml:space="preserve"> java.io.InputStreamReader;</w:t>
      </w:r>
    </w:p>
    <w:p w:rsidR="00B954E5" w:rsidRDefault="00B954E5" w:rsidP="00B954E5">
      <w:pPr>
        <w:pStyle w:val="Output"/>
        <w:rPr>
          <w:color w:val="4C483D" w:themeColor="text2"/>
        </w:rPr>
      </w:pPr>
      <w:r>
        <w:rPr>
          <w:bCs/>
          <w:color w:val="7F0055"/>
        </w:rPr>
        <w:t>import</w:t>
      </w:r>
      <w:r>
        <w:t xml:space="preserve"> java.net.MalformedURLException;</w:t>
      </w:r>
    </w:p>
    <w:p w:rsidR="00B954E5" w:rsidRDefault="00B954E5" w:rsidP="00B954E5">
      <w:pPr>
        <w:pStyle w:val="Output"/>
        <w:rPr>
          <w:color w:val="4C483D" w:themeColor="text2"/>
        </w:rPr>
      </w:pPr>
      <w:r>
        <w:rPr>
          <w:bCs/>
          <w:color w:val="7F0055"/>
        </w:rPr>
        <w:lastRenderedPageBreak/>
        <w:t>import</w:t>
      </w:r>
      <w:r>
        <w:t xml:space="preserve"> org.apache.http.HttpResponse;</w:t>
      </w:r>
    </w:p>
    <w:p w:rsidR="00B954E5" w:rsidRDefault="00B954E5" w:rsidP="00B954E5">
      <w:pPr>
        <w:pStyle w:val="Output"/>
        <w:rPr>
          <w:color w:val="4C483D" w:themeColor="text2"/>
        </w:rPr>
      </w:pPr>
      <w:r>
        <w:rPr>
          <w:bCs/>
          <w:color w:val="7F0055"/>
        </w:rPr>
        <w:t>import</w:t>
      </w:r>
      <w:r>
        <w:t xml:space="preserve"> org.apache.http.client.methods.HttpPost;</w:t>
      </w:r>
    </w:p>
    <w:p w:rsidR="00B954E5" w:rsidRDefault="00B954E5" w:rsidP="00B954E5">
      <w:pPr>
        <w:pStyle w:val="Output"/>
        <w:rPr>
          <w:color w:val="4C483D" w:themeColor="text2"/>
        </w:rPr>
      </w:pPr>
      <w:r>
        <w:rPr>
          <w:bCs/>
          <w:color w:val="7F0055"/>
        </w:rPr>
        <w:t>import</w:t>
      </w:r>
      <w:r>
        <w:t xml:space="preserve"> org.apache.http.entity.StringEntity;</w:t>
      </w:r>
    </w:p>
    <w:p w:rsidR="00B954E5" w:rsidRDefault="00B954E5" w:rsidP="00B954E5">
      <w:pPr>
        <w:pStyle w:val="Output"/>
        <w:rPr>
          <w:color w:val="4C483D" w:themeColor="text2"/>
        </w:rPr>
      </w:pPr>
      <w:r>
        <w:rPr>
          <w:bCs/>
          <w:color w:val="7F0055"/>
        </w:rPr>
        <w:t>import</w:t>
      </w:r>
      <w:r>
        <w:t xml:space="preserve"> org.apache.http.impl.client.DefaultHttpClient;</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ApacheHttpClientPost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DefaultHttpClient </w:t>
      </w:r>
      <w:r>
        <w:rPr>
          <w:color w:val="6A3E3E"/>
        </w:rPr>
        <w:t>httpClient</w:t>
      </w:r>
      <w:r>
        <w:t xml:space="preserve"> = </w:t>
      </w:r>
      <w:r>
        <w:rPr>
          <w:bCs/>
          <w:color w:val="7F0055"/>
        </w:rPr>
        <w:t>new</w:t>
      </w:r>
      <w:r>
        <w:t xml:space="preserve"> DefaultHttpClient();</w:t>
      </w:r>
    </w:p>
    <w:p w:rsidR="00B954E5" w:rsidRDefault="00B954E5" w:rsidP="00B954E5">
      <w:pPr>
        <w:pStyle w:val="Output"/>
        <w:rPr>
          <w:color w:val="4C483D" w:themeColor="text2"/>
        </w:rPr>
      </w:pPr>
      <w:r>
        <w:tab/>
      </w:r>
      <w:r>
        <w:tab/>
      </w:r>
      <w:r>
        <w:tab/>
        <w:t xml:space="preserve">HttpPost </w:t>
      </w:r>
      <w:r>
        <w:rPr>
          <w:color w:val="6A3E3E"/>
        </w:rPr>
        <w:t>postRequest</w:t>
      </w:r>
      <w:r>
        <w:t xml:space="preserve"> = </w:t>
      </w:r>
      <w:r>
        <w:rPr>
          <w:bCs/>
          <w:color w:val="7F0055"/>
        </w:rPr>
        <w:t>new</w:t>
      </w:r>
      <w:r>
        <w:t xml:space="preserve"> HttpPost(</w:t>
      </w:r>
      <w:r>
        <w:rPr>
          <w:color w:val="2A00FF"/>
        </w:rPr>
        <w:t>"http://localhost:8080/JAXRS-JSON-JavaClients-Example/rest/json/postjson"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StringEntity </w:t>
      </w:r>
      <w:r>
        <w:rPr>
          <w:color w:val="6A3E3E"/>
        </w:rPr>
        <w:t>input</w:t>
      </w:r>
      <w:r>
        <w:t xml:space="preserve"> = </w:t>
      </w:r>
      <w:r>
        <w:rPr>
          <w:bCs/>
          <w:color w:val="7F0055"/>
        </w:rPr>
        <w:t>new</w:t>
      </w:r>
      <w:r>
        <w:t xml:space="preserve"> StringEntity(</w:t>
      </w:r>
      <w:r>
        <w:rPr>
          <w:color w:val="2A00FF"/>
        </w:rPr>
        <w:t>"{\"username\":\"satyakaveti@gmail.com\",\"password\":\"XCersxg34CXeWER341DS@#we\"}"</w:t>
      </w:r>
      <w:r>
        <w:t>);</w:t>
      </w:r>
    </w:p>
    <w:p w:rsidR="00B954E5" w:rsidRDefault="00B954E5" w:rsidP="00B954E5">
      <w:pPr>
        <w:pStyle w:val="Output"/>
        <w:rPr>
          <w:color w:val="4C483D" w:themeColor="text2"/>
        </w:rPr>
      </w:pPr>
      <w:r>
        <w:tab/>
      </w:r>
      <w:r>
        <w:tab/>
      </w:r>
      <w:r>
        <w:tab/>
      </w:r>
      <w:r>
        <w:rPr>
          <w:color w:val="6A3E3E"/>
        </w:rPr>
        <w:t>input</w:t>
      </w:r>
      <w:r>
        <w:t>.setContentType(</w:t>
      </w:r>
      <w:r>
        <w:rPr>
          <w:color w:val="2A00FF"/>
        </w:rPr>
        <w:t>"application/json"</w:t>
      </w:r>
      <w:r>
        <w:t>);</w:t>
      </w:r>
    </w:p>
    <w:p w:rsidR="00B954E5" w:rsidRDefault="00B954E5" w:rsidP="00B954E5">
      <w:pPr>
        <w:pStyle w:val="Output"/>
        <w:rPr>
          <w:color w:val="4C483D" w:themeColor="text2"/>
        </w:rPr>
      </w:pPr>
      <w:r>
        <w:tab/>
      </w:r>
      <w:r>
        <w:tab/>
      </w:r>
      <w:r>
        <w:tab/>
      </w:r>
      <w:r>
        <w:rPr>
          <w:color w:val="6A3E3E"/>
        </w:rPr>
        <w:t>postRequest</w:t>
      </w:r>
      <w:r>
        <w:t>.setEntity(</w:t>
      </w:r>
      <w:r>
        <w:rPr>
          <w:color w:val="6A3E3E"/>
        </w:rPr>
        <w:t>input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HttpResponse </w:t>
      </w:r>
      <w:r>
        <w:rPr>
          <w:color w:val="6A3E3E"/>
        </w:rPr>
        <w:t>response</w:t>
      </w:r>
      <w:r>
        <w:t xml:space="preserve"> = </w:t>
      </w:r>
      <w:r>
        <w:rPr>
          <w:color w:val="6A3E3E"/>
        </w:rPr>
        <w:t>httpClient</w:t>
      </w:r>
      <w:r>
        <w:t>.execute(</w:t>
      </w:r>
      <w:r>
        <w:rPr>
          <w:color w:val="6A3E3E"/>
        </w:rPr>
        <w:t>postRequest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bCs/>
          <w:color w:val="7F0055"/>
        </w:rPr>
        <w:t>if</w:t>
      </w:r>
      <w:r>
        <w:t xml:space="preserve"> (</w:t>
      </w:r>
      <w:r>
        <w:rPr>
          <w:color w:val="6A3E3E"/>
        </w:rPr>
        <w:t>response</w:t>
      </w:r>
      <w:r>
        <w:t>.getStatusLine().getStatusCode() != 201) {</w:t>
      </w:r>
    </w:p>
    <w:p w:rsidR="00B954E5" w:rsidRDefault="00B954E5" w:rsidP="00B954E5">
      <w:pPr>
        <w:pStyle w:val="Output"/>
        <w:rPr>
          <w:color w:val="4C483D" w:themeColor="text2"/>
        </w:rPr>
      </w:pPr>
      <w:r>
        <w:tab/>
      </w:r>
      <w:r>
        <w:tab/>
      </w:r>
      <w:r>
        <w:tab/>
      </w:r>
      <w:r>
        <w:tab/>
      </w:r>
      <w:r>
        <w:rPr>
          <w:bCs/>
          <w:color w:val="7F0055"/>
        </w:rPr>
        <w:t>throw</w:t>
      </w:r>
      <w:r>
        <w:t xml:space="preserve"> </w:t>
      </w:r>
      <w:r>
        <w:rPr>
          <w:bCs/>
          <w:color w:val="7F0055"/>
        </w:rPr>
        <w:t>new</w:t>
      </w:r>
      <w:r>
        <w:t xml:space="preserve"> RuntimeException(</w:t>
      </w:r>
      <w:r>
        <w:rPr>
          <w:color w:val="2A00FF"/>
        </w:rPr>
        <w:t>"Failed : HTTP error code : "</w:t>
      </w:r>
      <w:r>
        <w:t xml:space="preserve"> + </w:t>
      </w:r>
      <w:r>
        <w:rPr>
          <w:color w:val="6A3E3E"/>
        </w:rPr>
        <w:t>response</w:t>
      </w:r>
      <w:r>
        <w:t>.getStatusLine().getStatusCode());</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BufferedReader </w:t>
      </w:r>
      <w:r>
        <w:rPr>
          <w:color w:val="6A3E3E"/>
        </w:rPr>
        <w:t>br</w:t>
      </w:r>
      <w:r>
        <w:t xml:space="preserve"> = </w:t>
      </w:r>
      <w:r>
        <w:rPr>
          <w:bCs/>
          <w:color w:val="7F0055"/>
        </w:rPr>
        <w:t>new</w:t>
      </w:r>
      <w:r>
        <w:t xml:space="preserve"> BufferedReader(</w:t>
      </w:r>
      <w:r>
        <w:rPr>
          <w:bCs/>
          <w:color w:val="7F0055"/>
        </w:rPr>
        <w:t>new</w:t>
      </w:r>
      <w:r>
        <w:t xml:space="preserve"> InputStreamReader((</w:t>
      </w:r>
      <w:r>
        <w:rPr>
          <w:color w:val="6A3E3E"/>
        </w:rPr>
        <w:t>response</w:t>
      </w:r>
      <w:r>
        <w:t>.getEntity().getContent())));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 </w:t>
      </w:r>
      <w:r>
        <w:rPr>
          <w:color w:val="6A3E3E"/>
        </w:rPr>
        <w:t>output</w:t>
      </w:r>
      <w:r>
        <w:t>;</w:t>
      </w:r>
    </w:p>
    <w:p w:rsidR="00B954E5" w:rsidRDefault="00B954E5" w:rsidP="00B954E5">
      <w:pPr>
        <w:pStyle w:val="Output"/>
        <w:rPr>
          <w:color w:val="4C483D" w:themeColor="text2"/>
        </w:rPr>
      </w:pPr>
      <w:r>
        <w:tab/>
      </w: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tab/>
      </w:r>
      <w:r>
        <w:rPr>
          <w:bCs/>
          <w:color w:val="7F0055"/>
        </w:rPr>
        <w:t>while</w:t>
      </w:r>
      <w:r>
        <w:t xml:space="preserve"> ((</w:t>
      </w:r>
      <w:r>
        <w:rPr>
          <w:color w:val="6A3E3E"/>
        </w:rPr>
        <w:t>output</w:t>
      </w:r>
      <w:r>
        <w:t xml:space="preserve"> = </w:t>
      </w:r>
      <w:r>
        <w:rPr>
          <w:color w:val="6A3E3E"/>
        </w:rPr>
        <w:t>br</w:t>
      </w:r>
      <w:r>
        <w:t xml:space="preserve">.readLine()) != </w:t>
      </w:r>
      <w:r>
        <w:rPr>
          <w:bCs/>
          <w:color w:val="7F0055"/>
        </w:rPr>
        <w:t>null</w:t>
      </w:r>
      <w:r>
        <w:t>) {</w:t>
      </w:r>
    </w:p>
    <w:p w:rsidR="00B954E5" w:rsidRDefault="00B954E5" w:rsidP="00B954E5">
      <w:pPr>
        <w:pStyle w:val="Output"/>
        <w:rPr>
          <w:color w:val="4C483D" w:themeColor="text2"/>
        </w:rPr>
      </w:pPr>
      <w:r>
        <w:tab/>
      </w: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httpClient</w:t>
      </w:r>
      <w:r>
        <w:t>.getConnectionManager().shutdown();</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(MalformedURLException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(IOException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pPr>
      <w:r>
        <w:t>}</w:t>
      </w:r>
    </w:p>
    <w:p w:rsidR="00B954E5" w:rsidRDefault="00B954E5" w:rsidP="00B954E5">
      <w:r>
        <w:rPr>
          <w:noProof/>
          <w:lang w:eastAsia="en-US"/>
        </w:rPr>
        <w:drawing>
          <wp:inline distT="0" distB="0" distL="0" distR="0" wp14:anchorId="5AE3C193" wp14:editId="6E85FDA4">
            <wp:extent cx="5943600" cy="83058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A06372.tmp"/>
                    <pic:cNvPicPr/>
                  </pic:nvPicPr>
                  <pic:blipFill>
                    <a:blip r:embed="rId240">
                      <a:extLst>
                        <a:ext uri="{28A0092B-C50C-407E-A947-70E740481C1C}">
                          <a14:useLocalDpi xmlns:a14="http://schemas.microsoft.com/office/drawing/2010/main" val="0"/>
                        </a:ext>
                      </a:extLst>
                    </a:blip>
                    <a:stretch>
                      <a:fillRect/>
                    </a:stretch>
                  </pic:blipFill>
                  <pic:spPr>
                    <a:xfrm>
                      <a:off x="0" y="0"/>
                      <a:ext cx="5943600" cy="830580"/>
                    </a:xfrm>
                    <a:prstGeom prst="rect">
                      <a:avLst/>
                    </a:prstGeom>
                  </pic:spPr>
                </pic:pic>
              </a:graphicData>
            </a:graphic>
          </wp:inline>
        </w:drawing>
      </w:r>
    </w:p>
    <w:p w:rsidR="00B954E5" w:rsidRPr="00EF0F24" w:rsidRDefault="00B954E5" w:rsidP="00B954E5"/>
    <w:p w:rsidR="00B954E5" w:rsidRDefault="00B954E5" w:rsidP="00B954E5">
      <w:pPr>
        <w:pStyle w:val="Heading4"/>
      </w:pPr>
      <w:r>
        <w:t>3.RESTEasy client</w:t>
      </w:r>
    </w:p>
    <w:p w:rsidR="00B954E5" w:rsidRPr="00CC2ED4" w:rsidRDefault="00B954E5" w:rsidP="00B954E5">
      <w:pPr>
        <w:spacing w:after="0"/>
        <w:rPr>
          <w:b/>
          <w:color w:val="FF0000"/>
        </w:rPr>
      </w:pPr>
      <w:r w:rsidRPr="00CC2ED4">
        <w:rPr>
          <w:b/>
          <w:color w:val="FF0000"/>
        </w:rPr>
        <w:t xml:space="preserve">1. Configure POM.xml with </w:t>
      </w:r>
    </w:p>
    <w:p w:rsidR="00B954E5" w:rsidRDefault="00B954E5" w:rsidP="00B954E5">
      <w:r w:rsidRPr="00671282">
        <w:t xml:space="preserve">RESTEasy client framework is included in RESTEasy core module, so, you just need to declares the </w:t>
      </w:r>
      <w:r w:rsidRPr="00671282">
        <w:rPr>
          <w:b/>
        </w:rPr>
        <w:t>“resteasy-jaxrs.jar”</w:t>
      </w:r>
      <w:r w:rsidRPr="00671282">
        <w:t xml:space="preserve"> in your pom.xml file</w:t>
      </w:r>
    </w:p>
    <w:p w:rsidR="00B954E5" w:rsidRPr="00671282" w:rsidRDefault="00B954E5" w:rsidP="00B954E5">
      <w:pPr>
        <w:pStyle w:val="Output"/>
        <w:rPr>
          <w:color w:val="000000"/>
          <w:lang w:eastAsia="en-US"/>
        </w:rPr>
      </w:pPr>
      <w:r w:rsidRPr="00671282">
        <w:rPr>
          <w:color w:val="999999"/>
          <w:lang w:eastAsia="en-US"/>
        </w:rPr>
        <w:t>&lt;</w:t>
      </w:r>
      <w:r w:rsidRPr="00671282">
        <w:rPr>
          <w:lang w:eastAsia="en-US"/>
        </w:rPr>
        <w:t>dependency</w:t>
      </w:r>
      <w:r w:rsidRPr="00671282">
        <w:rPr>
          <w:color w:val="999999"/>
          <w:lang w:eastAsia="en-US"/>
        </w:rPr>
        <w:t>&gt;</w:t>
      </w:r>
    </w:p>
    <w:p w:rsidR="00B954E5" w:rsidRPr="00671282" w:rsidRDefault="00B954E5" w:rsidP="00B954E5">
      <w:pPr>
        <w:pStyle w:val="Output"/>
        <w:rPr>
          <w:color w:val="000000"/>
          <w:lang w:eastAsia="en-US"/>
        </w:rPr>
      </w:pPr>
      <w:r w:rsidRPr="00671282">
        <w:rPr>
          <w:color w:val="000000"/>
          <w:lang w:eastAsia="en-US"/>
        </w:rPr>
        <w:lastRenderedPageBreak/>
        <w:tab/>
      </w:r>
      <w:r w:rsidRPr="00671282">
        <w:rPr>
          <w:color w:val="999999"/>
          <w:lang w:eastAsia="en-US"/>
        </w:rPr>
        <w:t>&lt;</w:t>
      </w:r>
      <w:r w:rsidRPr="00671282">
        <w:rPr>
          <w:lang w:eastAsia="en-US"/>
        </w:rPr>
        <w:t>groupId</w:t>
      </w:r>
      <w:r w:rsidRPr="00671282">
        <w:rPr>
          <w:color w:val="999999"/>
          <w:lang w:eastAsia="en-US"/>
        </w:rPr>
        <w:t>&gt;</w:t>
      </w:r>
      <w:r w:rsidRPr="00671282">
        <w:rPr>
          <w:color w:val="000000"/>
          <w:lang w:eastAsia="en-US"/>
        </w:rPr>
        <w:t>org.jboss.resteasy</w:t>
      </w:r>
      <w:r w:rsidRPr="00671282">
        <w:rPr>
          <w:color w:val="999999"/>
          <w:lang w:eastAsia="en-US"/>
        </w:rPr>
        <w:t>&lt;/</w:t>
      </w:r>
      <w:r w:rsidRPr="00671282">
        <w:rPr>
          <w:lang w:eastAsia="en-US"/>
        </w:rPr>
        <w:t>groupId</w:t>
      </w:r>
      <w:r w:rsidRPr="00671282">
        <w:rPr>
          <w:color w:val="999999"/>
          <w:lang w:eastAsia="en-US"/>
        </w:rPr>
        <w:t>&gt;</w:t>
      </w:r>
    </w:p>
    <w:p w:rsidR="00B954E5" w:rsidRPr="00671282" w:rsidRDefault="00B954E5" w:rsidP="00B954E5">
      <w:pPr>
        <w:pStyle w:val="Output"/>
        <w:rPr>
          <w:color w:val="000000"/>
          <w:lang w:eastAsia="en-US"/>
        </w:rPr>
      </w:pPr>
      <w:r w:rsidRPr="00671282">
        <w:rPr>
          <w:color w:val="000000"/>
          <w:lang w:eastAsia="en-US"/>
        </w:rPr>
        <w:tab/>
      </w:r>
      <w:r w:rsidRPr="00671282">
        <w:rPr>
          <w:color w:val="999999"/>
          <w:lang w:eastAsia="en-US"/>
        </w:rPr>
        <w:t>&lt;</w:t>
      </w:r>
      <w:r w:rsidRPr="00671282">
        <w:rPr>
          <w:lang w:eastAsia="en-US"/>
        </w:rPr>
        <w:t>artifactId</w:t>
      </w:r>
      <w:r w:rsidRPr="00671282">
        <w:rPr>
          <w:color w:val="999999"/>
          <w:lang w:eastAsia="en-US"/>
        </w:rPr>
        <w:t>&gt;</w:t>
      </w:r>
      <w:r w:rsidRPr="00671282">
        <w:rPr>
          <w:color w:val="000000"/>
          <w:lang w:eastAsia="en-US"/>
        </w:rPr>
        <w:t>resteasy-jaxrs</w:t>
      </w:r>
      <w:r w:rsidRPr="00671282">
        <w:rPr>
          <w:color w:val="999999"/>
          <w:lang w:eastAsia="en-US"/>
        </w:rPr>
        <w:t>&lt;/</w:t>
      </w:r>
      <w:r w:rsidRPr="00671282">
        <w:rPr>
          <w:lang w:eastAsia="en-US"/>
        </w:rPr>
        <w:t>artifactId</w:t>
      </w:r>
      <w:r w:rsidRPr="00671282">
        <w:rPr>
          <w:color w:val="999999"/>
          <w:lang w:eastAsia="en-US"/>
        </w:rPr>
        <w:t>&gt;</w:t>
      </w:r>
    </w:p>
    <w:p w:rsidR="00B954E5" w:rsidRPr="00671282" w:rsidRDefault="00B954E5" w:rsidP="00B954E5">
      <w:pPr>
        <w:pStyle w:val="Output"/>
        <w:rPr>
          <w:color w:val="000000"/>
          <w:lang w:eastAsia="en-US"/>
        </w:rPr>
      </w:pPr>
      <w:r w:rsidRPr="00671282">
        <w:rPr>
          <w:color w:val="000000"/>
          <w:lang w:eastAsia="en-US"/>
        </w:rPr>
        <w:tab/>
      </w:r>
      <w:r w:rsidRPr="00671282">
        <w:rPr>
          <w:color w:val="999999"/>
          <w:lang w:eastAsia="en-US"/>
        </w:rPr>
        <w:t>&lt;</w:t>
      </w:r>
      <w:r w:rsidRPr="00671282">
        <w:rPr>
          <w:lang w:eastAsia="en-US"/>
        </w:rPr>
        <w:t>version</w:t>
      </w:r>
      <w:r w:rsidRPr="00671282">
        <w:rPr>
          <w:color w:val="999999"/>
          <w:lang w:eastAsia="en-US"/>
        </w:rPr>
        <w:t>&gt;</w:t>
      </w:r>
      <w:r w:rsidRPr="00671282">
        <w:rPr>
          <w:color w:val="000000"/>
          <w:lang w:eastAsia="en-US"/>
        </w:rPr>
        <w:t>2.2.1.GA</w:t>
      </w:r>
      <w:r w:rsidRPr="00671282">
        <w:rPr>
          <w:color w:val="999999"/>
          <w:lang w:eastAsia="en-US"/>
        </w:rPr>
        <w:t>&lt;/</w:t>
      </w:r>
      <w:r w:rsidRPr="00671282">
        <w:rPr>
          <w:lang w:eastAsia="en-US"/>
        </w:rPr>
        <w:t>version</w:t>
      </w:r>
      <w:r w:rsidRPr="00671282">
        <w:rPr>
          <w:color w:val="999999"/>
          <w:lang w:eastAsia="en-US"/>
        </w:rPr>
        <w:t>&gt;</w:t>
      </w:r>
    </w:p>
    <w:p w:rsidR="00B954E5" w:rsidRPr="00671282" w:rsidRDefault="00B954E5" w:rsidP="00B954E5">
      <w:pPr>
        <w:pStyle w:val="Output"/>
        <w:rPr>
          <w:color w:val="000000"/>
          <w:lang w:eastAsia="en-US"/>
        </w:rPr>
      </w:pPr>
      <w:r w:rsidRPr="00671282">
        <w:rPr>
          <w:color w:val="999999"/>
          <w:lang w:eastAsia="en-US"/>
        </w:rPr>
        <w:t>&lt;/</w:t>
      </w:r>
      <w:r w:rsidRPr="00671282">
        <w:rPr>
          <w:lang w:eastAsia="en-US"/>
        </w:rPr>
        <w:t>dependency</w:t>
      </w:r>
      <w:r w:rsidRPr="00671282">
        <w:rPr>
          <w:color w:val="999999"/>
          <w:lang w:eastAsia="en-US"/>
        </w:rPr>
        <w:t>&gt;</w:t>
      </w:r>
    </w:p>
    <w:p w:rsidR="00B954E5" w:rsidRDefault="00B954E5" w:rsidP="00B954E5">
      <w:pPr>
        <w:rPr>
          <w:b/>
          <w:color w:val="FF0000"/>
        </w:rPr>
      </w:pPr>
    </w:p>
    <w:p w:rsidR="00B954E5" w:rsidRPr="00BD023C" w:rsidRDefault="00B954E5" w:rsidP="00B954E5">
      <w:pPr>
        <w:rPr>
          <w:b/>
          <w:color w:val="FF0000"/>
        </w:rPr>
      </w:pPr>
      <w:r>
        <w:rPr>
          <w:b/>
          <w:color w:val="FF0000"/>
        </w:rPr>
        <w:t>2.</w:t>
      </w:r>
      <w:r w:rsidRPr="00BD023C">
        <w:rPr>
          <w:b/>
          <w:color w:val="FF0000"/>
        </w:rPr>
        <w:t>GET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java.io.BufferedReader;</w:t>
      </w:r>
    </w:p>
    <w:p w:rsidR="00B954E5" w:rsidRDefault="00B954E5" w:rsidP="00B954E5">
      <w:pPr>
        <w:pStyle w:val="Output"/>
        <w:rPr>
          <w:color w:val="4C483D" w:themeColor="text2"/>
        </w:rPr>
      </w:pPr>
      <w:r>
        <w:rPr>
          <w:bCs/>
          <w:color w:val="7F0055"/>
        </w:rPr>
        <w:t>import</w:t>
      </w:r>
      <w:r>
        <w:t xml:space="preserve"> java.io.ByteArrayInputStream;</w:t>
      </w:r>
    </w:p>
    <w:p w:rsidR="00B954E5" w:rsidRDefault="00B954E5" w:rsidP="00B954E5">
      <w:pPr>
        <w:pStyle w:val="Output"/>
        <w:rPr>
          <w:color w:val="4C483D" w:themeColor="text2"/>
        </w:rPr>
      </w:pPr>
      <w:r>
        <w:rPr>
          <w:bCs/>
          <w:color w:val="7F0055"/>
        </w:rPr>
        <w:t>import</w:t>
      </w:r>
      <w:r>
        <w:t xml:space="preserve"> java.io.IOException;</w:t>
      </w:r>
    </w:p>
    <w:p w:rsidR="00B954E5" w:rsidRDefault="00B954E5" w:rsidP="00B954E5">
      <w:pPr>
        <w:pStyle w:val="Output"/>
        <w:rPr>
          <w:color w:val="4C483D" w:themeColor="text2"/>
        </w:rPr>
      </w:pPr>
      <w:r>
        <w:rPr>
          <w:bCs/>
          <w:color w:val="7F0055"/>
        </w:rPr>
        <w:t>import</w:t>
      </w:r>
      <w:r>
        <w:t xml:space="preserve"> java.io.InputStreamReader;</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RESTEasyClientGet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r>
        <w:tab/>
        <w:t xml:space="preserve">  </w:t>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ClientRequest </w:t>
      </w:r>
      <w:r>
        <w:rPr>
          <w:color w:val="6A3E3E"/>
        </w:rPr>
        <w:t>request</w:t>
      </w:r>
      <w:r>
        <w:t xml:space="preserve"> = </w:t>
      </w:r>
      <w:r>
        <w:rPr>
          <w:bCs/>
          <w:color w:val="7F0055"/>
        </w:rPr>
        <w:t>new</w:t>
      </w:r>
      <w:r>
        <w:t xml:space="preserve"> ClientRequest(</w:t>
      </w:r>
    </w:p>
    <w:p w:rsidR="00B954E5" w:rsidRDefault="00B954E5" w:rsidP="00B954E5">
      <w:pPr>
        <w:pStyle w:val="Output"/>
        <w:rPr>
          <w:color w:val="4C483D" w:themeColor="text2"/>
        </w:rPr>
      </w:pPr>
      <w:r>
        <w:tab/>
      </w:r>
      <w:r>
        <w:tab/>
      </w:r>
      <w:r>
        <w:tab/>
      </w:r>
      <w:r>
        <w:tab/>
      </w:r>
      <w:r>
        <w:rPr>
          <w:color w:val="2A00FF"/>
        </w:rPr>
        <w:t>"http://localhost:8080/JAXRS-JSON-JavaClients-Example/rest/json/getjson"</w:t>
      </w:r>
      <w:r>
        <w:t>);</w:t>
      </w:r>
    </w:p>
    <w:p w:rsidR="00B954E5" w:rsidRDefault="00B954E5" w:rsidP="00B954E5">
      <w:pPr>
        <w:pStyle w:val="Output"/>
        <w:rPr>
          <w:color w:val="4C483D" w:themeColor="text2"/>
        </w:rPr>
      </w:pPr>
      <w:r>
        <w:tab/>
      </w:r>
      <w:r>
        <w:tab/>
      </w:r>
      <w:r>
        <w:rPr>
          <w:color w:val="6A3E3E"/>
        </w:rPr>
        <w:t>request</w:t>
      </w:r>
      <w:r>
        <w:t>.accept(</w:t>
      </w:r>
      <w:r>
        <w:rPr>
          <w:color w:val="2A00FF"/>
        </w:rPr>
        <w:t>"application/json"</w:t>
      </w:r>
      <w:r>
        <w:t>);</w:t>
      </w:r>
    </w:p>
    <w:p w:rsidR="00B954E5" w:rsidRDefault="00B954E5" w:rsidP="00B954E5">
      <w:pPr>
        <w:pStyle w:val="Output"/>
        <w:rPr>
          <w:color w:val="4C483D" w:themeColor="text2"/>
        </w:rPr>
      </w:pPr>
      <w:r>
        <w:tab/>
      </w:r>
      <w:r>
        <w:tab/>
        <w:t xml:space="preserve">ClientResponse&lt;String&gt; </w:t>
      </w:r>
      <w:r>
        <w:rPr>
          <w:color w:val="6A3E3E"/>
        </w:rPr>
        <w:t>response</w:t>
      </w:r>
      <w:r>
        <w:t xml:space="preserve"> = </w:t>
      </w:r>
      <w:r>
        <w:rPr>
          <w:color w:val="6A3E3E"/>
        </w:rPr>
        <w:t>request</w:t>
      </w:r>
      <w:r>
        <w:t>.get(String.</w:t>
      </w:r>
      <w:r>
        <w:rPr>
          <w:bCs/>
          <w:color w:val="7F0055"/>
        </w:rPr>
        <w:t>class</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if</w:t>
      </w:r>
      <w:r>
        <w:t xml:space="preserve"> (</w:t>
      </w:r>
      <w:r>
        <w:rPr>
          <w:color w:val="6A3E3E"/>
        </w:rPr>
        <w:t>response</w:t>
      </w:r>
      <w:r>
        <w:t>.getStatus() != 200) {</w:t>
      </w:r>
    </w:p>
    <w:p w:rsidR="00B954E5" w:rsidRDefault="00B954E5" w:rsidP="00B954E5">
      <w:pPr>
        <w:pStyle w:val="Output"/>
        <w:rPr>
          <w:color w:val="4C483D" w:themeColor="text2"/>
        </w:rPr>
      </w:pPr>
      <w:r>
        <w:tab/>
      </w:r>
      <w:r>
        <w:tab/>
      </w:r>
      <w:r>
        <w:tab/>
      </w:r>
      <w:r>
        <w:rPr>
          <w:bCs/>
          <w:color w:val="7F0055"/>
        </w:rPr>
        <w:t>throw</w:t>
      </w:r>
      <w:r>
        <w:t xml:space="preserve"> </w:t>
      </w:r>
      <w:r>
        <w:rPr>
          <w:bCs/>
          <w:color w:val="7F0055"/>
        </w:rPr>
        <w:t>new</w:t>
      </w:r>
      <w:r>
        <w:t xml:space="preserve"> RuntimeException(</w:t>
      </w:r>
      <w:r>
        <w:rPr>
          <w:color w:val="2A00FF"/>
        </w:rPr>
        <w:t>"Failed : HTTP error code : "</w:t>
      </w:r>
    </w:p>
    <w:p w:rsidR="00B954E5" w:rsidRDefault="00B954E5" w:rsidP="00B954E5">
      <w:pPr>
        <w:pStyle w:val="Output"/>
        <w:rPr>
          <w:color w:val="4C483D" w:themeColor="text2"/>
        </w:rPr>
      </w:pPr>
      <w:r>
        <w:tab/>
      </w:r>
      <w:r>
        <w:tab/>
      </w:r>
      <w:r>
        <w:tab/>
      </w:r>
      <w:r>
        <w:tab/>
        <w:t xml:space="preserve">+ </w:t>
      </w:r>
      <w:r>
        <w:rPr>
          <w:color w:val="6A3E3E"/>
        </w:rPr>
        <w:t>response</w:t>
      </w:r>
      <w:r>
        <w:t>.getStatus());</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BufferedReader </w:t>
      </w:r>
      <w:r>
        <w:rPr>
          <w:color w:val="6A3E3E"/>
        </w:rPr>
        <w:t>br</w:t>
      </w:r>
      <w:r>
        <w:t xml:space="preserve"> = </w:t>
      </w:r>
      <w:r>
        <w:rPr>
          <w:bCs/>
          <w:color w:val="7F0055"/>
        </w:rPr>
        <w:t>new</w:t>
      </w:r>
      <w:r>
        <w:t xml:space="preserve"> BufferedReader(</w:t>
      </w:r>
      <w:r>
        <w:rPr>
          <w:bCs/>
          <w:color w:val="7F0055"/>
        </w:rPr>
        <w:t>new</w:t>
      </w:r>
      <w:r>
        <w:t xml:space="preserve"> InputStreamReader(</w:t>
      </w:r>
    </w:p>
    <w:p w:rsidR="00B954E5" w:rsidRDefault="00B954E5" w:rsidP="00B954E5">
      <w:pPr>
        <w:pStyle w:val="Output"/>
        <w:rPr>
          <w:color w:val="4C483D" w:themeColor="text2"/>
        </w:rPr>
      </w:pPr>
      <w:r>
        <w:tab/>
      </w:r>
      <w:r>
        <w:tab/>
      </w:r>
      <w:r>
        <w:tab/>
      </w:r>
      <w:r>
        <w:rPr>
          <w:bCs/>
          <w:color w:val="7F0055"/>
        </w:rPr>
        <w:t>new</w:t>
      </w:r>
      <w:r>
        <w:t xml:space="preserve"> ByteArrayInputStream(</w:t>
      </w:r>
      <w:r>
        <w:rPr>
          <w:color w:val="6A3E3E"/>
        </w:rPr>
        <w:t>response</w:t>
      </w:r>
      <w:r>
        <w:t>.getEntity().getBytes())));</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String </w:t>
      </w:r>
      <w:r>
        <w:rPr>
          <w:color w:val="6A3E3E"/>
        </w:rPr>
        <w:t>output</w:t>
      </w:r>
      <w:r>
        <w:t>;</w:t>
      </w:r>
    </w:p>
    <w:p w:rsidR="00B954E5" w:rsidRDefault="00B954E5" w:rsidP="00B954E5">
      <w:pPr>
        <w:pStyle w:val="Output"/>
        <w:rPr>
          <w:color w:val="4C483D" w:themeColor="text2"/>
        </w:rPr>
      </w:pP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rPr>
          <w:bCs/>
          <w:color w:val="7F0055"/>
        </w:rPr>
        <w:t>while</w:t>
      </w:r>
      <w:r>
        <w:t xml:space="preserve"> ((</w:t>
      </w:r>
      <w:r>
        <w:rPr>
          <w:color w:val="6A3E3E"/>
        </w:rPr>
        <w:t>output</w:t>
      </w:r>
      <w:r>
        <w:t xml:space="preserve"> = </w:t>
      </w:r>
      <w:r>
        <w:rPr>
          <w:color w:val="6A3E3E"/>
        </w:rPr>
        <w:t>br</w:t>
      </w:r>
      <w:r>
        <w:t xml:space="preserve">.readLine()) != </w:t>
      </w:r>
      <w:r>
        <w:rPr>
          <w:bCs/>
          <w:color w:val="7F0055"/>
        </w:rPr>
        <w:t>null</w:t>
      </w:r>
      <w:r>
        <w:t>) {</w:t>
      </w:r>
    </w:p>
    <w:p w:rsidR="00B954E5" w:rsidRDefault="00B954E5" w:rsidP="00B954E5">
      <w:pPr>
        <w:pStyle w:val="Output"/>
        <w:rPr>
          <w:color w:val="4C483D" w:themeColor="text2"/>
        </w:rPr>
      </w:pP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 </w:t>
      </w:r>
      <w:r>
        <w:rPr>
          <w:bCs/>
          <w:color w:val="7F0055"/>
        </w:rPr>
        <w:t>catch</w:t>
      </w:r>
      <w:r>
        <w:t xml:space="preserve"> (ClientProtocolException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 </w:t>
      </w:r>
      <w:r>
        <w:rPr>
          <w:bCs/>
          <w:color w:val="7F0055"/>
        </w:rPr>
        <w:t>catch</w:t>
      </w:r>
      <w:r>
        <w:t xml:space="preserve"> (IOException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 </w:t>
      </w:r>
      <w:r>
        <w:rPr>
          <w:bCs/>
          <w:color w:val="7F0055"/>
        </w:rPr>
        <w:t>catch</w:t>
      </w:r>
      <w:r>
        <w:t xml:space="preserve"> (Exception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w:t>
      </w:r>
    </w:p>
    <w:p w:rsidR="00B954E5" w:rsidRDefault="00B954E5" w:rsidP="00B954E5"/>
    <w:p w:rsidR="00B954E5" w:rsidRPr="00BD023C" w:rsidRDefault="00B954E5" w:rsidP="00B954E5">
      <w:pPr>
        <w:rPr>
          <w:b/>
          <w:color w:val="FF0000"/>
        </w:rPr>
      </w:pPr>
      <w:r>
        <w:rPr>
          <w:b/>
          <w:color w:val="FF0000"/>
        </w:rPr>
        <w:t>3.POST</w:t>
      </w:r>
      <w:r w:rsidRPr="00BD023C">
        <w:rPr>
          <w:b/>
          <w:color w:val="FF0000"/>
        </w:rPr>
        <w:t xml:space="preserve">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java.io.InputStreamReader;</w:t>
      </w:r>
    </w:p>
    <w:p w:rsidR="00B954E5" w:rsidRDefault="00B954E5" w:rsidP="00B954E5">
      <w:pPr>
        <w:pStyle w:val="Output"/>
        <w:rPr>
          <w:color w:val="4C483D" w:themeColor="text2"/>
        </w:rPr>
      </w:pPr>
      <w:r>
        <w:rPr>
          <w:bCs/>
          <w:color w:val="7F0055"/>
        </w:rPr>
        <w:t>import</w:t>
      </w:r>
      <w:r>
        <w:t xml:space="preserve"> java.net.MalformedURLException;</w:t>
      </w:r>
    </w:p>
    <w:p w:rsidR="00B954E5" w:rsidRDefault="00B954E5" w:rsidP="00B954E5">
      <w:pPr>
        <w:pStyle w:val="Output"/>
        <w:rPr>
          <w:color w:val="4C483D" w:themeColor="text2"/>
        </w:rPr>
      </w:pPr>
      <w:r>
        <w:rPr>
          <w:bCs/>
          <w:color w:val="7F0055"/>
        </w:rPr>
        <w:t>import</w:t>
      </w:r>
      <w:r>
        <w:t xml:space="preserve"> org.jboss.resteasy.client.ClientRequest;</w:t>
      </w:r>
    </w:p>
    <w:p w:rsidR="00B954E5" w:rsidRDefault="00B954E5" w:rsidP="00B954E5">
      <w:pPr>
        <w:pStyle w:val="Output"/>
        <w:rPr>
          <w:color w:val="4C483D" w:themeColor="text2"/>
        </w:rPr>
      </w:pPr>
      <w:r>
        <w:rPr>
          <w:bCs/>
          <w:color w:val="7F0055"/>
        </w:rPr>
        <w:t>import</w:t>
      </w:r>
      <w:r>
        <w:t xml:space="preserve"> org.jboss.resteasy.client.ClientResponse;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RESTEasyClientPost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w:t>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ClientRequest </w:t>
      </w:r>
      <w:r>
        <w:rPr>
          <w:color w:val="6A3E3E"/>
        </w:rPr>
        <w:t>request</w:t>
      </w:r>
      <w:r>
        <w:t xml:space="preserve"> = </w:t>
      </w:r>
      <w:r>
        <w:rPr>
          <w:bCs/>
          <w:color w:val="7F0055"/>
        </w:rPr>
        <w:t>new</w:t>
      </w:r>
      <w:r>
        <w:t xml:space="preserve"> ClientRequest(</w:t>
      </w:r>
    </w:p>
    <w:p w:rsidR="00B954E5" w:rsidRDefault="00B954E5" w:rsidP="00B954E5">
      <w:pPr>
        <w:pStyle w:val="Output"/>
        <w:rPr>
          <w:color w:val="4C483D" w:themeColor="text2"/>
        </w:rPr>
      </w:pPr>
      <w:r>
        <w:tab/>
      </w:r>
      <w:r>
        <w:tab/>
      </w:r>
      <w:r>
        <w:tab/>
      </w:r>
      <w:r>
        <w:rPr>
          <w:color w:val="2A00FF"/>
        </w:rPr>
        <w:t>"http://localhost:8080/JAXRS-JSON-JavaClients-Example/rest/json/postjson"</w:t>
      </w:r>
      <w:r>
        <w:t>);</w:t>
      </w:r>
    </w:p>
    <w:p w:rsidR="00B954E5" w:rsidRDefault="00B954E5" w:rsidP="00B954E5">
      <w:pPr>
        <w:pStyle w:val="Output"/>
        <w:rPr>
          <w:color w:val="4C483D" w:themeColor="text2"/>
        </w:rPr>
      </w:pPr>
      <w:r>
        <w:tab/>
      </w:r>
      <w:r>
        <w:tab/>
      </w:r>
      <w:r>
        <w:rPr>
          <w:color w:val="6A3E3E"/>
        </w:rPr>
        <w:t>request</w:t>
      </w:r>
      <w:r>
        <w:t>.accept(</w:t>
      </w:r>
      <w:r>
        <w:rPr>
          <w:color w:val="2A00FF"/>
        </w:rPr>
        <w:t>"application/json"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String </w:t>
      </w:r>
      <w:r>
        <w:rPr>
          <w:color w:val="6A3E3E"/>
        </w:rPr>
        <w:t>input</w:t>
      </w:r>
      <w:r>
        <w:t xml:space="preserve"> = </w:t>
      </w:r>
      <w:r>
        <w:rPr>
          <w:color w:val="2A00FF"/>
        </w:rPr>
        <w:t>"{\"username\":\"satyakaveti@gmail.com\",\"password\":\"XCersxg34CXeWER341DS@#we\"}"</w:t>
      </w:r>
      <w:r>
        <w:t>;</w:t>
      </w:r>
    </w:p>
    <w:p w:rsidR="00B954E5" w:rsidRDefault="00B954E5" w:rsidP="00B954E5">
      <w:pPr>
        <w:pStyle w:val="Output"/>
        <w:rPr>
          <w:color w:val="4C483D" w:themeColor="text2"/>
        </w:rPr>
      </w:pPr>
      <w:r>
        <w:tab/>
      </w:r>
      <w:r>
        <w:tab/>
      </w:r>
      <w:r>
        <w:rPr>
          <w:color w:val="6A3E3E"/>
        </w:rPr>
        <w:t>request</w:t>
      </w:r>
      <w:r>
        <w:t>.body(</w:t>
      </w:r>
      <w:r>
        <w:rPr>
          <w:color w:val="2A00FF"/>
        </w:rPr>
        <w:t>"application/json"</w:t>
      </w:r>
      <w:r>
        <w:t xml:space="preserve">, </w:t>
      </w:r>
      <w:r>
        <w:rPr>
          <w:color w:val="6A3E3E"/>
        </w:rPr>
        <w:t>input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ClientResponse&lt;String&gt; </w:t>
      </w:r>
      <w:r>
        <w:rPr>
          <w:color w:val="6A3E3E"/>
        </w:rPr>
        <w:t>response</w:t>
      </w:r>
      <w:r>
        <w:t xml:space="preserve"> = </w:t>
      </w:r>
      <w:r>
        <w:rPr>
          <w:color w:val="6A3E3E"/>
        </w:rPr>
        <w:t>request</w:t>
      </w:r>
      <w:r>
        <w:t>.post(String.</w:t>
      </w:r>
      <w:r>
        <w:rPr>
          <w:bCs/>
          <w:color w:val="7F0055"/>
        </w:rPr>
        <w:t>class</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if</w:t>
      </w:r>
      <w:r>
        <w:t xml:space="preserve"> (</w:t>
      </w:r>
      <w:r>
        <w:rPr>
          <w:color w:val="6A3E3E"/>
        </w:rPr>
        <w:t>response</w:t>
      </w:r>
      <w:r>
        <w:t>.getStatus() != 201) {</w:t>
      </w:r>
    </w:p>
    <w:p w:rsidR="00B954E5" w:rsidRDefault="00B954E5" w:rsidP="00B954E5">
      <w:pPr>
        <w:pStyle w:val="Output"/>
        <w:rPr>
          <w:color w:val="4C483D" w:themeColor="text2"/>
        </w:rPr>
      </w:pPr>
      <w:r>
        <w:tab/>
      </w:r>
      <w:r>
        <w:tab/>
      </w:r>
      <w:r>
        <w:tab/>
      </w:r>
      <w:r>
        <w:rPr>
          <w:bCs/>
          <w:color w:val="7F0055"/>
        </w:rPr>
        <w:t>throw</w:t>
      </w:r>
      <w:r>
        <w:t xml:space="preserve"> </w:t>
      </w:r>
      <w:r>
        <w:rPr>
          <w:bCs/>
          <w:color w:val="7F0055"/>
        </w:rPr>
        <w:t>new</w:t>
      </w:r>
      <w:r>
        <w:t xml:space="preserve"> RuntimeException(</w:t>
      </w:r>
      <w:r>
        <w:rPr>
          <w:color w:val="2A00FF"/>
        </w:rPr>
        <w:t>"Failed : HTTP error code : "</w:t>
      </w:r>
    </w:p>
    <w:p w:rsidR="00B954E5" w:rsidRDefault="00B954E5" w:rsidP="00B954E5">
      <w:pPr>
        <w:pStyle w:val="Output"/>
        <w:rPr>
          <w:color w:val="4C483D" w:themeColor="text2"/>
        </w:rPr>
      </w:pPr>
      <w:r>
        <w:tab/>
      </w:r>
      <w:r>
        <w:tab/>
      </w:r>
      <w:r>
        <w:tab/>
      </w:r>
      <w:r>
        <w:tab/>
        <w:t xml:space="preserve">+ </w:t>
      </w:r>
      <w:r>
        <w:rPr>
          <w:color w:val="6A3E3E"/>
        </w:rPr>
        <w:t>response</w:t>
      </w:r>
      <w:r>
        <w:t>.getStatus());</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BufferedReader </w:t>
      </w:r>
      <w:r>
        <w:rPr>
          <w:color w:val="6A3E3E"/>
        </w:rPr>
        <w:t>br</w:t>
      </w:r>
      <w:r>
        <w:t xml:space="preserve"> = </w:t>
      </w:r>
      <w:r>
        <w:rPr>
          <w:bCs/>
          <w:color w:val="7F0055"/>
        </w:rPr>
        <w:t>new</w:t>
      </w:r>
      <w:r>
        <w:t xml:space="preserve"> BufferedReader(</w:t>
      </w:r>
      <w:r>
        <w:rPr>
          <w:bCs/>
          <w:color w:val="7F0055"/>
        </w:rPr>
        <w:t>new</w:t>
      </w:r>
      <w:r>
        <w:t xml:space="preserve"> InputStreamReader(</w:t>
      </w:r>
    </w:p>
    <w:p w:rsidR="00B954E5" w:rsidRDefault="00B954E5" w:rsidP="00B954E5">
      <w:pPr>
        <w:pStyle w:val="Output"/>
        <w:rPr>
          <w:color w:val="4C483D" w:themeColor="text2"/>
        </w:rPr>
      </w:pPr>
      <w:r>
        <w:tab/>
      </w:r>
      <w:r>
        <w:tab/>
      </w:r>
      <w:r>
        <w:tab/>
      </w:r>
      <w:r>
        <w:rPr>
          <w:bCs/>
          <w:color w:val="7F0055"/>
        </w:rPr>
        <w:t>new</w:t>
      </w:r>
      <w:r>
        <w:t xml:space="preserve"> ByteArrayInputStream(</w:t>
      </w:r>
      <w:r>
        <w:rPr>
          <w:color w:val="6A3E3E"/>
        </w:rPr>
        <w:t>response</w:t>
      </w:r>
      <w:r>
        <w:t>.getEntity().getBytes())));</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String </w:t>
      </w:r>
      <w:r>
        <w:rPr>
          <w:color w:val="6A3E3E"/>
        </w:rPr>
        <w:t>output</w:t>
      </w:r>
      <w:r>
        <w:t>;</w:t>
      </w:r>
    </w:p>
    <w:p w:rsidR="00B954E5" w:rsidRDefault="00B954E5" w:rsidP="00B954E5">
      <w:pPr>
        <w:pStyle w:val="Output"/>
        <w:rPr>
          <w:color w:val="4C483D" w:themeColor="text2"/>
        </w:rPr>
      </w:pP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rPr>
          <w:bCs/>
          <w:color w:val="7F0055"/>
        </w:rPr>
        <w:t>while</w:t>
      </w:r>
      <w:r>
        <w:t xml:space="preserve"> ((</w:t>
      </w:r>
      <w:r>
        <w:rPr>
          <w:color w:val="6A3E3E"/>
        </w:rPr>
        <w:t>output</w:t>
      </w:r>
      <w:r>
        <w:t xml:space="preserve"> = </w:t>
      </w:r>
      <w:r>
        <w:rPr>
          <w:color w:val="6A3E3E"/>
        </w:rPr>
        <w:t>br</w:t>
      </w:r>
      <w:r>
        <w:t xml:space="preserve">.readLine()) != </w:t>
      </w:r>
      <w:r>
        <w:rPr>
          <w:bCs/>
          <w:color w:val="7F0055"/>
        </w:rPr>
        <w:t>null</w:t>
      </w:r>
      <w:r>
        <w:t>) {</w:t>
      </w:r>
    </w:p>
    <w:p w:rsidR="00B954E5" w:rsidRDefault="00B954E5" w:rsidP="00B954E5">
      <w:pPr>
        <w:pStyle w:val="Output"/>
        <w:rPr>
          <w:color w:val="4C483D" w:themeColor="text2"/>
        </w:rPr>
      </w:pP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 </w:t>
      </w:r>
      <w:r>
        <w:rPr>
          <w:bCs/>
          <w:color w:val="7F0055"/>
        </w:rPr>
        <w:t>catch</w:t>
      </w:r>
      <w:r>
        <w:t xml:space="preserve"> (MalformedURLException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 </w:t>
      </w:r>
      <w:r>
        <w:rPr>
          <w:bCs/>
          <w:color w:val="7F0055"/>
        </w:rPr>
        <w:t>catch</w:t>
      </w:r>
      <w:r>
        <w:t xml:space="preserve"> (IOException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 </w:t>
      </w:r>
      <w:r>
        <w:rPr>
          <w:bCs/>
          <w:color w:val="7F0055"/>
        </w:rPr>
        <w:t>catch</w:t>
      </w:r>
      <w:r>
        <w:t xml:space="preserve"> (Exception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p>
    <w:p w:rsidR="00B954E5" w:rsidRDefault="00B954E5" w:rsidP="00B954E5">
      <w:pPr>
        <w:pStyle w:val="Output"/>
      </w:pPr>
      <w:r>
        <w:t>}</w:t>
      </w:r>
    </w:p>
    <w:p w:rsidR="00B954E5" w:rsidRDefault="00B954E5" w:rsidP="00B954E5"/>
    <w:p w:rsidR="00B954E5" w:rsidRDefault="00B954E5" w:rsidP="00B954E5"/>
    <w:p w:rsidR="00B954E5" w:rsidRDefault="00B954E5" w:rsidP="00B954E5"/>
    <w:p w:rsidR="00B954E5" w:rsidRDefault="00B954E5" w:rsidP="00B954E5"/>
    <w:p w:rsidR="00B954E5" w:rsidRDefault="00B954E5" w:rsidP="00B954E5">
      <w:pPr>
        <w:pStyle w:val="Heading4"/>
      </w:pPr>
      <w:r>
        <w:t>4. Jersey client</w:t>
      </w:r>
    </w:p>
    <w:p w:rsidR="00B954E5" w:rsidRPr="00D24A3B" w:rsidRDefault="00B954E5" w:rsidP="00B954E5"/>
    <w:p w:rsidR="00B954E5" w:rsidRPr="009C4CA0" w:rsidRDefault="00B954E5" w:rsidP="00B954E5">
      <w:pPr>
        <w:spacing w:after="0"/>
        <w:rPr>
          <w:b/>
          <w:color w:val="FF0000"/>
        </w:rPr>
      </w:pPr>
      <w:r w:rsidRPr="009C4CA0">
        <w:rPr>
          <w:b/>
          <w:color w:val="FF0000"/>
        </w:rPr>
        <w:t xml:space="preserve">1. Configure POM.xml with </w:t>
      </w:r>
    </w:p>
    <w:p w:rsidR="00B954E5" w:rsidRDefault="00B954E5" w:rsidP="00B954E5">
      <w:pPr>
        <w:spacing w:after="0"/>
      </w:pPr>
      <w:r w:rsidRPr="00D24A3B">
        <w:t xml:space="preserve">To use Jersey client APIs, declares </w:t>
      </w:r>
      <w:r w:rsidRPr="00D24A3B">
        <w:rPr>
          <w:b/>
        </w:rPr>
        <w:t>“jersey-client.jar”</w:t>
      </w:r>
      <w:r w:rsidRPr="00D24A3B">
        <w:t xml:space="preserve"> in your pom.xml file.</w:t>
      </w:r>
    </w:p>
    <w:p w:rsidR="00B954E5" w:rsidRPr="0051788F" w:rsidRDefault="00B954E5" w:rsidP="00B954E5">
      <w:pPr>
        <w:pStyle w:val="Output"/>
        <w:rPr>
          <w:color w:val="000000"/>
          <w:lang w:eastAsia="en-US"/>
        </w:rPr>
      </w:pPr>
      <w:r w:rsidRPr="0051788F">
        <w:rPr>
          <w:color w:val="999999"/>
          <w:lang w:eastAsia="en-US"/>
        </w:rPr>
        <w:t>&lt;</w:t>
      </w:r>
      <w:r w:rsidRPr="0051788F">
        <w:rPr>
          <w:lang w:eastAsia="en-US"/>
        </w:rPr>
        <w:t>dependency</w:t>
      </w:r>
      <w:r w:rsidRPr="0051788F">
        <w:rPr>
          <w:color w:val="999999"/>
          <w:lang w:eastAsia="en-US"/>
        </w:rPr>
        <w:t>&gt;</w:t>
      </w:r>
    </w:p>
    <w:p w:rsidR="00B954E5" w:rsidRPr="0051788F" w:rsidRDefault="00B954E5" w:rsidP="00B954E5">
      <w:pPr>
        <w:pStyle w:val="Output"/>
        <w:rPr>
          <w:color w:val="000000"/>
          <w:lang w:eastAsia="en-US"/>
        </w:rPr>
      </w:pPr>
      <w:r w:rsidRPr="0051788F">
        <w:rPr>
          <w:color w:val="000000"/>
          <w:lang w:eastAsia="en-US"/>
        </w:rPr>
        <w:tab/>
      </w:r>
      <w:r w:rsidRPr="0051788F">
        <w:rPr>
          <w:color w:val="999999"/>
          <w:lang w:eastAsia="en-US"/>
        </w:rPr>
        <w:t>&lt;</w:t>
      </w:r>
      <w:r w:rsidRPr="0051788F">
        <w:rPr>
          <w:lang w:eastAsia="en-US"/>
        </w:rPr>
        <w:t>groupId</w:t>
      </w:r>
      <w:r w:rsidRPr="0051788F">
        <w:rPr>
          <w:color w:val="999999"/>
          <w:lang w:eastAsia="en-US"/>
        </w:rPr>
        <w:t>&gt;</w:t>
      </w:r>
      <w:r w:rsidRPr="0051788F">
        <w:rPr>
          <w:color w:val="000000"/>
          <w:lang w:eastAsia="en-US"/>
        </w:rPr>
        <w:t>com.sun.jersey</w:t>
      </w:r>
      <w:r w:rsidRPr="0051788F">
        <w:rPr>
          <w:color w:val="999999"/>
          <w:lang w:eastAsia="en-US"/>
        </w:rPr>
        <w:t>&lt;/</w:t>
      </w:r>
      <w:r w:rsidRPr="0051788F">
        <w:rPr>
          <w:lang w:eastAsia="en-US"/>
        </w:rPr>
        <w:t>groupId</w:t>
      </w:r>
      <w:r w:rsidRPr="0051788F">
        <w:rPr>
          <w:color w:val="999999"/>
          <w:lang w:eastAsia="en-US"/>
        </w:rPr>
        <w:t>&gt;</w:t>
      </w:r>
    </w:p>
    <w:p w:rsidR="00B954E5" w:rsidRPr="0051788F" w:rsidRDefault="00B954E5" w:rsidP="00B954E5">
      <w:pPr>
        <w:pStyle w:val="Output"/>
        <w:rPr>
          <w:color w:val="000000"/>
          <w:lang w:eastAsia="en-US"/>
        </w:rPr>
      </w:pPr>
      <w:r w:rsidRPr="0051788F">
        <w:rPr>
          <w:color w:val="000000"/>
          <w:lang w:eastAsia="en-US"/>
        </w:rPr>
        <w:tab/>
      </w:r>
      <w:r w:rsidRPr="0051788F">
        <w:rPr>
          <w:color w:val="999999"/>
          <w:lang w:eastAsia="en-US"/>
        </w:rPr>
        <w:t>&lt;</w:t>
      </w:r>
      <w:r w:rsidRPr="0051788F">
        <w:rPr>
          <w:lang w:eastAsia="en-US"/>
        </w:rPr>
        <w:t>artifactId</w:t>
      </w:r>
      <w:r w:rsidRPr="0051788F">
        <w:rPr>
          <w:color w:val="999999"/>
          <w:lang w:eastAsia="en-US"/>
        </w:rPr>
        <w:t>&gt;</w:t>
      </w:r>
      <w:r w:rsidRPr="0051788F">
        <w:rPr>
          <w:color w:val="000000"/>
          <w:lang w:eastAsia="en-US"/>
        </w:rPr>
        <w:t>jersey-client</w:t>
      </w:r>
      <w:r w:rsidRPr="0051788F">
        <w:rPr>
          <w:color w:val="999999"/>
          <w:lang w:eastAsia="en-US"/>
        </w:rPr>
        <w:t>&lt;/</w:t>
      </w:r>
      <w:r w:rsidRPr="0051788F">
        <w:rPr>
          <w:lang w:eastAsia="en-US"/>
        </w:rPr>
        <w:t>artifactId</w:t>
      </w:r>
      <w:r w:rsidRPr="0051788F">
        <w:rPr>
          <w:color w:val="999999"/>
          <w:lang w:eastAsia="en-US"/>
        </w:rPr>
        <w:t>&gt;</w:t>
      </w:r>
    </w:p>
    <w:p w:rsidR="00B954E5" w:rsidRPr="0051788F" w:rsidRDefault="00B954E5" w:rsidP="00B954E5">
      <w:pPr>
        <w:pStyle w:val="Output"/>
        <w:rPr>
          <w:color w:val="000000"/>
          <w:lang w:eastAsia="en-US"/>
        </w:rPr>
      </w:pPr>
      <w:r w:rsidRPr="0051788F">
        <w:rPr>
          <w:color w:val="000000"/>
          <w:lang w:eastAsia="en-US"/>
        </w:rPr>
        <w:tab/>
      </w:r>
      <w:r w:rsidRPr="0051788F">
        <w:rPr>
          <w:color w:val="999999"/>
          <w:lang w:eastAsia="en-US"/>
        </w:rPr>
        <w:t>&lt;</w:t>
      </w:r>
      <w:r w:rsidRPr="0051788F">
        <w:rPr>
          <w:lang w:eastAsia="en-US"/>
        </w:rPr>
        <w:t>version</w:t>
      </w:r>
      <w:r w:rsidRPr="0051788F">
        <w:rPr>
          <w:color w:val="999999"/>
          <w:lang w:eastAsia="en-US"/>
        </w:rPr>
        <w:t>&gt;</w:t>
      </w:r>
      <w:r w:rsidRPr="0051788F">
        <w:rPr>
          <w:color w:val="000000"/>
          <w:lang w:eastAsia="en-US"/>
        </w:rPr>
        <w:t>1.8</w:t>
      </w:r>
      <w:r w:rsidRPr="0051788F">
        <w:rPr>
          <w:color w:val="999999"/>
          <w:lang w:eastAsia="en-US"/>
        </w:rPr>
        <w:t>&lt;/</w:t>
      </w:r>
      <w:r w:rsidRPr="0051788F">
        <w:rPr>
          <w:lang w:eastAsia="en-US"/>
        </w:rPr>
        <w:t>version</w:t>
      </w:r>
      <w:r w:rsidRPr="0051788F">
        <w:rPr>
          <w:color w:val="999999"/>
          <w:lang w:eastAsia="en-US"/>
        </w:rPr>
        <w:t>&gt;</w:t>
      </w:r>
    </w:p>
    <w:p w:rsidR="00B954E5" w:rsidRPr="0051788F" w:rsidRDefault="00B954E5" w:rsidP="00B954E5">
      <w:pPr>
        <w:pStyle w:val="Output"/>
        <w:rPr>
          <w:color w:val="000000"/>
          <w:lang w:eastAsia="en-US"/>
        </w:rPr>
      </w:pPr>
      <w:r w:rsidRPr="0051788F">
        <w:rPr>
          <w:color w:val="999999"/>
          <w:lang w:eastAsia="en-US"/>
        </w:rPr>
        <w:t>&lt;/</w:t>
      </w:r>
      <w:r w:rsidRPr="0051788F">
        <w:rPr>
          <w:lang w:eastAsia="en-US"/>
        </w:rPr>
        <w:t>dependency</w:t>
      </w:r>
      <w:r w:rsidRPr="0051788F">
        <w:rPr>
          <w:color w:val="999999"/>
          <w:lang w:eastAsia="en-US"/>
        </w:rPr>
        <w:t>&gt;</w:t>
      </w:r>
    </w:p>
    <w:p w:rsidR="00B954E5" w:rsidRPr="009C4CA0" w:rsidRDefault="00B954E5" w:rsidP="00B954E5"/>
    <w:p w:rsidR="00B954E5" w:rsidRPr="009C4CA0" w:rsidRDefault="00B954E5" w:rsidP="00B954E5">
      <w:pPr>
        <w:rPr>
          <w:b/>
          <w:color w:val="FF0000"/>
        </w:rPr>
      </w:pPr>
      <w:r w:rsidRPr="009C4CA0">
        <w:rPr>
          <w:b/>
          <w:color w:val="FF0000"/>
        </w:rPr>
        <w:lastRenderedPageBreak/>
        <w:t>2.GET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com.sun.jersey.api.client.Client;</w:t>
      </w:r>
    </w:p>
    <w:p w:rsidR="00B954E5" w:rsidRDefault="00B954E5" w:rsidP="00B954E5">
      <w:pPr>
        <w:pStyle w:val="Output"/>
        <w:rPr>
          <w:color w:val="4C483D" w:themeColor="text2"/>
        </w:rPr>
      </w:pPr>
      <w:r>
        <w:rPr>
          <w:bCs/>
          <w:color w:val="7F0055"/>
        </w:rPr>
        <w:t>import</w:t>
      </w:r>
      <w:r>
        <w:t xml:space="preserve"> com.sun.jersey.api.client.ClientResponse;</w:t>
      </w:r>
    </w:p>
    <w:p w:rsidR="00B954E5" w:rsidRDefault="00B954E5" w:rsidP="00B954E5">
      <w:pPr>
        <w:pStyle w:val="Output"/>
        <w:rPr>
          <w:color w:val="4C483D" w:themeColor="text2"/>
        </w:rPr>
      </w:pPr>
      <w:r>
        <w:rPr>
          <w:bCs/>
          <w:color w:val="7F0055"/>
        </w:rPr>
        <w:t>import</w:t>
      </w:r>
      <w:r>
        <w:t xml:space="preserve"> com.sun.jersey.api.client.WebResource;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JerseyClientGet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Client </w:t>
      </w:r>
      <w:r>
        <w:rPr>
          <w:color w:val="6A3E3E"/>
        </w:rPr>
        <w:t>client</w:t>
      </w:r>
      <w:r>
        <w:t xml:space="preserve"> = Client.</w:t>
      </w:r>
      <w:r>
        <w:rPr>
          <w:i/>
          <w:iCs/>
        </w:rPr>
        <w:t>create</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WebResource </w:t>
      </w:r>
      <w:r>
        <w:rPr>
          <w:color w:val="6A3E3E"/>
        </w:rPr>
        <w:t>webResource</w:t>
      </w:r>
      <w:r>
        <w:t xml:space="preserve"> = </w:t>
      </w:r>
      <w:r>
        <w:rPr>
          <w:color w:val="6A3E3E"/>
        </w:rPr>
        <w:t>client</w:t>
      </w:r>
    </w:p>
    <w:p w:rsidR="00B954E5" w:rsidRDefault="00B954E5" w:rsidP="00B954E5">
      <w:pPr>
        <w:pStyle w:val="Output"/>
        <w:rPr>
          <w:color w:val="4C483D" w:themeColor="text2"/>
        </w:rPr>
      </w:pPr>
      <w:r>
        <w:tab/>
      </w:r>
      <w:r>
        <w:tab/>
      </w:r>
      <w:r>
        <w:tab/>
      </w:r>
      <w:r>
        <w:tab/>
      </w:r>
      <w:r>
        <w:tab/>
        <w:t>.resource(</w:t>
      </w:r>
      <w:r>
        <w:rPr>
          <w:color w:val="2A00FF"/>
        </w:rPr>
        <w:t>"http://localhost:8080/JAXRS-JSON-JavaClients-Example/rest/json/getjson"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ClientResponse </w:t>
      </w:r>
      <w:r>
        <w:rPr>
          <w:color w:val="6A3E3E"/>
        </w:rPr>
        <w:t>response</w:t>
      </w:r>
      <w:r>
        <w:t xml:space="preserve"> = </w:t>
      </w:r>
      <w:r>
        <w:rPr>
          <w:color w:val="6A3E3E"/>
        </w:rPr>
        <w:t>webResource</w:t>
      </w:r>
      <w:r>
        <w:t>.accept(</w:t>
      </w:r>
      <w:r>
        <w:rPr>
          <w:color w:val="2A00FF"/>
        </w:rPr>
        <w:t>"application/json"</w:t>
      </w:r>
      <w:r>
        <w:t>).get(ClientResponse.</w:t>
      </w:r>
      <w:r>
        <w:rPr>
          <w:bCs/>
          <w:color w:val="7F0055"/>
        </w:rPr>
        <w:t>class</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bCs/>
          <w:color w:val="7F0055"/>
        </w:rPr>
        <w:t>if</w:t>
      </w:r>
      <w:r>
        <w:t xml:space="preserve"> (</w:t>
      </w:r>
      <w:r>
        <w:rPr>
          <w:color w:val="6A3E3E"/>
        </w:rPr>
        <w:t>response</w:t>
      </w:r>
      <w:r>
        <w:t>.getStatus() != 200) {</w:t>
      </w:r>
    </w:p>
    <w:p w:rsidR="00B954E5" w:rsidRDefault="00B954E5" w:rsidP="00B954E5">
      <w:pPr>
        <w:pStyle w:val="Output"/>
        <w:rPr>
          <w:color w:val="4C483D" w:themeColor="text2"/>
        </w:rPr>
      </w:pPr>
      <w:r>
        <w:tab/>
      </w:r>
      <w:r>
        <w:tab/>
      </w:r>
      <w:r>
        <w:tab/>
      </w:r>
      <w:r>
        <w:tab/>
      </w:r>
      <w:r>
        <w:rPr>
          <w:bCs/>
          <w:color w:val="7F0055"/>
        </w:rPr>
        <w:t>throw</w:t>
      </w:r>
      <w:r>
        <w:t xml:space="preserve"> </w:t>
      </w:r>
      <w:r>
        <w:rPr>
          <w:bCs/>
          <w:color w:val="7F0055"/>
        </w:rPr>
        <w:t>new</w:t>
      </w:r>
      <w:r>
        <w:t xml:space="preserve"> RuntimeException(</w:t>
      </w:r>
      <w:r>
        <w:rPr>
          <w:color w:val="2A00FF"/>
        </w:rPr>
        <w:t>"Failed : HTTP error code : "</w:t>
      </w:r>
      <w:r>
        <w:t xml:space="preserve"> + </w:t>
      </w:r>
      <w:r>
        <w:rPr>
          <w:color w:val="6A3E3E"/>
        </w:rPr>
        <w:t>response</w:t>
      </w:r>
      <w:r>
        <w:t>.getStatus());</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 </w:t>
      </w:r>
      <w:r>
        <w:rPr>
          <w:color w:val="6A3E3E"/>
        </w:rPr>
        <w:t>output</w:t>
      </w:r>
      <w:r>
        <w:t xml:space="preserve"> = </w:t>
      </w:r>
      <w:r>
        <w:rPr>
          <w:color w:val="6A3E3E"/>
        </w:rPr>
        <w:t>response</w:t>
      </w:r>
      <w:r>
        <w:t>.getEntity(String.</w:t>
      </w:r>
      <w:r>
        <w:rPr>
          <w:bCs/>
          <w:color w:val="7F0055"/>
        </w:rPr>
        <w:t>class</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(Exception </w:t>
      </w:r>
      <w:r>
        <w:rPr>
          <w:color w:val="6A3E3E"/>
        </w:rPr>
        <w:t>e</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t>}</w:t>
      </w:r>
    </w:p>
    <w:p w:rsidR="00B954E5" w:rsidRDefault="00B954E5" w:rsidP="00B954E5">
      <w:pPr>
        <w:pStyle w:val="Output"/>
        <w:rPr>
          <w:color w:val="4C483D" w:themeColor="text2"/>
        </w:rPr>
      </w:pPr>
      <w:r>
        <w:t>}</w:t>
      </w:r>
    </w:p>
    <w:p w:rsidR="00B954E5" w:rsidRDefault="00B954E5" w:rsidP="00B954E5">
      <w:r>
        <w:t>Output</w:t>
      </w:r>
    </w:p>
    <w:p w:rsidR="00B954E5" w:rsidRDefault="00B954E5" w:rsidP="00B954E5">
      <w:pPr>
        <w:pStyle w:val="Output"/>
        <w:rPr>
          <w:color w:val="4C483D" w:themeColor="text2"/>
        </w:rPr>
      </w:pPr>
      <w:r>
        <w:t xml:space="preserve">Output from Server .... </w:t>
      </w:r>
    </w:p>
    <w:p w:rsidR="00B954E5" w:rsidRDefault="00B954E5" w:rsidP="00B954E5">
      <w:pPr>
        <w:pStyle w:val="Output"/>
        <w:rPr>
          <w:color w:val="4C483D" w:themeColor="text2"/>
        </w:rPr>
      </w:pPr>
    </w:p>
    <w:p w:rsidR="00B954E5" w:rsidRDefault="00B954E5" w:rsidP="00B954E5">
      <w:pPr>
        <w:pStyle w:val="Output"/>
      </w:pPr>
      <w:r>
        <w:t>{"username":"satyakaveti@gmail.com","password":"XCersxg34CXeWER341DS@#we"}</w:t>
      </w:r>
    </w:p>
    <w:p w:rsidR="00B954E5" w:rsidRDefault="00B954E5" w:rsidP="00B954E5"/>
    <w:p w:rsidR="00B954E5" w:rsidRDefault="00B954E5" w:rsidP="00B954E5"/>
    <w:p w:rsidR="00B954E5" w:rsidRDefault="00B954E5" w:rsidP="00B954E5"/>
    <w:p w:rsidR="00B954E5" w:rsidRPr="009C4CA0" w:rsidRDefault="00B954E5" w:rsidP="00B954E5">
      <w:pPr>
        <w:rPr>
          <w:b/>
          <w:color w:val="FF0000"/>
        </w:rPr>
      </w:pPr>
      <w:r w:rsidRPr="009C4CA0">
        <w:rPr>
          <w:b/>
          <w:color w:val="FF0000"/>
        </w:rPr>
        <w:t>3.POST Request Example</w:t>
      </w:r>
    </w:p>
    <w:p w:rsidR="00B954E5" w:rsidRDefault="00B954E5" w:rsidP="00B954E5">
      <w:pPr>
        <w:pStyle w:val="Output"/>
        <w:rPr>
          <w:color w:val="4C483D" w:themeColor="text2"/>
        </w:rPr>
      </w:pPr>
      <w:r>
        <w:rPr>
          <w:bCs/>
          <w:color w:val="7F0055"/>
        </w:rPr>
        <w:t>package</w:t>
      </w:r>
      <w:r>
        <w:t xml:space="preserve"> rest.clients;</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import</w:t>
      </w:r>
      <w:r>
        <w:t xml:space="preserve"> com.sun.jersey.api.client.Client;</w:t>
      </w:r>
    </w:p>
    <w:p w:rsidR="00B954E5" w:rsidRDefault="00B954E5" w:rsidP="00B954E5">
      <w:pPr>
        <w:pStyle w:val="Output"/>
        <w:rPr>
          <w:color w:val="4C483D" w:themeColor="text2"/>
        </w:rPr>
      </w:pPr>
      <w:r>
        <w:rPr>
          <w:bCs/>
          <w:color w:val="7F0055"/>
        </w:rPr>
        <w:t>import</w:t>
      </w:r>
      <w:r>
        <w:t xml:space="preserve"> com.sun.jersey.api.client.ClientResponse;</w:t>
      </w:r>
    </w:p>
    <w:p w:rsidR="00B954E5" w:rsidRDefault="00B954E5" w:rsidP="00B954E5">
      <w:pPr>
        <w:pStyle w:val="Output"/>
        <w:rPr>
          <w:color w:val="4C483D" w:themeColor="text2"/>
        </w:rPr>
      </w:pPr>
      <w:r>
        <w:rPr>
          <w:bCs/>
          <w:color w:val="7F0055"/>
        </w:rPr>
        <w:t>import</w:t>
      </w:r>
      <w:r>
        <w:t xml:space="preserve"> com.sun.jersey.api.client.WebResource;</w:t>
      </w:r>
    </w:p>
    <w:p w:rsidR="00B954E5" w:rsidRDefault="00B954E5" w:rsidP="00B954E5">
      <w:pPr>
        <w:pStyle w:val="Output"/>
        <w:rPr>
          <w:color w:val="4C483D" w:themeColor="text2"/>
        </w:rPr>
      </w:pPr>
    </w:p>
    <w:p w:rsidR="00B954E5" w:rsidRDefault="00B954E5" w:rsidP="00B954E5">
      <w:pPr>
        <w:pStyle w:val="Output"/>
        <w:rPr>
          <w:color w:val="4C483D" w:themeColor="text2"/>
        </w:rPr>
      </w:pPr>
      <w:r>
        <w:rPr>
          <w:bCs/>
          <w:color w:val="7F0055"/>
        </w:rPr>
        <w:t>public</w:t>
      </w:r>
      <w:r>
        <w:t xml:space="preserve"> </w:t>
      </w:r>
      <w:r>
        <w:rPr>
          <w:bCs/>
          <w:color w:val="7F0055"/>
        </w:rPr>
        <w:t>class</w:t>
      </w:r>
      <w:r>
        <w:t xml:space="preserve"> JerseyClientPost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rPr>
          <w:bCs/>
          <w:color w:val="7F0055"/>
        </w:rPr>
        <w:t>try</w:t>
      </w:r>
      <w:r>
        <w:t xml:space="preserve"> {</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Client </w:t>
      </w:r>
      <w:r>
        <w:rPr>
          <w:color w:val="6A3E3E"/>
        </w:rPr>
        <w:t>client</w:t>
      </w:r>
      <w:r>
        <w:t xml:space="preserve"> = Client.</w:t>
      </w:r>
      <w:r>
        <w:rPr>
          <w:i/>
          <w:iCs/>
        </w:rPr>
        <w:t>create</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lastRenderedPageBreak/>
        <w:tab/>
      </w:r>
      <w:r>
        <w:tab/>
      </w:r>
      <w:r>
        <w:tab/>
        <w:t xml:space="preserve">WebResource </w:t>
      </w:r>
      <w:r>
        <w:rPr>
          <w:color w:val="6A3E3E"/>
        </w:rPr>
        <w:t>webResource</w:t>
      </w:r>
      <w:r>
        <w:t xml:space="preserve"> = </w:t>
      </w:r>
      <w:r>
        <w:rPr>
          <w:color w:val="6A3E3E"/>
        </w:rPr>
        <w:t>client</w:t>
      </w:r>
    </w:p>
    <w:p w:rsidR="00B954E5" w:rsidRDefault="00B954E5" w:rsidP="00B954E5">
      <w:pPr>
        <w:pStyle w:val="Output"/>
        <w:rPr>
          <w:color w:val="4C483D" w:themeColor="text2"/>
        </w:rPr>
      </w:pPr>
      <w:r>
        <w:tab/>
      </w:r>
      <w:r>
        <w:tab/>
      </w:r>
      <w:r>
        <w:tab/>
      </w:r>
      <w:r>
        <w:tab/>
      </w:r>
      <w:r>
        <w:tab/>
        <w:t>.resource(</w:t>
      </w:r>
      <w:r>
        <w:rPr>
          <w:color w:val="2A00FF"/>
        </w:rPr>
        <w:t>"http://localhost:8080/JAXRS-JSON-JavaClients-Example/rest/json/postjson"</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String </w:t>
      </w:r>
      <w:r>
        <w:rPr>
          <w:color w:val="6A3E3E"/>
        </w:rPr>
        <w:t>input</w:t>
      </w:r>
      <w:r>
        <w:t xml:space="preserve"> = </w:t>
      </w:r>
      <w:r>
        <w:rPr>
          <w:color w:val="2A00FF"/>
        </w:rPr>
        <w:t>"{\"username\":\"satyakaveti@gmail.com\",\"password\":\"XCersxg34CXeWER341DS@#we\"}"</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 xml:space="preserve">ClientResponse </w:t>
      </w:r>
      <w:r>
        <w:rPr>
          <w:color w:val="6A3E3E"/>
        </w:rPr>
        <w:t>response</w:t>
      </w:r>
      <w:r>
        <w:t xml:space="preserve"> = </w:t>
      </w:r>
      <w:r>
        <w:rPr>
          <w:color w:val="6A3E3E"/>
        </w:rPr>
        <w:t>webResource</w:t>
      </w:r>
      <w:r>
        <w:t>.type(</w:t>
      </w:r>
      <w:r>
        <w:rPr>
          <w:color w:val="2A00FF"/>
        </w:rPr>
        <w:t>"application/json"</w:t>
      </w:r>
      <w:r>
        <w:t>).post(ClientResponse.</w:t>
      </w:r>
      <w:r>
        <w:rPr>
          <w:bCs/>
          <w:color w:val="7F0055"/>
        </w:rPr>
        <w:t>class</w:t>
      </w:r>
      <w:r>
        <w:t xml:space="preserve">, </w:t>
      </w:r>
      <w:r>
        <w:rPr>
          <w:color w:val="6A3E3E"/>
        </w:rPr>
        <w:t>input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r>
      <w:r>
        <w:rPr>
          <w:bCs/>
          <w:color w:val="7F0055"/>
        </w:rPr>
        <w:t>if</w:t>
      </w:r>
      <w:r>
        <w:t xml:space="preserve"> (</w:t>
      </w:r>
      <w:r>
        <w:rPr>
          <w:color w:val="6A3E3E"/>
        </w:rPr>
        <w:t>response</w:t>
      </w:r>
      <w:r>
        <w:t>.getStatus() != 201) {</w:t>
      </w:r>
    </w:p>
    <w:p w:rsidR="00B954E5" w:rsidRDefault="00B954E5" w:rsidP="00B954E5">
      <w:pPr>
        <w:pStyle w:val="Output"/>
        <w:rPr>
          <w:color w:val="4C483D" w:themeColor="text2"/>
        </w:rPr>
      </w:pPr>
      <w:r>
        <w:tab/>
      </w:r>
      <w:r>
        <w:tab/>
      </w:r>
      <w:r>
        <w:tab/>
      </w:r>
      <w:r>
        <w:tab/>
      </w:r>
      <w:r>
        <w:rPr>
          <w:bCs/>
          <w:color w:val="7F0055"/>
        </w:rPr>
        <w:t>throw</w:t>
      </w:r>
      <w:r>
        <w:t xml:space="preserve"> </w:t>
      </w:r>
      <w:r>
        <w:rPr>
          <w:bCs/>
          <w:color w:val="7F0055"/>
        </w:rPr>
        <w:t>new</w:t>
      </w:r>
      <w:r>
        <w:t xml:space="preserve"> RuntimeException(</w:t>
      </w:r>
      <w:r>
        <w:rPr>
          <w:color w:val="2A00FF"/>
        </w:rPr>
        <w:t>"Failed : HTTP error code : "</w:t>
      </w:r>
      <w:r>
        <w:t xml:space="preserve"> + </w:t>
      </w:r>
      <w:r>
        <w:rPr>
          <w:color w:val="6A3E3E"/>
        </w:rPr>
        <w:t>response</w:t>
      </w:r>
      <w:r>
        <w:t>.getStatus());</w:t>
      </w:r>
    </w:p>
    <w:p w:rsidR="00B954E5" w:rsidRDefault="00B954E5" w:rsidP="00B954E5">
      <w:pPr>
        <w:pStyle w:val="Output"/>
        <w:rPr>
          <w:color w:val="4C483D" w:themeColor="text2"/>
        </w:rPr>
      </w:pPr>
      <w:r>
        <w:tab/>
      </w:r>
      <w:r>
        <w:tab/>
      </w:r>
      <w:r>
        <w:tab/>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r>
      <w:r>
        <w:tab/>
        <w:t>System.</w:t>
      </w:r>
      <w:r>
        <w:rPr>
          <w:bCs/>
          <w:i/>
          <w:iCs/>
          <w:color w:val="0000C0"/>
        </w:rPr>
        <w:t>out</w:t>
      </w:r>
      <w:r>
        <w:t>.println(</w:t>
      </w:r>
      <w:r>
        <w:rPr>
          <w:color w:val="2A00FF"/>
        </w:rPr>
        <w:t>"Output from Server .... \n"</w:t>
      </w:r>
      <w:r>
        <w:t>);</w:t>
      </w:r>
    </w:p>
    <w:p w:rsidR="00B954E5" w:rsidRDefault="00B954E5" w:rsidP="00B954E5">
      <w:pPr>
        <w:pStyle w:val="Output"/>
        <w:rPr>
          <w:color w:val="4C483D" w:themeColor="text2"/>
        </w:rPr>
      </w:pPr>
      <w:r>
        <w:tab/>
      </w:r>
      <w:r>
        <w:tab/>
      </w:r>
      <w:r>
        <w:tab/>
        <w:t xml:space="preserve">String </w:t>
      </w:r>
      <w:r>
        <w:rPr>
          <w:color w:val="6A3E3E"/>
        </w:rPr>
        <w:t>output</w:t>
      </w:r>
      <w:r>
        <w:t xml:space="preserve"> = </w:t>
      </w:r>
      <w:r>
        <w:rPr>
          <w:color w:val="6A3E3E"/>
        </w:rPr>
        <w:t>response</w:t>
      </w:r>
      <w:r>
        <w:t>.getEntity(String.</w:t>
      </w:r>
      <w:r>
        <w:rPr>
          <w:bCs/>
          <w:color w:val="7F0055"/>
        </w:rPr>
        <w:t>class</w:t>
      </w:r>
      <w:r>
        <w:t>);</w:t>
      </w:r>
    </w:p>
    <w:p w:rsidR="00B954E5" w:rsidRDefault="00B954E5" w:rsidP="00B954E5">
      <w:pPr>
        <w:pStyle w:val="Output"/>
        <w:rPr>
          <w:color w:val="4C483D" w:themeColor="text2"/>
        </w:rPr>
      </w:pPr>
      <w:r>
        <w:tab/>
      </w:r>
      <w:r>
        <w:tab/>
      </w:r>
      <w:r>
        <w:tab/>
        <w:t>System.</w:t>
      </w:r>
      <w:r>
        <w:rPr>
          <w:bCs/>
          <w:i/>
          <w:iCs/>
          <w:color w:val="0000C0"/>
        </w:rPr>
        <w:t>out</w:t>
      </w:r>
      <w:r>
        <w:t>.println(</w:t>
      </w:r>
      <w:r>
        <w:rPr>
          <w:color w:val="6A3E3E"/>
        </w:rPr>
        <w:t>output</w:t>
      </w:r>
      <w:r>
        <w:t>);</w:t>
      </w:r>
    </w:p>
    <w:p w:rsidR="00B954E5" w:rsidRDefault="00B954E5" w:rsidP="00B954E5">
      <w:pPr>
        <w:pStyle w:val="Output"/>
        <w:rPr>
          <w:color w:val="4C483D" w:themeColor="text2"/>
        </w:rPr>
      </w:pPr>
    </w:p>
    <w:p w:rsidR="00B954E5" w:rsidRDefault="00B954E5" w:rsidP="00B954E5">
      <w:pPr>
        <w:pStyle w:val="Output"/>
        <w:rPr>
          <w:color w:val="4C483D" w:themeColor="text2"/>
        </w:rPr>
      </w:pPr>
      <w:r>
        <w:tab/>
      </w:r>
      <w:r>
        <w:tab/>
        <w:t xml:space="preserve">} </w:t>
      </w:r>
      <w:r>
        <w:rPr>
          <w:bCs/>
          <w:color w:val="7F0055"/>
        </w:rPr>
        <w:t>catch</w:t>
      </w:r>
      <w:r>
        <w:t xml:space="preserve"> (Exception </w:t>
      </w:r>
      <w:r>
        <w:rPr>
          <w:color w:val="6A3E3E"/>
        </w:rPr>
        <w:t>e</w:t>
      </w:r>
      <w:r>
        <w:t>) {</w:t>
      </w:r>
    </w:p>
    <w:p w:rsidR="00B954E5" w:rsidRDefault="00B954E5" w:rsidP="00B954E5">
      <w:pPr>
        <w:pStyle w:val="Output"/>
        <w:rPr>
          <w:color w:val="4C483D" w:themeColor="text2"/>
        </w:rPr>
      </w:pPr>
      <w:r>
        <w:tab/>
      </w:r>
      <w:r>
        <w:tab/>
      </w:r>
      <w:r>
        <w:tab/>
      </w:r>
      <w:r>
        <w:rPr>
          <w:color w:val="6A3E3E"/>
        </w:rPr>
        <w:t>e</w:t>
      </w:r>
      <w:r>
        <w:t>.printStackTrace();</w:t>
      </w:r>
    </w:p>
    <w:p w:rsidR="00B954E5" w:rsidRDefault="00B954E5" w:rsidP="00B954E5">
      <w:pPr>
        <w:pStyle w:val="Output"/>
        <w:rPr>
          <w:color w:val="4C483D" w:themeColor="text2"/>
        </w:rPr>
      </w:pPr>
      <w:r>
        <w:tab/>
      </w:r>
      <w:r>
        <w:tab/>
        <w:t>}</w:t>
      </w:r>
    </w:p>
    <w:p w:rsidR="00B954E5" w:rsidRDefault="00B954E5" w:rsidP="00B954E5">
      <w:pPr>
        <w:pStyle w:val="Output"/>
        <w:rPr>
          <w:color w:val="4C483D" w:themeColor="text2"/>
        </w:rPr>
      </w:pPr>
      <w:r>
        <w:tab/>
        <w:t>}</w:t>
      </w:r>
    </w:p>
    <w:p w:rsidR="00B954E5" w:rsidRDefault="00B954E5" w:rsidP="00B954E5">
      <w:pPr>
        <w:pStyle w:val="Output"/>
      </w:pPr>
      <w:r>
        <w:t>}</w:t>
      </w:r>
    </w:p>
    <w:p w:rsidR="00B954E5" w:rsidRDefault="00B954E5" w:rsidP="00B954E5">
      <w:r>
        <w:t>Output</w:t>
      </w:r>
    </w:p>
    <w:p w:rsidR="00B954E5" w:rsidRDefault="00B954E5" w:rsidP="00B954E5">
      <w:pPr>
        <w:pStyle w:val="Output"/>
        <w:rPr>
          <w:color w:val="4C483D" w:themeColor="text2"/>
        </w:rPr>
      </w:pPr>
      <w:r>
        <w:t xml:space="preserve">Output from Server .... </w:t>
      </w:r>
    </w:p>
    <w:p w:rsidR="00B954E5" w:rsidRDefault="00B954E5" w:rsidP="00B954E5">
      <w:pPr>
        <w:pStyle w:val="Output"/>
        <w:rPr>
          <w:color w:val="4C483D" w:themeColor="text2"/>
        </w:rPr>
      </w:pPr>
    </w:p>
    <w:p w:rsidR="00B954E5" w:rsidRDefault="00B954E5" w:rsidP="00B954E5">
      <w:pPr>
        <w:pStyle w:val="Output"/>
      </w:pPr>
      <w:r>
        <w:t>USER DATA SAVED!! USER [username=satyakaveti@gmail.com, password=XCersxg34CXeWER341DS@#we]</w:t>
      </w:r>
    </w:p>
    <w:p w:rsidR="00B954E5" w:rsidRDefault="00B954E5" w:rsidP="00B954E5"/>
    <w:p w:rsidR="00B954E5" w:rsidRDefault="00B954E5" w:rsidP="00B954E5">
      <w:pPr>
        <w:pStyle w:val="Heading3"/>
      </w:pPr>
      <w:bookmarkStart w:id="112" w:name="_Toc471845326"/>
      <w:r>
        <w:t>14.How to Test (JAX-RS) RESTful Web Services</w:t>
      </w:r>
      <w:bookmarkEnd w:id="112"/>
    </w:p>
    <w:p w:rsidR="00B954E5" w:rsidRDefault="00B954E5" w:rsidP="00B954E5">
      <w:r w:rsidRPr="00CA02FC">
        <w:t>in real time projects we will use different tools to test RESTful web services</w:t>
      </w:r>
    </w:p>
    <w:p w:rsidR="00B954E5" w:rsidRPr="00CA02FC" w:rsidRDefault="00B954E5" w:rsidP="00B954E5">
      <w:pPr>
        <w:spacing w:after="0"/>
        <w:rPr>
          <w:b/>
          <w:color w:val="FF0000"/>
        </w:rPr>
      </w:pPr>
      <w:r>
        <w:rPr>
          <w:b/>
          <w:color w:val="FF0000"/>
        </w:rPr>
        <w:t xml:space="preserve">1.Browser </w:t>
      </w:r>
      <w:r w:rsidRPr="00CA02FC">
        <w:rPr>
          <w:b/>
          <w:color w:val="FF0000"/>
        </w:rPr>
        <w:t>Addons</w:t>
      </w:r>
    </w:p>
    <w:p w:rsidR="00B954E5" w:rsidRDefault="00B954E5" w:rsidP="00B954E5">
      <w:pPr>
        <w:pStyle w:val="ListParagraph"/>
        <w:numPr>
          <w:ilvl w:val="0"/>
          <w:numId w:val="146"/>
        </w:numPr>
      </w:pPr>
      <w:r>
        <w:t>Postman [ Chrome Extension ]</w:t>
      </w:r>
    </w:p>
    <w:p w:rsidR="00B954E5" w:rsidRDefault="00B954E5" w:rsidP="00B954E5">
      <w:pPr>
        <w:pStyle w:val="ListParagraph"/>
        <w:numPr>
          <w:ilvl w:val="0"/>
          <w:numId w:val="146"/>
        </w:numPr>
      </w:pPr>
      <w:r>
        <w:t>REST Client [ Chrome Extension ]</w:t>
      </w:r>
    </w:p>
    <w:p w:rsidR="00B954E5" w:rsidRDefault="00B954E5" w:rsidP="00B954E5">
      <w:pPr>
        <w:pStyle w:val="ListParagraph"/>
        <w:numPr>
          <w:ilvl w:val="0"/>
          <w:numId w:val="146"/>
        </w:numPr>
      </w:pPr>
      <w:r>
        <w:t>Advanced REST Client [ Chrome Extension ]</w:t>
      </w:r>
    </w:p>
    <w:p w:rsidR="00B954E5" w:rsidRDefault="00B954E5" w:rsidP="00B954E5">
      <w:pPr>
        <w:pStyle w:val="ListParagraph"/>
        <w:numPr>
          <w:ilvl w:val="0"/>
          <w:numId w:val="146"/>
        </w:numPr>
      </w:pPr>
      <w:r>
        <w:t>Rest Client [ Firefox Add-On ]</w:t>
      </w:r>
    </w:p>
    <w:p w:rsidR="00B954E5" w:rsidRPr="00CA02FC" w:rsidRDefault="00B954E5" w:rsidP="00B954E5">
      <w:pPr>
        <w:spacing w:after="0"/>
        <w:rPr>
          <w:b/>
          <w:color w:val="FF0000"/>
        </w:rPr>
      </w:pPr>
      <w:r w:rsidRPr="00CA02FC">
        <w:rPr>
          <w:b/>
          <w:color w:val="FF0000"/>
        </w:rPr>
        <w:t>2.JAX-RS Local System Tools</w:t>
      </w:r>
    </w:p>
    <w:p w:rsidR="00B954E5" w:rsidRPr="00CA02FC" w:rsidRDefault="00B20442" w:rsidP="00B954E5">
      <w:pPr>
        <w:pStyle w:val="ListParagraph"/>
        <w:numPr>
          <w:ilvl w:val="0"/>
          <w:numId w:val="147"/>
        </w:numPr>
        <w:rPr>
          <w:lang w:eastAsia="en-US"/>
        </w:rPr>
      </w:pPr>
      <w:hyperlink r:id="rId241" w:history="1">
        <w:r w:rsidR="00B954E5" w:rsidRPr="00CA02FC">
          <w:rPr>
            <w:rStyle w:val="Hyperlink"/>
            <w:lang w:eastAsia="en-US"/>
          </w:rPr>
          <w:t>RESTClient UI</w:t>
        </w:r>
      </w:hyperlink>
    </w:p>
    <w:p w:rsidR="00B954E5" w:rsidRPr="00CA02FC" w:rsidRDefault="00B20442" w:rsidP="00B954E5">
      <w:pPr>
        <w:pStyle w:val="ListParagraph"/>
        <w:numPr>
          <w:ilvl w:val="0"/>
          <w:numId w:val="147"/>
        </w:numPr>
        <w:rPr>
          <w:lang w:eastAsia="en-US"/>
        </w:rPr>
      </w:pPr>
      <w:hyperlink r:id="rId242" w:history="1">
        <w:r w:rsidR="00B954E5" w:rsidRPr="00CA02FC">
          <w:rPr>
            <w:rStyle w:val="Hyperlink"/>
            <w:lang w:eastAsia="en-US"/>
          </w:rPr>
          <w:t>SoupUi</w:t>
        </w:r>
      </w:hyperlink>
    </w:p>
    <w:p w:rsidR="00B954E5" w:rsidRDefault="00B954E5" w:rsidP="00B954E5">
      <w:pPr>
        <w:pStyle w:val="Qsns"/>
      </w:pPr>
      <w:r w:rsidRPr="00CA02FC">
        <w:t>RESTClient UI</w:t>
      </w:r>
    </w:p>
    <w:p w:rsidR="00B954E5" w:rsidRDefault="00B954E5" w:rsidP="00B954E5">
      <w:r>
        <w:t xml:space="preserve">1. Download .jar file from here </w:t>
      </w:r>
      <w:hyperlink r:id="rId243" w:history="1">
        <w:r w:rsidRPr="00A86963">
          <w:rPr>
            <w:rStyle w:val="Hyperlink"/>
          </w:rPr>
          <w:t>https://code.google.com/archive/p/rest-client/downloads</w:t>
        </w:r>
      </w:hyperlink>
    </w:p>
    <w:p w:rsidR="00B954E5" w:rsidRDefault="00B954E5" w:rsidP="00B954E5">
      <w:pPr>
        <w:rPr>
          <w:rStyle w:val="OutputChar"/>
        </w:rPr>
      </w:pPr>
      <w:r>
        <w:t xml:space="preserve">2.Run jar by giving </w:t>
      </w:r>
      <w:r w:rsidRPr="006B20DF">
        <w:t>&gt;</w:t>
      </w:r>
      <w:r w:rsidRPr="006B20DF">
        <w:rPr>
          <w:rStyle w:val="OutputChar"/>
        </w:rPr>
        <w:t>java -jar restclient-ui-3.2.2-jar-with-dependencies.jar</w:t>
      </w:r>
    </w:p>
    <w:p w:rsidR="00B954E5" w:rsidRDefault="00B954E5" w:rsidP="00B954E5">
      <w:pPr>
        <w:spacing w:after="0"/>
      </w:pPr>
      <w:r>
        <w:t>3.It will Opens the window as follows</w:t>
      </w:r>
    </w:p>
    <w:p w:rsidR="00B954E5" w:rsidRDefault="00B954E5" w:rsidP="00B954E5">
      <w:r>
        <w:rPr>
          <w:noProof/>
          <w:lang w:eastAsia="en-US"/>
        </w:rPr>
        <w:lastRenderedPageBreak/>
        <w:drawing>
          <wp:inline distT="0" distB="0" distL="0" distR="0" wp14:anchorId="2560633B" wp14:editId="7DCBA293">
            <wp:extent cx="2981325" cy="3458336"/>
            <wp:effectExtent l="0" t="0" r="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A0B91D.tmp"/>
                    <pic:cNvPicPr/>
                  </pic:nvPicPr>
                  <pic:blipFill>
                    <a:blip r:embed="rId244">
                      <a:extLst>
                        <a:ext uri="{28A0092B-C50C-407E-A947-70E740481C1C}">
                          <a14:useLocalDpi xmlns:a14="http://schemas.microsoft.com/office/drawing/2010/main" val="0"/>
                        </a:ext>
                      </a:extLst>
                    </a:blip>
                    <a:stretch>
                      <a:fillRect/>
                    </a:stretch>
                  </pic:blipFill>
                  <pic:spPr>
                    <a:xfrm>
                      <a:off x="0" y="0"/>
                      <a:ext cx="2982837" cy="3460090"/>
                    </a:xfrm>
                    <a:prstGeom prst="rect">
                      <a:avLst/>
                    </a:prstGeom>
                  </pic:spPr>
                </pic:pic>
              </a:graphicData>
            </a:graphic>
          </wp:inline>
        </w:drawing>
      </w:r>
    </w:p>
    <w:p w:rsidR="00B954E5" w:rsidRDefault="00B954E5" w:rsidP="00B954E5">
      <w:r>
        <w:t>4.Test Your application by proving any running web service URL</w:t>
      </w:r>
    </w:p>
    <w:p w:rsidR="00B954E5" w:rsidRDefault="00B954E5" w:rsidP="00B954E5">
      <w:r>
        <w:t xml:space="preserve">Ex: </w:t>
      </w:r>
      <w:hyperlink r:id="rId245" w:history="1">
        <w:r w:rsidRPr="00A86963">
          <w:rPr>
            <w:rStyle w:val="Hyperlink"/>
          </w:rPr>
          <w:t>http://localhost:8080/JAXRS-JSON-JavaClients-Example/rest/json/getjson</w:t>
        </w:r>
      </w:hyperlink>
    </w:p>
    <w:p w:rsidR="00B954E5" w:rsidRDefault="00B954E5" w:rsidP="00B954E5">
      <w:r>
        <w:rPr>
          <w:noProof/>
          <w:lang w:eastAsia="en-US"/>
        </w:rPr>
        <w:drawing>
          <wp:inline distT="0" distB="0" distL="0" distR="0" wp14:anchorId="0828E0EF" wp14:editId="2349EA4C">
            <wp:extent cx="2400300" cy="2761793"/>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A0551B.tmp"/>
                    <pic:cNvPicPr/>
                  </pic:nvPicPr>
                  <pic:blipFill>
                    <a:blip r:embed="rId246">
                      <a:extLst>
                        <a:ext uri="{28A0092B-C50C-407E-A947-70E740481C1C}">
                          <a14:useLocalDpi xmlns:a14="http://schemas.microsoft.com/office/drawing/2010/main" val="0"/>
                        </a:ext>
                      </a:extLst>
                    </a:blip>
                    <a:stretch>
                      <a:fillRect/>
                    </a:stretch>
                  </pic:blipFill>
                  <pic:spPr>
                    <a:xfrm>
                      <a:off x="0" y="0"/>
                      <a:ext cx="2410503" cy="2773533"/>
                    </a:xfrm>
                    <a:prstGeom prst="rect">
                      <a:avLst/>
                    </a:prstGeom>
                  </pic:spPr>
                </pic:pic>
              </a:graphicData>
            </a:graphic>
          </wp:inline>
        </w:drawing>
      </w:r>
    </w:p>
    <w:p w:rsidR="00DC7F2F" w:rsidRDefault="00DC7F2F" w:rsidP="00DC7F2F">
      <w:pPr>
        <w:pStyle w:val="Howitworks"/>
      </w:pPr>
      <w:r>
        <w:t>Postman</w:t>
      </w:r>
    </w:p>
    <w:p w:rsidR="00DC7F2F" w:rsidRDefault="00B40143" w:rsidP="00B954E5">
      <w:r>
        <w:rPr>
          <w:noProof/>
          <w:lang w:eastAsia="en-US"/>
        </w:rPr>
        <w:lastRenderedPageBreak/>
        <w:drawing>
          <wp:inline distT="0" distB="0" distL="0" distR="0" wp14:anchorId="17B4C66E" wp14:editId="2B185B84">
            <wp:extent cx="5943600" cy="31857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185795"/>
                    </a:xfrm>
                    <a:prstGeom prst="rect">
                      <a:avLst/>
                    </a:prstGeom>
                  </pic:spPr>
                </pic:pic>
              </a:graphicData>
            </a:graphic>
          </wp:inline>
        </w:drawing>
      </w:r>
    </w:p>
    <w:p w:rsidR="00B954E5" w:rsidRDefault="00B954E5" w:rsidP="00B954E5">
      <w:r>
        <w:t>Similarly we can work with SoapUI also</w:t>
      </w:r>
    </w:p>
    <w:p w:rsidR="00FD1390" w:rsidRDefault="00FD1390" w:rsidP="00B954E5">
      <w:r>
        <w:rPr>
          <w:noProof/>
          <w:lang w:eastAsia="en-US"/>
        </w:rPr>
        <w:drawing>
          <wp:inline distT="0" distB="0" distL="0" distR="0" wp14:anchorId="420644D1" wp14:editId="29F83FC6">
            <wp:extent cx="5943600" cy="30892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089275"/>
                    </a:xfrm>
                    <a:prstGeom prst="rect">
                      <a:avLst/>
                    </a:prstGeom>
                  </pic:spPr>
                </pic:pic>
              </a:graphicData>
            </a:graphic>
          </wp:inline>
        </w:drawing>
      </w:r>
      <w:bookmarkStart w:id="113" w:name="_GoBack"/>
      <w:bookmarkEnd w:id="113"/>
    </w:p>
    <w:p w:rsidR="00B954E5" w:rsidRDefault="00B954E5" w:rsidP="00B954E5">
      <w:pPr>
        <w:pStyle w:val="Heading1"/>
      </w:pPr>
      <w:bookmarkStart w:id="114" w:name="_Toc471845327"/>
      <w:bookmarkStart w:id="115" w:name="_Toc4274754"/>
      <w:r>
        <w:t>References</w:t>
      </w:r>
      <w:bookmarkEnd w:id="114"/>
      <w:bookmarkEnd w:id="115"/>
    </w:p>
    <w:p w:rsidR="00B954E5" w:rsidRDefault="00B954E5" w:rsidP="00B954E5">
      <w:pPr>
        <w:pStyle w:val="Howitworks"/>
      </w:pPr>
      <w:r>
        <w:t>JAX-WS</w:t>
      </w:r>
    </w:p>
    <w:p w:rsidR="00B954E5" w:rsidRDefault="00B20442" w:rsidP="00B954E5">
      <w:pPr>
        <w:rPr>
          <w:rStyle w:val="Hyperlink"/>
        </w:rPr>
      </w:pPr>
      <w:hyperlink r:id="rId249" w:history="1">
        <w:r w:rsidR="00B954E5" w:rsidRPr="00CC1631">
          <w:rPr>
            <w:rStyle w:val="Hyperlink"/>
          </w:rPr>
          <w:t>http://www.java2blog.com/2013/03/soap-web-service-tutorial.html</w:t>
        </w:r>
      </w:hyperlink>
    </w:p>
    <w:p w:rsidR="00B954E5" w:rsidRDefault="00B20442" w:rsidP="00B954E5">
      <w:pPr>
        <w:rPr>
          <w:rStyle w:val="Hyperlink"/>
        </w:rPr>
      </w:pPr>
      <w:hyperlink r:id="rId250" w:history="1">
        <w:r w:rsidR="00B954E5" w:rsidRPr="0087707F">
          <w:rPr>
            <w:rStyle w:val="Hyperlink"/>
          </w:rPr>
          <w:t>https://examples.</w:t>
        </w:r>
        <w:r w:rsidR="00B954E5">
          <w:rPr>
            <w:rStyle w:val="Hyperlink"/>
          </w:rPr>
          <w:t>smlcodes</w:t>
        </w:r>
        <w:r w:rsidR="00B954E5" w:rsidRPr="0087707F">
          <w:rPr>
            <w:rStyle w:val="Hyperlink"/>
          </w:rPr>
          <w:t>.com/enterprise-java/jws/jax-ws-annotations-example/</w:t>
        </w:r>
      </w:hyperlink>
    </w:p>
    <w:p w:rsidR="00B954E5" w:rsidRDefault="00B20442" w:rsidP="00B954E5">
      <w:hyperlink r:id="rId251" w:history="1">
        <w:r w:rsidR="00B954E5" w:rsidRPr="0015448C">
          <w:rPr>
            <w:rStyle w:val="Hyperlink"/>
          </w:rPr>
          <w:t>http://cxf.apache.org/docs/developing-a-service.html</w:t>
        </w:r>
      </w:hyperlink>
    </w:p>
    <w:p w:rsidR="00B954E5" w:rsidRDefault="00B20442" w:rsidP="00B954E5">
      <w:hyperlink r:id="rId252" w:history="1">
        <w:r w:rsidR="00B954E5" w:rsidRPr="0015448C">
          <w:rPr>
            <w:rStyle w:val="Hyperlink"/>
          </w:rPr>
          <w:t>https://docs.oracle.com/cd/E13222_01/wls/docs92/webserv/annotations.html</w:t>
        </w:r>
      </w:hyperlink>
    </w:p>
    <w:p w:rsidR="00B954E5" w:rsidRDefault="00B20442" w:rsidP="00B954E5">
      <w:hyperlink r:id="rId253" w:history="1">
        <w:r w:rsidR="00B954E5" w:rsidRPr="0015448C">
          <w:rPr>
            <w:rStyle w:val="Hyperlink"/>
          </w:rPr>
          <w:t>http://docs.oracle.com/javaee/5/api/javax/jws/WebService.html</w:t>
        </w:r>
      </w:hyperlink>
    </w:p>
    <w:p w:rsidR="00B954E5" w:rsidRDefault="00B20442" w:rsidP="00B954E5">
      <w:hyperlink r:id="rId254" w:history="1">
        <w:r w:rsidR="00B954E5" w:rsidRPr="0015448C">
          <w:rPr>
            <w:rStyle w:val="Hyperlink"/>
          </w:rPr>
          <w:t>https://jax-ws.java.net/jax-ws-ea3/docs/annotations.html</w:t>
        </w:r>
      </w:hyperlink>
    </w:p>
    <w:p w:rsidR="00B954E5" w:rsidRDefault="00B954E5" w:rsidP="00B954E5">
      <w:pPr>
        <w:pStyle w:val="Howitworks"/>
      </w:pPr>
      <w:r>
        <w:t>JAX-RS</w:t>
      </w:r>
    </w:p>
    <w:p w:rsidR="00B954E5" w:rsidRDefault="00B20442" w:rsidP="00B954E5">
      <w:pPr>
        <w:rPr>
          <w:rStyle w:val="Hyperlink"/>
        </w:rPr>
      </w:pPr>
      <w:hyperlink r:id="rId255" w:history="1">
        <w:r w:rsidR="00B954E5" w:rsidRPr="001313D4">
          <w:rPr>
            <w:rStyle w:val="Hyperlink"/>
          </w:rPr>
          <w:t>http://www.java4s.com/web-services/restful-web-services-jax-rs-annotations/</w:t>
        </w:r>
      </w:hyperlink>
    </w:p>
    <w:p w:rsidR="00B954E5" w:rsidRDefault="00B20442" w:rsidP="00B954E5">
      <w:hyperlink r:id="rId256" w:history="1">
        <w:r w:rsidR="00B954E5" w:rsidRPr="00B61D72">
          <w:rPr>
            <w:rStyle w:val="Hyperlink"/>
          </w:rPr>
          <w:t>http://www.mkyong.com/tutorials/jax-rs-tutorials/</w:t>
        </w:r>
      </w:hyperlink>
    </w:p>
    <w:p w:rsidR="00B954E5" w:rsidRDefault="00B20442" w:rsidP="00B954E5">
      <w:hyperlink r:id="rId257" w:history="1">
        <w:r w:rsidR="00B954E5" w:rsidRPr="00B61D72">
          <w:rPr>
            <w:rStyle w:val="Hyperlink"/>
          </w:rPr>
          <w:t>http://www.mkyong.com/tutorials/jax-rs-tutorials/</w:t>
        </w:r>
      </w:hyperlink>
    </w:p>
    <w:p w:rsidR="00B954E5" w:rsidRDefault="00B20442" w:rsidP="00B954E5">
      <w:hyperlink r:id="rId258" w:history="1">
        <w:r w:rsidR="00B954E5" w:rsidRPr="00B61D72">
          <w:rPr>
            <w:rStyle w:val="Hyperlink"/>
          </w:rPr>
          <w:t>http://www.java4s.com/web-services/</w:t>
        </w:r>
      </w:hyperlink>
    </w:p>
    <w:p w:rsidR="00B954E5" w:rsidRDefault="00B954E5" w:rsidP="007E2F55"/>
    <w:p w:rsidR="005B7745" w:rsidRDefault="005B7745" w:rsidP="007E2F55"/>
    <w:p w:rsidR="005B7745" w:rsidRDefault="005B7745" w:rsidP="007E2F55"/>
    <w:p w:rsidR="005B7745" w:rsidRDefault="005B7745" w:rsidP="007E2F55"/>
    <w:p w:rsidR="005B7745" w:rsidRDefault="005B7745" w:rsidP="007E2F55"/>
    <w:p w:rsidR="005B7745" w:rsidRDefault="005B7745" w:rsidP="007E2F55"/>
    <w:p w:rsidR="005B7745" w:rsidRDefault="005B7745" w:rsidP="007E2F55"/>
    <w:sectPr w:rsidR="005B7745" w:rsidSect="00764BBE">
      <w:footerReference w:type="default" r:id="rId259"/>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0442" w:rsidRDefault="00B20442">
      <w:pPr>
        <w:spacing w:after="0" w:line="240" w:lineRule="auto"/>
      </w:pPr>
      <w:r>
        <w:separator/>
      </w:r>
    </w:p>
  </w:endnote>
  <w:endnote w:type="continuationSeparator" w:id="0">
    <w:p w:rsidR="00B20442" w:rsidRDefault="00B20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Rockwell">
    <w:panose1 w:val="02060603020205020403"/>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Narkisim">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haroni">
    <w:altName w:val="Segoe UI Semibold"/>
    <w:charset w:val="00"/>
    <w:family w:val="auto"/>
    <w:pitch w:val="variable"/>
    <w:sig w:usb0="00000000" w:usb1="00000000" w:usb2="00000000" w:usb3="00000000" w:csb0="00000021" w:csb1="00000000"/>
  </w:font>
  <w:font w:name="Meiryo UI">
    <w:altName w:val="MS UI Gothic"/>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4384718"/>
      <w:docPartObj>
        <w:docPartGallery w:val="Page Numbers (Bottom of Page)"/>
        <w:docPartUnique/>
      </w:docPartObj>
    </w:sdtPr>
    <w:sdtEndPr>
      <w:rPr>
        <w:color w:val="7F7F7F" w:themeColor="background1" w:themeShade="7F"/>
        <w:spacing w:val="60"/>
      </w:rPr>
    </w:sdtEndPr>
    <w:sdtContent>
      <w:p w:rsidR="001E5F0D" w:rsidRDefault="001E5F0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D1390" w:rsidRPr="00FD1390">
          <w:rPr>
            <w:b/>
            <w:bCs/>
            <w:noProof/>
          </w:rPr>
          <w:t>176</w:t>
        </w:r>
        <w:r>
          <w:rPr>
            <w:b/>
            <w:bCs/>
            <w:noProof/>
          </w:rPr>
          <w:fldChar w:fldCharType="end"/>
        </w:r>
        <w:r>
          <w:rPr>
            <w:b/>
            <w:bCs/>
          </w:rPr>
          <w:t xml:space="preserve"> | </w:t>
        </w:r>
        <w:r>
          <w:rPr>
            <w:color w:val="7F7F7F" w:themeColor="background1" w:themeShade="7F"/>
            <w:spacing w:val="60"/>
          </w:rPr>
          <w:t>Page</w:t>
        </w:r>
      </w:p>
    </w:sdtContent>
  </w:sdt>
  <w:p w:rsidR="001E5F0D" w:rsidRDefault="001E5F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0442" w:rsidRDefault="00B20442">
      <w:pPr>
        <w:spacing w:after="0" w:line="240" w:lineRule="auto"/>
      </w:pPr>
      <w:r>
        <w:separator/>
      </w:r>
    </w:p>
  </w:footnote>
  <w:footnote w:type="continuationSeparator" w:id="0">
    <w:p w:rsidR="00B20442" w:rsidRDefault="00B204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2D840D9"/>
    <w:multiLevelType w:val="multilevel"/>
    <w:tmpl w:val="9F365C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02E111D9"/>
    <w:multiLevelType w:val="hybridMultilevel"/>
    <w:tmpl w:val="E708D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480680"/>
    <w:multiLevelType w:val="hybridMultilevel"/>
    <w:tmpl w:val="205606A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8B7E01"/>
    <w:multiLevelType w:val="hybridMultilevel"/>
    <w:tmpl w:val="3454E96A"/>
    <w:lvl w:ilvl="0" w:tplc="0409000F">
      <w:start w:val="1"/>
      <w:numFmt w:val="decimal"/>
      <w:lvlText w:val="%1."/>
      <w:lvlJc w:val="left"/>
      <w:pPr>
        <w:ind w:left="360" w:hanging="360"/>
      </w:pPr>
      <w:rPr>
        <w:rFonts w:hint="default"/>
        <w:b w:val="0"/>
        <w:u w:val="no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50B387C"/>
    <w:multiLevelType w:val="hybridMultilevel"/>
    <w:tmpl w:val="64E664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721DA9"/>
    <w:multiLevelType w:val="hybridMultilevel"/>
    <w:tmpl w:val="00C01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6A37F0"/>
    <w:multiLevelType w:val="hybridMultilevel"/>
    <w:tmpl w:val="FA88E3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069C3BC0"/>
    <w:multiLevelType w:val="hybridMultilevel"/>
    <w:tmpl w:val="0194EC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69D5AE5"/>
    <w:multiLevelType w:val="multilevel"/>
    <w:tmpl w:val="688A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1C5DEF"/>
    <w:multiLevelType w:val="hybridMultilevel"/>
    <w:tmpl w:val="C0FC19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4D3493"/>
    <w:multiLevelType w:val="hybridMultilevel"/>
    <w:tmpl w:val="5624FA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980CA2"/>
    <w:multiLevelType w:val="hybridMultilevel"/>
    <w:tmpl w:val="B9905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A731E4"/>
    <w:multiLevelType w:val="hybridMultilevel"/>
    <w:tmpl w:val="4B40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763C15"/>
    <w:multiLevelType w:val="multilevel"/>
    <w:tmpl w:val="9F365C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15:restartNumberingAfterBreak="0">
    <w:nsid w:val="09A35560"/>
    <w:multiLevelType w:val="hybridMultilevel"/>
    <w:tmpl w:val="3A7E4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2C65AB"/>
    <w:multiLevelType w:val="hybridMultilevel"/>
    <w:tmpl w:val="5124538A"/>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8" w15:restartNumberingAfterBreak="0">
    <w:nsid w:val="0AF87241"/>
    <w:multiLevelType w:val="hybridMultilevel"/>
    <w:tmpl w:val="E8A0004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0B211D9B"/>
    <w:multiLevelType w:val="hybridMultilevel"/>
    <w:tmpl w:val="DFF0B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C0D021D"/>
    <w:multiLevelType w:val="hybridMultilevel"/>
    <w:tmpl w:val="9B46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7D569D"/>
    <w:multiLevelType w:val="hybridMultilevel"/>
    <w:tmpl w:val="FAB21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CB404BC"/>
    <w:multiLevelType w:val="hybridMultilevel"/>
    <w:tmpl w:val="796CB2D6"/>
    <w:lvl w:ilvl="0" w:tplc="04090001">
      <w:start w:val="1"/>
      <w:numFmt w:val="bullet"/>
      <w:lvlText w:val=""/>
      <w:lvlJc w:val="left"/>
      <w:pPr>
        <w:ind w:left="360" w:hanging="360"/>
      </w:pPr>
      <w:rPr>
        <w:rFonts w:ascii="Symbol" w:hAnsi="Symbol" w:hint="default"/>
      </w:rPr>
    </w:lvl>
    <w:lvl w:ilvl="1" w:tplc="99EC9EFE">
      <w:start w:val="1"/>
      <w:numFmt w:val="bullet"/>
      <w:lvlText w:val=""/>
      <w:lvlJc w:val="left"/>
      <w:pPr>
        <w:ind w:left="1080" w:hanging="360"/>
      </w:pPr>
      <w:rPr>
        <w:rFonts w:ascii="Wingdings" w:eastAsiaTheme="minorEastAsia" w:hAnsi="Wingdings" w:cstheme="minorBidi"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0D06590D"/>
    <w:multiLevelType w:val="multilevel"/>
    <w:tmpl w:val="21309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FD2B6D"/>
    <w:multiLevelType w:val="hybridMultilevel"/>
    <w:tmpl w:val="50460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01F365A"/>
    <w:multiLevelType w:val="multilevel"/>
    <w:tmpl w:val="80B8B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095670A"/>
    <w:multiLevelType w:val="hybridMultilevel"/>
    <w:tmpl w:val="61E85C9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1895FD7"/>
    <w:multiLevelType w:val="hybridMultilevel"/>
    <w:tmpl w:val="37E48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0506A7"/>
    <w:multiLevelType w:val="hybridMultilevel"/>
    <w:tmpl w:val="BE8A2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867C0D"/>
    <w:multiLevelType w:val="hybridMultilevel"/>
    <w:tmpl w:val="8D7A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D133B5"/>
    <w:multiLevelType w:val="hybridMultilevel"/>
    <w:tmpl w:val="E194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E932A8"/>
    <w:multiLevelType w:val="hybridMultilevel"/>
    <w:tmpl w:val="1B9C7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7F43138"/>
    <w:multiLevelType w:val="hybridMultilevel"/>
    <w:tmpl w:val="DA1A98EC"/>
    <w:lvl w:ilvl="0" w:tplc="C02046B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93C525A"/>
    <w:multiLevelType w:val="hybridMultilevel"/>
    <w:tmpl w:val="14E27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9F7A9D"/>
    <w:multiLevelType w:val="hybridMultilevel"/>
    <w:tmpl w:val="41F0E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BCF1312"/>
    <w:multiLevelType w:val="hybridMultilevel"/>
    <w:tmpl w:val="A02E876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1BDA2A27"/>
    <w:multiLevelType w:val="hybridMultilevel"/>
    <w:tmpl w:val="FE3A8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D394609"/>
    <w:multiLevelType w:val="hybridMultilevel"/>
    <w:tmpl w:val="345C33F8"/>
    <w:lvl w:ilvl="0" w:tplc="096EFF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E880F6B"/>
    <w:multiLevelType w:val="hybridMultilevel"/>
    <w:tmpl w:val="4F2E0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1F762929"/>
    <w:multiLevelType w:val="hybridMultilevel"/>
    <w:tmpl w:val="EAE4D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4657A7"/>
    <w:multiLevelType w:val="hybridMultilevel"/>
    <w:tmpl w:val="E188E0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06E412D"/>
    <w:multiLevelType w:val="hybridMultilevel"/>
    <w:tmpl w:val="471A2C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0FE6355"/>
    <w:multiLevelType w:val="hybridMultilevel"/>
    <w:tmpl w:val="FD2E50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203111F"/>
    <w:multiLevelType w:val="multilevel"/>
    <w:tmpl w:val="1360D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2874CF1"/>
    <w:multiLevelType w:val="hybridMultilevel"/>
    <w:tmpl w:val="F3768952"/>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4051678"/>
    <w:multiLevelType w:val="multilevel"/>
    <w:tmpl w:val="9F365C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6" w15:restartNumberingAfterBreak="0">
    <w:nsid w:val="255C6E62"/>
    <w:multiLevelType w:val="hybridMultilevel"/>
    <w:tmpl w:val="C2F0F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6152786"/>
    <w:multiLevelType w:val="hybridMultilevel"/>
    <w:tmpl w:val="FFF2B5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4263D3"/>
    <w:multiLevelType w:val="hybridMultilevel"/>
    <w:tmpl w:val="7A4C2A02"/>
    <w:lvl w:ilvl="0" w:tplc="428A07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6C34D77"/>
    <w:multiLevelType w:val="hybridMultilevel"/>
    <w:tmpl w:val="0992A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6D501A8"/>
    <w:multiLevelType w:val="hybridMultilevel"/>
    <w:tmpl w:val="967C9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4D783E"/>
    <w:multiLevelType w:val="hybridMultilevel"/>
    <w:tmpl w:val="5A886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7A8048D"/>
    <w:multiLevelType w:val="multilevel"/>
    <w:tmpl w:val="FE3A82D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3" w15:restartNumberingAfterBreak="0">
    <w:nsid w:val="27DF5D4D"/>
    <w:multiLevelType w:val="hybridMultilevel"/>
    <w:tmpl w:val="20941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8A1726D"/>
    <w:multiLevelType w:val="hybridMultilevel"/>
    <w:tmpl w:val="053640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29514D56"/>
    <w:multiLevelType w:val="hybridMultilevel"/>
    <w:tmpl w:val="36E0AF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B5B02C1"/>
    <w:multiLevelType w:val="hybridMultilevel"/>
    <w:tmpl w:val="342829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2B8431EE"/>
    <w:multiLevelType w:val="hybridMultilevel"/>
    <w:tmpl w:val="B25AB6A4"/>
    <w:lvl w:ilvl="0" w:tplc="428A076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C183E1B"/>
    <w:multiLevelType w:val="hybridMultilevel"/>
    <w:tmpl w:val="A21822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CD92EA5"/>
    <w:multiLevelType w:val="hybridMultilevel"/>
    <w:tmpl w:val="7A1E4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CF20063"/>
    <w:multiLevelType w:val="multilevel"/>
    <w:tmpl w:val="FE3A82D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1" w15:restartNumberingAfterBreak="0">
    <w:nsid w:val="2D217B25"/>
    <w:multiLevelType w:val="hybridMultilevel"/>
    <w:tmpl w:val="30AA5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FC673B2"/>
    <w:multiLevelType w:val="hybridMultilevel"/>
    <w:tmpl w:val="7608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06147FC"/>
    <w:multiLevelType w:val="hybridMultilevel"/>
    <w:tmpl w:val="19C88D7C"/>
    <w:lvl w:ilvl="0" w:tplc="1B5885D0">
      <w:start w:val="1"/>
      <w:numFmt w:val="decimal"/>
      <w:lvlText w:val="%1."/>
      <w:lvlJc w:val="left"/>
      <w:pPr>
        <w:ind w:left="720" w:hanging="360"/>
      </w:pPr>
      <w:rPr>
        <w:rFonts w:eastAsiaTheme="minorEastAsia" w:cstheme="min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0EC0568"/>
    <w:multiLevelType w:val="hybridMultilevel"/>
    <w:tmpl w:val="3C96A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12D5761"/>
    <w:multiLevelType w:val="hybridMultilevel"/>
    <w:tmpl w:val="D6F40A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1AA0167"/>
    <w:multiLevelType w:val="hybridMultilevel"/>
    <w:tmpl w:val="0D8CFB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1B81C7F"/>
    <w:multiLevelType w:val="hybridMultilevel"/>
    <w:tmpl w:val="E12A9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25C2B8D"/>
    <w:multiLevelType w:val="hybridMultilevel"/>
    <w:tmpl w:val="DAD81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50F50BE"/>
    <w:multiLevelType w:val="hybridMultilevel"/>
    <w:tmpl w:val="1BF046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F8053A"/>
    <w:multiLevelType w:val="hybridMultilevel"/>
    <w:tmpl w:val="3FF4F0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75A3977"/>
    <w:multiLevelType w:val="hybridMultilevel"/>
    <w:tmpl w:val="99781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37E46613"/>
    <w:multiLevelType w:val="hybridMultilevel"/>
    <w:tmpl w:val="48B00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7E92B30"/>
    <w:multiLevelType w:val="multilevel"/>
    <w:tmpl w:val="9F365CB2"/>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4" w15:restartNumberingAfterBreak="0">
    <w:nsid w:val="38473DDD"/>
    <w:multiLevelType w:val="hybridMultilevel"/>
    <w:tmpl w:val="EFBA6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38671691"/>
    <w:multiLevelType w:val="hybridMultilevel"/>
    <w:tmpl w:val="BA54BD66"/>
    <w:lvl w:ilvl="0" w:tplc="C02046B0">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72161640">
      <w:start w:val="1"/>
      <w:numFmt w:val="lowerRoman"/>
      <w:lvlText w:val="%3."/>
      <w:lvlJc w:val="right"/>
      <w:pPr>
        <w:ind w:left="2160" w:hanging="180"/>
      </w:pPr>
      <w:rPr>
        <w:b/>
        <w:color w:val="00B05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487F05"/>
    <w:multiLevelType w:val="multilevel"/>
    <w:tmpl w:val="F7A0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B95969"/>
    <w:multiLevelType w:val="hybridMultilevel"/>
    <w:tmpl w:val="C9DA4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FF016ED"/>
    <w:multiLevelType w:val="hybridMultilevel"/>
    <w:tmpl w:val="8828C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35440D3"/>
    <w:multiLevelType w:val="hybridMultilevel"/>
    <w:tmpl w:val="54F011E4"/>
    <w:lvl w:ilvl="0" w:tplc="C02046B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3653EB2"/>
    <w:multiLevelType w:val="hybridMultilevel"/>
    <w:tmpl w:val="EEF4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3886C93"/>
    <w:multiLevelType w:val="multilevel"/>
    <w:tmpl w:val="4168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C116FA"/>
    <w:multiLevelType w:val="multilevel"/>
    <w:tmpl w:val="753CF3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15:restartNumberingAfterBreak="0">
    <w:nsid w:val="451278D9"/>
    <w:multiLevelType w:val="hybridMultilevel"/>
    <w:tmpl w:val="CA48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271A93"/>
    <w:multiLevelType w:val="hybridMultilevel"/>
    <w:tmpl w:val="4C72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6271C17"/>
    <w:multiLevelType w:val="hybridMultilevel"/>
    <w:tmpl w:val="BDB8B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767798B"/>
    <w:multiLevelType w:val="hybridMultilevel"/>
    <w:tmpl w:val="FCC83A16"/>
    <w:lvl w:ilvl="0" w:tplc="70FA7F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7931D8B"/>
    <w:multiLevelType w:val="hybridMultilevel"/>
    <w:tmpl w:val="2C42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80C42C7"/>
    <w:multiLevelType w:val="hybridMultilevel"/>
    <w:tmpl w:val="34CCDA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48843CC8"/>
    <w:multiLevelType w:val="hybridMultilevel"/>
    <w:tmpl w:val="05C80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9AB6A75"/>
    <w:multiLevelType w:val="hybridMultilevel"/>
    <w:tmpl w:val="B616DE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4A130ABD"/>
    <w:multiLevelType w:val="hybridMultilevel"/>
    <w:tmpl w:val="66FE7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A875506"/>
    <w:multiLevelType w:val="hybridMultilevel"/>
    <w:tmpl w:val="FD52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BA65D84"/>
    <w:multiLevelType w:val="hybridMultilevel"/>
    <w:tmpl w:val="C12AEF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C3B2E6D"/>
    <w:multiLevelType w:val="hybridMultilevel"/>
    <w:tmpl w:val="8DAA3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C691869"/>
    <w:multiLevelType w:val="hybridMultilevel"/>
    <w:tmpl w:val="64D0F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CDB3952"/>
    <w:multiLevelType w:val="hybridMultilevel"/>
    <w:tmpl w:val="7CB0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CF6398A"/>
    <w:multiLevelType w:val="hybridMultilevel"/>
    <w:tmpl w:val="50A89FD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15:restartNumberingAfterBreak="0">
    <w:nsid w:val="4D1B573F"/>
    <w:multiLevelType w:val="hybridMultilevel"/>
    <w:tmpl w:val="B87AB2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51A156C"/>
    <w:multiLevelType w:val="hybridMultilevel"/>
    <w:tmpl w:val="6FCC5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52E13B6"/>
    <w:multiLevelType w:val="hybridMultilevel"/>
    <w:tmpl w:val="C858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789581A"/>
    <w:multiLevelType w:val="hybridMultilevel"/>
    <w:tmpl w:val="452AE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93D33AA"/>
    <w:multiLevelType w:val="hybridMultilevel"/>
    <w:tmpl w:val="67BAD2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15:restartNumberingAfterBreak="0">
    <w:nsid w:val="5B6152B3"/>
    <w:multiLevelType w:val="hybridMultilevel"/>
    <w:tmpl w:val="CC74F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B7E47C0"/>
    <w:multiLevelType w:val="hybridMultilevel"/>
    <w:tmpl w:val="C4E89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B841A81"/>
    <w:multiLevelType w:val="multilevel"/>
    <w:tmpl w:val="CBC6ED6C"/>
    <w:lvl w:ilvl="0">
      <w:start w:val="1"/>
      <w:numFmt w:val="decimal"/>
      <w:lvlText w:val="%1."/>
      <w:lvlJc w:val="left"/>
      <w:pPr>
        <w:ind w:left="360" w:hanging="360"/>
      </w:pPr>
      <w:rPr>
        <w:rFonts w:hint="default"/>
        <w:b w:val="0"/>
        <w:u w:val="none"/>
      </w:rPr>
    </w:lvl>
    <w:lvl w:ilvl="1">
      <w:start w:val="3"/>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06" w15:restartNumberingAfterBreak="0">
    <w:nsid w:val="5BEA5F07"/>
    <w:multiLevelType w:val="hybridMultilevel"/>
    <w:tmpl w:val="D896A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C903C73"/>
    <w:multiLevelType w:val="hybridMultilevel"/>
    <w:tmpl w:val="9BA6D85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CFF6C85"/>
    <w:multiLevelType w:val="hybridMultilevel"/>
    <w:tmpl w:val="EE8C1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E117410"/>
    <w:multiLevelType w:val="hybridMultilevel"/>
    <w:tmpl w:val="DB943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565C0C"/>
    <w:multiLevelType w:val="hybridMultilevel"/>
    <w:tmpl w:val="FFF4BC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F2B4522"/>
    <w:multiLevelType w:val="hybridMultilevel"/>
    <w:tmpl w:val="EB40B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1345E6D"/>
    <w:multiLevelType w:val="hybridMultilevel"/>
    <w:tmpl w:val="74C2D0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9405D0"/>
    <w:multiLevelType w:val="hybridMultilevel"/>
    <w:tmpl w:val="67580D2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3E2214D"/>
    <w:multiLevelType w:val="hybridMultilevel"/>
    <w:tmpl w:val="89B43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3F17F5"/>
    <w:multiLevelType w:val="hybridMultilevel"/>
    <w:tmpl w:val="94B2E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8801DF"/>
    <w:multiLevelType w:val="hybridMultilevel"/>
    <w:tmpl w:val="E846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59E33B6"/>
    <w:multiLevelType w:val="multilevel"/>
    <w:tmpl w:val="FE3A82D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8" w15:restartNumberingAfterBreak="0">
    <w:nsid w:val="67514D1B"/>
    <w:multiLevelType w:val="hybridMultilevel"/>
    <w:tmpl w:val="B11869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9454DD8"/>
    <w:multiLevelType w:val="hybridMultilevel"/>
    <w:tmpl w:val="51C43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9BB6A28"/>
    <w:multiLevelType w:val="hybridMultilevel"/>
    <w:tmpl w:val="9F80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A1A3AEA"/>
    <w:multiLevelType w:val="hybridMultilevel"/>
    <w:tmpl w:val="AAF04604"/>
    <w:lvl w:ilvl="0" w:tplc="D2A220CC">
      <w:numFmt w:val="bullet"/>
      <w:lvlText w:val="-"/>
      <w:lvlJc w:val="left"/>
      <w:pPr>
        <w:ind w:left="720" w:hanging="360"/>
      </w:pPr>
      <w:rPr>
        <w:rFonts w:ascii="Century Gothic" w:eastAsiaTheme="majorEastAsia" w:hAnsi="Century Gothic"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A797A98"/>
    <w:multiLevelType w:val="hybridMultilevel"/>
    <w:tmpl w:val="FACAB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B1A0223"/>
    <w:multiLevelType w:val="hybridMultilevel"/>
    <w:tmpl w:val="6C822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BDC280E"/>
    <w:multiLevelType w:val="hybridMultilevel"/>
    <w:tmpl w:val="CD7CA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677A28"/>
    <w:multiLevelType w:val="hybridMultilevel"/>
    <w:tmpl w:val="513C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F960C5"/>
    <w:multiLevelType w:val="hybridMultilevel"/>
    <w:tmpl w:val="80465B0E"/>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DBE60E7"/>
    <w:multiLevelType w:val="hybridMultilevel"/>
    <w:tmpl w:val="AB00C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EBB5217"/>
    <w:multiLevelType w:val="hybridMultilevel"/>
    <w:tmpl w:val="FA7AC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F25FF8"/>
    <w:multiLevelType w:val="hybridMultilevel"/>
    <w:tmpl w:val="439C388A"/>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15:restartNumberingAfterBreak="0">
    <w:nsid w:val="722A0F50"/>
    <w:multiLevelType w:val="hybridMultilevel"/>
    <w:tmpl w:val="DD6642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2B86079"/>
    <w:multiLevelType w:val="hybridMultilevel"/>
    <w:tmpl w:val="344EF36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4290D6E"/>
    <w:multiLevelType w:val="hybridMultilevel"/>
    <w:tmpl w:val="D4E03CF4"/>
    <w:lvl w:ilvl="0" w:tplc="428A076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747157B4"/>
    <w:multiLevelType w:val="hybridMultilevel"/>
    <w:tmpl w:val="A6A0C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61967BF"/>
    <w:multiLevelType w:val="hybridMultilevel"/>
    <w:tmpl w:val="C3C044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623740B"/>
    <w:multiLevelType w:val="hybridMultilevel"/>
    <w:tmpl w:val="470298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2B744A"/>
    <w:multiLevelType w:val="hybridMultilevel"/>
    <w:tmpl w:val="F2901A6A"/>
    <w:lvl w:ilvl="0" w:tplc="C02046B0">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780362F"/>
    <w:multiLevelType w:val="hybridMultilevel"/>
    <w:tmpl w:val="E18A2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7D75717"/>
    <w:multiLevelType w:val="hybridMultilevel"/>
    <w:tmpl w:val="9402A0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5A5F1E"/>
    <w:multiLevelType w:val="hybridMultilevel"/>
    <w:tmpl w:val="7DF6E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8C72AA"/>
    <w:multiLevelType w:val="hybridMultilevel"/>
    <w:tmpl w:val="83468CB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1" w15:restartNumberingAfterBreak="0">
    <w:nsid w:val="795F0FCF"/>
    <w:multiLevelType w:val="hybridMultilevel"/>
    <w:tmpl w:val="60C4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B2C18F5"/>
    <w:multiLevelType w:val="hybridMultilevel"/>
    <w:tmpl w:val="5A98C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7BF37ABC"/>
    <w:multiLevelType w:val="hybridMultilevel"/>
    <w:tmpl w:val="BE2AFB42"/>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4" w15:restartNumberingAfterBreak="0">
    <w:nsid w:val="7C732354"/>
    <w:multiLevelType w:val="multilevel"/>
    <w:tmpl w:val="F7228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CAB7F24"/>
    <w:multiLevelType w:val="hybridMultilevel"/>
    <w:tmpl w:val="BCF4732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E2C1F91"/>
    <w:multiLevelType w:val="hybridMultilevel"/>
    <w:tmpl w:val="86AABC1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15:restartNumberingAfterBreak="0">
    <w:nsid w:val="7E6F30E2"/>
    <w:multiLevelType w:val="hybridMultilevel"/>
    <w:tmpl w:val="43F0A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EB94F30"/>
    <w:multiLevelType w:val="hybridMultilevel"/>
    <w:tmpl w:val="524E0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F180951"/>
    <w:multiLevelType w:val="hybridMultilevel"/>
    <w:tmpl w:val="200CEE62"/>
    <w:lvl w:ilvl="0" w:tplc="BE10085C">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F8C01ED"/>
    <w:multiLevelType w:val="hybridMultilevel"/>
    <w:tmpl w:val="45E61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21"/>
  </w:num>
  <w:num w:numId="4">
    <w:abstractNumId w:val="29"/>
  </w:num>
  <w:num w:numId="5">
    <w:abstractNumId w:val="104"/>
  </w:num>
  <w:num w:numId="6">
    <w:abstractNumId w:val="115"/>
  </w:num>
  <w:num w:numId="7">
    <w:abstractNumId w:val="87"/>
  </w:num>
  <w:num w:numId="8">
    <w:abstractNumId w:val="7"/>
  </w:num>
  <w:num w:numId="9">
    <w:abstractNumId w:val="20"/>
  </w:num>
  <w:num w:numId="10">
    <w:abstractNumId w:val="149"/>
  </w:num>
  <w:num w:numId="11">
    <w:abstractNumId w:val="41"/>
  </w:num>
  <w:num w:numId="12">
    <w:abstractNumId w:val="80"/>
  </w:num>
  <w:num w:numId="13">
    <w:abstractNumId w:val="147"/>
  </w:num>
  <w:num w:numId="14">
    <w:abstractNumId w:val="105"/>
  </w:num>
  <w:num w:numId="15">
    <w:abstractNumId w:val="139"/>
  </w:num>
  <w:num w:numId="16">
    <w:abstractNumId w:val="116"/>
  </w:num>
  <w:num w:numId="17">
    <w:abstractNumId w:val="13"/>
  </w:num>
  <w:num w:numId="18">
    <w:abstractNumId w:val="69"/>
  </w:num>
  <w:num w:numId="19">
    <w:abstractNumId w:val="44"/>
  </w:num>
  <w:num w:numId="20">
    <w:abstractNumId w:val="74"/>
  </w:num>
  <w:num w:numId="21">
    <w:abstractNumId w:val="103"/>
  </w:num>
  <w:num w:numId="22">
    <w:abstractNumId w:val="98"/>
  </w:num>
  <w:num w:numId="23">
    <w:abstractNumId w:val="55"/>
  </w:num>
  <w:num w:numId="24">
    <w:abstractNumId w:val="5"/>
  </w:num>
  <w:num w:numId="25">
    <w:abstractNumId w:val="128"/>
  </w:num>
  <w:num w:numId="26">
    <w:abstractNumId w:val="3"/>
  </w:num>
  <w:num w:numId="27">
    <w:abstractNumId w:val="86"/>
  </w:num>
  <w:num w:numId="28">
    <w:abstractNumId w:val="46"/>
  </w:num>
  <w:num w:numId="29">
    <w:abstractNumId w:val="47"/>
  </w:num>
  <w:num w:numId="30">
    <w:abstractNumId w:val="108"/>
  </w:num>
  <w:num w:numId="31">
    <w:abstractNumId w:val="110"/>
  </w:num>
  <w:num w:numId="32">
    <w:abstractNumId w:val="140"/>
  </w:num>
  <w:num w:numId="33">
    <w:abstractNumId w:val="18"/>
  </w:num>
  <w:num w:numId="34">
    <w:abstractNumId w:val="88"/>
  </w:num>
  <w:num w:numId="35">
    <w:abstractNumId w:val="134"/>
  </w:num>
  <w:num w:numId="36">
    <w:abstractNumId w:val="26"/>
  </w:num>
  <w:num w:numId="37">
    <w:abstractNumId w:val="127"/>
  </w:num>
  <w:num w:numId="38">
    <w:abstractNumId w:val="118"/>
  </w:num>
  <w:num w:numId="39">
    <w:abstractNumId w:val="84"/>
  </w:num>
  <w:num w:numId="40">
    <w:abstractNumId w:val="93"/>
  </w:num>
  <w:num w:numId="41">
    <w:abstractNumId w:val="63"/>
  </w:num>
  <w:num w:numId="42">
    <w:abstractNumId w:val="97"/>
  </w:num>
  <w:num w:numId="43">
    <w:abstractNumId w:val="65"/>
  </w:num>
  <w:num w:numId="44">
    <w:abstractNumId w:val="70"/>
  </w:num>
  <w:num w:numId="45">
    <w:abstractNumId w:val="113"/>
  </w:num>
  <w:num w:numId="46">
    <w:abstractNumId w:val="82"/>
  </w:num>
  <w:num w:numId="47">
    <w:abstractNumId w:val="66"/>
  </w:num>
  <w:num w:numId="48">
    <w:abstractNumId w:val="76"/>
  </w:num>
  <w:num w:numId="49">
    <w:abstractNumId w:val="42"/>
  </w:num>
  <w:num w:numId="50">
    <w:abstractNumId w:val="6"/>
  </w:num>
  <w:num w:numId="51">
    <w:abstractNumId w:val="45"/>
  </w:num>
  <w:num w:numId="52">
    <w:abstractNumId w:val="58"/>
  </w:num>
  <w:num w:numId="53">
    <w:abstractNumId w:val="15"/>
  </w:num>
  <w:num w:numId="54">
    <w:abstractNumId w:val="144"/>
  </w:num>
  <w:num w:numId="55">
    <w:abstractNumId w:val="2"/>
  </w:num>
  <w:num w:numId="56">
    <w:abstractNumId w:val="73"/>
  </w:num>
  <w:num w:numId="57">
    <w:abstractNumId w:val="37"/>
  </w:num>
  <w:num w:numId="58">
    <w:abstractNumId w:val="112"/>
  </w:num>
  <w:num w:numId="59">
    <w:abstractNumId w:val="12"/>
  </w:num>
  <w:num w:numId="60">
    <w:abstractNumId w:val="130"/>
  </w:num>
  <w:num w:numId="61">
    <w:abstractNumId w:val="14"/>
  </w:num>
  <w:num w:numId="62">
    <w:abstractNumId w:val="53"/>
  </w:num>
  <w:num w:numId="63">
    <w:abstractNumId w:val="24"/>
  </w:num>
  <w:num w:numId="64">
    <w:abstractNumId w:val="28"/>
  </w:num>
  <w:num w:numId="65">
    <w:abstractNumId w:val="91"/>
  </w:num>
  <w:num w:numId="66">
    <w:abstractNumId w:val="129"/>
  </w:num>
  <w:num w:numId="67">
    <w:abstractNumId w:val="146"/>
  </w:num>
  <w:num w:numId="68">
    <w:abstractNumId w:val="137"/>
  </w:num>
  <w:num w:numId="69">
    <w:abstractNumId w:val="107"/>
  </w:num>
  <w:num w:numId="70">
    <w:abstractNumId w:val="126"/>
  </w:num>
  <w:num w:numId="71">
    <w:abstractNumId w:val="17"/>
  </w:num>
  <w:num w:numId="72">
    <w:abstractNumId w:val="72"/>
  </w:num>
  <w:num w:numId="73">
    <w:abstractNumId w:val="34"/>
  </w:num>
  <w:num w:numId="74">
    <w:abstractNumId w:val="38"/>
  </w:num>
  <w:num w:numId="75">
    <w:abstractNumId w:val="71"/>
  </w:num>
  <w:num w:numId="76">
    <w:abstractNumId w:val="25"/>
  </w:num>
  <w:num w:numId="77">
    <w:abstractNumId w:val="78"/>
  </w:num>
  <w:num w:numId="78">
    <w:abstractNumId w:val="83"/>
  </w:num>
  <w:num w:numId="79">
    <w:abstractNumId w:val="9"/>
  </w:num>
  <w:num w:numId="80">
    <w:abstractNumId w:val="36"/>
  </w:num>
  <w:num w:numId="81">
    <w:abstractNumId w:val="54"/>
  </w:num>
  <w:num w:numId="82">
    <w:abstractNumId w:val="35"/>
  </w:num>
  <w:num w:numId="83">
    <w:abstractNumId w:val="95"/>
  </w:num>
  <w:num w:numId="84">
    <w:abstractNumId w:val="64"/>
  </w:num>
  <w:num w:numId="85">
    <w:abstractNumId w:val="59"/>
  </w:num>
  <w:num w:numId="86">
    <w:abstractNumId w:val="52"/>
  </w:num>
  <w:num w:numId="87">
    <w:abstractNumId w:val="148"/>
  </w:num>
  <w:num w:numId="88">
    <w:abstractNumId w:val="94"/>
  </w:num>
  <w:num w:numId="89">
    <w:abstractNumId w:val="43"/>
  </w:num>
  <w:num w:numId="90">
    <w:abstractNumId w:val="141"/>
  </w:num>
  <w:num w:numId="91">
    <w:abstractNumId w:val="50"/>
  </w:num>
  <w:num w:numId="92">
    <w:abstractNumId w:val="60"/>
  </w:num>
  <w:num w:numId="93">
    <w:abstractNumId w:val="142"/>
  </w:num>
  <w:num w:numId="94">
    <w:abstractNumId w:val="106"/>
  </w:num>
  <w:num w:numId="95">
    <w:abstractNumId w:val="30"/>
  </w:num>
  <w:num w:numId="96">
    <w:abstractNumId w:val="117"/>
  </w:num>
  <w:num w:numId="97">
    <w:abstractNumId w:val="89"/>
  </w:num>
  <w:num w:numId="98">
    <w:abstractNumId w:val="135"/>
  </w:num>
  <w:num w:numId="99">
    <w:abstractNumId w:val="33"/>
  </w:num>
  <w:num w:numId="100">
    <w:abstractNumId w:val="145"/>
  </w:num>
  <w:num w:numId="101">
    <w:abstractNumId w:val="23"/>
  </w:num>
  <w:num w:numId="102">
    <w:abstractNumId w:val="92"/>
  </w:num>
  <w:num w:numId="103">
    <w:abstractNumId w:val="21"/>
  </w:num>
  <w:num w:numId="104">
    <w:abstractNumId w:val="8"/>
  </w:num>
  <w:num w:numId="105">
    <w:abstractNumId w:val="56"/>
  </w:num>
  <w:num w:numId="106">
    <w:abstractNumId w:val="22"/>
  </w:num>
  <w:num w:numId="107">
    <w:abstractNumId w:val="68"/>
  </w:num>
  <w:num w:numId="108">
    <w:abstractNumId w:val="100"/>
  </w:num>
  <w:num w:numId="109">
    <w:abstractNumId w:val="61"/>
  </w:num>
  <w:num w:numId="110">
    <w:abstractNumId w:val="125"/>
  </w:num>
  <w:num w:numId="111">
    <w:abstractNumId w:val="11"/>
  </w:num>
  <w:num w:numId="112">
    <w:abstractNumId w:val="51"/>
  </w:num>
  <w:num w:numId="113">
    <w:abstractNumId w:val="10"/>
  </w:num>
  <w:num w:numId="114">
    <w:abstractNumId w:val="111"/>
  </w:num>
  <w:num w:numId="115">
    <w:abstractNumId w:val="40"/>
  </w:num>
  <w:num w:numId="116">
    <w:abstractNumId w:val="123"/>
  </w:num>
  <w:num w:numId="117">
    <w:abstractNumId w:val="48"/>
  </w:num>
  <w:num w:numId="118">
    <w:abstractNumId w:val="39"/>
  </w:num>
  <w:num w:numId="119">
    <w:abstractNumId w:val="150"/>
  </w:num>
  <w:num w:numId="120">
    <w:abstractNumId w:val="132"/>
  </w:num>
  <w:num w:numId="121">
    <w:abstractNumId w:val="75"/>
  </w:num>
  <w:num w:numId="122">
    <w:abstractNumId w:val="136"/>
  </w:num>
  <w:num w:numId="123">
    <w:abstractNumId w:val="49"/>
  </w:num>
  <w:num w:numId="124">
    <w:abstractNumId w:val="133"/>
  </w:num>
  <w:num w:numId="125">
    <w:abstractNumId w:val="96"/>
  </w:num>
  <w:num w:numId="126">
    <w:abstractNumId w:val="99"/>
  </w:num>
  <w:num w:numId="127">
    <w:abstractNumId w:val="101"/>
  </w:num>
  <w:num w:numId="128">
    <w:abstractNumId w:val="31"/>
  </w:num>
  <w:num w:numId="129">
    <w:abstractNumId w:val="81"/>
  </w:num>
  <w:num w:numId="130">
    <w:abstractNumId w:val="85"/>
  </w:num>
  <w:num w:numId="131">
    <w:abstractNumId w:val="102"/>
  </w:num>
  <w:num w:numId="132">
    <w:abstractNumId w:val="32"/>
  </w:num>
  <w:num w:numId="133">
    <w:abstractNumId w:val="79"/>
  </w:num>
  <w:num w:numId="134">
    <w:abstractNumId w:val="57"/>
  </w:num>
  <w:num w:numId="135">
    <w:abstractNumId w:val="114"/>
  </w:num>
  <w:num w:numId="136">
    <w:abstractNumId w:val="90"/>
  </w:num>
  <w:num w:numId="137">
    <w:abstractNumId w:val="143"/>
  </w:num>
  <w:num w:numId="138">
    <w:abstractNumId w:val="120"/>
  </w:num>
  <w:num w:numId="139">
    <w:abstractNumId w:val="27"/>
  </w:num>
  <w:num w:numId="140">
    <w:abstractNumId w:val="109"/>
  </w:num>
  <w:num w:numId="141">
    <w:abstractNumId w:val="131"/>
  </w:num>
  <w:num w:numId="142">
    <w:abstractNumId w:val="119"/>
  </w:num>
  <w:num w:numId="143">
    <w:abstractNumId w:val="122"/>
  </w:num>
  <w:num w:numId="144">
    <w:abstractNumId w:val="67"/>
  </w:num>
  <w:num w:numId="145">
    <w:abstractNumId w:val="4"/>
  </w:num>
  <w:num w:numId="146">
    <w:abstractNumId w:val="16"/>
  </w:num>
  <w:num w:numId="147">
    <w:abstractNumId w:val="77"/>
  </w:num>
  <w:num w:numId="148">
    <w:abstractNumId w:val="62"/>
  </w:num>
  <w:num w:numId="149">
    <w:abstractNumId w:val="19"/>
  </w:num>
  <w:num w:numId="150">
    <w:abstractNumId w:val="138"/>
  </w:num>
  <w:num w:numId="151">
    <w:abstractNumId w:val="12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469"/>
    <w:rsid w:val="000001E4"/>
    <w:rsid w:val="00000BF3"/>
    <w:rsid w:val="000011A5"/>
    <w:rsid w:val="000017F2"/>
    <w:rsid w:val="00002A4C"/>
    <w:rsid w:val="000047E7"/>
    <w:rsid w:val="00004CEA"/>
    <w:rsid w:val="00004EDC"/>
    <w:rsid w:val="000051B5"/>
    <w:rsid w:val="00005846"/>
    <w:rsid w:val="00005A15"/>
    <w:rsid w:val="000063FF"/>
    <w:rsid w:val="000066A9"/>
    <w:rsid w:val="00006E8B"/>
    <w:rsid w:val="00012787"/>
    <w:rsid w:val="00012931"/>
    <w:rsid w:val="00012C4D"/>
    <w:rsid w:val="0001366D"/>
    <w:rsid w:val="000136DA"/>
    <w:rsid w:val="0001554D"/>
    <w:rsid w:val="000156D2"/>
    <w:rsid w:val="00015943"/>
    <w:rsid w:val="00015DF8"/>
    <w:rsid w:val="00016470"/>
    <w:rsid w:val="0001773F"/>
    <w:rsid w:val="00020ADE"/>
    <w:rsid w:val="00020BE5"/>
    <w:rsid w:val="00020D6C"/>
    <w:rsid w:val="00020E0A"/>
    <w:rsid w:val="00021207"/>
    <w:rsid w:val="00021DC7"/>
    <w:rsid w:val="0002512F"/>
    <w:rsid w:val="0002515A"/>
    <w:rsid w:val="00025A42"/>
    <w:rsid w:val="00030001"/>
    <w:rsid w:val="00031EFD"/>
    <w:rsid w:val="00032BF9"/>
    <w:rsid w:val="000343E4"/>
    <w:rsid w:val="00041307"/>
    <w:rsid w:val="000415EF"/>
    <w:rsid w:val="0004214A"/>
    <w:rsid w:val="000423D0"/>
    <w:rsid w:val="0004368B"/>
    <w:rsid w:val="00043928"/>
    <w:rsid w:val="00044101"/>
    <w:rsid w:val="00044CF0"/>
    <w:rsid w:val="00045B19"/>
    <w:rsid w:val="000466A9"/>
    <w:rsid w:val="00047816"/>
    <w:rsid w:val="00047D3A"/>
    <w:rsid w:val="00050C86"/>
    <w:rsid w:val="00051A2E"/>
    <w:rsid w:val="00051EB7"/>
    <w:rsid w:val="0005299A"/>
    <w:rsid w:val="00052F71"/>
    <w:rsid w:val="00053735"/>
    <w:rsid w:val="000537DA"/>
    <w:rsid w:val="00054570"/>
    <w:rsid w:val="0005472C"/>
    <w:rsid w:val="000547F0"/>
    <w:rsid w:val="000554B1"/>
    <w:rsid w:val="00055C06"/>
    <w:rsid w:val="0005644D"/>
    <w:rsid w:val="00057E62"/>
    <w:rsid w:val="00057F9F"/>
    <w:rsid w:val="0006017B"/>
    <w:rsid w:val="0006084A"/>
    <w:rsid w:val="000610D1"/>
    <w:rsid w:val="000611B1"/>
    <w:rsid w:val="00061CB4"/>
    <w:rsid w:val="0006261C"/>
    <w:rsid w:val="000631F1"/>
    <w:rsid w:val="00063648"/>
    <w:rsid w:val="00063805"/>
    <w:rsid w:val="000647EF"/>
    <w:rsid w:val="00064B7E"/>
    <w:rsid w:val="00065271"/>
    <w:rsid w:val="00065A30"/>
    <w:rsid w:val="000660A6"/>
    <w:rsid w:val="000665E4"/>
    <w:rsid w:val="00066708"/>
    <w:rsid w:val="0006733D"/>
    <w:rsid w:val="00070A62"/>
    <w:rsid w:val="00070CD9"/>
    <w:rsid w:val="00071574"/>
    <w:rsid w:val="00071EFF"/>
    <w:rsid w:val="000720C3"/>
    <w:rsid w:val="00074D66"/>
    <w:rsid w:val="000752A6"/>
    <w:rsid w:val="000753D2"/>
    <w:rsid w:val="000773CA"/>
    <w:rsid w:val="00083D6A"/>
    <w:rsid w:val="00084209"/>
    <w:rsid w:val="0008542B"/>
    <w:rsid w:val="0008688D"/>
    <w:rsid w:val="00087C71"/>
    <w:rsid w:val="00092404"/>
    <w:rsid w:val="00092529"/>
    <w:rsid w:val="0009266D"/>
    <w:rsid w:val="00094BEF"/>
    <w:rsid w:val="0009540C"/>
    <w:rsid w:val="0009666A"/>
    <w:rsid w:val="00097224"/>
    <w:rsid w:val="000973F5"/>
    <w:rsid w:val="000A016C"/>
    <w:rsid w:val="000A0482"/>
    <w:rsid w:val="000A0868"/>
    <w:rsid w:val="000A12E2"/>
    <w:rsid w:val="000A1471"/>
    <w:rsid w:val="000A3B22"/>
    <w:rsid w:val="000A5064"/>
    <w:rsid w:val="000A54A8"/>
    <w:rsid w:val="000A5A1F"/>
    <w:rsid w:val="000A62E3"/>
    <w:rsid w:val="000B043F"/>
    <w:rsid w:val="000B05FF"/>
    <w:rsid w:val="000B0A50"/>
    <w:rsid w:val="000B3725"/>
    <w:rsid w:val="000B45A0"/>
    <w:rsid w:val="000B5CB0"/>
    <w:rsid w:val="000B6171"/>
    <w:rsid w:val="000B6EDF"/>
    <w:rsid w:val="000C02A8"/>
    <w:rsid w:val="000C08BE"/>
    <w:rsid w:val="000C18F9"/>
    <w:rsid w:val="000C274A"/>
    <w:rsid w:val="000C284C"/>
    <w:rsid w:val="000C2AFA"/>
    <w:rsid w:val="000C321E"/>
    <w:rsid w:val="000C35EC"/>
    <w:rsid w:val="000C64B9"/>
    <w:rsid w:val="000D05E0"/>
    <w:rsid w:val="000D0B64"/>
    <w:rsid w:val="000D1250"/>
    <w:rsid w:val="000D1C5E"/>
    <w:rsid w:val="000D1D52"/>
    <w:rsid w:val="000D1F4F"/>
    <w:rsid w:val="000D2801"/>
    <w:rsid w:val="000D38B5"/>
    <w:rsid w:val="000D4418"/>
    <w:rsid w:val="000D5D94"/>
    <w:rsid w:val="000D6CF3"/>
    <w:rsid w:val="000D7633"/>
    <w:rsid w:val="000E220A"/>
    <w:rsid w:val="000E2C4A"/>
    <w:rsid w:val="000E387F"/>
    <w:rsid w:val="000E3B12"/>
    <w:rsid w:val="000E5C12"/>
    <w:rsid w:val="000E6187"/>
    <w:rsid w:val="000E6D47"/>
    <w:rsid w:val="000E71B7"/>
    <w:rsid w:val="000F060E"/>
    <w:rsid w:val="000F0A75"/>
    <w:rsid w:val="000F1C78"/>
    <w:rsid w:val="000F1EC4"/>
    <w:rsid w:val="000F3609"/>
    <w:rsid w:val="000F3CE2"/>
    <w:rsid w:val="000F4A5E"/>
    <w:rsid w:val="000F552B"/>
    <w:rsid w:val="000F5DCF"/>
    <w:rsid w:val="000F5DDD"/>
    <w:rsid w:val="000F61A9"/>
    <w:rsid w:val="000F6536"/>
    <w:rsid w:val="000F6537"/>
    <w:rsid w:val="000F78F0"/>
    <w:rsid w:val="000F799C"/>
    <w:rsid w:val="0010080E"/>
    <w:rsid w:val="001008B6"/>
    <w:rsid w:val="0010137C"/>
    <w:rsid w:val="00101C4F"/>
    <w:rsid w:val="00102072"/>
    <w:rsid w:val="00102E8D"/>
    <w:rsid w:val="0010380C"/>
    <w:rsid w:val="00103AFA"/>
    <w:rsid w:val="00104009"/>
    <w:rsid w:val="001044CB"/>
    <w:rsid w:val="00104AD4"/>
    <w:rsid w:val="00104BB8"/>
    <w:rsid w:val="00105258"/>
    <w:rsid w:val="00106755"/>
    <w:rsid w:val="001069B8"/>
    <w:rsid w:val="00107309"/>
    <w:rsid w:val="0011051E"/>
    <w:rsid w:val="00110757"/>
    <w:rsid w:val="00111A61"/>
    <w:rsid w:val="001125B6"/>
    <w:rsid w:val="00112989"/>
    <w:rsid w:val="00112FB4"/>
    <w:rsid w:val="00113926"/>
    <w:rsid w:val="00113935"/>
    <w:rsid w:val="001214B3"/>
    <w:rsid w:val="00122679"/>
    <w:rsid w:val="001231B3"/>
    <w:rsid w:val="00123B80"/>
    <w:rsid w:val="00123FD3"/>
    <w:rsid w:val="001245FD"/>
    <w:rsid w:val="00124E1A"/>
    <w:rsid w:val="0012515B"/>
    <w:rsid w:val="00126EFC"/>
    <w:rsid w:val="0013144D"/>
    <w:rsid w:val="00131CB4"/>
    <w:rsid w:val="001322F2"/>
    <w:rsid w:val="00132A38"/>
    <w:rsid w:val="001335F2"/>
    <w:rsid w:val="00134B5A"/>
    <w:rsid w:val="001360C1"/>
    <w:rsid w:val="00136B33"/>
    <w:rsid w:val="00136E09"/>
    <w:rsid w:val="0013766C"/>
    <w:rsid w:val="00137E20"/>
    <w:rsid w:val="00140583"/>
    <w:rsid w:val="00141C25"/>
    <w:rsid w:val="00141EF4"/>
    <w:rsid w:val="0014238D"/>
    <w:rsid w:val="00143894"/>
    <w:rsid w:val="00144A32"/>
    <w:rsid w:val="00147C77"/>
    <w:rsid w:val="00147CC9"/>
    <w:rsid w:val="00150D2D"/>
    <w:rsid w:val="00153C26"/>
    <w:rsid w:val="0015415E"/>
    <w:rsid w:val="00160241"/>
    <w:rsid w:val="001633EA"/>
    <w:rsid w:val="00163454"/>
    <w:rsid w:val="00164A77"/>
    <w:rsid w:val="001665F5"/>
    <w:rsid w:val="00166A64"/>
    <w:rsid w:val="001671E0"/>
    <w:rsid w:val="0016758F"/>
    <w:rsid w:val="001675F8"/>
    <w:rsid w:val="00170E9C"/>
    <w:rsid w:val="00170F11"/>
    <w:rsid w:val="00170F53"/>
    <w:rsid w:val="00171CF3"/>
    <w:rsid w:val="001759E9"/>
    <w:rsid w:val="00175FAB"/>
    <w:rsid w:val="001762F3"/>
    <w:rsid w:val="001769A6"/>
    <w:rsid w:val="0017740E"/>
    <w:rsid w:val="00177B7A"/>
    <w:rsid w:val="00177FBE"/>
    <w:rsid w:val="00180406"/>
    <w:rsid w:val="001827DE"/>
    <w:rsid w:val="00183765"/>
    <w:rsid w:val="00183EA7"/>
    <w:rsid w:val="0018440E"/>
    <w:rsid w:val="001847D5"/>
    <w:rsid w:val="00184EE0"/>
    <w:rsid w:val="00185CD4"/>
    <w:rsid w:val="001863CF"/>
    <w:rsid w:val="0018656D"/>
    <w:rsid w:val="00186CE2"/>
    <w:rsid w:val="00187817"/>
    <w:rsid w:val="00187BA7"/>
    <w:rsid w:val="00190606"/>
    <w:rsid w:val="00190717"/>
    <w:rsid w:val="00192223"/>
    <w:rsid w:val="00192638"/>
    <w:rsid w:val="0019502B"/>
    <w:rsid w:val="0019570F"/>
    <w:rsid w:val="00196CB9"/>
    <w:rsid w:val="00196F52"/>
    <w:rsid w:val="0019716C"/>
    <w:rsid w:val="001A0402"/>
    <w:rsid w:val="001A141F"/>
    <w:rsid w:val="001A1DDC"/>
    <w:rsid w:val="001A4AEB"/>
    <w:rsid w:val="001A5BF2"/>
    <w:rsid w:val="001A7CCF"/>
    <w:rsid w:val="001A7E11"/>
    <w:rsid w:val="001B165B"/>
    <w:rsid w:val="001B1963"/>
    <w:rsid w:val="001B2729"/>
    <w:rsid w:val="001B281B"/>
    <w:rsid w:val="001B30BA"/>
    <w:rsid w:val="001B36F3"/>
    <w:rsid w:val="001B4384"/>
    <w:rsid w:val="001B5017"/>
    <w:rsid w:val="001B50FE"/>
    <w:rsid w:val="001B5BA5"/>
    <w:rsid w:val="001B6527"/>
    <w:rsid w:val="001B6FED"/>
    <w:rsid w:val="001B79AA"/>
    <w:rsid w:val="001B79BA"/>
    <w:rsid w:val="001C087E"/>
    <w:rsid w:val="001C0E4C"/>
    <w:rsid w:val="001C1013"/>
    <w:rsid w:val="001C1520"/>
    <w:rsid w:val="001C2641"/>
    <w:rsid w:val="001C29B2"/>
    <w:rsid w:val="001C2CCF"/>
    <w:rsid w:val="001C34D2"/>
    <w:rsid w:val="001C3C9C"/>
    <w:rsid w:val="001C6FAB"/>
    <w:rsid w:val="001C737E"/>
    <w:rsid w:val="001C798C"/>
    <w:rsid w:val="001C7CA5"/>
    <w:rsid w:val="001D0D63"/>
    <w:rsid w:val="001D1530"/>
    <w:rsid w:val="001D1E76"/>
    <w:rsid w:val="001D1F24"/>
    <w:rsid w:val="001D23C3"/>
    <w:rsid w:val="001D261E"/>
    <w:rsid w:val="001D3033"/>
    <w:rsid w:val="001D307F"/>
    <w:rsid w:val="001D3C79"/>
    <w:rsid w:val="001D43AD"/>
    <w:rsid w:val="001D4C19"/>
    <w:rsid w:val="001D7295"/>
    <w:rsid w:val="001D7E70"/>
    <w:rsid w:val="001E0719"/>
    <w:rsid w:val="001E1489"/>
    <w:rsid w:val="001E1636"/>
    <w:rsid w:val="001E1AF9"/>
    <w:rsid w:val="001E20AF"/>
    <w:rsid w:val="001E420A"/>
    <w:rsid w:val="001E4530"/>
    <w:rsid w:val="001E4AE3"/>
    <w:rsid w:val="001E5F0D"/>
    <w:rsid w:val="001E606F"/>
    <w:rsid w:val="001E6DF5"/>
    <w:rsid w:val="001E739D"/>
    <w:rsid w:val="001F1D32"/>
    <w:rsid w:val="001F215A"/>
    <w:rsid w:val="001F2D87"/>
    <w:rsid w:val="001F3965"/>
    <w:rsid w:val="001F3F7C"/>
    <w:rsid w:val="001F619A"/>
    <w:rsid w:val="001F65B6"/>
    <w:rsid w:val="001F6AE6"/>
    <w:rsid w:val="001F7605"/>
    <w:rsid w:val="001F773E"/>
    <w:rsid w:val="00200718"/>
    <w:rsid w:val="002012E7"/>
    <w:rsid w:val="002016B6"/>
    <w:rsid w:val="002018EF"/>
    <w:rsid w:val="00201B7E"/>
    <w:rsid w:val="00201BAA"/>
    <w:rsid w:val="00201C0E"/>
    <w:rsid w:val="0020229B"/>
    <w:rsid w:val="00202C93"/>
    <w:rsid w:val="00204360"/>
    <w:rsid w:val="00204C99"/>
    <w:rsid w:val="002062A9"/>
    <w:rsid w:val="002073E7"/>
    <w:rsid w:val="00213448"/>
    <w:rsid w:val="00213DF1"/>
    <w:rsid w:val="00213FC2"/>
    <w:rsid w:val="00215AE0"/>
    <w:rsid w:val="00215D12"/>
    <w:rsid w:val="00216B70"/>
    <w:rsid w:val="00216B89"/>
    <w:rsid w:val="00216CDB"/>
    <w:rsid w:val="0022091E"/>
    <w:rsid w:val="002218BB"/>
    <w:rsid w:val="002225DF"/>
    <w:rsid w:val="0022461B"/>
    <w:rsid w:val="002274B7"/>
    <w:rsid w:val="00227EBE"/>
    <w:rsid w:val="00227F93"/>
    <w:rsid w:val="00230582"/>
    <w:rsid w:val="00230F53"/>
    <w:rsid w:val="00231843"/>
    <w:rsid w:val="00231B89"/>
    <w:rsid w:val="00232626"/>
    <w:rsid w:val="00232DD1"/>
    <w:rsid w:val="002336C9"/>
    <w:rsid w:val="00234398"/>
    <w:rsid w:val="00234B13"/>
    <w:rsid w:val="00234C3E"/>
    <w:rsid w:val="002351FE"/>
    <w:rsid w:val="00235717"/>
    <w:rsid w:val="002358B2"/>
    <w:rsid w:val="00235A2F"/>
    <w:rsid w:val="00235D59"/>
    <w:rsid w:val="00235E90"/>
    <w:rsid w:val="002362EA"/>
    <w:rsid w:val="00236F1F"/>
    <w:rsid w:val="00236F63"/>
    <w:rsid w:val="00242425"/>
    <w:rsid w:val="00243511"/>
    <w:rsid w:val="0024419D"/>
    <w:rsid w:val="00244C7A"/>
    <w:rsid w:val="002455D5"/>
    <w:rsid w:val="002457F0"/>
    <w:rsid w:val="00246CEC"/>
    <w:rsid w:val="00247B95"/>
    <w:rsid w:val="002506AC"/>
    <w:rsid w:val="00250CB1"/>
    <w:rsid w:val="002514F9"/>
    <w:rsid w:val="00252098"/>
    <w:rsid w:val="002541DA"/>
    <w:rsid w:val="002545AB"/>
    <w:rsid w:val="002545D6"/>
    <w:rsid w:val="002554B5"/>
    <w:rsid w:val="002558E9"/>
    <w:rsid w:val="00256A79"/>
    <w:rsid w:val="00256C88"/>
    <w:rsid w:val="002572E1"/>
    <w:rsid w:val="00260819"/>
    <w:rsid w:val="00261531"/>
    <w:rsid w:val="00261EEF"/>
    <w:rsid w:val="0026316D"/>
    <w:rsid w:val="00263A54"/>
    <w:rsid w:val="00264B48"/>
    <w:rsid w:val="00264DDA"/>
    <w:rsid w:val="00270776"/>
    <w:rsid w:val="00271824"/>
    <w:rsid w:val="00272253"/>
    <w:rsid w:val="0027253F"/>
    <w:rsid w:val="0027293A"/>
    <w:rsid w:val="0027492F"/>
    <w:rsid w:val="002760D0"/>
    <w:rsid w:val="00276C77"/>
    <w:rsid w:val="00277B17"/>
    <w:rsid w:val="00277F01"/>
    <w:rsid w:val="00280509"/>
    <w:rsid w:val="00281003"/>
    <w:rsid w:val="0028156D"/>
    <w:rsid w:val="00281C0B"/>
    <w:rsid w:val="00281CD8"/>
    <w:rsid w:val="00282C62"/>
    <w:rsid w:val="00283340"/>
    <w:rsid w:val="00284368"/>
    <w:rsid w:val="00284B73"/>
    <w:rsid w:val="002859C1"/>
    <w:rsid w:val="00285A25"/>
    <w:rsid w:val="002873C6"/>
    <w:rsid w:val="00287D39"/>
    <w:rsid w:val="00291429"/>
    <w:rsid w:val="00291457"/>
    <w:rsid w:val="00291B4A"/>
    <w:rsid w:val="00292CB2"/>
    <w:rsid w:val="00292E79"/>
    <w:rsid w:val="00293FAC"/>
    <w:rsid w:val="0029491D"/>
    <w:rsid w:val="00294AFC"/>
    <w:rsid w:val="0029626D"/>
    <w:rsid w:val="00297081"/>
    <w:rsid w:val="002974B6"/>
    <w:rsid w:val="002A0999"/>
    <w:rsid w:val="002A09BD"/>
    <w:rsid w:val="002A20F3"/>
    <w:rsid w:val="002A2651"/>
    <w:rsid w:val="002A3740"/>
    <w:rsid w:val="002A39D5"/>
    <w:rsid w:val="002A41C8"/>
    <w:rsid w:val="002A4625"/>
    <w:rsid w:val="002A4907"/>
    <w:rsid w:val="002A78F0"/>
    <w:rsid w:val="002B0CB8"/>
    <w:rsid w:val="002B156D"/>
    <w:rsid w:val="002B19E8"/>
    <w:rsid w:val="002B1D24"/>
    <w:rsid w:val="002B3338"/>
    <w:rsid w:val="002B3AB9"/>
    <w:rsid w:val="002B48F5"/>
    <w:rsid w:val="002B4AE9"/>
    <w:rsid w:val="002B57AF"/>
    <w:rsid w:val="002B5B36"/>
    <w:rsid w:val="002B5F8C"/>
    <w:rsid w:val="002B6C7E"/>
    <w:rsid w:val="002C0295"/>
    <w:rsid w:val="002C03D9"/>
    <w:rsid w:val="002C1573"/>
    <w:rsid w:val="002C1D2F"/>
    <w:rsid w:val="002C2C8E"/>
    <w:rsid w:val="002C2CFF"/>
    <w:rsid w:val="002C362B"/>
    <w:rsid w:val="002C4308"/>
    <w:rsid w:val="002D107E"/>
    <w:rsid w:val="002D2649"/>
    <w:rsid w:val="002D3651"/>
    <w:rsid w:val="002D3958"/>
    <w:rsid w:val="002D6A91"/>
    <w:rsid w:val="002D6CF4"/>
    <w:rsid w:val="002D76DB"/>
    <w:rsid w:val="002E57A7"/>
    <w:rsid w:val="002E6CEA"/>
    <w:rsid w:val="002E7123"/>
    <w:rsid w:val="002E7BA4"/>
    <w:rsid w:val="002E7E45"/>
    <w:rsid w:val="002F0080"/>
    <w:rsid w:val="002F1280"/>
    <w:rsid w:val="002F1ABB"/>
    <w:rsid w:val="002F1B09"/>
    <w:rsid w:val="002F5D19"/>
    <w:rsid w:val="002F5E0D"/>
    <w:rsid w:val="002F781B"/>
    <w:rsid w:val="00300553"/>
    <w:rsid w:val="00300CB6"/>
    <w:rsid w:val="003010C0"/>
    <w:rsid w:val="003013B4"/>
    <w:rsid w:val="00302371"/>
    <w:rsid w:val="00302669"/>
    <w:rsid w:val="00302FF0"/>
    <w:rsid w:val="00304BE4"/>
    <w:rsid w:val="00307134"/>
    <w:rsid w:val="003072E5"/>
    <w:rsid w:val="00307540"/>
    <w:rsid w:val="003107EB"/>
    <w:rsid w:val="00310AE8"/>
    <w:rsid w:val="00311B71"/>
    <w:rsid w:val="00312B5C"/>
    <w:rsid w:val="0031318F"/>
    <w:rsid w:val="00313326"/>
    <w:rsid w:val="0032047F"/>
    <w:rsid w:val="00321C26"/>
    <w:rsid w:val="003220E7"/>
    <w:rsid w:val="0032363C"/>
    <w:rsid w:val="00323FA3"/>
    <w:rsid w:val="0032421A"/>
    <w:rsid w:val="00324F3E"/>
    <w:rsid w:val="00325410"/>
    <w:rsid w:val="00326473"/>
    <w:rsid w:val="003266E2"/>
    <w:rsid w:val="00327062"/>
    <w:rsid w:val="00327122"/>
    <w:rsid w:val="003278D1"/>
    <w:rsid w:val="00327911"/>
    <w:rsid w:val="00327ECF"/>
    <w:rsid w:val="003308C3"/>
    <w:rsid w:val="003311C0"/>
    <w:rsid w:val="003312F7"/>
    <w:rsid w:val="00331EF8"/>
    <w:rsid w:val="003321ED"/>
    <w:rsid w:val="00333400"/>
    <w:rsid w:val="003339AA"/>
    <w:rsid w:val="00333F0B"/>
    <w:rsid w:val="00334D09"/>
    <w:rsid w:val="00334ED2"/>
    <w:rsid w:val="003351A8"/>
    <w:rsid w:val="0033555B"/>
    <w:rsid w:val="0033667C"/>
    <w:rsid w:val="00336830"/>
    <w:rsid w:val="00337C91"/>
    <w:rsid w:val="00341916"/>
    <w:rsid w:val="003419B6"/>
    <w:rsid w:val="00341C0C"/>
    <w:rsid w:val="003425F0"/>
    <w:rsid w:val="00342F31"/>
    <w:rsid w:val="00344F10"/>
    <w:rsid w:val="0034542E"/>
    <w:rsid w:val="003456AA"/>
    <w:rsid w:val="00352A0C"/>
    <w:rsid w:val="00354C27"/>
    <w:rsid w:val="00356570"/>
    <w:rsid w:val="003625BA"/>
    <w:rsid w:val="00362A29"/>
    <w:rsid w:val="00363561"/>
    <w:rsid w:val="003645D0"/>
    <w:rsid w:val="00365896"/>
    <w:rsid w:val="00365B29"/>
    <w:rsid w:val="00366EEA"/>
    <w:rsid w:val="00370846"/>
    <w:rsid w:val="00371729"/>
    <w:rsid w:val="003732C9"/>
    <w:rsid w:val="00373914"/>
    <w:rsid w:val="00374B27"/>
    <w:rsid w:val="00377964"/>
    <w:rsid w:val="00380429"/>
    <w:rsid w:val="003806C3"/>
    <w:rsid w:val="00381E9E"/>
    <w:rsid w:val="0038287C"/>
    <w:rsid w:val="00382D93"/>
    <w:rsid w:val="00383637"/>
    <w:rsid w:val="0038421B"/>
    <w:rsid w:val="0038447D"/>
    <w:rsid w:val="00386466"/>
    <w:rsid w:val="00390B92"/>
    <w:rsid w:val="003915D0"/>
    <w:rsid w:val="003915E1"/>
    <w:rsid w:val="00393763"/>
    <w:rsid w:val="003942D5"/>
    <w:rsid w:val="00394C13"/>
    <w:rsid w:val="00394C2C"/>
    <w:rsid w:val="00396784"/>
    <w:rsid w:val="003975C3"/>
    <w:rsid w:val="003975CD"/>
    <w:rsid w:val="00397AA6"/>
    <w:rsid w:val="003A13E9"/>
    <w:rsid w:val="003A3E7D"/>
    <w:rsid w:val="003A446D"/>
    <w:rsid w:val="003A4A9F"/>
    <w:rsid w:val="003A4FA8"/>
    <w:rsid w:val="003A5CA3"/>
    <w:rsid w:val="003A6533"/>
    <w:rsid w:val="003A6AE6"/>
    <w:rsid w:val="003A7531"/>
    <w:rsid w:val="003A7941"/>
    <w:rsid w:val="003A7A75"/>
    <w:rsid w:val="003B089C"/>
    <w:rsid w:val="003B10D8"/>
    <w:rsid w:val="003B3258"/>
    <w:rsid w:val="003B3453"/>
    <w:rsid w:val="003B3693"/>
    <w:rsid w:val="003B41C3"/>
    <w:rsid w:val="003B487C"/>
    <w:rsid w:val="003B583A"/>
    <w:rsid w:val="003B5FF5"/>
    <w:rsid w:val="003B70AA"/>
    <w:rsid w:val="003B70CF"/>
    <w:rsid w:val="003C00AF"/>
    <w:rsid w:val="003C0FD5"/>
    <w:rsid w:val="003C10F9"/>
    <w:rsid w:val="003C186E"/>
    <w:rsid w:val="003C1EA8"/>
    <w:rsid w:val="003C2CED"/>
    <w:rsid w:val="003C380B"/>
    <w:rsid w:val="003C3BCD"/>
    <w:rsid w:val="003C3D7A"/>
    <w:rsid w:val="003C54CE"/>
    <w:rsid w:val="003C5A08"/>
    <w:rsid w:val="003D31CB"/>
    <w:rsid w:val="003D35DC"/>
    <w:rsid w:val="003D4AD7"/>
    <w:rsid w:val="003D4D3B"/>
    <w:rsid w:val="003D5D56"/>
    <w:rsid w:val="003D73EB"/>
    <w:rsid w:val="003D74AC"/>
    <w:rsid w:val="003E1A46"/>
    <w:rsid w:val="003E2115"/>
    <w:rsid w:val="003E4501"/>
    <w:rsid w:val="003E5AA1"/>
    <w:rsid w:val="003E6873"/>
    <w:rsid w:val="003F3184"/>
    <w:rsid w:val="003F372E"/>
    <w:rsid w:val="003F37CC"/>
    <w:rsid w:val="003F49DF"/>
    <w:rsid w:val="003F517F"/>
    <w:rsid w:val="003F585E"/>
    <w:rsid w:val="003F5B75"/>
    <w:rsid w:val="003F61C1"/>
    <w:rsid w:val="003F7336"/>
    <w:rsid w:val="00401278"/>
    <w:rsid w:val="00401975"/>
    <w:rsid w:val="00401D7B"/>
    <w:rsid w:val="00401EE4"/>
    <w:rsid w:val="0040204F"/>
    <w:rsid w:val="0040275B"/>
    <w:rsid w:val="0040290F"/>
    <w:rsid w:val="00402E52"/>
    <w:rsid w:val="00403A4D"/>
    <w:rsid w:val="00403D1E"/>
    <w:rsid w:val="00404BD0"/>
    <w:rsid w:val="00405515"/>
    <w:rsid w:val="00405BCF"/>
    <w:rsid w:val="00406A17"/>
    <w:rsid w:val="00410BD0"/>
    <w:rsid w:val="00410F59"/>
    <w:rsid w:val="00412DF0"/>
    <w:rsid w:val="00413317"/>
    <w:rsid w:val="00413947"/>
    <w:rsid w:val="00413BF5"/>
    <w:rsid w:val="004140B4"/>
    <w:rsid w:val="00414248"/>
    <w:rsid w:val="00414D61"/>
    <w:rsid w:val="0041636A"/>
    <w:rsid w:val="00417AA6"/>
    <w:rsid w:val="00420185"/>
    <w:rsid w:val="004224D6"/>
    <w:rsid w:val="00425449"/>
    <w:rsid w:val="00425BDB"/>
    <w:rsid w:val="004264FA"/>
    <w:rsid w:val="004265D3"/>
    <w:rsid w:val="00426E8A"/>
    <w:rsid w:val="00427A36"/>
    <w:rsid w:val="00427D52"/>
    <w:rsid w:val="004302D7"/>
    <w:rsid w:val="00430E06"/>
    <w:rsid w:val="0043205C"/>
    <w:rsid w:val="00432F4C"/>
    <w:rsid w:val="00433CF1"/>
    <w:rsid w:val="00434951"/>
    <w:rsid w:val="00435230"/>
    <w:rsid w:val="0043664F"/>
    <w:rsid w:val="00436996"/>
    <w:rsid w:val="00440566"/>
    <w:rsid w:val="0044076C"/>
    <w:rsid w:val="0044084A"/>
    <w:rsid w:val="004409E0"/>
    <w:rsid w:val="00440EA4"/>
    <w:rsid w:val="0044205D"/>
    <w:rsid w:val="00442879"/>
    <w:rsid w:val="00442F35"/>
    <w:rsid w:val="00444E70"/>
    <w:rsid w:val="0044562B"/>
    <w:rsid w:val="00445D4E"/>
    <w:rsid w:val="00446834"/>
    <w:rsid w:val="004477B6"/>
    <w:rsid w:val="0045007E"/>
    <w:rsid w:val="0045315F"/>
    <w:rsid w:val="00455705"/>
    <w:rsid w:val="0045713B"/>
    <w:rsid w:val="0045713C"/>
    <w:rsid w:val="00457572"/>
    <w:rsid w:val="00460407"/>
    <w:rsid w:val="0046046F"/>
    <w:rsid w:val="00460EA3"/>
    <w:rsid w:val="00463232"/>
    <w:rsid w:val="00463F3E"/>
    <w:rsid w:val="00464007"/>
    <w:rsid w:val="004641E8"/>
    <w:rsid w:val="00465797"/>
    <w:rsid w:val="00466B5F"/>
    <w:rsid w:val="004705E1"/>
    <w:rsid w:val="00470D80"/>
    <w:rsid w:val="00471413"/>
    <w:rsid w:val="00471BB9"/>
    <w:rsid w:val="00472078"/>
    <w:rsid w:val="00472352"/>
    <w:rsid w:val="004727BD"/>
    <w:rsid w:val="00472FF5"/>
    <w:rsid w:val="00473425"/>
    <w:rsid w:val="0047529E"/>
    <w:rsid w:val="00476627"/>
    <w:rsid w:val="00476F86"/>
    <w:rsid w:val="00477CCA"/>
    <w:rsid w:val="00477CE3"/>
    <w:rsid w:val="00480865"/>
    <w:rsid w:val="00480ADB"/>
    <w:rsid w:val="0048442E"/>
    <w:rsid w:val="004848F5"/>
    <w:rsid w:val="00484A9D"/>
    <w:rsid w:val="00484BC9"/>
    <w:rsid w:val="00485A41"/>
    <w:rsid w:val="00485CAA"/>
    <w:rsid w:val="00487A29"/>
    <w:rsid w:val="0049001E"/>
    <w:rsid w:val="00491D54"/>
    <w:rsid w:val="0049214B"/>
    <w:rsid w:val="00492C1B"/>
    <w:rsid w:val="00492D66"/>
    <w:rsid w:val="00496AED"/>
    <w:rsid w:val="004A1206"/>
    <w:rsid w:val="004A1A68"/>
    <w:rsid w:val="004A28C5"/>
    <w:rsid w:val="004A2FE0"/>
    <w:rsid w:val="004A34EC"/>
    <w:rsid w:val="004A395F"/>
    <w:rsid w:val="004A4071"/>
    <w:rsid w:val="004A4705"/>
    <w:rsid w:val="004A4AD4"/>
    <w:rsid w:val="004A4C1C"/>
    <w:rsid w:val="004A4F03"/>
    <w:rsid w:val="004A72DC"/>
    <w:rsid w:val="004B2AFA"/>
    <w:rsid w:val="004B438F"/>
    <w:rsid w:val="004B47C1"/>
    <w:rsid w:val="004B4D68"/>
    <w:rsid w:val="004B5555"/>
    <w:rsid w:val="004B5961"/>
    <w:rsid w:val="004B5FF5"/>
    <w:rsid w:val="004B61AD"/>
    <w:rsid w:val="004B6858"/>
    <w:rsid w:val="004B6972"/>
    <w:rsid w:val="004B6A21"/>
    <w:rsid w:val="004C0700"/>
    <w:rsid w:val="004C14C6"/>
    <w:rsid w:val="004C1E76"/>
    <w:rsid w:val="004C22A1"/>
    <w:rsid w:val="004C26A6"/>
    <w:rsid w:val="004C5FF4"/>
    <w:rsid w:val="004C63A6"/>
    <w:rsid w:val="004C6EBF"/>
    <w:rsid w:val="004C740C"/>
    <w:rsid w:val="004C77C0"/>
    <w:rsid w:val="004D0819"/>
    <w:rsid w:val="004D107F"/>
    <w:rsid w:val="004D1634"/>
    <w:rsid w:val="004D19E6"/>
    <w:rsid w:val="004D2459"/>
    <w:rsid w:val="004D2983"/>
    <w:rsid w:val="004D440B"/>
    <w:rsid w:val="004D47D4"/>
    <w:rsid w:val="004D5E1E"/>
    <w:rsid w:val="004D66E1"/>
    <w:rsid w:val="004D699C"/>
    <w:rsid w:val="004D72B4"/>
    <w:rsid w:val="004D7B6B"/>
    <w:rsid w:val="004E03BB"/>
    <w:rsid w:val="004E1A40"/>
    <w:rsid w:val="004E1FE6"/>
    <w:rsid w:val="004E23A7"/>
    <w:rsid w:val="004E35D4"/>
    <w:rsid w:val="004E3992"/>
    <w:rsid w:val="004E5521"/>
    <w:rsid w:val="004E5527"/>
    <w:rsid w:val="004E65CF"/>
    <w:rsid w:val="004E729E"/>
    <w:rsid w:val="004F0B49"/>
    <w:rsid w:val="004F2713"/>
    <w:rsid w:val="004F2EB4"/>
    <w:rsid w:val="004F368E"/>
    <w:rsid w:val="004F4345"/>
    <w:rsid w:val="004F441C"/>
    <w:rsid w:val="004F4502"/>
    <w:rsid w:val="004F4C2D"/>
    <w:rsid w:val="004F4FBF"/>
    <w:rsid w:val="004F5190"/>
    <w:rsid w:val="004F7154"/>
    <w:rsid w:val="004F7775"/>
    <w:rsid w:val="004F785D"/>
    <w:rsid w:val="00500689"/>
    <w:rsid w:val="0050321F"/>
    <w:rsid w:val="00504664"/>
    <w:rsid w:val="00504C0C"/>
    <w:rsid w:val="00505C86"/>
    <w:rsid w:val="00505E32"/>
    <w:rsid w:val="005062ED"/>
    <w:rsid w:val="005072EC"/>
    <w:rsid w:val="005075F7"/>
    <w:rsid w:val="005110C7"/>
    <w:rsid w:val="00513552"/>
    <w:rsid w:val="00513DF7"/>
    <w:rsid w:val="00516131"/>
    <w:rsid w:val="00517014"/>
    <w:rsid w:val="00517685"/>
    <w:rsid w:val="00517BB5"/>
    <w:rsid w:val="00517ECE"/>
    <w:rsid w:val="005201E7"/>
    <w:rsid w:val="005204CE"/>
    <w:rsid w:val="00520C84"/>
    <w:rsid w:val="00521409"/>
    <w:rsid w:val="005234C7"/>
    <w:rsid w:val="0052375A"/>
    <w:rsid w:val="00523E05"/>
    <w:rsid w:val="005248E8"/>
    <w:rsid w:val="00524BBE"/>
    <w:rsid w:val="00525B5E"/>
    <w:rsid w:val="00526C5F"/>
    <w:rsid w:val="00530076"/>
    <w:rsid w:val="00530CBF"/>
    <w:rsid w:val="005342C6"/>
    <w:rsid w:val="00534C8E"/>
    <w:rsid w:val="00534EBE"/>
    <w:rsid w:val="00536032"/>
    <w:rsid w:val="005370D9"/>
    <w:rsid w:val="00540AE9"/>
    <w:rsid w:val="00541739"/>
    <w:rsid w:val="005420F0"/>
    <w:rsid w:val="00543597"/>
    <w:rsid w:val="0054401D"/>
    <w:rsid w:val="00545490"/>
    <w:rsid w:val="005455FE"/>
    <w:rsid w:val="00545868"/>
    <w:rsid w:val="00546059"/>
    <w:rsid w:val="00547FEA"/>
    <w:rsid w:val="00551FC7"/>
    <w:rsid w:val="0055342E"/>
    <w:rsid w:val="0055708B"/>
    <w:rsid w:val="00557769"/>
    <w:rsid w:val="00561C30"/>
    <w:rsid w:val="0056413A"/>
    <w:rsid w:val="0056449E"/>
    <w:rsid w:val="00564550"/>
    <w:rsid w:val="00566657"/>
    <w:rsid w:val="00566DFD"/>
    <w:rsid w:val="00567841"/>
    <w:rsid w:val="005713F2"/>
    <w:rsid w:val="00571895"/>
    <w:rsid w:val="005722F0"/>
    <w:rsid w:val="00572450"/>
    <w:rsid w:val="0057329B"/>
    <w:rsid w:val="0057429C"/>
    <w:rsid w:val="00575219"/>
    <w:rsid w:val="00575F61"/>
    <w:rsid w:val="00575F68"/>
    <w:rsid w:val="00575F6D"/>
    <w:rsid w:val="005825D5"/>
    <w:rsid w:val="00582FF6"/>
    <w:rsid w:val="00583AE8"/>
    <w:rsid w:val="00584F54"/>
    <w:rsid w:val="00587FFB"/>
    <w:rsid w:val="005914F8"/>
    <w:rsid w:val="005917F4"/>
    <w:rsid w:val="00591B81"/>
    <w:rsid w:val="00592532"/>
    <w:rsid w:val="00593B1C"/>
    <w:rsid w:val="00593EED"/>
    <w:rsid w:val="00595F62"/>
    <w:rsid w:val="005962DC"/>
    <w:rsid w:val="005972D5"/>
    <w:rsid w:val="005A0282"/>
    <w:rsid w:val="005A0DFE"/>
    <w:rsid w:val="005A11BC"/>
    <w:rsid w:val="005A1733"/>
    <w:rsid w:val="005A1C5E"/>
    <w:rsid w:val="005A5C0E"/>
    <w:rsid w:val="005A6B81"/>
    <w:rsid w:val="005A75F8"/>
    <w:rsid w:val="005A7999"/>
    <w:rsid w:val="005B0490"/>
    <w:rsid w:val="005B0C4D"/>
    <w:rsid w:val="005B0EF8"/>
    <w:rsid w:val="005B1EAF"/>
    <w:rsid w:val="005B35DE"/>
    <w:rsid w:val="005B37C3"/>
    <w:rsid w:val="005B3C91"/>
    <w:rsid w:val="005B43A2"/>
    <w:rsid w:val="005B493F"/>
    <w:rsid w:val="005B7745"/>
    <w:rsid w:val="005B7798"/>
    <w:rsid w:val="005B7E1A"/>
    <w:rsid w:val="005C13C3"/>
    <w:rsid w:val="005C1D08"/>
    <w:rsid w:val="005C1D27"/>
    <w:rsid w:val="005C3166"/>
    <w:rsid w:val="005C435F"/>
    <w:rsid w:val="005C50A6"/>
    <w:rsid w:val="005C533D"/>
    <w:rsid w:val="005C64B4"/>
    <w:rsid w:val="005C7742"/>
    <w:rsid w:val="005C7DD2"/>
    <w:rsid w:val="005D0119"/>
    <w:rsid w:val="005D0EC7"/>
    <w:rsid w:val="005D5686"/>
    <w:rsid w:val="005D641A"/>
    <w:rsid w:val="005D7579"/>
    <w:rsid w:val="005D7945"/>
    <w:rsid w:val="005D79F6"/>
    <w:rsid w:val="005D7CE4"/>
    <w:rsid w:val="005E04DB"/>
    <w:rsid w:val="005E0718"/>
    <w:rsid w:val="005E1A2F"/>
    <w:rsid w:val="005E293F"/>
    <w:rsid w:val="005E50A3"/>
    <w:rsid w:val="005E53A5"/>
    <w:rsid w:val="005E71BD"/>
    <w:rsid w:val="005F06C5"/>
    <w:rsid w:val="005F0BD1"/>
    <w:rsid w:val="005F135F"/>
    <w:rsid w:val="005F2958"/>
    <w:rsid w:val="005F3F90"/>
    <w:rsid w:val="005F3F97"/>
    <w:rsid w:val="005F40C5"/>
    <w:rsid w:val="005F5A0D"/>
    <w:rsid w:val="00600C79"/>
    <w:rsid w:val="00601258"/>
    <w:rsid w:val="00601EF6"/>
    <w:rsid w:val="00601F68"/>
    <w:rsid w:val="00603D12"/>
    <w:rsid w:val="00604458"/>
    <w:rsid w:val="00605023"/>
    <w:rsid w:val="00605704"/>
    <w:rsid w:val="00606896"/>
    <w:rsid w:val="006106D1"/>
    <w:rsid w:val="006110DC"/>
    <w:rsid w:val="00612A11"/>
    <w:rsid w:val="00613E43"/>
    <w:rsid w:val="00614003"/>
    <w:rsid w:val="006143B7"/>
    <w:rsid w:val="00614812"/>
    <w:rsid w:val="00615AAB"/>
    <w:rsid w:val="00616174"/>
    <w:rsid w:val="00620AF8"/>
    <w:rsid w:val="00622062"/>
    <w:rsid w:val="00623BE7"/>
    <w:rsid w:val="00623C10"/>
    <w:rsid w:val="00623E2E"/>
    <w:rsid w:val="00624342"/>
    <w:rsid w:val="00625807"/>
    <w:rsid w:val="00625A1D"/>
    <w:rsid w:val="00625BB9"/>
    <w:rsid w:val="00625EDB"/>
    <w:rsid w:val="00625F5B"/>
    <w:rsid w:val="00626675"/>
    <w:rsid w:val="00626ECB"/>
    <w:rsid w:val="006305CE"/>
    <w:rsid w:val="00631178"/>
    <w:rsid w:val="00631962"/>
    <w:rsid w:val="00631FE9"/>
    <w:rsid w:val="00633C02"/>
    <w:rsid w:val="006344BE"/>
    <w:rsid w:val="00635BAD"/>
    <w:rsid w:val="006378E0"/>
    <w:rsid w:val="0064076B"/>
    <w:rsid w:val="00641C3D"/>
    <w:rsid w:val="00642220"/>
    <w:rsid w:val="006423A7"/>
    <w:rsid w:val="00642623"/>
    <w:rsid w:val="00642776"/>
    <w:rsid w:val="00642D2D"/>
    <w:rsid w:val="00642F1A"/>
    <w:rsid w:val="00643B9D"/>
    <w:rsid w:val="006449E9"/>
    <w:rsid w:val="00644DD6"/>
    <w:rsid w:val="00644E0F"/>
    <w:rsid w:val="00646174"/>
    <w:rsid w:val="006477E7"/>
    <w:rsid w:val="006506A6"/>
    <w:rsid w:val="00650F67"/>
    <w:rsid w:val="006512B6"/>
    <w:rsid w:val="00652E11"/>
    <w:rsid w:val="00654502"/>
    <w:rsid w:val="00655013"/>
    <w:rsid w:val="00655786"/>
    <w:rsid w:val="00655EFC"/>
    <w:rsid w:val="006571F7"/>
    <w:rsid w:val="00660420"/>
    <w:rsid w:val="00661242"/>
    <w:rsid w:val="00662CFF"/>
    <w:rsid w:val="00663C68"/>
    <w:rsid w:val="00664345"/>
    <w:rsid w:val="006644BD"/>
    <w:rsid w:val="00666359"/>
    <w:rsid w:val="0066675E"/>
    <w:rsid w:val="0067004A"/>
    <w:rsid w:val="006709AB"/>
    <w:rsid w:val="006710CD"/>
    <w:rsid w:val="00671117"/>
    <w:rsid w:val="00672A45"/>
    <w:rsid w:val="00672C5C"/>
    <w:rsid w:val="00672CCD"/>
    <w:rsid w:val="00673B5D"/>
    <w:rsid w:val="00673F8A"/>
    <w:rsid w:val="00676078"/>
    <w:rsid w:val="006763E8"/>
    <w:rsid w:val="006768B5"/>
    <w:rsid w:val="00677092"/>
    <w:rsid w:val="00680288"/>
    <w:rsid w:val="00681A6A"/>
    <w:rsid w:val="00683169"/>
    <w:rsid w:val="006834B9"/>
    <w:rsid w:val="006854CB"/>
    <w:rsid w:val="00686DFC"/>
    <w:rsid w:val="00686EE2"/>
    <w:rsid w:val="006872E8"/>
    <w:rsid w:val="00687DAA"/>
    <w:rsid w:val="00690476"/>
    <w:rsid w:val="00690995"/>
    <w:rsid w:val="00691543"/>
    <w:rsid w:val="006945B0"/>
    <w:rsid w:val="0069507D"/>
    <w:rsid w:val="00696E31"/>
    <w:rsid w:val="00696F4D"/>
    <w:rsid w:val="006976C0"/>
    <w:rsid w:val="00697A5C"/>
    <w:rsid w:val="006A0C9D"/>
    <w:rsid w:val="006A2658"/>
    <w:rsid w:val="006A3879"/>
    <w:rsid w:val="006A3C76"/>
    <w:rsid w:val="006A49D7"/>
    <w:rsid w:val="006A6037"/>
    <w:rsid w:val="006A6C70"/>
    <w:rsid w:val="006A7273"/>
    <w:rsid w:val="006B1AB3"/>
    <w:rsid w:val="006B2060"/>
    <w:rsid w:val="006B2077"/>
    <w:rsid w:val="006B2113"/>
    <w:rsid w:val="006B2A51"/>
    <w:rsid w:val="006B36C1"/>
    <w:rsid w:val="006B3D0E"/>
    <w:rsid w:val="006B3F1D"/>
    <w:rsid w:val="006B4336"/>
    <w:rsid w:val="006B450A"/>
    <w:rsid w:val="006B4E9D"/>
    <w:rsid w:val="006B581A"/>
    <w:rsid w:val="006B601F"/>
    <w:rsid w:val="006B603D"/>
    <w:rsid w:val="006C1A1F"/>
    <w:rsid w:val="006C1D07"/>
    <w:rsid w:val="006C217C"/>
    <w:rsid w:val="006C2FF2"/>
    <w:rsid w:val="006C3250"/>
    <w:rsid w:val="006C3363"/>
    <w:rsid w:val="006C3DC8"/>
    <w:rsid w:val="006C550C"/>
    <w:rsid w:val="006C5595"/>
    <w:rsid w:val="006C7F49"/>
    <w:rsid w:val="006D002E"/>
    <w:rsid w:val="006D0BDE"/>
    <w:rsid w:val="006D15E9"/>
    <w:rsid w:val="006D2402"/>
    <w:rsid w:val="006D4693"/>
    <w:rsid w:val="006D6CF2"/>
    <w:rsid w:val="006E16A4"/>
    <w:rsid w:val="006E1E8E"/>
    <w:rsid w:val="006E285A"/>
    <w:rsid w:val="006E3ED7"/>
    <w:rsid w:val="006E43A0"/>
    <w:rsid w:val="006E508F"/>
    <w:rsid w:val="006E5CAD"/>
    <w:rsid w:val="006E6DD8"/>
    <w:rsid w:val="006E7E30"/>
    <w:rsid w:val="006F0E1B"/>
    <w:rsid w:val="006F2930"/>
    <w:rsid w:val="006F4011"/>
    <w:rsid w:val="006F432D"/>
    <w:rsid w:val="006F52FA"/>
    <w:rsid w:val="006F5498"/>
    <w:rsid w:val="006F6DB0"/>
    <w:rsid w:val="0070087B"/>
    <w:rsid w:val="00700B5D"/>
    <w:rsid w:val="0070298C"/>
    <w:rsid w:val="00702B97"/>
    <w:rsid w:val="007036AB"/>
    <w:rsid w:val="00703EE1"/>
    <w:rsid w:val="00704128"/>
    <w:rsid w:val="00705BDC"/>
    <w:rsid w:val="0070650F"/>
    <w:rsid w:val="00706EA1"/>
    <w:rsid w:val="007073E8"/>
    <w:rsid w:val="007101C2"/>
    <w:rsid w:val="00710FA2"/>
    <w:rsid w:val="00714874"/>
    <w:rsid w:val="00714FC4"/>
    <w:rsid w:val="00715201"/>
    <w:rsid w:val="007152C5"/>
    <w:rsid w:val="00715CC6"/>
    <w:rsid w:val="00720092"/>
    <w:rsid w:val="00720409"/>
    <w:rsid w:val="007204F4"/>
    <w:rsid w:val="0072068B"/>
    <w:rsid w:val="007223B7"/>
    <w:rsid w:val="00723E8B"/>
    <w:rsid w:val="00725F40"/>
    <w:rsid w:val="0072613D"/>
    <w:rsid w:val="00726E77"/>
    <w:rsid w:val="007272DE"/>
    <w:rsid w:val="00727305"/>
    <w:rsid w:val="0072735E"/>
    <w:rsid w:val="00727720"/>
    <w:rsid w:val="00730E2B"/>
    <w:rsid w:val="00731574"/>
    <w:rsid w:val="00731FCE"/>
    <w:rsid w:val="00733029"/>
    <w:rsid w:val="00733930"/>
    <w:rsid w:val="0073399D"/>
    <w:rsid w:val="00733ADA"/>
    <w:rsid w:val="0073506D"/>
    <w:rsid w:val="0073523C"/>
    <w:rsid w:val="00737483"/>
    <w:rsid w:val="00737707"/>
    <w:rsid w:val="00737AFC"/>
    <w:rsid w:val="00740205"/>
    <w:rsid w:val="00740712"/>
    <w:rsid w:val="00740AB5"/>
    <w:rsid w:val="00740E2B"/>
    <w:rsid w:val="007414ED"/>
    <w:rsid w:val="00741A5E"/>
    <w:rsid w:val="00741CF7"/>
    <w:rsid w:val="00742CA8"/>
    <w:rsid w:val="00744F42"/>
    <w:rsid w:val="0074555B"/>
    <w:rsid w:val="0074598A"/>
    <w:rsid w:val="00745DCC"/>
    <w:rsid w:val="0074667D"/>
    <w:rsid w:val="0074760A"/>
    <w:rsid w:val="007501BF"/>
    <w:rsid w:val="00750DC7"/>
    <w:rsid w:val="00750EA7"/>
    <w:rsid w:val="00751F01"/>
    <w:rsid w:val="007531CC"/>
    <w:rsid w:val="007535C3"/>
    <w:rsid w:val="00754CFA"/>
    <w:rsid w:val="007554F9"/>
    <w:rsid w:val="00755D94"/>
    <w:rsid w:val="00757748"/>
    <w:rsid w:val="00757769"/>
    <w:rsid w:val="007602BA"/>
    <w:rsid w:val="00760905"/>
    <w:rsid w:val="00764A53"/>
    <w:rsid w:val="00764BBE"/>
    <w:rsid w:val="00765B1C"/>
    <w:rsid w:val="00767515"/>
    <w:rsid w:val="0077118D"/>
    <w:rsid w:val="00771C50"/>
    <w:rsid w:val="00772C96"/>
    <w:rsid w:val="0077373E"/>
    <w:rsid w:val="00773C7E"/>
    <w:rsid w:val="00774186"/>
    <w:rsid w:val="00774311"/>
    <w:rsid w:val="00781478"/>
    <w:rsid w:val="00781850"/>
    <w:rsid w:val="007823FA"/>
    <w:rsid w:val="00782A5C"/>
    <w:rsid w:val="007839E5"/>
    <w:rsid w:val="00785204"/>
    <w:rsid w:val="00785CC5"/>
    <w:rsid w:val="007865B1"/>
    <w:rsid w:val="00786F90"/>
    <w:rsid w:val="00787109"/>
    <w:rsid w:val="00787D74"/>
    <w:rsid w:val="00787FE1"/>
    <w:rsid w:val="00790452"/>
    <w:rsid w:val="00790957"/>
    <w:rsid w:val="00791502"/>
    <w:rsid w:val="00791BA0"/>
    <w:rsid w:val="00791C66"/>
    <w:rsid w:val="0079271D"/>
    <w:rsid w:val="00793345"/>
    <w:rsid w:val="0079349B"/>
    <w:rsid w:val="007946ED"/>
    <w:rsid w:val="00795536"/>
    <w:rsid w:val="00795652"/>
    <w:rsid w:val="007968E7"/>
    <w:rsid w:val="0079747E"/>
    <w:rsid w:val="007975B6"/>
    <w:rsid w:val="007A00E5"/>
    <w:rsid w:val="007A0910"/>
    <w:rsid w:val="007A204E"/>
    <w:rsid w:val="007A25B3"/>
    <w:rsid w:val="007A2657"/>
    <w:rsid w:val="007A46F4"/>
    <w:rsid w:val="007A475F"/>
    <w:rsid w:val="007A4EA2"/>
    <w:rsid w:val="007A628C"/>
    <w:rsid w:val="007A6CCC"/>
    <w:rsid w:val="007B0079"/>
    <w:rsid w:val="007B0162"/>
    <w:rsid w:val="007B0C8E"/>
    <w:rsid w:val="007B0E0D"/>
    <w:rsid w:val="007B28E8"/>
    <w:rsid w:val="007B3306"/>
    <w:rsid w:val="007B36CD"/>
    <w:rsid w:val="007B3935"/>
    <w:rsid w:val="007B4208"/>
    <w:rsid w:val="007B52B6"/>
    <w:rsid w:val="007B60D3"/>
    <w:rsid w:val="007B6132"/>
    <w:rsid w:val="007B63EE"/>
    <w:rsid w:val="007B6982"/>
    <w:rsid w:val="007B6BBB"/>
    <w:rsid w:val="007B773B"/>
    <w:rsid w:val="007B7B95"/>
    <w:rsid w:val="007C102C"/>
    <w:rsid w:val="007C228A"/>
    <w:rsid w:val="007C26FB"/>
    <w:rsid w:val="007C296E"/>
    <w:rsid w:val="007C49B1"/>
    <w:rsid w:val="007C4BCD"/>
    <w:rsid w:val="007D077F"/>
    <w:rsid w:val="007D0847"/>
    <w:rsid w:val="007D1051"/>
    <w:rsid w:val="007D2364"/>
    <w:rsid w:val="007D268D"/>
    <w:rsid w:val="007D288C"/>
    <w:rsid w:val="007D2EA2"/>
    <w:rsid w:val="007D372D"/>
    <w:rsid w:val="007D4E53"/>
    <w:rsid w:val="007D5341"/>
    <w:rsid w:val="007D6F5C"/>
    <w:rsid w:val="007D72B6"/>
    <w:rsid w:val="007D7438"/>
    <w:rsid w:val="007E016F"/>
    <w:rsid w:val="007E01CC"/>
    <w:rsid w:val="007E29BE"/>
    <w:rsid w:val="007E2F0A"/>
    <w:rsid w:val="007E2F55"/>
    <w:rsid w:val="007E30CA"/>
    <w:rsid w:val="007E47BF"/>
    <w:rsid w:val="007E6555"/>
    <w:rsid w:val="007E6A0A"/>
    <w:rsid w:val="007E6BA1"/>
    <w:rsid w:val="007F13F4"/>
    <w:rsid w:val="007F359A"/>
    <w:rsid w:val="007F3C38"/>
    <w:rsid w:val="007F5826"/>
    <w:rsid w:val="007F594B"/>
    <w:rsid w:val="007F62A6"/>
    <w:rsid w:val="007F6FB8"/>
    <w:rsid w:val="007F7446"/>
    <w:rsid w:val="0080032D"/>
    <w:rsid w:val="00801107"/>
    <w:rsid w:val="0080213C"/>
    <w:rsid w:val="00803386"/>
    <w:rsid w:val="00803BE5"/>
    <w:rsid w:val="0080417A"/>
    <w:rsid w:val="00805385"/>
    <w:rsid w:val="00805412"/>
    <w:rsid w:val="00805D8C"/>
    <w:rsid w:val="00805D9B"/>
    <w:rsid w:val="00805DBD"/>
    <w:rsid w:val="00806727"/>
    <w:rsid w:val="00810339"/>
    <w:rsid w:val="00810EE0"/>
    <w:rsid w:val="0081136F"/>
    <w:rsid w:val="00812004"/>
    <w:rsid w:val="00812D1D"/>
    <w:rsid w:val="00813600"/>
    <w:rsid w:val="008149CE"/>
    <w:rsid w:val="008164FF"/>
    <w:rsid w:val="0081665A"/>
    <w:rsid w:val="00816677"/>
    <w:rsid w:val="008178BF"/>
    <w:rsid w:val="00820483"/>
    <w:rsid w:val="008206A9"/>
    <w:rsid w:val="00821C3D"/>
    <w:rsid w:val="00821C56"/>
    <w:rsid w:val="00822E0C"/>
    <w:rsid w:val="00823C36"/>
    <w:rsid w:val="00824462"/>
    <w:rsid w:val="00824AF1"/>
    <w:rsid w:val="00824F63"/>
    <w:rsid w:val="00827CF6"/>
    <w:rsid w:val="00832631"/>
    <w:rsid w:val="00832836"/>
    <w:rsid w:val="0083338F"/>
    <w:rsid w:val="008351B6"/>
    <w:rsid w:val="00837000"/>
    <w:rsid w:val="008370D7"/>
    <w:rsid w:val="00840BED"/>
    <w:rsid w:val="008422AF"/>
    <w:rsid w:val="0084367B"/>
    <w:rsid w:val="0084380F"/>
    <w:rsid w:val="0084474A"/>
    <w:rsid w:val="00845957"/>
    <w:rsid w:val="00845B4A"/>
    <w:rsid w:val="00846D69"/>
    <w:rsid w:val="00847700"/>
    <w:rsid w:val="00847839"/>
    <w:rsid w:val="00847B11"/>
    <w:rsid w:val="0085041D"/>
    <w:rsid w:val="00850574"/>
    <w:rsid w:val="008507EE"/>
    <w:rsid w:val="00852B58"/>
    <w:rsid w:val="008534F9"/>
    <w:rsid w:val="008540E0"/>
    <w:rsid w:val="00854C57"/>
    <w:rsid w:val="0085658D"/>
    <w:rsid w:val="0085693F"/>
    <w:rsid w:val="00857219"/>
    <w:rsid w:val="008579E0"/>
    <w:rsid w:val="008607A8"/>
    <w:rsid w:val="00861828"/>
    <w:rsid w:val="008629CB"/>
    <w:rsid w:val="00862C27"/>
    <w:rsid w:val="00862C4A"/>
    <w:rsid w:val="00862C60"/>
    <w:rsid w:val="0086391E"/>
    <w:rsid w:val="00864CB1"/>
    <w:rsid w:val="008678C4"/>
    <w:rsid w:val="00867BCF"/>
    <w:rsid w:val="00870A13"/>
    <w:rsid w:val="008710B7"/>
    <w:rsid w:val="00871E03"/>
    <w:rsid w:val="0087203C"/>
    <w:rsid w:val="00873C54"/>
    <w:rsid w:val="00873DEC"/>
    <w:rsid w:val="008750D3"/>
    <w:rsid w:val="008802E4"/>
    <w:rsid w:val="00881493"/>
    <w:rsid w:val="0088198E"/>
    <w:rsid w:val="00881DDC"/>
    <w:rsid w:val="0088428B"/>
    <w:rsid w:val="008845AC"/>
    <w:rsid w:val="00884802"/>
    <w:rsid w:val="00884850"/>
    <w:rsid w:val="008848E6"/>
    <w:rsid w:val="008870E4"/>
    <w:rsid w:val="00887433"/>
    <w:rsid w:val="00890724"/>
    <w:rsid w:val="0089100F"/>
    <w:rsid w:val="00891CEF"/>
    <w:rsid w:val="00891EBE"/>
    <w:rsid w:val="00892760"/>
    <w:rsid w:val="00893300"/>
    <w:rsid w:val="00893E11"/>
    <w:rsid w:val="00894B11"/>
    <w:rsid w:val="00895997"/>
    <w:rsid w:val="00896B95"/>
    <w:rsid w:val="00896F79"/>
    <w:rsid w:val="00897D61"/>
    <w:rsid w:val="00897DB8"/>
    <w:rsid w:val="008A034D"/>
    <w:rsid w:val="008A047D"/>
    <w:rsid w:val="008A0773"/>
    <w:rsid w:val="008A0A3F"/>
    <w:rsid w:val="008A1574"/>
    <w:rsid w:val="008A182C"/>
    <w:rsid w:val="008A2582"/>
    <w:rsid w:val="008A2834"/>
    <w:rsid w:val="008A2C27"/>
    <w:rsid w:val="008A5E01"/>
    <w:rsid w:val="008B008F"/>
    <w:rsid w:val="008B1E17"/>
    <w:rsid w:val="008B3253"/>
    <w:rsid w:val="008B39E8"/>
    <w:rsid w:val="008B4641"/>
    <w:rsid w:val="008B7D52"/>
    <w:rsid w:val="008C1057"/>
    <w:rsid w:val="008C1890"/>
    <w:rsid w:val="008C2D8B"/>
    <w:rsid w:val="008C3C47"/>
    <w:rsid w:val="008C3E9E"/>
    <w:rsid w:val="008C4FC7"/>
    <w:rsid w:val="008C52DD"/>
    <w:rsid w:val="008C5650"/>
    <w:rsid w:val="008C5B3B"/>
    <w:rsid w:val="008C5D17"/>
    <w:rsid w:val="008C68A1"/>
    <w:rsid w:val="008C69BF"/>
    <w:rsid w:val="008C7807"/>
    <w:rsid w:val="008D034F"/>
    <w:rsid w:val="008D12A6"/>
    <w:rsid w:val="008D14E7"/>
    <w:rsid w:val="008D19FC"/>
    <w:rsid w:val="008D2B65"/>
    <w:rsid w:val="008D3200"/>
    <w:rsid w:val="008D441B"/>
    <w:rsid w:val="008D487B"/>
    <w:rsid w:val="008D4F28"/>
    <w:rsid w:val="008D56EB"/>
    <w:rsid w:val="008D5D97"/>
    <w:rsid w:val="008D7339"/>
    <w:rsid w:val="008D7A6D"/>
    <w:rsid w:val="008E0D09"/>
    <w:rsid w:val="008E32A6"/>
    <w:rsid w:val="008E3651"/>
    <w:rsid w:val="008E4D14"/>
    <w:rsid w:val="008E4F96"/>
    <w:rsid w:val="008E6294"/>
    <w:rsid w:val="008E62FD"/>
    <w:rsid w:val="008E6E04"/>
    <w:rsid w:val="008E7C33"/>
    <w:rsid w:val="008F0002"/>
    <w:rsid w:val="008F04AF"/>
    <w:rsid w:val="008F1070"/>
    <w:rsid w:val="008F25CC"/>
    <w:rsid w:val="008F445B"/>
    <w:rsid w:val="008F4F58"/>
    <w:rsid w:val="008F5DA7"/>
    <w:rsid w:val="008F62E1"/>
    <w:rsid w:val="008F6ECD"/>
    <w:rsid w:val="008F75A9"/>
    <w:rsid w:val="008F7801"/>
    <w:rsid w:val="008F7D09"/>
    <w:rsid w:val="00900039"/>
    <w:rsid w:val="009014B8"/>
    <w:rsid w:val="00902540"/>
    <w:rsid w:val="00902853"/>
    <w:rsid w:val="00902D4F"/>
    <w:rsid w:val="00903A08"/>
    <w:rsid w:val="00903CFF"/>
    <w:rsid w:val="00904833"/>
    <w:rsid w:val="00906BFD"/>
    <w:rsid w:val="00906CF1"/>
    <w:rsid w:val="0090712B"/>
    <w:rsid w:val="00907248"/>
    <w:rsid w:val="00907CE2"/>
    <w:rsid w:val="00910677"/>
    <w:rsid w:val="009112DA"/>
    <w:rsid w:val="00911BB7"/>
    <w:rsid w:val="00911DC0"/>
    <w:rsid w:val="0091286B"/>
    <w:rsid w:val="00912D3F"/>
    <w:rsid w:val="009137F4"/>
    <w:rsid w:val="00915987"/>
    <w:rsid w:val="0091630C"/>
    <w:rsid w:val="00916724"/>
    <w:rsid w:val="00916906"/>
    <w:rsid w:val="009171AA"/>
    <w:rsid w:val="0091795A"/>
    <w:rsid w:val="009179B5"/>
    <w:rsid w:val="009203DD"/>
    <w:rsid w:val="00920B21"/>
    <w:rsid w:val="0092147B"/>
    <w:rsid w:val="00922C36"/>
    <w:rsid w:val="00922E7A"/>
    <w:rsid w:val="0092325F"/>
    <w:rsid w:val="00923D92"/>
    <w:rsid w:val="00925224"/>
    <w:rsid w:val="00926289"/>
    <w:rsid w:val="009263A2"/>
    <w:rsid w:val="009270CD"/>
    <w:rsid w:val="009277CD"/>
    <w:rsid w:val="00930205"/>
    <w:rsid w:val="00930795"/>
    <w:rsid w:val="0093109A"/>
    <w:rsid w:val="009311FB"/>
    <w:rsid w:val="00931470"/>
    <w:rsid w:val="00932D2F"/>
    <w:rsid w:val="009330B4"/>
    <w:rsid w:val="00934F42"/>
    <w:rsid w:val="0093531C"/>
    <w:rsid w:val="0093560B"/>
    <w:rsid w:val="00936AB0"/>
    <w:rsid w:val="009375B0"/>
    <w:rsid w:val="00937B07"/>
    <w:rsid w:val="00940602"/>
    <w:rsid w:val="00941687"/>
    <w:rsid w:val="0094258B"/>
    <w:rsid w:val="00942B4A"/>
    <w:rsid w:val="00943176"/>
    <w:rsid w:val="009431E2"/>
    <w:rsid w:val="00944252"/>
    <w:rsid w:val="00947CB4"/>
    <w:rsid w:val="00951086"/>
    <w:rsid w:val="009517DB"/>
    <w:rsid w:val="00951A8C"/>
    <w:rsid w:val="00952EE4"/>
    <w:rsid w:val="00953AD0"/>
    <w:rsid w:val="00953B8F"/>
    <w:rsid w:val="00955088"/>
    <w:rsid w:val="00955B09"/>
    <w:rsid w:val="009560DC"/>
    <w:rsid w:val="009565AC"/>
    <w:rsid w:val="009569FA"/>
    <w:rsid w:val="00956A7C"/>
    <w:rsid w:val="00957FFB"/>
    <w:rsid w:val="00964198"/>
    <w:rsid w:val="009653E8"/>
    <w:rsid w:val="009666FE"/>
    <w:rsid w:val="00966CB5"/>
    <w:rsid w:val="00966D75"/>
    <w:rsid w:val="00966DD8"/>
    <w:rsid w:val="00967A96"/>
    <w:rsid w:val="00967E19"/>
    <w:rsid w:val="009718B3"/>
    <w:rsid w:val="0097235B"/>
    <w:rsid w:val="0097248F"/>
    <w:rsid w:val="00972607"/>
    <w:rsid w:val="00972923"/>
    <w:rsid w:val="0097404D"/>
    <w:rsid w:val="00976C9B"/>
    <w:rsid w:val="0098006E"/>
    <w:rsid w:val="00981B02"/>
    <w:rsid w:val="00981CCB"/>
    <w:rsid w:val="00983271"/>
    <w:rsid w:val="00984D9A"/>
    <w:rsid w:val="00985520"/>
    <w:rsid w:val="00985552"/>
    <w:rsid w:val="00985948"/>
    <w:rsid w:val="00986E1E"/>
    <w:rsid w:val="00990002"/>
    <w:rsid w:val="009902CC"/>
    <w:rsid w:val="00990A0C"/>
    <w:rsid w:val="00990B0C"/>
    <w:rsid w:val="009911E2"/>
    <w:rsid w:val="00991584"/>
    <w:rsid w:val="009948B5"/>
    <w:rsid w:val="00996123"/>
    <w:rsid w:val="009A0794"/>
    <w:rsid w:val="009A0B40"/>
    <w:rsid w:val="009A2466"/>
    <w:rsid w:val="009A25A7"/>
    <w:rsid w:val="009A2E9A"/>
    <w:rsid w:val="009A3051"/>
    <w:rsid w:val="009A5102"/>
    <w:rsid w:val="009A5287"/>
    <w:rsid w:val="009A5FA2"/>
    <w:rsid w:val="009A7266"/>
    <w:rsid w:val="009A7496"/>
    <w:rsid w:val="009A7498"/>
    <w:rsid w:val="009A7702"/>
    <w:rsid w:val="009A7716"/>
    <w:rsid w:val="009B1346"/>
    <w:rsid w:val="009B1A6C"/>
    <w:rsid w:val="009B1DEA"/>
    <w:rsid w:val="009B2D9B"/>
    <w:rsid w:val="009B3D2F"/>
    <w:rsid w:val="009B3D71"/>
    <w:rsid w:val="009B4FBF"/>
    <w:rsid w:val="009B5747"/>
    <w:rsid w:val="009B62EB"/>
    <w:rsid w:val="009B6619"/>
    <w:rsid w:val="009B6CE3"/>
    <w:rsid w:val="009B77A3"/>
    <w:rsid w:val="009B7811"/>
    <w:rsid w:val="009B7A1A"/>
    <w:rsid w:val="009B7A6C"/>
    <w:rsid w:val="009C2143"/>
    <w:rsid w:val="009C262F"/>
    <w:rsid w:val="009C5FEA"/>
    <w:rsid w:val="009C6002"/>
    <w:rsid w:val="009C627D"/>
    <w:rsid w:val="009C7F35"/>
    <w:rsid w:val="009C7F43"/>
    <w:rsid w:val="009D0241"/>
    <w:rsid w:val="009D0679"/>
    <w:rsid w:val="009D10C6"/>
    <w:rsid w:val="009D1C01"/>
    <w:rsid w:val="009D3539"/>
    <w:rsid w:val="009D3DF8"/>
    <w:rsid w:val="009D40B6"/>
    <w:rsid w:val="009D43BF"/>
    <w:rsid w:val="009D67D5"/>
    <w:rsid w:val="009D6911"/>
    <w:rsid w:val="009D79B6"/>
    <w:rsid w:val="009E1AE3"/>
    <w:rsid w:val="009E27C5"/>
    <w:rsid w:val="009E27D5"/>
    <w:rsid w:val="009E2B6E"/>
    <w:rsid w:val="009E3F04"/>
    <w:rsid w:val="009E5533"/>
    <w:rsid w:val="009E55AA"/>
    <w:rsid w:val="009E654D"/>
    <w:rsid w:val="009F07AA"/>
    <w:rsid w:val="009F1281"/>
    <w:rsid w:val="009F16F4"/>
    <w:rsid w:val="009F33AF"/>
    <w:rsid w:val="009F4930"/>
    <w:rsid w:val="009F576F"/>
    <w:rsid w:val="009F5E51"/>
    <w:rsid w:val="009F64DC"/>
    <w:rsid w:val="009F657B"/>
    <w:rsid w:val="009F6BCE"/>
    <w:rsid w:val="009F7B27"/>
    <w:rsid w:val="00A00D7C"/>
    <w:rsid w:val="00A023D0"/>
    <w:rsid w:val="00A03E1F"/>
    <w:rsid w:val="00A03F44"/>
    <w:rsid w:val="00A04149"/>
    <w:rsid w:val="00A055AA"/>
    <w:rsid w:val="00A06A0F"/>
    <w:rsid w:val="00A07590"/>
    <w:rsid w:val="00A07CD5"/>
    <w:rsid w:val="00A10559"/>
    <w:rsid w:val="00A105A0"/>
    <w:rsid w:val="00A11083"/>
    <w:rsid w:val="00A11720"/>
    <w:rsid w:val="00A11976"/>
    <w:rsid w:val="00A11CB8"/>
    <w:rsid w:val="00A127EF"/>
    <w:rsid w:val="00A12D49"/>
    <w:rsid w:val="00A135AC"/>
    <w:rsid w:val="00A13660"/>
    <w:rsid w:val="00A14527"/>
    <w:rsid w:val="00A14615"/>
    <w:rsid w:val="00A15CCF"/>
    <w:rsid w:val="00A15D35"/>
    <w:rsid w:val="00A15EE6"/>
    <w:rsid w:val="00A1658E"/>
    <w:rsid w:val="00A205BC"/>
    <w:rsid w:val="00A211DC"/>
    <w:rsid w:val="00A21216"/>
    <w:rsid w:val="00A212CE"/>
    <w:rsid w:val="00A21505"/>
    <w:rsid w:val="00A21721"/>
    <w:rsid w:val="00A2378B"/>
    <w:rsid w:val="00A25375"/>
    <w:rsid w:val="00A25A7F"/>
    <w:rsid w:val="00A262B3"/>
    <w:rsid w:val="00A264B1"/>
    <w:rsid w:val="00A268D6"/>
    <w:rsid w:val="00A27375"/>
    <w:rsid w:val="00A3327E"/>
    <w:rsid w:val="00A37601"/>
    <w:rsid w:val="00A42283"/>
    <w:rsid w:val="00A425D5"/>
    <w:rsid w:val="00A42EE1"/>
    <w:rsid w:val="00A438B9"/>
    <w:rsid w:val="00A45FBC"/>
    <w:rsid w:val="00A4660A"/>
    <w:rsid w:val="00A467B5"/>
    <w:rsid w:val="00A46B8B"/>
    <w:rsid w:val="00A46D69"/>
    <w:rsid w:val="00A46EC4"/>
    <w:rsid w:val="00A474A4"/>
    <w:rsid w:val="00A47E11"/>
    <w:rsid w:val="00A51E51"/>
    <w:rsid w:val="00A52282"/>
    <w:rsid w:val="00A52C0A"/>
    <w:rsid w:val="00A54948"/>
    <w:rsid w:val="00A54F17"/>
    <w:rsid w:val="00A55210"/>
    <w:rsid w:val="00A55B4A"/>
    <w:rsid w:val="00A55D65"/>
    <w:rsid w:val="00A55FC8"/>
    <w:rsid w:val="00A569B1"/>
    <w:rsid w:val="00A573F3"/>
    <w:rsid w:val="00A60971"/>
    <w:rsid w:val="00A60AD7"/>
    <w:rsid w:val="00A61227"/>
    <w:rsid w:val="00A63339"/>
    <w:rsid w:val="00A633A7"/>
    <w:rsid w:val="00A6381E"/>
    <w:rsid w:val="00A63A63"/>
    <w:rsid w:val="00A63A7F"/>
    <w:rsid w:val="00A654FE"/>
    <w:rsid w:val="00A65604"/>
    <w:rsid w:val="00A67CE3"/>
    <w:rsid w:val="00A705B3"/>
    <w:rsid w:val="00A713BA"/>
    <w:rsid w:val="00A723DF"/>
    <w:rsid w:val="00A72AD2"/>
    <w:rsid w:val="00A73C51"/>
    <w:rsid w:val="00A749A8"/>
    <w:rsid w:val="00A749D9"/>
    <w:rsid w:val="00A756EB"/>
    <w:rsid w:val="00A75776"/>
    <w:rsid w:val="00A75DEC"/>
    <w:rsid w:val="00A77BCC"/>
    <w:rsid w:val="00A77FB2"/>
    <w:rsid w:val="00A80CB8"/>
    <w:rsid w:val="00A80D52"/>
    <w:rsid w:val="00A81C69"/>
    <w:rsid w:val="00A81FAF"/>
    <w:rsid w:val="00A827DF"/>
    <w:rsid w:val="00A83676"/>
    <w:rsid w:val="00A860DD"/>
    <w:rsid w:val="00A864ED"/>
    <w:rsid w:val="00A86F3C"/>
    <w:rsid w:val="00A8703A"/>
    <w:rsid w:val="00A907B9"/>
    <w:rsid w:val="00A92D53"/>
    <w:rsid w:val="00A92DC1"/>
    <w:rsid w:val="00A939D0"/>
    <w:rsid w:val="00A94700"/>
    <w:rsid w:val="00A94EC6"/>
    <w:rsid w:val="00A95651"/>
    <w:rsid w:val="00A957A5"/>
    <w:rsid w:val="00A962CF"/>
    <w:rsid w:val="00A97253"/>
    <w:rsid w:val="00AA04E8"/>
    <w:rsid w:val="00AA11BA"/>
    <w:rsid w:val="00AA2184"/>
    <w:rsid w:val="00AA28AF"/>
    <w:rsid w:val="00AA5CAA"/>
    <w:rsid w:val="00AA7836"/>
    <w:rsid w:val="00AA7B92"/>
    <w:rsid w:val="00AA7F8D"/>
    <w:rsid w:val="00AB1E1C"/>
    <w:rsid w:val="00AB2C02"/>
    <w:rsid w:val="00AB2DC6"/>
    <w:rsid w:val="00AB3080"/>
    <w:rsid w:val="00AB334A"/>
    <w:rsid w:val="00AB337B"/>
    <w:rsid w:val="00AB6974"/>
    <w:rsid w:val="00AB6F64"/>
    <w:rsid w:val="00AC0915"/>
    <w:rsid w:val="00AC0EE7"/>
    <w:rsid w:val="00AC1F1E"/>
    <w:rsid w:val="00AC223F"/>
    <w:rsid w:val="00AC2615"/>
    <w:rsid w:val="00AC2FCC"/>
    <w:rsid w:val="00AC31AA"/>
    <w:rsid w:val="00AC3FC2"/>
    <w:rsid w:val="00AC4029"/>
    <w:rsid w:val="00AC407D"/>
    <w:rsid w:val="00AC4092"/>
    <w:rsid w:val="00AC497B"/>
    <w:rsid w:val="00AC5414"/>
    <w:rsid w:val="00AC614E"/>
    <w:rsid w:val="00AC63EB"/>
    <w:rsid w:val="00AC64BD"/>
    <w:rsid w:val="00AC7350"/>
    <w:rsid w:val="00AC77A5"/>
    <w:rsid w:val="00AC7A5F"/>
    <w:rsid w:val="00AC7DD5"/>
    <w:rsid w:val="00AD02AC"/>
    <w:rsid w:val="00AD0857"/>
    <w:rsid w:val="00AD0C65"/>
    <w:rsid w:val="00AD11B5"/>
    <w:rsid w:val="00AD13FA"/>
    <w:rsid w:val="00AD3D94"/>
    <w:rsid w:val="00AD4443"/>
    <w:rsid w:val="00AD4E3B"/>
    <w:rsid w:val="00AD6204"/>
    <w:rsid w:val="00AD65F4"/>
    <w:rsid w:val="00AD70E4"/>
    <w:rsid w:val="00AD778D"/>
    <w:rsid w:val="00AE0694"/>
    <w:rsid w:val="00AE0EAC"/>
    <w:rsid w:val="00AE192E"/>
    <w:rsid w:val="00AE2E16"/>
    <w:rsid w:val="00AE3652"/>
    <w:rsid w:val="00AE37E9"/>
    <w:rsid w:val="00AE3C74"/>
    <w:rsid w:val="00AE3DAD"/>
    <w:rsid w:val="00AE5014"/>
    <w:rsid w:val="00AE6126"/>
    <w:rsid w:val="00AE63C7"/>
    <w:rsid w:val="00AE6EC3"/>
    <w:rsid w:val="00AE6F51"/>
    <w:rsid w:val="00AE7CC3"/>
    <w:rsid w:val="00AF03BB"/>
    <w:rsid w:val="00AF29EF"/>
    <w:rsid w:val="00AF2E25"/>
    <w:rsid w:val="00AF312B"/>
    <w:rsid w:val="00AF3A7C"/>
    <w:rsid w:val="00AF43FF"/>
    <w:rsid w:val="00AF5D6C"/>
    <w:rsid w:val="00AF6231"/>
    <w:rsid w:val="00AF6433"/>
    <w:rsid w:val="00AF660C"/>
    <w:rsid w:val="00AF6BBE"/>
    <w:rsid w:val="00AF6D13"/>
    <w:rsid w:val="00AF7646"/>
    <w:rsid w:val="00AF7728"/>
    <w:rsid w:val="00B0040E"/>
    <w:rsid w:val="00B00951"/>
    <w:rsid w:val="00B01546"/>
    <w:rsid w:val="00B026AB"/>
    <w:rsid w:val="00B031E2"/>
    <w:rsid w:val="00B03354"/>
    <w:rsid w:val="00B04953"/>
    <w:rsid w:val="00B04A30"/>
    <w:rsid w:val="00B0562A"/>
    <w:rsid w:val="00B059CE"/>
    <w:rsid w:val="00B05EAD"/>
    <w:rsid w:val="00B1008E"/>
    <w:rsid w:val="00B107DD"/>
    <w:rsid w:val="00B10AFA"/>
    <w:rsid w:val="00B10E88"/>
    <w:rsid w:val="00B10F3E"/>
    <w:rsid w:val="00B11751"/>
    <w:rsid w:val="00B1242C"/>
    <w:rsid w:val="00B14C9E"/>
    <w:rsid w:val="00B1543E"/>
    <w:rsid w:val="00B160F4"/>
    <w:rsid w:val="00B16563"/>
    <w:rsid w:val="00B16EF3"/>
    <w:rsid w:val="00B20442"/>
    <w:rsid w:val="00B2084F"/>
    <w:rsid w:val="00B20AD6"/>
    <w:rsid w:val="00B213E9"/>
    <w:rsid w:val="00B2146B"/>
    <w:rsid w:val="00B218F0"/>
    <w:rsid w:val="00B21FA9"/>
    <w:rsid w:val="00B23652"/>
    <w:rsid w:val="00B236B0"/>
    <w:rsid w:val="00B247B8"/>
    <w:rsid w:val="00B24FED"/>
    <w:rsid w:val="00B25EC5"/>
    <w:rsid w:val="00B2601B"/>
    <w:rsid w:val="00B26F5F"/>
    <w:rsid w:val="00B270D7"/>
    <w:rsid w:val="00B2725B"/>
    <w:rsid w:val="00B277AE"/>
    <w:rsid w:val="00B27ADE"/>
    <w:rsid w:val="00B27C90"/>
    <w:rsid w:val="00B3116E"/>
    <w:rsid w:val="00B31E36"/>
    <w:rsid w:val="00B32121"/>
    <w:rsid w:val="00B35114"/>
    <w:rsid w:val="00B379BD"/>
    <w:rsid w:val="00B40143"/>
    <w:rsid w:val="00B40292"/>
    <w:rsid w:val="00B4188F"/>
    <w:rsid w:val="00B42684"/>
    <w:rsid w:val="00B430DC"/>
    <w:rsid w:val="00B441C7"/>
    <w:rsid w:val="00B45624"/>
    <w:rsid w:val="00B466B3"/>
    <w:rsid w:val="00B511FB"/>
    <w:rsid w:val="00B5134D"/>
    <w:rsid w:val="00B51E58"/>
    <w:rsid w:val="00B532F2"/>
    <w:rsid w:val="00B53C99"/>
    <w:rsid w:val="00B552F2"/>
    <w:rsid w:val="00B557AF"/>
    <w:rsid w:val="00B56741"/>
    <w:rsid w:val="00B56B2A"/>
    <w:rsid w:val="00B607BD"/>
    <w:rsid w:val="00B62A33"/>
    <w:rsid w:val="00B63BF5"/>
    <w:rsid w:val="00B641FB"/>
    <w:rsid w:val="00B64323"/>
    <w:rsid w:val="00B64B35"/>
    <w:rsid w:val="00B65A83"/>
    <w:rsid w:val="00B65BC5"/>
    <w:rsid w:val="00B65E89"/>
    <w:rsid w:val="00B66BD3"/>
    <w:rsid w:val="00B67565"/>
    <w:rsid w:val="00B70491"/>
    <w:rsid w:val="00B724D5"/>
    <w:rsid w:val="00B72FE2"/>
    <w:rsid w:val="00B734B5"/>
    <w:rsid w:val="00B7355E"/>
    <w:rsid w:val="00B73D94"/>
    <w:rsid w:val="00B73F70"/>
    <w:rsid w:val="00B7437F"/>
    <w:rsid w:val="00B7443E"/>
    <w:rsid w:val="00B761D2"/>
    <w:rsid w:val="00B762BB"/>
    <w:rsid w:val="00B7649F"/>
    <w:rsid w:val="00B767AE"/>
    <w:rsid w:val="00B76CF7"/>
    <w:rsid w:val="00B7777F"/>
    <w:rsid w:val="00B80439"/>
    <w:rsid w:val="00B80CCD"/>
    <w:rsid w:val="00B81776"/>
    <w:rsid w:val="00B81C53"/>
    <w:rsid w:val="00B82454"/>
    <w:rsid w:val="00B8316F"/>
    <w:rsid w:val="00B83760"/>
    <w:rsid w:val="00B83875"/>
    <w:rsid w:val="00B83DF6"/>
    <w:rsid w:val="00B85261"/>
    <w:rsid w:val="00B86F6D"/>
    <w:rsid w:val="00B87B5E"/>
    <w:rsid w:val="00B90105"/>
    <w:rsid w:val="00B90C79"/>
    <w:rsid w:val="00B9156B"/>
    <w:rsid w:val="00B91B34"/>
    <w:rsid w:val="00B922AB"/>
    <w:rsid w:val="00B9230E"/>
    <w:rsid w:val="00B936A4"/>
    <w:rsid w:val="00B94596"/>
    <w:rsid w:val="00B954E5"/>
    <w:rsid w:val="00B95F65"/>
    <w:rsid w:val="00B963D7"/>
    <w:rsid w:val="00B97B31"/>
    <w:rsid w:val="00BA112B"/>
    <w:rsid w:val="00BA2CD1"/>
    <w:rsid w:val="00BA549C"/>
    <w:rsid w:val="00BA633A"/>
    <w:rsid w:val="00BA67FC"/>
    <w:rsid w:val="00BA6D0F"/>
    <w:rsid w:val="00BA7705"/>
    <w:rsid w:val="00BB0923"/>
    <w:rsid w:val="00BB1877"/>
    <w:rsid w:val="00BB265B"/>
    <w:rsid w:val="00BB27FD"/>
    <w:rsid w:val="00BB3176"/>
    <w:rsid w:val="00BB4B98"/>
    <w:rsid w:val="00BB5304"/>
    <w:rsid w:val="00BB62B2"/>
    <w:rsid w:val="00BC1AB8"/>
    <w:rsid w:val="00BC1B51"/>
    <w:rsid w:val="00BC228A"/>
    <w:rsid w:val="00BC46E8"/>
    <w:rsid w:val="00BC4C92"/>
    <w:rsid w:val="00BC4EF8"/>
    <w:rsid w:val="00BC4F21"/>
    <w:rsid w:val="00BC7244"/>
    <w:rsid w:val="00BD0796"/>
    <w:rsid w:val="00BD1D1B"/>
    <w:rsid w:val="00BD270B"/>
    <w:rsid w:val="00BD37CB"/>
    <w:rsid w:val="00BD380A"/>
    <w:rsid w:val="00BD42DC"/>
    <w:rsid w:val="00BD4BF0"/>
    <w:rsid w:val="00BD76F5"/>
    <w:rsid w:val="00BD7C22"/>
    <w:rsid w:val="00BE0308"/>
    <w:rsid w:val="00BE1980"/>
    <w:rsid w:val="00BE3ACA"/>
    <w:rsid w:val="00BE3C20"/>
    <w:rsid w:val="00BE49B1"/>
    <w:rsid w:val="00BE5358"/>
    <w:rsid w:val="00BE5821"/>
    <w:rsid w:val="00BE58A4"/>
    <w:rsid w:val="00BE6087"/>
    <w:rsid w:val="00BE6F2D"/>
    <w:rsid w:val="00BE75ED"/>
    <w:rsid w:val="00BF0683"/>
    <w:rsid w:val="00BF0699"/>
    <w:rsid w:val="00BF096E"/>
    <w:rsid w:val="00BF0D45"/>
    <w:rsid w:val="00BF0D80"/>
    <w:rsid w:val="00BF45F9"/>
    <w:rsid w:val="00BF53B1"/>
    <w:rsid w:val="00BF56D1"/>
    <w:rsid w:val="00BF59E1"/>
    <w:rsid w:val="00BF67DD"/>
    <w:rsid w:val="00BF7226"/>
    <w:rsid w:val="00BF7AF8"/>
    <w:rsid w:val="00BF7C3B"/>
    <w:rsid w:val="00BF7F38"/>
    <w:rsid w:val="00C00074"/>
    <w:rsid w:val="00C012F6"/>
    <w:rsid w:val="00C01450"/>
    <w:rsid w:val="00C0287E"/>
    <w:rsid w:val="00C028E9"/>
    <w:rsid w:val="00C03260"/>
    <w:rsid w:val="00C03796"/>
    <w:rsid w:val="00C0419D"/>
    <w:rsid w:val="00C05436"/>
    <w:rsid w:val="00C0564A"/>
    <w:rsid w:val="00C06499"/>
    <w:rsid w:val="00C104B0"/>
    <w:rsid w:val="00C10673"/>
    <w:rsid w:val="00C11E0B"/>
    <w:rsid w:val="00C1218C"/>
    <w:rsid w:val="00C1363E"/>
    <w:rsid w:val="00C138E4"/>
    <w:rsid w:val="00C14B1F"/>
    <w:rsid w:val="00C15BB4"/>
    <w:rsid w:val="00C1699C"/>
    <w:rsid w:val="00C16F77"/>
    <w:rsid w:val="00C21B1C"/>
    <w:rsid w:val="00C21C36"/>
    <w:rsid w:val="00C22463"/>
    <w:rsid w:val="00C232EE"/>
    <w:rsid w:val="00C23960"/>
    <w:rsid w:val="00C23ACF"/>
    <w:rsid w:val="00C23AFA"/>
    <w:rsid w:val="00C27248"/>
    <w:rsid w:val="00C273A2"/>
    <w:rsid w:val="00C27F20"/>
    <w:rsid w:val="00C27F67"/>
    <w:rsid w:val="00C27FE0"/>
    <w:rsid w:val="00C307BA"/>
    <w:rsid w:val="00C310B0"/>
    <w:rsid w:val="00C32447"/>
    <w:rsid w:val="00C329E6"/>
    <w:rsid w:val="00C32A82"/>
    <w:rsid w:val="00C33978"/>
    <w:rsid w:val="00C33E99"/>
    <w:rsid w:val="00C34340"/>
    <w:rsid w:val="00C346BC"/>
    <w:rsid w:val="00C34DEC"/>
    <w:rsid w:val="00C35447"/>
    <w:rsid w:val="00C35ADB"/>
    <w:rsid w:val="00C3646F"/>
    <w:rsid w:val="00C40B42"/>
    <w:rsid w:val="00C44EA1"/>
    <w:rsid w:val="00C451A5"/>
    <w:rsid w:val="00C45335"/>
    <w:rsid w:val="00C45C2B"/>
    <w:rsid w:val="00C47104"/>
    <w:rsid w:val="00C509DC"/>
    <w:rsid w:val="00C50E0F"/>
    <w:rsid w:val="00C51147"/>
    <w:rsid w:val="00C5284D"/>
    <w:rsid w:val="00C541CE"/>
    <w:rsid w:val="00C5438A"/>
    <w:rsid w:val="00C54976"/>
    <w:rsid w:val="00C55338"/>
    <w:rsid w:val="00C5600A"/>
    <w:rsid w:val="00C562C8"/>
    <w:rsid w:val="00C60347"/>
    <w:rsid w:val="00C6142E"/>
    <w:rsid w:val="00C61C94"/>
    <w:rsid w:val="00C622D1"/>
    <w:rsid w:val="00C62C22"/>
    <w:rsid w:val="00C63C11"/>
    <w:rsid w:val="00C64F9E"/>
    <w:rsid w:val="00C65908"/>
    <w:rsid w:val="00C65974"/>
    <w:rsid w:val="00C6617F"/>
    <w:rsid w:val="00C6626A"/>
    <w:rsid w:val="00C66978"/>
    <w:rsid w:val="00C66B4A"/>
    <w:rsid w:val="00C67353"/>
    <w:rsid w:val="00C674D2"/>
    <w:rsid w:val="00C70A51"/>
    <w:rsid w:val="00C71E6A"/>
    <w:rsid w:val="00C7224C"/>
    <w:rsid w:val="00C727EC"/>
    <w:rsid w:val="00C75051"/>
    <w:rsid w:val="00C75348"/>
    <w:rsid w:val="00C75438"/>
    <w:rsid w:val="00C75D8A"/>
    <w:rsid w:val="00C7700F"/>
    <w:rsid w:val="00C7735A"/>
    <w:rsid w:val="00C81F32"/>
    <w:rsid w:val="00C8253C"/>
    <w:rsid w:val="00C84816"/>
    <w:rsid w:val="00C86DEB"/>
    <w:rsid w:val="00C901FE"/>
    <w:rsid w:val="00C90EF6"/>
    <w:rsid w:val="00C91118"/>
    <w:rsid w:val="00C916D7"/>
    <w:rsid w:val="00C91EC0"/>
    <w:rsid w:val="00C935D5"/>
    <w:rsid w:val="00C93F4F"/>
    <w:rsid w:val="00C95628"/>
    <w:rsid w:val="00C9594E"/>
    <w:rsid w:val="00C975E4"/>
    <w:rsid w:val="00C97856"/>
    <w:rsid w:val="00C97EDE"/>
    <w:rsid w:val="00CA000B"/>
    <w:rsid w:val="00CA033E"/>
    <w:rsid w:val="00CA0B88"/>
    <w:rsid w:val="00CA1706"/>
    <w:rsid w:val="00CA2F2E"/>
    <w:rsid w:val="00CA38B5"/>
    <w:rsid w:val="00CA39A2"/>
    <w:rsid w:val="00CA3A02"/>
    <w:rsid w:val="00CA4F71"/>
    <w:rsid w:val="00CA5A6B"/>
    <w:rsid w:val="00CA64BA"/>
    <w:rsid w:val="00CA7699"/>
    <w:rsid w:val="00CB20AC"/>
    <w:rsid w:val="00CB2830"/>
    <w:rsid w:val="00CB29E9"/>
    <w:rsid w:val="00CB2A17"/>
    <w:rsid w:val="00CB30F4"/>
    <w:rsid w:val="00CB351A"/>
    <w:rsid w:val="00CB4342"/>
    <w:rsid w:val="00CB45A9"/>
    <w:rsid w:val="00CB48A7"/>
    <w:rsid w:val="00CB7370"/>
    <w:rsid w:val="00CB7929"/>
    <w:rsid w:val="00CC0C2C"/>
    <w:rsid w:val="00CC1CFF"/>
    <w:rsid w:val="00CC3228"/>
    <w:rsid w:val="00CC33E6"/>
    <w:rsid w:val="00CC5A36"/>
    <w:rsid w:val="00CC6724"/>
    <w:rsid w:val="00CC778A"/>
    <w:rsid w:val="00CC7C45"/>
    <w:rsid w:val="00CD00AA"/>
    <w:rsid w:val="00CD0D45"/>
    <w:rsid w:val="00CD3B25"/>
    <w:rsid w:val="00CD4773"/>
    <w:rsid w:val="00CD4F38"/>
    <w:rsid w:val="00CD614F"/>
    <w:rsid w:val="00CD6350"/>
    <w:rsid w:val="00CD7BF3"/>
    <w:rsid w:val="00CD7C89"/>
    <w:rsid w:val="00CE04EA"/>
    <w:rsid w:val="00CE1309"/>
    <w:rsid w:val="00CE2A33"/>
    <w:rsid w:val="00CE2FCF"/>
    <w:rsid w:val="00CE3A85"/>
    <w:rsid w:val="00CE3C7C"/>
    <w:rsid w:val="00CE4B20"/>
    <w:rsid w:val="00CE5814"/>
    <w:rsid w:val="00CE7269"/>
    <w:rsid w:val="00CF06A4"/>
    <w:rsid w:val="00CF1FF4"/>
    <w:rsid w:val="00CF2325"/>
    <w:rsid w:val="00CF3DC4"/>
    <w:rsid w:val="00CF4255"/>
    <w:rsid w:val="00CF45C2"/>
    <w:rsid w:val="00CF4E25"/>
    <w:rsid w:val="00CF4E66"/>
    <w:rsid w:val="00CF59E9"/>
    <w:rsid w:val="00D00020"/>
    <w:rsid w:val="00D00317"/>
    <w:rsid w:val="00D00C83"/>
    <w:rsid w:val="00D012D0"/>
    <w:rsid w:val="00D01984"/>
    <w:rsid w:val="00D01FC6"/>
    <w:rsid w:val="00D02315"/>
    <w:rsid w:val="00D02455"/>
    <w:rsid w:val="00D031D2"/>
    <w:rsid w:val="00D0334E"/>
    <w:rsid w:val="00D048EB"/>
    <w:rsid w:val="00D0622B"/>
    <w:rsid w:val="00D067A9"/>
    <w:rsid w:val="00D073EC"/>
    <w:rsid w:val="00D07843"/>
    <w:rsid w:val="00D10ACF"/>
    <w:rsid w:val="00D10D25"/>
    <w:rsid w:val="00D10DDE"/>
    <w:rsid w:val="00D117DA"/>
    <w:rsid w:val="00D12A1B"/>
    <w:rsid w:val="00D1303B"/>
    <w:rsid w:val="00D13EBA"/>
    <w:rsid w:val="00D14CB6"/>
    <w:rsid w:val="00D15538"/>
    <w:rsid w:val="00D16AF7"/>
    <w:rsid w:val="00D20C04"/>
    <w:rsid w:val="00D2103C"/>
    <w:rsid w:val="00D21D1E"/>
    <w:rsid w:val="00D231A7"/>
    <w:rsid w:val="00D23818"/>
    <w:rsid w:val="00D2609E"/>
    <w:rsid w:val="00D270E2"/>
    <w:rsid w:val="00D27C31"/>
    <w:rsid w:val="00D309B9"/>
    <w:rsid w:val="00D309E7"/>
    <w:rsid w:val="00D32291"/>
    <w:rsid w:val="00D32332"/>
    <w:rsid w:val="00D323A1"/>
    <w:rsid w:val="00D353C7"/>
    <w:rsid w:val="00D35509"/>
    <w:rsid w:val="00D35C47"/>
    <w:rsid w:val="00D35E5A"/>
    <w:rsid w:val="00D361B7"/>
    <w:rsid w:val="00D36F2D"/>
    <w:rsid w:val="00D40181"/>
    <w:rsid w:val="00D401D9"/>
    <w:rsid w:val="00D4138F"/>
    <w:rsid w:val="00D413A1"/>
    <w:rsid w:val="00D4180E"/>
    <w:rsid w:val="00D4195A"/>
    <w:rsid w:val="00D42345"/>
    <w:rsid w:val="00D4263E"/>
    <w:rsid w:val="00D42C44"/>
    <w:rsid w:val="00D431D8"/>
    <w:rsid w:val="00D432B8"/>
    <w:rsid w:val="00D433BB"/>
    <w:rsid w:val="00D446BF"/>
    <w:rsid w:val="00D45553"/>
    <w:rsid w:val="00D4577A"/>
    <w:rsid w:val="00D45AEB"/>
    <w:rsid w:val="00D46549"/>
    <w:rsid w:val="00D465C8"/>
    <w:rsid w:val="00D501C8"/>
    <w:rsid w:val="00D50C70"/>
    <w:rsid w:val="00D50CC7"/>
    <w:rsid w:val="00D53180"/>
    <w:rsid w:val="00D5334C"/>
    <w:rsid w:val="00D534CB"/>
    <w:rsid w:val="00D53751"/>
    <w:rsid w:val="00D545FC"/>
    <w:rsid w:val="00D55788"/>
    <w:rsid w:val="00D55C41"/>
    <w:rsid w:val="00D565EF"/>
    <w:rsid w:val="00D57B08"/>
    <w:rsid w:val="00D57C2F"/>
    <w:rsid w:val="00D61F46"/>
    <w:rsid w:val="00D62669"/>
    <w:rsid w:val="00D62D0D"/>
    <w:rsid w:val="00D638FF"/>
    <w:rsid w:val="00D63CC2"/>
    <w:rsid w:val="00D63E0B"/>
    <w:rsid w:val="00D65C7C"/>
    <w:rsid w:val="00D65F3F"/>
    <w:rsid w:val="00D70DBF"/>
    <w:rsid w:val="00D71CE0"/>
    <w:rsid w:val="00D7390B"/>
    <w:rsid w:val="00D73AB7"/>
    <w:rsid w:val="00D73B1A"/>
    <w:rsid w:val="00D73B50"/>
    <w:rsid w:val="00D73E96"/>
    <w:rsid w:val="00D74BB6"/>
    <w:rsid w:val="00D766F1"/>
    <w:rsid w:val="00D77829"/>
    <w:rsid w:val="00D81172"/>
    <w:rsid w:val="00D8119E"/>
    <w:rsid w:val="00D81474"/>
    <w:rsid w:val="00D8219F"/>
    <w:rsid w:val="00D82404"/>
    <w:rsid w:val="00D826E7"/>
    <w:rsid w:val="00D86091"/>
    <w:rsid w:val="00D8659F"/>
    <w:rsid w:val="00D8668B"/>
    <w:rsid w:val="00D900B0"/>
    <w:rsid w:val="00D91094"/>
    <w:rsid w:val="00D9204F"/>
    <w:rsid w:val="00D92111"/>
    <w:rsid w:val="00D92B31"/>
    <w:rsid w:val="00D933A3"/>
    <w:rsid w:val="00D93F2A"/>
    <w:rsid w:val="00D93FAC"/>
    <w:rsid w:val="00D947A8"/>
    <w:rsid w:val="00D949CC"/>
    <w:rsid w:val="00D960D2"/>
    <w:rsid w:val="00D965E4"/>
    <w:rsid w:val="00DA023B"/>
    <w:rsid w:val="00DA1F65"/>
    <w:rsid w:val="00DA2172"/>
    <w:rsid w:val="00DA2FD1"/>
    <w:rsid w:val="00DA3B45"/>
    <w:rsid w:val="00DA4EB0"/>
    <w:rsid w:val="00DA507E"/>
    <w:rsid w:val="00DA7994"/>
    <w:rsid w:val="00DB122A"/>
    <w:rsid w:val="00DB1582"/>
    <w:rsid w:val="00DB1624"/>
    <w:rsid w:val="00DB1E1D"/>
    <w:rsid w:val="00DB2925"/>
    <w:rsid w:val="00DB3498"/>
    <w:rsid w:val="00DB3FB9"/>
    <w:rsid w:val="00DB4530"/>
    <w:rsid w:val="00DB53FD"/>
    <w:rsid w:val="00DB5B9A"/>
    <w:rsid w:val="00DB6A5B"/>
    <w:rsid w:val="00DB7875"/>
    <w:rsid w:val="00DC0570"/>
    <w:rsid w:val="00DC05E4"/>
    <w:rsid w:val="00DC1575"/>
    <w:rsid w:val="00DC27C2"/>
    <w:rsid w:val="00DC283B"/>
    <w:rsid w:val="00DC3862"/>
    <w:rsid w:val="00DC3FBD"/>
    <w:rsid w:val="00DC5D9C"/>
    <w:rsid w:val="00DC6249"/>
    <w:rsid w:val="00DC6DEC"/>
    <w:rsid w:val="00DC7F2F"/>
    <w:rsid w:val="00DD161F"/>
    <w:rsid w:val="00DD23E4"/>
    <w:rsid w:val="00DD23F7"/>
    <w:rsid w:val="00DD2995"/>
    <w:rsid w:val="00DD3508"/>
    <w:rsid w:val="00DD445F"/>
    <w:rsid w:val="00DD5CA0"/>
    <w:rsid w:val="00DD5DDF"/>
    <w:rsid w:val="00DD6E77"/>
    <w:rsid w:val="00DD7290"/>
    <w:rsid w:val="00DD7307"/>
    <w:rsid w:val="00DE04F7"/>
    <w:rsid w:val="00DE2DB4"/>
    <w:rsid w:val="00DE3EA3"/>
    <w:rsid w:val="00DE40C4"/>
    <w:rsid w:val="00DE4276"/>
    <w:rsid w:val="00DE433E"/>
    <w:rsid w:val="00DE4765"/>
    <w:rsid w:val="00DE55DE"/>
    <w:rsid w:val="00DE6826"/>
    <w:rsid w:val="00DE759D"/>
    <w:rsid w:val="00DE7AB6"/>
    <w:rsid w:val="00DF06A4"/>
    <w:rsid w:val="00DF0A83"/>
    <w:rsid w:val="00DF123D"/>
    <w:rsid w:val="00DF228A"/>
    <w:rsid w:val="00DF2E85"/>
    <w:rsid w:val="00DF3DF9"/>
    <w:rsid w:val="00DF5481"/>
    <w:rsid w:val="00DF5C53"/>
    <w:rsid w:val="00DF69B8"/>
    <w:rsid w:val="00E01A99"/>
    <w:rsid w:val="00E020E1"/>
    <w:rsid w:val="00E0379E"/>
    <w:rsid w:val="00E03EC2"/>
    <w:rsid w:val="00E03F76"/>
    <w:rsid w:val="00E05247"/>
    <w:rsid w:val="00E055B5"/>
    <w:rsid w:val="00E06DA8"/>
    <w:rsid w:val="00E07C8A"/>
    <w:rsid w:val="00E10CB4"/>
    <w:rsid w:val="00E1195D"/>
    <w:rsid w:val="00E11C3C"/>
    <w:rsid w:val="00E12699"/>
    <w:rsid w:val="00E1321F"/>
    <w:rsid w:val="00E137E6"/>
    <w:rsid w:val="00E13D49"/>
    <w:rsid w:val="00E14AE3"/>
    <w:rsid w:val="00E15CC0"/>
    <w:rsid w:val="00E16D31"/>
    <w:rsid w:val="00E21710"/>
    <w:rsid w:val="00E25075"/>
    <w:rsid w:val="00E25869"/>
    <w:rsid w:val="00E2681E"/>
    <w:rsid w:val="00E301DD"/>
    <w:rsid w:val="00E3022B"/>
    <w:rsid w:val="00E30473"/>
    <w:rsid w:val="00E3060B"/>
    <w:rsid w:val="00E30BD8"/>
    <w:rsid w:val="00E30E92"/>
    <w:rsid w:val="00E3200A"/>
    <w:rsid w:val="00E34164"/>
    <w:rsid w:val="00E348B6"/>
    <w:rsid w:val="00E3556E"/>
    <w:rsid w:val="00E3575B"/>
    <w:rsid w:val="00E35965"/>
    <w:rsid w:val="00E36A06"/>
    <w:rsid w:val="00E3736A"/>
    <w:rsid w:val="00E40AC7"/>
    <w:rsid w:val="00E41A6E"/>
    <w:rsid w:val="00E41B4C"/>
    <w:rsid w:val="00E43C30"/>
    <w:rsid w:val="00E441B3"/>
    <w:rsid w:val="00E44302"/>
    <w:rsid w:val="00E455A3"/>
    <w:rsid w:val="00E45914"/>
    <w:rsid w:val="00E45979"/>
    <w:rsid w:val="00E46270"/>
    <w:rsid w:val="00E4680C"/>
    <w:rsid w:val="00E50800"/>
    <w:rsid w:val="00E50B39"/>
    <w:rsid w:val="00E5190A"/>
    <w:rsid w:val="00E52931"/>
    <w:rsid w:val="00E54978"/>
    <w:rsid w:val="00E55CC7"/>
    <w:rsid w:val="00E56128"/>
    <w:rsid w:val="00E57336"/>
    <w:rsid w:val="00E574FC"/>
    <w:rsid w:val="00E5752F"/>
    <w:rsid w:val="00E576A0"/>
    <w:rsid w:val="00E57DC9"/>
    <w:rsid w:val="00E6136F"/>
    <w:rsid w:val="00E61663"/>
    <w:rsid w:val="00E6294A"/>
    <w:rsid w:val="00E641C6"/>
    <w:rsid w:val="00E64950"/>
    <w:rsid w:val="00E663A1"/>
    <w:rsid w:val="00E66429"/>
    <w:rsid w:val="00E7004E"/>
    <w:rsid w:val="00E70EDE"/>
    <w:rsid w:val="00E7216B"/>
    <w:rsid w:val="00E724AA"/>
    <w:rsid w:val="00E72B36"/>
    <w:rsid w:val="00E72E29"/>
    <w:rsid w:val="00E73606"/>
    <w:rsid w:val="00E7449E"/>
    <w:rsid w:val="00E74904"/>
    <w:rsid w:val="00E74F6F"/>
    <w:rsid w:val="00E751C2"/>
    <w:rsid w:val="00E761B5"/>
    <w:rsid w:val="00E76F6D"/>
    <w:rsid w:val="00E772F0"/>
    <w:rsid w:val="00E80631"/>
    <w:rsid w:val="00E81BF7"/>
    <w:rsid w:val="00E826BB"/>
    <w:rsid w:val="00E846F1"/>
    <w:rsid w:val="00E84730"/>
    <w:rsid w:val="00E847FA"/>
    <w:rsid w:val="00E87ACE"/>
    <w:rsid w:val="00E87B2E"/>
    <w:rsid w:val="00E90123"/>
    <w:rsid w:val="00E9095F"/>
    <w:rsid w:val="00E92B82"/>
    <w:rsid w:val="00E933E5"/>
    <w:rsid w:val="00E94690"/>
    <w:rsid w:val="00E94B06"/>
    <w:rsid w:val="00E94B88"/>
    <w:rsid w:val="00E94D53"/>
    <w:rsid w:val="00E951AB"/>
    <w:rsid w:val="00E9616C"/>
    <w:rsid w:val="00E968F6"/>
    <w:rsid w:val="00E96EB2"/>
    <w:rsid w:val="00E976B1"/>
    <w:rsid w:val="00E9799B"/>
    <w:rsid w:val="00EA117D"/>
    <w:rsid w:val="00EA27A6"/>
    <w:rsid w:val="00EA5AA6"/>
    <w:rsid w:val="00EA6E59"/>
    <w:rsid w:val="00EA74B0"/>
    <w:rsid w:val="00EB0872"/>
    <w:rsid w:val="00EB0C87"/>
    <w:rsid w:val="00EB1F76"/>
    <w:rsid w:val="00EB214A"/>
    <w:rsid w:val="00EB21F8"/>
    <w:rsid w:val="00EB37B4"/>
    <w:rsid w:val="00EB3F87"/>
    <w:rsid w:val="00EB4BE2"/>
    <w:rsid w:val="00EB5469"/>
    <w:rsid w:val="00EB59E4"/>
    <w:rsid w:val="00EB5E85"/>
    <w:rsid w:val="00EB6D6C"/>
    <w:rsid w:val="00EB72A8"/>
    <w:rsid w:val="00EC0490"/>
    <w:rsid w:val="00EC0B30"/>
    <w:rsid w:val="00EC17DD"/>
    <w:rsid w:val="00EC18FE"/>
    <w:rsid w:val="00EC1C36"/>
    <w:rsid w:val="00EC3189"/>
    <w:rsid w:val="00EC4974"/>
    <w:rsid w:val="00EC553A"/>
    <w:rsid w:val="00EC56CA"/>
    <w:rsid w:val="00EC5800"/>
    <w:rsid w:val="00EC5AB7"/>
    <w:rsid w:val="00EC674E"/>
    <w:rsid w:val="00EC6F6D"/>
    <w:rsid w:val="00ED0533"/>
    <w:rsid w:val="00ED0E13"/>
    <w:rsid w:val="00ED0E3B"/>
    <w:rsid w:val="00ED0F18"/>
    <w:rsid w:val="00ED122A"/>
    <w:rsid w:val="00ED1A4D"/>
    <w:rsid w:val="00ED362C"/>
    <w:rsid w:val="00ED6EEA"/>
    <w:rsid w:val="00ED7D9E"/>
    <w:rsid w:val="00EE0886"/>
    <w:rsid w:val="00EE167F"/>
    <w:rsid w:val="00EE17B4"/>
    <w:rsid w:val="00EE1B1A"/>
    <w:rsid w:val="00EE345E"/>
    <w:rsid w:val="00EE4035"/>
    <w:rsid w:val="00EE4ACD"/>
    <w:rsid w:val="00EE56DA"/>
    <w:rsid w:val="00EE5960"/>
    <w:rsid w:val="00EE5C9E"/>
    <w:rsid w:val="00EE6431"/>
    <w:rsid w:val="00EE7CCF"/>
    <w:rsid w:val="00EE7EDF"/>
    <w:rsid w:val="00EF08C6"/>
    <w:rsid w:val="00EF3313"/>
    <w:rsid w:val="00EF5BFE"/>
    <w:rsid w:val="00EF67EA"/>
    <w:rsid w:val="00EF770A"/>
    <w:rsid w:val="00EF7AFF"/>
    <w:rsid w:val="00EF7DB0"/>
    <w:rsid w:val="00EF7DE9"/>
    <w:rsid w:val="00EF7FD0"/>
    <w:rsid w:val="00F00B18"/>
    <w:rsid w:val="00F00F6F"/>
    <w:rsid w:val="00F01EC6"/>
    <w:rsid w:val="00F03386"/>
    <w:rsid w:val="00F04B87"/>
    <w:rsid w:val="00F055A0"/>
    <w:rsid w:val="00F05C6B"/>
    <w:rsid w:val="00F0760E"/>
    <w:rsid w:val="00F1004E"/>
    <w:rsid w:val="00F103C4"/>
    <w:rsid w:val="00F12465"/>
    <w:rsid w:val="00F12714"/>
    <w:rsid w:val="00F134A9"/>
    <w:rsid w:val="00F139D5"/>
    <w:rsid w:val="00F14B3D"/>
    <w:rsid w:val="00F14FF6"/>
    <w:rsid w:val="00F16AC0"/>
    <w:rsid w:val="00F175A5"/>
    <w:rsid w:val="00F21A6A"/>
    <w:rsid w:val="00F22293"/>
    <w:rsid w:val="00F233B1"/>
    <w:rsid w:val="00F23B83"/>
    <w:rsid w:val="00F25274"/>
    <w:rsid w:val="00F26197"/>
    <w:rsid w:val="00F26BEF"/>
    <w:rsid w:val="00F27551"/>
    <w:rsid w:val="00F3037C"/>
    <w:rsid w:val="00F303C9"/>
    <w:rsid w:val="00F30946"/>
    <w:rsid w:val="00F314D6"/>
    <w:rsid w:val="00F31956"/>
    <w:rsid w:val="00F33A8B"/>
    <w:rsid w:val="00F35A38"/>
    <w:rsid w:val="00F35B66"/>
    <w:rsid w:val="00F35C3C"/>
    <w:rsid w:val="00F40981"/>
    <w:rsid w:val="00F41D31"/>
    <w:rsid w:val="00F420EA"/>
    <w:rsid w:val="00F43A34"/>
    <w:rsid w:val="00F43B75"/>
    <w:rsid w:val="00F43F14"/>
    <w:rsid w:val="00F4507C"/>
    <w:rsid w:val="00F45331"/>
    <w:rsid w:val="00F45350"/>
    <w:rsid w:val="00F4682A"/>
    <w:rsid w:val="00F47093"/>
    <w:rsid w:val="00F47D27"/>
    <w:rsid w:val="00F509FD"/>
    <w:rsid w:val="00F50BC7"/>
    <w:rsid w:val="00F50C97"/>
    <w:rsid w:val="00F50FC3"/>
    <w:rsid w:val="00F521A5"/>
    <w:rsid w:val="00F525E9"/>
    <w:rsid w:val="00F52B5F"/>
    <w:rsid w:val="00F52F80"/>
    <w:rsid w:val="00F542B5"/>
    <w:rsid w:val="00F5434E"/>
    <w:rsid w:val="00F54ED5"/>
    <w:rsid w:val="00F57006"/>
    <w:rsid w:val="00F5731A"/>
    <w:rsid w:val="00F60E69"/>
    <w:rsid w:val="00F61568"/>
    <w:rsid w:val="00F61FBF"/>
    <w:rsid w:val="00F62844"/>
    <w:rsid w:val="00F628EF"/>
    <w:rsid w:val="00F64F28"/>
    <w:rsid w:val="00F6615D"/>
    <w:rsid w:val="00F6639D"/>
    <w:rsid w:val="00F66A13"/>
    <w:rsid w:val="00F67AF5"/>
    <w:rsid w:val="00F736DB"/>
    <w:rsid w:val="00F73828"/>
    <w:rsid w:val="00F743C6"/>
    <w:rsid w:val="00F74800"/>
    <w:rsid w:val="00F75F82"/>
    <w:rsid w:val="00F76138"/>
    <w:rsid w:val="00F765AD"/>
    <w:rsid w:val="00F76D85"/>
    <w:rsid w:val="00F76E56"/>
    <w:rsid w:val="00F77220"/>
    <w:rsid w:val="00F772A3"/>
    <w:rsid w:val="00F7785C"/>
    <w:rsid w:val="00F77AD5"/>
    <w:rsid w:val="00F77C86"/>
    <w:rsid w:val="00F80DA9"/>
    <w:rsid w:val="00F828AE"/>
    <w:rsid w:val="00F82F52"/>
    <w:rsid w:val="00F83C03"/>
    <w:rsid w:val="00F8507F"/>
    <w:rsid w:val="00F862FF"/>
    <w:rsid w:val="00F86C4B"/>
    <w:rsid w:val="00F871A9"/>
    <w:rsid w:val="00F87E27"/>
    <w:rsid w:val="00F905D5"/>
    <w:rsid w:val="00F90D7A"/>
    <w:rsid w:val="00F93419"/>
    <w:rsid w:val="00F95738"/>
    <w:rsid w:val="00F96044"/>
    <w:rsid w:val="00F961E0"/>
    <w:rsid w:val="00FA0614"/>
    <w:rsid w:val="00FA1BD3"/>
    <w:rsid w:val="00FA1E80"/>
    <w:rsid w:val="00FA3662"/>
    <w:rsid w:val="00FA391E"/>
    <w:rsid w:val="00FA3A52"/>
    <w:rsid w:val="00FA5B2F"/>
    <w:rsid w:val="00FA6EC6"/>
    <w:rsid w:val="00FA6F7E"/>
    <w:rsid w:val="00FB0A53"/>
    <w:rsid w:val="00FB111F"/>
    <w:rsid w:val="00FB3158"/>
    <w:rsid w:val="00FB31BC"/>
    <w:rsid w:val="00FB3379"/>
    <w:rsid w:val="00FB3EB8"/>
    <w:rsid w:val="00FB533A"/>
    <w:rsid w:val="00FB58A2"/>
    <w:rsid w:val="00FB7857"/>
    <w:rsid w:val="00FC0021"/>
    <w:rsid w:val="00FC075A"/>
    <w:rsid w:val="00FC1152"/>
    <w:rsid w:val="00FC1340"/>
    <w:rsid w:val="00FC2E97"/>
    <w:rsid w:val="00FC3867"/>
    <w:rsid w:val="00FC3975"/>
    <w:rsid w:val="00FC43F8"/>
    <w:rsid w:val="00FC47A7"/>
    <w:rsid w:val="00FC65D3"/>
    <w:rsid w:val="00FC669D"/>
    <w:rsid w:val="00FC6B08"/>
    <w:rsid w:val="00FC7837"/>
    <w:rsid w:val="00FC7911"/>
    <w:rsid w:val="00FC7E98"/>
    <w:rsid w:val="00FD1390"/>
    <w:rsid w:val="00FD2F78"/>
    <w:rsid w:val="00FD3490"/>
    <w:rsid w:val="00FD50AA"/>
    <w:rsid w:val="00FD5EBC"/>
    <w:rsid w:val="00FD64FC"/>
    <w:rsid w:val="00FD64FD"/>
    <w:rsid w:val="00FD69C9"/>
    <w:rsid w:val="00FD6AC3"/>
    <w:rsid w:val="00FD745F"/>
    <w:rsid w:val="00FD7927"/>
    <w:rsid w:val="00FE0475"/>
    <w:rsid w:val="00FE0C55"/>
    <w:rsid w:val="00FE1204"/>
    <w:rsid w:val="00FE1C26"/>
    <w:rsid w:val="00FE22A4"/>
    <w:rsid w:val="00FE2BB2"/>
    <w:rsid w:val="00FE3096"/>
    <w:rsid w:val="00FE4306"/>
    <w:rsid w:val="00FE4E78"/>
    <w:rsid w:val="00FE60FB"/>
    <w:rsid w:val="00FE771C"/>
    <w:rsid w:val="00FF02C1"/>
    <w:rsid w:val="00FF0A28"/>
    <w:rsid w:val="00FF0F61"/>
    <w:rsid w:val="00FF0F7A"/>
    <w:rsid w:val="00FF0FA1"/>
    <w:rsid w:val="00FF34DC"/>
    <w:rsid w:val="00FF3A9E"/>
    <w:rsid w:val="00FF4F28"/>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685DA9E"/>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7220"/>
    <w:pPr>
      <w:spacing w:after="200"/>
    </w:pPr>
    <w:rPr>
      <w:rFonts w:ascii="Rockwell" w:hAnsi="Rockwell"/>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DC05E4"/>
    <w:pPr>
      <w:pBdr>
        <w:top w:val="single" w:sz="8" w:space="1" w:color="auto"/>
        <w:left w:val="single" w:sz="8" w:space="4" w:color="auto"/>
        <w:bottom w:val="single" w:sz="8" w:space="1" w:color="auto"/>
        <w:right w:val="single" w:sz="8" w:space="4" w:color="auto"/>
      </w:pBdr>
      <w:shd w:val="solid" w:color="F2F2F2" w:themeColor="background1" w:themeShade="F2" w:fill="auto"/>
      <w:spacing w:after="0" w:line="240" w:lineRule="auto"/>
    </w:pPr>
    <w:rPr>
      <w:rFonts w:ascii="Consolas" w:hAnsi="Consolas" w:cs="Consolas"/>
      <w:b/>
      <w:color w:val="auto"/>
      <w:sz w:val="16"/>
    </w:rPr>
  </w:style>
  <w:style w:type="character" w:customStyle="1" w:styleId="OutputChar">
    <w:name w:val="Output Char"/>
    <w:basedOn w:val="DefaultParagraphFont"/>
    <w:link w:val="Output"/>
    <w:rsid w:val="00DC05E4"/>
    <w:rPr>
      <w:rFonts w:ascii="Consolas" w:hAnsi="Consolas" w:cs="Consolas"/>
      <w:b/>
      <w:color w:val="auto"/>
      <w:sz w:val="16"/>
      <w:shd w:val="solid" w:color="F2F2F2" w:themeColor="background1" w:themeShade="F2" w:fill="auto"/>
    </w:rPr>
  </w:style>
  <w:style w:type="paragraph" w:customStyle="1" w:styleId="Howitworks">
    <w:name w:val="Howitworks"/>
    <w:basedOn w:val="Normal"/>
    <w:link w:val="HowitworksChar"/>
    <w:qFormat/>
    <w:rsid w:val="00C64F9E"/>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b/>
      <w:color w:val="FFFFFF" w:themeColor="background1"/>
      <w14:props3d w14:extrusionH="0" w14:contourW="0" w14:prstMaterial="warmMatte">
        <w14:bevelB w14:w="38100" w14:h="38100" w14:prst="angle"/>
      </w14:props3d>
    </w:rPr>
  </w:style>
  <w:style w:type="character" w:customStyle="1" w:styleId="HowitworksChar">
    <w:name w:val="Howitworks Char"/>
    <w:basedOn w:val="OutputChar"/>
    <w:link w:val="Howitworks"/>
    <w:rsid w:val="00C64F9E"/>
    <w:rPr>
      <w:rFonts w:ascii="Verdana" w:hAnsi="Verdana" w:cs="Consolas"/>
      <w:b/>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sql1-reservedword1">
    <w:name w:val="sql1-reservedword1"/>
    <w:basedOn w:val="DefaultParagraphFont"/>
    <w:rsid w:val="00AA2184"/>
    <w:rPr>
      <w:b/>
      <w:bCs/>
      <w:color w:val="0000FF"/>
    </w:rPr>
  </w:style>
  <w:style w:type="character" w:customStyle="1" w:styleId="sql1-space">
    <w:name w:val="sql1-space"/>
    <w:basedOn w:val="DefaultParagraphFont"/>
    <w:rsid w:val="00AA2184"/>
  </w:style>
  <w:style w:type="character" w:customStyle="1" w:styleId="sql1-delimitedidentifier1">
    <w:name w:val="sql1-delimitedidentifier1"/>
    <w:basedOn w:val="DefaultParagraphFont"/>
    <w:rsid w:val="00AA2184"/>
    <w:rPr>
      <w:color w:val="808000"/>
    </w:rPr>
  </w:style>
  <w:style w:type="character" w:customStyle="1" w:styleId="sql1-symbol1">
    <w:name w:val="sql1-symbol1"/>
    <w:basedOn w:val="DefaultParagraphFont"/>
    <w:rsid w:val="0038447D"/>
    <w:rPr>
      <w:color w:val="0000FF"/>
    </w:rPr>
  </w:style>
  <w:style w:type="character" w:customStyle="1" w:styleId="sql1-datatype1">
    <w:name w:val="sql1-datatype1"/>
    <w:basedOn w:val="DefaultParagraphFont"/>
    <w:rsid w:val="0038447D"/>
    <w:rPr>
      <w:b/>
      <w:bCs/>
      <w:color w:val="800000"/>
    </w:rPr>
  </w:style>
  <w:style w:type="character" w:customStyle="1" w:styleId="sql1-string1">
    <w:name w:val="sql1-string1"/>
    <w:basedOn w:val="DefaultParagraphFont"/>
    <w:rsid w:val="0038447D"/>
    <w:rPr>
      <w:color w:val="008000"/>
    </w:rPr>
  </w:style>
  <w:style w:type="character" w:customStyle="1" w:styleId="sql1-function1">
    <w:name w:val="sql1-function1"/>
    <w:basedOn w:val="DefaultParagraphFont"/>
    <w:rsid w:val="00AC7350"/>
    <w:rPr>
      <w:b/>
      <w:bCs/>
      <w:color w:val="000080"/>
    </w:rPr>
  </w:style>
  <w:style w:type="character" w:customStyle="1" w:styleId="sql1-number1">
    <w:name w:val="sql1-number1"/>
    <w:basedOn w:val="DefaultParagraphFont"/>
    <w:rsid w:val="00AC7350"/>
    <w:rPr>
      <w:color w:val="800080"/>
    </w:rPr>
  </w:style>
  <w:style w:type="character" w:customStyle="1" w:styleId="sql1-identifier1">
    <w:name w:val="sql1-identifier1"/>
    <w:basedOn w:val="DefaultParagraphFont"/>
    <w:rsid w:val="00663C68"/>
    <w:rPr>
      <w:color w:val="808000"/>
    </w:rPr>
  </w:style>
  <w:style w:type="character" w:customStyle="1" w:styleId="sql1-tablename1">
    <w:name w:val="sql1-tablename1"/>
    <w:basedOn w:val="DefaultParagraphFont"/>
    <w:rsid w:val="006C3DC8"/>
    <w:rPr>
      <w:color w:val="FF00FF"/>
    </w:rPr>
  </w:style>
  <w:style w:type="character" w:customStyle="1" w:styleId="str">
    <w:name w:val="str"/>
    <w:basedOn w:val="DefaultParagraphFont"/>
    <w:rsid w:val="007F7446"/>
  </w:style>
  <w:style w:type="character" w:customStyle="1" w:styleId="lit">
    <w:name w:val="lit"/>
    <w:basedOn w:val="DefaultParagraphFont"/>
    <w:rsid w:val="0045315F"/>
  </w:style>
  <w:style w:type="character" w:customStyle="1" w:styleId="string2">
    <w:name w:val="string2"/>
    <w:basedOn w:val="DefaultParagraphFont"/>
    <w:rsid w:val="00D50C70"/>
    <w:rPr>
      <w:color w:val="0000FF"/>
      <w:bdr w:val="none" w:sz="0" w:space="0" w:color="auto" w:frame="1"/>
    </w:rPr>
  </w:style>
  <w:style w:type="character" w:customStyle="1" w:styleId="tag">
    <w:name w:val="tag"/>
    <w:basedOn w:val="DefaultParagraphFont"/>
    <w:rsid w:val="00D53751"/>
  </w:style>
  <w:style w:type="character" w:customStyle="1" w:styleId="tag-name">
    <w:name w:val="tag-name"/>
    <w:basedOn w:val="DefaultParagraphFont"/>
    <w:rsid w:val="00D53751"/>
  </w:style>
  <w:style w:type="character" w:styleId="CommentReference">
    <w:name w:val="annotation reference"/>
    <w:basedOn w:val="DefaultParagraphFont"/>
    <w:uiPriority w:val="99"/>
    <w:semiHidden/>
    <w:unhideWhenUsed/>
    <w:rsid w:val="001A0402"/>
    <w:rPr>
      <w:sz w:val="16"/>
      <w:szCs w:val="16"/>
    </w:rPr>
  </w:style>
  <w:style w:type="paragraph" w:styleId="CommentText">
    <w:name w:val="annotation text"/>
    <w:basedOn w:val="Normal"/>
    <w:link w:val="CommentTextChar"/>
    <w:uiPriority w:val="99"/>
    <w:semiHidden/>
    <w:unhideWhenUsed/>
    <w:rsid w:val="001A0402"/>
    <w:pPr>
      <w:spacing w:line="240" w:lineRule="auto"/>
    </w:pPr>
  </w:style>
  <w:style w:type="character" w:customStyle="1" w:styleId="CommentTextChar">
    <w:name w:val="Comment Text Char"/>
    <w:basedOn w:val="DefaultParagraphFont"/>
    <w:link w:val="CommentText"/>
    <w:uiPriority w:val="99"/>
    <w:semiHidden/>
    <w:rsid w:val="001A0402"/>
    <w:rPr>
      <w:rFonts w:ascii="Verdana" w:hAnsi="Verdana"/>
      <w:color w:val="000000" w:themeColor="text1"/>
    </w:rPr>
  </w:style>
  <w:style w:type="paragraph" w:styleId="CommentSubject">
    <w:name w:val="annotation subject"/>
    <w:basedOn w:val="CommentText"/>
    <w:next w:val="CommentText"/>
    <w:link w:val="CommentSubjectChar"/>
    <w:uiPriority w:val="99"/>
    <w:semiHidden/>
    <w:unhideWhenUsed/>
    <w:rsid w:val="001A0402"/>
    <w:rPr>
      <w:b/>
      <w:bCs/>
    </w:rPr>
  </w:style>
  <w:style w:type="character" w:customStyle="1" w:styleId="CommentSubjectChar">
    <w:name w:val="Comment Subject Char"/>
    <w:basedOn w:val="CommentTextChar"/>
    <w:link w:val="CommentSubject"/>
    <w:uiPriority w:val="99"/>
    <w:semiHidden/>
    <w:rsid w:val="001A0402"/>
    <w:rPr>
      <w:rFonts w:ascii="Verdana" w:hAnsi="Verdana"/>
      <w:b/>
      <w:bCs/>
      <w:color w:val="000000" w:themeColor="text1"/>
    </w:rPr>
  </w:style>
  <w:style w:type="character" w:customStyle="1" w:styleId="attribute">
    <w:name w:val="attribute"/>
    <w:basedOn w:val="DefaultParagraphFont"/>
    <w:rsid w:val="00242425"/>
  </w:style>
  <w:style w:type="character" w:customStyle="1" w:styleId="attribute-value">
    <w:name w:val="attribute-value"/>
    <w:basedOn w:val="DefaultParagraphFont"/>
    <w:rsid w:val="00242425"/>
  </w:style>
  <w:style w:type="character" w:customStyle="1" w:styleId="atn">
    <w:name w:val="atn"/>
    <w:basedOn w:val="DefaultParagraphFont"/>
    <w:rsid w:val="00991584"/>
  </w:style>
  <w:style w:type="character" w:customStyle="1" w:styleId="atv">
    <w:name w:val="atv"/>
    <w:basedOn w:val="DefaultParagraphFont"/>
    <w:rsid w:val="00991584"/>
  </w:style>
  <w:style w:type="character" w:customStyle="1" w:styleId="comments">
    <w:name w:val="comments"/>
    <w:basedOn w:val="DefaultParagraphFont"/>
    <w:rsid w:val="00696F4D"/>
  </w:style>
  <w:style w:type="character" w:customStyle="1" w:styleId="crayon-r">
    <w:name w:val="crayon-r"/>
    <w:basedOn w:val="DefaultParagraphFont"/>
    <w:rsid w:val="00696F4D"/>
  </w:style>
  <w:style w:type="character" w:customStyle="1" w:styleId="crayon-e">
    <w:name w:val="crayon-e"/>
    <w:basedOn w:val="DefaultParagraphFont"/>
    <w:rsid w:val="00696F4D"/>
  </w:style>
  <w:style w:type="character" w:customStyle="1" w:styleId="crayon-o">
    <w:name w:val="crayon-o"/>
    <w:basedOn w:val="DefaultParagraphFont"/>
    <w:rsid w:val="00696F4D"/>
  </w:style>
  <w:style w:type="character" w:customStyle="1" w:styleId="crayon-s">
    <w:name w:val="crayon-s"/>
    <w:basedOn w:val="DefaultParagraphFont"/>
    <w:rsid w:val="00696F4D"/>
  </w:style>
  <w:style w:type="character" w:customStyle="1" w:styleId="crayon-h">
    <w:name w:val="crayon-h"/>
    <w:basedOn w:val="DefaultParagraphFont"/>
    <w:rsid w:val="00696F4D"/>
  </w:style>
  <w:style w:type="character" w:customStyle="1" w:styleId="crayon-i">
    <w:name w:val="crayon-i"/>
    <w:basedOn w:val="DefaultParagraphFont"/>
    <w:rsid w:val="00696F4D"/>
  </w:style>
  <w:style w:type="paragraph" w:styleId="Caption">
    <w:name w:val="caption"/>
    <w:basedOn w:val="Normal"/>
    <w:next w:val="Normal"/>
    <w:uiPriority w:val="35"/>
    <w:unhideWhenUsed/>
    <w:qFormat/>
    <w:rsid w:val="00696F4D"/>
    <w:pPr>
      <w:spacing w:line="240" w:lineRule="auto"/>
    </w:pPr>
    <w:rPr>
      <w:rFonts w:ascii="Segoe UI" w:hAnsi="Segoe UI"/>
      <w:i/>
      <w:iCs/>
      <w:color w:val="4C483D" w:themeColor="text2"/>
      <w:sz w:val="18"/>
      <w:szCs w:val="18"/>
    </w:rPr>
  </w:style>
  <w:style w:type="character" w:customStyle="1" w:styleId="block">
    <w:name w:val="block"/>
    <w:basedOn w:val="DefaultParagraphFont"/>
    <w:rsid w:val="00696F4D"/>
  </w:style>
  <w:style w:type="character" w:customStyle="1" w:styleId="hl-keyword">
    <w:name w:val="hl-keyword"/>
    <w:basedOn w:val="DefaultParagraphFont"/>
    <w:rsid w:val="00696F4D"/>
  </w:style>
  <w:style w:type="character" w:customStyle="1" w:styleId="hl-annotation">
    <w:name w:val="hl-annotation"/>
    <w:basedOn w:val="DefaultParagraphFont"/>
    <w:rsid w:val="00696F4D"/>
  </w:style>
  <w:style w:type="character" w:customStyle="1" w:styleId="cm-keyword">
    <w:name w:val="cm-keyword"/>
    <w:basedOn w:val="DefaultParagraphFont"/>
    <w:rsid w:val="00696F4D"/>
  </w:style>
  <w:style w:type="character" w:customStyle="1" w:styleId="cm-def">
    <w:name w:val="cm-def"/>
    <w:basedOn w:val="DefaultParagraphFont"/>
    <w:rsid w:val="00696F4D"/>
  </w:style>
  <w:style w:type="character" w:customStyle="1" w:styleId="cm-meta">
    <w:name w:val="cm-meta"/>
    <w:basedOn w:val="DefaultParagraphFont"/>
    <w:rsid w:val="00696F4D"/>
  </w:style>
  <w:style w:type="character" w:customStyle="1" w:styleId="cm-string">
    <w:name w:val="cm-string"/>
    <w:basedOn w:val="DefaultParagraphFont"/>
    <w:rsid w:val="00696F4D"/>
  </w:style>
  <w:style w:type="character" w:customStyle="1" w:styleId="cm-variable-3">
    <w:name w:val="cm-variable-3"/>
    <w:basedOn w:val="DefaultParagraphFont"/>
    <w:rsid w:val="00696F4D"/>
  </w:style>
  <w:style w:type="character" w:customStyle="1" w:styleId="cm-variable">
    <w:name w:val="cm-variable"/>
    <w:basedOn w:val="DefaultParagraphFont"/>
    <w:rsid w:val="00696F4D"/>
  </w:style>
  <w:style w:type="character" w:customStyle="1" w:styleId="hl-comment">
    <w:name w:val="hl-comment"/>
    <w:basedOn w:val="DefaultParagraphFont"/>
    <w:rsid w:val="00696F4D"/>
  </w:style>
  <w:style w:type="paragraph" w:customStyle="1" w:styleId="MongoOP">
    <w:name w:val="MongoOP"/>
    <w:basedOn w:val="Output"/>
    <w:link w:val="MongoOPChar"/>
    <w:autoRedefine/>
    <w:qFormat/>
    <w:rsid w:val="00696F4D"/>
    <w:pPr>
      <w:pBdr>
        <w:top w:val="single" w:sz="8" w:space="1" w:color="000000" w:themeColor="text1"/>
        <w:left w:val="single" w:sz="8" w:space="4" w:color="000000" w:themeColor="text1"/>
        <w:bottom w:val="single" w:sz="8" w:space="1" w:color="000000" w:themeColor="text1"/>
        <w:right w:val="single" w:sz="8" w:space="4" w:color="000000" w:themeColor="text1"/>
      </w:pBdr>
      <w:shd w:val="solid" w:color="E4E3E2" w:themeColor="background2" w:fill="000000" w:themeFill="text1"/>
      <w:ind w:left="720"/>
    </w:pPr>
    <w:rPr>
      <w:color w:val="000000" w:themeColor="text1"/>
      <w:lang w:eastAsia="en-US"/>
      <w14:shadow w14:blurRad="50800" w14:dist="50800" w14:dir="5400000" w14:sx="0" w14:sy="0" w14:kx="0" w14:ky="0" w14:algn="ctr">
        <w14:schemeClr w14:val="tx1"/>
      </w14:shadow>
      <w14:textOutline w14:w="9525" w14:cap="rnd" w14:cmpd="sng" w14:algn="ctr">
        <w14:noFill/>
        <w14:prstDash w14:val="solid"/>
        <w14:bevel/>
      </w14:textOutline>
    </w:rPr>
  </w:style>
  <w:style w:type="character" w:customStyle="1" w:styleId="MongoOPChar">
    <w:name w:val="MongoOP Char"/>
    <w:basedOn w:val="OutputChar"/>
    <w:link w:val="MongoOP"/>
    <w:rsid w:val="00696F4D"/>
    <w:rPr>
      <w:rFonts w:ascii="Consolas" w:hAnsi="Consolas" w:cs="Consolas"/>
      <w:b/>
      <w:color w:val="000000" w:themeColor="text1"/>
      <w:sz w:val="16"/>
      <w:shd w:val="solid" w:color="E4E3E2" w:themeColor="background2" w:fill="000000" w:themeFill="text1"/>
      <w:lang w:eastAsia="en-US"/>
      <w14:shadow w14:blurRad="50800" w14:dist="50800" w14:dir="5400000" w14:sx="0" w14:sy="0" w14:kx="0" w14:ky="0" w14:algn="ctr">
        <w14:schemeClr w14:val="tx1"/>
      </w14:shadow>
      <w14:textOutline w14:w="9525" w14:cap="rnd"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2170">
      <w:bodyDiv w:val="1"/>
      <w:marLeft w:val="0"/>
      <w:marRight w:val="0"/>
      <w:marTop w:val="0"/>
      <w:marBottom w:val="0"/>
      <w:divBdr>
        <w:top w:val="none" w:sz="0" w:space="0" w:color="auto"/>
        <w:left w:val="none" w:sz="0" w:space="0" w:color="auto"/>
        <w:bottom w:val="none" w:sz="0" w:space="0" w:color="auto"/>
        <w:right w:val="none" w:sz="0" w:space="0" w:color="auto"/>
      </w:divBdr>
    </w:div>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625781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9066479">
      <w:bodyDiv w:val="1"/>
      <w:marLeft w:val="0"/>
      <w:marRight w:val="0"/>
      <w:marTop w:val="0"/>
      <w:marBottom w:val="0"/>
      <w:divBdr>
        <w:top w:val="none" w:sz="0" w:space="0" w:color="auto"/>
        <w:left w:val="none" w:sz="0" w:space="0" w:color="auto"/>
        <w:bottom w:val="none" w:sz="0" w:space="0" w:color="auto"/>
        <w:right w:val="none" w:sz="0" w:space="0" w:color="auto"/>
      </w:divBdr>
      <w:divsChild>
        <w:div w:id="1374964727">
          <w:marLeft w:val="0"/>
          <w:marRight w:val="0"/>
          <w:marTop w:val="45"/>
          <w:marBottom w:val="0"/>
          <w:divBdr>
            <w:top w:val="none" w:sz="0" w:space="0" w:color="auto"/>
            <w:left w:val="none" w:sz="0" w:space="0" w:color="auto"/>
            <w:bottom w:val="none" w:sz="0" w:space="0" w:color="auto"/>
            <w:right w:val="none" w:sz="0" w:space="0" w:color="auto"/>
          </w:divBdr>
        </w:div>
      </w:divsChild>
    </w:div>
    <w:div w:id="10841989">
      <w:bodyDiv w:val="1"/>
      <w:marLeft w:val="0"/>
      <w:marRight w:val="0"/>
      <w:marTop w:val="0"/>
      <w:marBottom w:val="0"/>
      <w:divBdr>
        <w:top w:val="none" w:sz="0" w:space="0" w:color="auto"/>
        <w:left w:val="none" w:sz="0" w:space="0" w:color="auto"/>
        <w:bottom w:val="none" w:sz="0" w:space="0" w:color="auto"/>
        <w:right w:val="none" w:sz="0" w:space="0" w:color="auto"/>
      </w:divBdr>
    </w:div>
    <w:div w:id="11996855">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1103202">
      <w:bodyDiv w:val="1"/>
      <w:marLeft w:val="0"/>
      <w:marRight w:val="0"/>
      <w:marTop w:val="0"/>
      <w:marBottom w:val="0"/>
      <w:divBdr>
        <w:top w:val="none" w:sz="0" w:space="0" w:color="auto"/>
        <w:left w:val="none" w:sz="0" w:space="0" w:color="auto"/>
        <w:bottom w:val="none" w:sz="0" w:space="0" w:color="auto"/>
        <w:right w:val="none" w:sz="0" w:space="0" w:color="auto"/>
      </w:divBdr>
      <w:divsChild>
        <w:div w:id="1729764424">
          <w:marLeft w:val="90"/>
          <w:marRight w:val="90"/>
          <w:marTop w:val="90"/>
          <w:marBottom w:val="90"/>
          <w:divBdr>
            <w:top w:val="none" w:sz="0" w:space="0" w:color="auto"/>
            <w:left w:val="none" w:sz="0" w:space="0" w:color="auto"/>
            <w:bottom w:val="none" w:sz="0" w:space="0" w:color="auto"/>
            <w:right w:val="none" w:sz="0" w:space="0" w:color="auto"/>
          </w:divBdr>
        </w:div>
      </w:divsChild>
    </w:div>
    <w:div w:id="22022922">
      <w:bodyDiv w:val="1"/>
      <w:marLeft w:val="0"/>
      <w:marRight w:val="0"/>
      <w:marTop w:val="0"/>
      <w:marBottom w:val="0"/>
      <w:divBdr>
        <w:top w:val="none" w:sz="0" w:space="0" w:color="auto"/>
        <w:left w:val="none" w:sz="0" w:space="0" w:color="auto"/>
        <w:bottom w:val="none" w:sz="0" w:space="0" w:color="auto"/>
        <w:right w:val="none" w:sz="0" w:space="0" w:color="auto"/>
      </w:divBdr>
    </w:div>
    <w:div w:id="25520482">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8749841">
      <w:bodyDiv w:val="1"/>
      <w:marLeft w:val="0"/>
      <w:marRight w:val="0"/>
      <w:marTop w:val="0"/>
      <w:marBottom w:val="0"/>
      <w:divBdr>
        <w:top w:val="none" w:sz="0" w:space="0" w:color="auto"/>
        <w:left w:val="none" w:sz="0" w:space="0" w:color="auto"/>
        <w:bottom w:val="none" w:sz="0" w:space="0" w:color="auto"/>
        <w:right w:val="none" w:sz="0" w:space="0" w:color="auto"/>
      </w:divBdr>
    </w:div>
    <w:div w:id="39062617">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4913999">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4864820">
      <w:bodyDiv w:val="1"/>
      <w:marLeft w:val="0"/>
      <w:marRight w:val="0"/>
      <w:marTop w:val="0"/>
      <w:marBottom w:val="0"/>
      <w:divBdr>
        <w:top w:val="none" w:sz="0" w:space="0" w:color="auto"/>
        <w:left w:val="none" w:sz="0" w:space="0" w:color="auto"/>
        <w:bottom w:val="none" w:sz="0" w:space="0" w:color="auto"/>
        <w:right w:val="none" w:sz="0" w:space="0" w:color="auto"/>
      </w:divBdr>
    </w:div>
    <w:div w:id="77210837">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230796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3865724">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5032833">
      <w:bodyDiv w:val="1"/>
      <w:marLeft w:val="0"/>
      <w:marRight w:val="0"/>
      <w:marTop w:val="0"/>
      <w:marBottom w:val="0"/>
      <w:divBdr>
        <w:top w:val="none" w:sz="0" w:space="0" w:color="auto"/>
        <w:left w:val="none" w:sz="0" w:space="0" w:color="auto"/>
        <w:bottom w:val="none" w:sz="0" w:space="0" w:color="auto"/>
        <w:right w:val="none" w:sz="0" w:space="0" w:color="auto"/>
      </w:divBdr>
    </w:div>
    <w:div w:id="122309385">
      <w:bodyDiv w:val="1"/>
      <w:marLeft w:val="0"/>
      <w:marRight w:val="0"/>
      <w:marTop w:val="0"/>
      <w:marBottom w:val="0"/>
      <w:divBdr>
        <w:top w:val="none" w:sz="0" w:space="0" w:color="auto"/>
        <w:left w:val="none" w:sz="0" w:space="0" w:color="auto"/>
        <w:bottom w:val="none" w:sz="0" w:space="0" w:color="auto"/>
        <w:right w:val="none" w:sz="0" w:space="0" w:color="auto"/>
      </w:divBdr>
    </w:div>
    <w:div w:id="123544239">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521968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6262622">
      <w:bodyDiv w:val="1"/>
      <w:marLeft w:val="0"/>
      <w:marRight w:val="0"/>
      <w:marTop w:val="0"/>
      <w:marBottom w:val="0"/>
      <w:divBdr>
        <w:top w:val="none" w:sz="0" w:space="0" w:color="auto"/>
        <w:left w:val="none" w:sz="0" w:space="0" w:color="auto"/>
        <w:bottom w:val="none" w:sz="0" w:space="0" w:color="auto"/>
        <w:right w:val="none" w:sz="0" w:space="0" w:color="auto"/>
      </w:divBdr>
    </w:div>
    <w:div w:id="156769830">
      <w:bodyDiv w:val="1"/>
      <w:marLeft w:val="0"/>
      <w:marRight w:val="0"/>
      <w:marTop w:val="0"/>
      <w:marBottom w:val="0"/>
      <w:divBdr>
        <w:top w:val="none" w:sz="0" w:space="0" w:color="auto"/>
        <w:left w:val="none" w:sz="0" w:space="0" w:color="auto"/>
        <w:bottom w:val="none" w:sz="0" w:space="0" w:color="auto"/>
        <w:right w:val="none" w:sz="0" w:space="0" w:color="auto"/>
      </w:divBdr>
    </w:div>
    <w:div w:id="158424236">
      <w:bodyDiv w:val="1"/>
      <w:marLeft w:val="0"/>
      <w:marRight w:val="0"/>
      <w:marTop w:val="0"/>
      <w:marBottom w:val="0"/>
      <w:divBdr>
        <w:top w:val="none" w:sz="0" w:space="0" w:color="auto"/>
        <w:left w:val="none" w:sz="0" w:space="0" w:color="auto"/>
        <w:bottom w:val="none" w:sz="0" w:space="0" w:color="auto"/>
        <w:right w:val="none" w:sz="0" w:space="0" w:color="auto"/>
      </w:divBdr>
    </w:div>
    <w:div w:id="159083131">
      <w:bodyDiv w:val="1"/>
      <w:marLeft w:val="0"/>
      <w:marRight w:val="0"/>
      <w:marTop w:val="0"/>
      <w:marBottom w:val="0"/>
      <w:divBdr>
        <w:top w:val="none" w:sz="0" w:space="0" w:color="auto"/>
        <w:left w:val="none" w:sz="0" w:space="0" w:color="auto"/>
        <w:bottom w:val="none" w:sz="0" w:space="0" w:color="auto"/>
        <w:right w:val="none" w:sz="0" w:space="0" w:color="auto"/>
      </w:divBdr>
    </w:div>
    <w:div w:id="159738068">
      <w:bodyDiv w:val="1"/>
      <w:marLeft w:val="0"/>
      <w:marRight w:val="0"/>
      <w:marTop w:val="0"/>
      <w:marBottom w:val="0"/>
      <w:divBdr>
        <w:top w:val="none" w:sz="0" w:space="0" w:color="auto"/>
        <w:left w:val="none" w:sz="0" w:space="0" w:color="auto"/>
        <w:bottom w:val="none" w:sz="0" w:space="0" w:color="auto"/>
        <w:right w:val="none" w:sz="0" w:space="0" w:color="auto"/>
      </w:divBdr>
    </w:div>
    <w:div w:id="160514249">
      <w:bodyDiv w:val="1"/>
      <w:marLeft w:val="0"/>
      <w:marRight w:val="0"/>
      <w:marTop w:val="0"/>
      <w:marBottom w:val="0"/>
      <w:divBdr>
        <w:top w:val="none" w:sz="0" w:space="0" w:color="auto"/>
        <w:left w:val="none" w:sz="0" w:space="0" w:color="auto"/>
        <w:bottom w:val="none" w:sz="0" w:space="0" w:color="auto"/>
        <w:right w:val="none" w:sz="0" w:space="0" w:color="auto"/>
      </w:divBdr>
      <w:divsChild>
        <w:div w:id="111287381">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63008446">
      <w:bodyDiv w:val="1"/>
      <w:marLeft w:val="0"/>
      <w:marRight w:val="0"/>
      <w:marTop w:val="0"/>
      <w:marBottom w:val="0"/>
      <w:divBdr>
        <w:top w:val="none" w:sz="0" w:space="0" w:color="auto"/>
        <w:left w:val="none" w:sz="0" w:space="0" w:color="auto"/>
        <w:bottom w:val="none" w:sz="0" w:space="0" w:color="auto"/>
        <w:right w:val="none" w:sz="0" w:space="0" w:color="auto"/>
      </w:divBdr>
      <w:divsChild>
        <w:div w:id="832601829">
          <w:marLeft w:val="0"/>
          <w:marRight w:val="0"/>
          <w:marTop w:val="0"/>
          <w:marBottom w:val="0"/>
          <w:divBdr>
            <w:top w:val="none" w:sz="0" w:space="0" w:color="auto"/>
            <w:left w:val="none" w:sz="0" w:space="0" w:color="auto"/>
            <w:bottom w:val="none" w:sz="0" w:space="0" w:color="auto"/>
            <w:right w:val="none" w:sz="0" w:space="0" w:color="auto"/>
          </w:divBdr>
        </w:div>
        <w:div w:id="1332416950">
          <w:marLeft w:val="0"/>
          <w:marRight w:val="0"/>
          <w:marTop w:val="0"/>
          <w:marBottom w:val="0"/>
          <w:divBdr>
            <w:top w:val="none" w:sz="0" w:space="0" w:color="auto"/>
            <w:left w:val="none" w:sz="0" w:space="0" w:color="auto"/>
            <w:bottom w:val="none" w:sz="0" w:space="0" w:color="auto"/>
            <w:right w:val="none" w:sz="0" w:space="0" w:color="auto"/>
          </w:divBdr>
        </w:div>
      </w:divsChild>
    </w:div>
    <w:div w:id="163403466">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4683">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055840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2814376">
      <w:bodyDiv w:val="1"/>
      <w:marLeft w:val="0"/>
      <w:marRight w:val="0"/>
      <w:marTop w:val="0"/>
      <w:marBottom w:val="0"/>
      <w:divBdr>
        <w:top w:val="none" w:sz="0" w:space="0" w:color="auto"/>
        <w:left w:val="none" w:sz="0" w:space="0" w:color="auto"/>
        <w:bottom w:val="none" w:sz="0" w:space="0" w:color="auto"/>
        <w:right w:val="none" w:sz="0" w:space="0" w:color="auto"/>
      </w:divBdr>
      <w:divsChild>
        <w:div w:id="1642225275">
          <w:marLeft w:val="0"/>
          <w:marRight w:val="0"/>
          <w:marTop w:val="75"/>
          <w:marBottom w:val="150"/>
          <w:divBdr>
            <w:top w:val="single" w:sz="6" w:space="0" w:color="D5DDC6"/>
            <w:left w:val="single" w:sz="6" w:space="0" w:color="D5DDC6"/>
            <w:bottom w:val="single" w:sz="6" w:space="0" w:color="D5DDC6"/>
            <w:right w:val="single" w:sz="6" w:space="0" w:color="D5DDC6"/>
          </w:divBdr>
        </w:div>
        <w:div w:id="936594097">
          <w:marLeft w:val="0"/>
          <w:marRight w:val="0"/>
          <w:marTop w:val="75"/>
          <w:marBottom w:val="150"/>
          <w:divBdr>
            <w:top w:val="single" w:sz="6" w:space="0" w:color="D5DDC6"/>
            <w:left w:val="single" w:sz="6" w:space="8" w:color="D5DDC6"/>
            <w:bottom w:val="single" w:sz="6" w:space="0" w:color="D5DDC6"/>
            <w:right w:val="single" w:sz="6" w:space="0" w:color="D5DDC6"/>
          </w:divBdr>
        </w:div>
      </w:divsChild>
    </w:div>
    <w:div w:id="201136311">
      <w:bodyDiv w:val="1"/>
      <w:marLeft w:val="0"/>
      <w:marRight w:val="0"/>
      <w:marTop w:val="0"/>
      <w:marBottom w:val="0"/>
      <w:divBdr>
        <w:top w:val="none" w:sz="0" w:space="0" w:color="auto"/>
        <w:left w:val="none" w:sz="0" w:space="0" w:color="auto"/>
        <w:bottom w:val="none" w:sz="0" w:space="0" w:color="auto"/>
        <w:right w:val="none" w:sz="0" w:space="0" w:color="auto"/>
      </w:divBdr>
    </w:div>
    <w:div w:id="201138343">
      <w:bodyDiv w:val="1"/>
      <w:marLeft w:val="0"/>
      <w:marRight w:val="0"/>
      <w:marTop w:val="0"/>
      <w:marBottom w:val="0"/>
      <w:divBdr>
        <w:top w:val="none" w:sz="0" w:space="0" w:color="auto"/>
        <w:left w:val="none" w:sz="0" w:space="0" w:color="auto"/>
        <w:bottom w:val="none" w:sz="0" w:space="0" w:color="auto"/>
        <w:right w:val="none" w:sz="0" w:space="0" w:color="auto"/>
      </w:divBdr>
    </w:div>
    <w:div w:id="220948287">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8373943">
      <w:bodyDiv w:val="1"/>
      <w:marLeft w:val="0"/>
      <w:marRight w:val="0"/>
      <w:marTop w:val="0"/>
      <w:marBottom w:val="0"/>
      <w:divBdr>
        <w:top w:val="none" w:sz="0" w:space="0" w:color="auto"/>
        <w:left w:val="none" w:sz="0" w:space="0" w:color="auto"/>
        <w:bottom w:val="none" w:sz="0" w:space="0" w:color="auto"/>
        <w:right w:val="none" w:sz="0" w:space="0" w:color="auto"/>
      </w:divBdr>
    </w:div>
    <w:div w:id="252083016">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149544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3148037">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4193220">
      <w:bodyDiv w:val="1"/>
      <w:marLeft w:val="0"/>
      <w:marRight w:val="0"/>
      <w:marTop w:val="0"/>
      <w:marBottom w:val="0"/>
      <w:divBdr>
        <w:top w:val="none" w:sz="0" w:space="0" w:color="auto"/>
        <w:left w:val="none" w:sz="0" w:space="0" w:color="auto"/>
        <w:bottom w:val="none" w:sz="0" w:space="0" w:color="auto"/>
        <w:right w:val="none" w:sz="0" w:space="0" w:color="auto"/>
      </w:divBdr>
    </w:div>
    <w:div w:id="284196246">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15650955">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6228573">
      <w:bodyDiv w:val="1"/>
      <w:marLeft w:val="0"/>
      <w:marRight w:val="0"/>
      <w:marTop w:val="0"/>
      <w:marBottom w:val="0"/>
      <w:divBdr>
        <w:top w:val="none" w:sz="0" w:space="0" w:color="auto"/>
        <w:left w:val="none" w:sz="0" w:space="0" w:color="auto"/>
        <w:bottom w:val="none" w:sz="0" w:space="0" w:color="auto"/>
        <w:right w:val="none" w:sz="0" w:space="0" w:color="auto"/>
      </w:divBdr>
    </w:div>
    <w:div w:id="339476486">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3963314">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1783413">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9452349">
      <w:bodyDiv w:val="1"/>
      <w:marLeft w:val="0"/>
      <w:marRight w:val="0"/>
      <w:marTop w:val="0"/>
      <w:marBottom w:val="0"/>
      <w:divBdr>
        <w:top w:val="none" w:sz="0" w:space="0" w:color="auto"/>
        <w:left w:val="none" w:sz="0" w:space="0" w:color="auto"/>
        <w:bottom w:val="none" w:sz="0" w:space="0" w:color="auto"/>
        <w:right w:val="none" w:sz="0" w:space="0" w:color="auto"/>
      </w:divBdr>
      <w:divsChild>
        <w:div w:id="203564530">
          <w:marLeft w:val="150"/>
          <w:marRight w:val="0"/>
          <w:marTop w:val="0"/>
          <w:marBottom w:val="0"/>
          <w:divBdr>
            <w:top w:val="single" w:sz="6" w:space="0" w:color="FFC0CB"/>
            <w:left w:val="single" w:sz="6" w:space="1" w:color="FFC0CB"/>
            <w:bottom w:val="single" w:sz="6" w:space="1" w:color="FFC0CB"/>
            <w:right w:val="single" w:sz="6" w:space="1" w:color="FFC0CB"/>
          </w:divBdr>
        </w:div>
      </w:divsChild>
    </w:div>
    <w:div w:id="371811053">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7001688">
      <w:bodyDiv w:val="1"/>
      <w:marLeft w:val="0"/>
      <w:marRight w:val="0"/>
      <w:marTop w:val="0"/>
      <w:marBottom w:val="0"/>
      <w:divBdr>
        <w:top w:val="none" w:sz="0" w:space="0" w:color="auto"/>
        <w:left w:val="none" w:sz="0" w:space="0" w:color="auto"/>
        <w:bottom w:val="none" w:sz="0" w:space="0" w:color="auto"/>
        <w:right w:val="none" w:sz="0" w:space="0" w:color="auto"/>
      </w:divBdr>
    </w:div>
    <w:div w:id="387538633">
      <w:bodyDiv w:val="1"/>
      <w:marLeft w:val="0"/>
      <w:marRight w:val="0"/>
      <w:marTop w:val="0"/>
      <w:marBottom w:val="0"/>
      <w:divBdr>
        <w:top w:val="none" w:sz="0" w:space="0" w:color="auto"/>
        <w:left w:val="none" w:sz="0" w:space="0" w:color="auto"/>
        <w:bottom w:val="none" w:sz="0" w:space="0" w:color="auto"/>
        <w:right w:val="none" w:sz="0" w:space="0" w:color="auto"/>
      </w:divBdr>
    </w:div>
    <w:div w:id="390933101">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1270822">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3722395">
      <w:bodyDiv w:val="1"/>
      <w:marLeft w:val="0"/>
      <w:marRight w:val="0"/>
      <w:marTop w:val="0"/>
      <w:marBottom w:val="0"/>
      <w:divBdr>
        <w:top w:val="none" w:sz="0" w:space="0" w:color="auto"/>
        <w:left w:val="none" w:sz="0" w:space="0" w:color="auto"/>
        <w:bottom w:val="none" w:sz="0" w:space="0" w:color="auto"/>
        <w:right w:val="none" w:sz="0" w:space="0" w:color="auto"/>
      </w:divBdr>
    </w:div>
    <w:div w:id="404572129">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9355853">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4614750">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0468">
      <w:bodyDiv w:val="1"/>
      <w:marLeft w:val="0"/>
      <w:marRight w:val="0"/>
      <w:marTop w:val="0"/>
      <w:marBottom w:val="0"/>
      <w:divBdr>
        <w:top w:val="none" w:sz="0" w:space="0" w:color="auto"/>
        <w:left w:val="none" w:sz="0" w:space="0" w:color="auto"/>
        <w:bottom w:val="none" w:sz="0" w:space="0" w:color="auto"/>
        <w:right w:val="none" w:sz="0" w:space="0" w:color="auto"/>
      </w:divBdr>
    </w:div>
    <w:div w:id="428043794">
      <w:bodyDiv w:val="1"/>
      <w:marLeft w:val="0"/>
      <w:marRight w:val="0"/>
      <w:marTop w:val="0"/>
      <w:marBottom w:val="0"/>
      <w:divBdr>
        <w:top w:val="none" w:sz="0" w:space="0" w:color="auto"/>
        <w:left w:val="none" w:sz="0" w:space="0" w:color="auto"/>
        <w:bottom w:val="none" w:sz="0" w:space="0" w:color="auto"/>
        <w:right w:val="none" w:sz="0" w:space="0" w:color="auto"/>
      </w:divBdr>
    </w:div>
    <w:div w:id="429350434">
      <w:bodyDiv w:val="1"/>
      <w:marLeft w:val="0"/>
      <w:marRight w:val="0"/>
      <w:marTop w:val="0"/>
      <w:marBottom w:val="0"/>
      <w:divBdr>
        <w:top w:val="none" w:sz="0" w:space="0" w:color="auto"/>
        <w:left w:val="none" w:sz="0" w:space="0" w:color="auto"/>
        <w:bottom w:val="none" w:sz="0" w:space="0" w:color="auto"/>
        <w:right w:val="none" w:sz="0" w:space="0" w:color="auto"/>
      </w:divBdr>
    </w:div>
    <w:div w:id="432019708">
      <w:bodyDiv w:val="1"/>
      <w:marLeft w:val="0"/>
      <w:marRight w:val="0"/>
      <w:marTop w:val="0"/>
      <w:marBottom w:val="0"/>
      <w:divBdr>
        <w:top w:val="none" w:sz="0" w:space="0" w:color="auto"/>
        <w:left w:val="none" w:sz="0" w:space="0" w:color="auto"/>
        <w:bottom w:val="none" w:sz="0" w:space="0" w:color="auto"/>
        <w:right w:val="none" w:sz="0" w:space="0" w:color="auto"/>
      </w:divBdr>
    </w:div>
    <w:div w:id="434442921">
      <w:bodyDiv w:val="1"/>
      <w:marLeft w:val="0"/>
      <w:marRight w:val="0"/>
      <w:marTop w:val="0"/>
      <w:marBottom w:val="0"/>
      <w:divBdr>
        <w:top w:val="none" w:sz="0" w:space="0" w:color="auto"/>
        <w:left w:val="none" w:sz="0" w:space="0" w:color="auto"/>
        <w:bottom w:val="none" w:sz="0" w:space="0" w:color="auto"/>
        <w:right w:val="none" w:sz="0" w:space="0" w:color="auto"/>
      </w:divBdr>
      <w:divsChild>
        <w:div w:id="2009748386">
          <w:marLeft w:val="0"/>
          <w:marRight w:val="0"/>
          <w:marTop w:val="300"/>
          <w:marBottom w:val="300"/>
          <w:divBdr>
            <w:top w:val="none" w:sz="0" w:space="0" w:color="auto"/>
            <w:left w:val="single" w:sz="24" w:space="9" w:color="4CAF50"/>
            <w:bottom w:val="none" w:sz="0" w:space="0" w:color="auto"/>
            <w:right w:val="none" w:sz="0" w:space="0" w:color="auto"/>
          </w:divBdr>
          <w:divsChild>
            <w:div w:id="124349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0144">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53791962">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4395556">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89635560">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6019288">
      <w:bodyDiv w:val="1"/>
      <w:marLeft w:val="0"/>
      <w:marRight w:val="0"/>
      <w:marTop w:val="0"/>
      <w:marBottom w:val="0"/>
      <w:divBdr>
        <w:top w:val="none" w:sz="0" w:space="0" w:color="auto"/>
        <w:left w:val="none" w:sz="0" w:space="0" w:color="auto"/>
        <w:bottom w:val="none" w:sz="0" w:space="0" w:color="auto"/>
        <w:right w:val="none" w:sz="0" w:space="0" w:color="auto"/>
      </w:divBdr>
    </w:div>
    <w:div w:id="518467818">
      <w:bodyDiv w:val="1"/>
      <w:marLeft w:val="0"/>
      <w:marRight w:val="0"/>
      <w:marTop w:val="0"/>
      <w:marBottom w:val="0"/>
      <w:divBdr>
        <w:top w:val="none" w:sz="0" w:space="0" w:color="auto"/>
        <w:left w:val="none" w:sz="0" w:space="0" w:color="auto"/>
        <w:bottom w:val="none" w:sz="0" w:space="0" w:color="auto"/>
        <w:right w:val="none" w:sz="0" w:space="0" w:color="auto"/>
      </w:divBdr>
    </w:div>
    <w:div w:id="520559083">
      <w:bodyDiv w:val="1"/>
      <w:marLeft w:val="0"/>
      <w:marRight w:val="0"/>
      <w:marTop w:val="0"/>
      <w:marBottom w:val="0"/>
      <w:divBdr>
        <w:top w:val="none" w:sz="0" w:space="0" w:color="auto"/>
        <w:left w:val="none" w:sz="0" w:space="0" w:color="auto"/>
        <w:bottom w:val="none" w:sz="0" w:space="0" w:color="auto"/>
        <w:right w:val="none" w:sz="0" w:space="0" w:color="auto"/>
      </w:divBdr>
    </w:div>
    <w:div w:id="52294217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1351874">
      <w:bodyDiv w:val="1"/>
      <w:marLeft w:val="0"/>
      <w:marRight w:val="0"/>
      <w:marTop w:val="0"/>
      <w:marBottom w:val="0"/>
      <w:divBdr>
        <w:top w:val="none" w:sz="0" w:space="0" w:color="auto"/>
        <w:left w:val="none" w:sz="0" w:space="0" w:color="auto"/>
        <w:bottom w:val="none" w:sz="0" w:space="0" w:color="auto"/>
        <w:right w:val="none" w:sz="0" w:space="0" w:color="auto"/>
      </w:divBdr>
      <w:divsChild>
        <w:div w:id="12565825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75700441">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530691">
      <w:bodyDiv w:val="1"/>
      <w:marLeft w:val="0"/>
      <w:marRight w:val="0"/>
      <w:marTop w:val="0"/>
      <w:marBottom w:val="0"/>
      <w:divBdr>
        <w:top w:val="none" w:sz="0" w:space="0" w:color="auto"/>
        <w:left w:val="none" w:sz="0" w:space="0" w:color="auto"/>
        <w:bottom w:val="none" w:sz="0" w:space="0" w:color="auto"/>
        <w:right w:val="none" w:sz="0" w:space="0" w:color="auto"/>
      </w:divBdr>
    </w:div>
    <w:div w:id="590938565">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3003415">
      <w:bodyDiv w:val="1"/>
      <w:marLeft w:val="0"/>
      <w:marRight w:val="0"/>
      <w:marTop w:val="0"/>
      <w:marBottom w:val="0"/>
      <w:divBdr>
        <w:top w:val="none" w:sz="0" w:space="0" w:color="auto"/>
        <w:left w:val="none" w:sz="0" w:space="0" w:color="auto"/>
        <w:bottom w:val="none" w:sz="0" w:space="0" w:color="auto"/>
        <w:right w:val="none" w:sz="0" w:space="0" w:color="auto"/>
      </w:divBdr>
    </w:div>
    <w:div w:id="605500580">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22658105">
      <w:bodyDiv w:val="1"/>
      <w:marLeft w:val="0"/>
      <w:marRight w:val="0"/>
      <w:marTop w:val="0"/>
      <w:marBottom w:val="0"/>
      <w:divBdr>
        <w:top w:val="none" w:sz="0" w:space="0" w:color="auto"/>
        <w:left w:val="none" w:sz="0" w:space="0" w:color="auto"/>
        <w:bottom w:val="none" w:sz="0" w:space="0" w:color="auto"/>
        <w:right w:val="none" w:sz="0" w:space="0" w:color="auto"/>
      </w:divBdr>
    </w:div>
    <w:div w:id="624503062">
      <w:bodyDiv w:val="1"/>
      <w:marLeft w:val="0"/>
      <w:marRight w:val="0"/>
      <w:marTop w:val="0"/>
      <w:marBottom w:val="0"/>
      <w:divBdr>
        <w:top w:val="none" w:sz="0" w:space="0" w:color="auto"/>
        <w:left w:val="none" w:sz="0" w:space="0" w:color="auto"/>
        <w:bottom w:val="none" w:sz="0" w:space="0" w:color="auto"/>
        <w:right w:val="none" w:sz="0" w:space="0" w:color="auto"/>
      </w:divBdr>
    </w:div>
    <w:div w:id="626542615">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9289432">
      <w:bodyDiv w:val="1"/>
      <w:marLeft w:val="0"/>
      <w:marRight w:val="0"/>
      <w:marTop w:val="0"/>
      <w:marBottom w:val="0"/>
      <w:divBdr>
        <w:top w:val="none" w:sz="0" w:space="0" w:color="auto"/>
        <w:left w:val="none" w:sz="0" w:space="0" w:color="auto"/>
        <w:bottom w:val="none" w:sz="0" w:space="0" w:color="auto"/>
        <w:right w:val="none" w:sz="0" w:space="0" w:color="auto"/>
      </w:divBdr>
    </w:div>
    <w:div w:id="63826620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39964539">
      <w:bodyDiv w:val="1"/>
      <w:marLeft w:val="0"/>
      <w:marRight w:val="0"/>
      <w:marTop w:val="0"/>
      <w:marBottom w:val="0"/>
      <w:divBdr>
        <w:top w:val="none" w:sz="0" w:space="0" w:color="auto"/>
        <w:left w:val="none" w:sz="0" w:space="0" w:color="auto"/>
        <w:bottom w:val="none" w:sz="0" w:space="0" w:color="auto"/>
        <w:right w:val="none" w:sz="0" w:space="0" w:color="auto"/>
      </w:divBdr>
    </w:div>
    <w:div w:id="641930548">
      <w:bodyDiv w:val="1"/>
      <w:marLeft w:val="0"/>
      <w:marRight w:val="0"/>
      <w:marTop w:val="0"/>
      <w:marBottom w:val="0"/>
      <w:divBdr>
        <w:top w:val="none" w:sz="0" w:space="0" w:color="auto"/>
        <w:left w:val="none" w:sz="0" w:space="0" w:color="auto"/>
        <w:bottom w:val="none" w:sz="0" w:space="0" w:color="auto"/>
        <w:right w:val="none" w:sz="0" w:space="0" w:color="auto"/>
      </w:divBdr>
    </w:div>
    <w:div w:id="645285965">
      <w:bodyDiv w:val="1"/>
      <w:marLeft w:val="0"/>
      <w:marRight w:val="0"/>
      <w:marTop w:val="0"/>
      <w:marBottom w:val="0"/>
      <w:divBdr>
        <w:top w:val="none" w:sz="0" w:space="0" w:color="auto"/>
        <w:left w:val="none" w:sz="0" w:space="0" w:color="auto"/>
        <w:bottom w:val="none" w:sz="0" w:space="0" w:color="auto"/>
        <w:right w:val="none" w:sz="0" w:space="0" w:color="auto"/>
      </w:divBdr>
      <w:divsChild>
        <w:div w:id="32578456">
          <w:marLeft w:val="0"/>
          <w:marRight w:val="0"/>
          <w:marTop w:val="0"/>
          <w:marBottom w:val="0"/>
          <w:divBdr>
            <w:top w:val="none" w:sz="0" w:space="0" w:color="auto"/>
            <w:left w:val="none" w:sz="0" w:space="0" w:color="auto"/>
            <w:bottom w:val="none" w:sz="0" w:space="0" w:color="auto"/>
            <w:right w:val="none" w:sz="0" w:space="0" w:color="auto"/>
          </w:divBdr>
        </w:div>
        <w:div w:id="743450778">
          <w:marLeft w:val="0"/>
          <w:marRight w:val="0"/>
          <w:marTop w:val="0"/>
          <w:marBottom w:val="0"/>
          <w:divBdr>
            <w:top w:val="none" w:sz="0" w:space="0" w:color="auto"/>
            <w:left w:val="none" w:sz="0" w:space="0" w:color="auto"/>
            <w:bottom w:val="none" w:sz="0" w:space="0" w:color="auto"/>
            <w:right w:val="none" w:sz="0" w:space="0" w:color="auto"/>
          </w:divBdr>
        </w:div>
      </w:divsChild>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48704312">
      <w:bodyDiv w:val="1"/>
      <w:marLeft w:val="0"/>
      <w:marRight w:val="0"/>
      <w:marTop w:val="0"/>
      <w:marBottom w:val="0"/>
      <w:divBdr>
        <w:top w:val="none" w:sz="0" w:space="0" w:color="auto"/>
        <w:left w:val="none" w:sz="0" w:space="0" w:color="auto"/>
        <w:bottom w:val="none" w:sz="0" w:space="0" w:color="auto"/>
        <w:right w:val="none" w:sz="0" w:space="0" w:color="auto"/>
      </w:divBdr>
    </w:div>
    <w:div w:id="65091184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4548962">
      <w:bodyDiv w:val="1"/>
      <w:marLeft w:val="0"/>
      <w:marRight w:val="0"/>
      <w:marTop w:val="0"/>
      <w:marBottom w:val="0"/>
      <w:divBdr>
        <w:top w:val="none" w:sz="0" w:space="0" w:color="auto"/>
        <w:left w:val="none" w:sz="0" w:space="0" w:color="auto"/>
        <w:bottom w:val="none" w:sz="0" w:space="0" w:color="auto"/>
        <w:right w:val="none" w:sz="0" w:space="0" w:color="auto"/>
      </w:divBdr>
    </w:div>
    <w:div w:id="669602319">
      <w:bodyDiv w:val="1"/>
      <w:marLeft w:val="0"/>
      <w:marRight w:val="0"/>
      <w:marTop w:val="0"/>
      <w:marBottom w:val="0"/>
      <w:divBdr>
        <w:top w:val="none" w:sz="0" w:space="0" w:color="auto"/>
        <w:left w:val="none" w:sz="0" w:space="0" w:color="auto"/>
        <w:bottom w:val="none" w:sz="0" w:space="0" w:color="auto"/>
        <w:right w:val="none" w:sz="0" w:space="0" w:color="auto"/>
      </w:divBdr>
    </w:div>
    <w:div w:id="677462114">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0449144">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697896278">
      <w:bodyDiv w:val="1"/>
      <w:marLeft w:val="0"/>
      <w:marRight w:val="0"/>
      <w:marTop w:val="0"/>
      <w:marBottom w:val="0"/>
      <w:divBdr>
        <w:top w:val="none" w:sz="0" w:space="0" w:color="auto"/>
        <w:left w:val="none" w:sz="0" w:space="0" w:color="auto"/>
        <w:bottom w:val="none" w:sz="0" w:space="0" w:color="auto"/>
        <w:right w:val="none" w:sz="0" w:space="0" w:color="auto"/>
      </w:divBdr>
    </w:div>
    <w:div w:id="713886839">
      <w:bodyDiv w:val="1"/>
      <w:marLeft w:val="0"/>
      <w:marRight w:val="0"/>
      <w:marTop w:val="0"/>
      <w:marBottom w:val="0"/>
      <w:divBdr>
        <w:top w:val="none" w:sz="0" w:space="0" w:color="auto"/>
        <w:left w:val="none" w:sz="0" w:space="0" w:color="auto"/>
        <w:bottom w:val="none" w:sz="0" w:space="0" w:color="auto"/>
        <w:right w:val="none" w:sz="0" w:space="0" w:color="auto"/>
      </w:divBdr>
      <w:divsChild>
        <w:div w:id="380716249">
          <w:marLeft w:val="90"/>
          <w:marRight w:val="90"/>
          <w:marTop w:val="90"/>
          <w:marBottom w:val="90"/>
          <w:divBdr>
            <w:top w:val="none" w:sz="0" w:space="0" w:color="auto"/>
            <w:left w:val="none" w:sz="0" w:space="0" w:color="auto"/>
            <w:bottom w:val="none" w:sz="0" w:space="0" w:color="auto"/>
            <w:right w:val="none" w:sz="0" w:space="0" w:color="auto"/>
          </w:divBdr>
        </w:div>
        <w:div w:id="1650598715">
          <w:marLeft w:val="90"/>
          <w:marRight w:val="90"/>
          <w:marTop w:val="90"/>
          <w:marBottom w:val="90"/>
          <w:divBdr>
            <w:top w:val="none" w:sz="0" w:space="0" w:color="auto"/>
            <w:left w:val="none" w:sz="0" w:space="0" w:color="auto"/>
            <w:bottom w:val="none" w:sz="0" w:space="0" w:color="auto"/>
            <w:right w:val="none" w:sz="0" w:space="0" w:color="auto"/>
          </w:divBdr>
        </w:div>
      </w:divsChild>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16779023">
      <w:bodyDiv w:val="1"/>
      <w:marLeft w:val="0"/>
      <w:marRight w:val="0"/>
      <w:marTop w:val="0"/>
      <w:marBottom w:val="0"/>
      <w:divBdr>
        <w:top w:val="none" w:sz="0" w:space="0" w:color="auto"/>
        <w:left w:val="none" w:sz="0" w:space="0" w:color="auto"/>
        <w:bottom w:val="none" w:sz="0" w:space="0" w:color="auto"/>
        <w:right w:val="none" w:sz="0" w:space="0" w:color="auto"/>
      </w:divBdr>
    </w:div>
    <w:div w:id="719668726">
      <w:bodyDiv w:val="1"/>
      <w:marLeft w:val="0"/>
      <w:marRight w:val="0"/>
      <w:marTop w:val="0"/>
      <w:marBottom w:val="0"/>
      <w:divBdr>
        <w:top w:val="none" w:sz="0" w:space="0" w:color="auto"/>
        <w:left w:val="none" w:sz="0" w:space="0" w:color="auto"/>
        <w:bottom w:val="none" w:sz="0" w:space="0" w:color="auto"/>
        <w:right w:val="none" w:sz="0" w:space="0" w:color="auto"/>
      </w:divBdr>
    </w:div>
    <w:div w:id="726876397">
      <w:bodyDiv w:val="1"/>
      <w:marLeft w:val="0"/>
      <w:marRight w:val="0"/>
      <w:marTop w:val="0"/>
      <w:marBottom w:val="0"/>
      <w:divBdr>
        <w:top w:val="none" w:sz="0" w:space="0" w:color="auto"/>
        <w:left w:val="none" w:sz="0" w:space="0" w:color="auto"/>
        <w:bottom w:val="none" w:sz="0" w:space="0" w:color="auto"/>
        <w:right w:val="none" w:sz="0" w:space="0" w:color="auto"/>
      </w:divBdr>
    </w:div>
    <w:div w:id="728380378">
      <w:bodyDiv w:val="1"/>
      <w:marLeft w:val="0"/>
      <w:marRight w:val="0"/>
      <w:marTop w:val="0"/>
      <w:marBottom w:val="0"/>
      <w:divBdr>
        <w:top w:val="none" w:sz="0" w:space="0" w:color="auto"/>
        <w:left w:val="none" w:sz="0" w:space="0" w:color="auto"/>
        <w:bottom w:val="none" w:sz="0" w:space="0" w:color="auto"/>
        <w:right w:val="none" w:sz="0" w:space="0" w:color="auto"/>
      </w:divBdr>
    </w:div>
    <w:div w:id="732002316">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57947251">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4327039">
      <w:bodyDiv w:val="1"/>
      <w:marLeft w:val="0"/>
      <w:marRight w:val="0"/>
      <w:marTop w:val="0"/>
      <w:marBottom w:val="0"/>
      <w:divBdr>
        <w:top w:val="none" w:sz="0" w:space="0" w:color="auto"/>
        <w:left w:val="none" w:sz="0" w:space="0" w:color="auto"/>
        <w:bottom w:val="none" w:sz="0" w:space="0" w:color="auto"/>
        <w:right w:val="none" w:sz="0" w:space="0" w:color="auto"/>
      </w:divBdr>
    </w:div>
    <w:div w:id="775753380">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88743743">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799151294">
      <w:bodyDiv w:val="1"/>
      <w:marLeft w:val="0"/>
      <w:marRight w:val="0"/>
      <w:marTop w:val="0"/>
      <w:marBottom w:val="0"/>
      <w:divBdr>
        <w:top w:val="none" w:sz="0" w:space="0" w:color="auto"/>
        <w:left w:val="none" w:sz="0" w:space="0" w:color="auto"/>
        <w:bottom w:val="none" w:sz="0" w:space="0" w:color="auto"/>
        <w:right w:val="none" w:sz="0" w:space="0" w:color="auto"/>
      </w:divBdr>
    </w:div>
    <w:div w:id="80100172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09593376">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3418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2666283">
      <w:bodyDiv w:val="1"/>
      <w:marLeft w:val="0"/>
      <w:marRight w:val="0"/>
      <w:marTop w:val="0"/>
      <w:marBottom w:val="0"/>
      <w:divBdr>
        <w:top w:val="none" w:sz="0" w:space="0" w:color="auto"/>
        <w:left w:val="none" w:sz="0" w:space="0" w:color="auto"/>
        <w:bottom w:val="none" w:sz="0" w:space="0" w:color="auto"/>
        <w:right w:val="none" w:sz="0" w:space="0" w:color="auto"/>
      </w:divBdr>
      <w:divsChild>
        <w:div w:id="515849051">
          <w:marLeft w:val="0"/>
          <w:marRight w:val="0"/>
          <w:marTop w:val="225"/>
          <w:marBottom w:val="75"/>
          <w:divBdr>
            <w:top w:val="none" w:sz="0" w:space="0" w:color="auto"/>
            <w:left w:val="none" w:sz="0" w:space="0" w:color="auto"/>
            <w:bottom w:val="none" w:sz="0" w:space="0" w:color="auto"/>
            <w:right w:val="none" w:sz="0" w:space="0" w:color="auto"/>
          </w:divBdr>
          <w:divsChild>
            <w:div w:id="277757372">
              <w:marLeft w:val="0"/>
              <w:marRight w:val="0"/>
              <w:marTop w:val="0"/>
              <w:marBottom w:val="200"/>
              <w:divBdr>
                <w:top w:val="none" w:sz="0" w:space="0" w:color="auto"/>
                <w:left w:val="none" w:sz="0" w:space="0" w:color="auto"/>
                <w:bottom w:val="none" w:sz="0" w:space="0" w:color="auto"/>
                <w:right w:val="none" w:sz="0" w:space="0" w:color="auto"/>
              </w:divBdr>
            </w:div>
            <w:div w:id="2115397927">
              <w:marLeft w:val="0"/>
              <w:marRight w:val="0"/>
              <w:marTop w:val="0"/>
              <w:marBottom w:val="200"/>
              <w:divBdr>
                <w:top w:val="none" w:sz="0" w:space="0" w:color="auto"/>
                <w:left w:val="none" w:sz="0" w:space="0" w:color="auto"/>
                <w:bottom w:val="none" w:sz="0" w:space="0" w:color="auto"/>
                <w:right w:val="none" w:sz="0" w:space="0" w:color="auto"/>
              </w:divBdr>
            </w:div>
            <w:div w:id="298875330">
              <w:marLeft w:val="0"/>
              <w:marRight w:val="0"/>
              <w:marTop w:val="0"/>
              <w:marBottom w:val="200"/>
              <w:divBdr>
                <w:top w:val="none" w:sz="0" w:space="0" w:color="auto"/>
                <w:left w:val="none" w:sz="0" w:space="0" w:color="auto"/>
                <w:bottom w:val="none" w:sz="0" w:space="0" w:color="auto"/>
                <w:right w:val="none" w:sz="0" w:space="0" w:color="auto"/>
              </w:divBdr>
            </w:div>
            <w:div w:id="559168031">
              <w:marLeft w:val="0"/>
              <w:marRight w:val="0"/>
              <w:marTop w:val="0"/>
              <w:marBottom w:val="200"/>
              <w:divBdr>
                <w:top w:val="none" w:sz="0" w:space="0" w:color="auto"/>
                <w:left w:val="none" w:sz="0" w:space="0" w:color="auto"/>
                <w:bottom w:val="none" w:sz="0" w:space="0" w:color="auto"/>
                <w:right w:val="none" w:sz="0" w:space="0" w:color="auto"/>
              </w:divBdr>
            </w:div>
            <w:div w:id="1203247442">
              <w:marLeft w:val="0"/>
              <w:marRight w:val="0"/>
              <w:marTop w:val="0"/>
              <w:marBottom w:val="200"/>
              <w:divBdr>
                <w:top w:val="none" w:sz="0" w:space="0" w:color="auto"/>
                <w:left w:val="none" w:sz="0" w:space="0" w:color="auto"/>
                <w:bottom w:val="none" w:sz="0" w:space="0" w:color="auto"/>
                <w:right w:val="none" w:sz="0" w:space="0" w:color="auto"/>
              </w:divBdr>
            </w:div>
            <w:div w:id="2069263264">
              <w:marLeft w:val="0"/>
              <w:marRight w:val="0"/>
              <w:marTop w:val="0"/>
              <w:marBottom w:val="200"/>
              <w:divBdr>
                <w:top w:val="none" w:sz="0" w:space="0" w:color="auto"/>
                <w:left w:val="none" w:sz="0" w:space="0" w:color="auto"/>
                <w:bottom w:val="none" w:sz="0" w:space="0" w:color="auto"/>
                <w:right w:val="none" w:sz="0" w:space="0" w:color="auto"/>
              </w:divBdr>
            </w:div>
            <w:div w:id="2012489628">
              <w:marLeft w:val="0"/>
              <w:marRight w:val="0"/>
              <w:marTop w:val="0"/>
              <w:marBottom w:val="200"/>
              <w:divBdr>
                <w:top w:val="none" w:sz="0" w:space="0" w:color="auto"/>
                <w:left w:val="none" w:sz="0" w:space="0" w:color="auto"/>
                <w:bottom w:val="none" w:sz="0" w:space="0" w:color="auto"/>
                <w:right w:val="none" w:sz="0" w:space="0" w:color="auto"/>
              </w:divBdr>
            </w:div>
            <w:div w:id="739594752">
              <w:marLeft w:val="0"/>
              <w:marRight w:val="0"/>
              <w:marTop w:val="0"/>
              <w:marBottom w:val="200"/>
              <w:divBdr>
                <w:top w:val="none" w:sz="0" w:space="0" w:color="auto"/>
                <w:left w:val="none" w:sz="0" w:space="0" w:color="auto"/>
                <w:bottom w:val="none" w:sz="0" w:space="0" w:color="auto"/>
                <w:right w:val="none" w:sz="0" w:space="0" w:color="auto"/>
              </w:divBdr>
            </w:div>
            <w:div w:id="2073698501">
              <w:marLeft w:val="0"/>
              <w:marRight w:val="0"/>
              <w:marTop w:val="0"/>
              <w:marBottom w:val="200"/>
              <w:divBdr>
                <w:top w:val="none" w:sz="0" w:space="0" w:color="auto"/>
                <w:left w:val="none" w:sz="0" w:space="0" w:color="auto"/>
                <w:bottom w:val="none" w:sz="0" w:space="0" w:color="auto"/>
                <w:right w:val="none" w:sz="0" w:space="0" w:color="auto"/>
              </w:divBdr>
            </w:div>
            <w:div w:id="1204833064">
              <w:marLeft w:val="0"/>
              <w:marRight w:val="0"/>
              <w:marTop w:val="0"/>
              <w:marBottom w:val="200"/>
              <w:divBdr>
                <w:top w:val="none" w:sz="0" w:space="0" w:color="auto"/>
                <w:left w:val="none" w:sz="0" w:space="0" w:color="auto"/>
                <w:bottom w:val="none" w:sz="0" w:space="0" w:color="auto"/>
                <w:right w:val="none" w:sz="0" w:space="0" w:color="auto"/>
              </w:divBdr>
            </w:div>
            <w:div w:id="473790764">
              <w:marLeft w:val="0"/>
              <w:marRight w:val="0"/>
              <w:marTop w:val="0"/>
              <w:marBottom w:val="200"/>
              <w:divBdr>
                <w:top w:val="none" w:sz="0" w:space="0" w:color="auto"/>
                <w:left w:val="none" w:sz="0" w:space="0" w:color="auto"/>
                <w:bottom w:val="none" w:sz="0" w:space="0" w:color="auto"/>
                <w:right w:val="none" w:sz="0" w:space="0" w:color="auto"/>
              </w:divBdr>
            </w:div>
            <w:div w:id="1269704906">
              <w:marLeft w:val="0"/>
              <w:marRight w:val="0"/>
              <w:marTop w:val="0"/>
              <w:marBottom w:val="200"/>
              <w:divBdr>
                <w:top w:val="none" w:sz="0" w:space="0" w:color="auto"/>
                <w:left w:val="none" w:sz="0" w:space="0" w:color="auto"/>
                <w:bottom w:val="none" w:sz="0" w:space="0" w:color="auto"/>
                <w:right w:val="none" w:sz="0" w:space="0" w:color="auto"/>
              </w:divBdr>
            </w:div>
            <w:div w:id="1817986710">
              <w:marLeft w:val="0"/>
              <w:marRight w:val="0"/>
              <w:marTop w:val="0"/>
              <w:marBottom w:val="200"/>
              <w:divBdr>
                <w:top w:val="none" w:sz="0" w:space="0" w:color="auto"/>
                <w:left w:val="none" w:sz="0" w:space="0" w:color="auto"/>
                <w:bottom w:val="none" w:sz="0" w:space="0" w:color="auto"/>
                <w:right w:val="none" w:sz="0" w:space="0" w:color="auto"/>
              </w:divBdr>
            </w:div>
            <w:div w:id="2141141068">
              <w:marLeft w:val="0"/>
              <w:marRight w:val="0"/>
              <w:marTop w:val="0"/>
              <w:marBottom w:val="200"/>
              <w:divBdr>
                <w:top w:val="none" w:sz="0" w:space="0" w:color="auto"/>
                <w:left w:val="none" w:sz="0" w:space="0" w:color="auto"/>
                <w:bottom w:val="none" w:sz="0" w:space="0" w:color="auto"/>
                <w:right w:val="none" w:sz="0" w:space="0" w:color="auto"/>
              </w:divBdr>
            </w:div>
            <w:div w:id="1473669998">
              <w:marLeft w:val="0"/>
              <w:marRight w:val="0"/>
              <w:marTop w:val="0"/>
              <w:marBottom w:val="200"/>
              <w:divBdr>
                <w:top w:val="none" w:sz="0" w:space="0" w:color="auto"/>
                <w:left w:val="none" w:sz="0" w:space="0" w:color="auto"/>
                <w:bottom w:val="none" w:sz="0" w:space="0" w:color="auto"/>
                <w:right w:val="none" w:sz="0" w:space="0" w:color="auto"/>
              </w:divBdr>
            </w:div>
            <w:div w:id="144510893">
              <w:marLeft w:val="0"/>
              <w:marRight w:val="0"/>
              <w:marTop w:val="0"/>
              <w:marBottom w:val="200"/>
              <w:divBdr>
                <w:top w:val="none" w:sz="0" w:space="0" w:color="auto"/>
                <w:left w:val="none" w:sz="0" w:space="0" w:color="auto"/>
                <w:bottom w:val="none" w:sz="0" w:space="0" w:color="auto"/>
                <w:right w:val="none" w:sz="0" w:space="0" w:color="auto"/>
              </w:divBdr>
            </w:div>
            <w:div w:id="2011635226">
              <w:marLeft w:val="0"/>
              <w:marRight w:val="0"/>
              <w:marTop w:val="0"/>
              <w:marBottom w:val="200"/>
              <w:divBdr>
                <w:top w:val="none" w:sz="0" w:space="0" w:color="auto"/>
                <w:left w:val="none" w:sz="0" w:space="0" w:color="auto"/>
                <w:bottom w:val="none" w:sz="0" w:space="0" w:color="auto"/>
                <w:right w:val="none" w:sz="0" w:space="0" w:color="auto"/>
              </w:divBdr>
            </w:div>
            <w:div w:id="1353219797">
              <w:marLeft w:val="0"/>
              <w:marRight w:val="0"/>
              <w:marTop w:val="0"/>
              <w:marBottom w:val="200"/>
              <w:divBdr>
                <w:top w:val="none" w:sz="0" w:space="0" w:color="auto"/>
                <w:left w:val="none" w:sz="0" w:space="0" w:color="auto"/>
                <w:bottom w:val="none" w:sz="0" w:space="0" w:color="auto"/>
                <w:right w:val="none" w:sz="0" w:space="0" w:color="auto"/>
              </w:divBdr>
            </w:div>
            <w:div w:id="1545633561">
              <w:marLeft w:val="0"/>
              <w:marRight w:val="0"/>
              <w:marTop w:val="0"/>
              <w:marBottom w:val="200"/>
              <w:divBdr>
                <w:top w:val="none" w:sz="0" w:space="0" w:color="auto"/>
                <w:left w:val="none" w:sz="0" w:space="0" w:color="auto"/>
                <w:bottom w:val="none" w:sz="0" w:space="0" w:color="auto"/>
                <w:right w:val="none" w:sz="0" w:space="0" w:color="auto"/>
              </w:divBdr>
            </w:div>
            <w:div w:id="2007242624">
              <w:marLeft w:val="0"/>
              <w:marRight w:val="0"/>
              <w:marTop w:val="0"/>
              <w:marBottom w:val="200"/>
              <w:divBdr>
                <w:top w:val="none" w:sz="0" w:space="0" w:color="auto"/>
                <w:left w:val="none" w:sz="0" w:space="0" w:color="auto"/>
                <w:bottom w:val="none" w:sz="0" w:space="0" w:color="auto"/>
                <w:right w:val="none" w:sz="0" w:space="0" w:color="auto"/>
              </w:divBdr>
            </w:div>
            <w:div w:id="135417545">
              <w:marLeft w:val="0"/>
              <w:marRight w:val="0"/>
              <w:marTop w:val="0"/>
              <w:marBottom w:val="200"/>
              <w:divBdr>
                <w:top w:val="none" w:sz="0" w:space="0" w:color="auto"/>
                <w:left w:val="none" w:sz="0" w:space="0" w:color="auto"/>
                <w:bottom w:val="none" w:sz="0" w:space="0" w:color="auto"/>
                <w:right w:val="none" w:sz="0" w:space="0" w:color="auto"/>
              </w:divBdr>
            </w:div>
            <w:div w:id="83763680">
              <w:marLeft w:val="0"/>
              <w:marRight w:val="0"/>
              <w:marTop w:val="0"/>
              <w:marBottom w:val="200"/>
              <w:divBdr>
                <w:top w:val="none" w:sz="0" w:space="0" w:color="auto"/>
                <w:left w:val="none" w:sz="0" w:space="0" w:color="auto"/>
                <w:bottom w:val="none" w:sz="0" w:space="0" w:color="auto"/>
                <w:right w:val="none" w:sz="0" w:space="0" w:color="auto"/>
              </w:divBdr>
            </w:div>
            <w:div w:id="804928662">
              <w:marLeft w:val="0"/>
              <w:marRight w:val="0"/>
              <w:marTop w:val="0"/>
              <w:marBottom w:val="200"/>
              <w:divBdr>
                <w:top w:val="none" w:sz="0" w:space="0" w:color="auto"/>
                <w:left w:val="none" w:sz="0" w:space="0" w:color="auto"/>
                <w:bottom w:val="none" w:sz="0" w:space="0" w:color="auto"/>
                <w:right w:val="none" w:sz="0" w:space="0" w:color="auto"/>
              </w:divBdr>
            </w:div>
            <w:div w:id="1348020098">
              <w:marLeft w:val="0"/>
              <w:marRight w:val="0"/>
              <w:marTop w:val="0"/>
              <w:marBottom w:val="200"/>
              <w:divBdr>
                <w:top w:val="none" w:sz="0" w:space="0" w:color="auto"/>
                <w:left w:val="none" w:sz="0" w:space="0" w:color="auto"/>
                <w:bottom w:val="none" w:sz="0" w:space="0" w:color="auto"/>
                <w:right w:val="none" w:sz="0" w:space="0" w:color="auto"/>
              </w:divBdr>
            </w:div>
            <w:div w:id="1081636278">
              <w:marLeft w:val="0"/>
              <w:marRight w:val="0"/>
              <w:marTop w:val="0"/>
              <w:marBottom w:val="200"/>
              <w:divBdr>
                <w:top w:val="none" w:sz="0" w:space="0" w:color="auto"/>
                <w:left w:val="none" w:sz="0" w:space="0" w:color="auto"/>
                <w:bottom w:val="none" w:sz="0" w:space="0" w:color="auto"/>
                <w:right w:val="none" w:sz="0" w:space="0" w:color="auto"/>
              </w:divBdr>
            </w:div>
            <w:div w:id="1966232915">
              <w:marLeft w:val="0"/>
              <w:marRight w:val="0"/>
              <w:marTop w:val="0"/>
              <w:marBottom w:val="200"/>
              <w:divBdr>
                <w:top w:val="none" w:sz="0" w:space="0" w:color="auto"/>
                <w:left w:val="none" w:sz="0" w:space="0" w:color="auto"/>
                <w:bottom w:val="none" w:sz="0" w:space="0" w:color="auto"/>
                <w:right w:val="none" w:sz="0" w:space="0" w:color="auto"/>
              </w:divBdr>
            </w:div>
            <w:div w:id="2060203675">
              <w:marLeft w:val="0"/>
              <w:marRight w:val="0"/>
              <w:marTop w:val="0"/>
              <w:marBottom w:val="200"/>
              <w:divBdr>
                <w:top w:val="none" w:sz="0" w:space="0" w:color="auto"/>
                <w:left w:val="none" w:sz="0" w:space="0" w:color="auto"/>
                <w:bottom w:val="none" w:sz="0" w:space="0" w:color="auto"/>
                <w:right w:val="none" w:sz="0" w:space="0" w:color="auto"/>
              </w:divBdr>
            </w:div>
            <w:div w:id="1645694279">
              <w:marLeft w:val="0"/>
              <w:marRight w:val="0"/>
              <w:marTop w:val="0"/>
              <w:marBottom w:val="200"/>
              <w:divBdr>
                <w:top w:val="none" w:sz="0" w:space="0" w:color="auto"/>
                <w:left w:val="none" w:sz="0" w:space="0" w:color="auto"/>
                <w:bottom w:val="none" w:sz="0" w:space="0" w:color="auto"/>
                <w:right w:val="none" w:sz="0" w:space="0" w:color="auto"/>
              </w:divBdr>
            </w:div>
            <w:div w:id="958954202">
              <w:marLeft w:val="0"/>
              <w:marRight w:val="0"/>
              <w:marTop w:val="0"/>
              <w:marBottom w:val="200"/>
              <w:divBdr>
                <w:top w:val="none" w:sz="0" w:space="0" w:color="auto"/>
                <w:left w:val="none" w:sz="0" w:space="0" w:color="auto"/>
                <w:bottom w:val="none" w:sz="0" w:space="0" w:color="auto"/>
                <w:right w:val="none" w:sz="0" w:space="0" w:color="auto"/>
              </w:divBdr>
            </w:div>
            <w:div w:id="1009527753">
              <w:marLeft w:val="0"/>
              <w:marRight w:val="0"/>
              <w:marTop w:val="0"/>
              <w:marBottom w:val="200"/>
              <w:divBdr>
                <w:top w:val="none" w:sz="0" w:space="0" w:color="auto"/>
                <w:left w:val="none" w:sz="0" w:space="0" w:color="auto"/>
                <w:bottom w:val="none" w:sz="0" w:space="0" w:color="auto"/>
                <w:right w:val="none" w:sz="0" w:space="0" w:color="auto"/>
              </w:divBdr>
            </w:div>
            <w:div w:id="1250383214">
              <w:marLeft w:val="0"/>
              <w:marRight w:val="0"/>
              <w:marTop w:val="0"/>
              <w:marBottom w:val="200"/>
              <w:divBdr>
                <w:top w:val="none" w:sz="0" w:space="0" w:color="auto"/>
                <w:left w:val="none" w:sz="0" w:space="0" w:color="auto"/>
                <w:bottom w:val="none" w:sz="0" w:space="0" w:color="auto"/>
                <w:right w:val="none" w:sz="0" w:space="0" w:color="auto"/>
              </w:divBdr>
            </w:div>
            <w:div w:id="58133502">
              <w:marLeft w:val="0"/>
              <w:marRight w:val="0"/>
              <w:marTop w:val="0"/>
              <w:marBottom w:val="200"/>
              <w:divBdr>
                <w:top w:val="none" w:sz="0" w:space="0" w:color="auto"/>
                <w:left w:val="none" w:sz="0" w:space="0" w:color="auto"/>
                <w:bottom w:val="none" w:sz="0" w:space="0" w:color="auto"/>
                <w:right w:val="none" w:sz="0" w:space="0" w:color="auto"/>
              </w:divBdr>
            </w:div>
            <w:div w:id="489755882">
              <w:marLeft w:val="0"/>
              <w:marRight w:val="0"/>
              <w:marTop w:val="0"/>
              <w:marBottom w:val="200"/>
              <w:divBdr>
                <w:top w:val="none" w:sz="0" w:space="0" w:color="auto"/>
                <w:left w:val="none" w:sz="0" w:space="0" w:color="auto"/>
                <w:bottom w:val="none" w:sz="0" w:space="0" w:color="auto"/>
                <w:right w:val="none" w:sz="0" w:space="0" w:color="auto"/>
              </w:divBdr>
            </w:div>
            <w:div w:id="1819807144">
              <w:marLeft w:val="0"/>
              <w:marRight w:val="0"/>
              <w:marTop w:val="0"/>
              <w:marBottom w:val="200"/>
              <w:divBdr>
                <w:top w:val="none" w:sz="0" w:space="0" w:color="auto"/>
                <w:left w:val="none" w:sz="0" w:space="0" w:color="auto"/>
                <w:bottom w:val="none" w:sz="0" w:space="0" w:color="auto"/>
                <w:right w:val="none" w:sz="0" w:space="0" w:color="auto"/>
              </w:divBdr>
            </w:div>
            <w:div w:id="1858347806">
              <w:marLeft w:val="0"/>
              <w:marRight w:val="0"/>
              <w:marTop w:val="0"/>
              <w:marBottom w:val="200"/>
              <w:divBdr>
                <w:top w:val="none" w:sz="0" w:space="0" w:color="auto"/>
                <w:left w:val="none" w:sz="0" w:space="0" w:color="auto"/>
                <w:bottom w:val="none" w:sz="0" w:space="0" w:color="auto"/>
                <w:right w:val="none" w:sz="0" w:space="0" w:color="auto"/>
              </w:divBdr>
            </w:div>
            <w:div w:id="1046950535">
              <w:marLeft w:val="0"/>
              <w:marRight w:val="0"/>
              <w:marTop w:val="0"/>
              <w:marBottom w:val="200"/>
              <w:divBdr>
                <w:top w:val="none" w:sz="0" w:space="0" w:color="auto"/>
                <w:left w:val="none" w:sz="0" w:space="0" w:color="auto"/>
                <w:bottom w:val="none" w:sz="0" w:space="0" w:color="auto"/>
                <w:right w:val="none" w:sz="0" w:space="0" w:color="auto"/>
              </w:divBdr>
            </w:div>
            <w:div w:id="1895656736">
              <w:marLeft w:val="0"/>
              <w:marRight w:val="0"/>
              <w:marTop w:val="0"/>
              <w:marBottom w:val="200"/>
              <w:divBdr>
                <w:top w:val="none" w:sz="0" w:space="0" w:color="auto"/>
                <w:left w:val="none" w:sz="0" w:space="0" w:color="auto"/>
                <w:bottom w:val="none" w:sz="0" w:space="0" w:color="auto"/>
                <w:right w:val="none" w:sz="0" w:space="0" w:color="auto"/>
              </w:divBdr>
            </w:div>
            <w:div w:id="483548835">
              <w:marLeft w:val="0"/>
              <w:marRight w:val="0"/>
              <w:marTop w:val="0"/>
              <w:marBottom w:val="200"/>
              <w:divBdr>
                <w:top w:val="none" w:sz="0" w:space="0" w:color="auto"/>
                <w:left w:val="none" w:sz="0" w:space="0" w:color="auto"/>
                <w:bottom w:val="none" w:sz="0" w:space="0" w:color="auto"/>
                <w:right w:val="none" w:sz="0" w:space="0" w:color="auto"/>
              </w:divBdr>
            </w:div>
            <w:div w:id="1132678273">
              <w:marLeft w:val="0"/>
              <w:marRight w:val="0"/>
              <w:marTop w:val="0"/>
              <w:marBottom w:val="200"/>
              <w:divBdr>
                <w:top w:val="none" w:sz="0" w:space="0" w:color="auto"/>
                <w:left w:val="none" w:sz="0" w:space="0" w:color="auto"/>
                <w:bottom w:val="none" w:sz="0" w:space="0" w:color="auto"/>
                <w:right w:val="none" w:sz="0" w:space="0" w:color="auto"/>
              </w:divBdr>
            </w:div>
          </w:divsChild>
        </w:div>
      </w:divsChild>
    </w:div>
    <w:div w:id="872617588">
      <w:bodyDiv w:val="1"/>
      <w:marLeft w:val="0"/>
      <w:marRight w:val="0"/>
      <w:marTop w:val="0"/>
      <w:marBottom w:val="0"/>
      <w:divBdr>
        <w:top w:val="none" w:sz="0" w:space="0" w:color="auto"/>
        <w:left w:val="none" w:sz="0" w:space="0" w:color="auto"/>
        <w:bottom w:val="none" w:sz="0" w:space="0" w:color="auto"/>
        <w:right w:val="none" w:sz="0" w:space="0" w:color="auto"/>
      </w:divBdr>
    </w:div>
    <w:div w:id="873420311">
      <w:bodyDiv w:val="1"/>
      <w:marLeft w:val="0"/>
      <w:marRight w:val="0"/>
      <w:marTop w:val="0"/>
      <w:marBottom w:val="0"/>
      <w:divBdr>
        <w:top w:val="none" w:sz="0" w:space="0" w:color="auto"/>
        <w:left w:val="none" w:sz="0" w:space="0" w:color="auto"/>
        <w:bottom w:val="none" w:sz="0" w:space="0" w:color="auto"/>
        <w:right w:val="none" w:sz="0" w:space="0" w:color="auto"/>
      </w:divBdr>
    </w:div>
    <w:div w:id="873424284">
      <w:bodyDiv w:val="1"/>
      <w:marLeft w:val="0"/>
      <w:marRight w:val="0"/>
      <w:marTop w:val="0"/>
      <w:marBottom w:val="0"/>
      <w:divBdr>
        <w:top w:val="none" w:sz="0" w:space="0" w:color="auto"/>
        <w:left w:val="none" w:sz="0" w:space="0" w:color="auto"/>
        <w:bottom w:val="none" w:sz="0" w:space="0" w:color="auto"/>
        <w:right w:val="none" w:sz="0" w:space="0" w:color="auto"/>
      </w:divBdr>
    </w:div>
    <w:div w:id="874543384">
      <w:bodyDiv w:val="1"/>
      <w:marLeft w:val="0"/>
      <w:marRight w:val="0"/>
      <w:marTop w:val="0"/>
      <w:marBottom w:val="0"/>
      <w:divBdr>
        <w:top w:val="none" w:sz="0" w:space="0" w:color="auto"/>
        <w:left w:val="none" w:sz="0" w:space="0" w:color="auto"/>
        <w:bottom w:val="none" w:sz="0" w:space="0" w:color="auto"/>
        <w:right w:val="none" w:sz="0" w:space="0" w:color="auto"/>
      </w:divBdr>
    </w:div>
    <w:div w:id="878054179">
      <w:bodyDiv w:val="1"/>
      <w:marLeft w:val="0"/>
      <w:marRight w:val="0"/>
      <w:marTop w:val="0"/>
      <w:marBottom w:val="0"/>
      <w:divBdr>
        <w:top w:val="none" w:sz="0" w:space="0" w:color="auto"/>
        <w:left w:val="none" w:sz="0" w:space="0" w:color="auto"/>
        <w:bottom w:val="none" w:sz="0" w:space="0" w:color="auto"/>
        <w:right w:val="none" w:sz="0" w:space="0" w:color="auto"/>
      </w:divBdr>
    </w:div>
    <w:div w:id="879174191">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91115988">
      <w:bodyDiv w:val="1"/>
      <w:marLeft w:val="0"/>
      <w:marRight w:val="0"/>
      <w:marTop w:val="0"/>
      <w:marBottom w:val="0"/>
      <w:divBdr>
        <w:top w:val="none" w:sz="0" w:space="0" w:color="auto"/>
        <w:left w:val="none" w:sz="0" w:space="0" w:color="auto"/>
        <w:bottom w:val="none" w:sz="0" w:space="0" w:color="auto"/>
        <w:right w:val="none" w:sz="0" w:space="0" w:color="auto"/>
      </w:divBdr>
    </w:div>
    <w:div w:id="895163208">
      <w:bodyDiv w:val="1"/>
      <w:marLeft w:val="0"/>
      <w:marRight w:val="0"/>
      <w:marTop w:val="0"/>
      <w:marBottom w:val="0"/>
      <w:divBdr>
        <w:top w:val="none" w:sz="0" w:space="0" w:color="auto"/>
        <w:left w:val="none" w:sz="0" w:space="0" w:color="auto"/>
        <w:bottom w:val="none" w:sz="0" w:space="0" w:color="auto"/>
        <w:right w:val="none" w:sz="0" w:space="0" w:color="auto"/>
      </w:divBdr>
    </w:div>
    <w:div w:id="899752463">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485021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475042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17243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3697328">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8193596">
      <w:bodyDiv w:val="1"/>
      <w:marLeft w:val="0"/>
      <w:marRight w:val="0"/>
      <w:marTop w:val="0"/>
      <w:marBottom w:val="0"/>
      <w:divBdr>
        <w:top w:val="none" w:sz="0" w:space="0" w:color="auto"/>
        <w:left w:val="none" w:sz="0" w:space="0" w:color="auto"/>
        <w:bottom w:val="none" w:sz="0" w:space="0" w:color="auto"/>
        <w:right w:val="none" w:sz="0" w:space="0" w:color="auto"/>
      </w:divBdr>
    </w:div>
    <w:div w:id="998459847">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7753662">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3578016">
      <w:bodyDiv w:val="1"/>
      <w:marLeft w:val="0"/>
      <w:marRight w:val="0"/>
      <w:marTop w:val="0"/>
      <w:marBottom w:val="0"/>
      <w:divBdr>
        <w:top w:val="none" w:sz="0" w:space="0" w:color="auto"/>
        <w:left w:val="none" w:sz="0" w:space="0" w:color="auto"/>
        <w:bottom w:val="none" w:sz="0" w:space="0" w:color="auto"/>
        <w:right w:val="none" w:sz="0" w:space="0" w:color="auto"/>
      </w:divBdr>
    </w:div>
    <w:div w:id="103489220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2479958">
      <w:bodyDiv w:val="1"/>
      <w:marLeft w:val="0"/>
      <w:marRight w:val="0"/>
      <w:marTop w:val="0"/>
      <w:marBottom w:val="0"/>
      <w:divBdr>
        <w:top w:val="none" w:sz="0" w:space="0" w:color="auto"/>
        <w:left w:val="none" w:sz="0" w:space="0" w:color="auto"/>
        <w:bottom w:val="none" w:sz="0" w:space="0" w:color="auto"/>
        <w:right w:val="none" w:sz="0" w:space="0" w:color="auto"/>
      </w:divBdr>
    </w:div>
    <w:div w:id="1064377949">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079574">
      <w:bodyDiv w:val="1"/>
      <w:marLeft w:val="0"/>
      <w:marRight w:val="0"/>
      <w:marTop w:val="0"/>
      <w:marBottom w:val="0"/>
      <w:divBdr>
        <w:top w:val="none" w:sz="0" w:space="0" w:color="auto"/>
        <w:left w:val="none" w:sz="0" w:space="0" w:color="auto"/>
        <w:bottom w:val="none" w:sz="0" w:space="0" w:color="auto"/>
        <w:right w:val="none" w:sz="0" w:space="0" w:color="auto"/>
      </w:divBdr>
    </w:div>
    <w:div w:id="1072503699">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091972861">
      <w:bodyDiv w:val="1"/>
      <w:marLeft w:val="0"/>
      <w:marRight w:val="0"/>
      <w:marTop w:val="0"/>
      <w:marBottom w:val="0"/>
      <w:divBdr>
        <w:top w:val="none" w:sz="0" w:space="0" w:color="auto"/>
        <w:left w:val="none" w:sz="0" w:space="0" w:color="auto"/>
        <w:bottom w:val="none" w:sz="0" w:space="0" w:color="auto"/>
        <w:right w:val="none" w:sz="0" w:space="0" w:color="auto"/>
      </w:divBdr>
      <w:divsChild>
        <w:div w:id="1502624994">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95320284">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8908437">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4491262">
      <w:bodyDiv w:val="1"/>
      <w:marLeft w:val="0"/>
      <w:marRight w:val="0"/>
      <w:marTop w:val="0"/>
      <w:marBottom w:val="0"/>
      <w:divBdr>
        <w:top w:val="none" w:sz="0" w:space="0" w:color="auto"/>
        <w:left w:val="none" w:sz="0" w:space="0" w:color="auto"/>
        <w:bottom w:val="none" w:sz="0" w:space="0" w:color="auto"/>
        <w:right w:val="none" w:sz="0" w:space="0" w:color="auto"/>
      </w:divBdr>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82667356">
      <w:bodyDiv w:val="1"/>
      <w:marLeft w:val="0"/>
      <w:marRight w:val="0"/>
      <w:marTop w:val="0"/>
      <w:marBottom w:val="0"/>
      <w:divBdr>
        <w:top w:val="none" w:sz="0" w:space="0" w:color="auto"/>
        <w:left w:val="none" w:sz="0" w:space="0" w:color="auto"/>
        <w:bottom w:val="none" w:sz="0" w:space="0" w:color="auto"/>
        <w:right w:val="none" w:sz="0" w:space="0" w:color="auto"/>
      </w:divBdr>
      <w:divsChild>
        <w:div w:id="1301885748">
          <w:marLeft w:val="90"/>
          <w:marRight w:val="90"/>
          <w:marTop w:val="90"/>
          <w:marBottom w:val="90"/>
          <w:divBdr>
            <w:top w:val="none" w:sz="0" w:space="0" w:color="auto"/>
            <w:left w:val="none" w:sz="0" w:space="0" w:color="auto"/>
            <w:bottom w:val="none" w:sz="0" w:space="0" w:color="auto"/>
            <w:right w:val="none" w:sz="0" w:space="0" w:color="auto"/>
          </w:divBdr>
        </w:div>
        <w:div w:id="1605963509">
          <w:marLeft w:val="90"/>
          <w:marRight w:val="90"/>
          <w:marTop w:val="90"/>
          <w:marBottom w:val="90"/>
          <w:divBdr>
            <w:top w:val="none" w:sz="0" w:space="0" w:color="auto"/>
            <w:left w:val="none" w:sz="0" w:space="0" w:color="auto"/>
            <w:bottom w:val="none" w:sz="0" w:space="0" w:color="auto"/>
            <w:right w:val="none" w:sz="0" w:space="0" w:color="auto"/>
          </w:divBdr>
        </w:div>
      </w:divsChild>
    </w:div>
    <w:div w:id="1185049278">
      <w:bodyDiv w:val="1"/>
      <w:marLeft w:val="0"/>
      <w:marRight w:val="0"/>
      <w:marTop w:val="0"/>
      <w:marBottom w:val="0"/>
      <w:divBdr>
        <w:top w:val="none" w:sz="0" w:space="0" w:color="auto"/>
        <w:left w:val="none" w:sz="0" w:space="0" w:color="auto"/>
        <w:bottom w:val="none" w:sz="0" w:space="0" w:color="auto"/>
        <w:right w:val="none" w:sz="0" w:space="0" w:color="auto"/>
      </w:divBdr>
    </w:div>
    <w:div w:id="1187598811">
      <w:bodyDiv w:val="1"/>
      <w:marLeft w:val="0"/>
      <w:marRight w:val="0"/>
      <w:marTop w:val="0"/>
      <w:marBottom w:val="0"/>
      <w:divBdr>
        <w:top w:val="none" w:sz="0" w:space="0" w:color="auto"/>
        <w:left w:val="none" w:sz="0" w:space="0" w:color="auto"/>
        <w:bottom w:val="none" w:sz="0" w:space="0" w:color="auto"/>
        <w:right w:val="none" w:sz="0" w:space="0" w:color="auto"/>
      </w:divBdr>
      <w:divsChild>
        <w:div w:id="1173107701">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1138674">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6654249">
      <w:bodyDiv w:val="1"/>
      <w:marLeft w:val="0"/>
      <w:marRight w:val="0"/>
      <w:marTop w:val="0"/>
      <w:marBottom w:val="0"/>
      <w:divBdr>
        <w:top w:val="none" w:sz="0" w:space="0" w:color="auto"/>
        <w:left w:val="none" w:sz="0" w:space="0" w:color="auto"/>
        <w:bottom w:val="none" w:sz="0" w:space="0" w:color="auto"/>
        <w:right w:val="none" w:sz="0" w:space="0" w:color="auto"/>
      </w:divBdr>
    </w:div>
    <w:div w:id="1197933091">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07328657">
      <w:bodyDiv w:val="1"/>
      <w:marLeft w:val="0"/>
      <w:marRight w:val="0"/>
      <w:marTop w:val="0"/>
      <w:marBottom w:val="0"/>
      <w:divBdr>
        <w:top w:val="none" w:sz="0" w:space="0" w:color="auto"/>
        <w:left w:val="none" w:sz="0" w:space="0" w:color="auto"/>
        <w:bottom w:val="none" w:sz="0" w:space="0" w:color="auto"/>
        <w:right w:val="none" w:sz="0" w:space="0" w:color="auto"/>
      </w:divBdr>
    </w:div>
    <w:div w:id="121824969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36475616">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5114820">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68848182">
      <w:bodyDiv w:val="1"/>
      <w:marLeft w:val="0"/>
      <w:marRight w:val="0"/>
      <w:marTop w:val="0"/>
      <w:marBottom w:val="0"/>
      <w:divBdr>
        <w:top w:val="none" w:sz="0" w:space="0" w:color="auto"/>
        <w:left w:val="none" w:sz="0" w:space="0" w:color="auto"/>
        <w:bottom w:val="none" w:sz="0" w:space="0" w:color="auto"/>
        <w:right w:val="none" w:sz="0" w:space="0" w:color="auto"/>
      </w:divBdr>
    </w:div>
    <w:div w:id="1269655904">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4287718">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80181986">
      <w:bodyDiv w:val="1"/>
      <w:marLeft w:val="0"/>
      <w:marRight w:val="0"/>
      <w:marTop w:val="0"/>
      <w:marBottom w:val="0"/>
      <w:divBdr>
        <w:top w:val="none" w:sz="0" w:space="0" w:color="auto"/>
        <w:left w:val="none" w:sz="0" w:space="0" w:color="auto"/>
        <w:bottom w:val="none" w:sz="0" w:space="0" w:color="auto"/>
        <w:right w:val="none" w:sz="0" w:space="0" w:color="auto"/>
      </w:divBdr>
    </w:div>
    <w:div w:id="1289579740">
      <w:bodyDiv w:val="1"/>
      <w:marLeft w:val="0"/>
      <w:marRight w:val="0"/>
      <w:marTop w:val="0"/>
      <w:marBottom w:val="0"/>
      <w:divBdr>
        <w:top w:val="none" w:sz="0" w:space="0" w:color="auto"/>
        <w:left w:val="none" w:sz="0" w:space="0" w:color="auto"/>
        <w:bottom w:val="none" w:sz="0" w:space="0" w:color="auto"/>
        <w:right w:val="none" w:sz="0" w:space="0" w:color="auto"/>
      </w:divBdr>
      <w:divsChild>
        <w:div w:id="1130783920">
          <w:marLeft w:val="90"/>
          <w:marRight w:val="90"/>
          <w:marTop w:val="90"/>
          <w:marBottom w:val="90"/>
          <w:divBdr>
            <w:top w:val="none" w:sz="0" w:space="0" w:color="auto"/>
            <w:left w:val="none" w:sz="0" w:space="0" w:color="auto"/>
            <w:bottom w:val="none" w:sz="0" w:space="0" w:color="auto"/>
            <w:right w:val="none" w:sz="0" w:space="0" w:color="auto"/>
          </w:divBdr>
        </w:div>
      </w:divsChild>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300913196">
      <w:bodyDiv w:val="1"/>
      <w:marLeft w:val="0"/>
      <w:marRight w:val="0"/>
      <w:marTop w:val="0"/>
      <w:marBottom w:val="0"/>
      <w:divBdr>
        <w:top w:val="none" w:sz="0" w:space="0" w:color="auto"/>
        <w:left w:val="none" w:sz="0" w:space="0" w:color="auto"/>
        <w:bottom w:val="none" w:sz="0" w:space="0" w:color="auto"/>
        <w:right w:val="none" w:sz="0" w:space="0" w:color="auto"/>
      </w:divBdr>
    </w:div>
    <w:div w:id="1303728794">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8901074">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336384">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6249436">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58040867">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4280323">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276555">
      <w:bodyDiv w:val="1"/>
      <w:marLeft w:val="0"/>
      <w:marRight w:val="0"/>
      <w:marTop w:val="0"/>
      <w:marBottom w:val="0"/>
      <w:divBdr>
        <w:top w:val="none" w:sz="0" w:space="0" w:color="auto"/>
        <w:left w:val="none" w:sz="0" w:space="0" w:color="auto"/>
        <w:bottom w:val="none" w:sz="0" w:space="0" w:color="auto"/>
        <w:right w:val="none" w:sz="0" w:space="0" w:color="auto"/>
      </w:divBdr>
      <w:divsChild>
        <w:div w:id="913978951">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6924638">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1223470">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9227353">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7428253">
      <w:bodyDiv w:val="1"/>
      <w:marLeft w:val="0"/>
      <w:marRight w:val="0"/>
      <w:marTop w:val="0"/>
      <w:marBottom w:val="0"/>
      <w:divBdr>
        <w:top w:val="none" w:sz="0" w:space="0" w:color="auto"/>
        <w:left w:val="none" w:sz="0" w:space="0" w:color="auto"/>
        <w:bottom w:val="none" w:sz="0" w:space="0" w:color="auto"/>
        <w:right w:val="none" w:sz="0" w:space="0" w:color="auto"/>
      </w:divBdr>
    </w:div>
    <w:div w:id="1448161118">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62530112">
      <w:bodyDiv w:val="1"/>
      <w:marLeft w:val="0"/>
      <w:marRight w:val="0"/>
      <w:marTop w:val="0"/>
      <w:marBottom w:val="0"/>
      <w:divBdr>
        <w:top w:val="none" w:sz="0" w:space="0" w:color="auto"/>
        <w:left w:val="none" w:sz="0" w:space="0" w:color="auto"/>
        <w:bottom w:val="none" w:sz="0" w:space="0" w:color="auto"/>
        <w:right w:val="none" w:sz="0" w:space="0" w:color="auto"/>
      </w:divBdr>
    </w:div>
    <w:div w:id="146769900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6604064">
      <w:bodyDiv w:val="1"/>
      <w:marLeft w:val="0"/>
      <w:marRight w:val="0"/>
      <w:marTop w:val="0"/>
      <w:marBottom w:val="0"/>
      <w:divBdr>
        <w:top w:val="none" w:sz="0" w:space="0" w:color="auto"/>
        <w:left w:val="none" w:sz="0" w:space="0" w:color="auto"/>
        <w:bottom w:val="none" w:sz="0" w:space="0" w:color="auto"/>
        <w:right w:val="none" w:sz="0" w:space="0" w:color="auto"/>
      </w:divBdr>
    </w:div>
    <w:div w:id="1505436850">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9415200">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6234524">
      <w:bodyDiv w:val="1"/>
      <w:marLeft w:val="0"/>
      <w:marRight w:val="0"/>
      <w:marTop w:val="0"/>
      <w:marBottom w:val="0"/>
      <w:divBdr>
        <w:top w:val="none" w:sz="0" w:space="0" w:color="auto"/>
        <w:left w:val="none" w:sz="0" w:space="0" w:color="auto"/>
        <w:bottom w:val="none" w:sz="0" w:space="0" w:color="auto"/>
        <w:right w:val="none" w:sz="0" w:space="0" w:color="auto"/>
      </w:divBdr>
    </w:div>
    <w:div w:id="1577058579">
      <w:bodyDiv w:val="1"/>
      <w:marLeft w:val="0"/>
      <w:marRight w:val="0"/>
      <w:marTop w:val="0"/>
      <w:marBottom w:val="0"/>
      <w:divBdr>
        <w:top w:val="none" w:sz="0" w:space="0" w:color="auto"/>
        <w:left w:val="none" w:sz="0" w:space="0" w:color="auto"/>
        <w:bottom w:val="none" w:sz="0" w:space="0" w:color="auto"/>
        <w:right w:val="none" w:sz="0" w:space="0" w:color="auto"/>
      </w:divBdr>
    </w:div>
    <w:div w:id="1581057799">
      <w:bodyDiv w:val="1"/>
      <w:marLeft w:val="0"/>
      <w:marRight w:val="0"/>
      <w:marTop w:val="0"/>
      <w:marBottom w:val="0"/>
      <w:divBdr>
        <w:top w:val="none" w:sz="0" w:space="0" w:color="auto"/>
        <w:left w:val="none" w:sz="0" w:space="0" w:color="auto"/>
        <w:bottom w:val="none" w:sz="0" w:space="0" w:color="auto"/>
        <w:right w:val="none" w:sz="0" w:space="0" w:color="auto"/>
      </w:divBdr>
    </w:div>
    <w:div w:id="1584217778">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3393751">
      <w:bodyDiv w:val="1"/>
      <w:marLeft w:val="0"/>
      <w:marRight w:val="0"/>
      <w:marTop w:val="0"/>
      <w:marBottom w:val="0"/>
      <w:divBdr>
        <w:top w:val="none" w:sz="0" w:space="0" w:color="auto"/>
        <w:left w:val="none" w:sz="0" w:space="0" w:color="auto"/>
        <w:bottom w:val="none" w:sz="0" w:space="0" w:color="auto"/>
        <w:right w:val="none" w:sz="0" w:space="0" w:color="auto"/>
      </w:divBdr>
    </w:div>
    <w:div w:id="1603804110">
      <w:bodyDiv w:val="1"/>
      <w:marLeft w:val="0"/>
      <w:marRight w:val="0"/>
      <w:marTop w:val="0"/>
      <w:marBottom w:val="0"/>
      <w:divBdr>
        <w:top w:val="none" w:sz="0" w:space="0" w:color="auto"/>
        <w:left w:val="none" w:sz="0" w:space="0" w:color="auto"/>
        <w:bottom w:val="none" w:sz="0" w:space="0" w:color="auto"/>
        <w:right w:val="none" w:sz="0" w:space="0" w:color="auto"/>
      </w:divBdr>
    </w:div>
    <w:div w:id="1611860088">
      <w:bodyDiv w:val="1"/>
      <w:marLeft w:val="0"/>
      <w:marRight w:val="0"/>
      <w:marTop w:val="0"/>
      <w:marBottom w:val="0"/>
      <w:divBdr>
        <w:top w:val="none" w:sz="0" w:space="0" w:color="auto"/>
        <w:left w:val="none" w:sz="0" w:space="0" w:color="auto"/>
        <w:bottom w:val="none" w:sz="0" w:space="0" w:color="auto"/>
        <w:right w:val="none" w:sz="0" w:space="0" w:color="auto"/>
      </w:divBdr>
    </w:div>
    <w:div w:id="1613710672">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9214718">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8582646">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288449">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8263228">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0780">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3457362">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4967217">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49379193">
      <w:bodyDiv w:val="1"/>
      <w:marLeft w:val="0"/>
      <w:marRight w:val="0"/>
      <w:marTop w:val="0"/>
      <w:marBottom w:val="0"/>
      <w:divBdr>
        <w:top w:val="none" w:sz="0" w:space="0" w:color="auto"/>
        <w:left w:val="none" w:sz="0" w:space="0" w:color="auto"/>
        <w:bottom w:val="none" w:sz="0" w:space="0" w:color="auto"/>
        <w:right w:val="none" w:sz="0" w:space="0" w:color="auto"/>
      </w:divBdr>
    </w:div>
    <w:div w:id="1751929742">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6946919">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79789968">
      <w:bodyDiv w:val="1"/>
      <w:marLeft w:val="0"/>
      <w:marRight w:val="0"/>
      <w:marTop w:val="0"/>
      <w:marBottom w:val="0"/>
      <w:divBdr>
        <w:top w:val="none" w:sz="0" w:space="0" w:color="auto"/>
        <w:left w:val="none" w:sz="0" w:space="0" w:color="auto"/>
        <w:bottom w:val="none" w:sz="0" w:space="0" w:color="auto"/>
        <w:right w:val="none" w:sz="0" w:space="0" w:color="auto"/>
      </w:divBdr>
    </w:div>
    <w:div w:id="1782912064">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5731073">
      <w:bodyDiv w:val="1"/>
      <w:marLeft w:val="0"/>
      <w:marRight w:val="0"/>
      <w:marTop w:val="0"/>
      <w:marBottom w:val="0"/>
      <w:divBdr>
        <w:top w:val="none" w:sz="0" w:space="0" w:color="auto"/>
        <w:left w:val="none" w:sz="0" w:space="0" w:color="auto"/>
        <w:bottom w:val="none" w:sz="0" w:space="0" w:color="auto"/>
        <w:right w:val="none" w:sz="0" w:space="0" w:color="auto"/>
      </w:divBdr>
    </w:div>
    <w:div w:id="1789398747">
      <w:bodyDiv w:val="1"/>
      <w:marLeft w:val="0"/>
      <w:marRight w:val="0"/>
      <w:marTop w:val="0"/>
      <w:marBottom w:val="0"/>
      <w:divBdr>
        <w:top w:val="none" w:sz="0" w:space="0" w:color="auto"/>
        <w:left w:val="none" w:sz="0" w:space="0" w:color="auto"/>
        <w:bottom w:val="none" w:sz="0" w:space="0" w:color="auto"/>
        <w:right w:val="none" w:sz="0" w:space="0" w:color="auto"/>
      </w:divBdr>
    </w:div>
    <w:div w:id="1789472788">
      <w:bodyDiv w:val="1"/>
      <w:marLeft w:val="0"/>
      <w:marRight w:val="0"/>
      <w:marTop w:val="0"/>
      <w:marBottom w:val="0"/>
      <w:divBdr>
        <w:top w:val="none" w:sz="0" w:space="0" w:color="auto"/>
        <w:left w:val="none" w:sz="0" w:space="0" w:color="auto"/>
        <w:bottom w:val="none" w:sz="0" w:space="0" w:color="auto"/>
        <w:right w:val="none" w:sz="0" w:space="0" w:color="auto"/>
      </w:divBdr>
    </w:div>
    <w:div w:id="1797139475">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0630765">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641338">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03653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59125752">
      <w:bodyDiv w:val="1"/>
      <w:marLeft w:val="0"/>
      <w:marRight w:val="0"/>
      <w:marTop w:val="0"/>
      <w:marBottom w:val="0"/>
      <w:divBdr>
        <w:top w:val="none" w:sz="0" w:space="0" w:color="auto"/>
        <w:left w:val="none" w:sz="0" w:space="0" w:color="auto"/>
        <w:bottom w:val="none" w:sz="0" w:space="0" w:color="auto"/>
        <w:right w:val="none" w:sz="0" w:space="0" w:color="auto"/>
      </w:divBdr>
      <w:divsChild>
        <w:div w:id="1762021071">
          <w:marLeft w:val="0"/>
          <w:marRight w:val="0"/>
          <w:marTop w:val="300"/>
          <w:marBottom w:val="300"/>
          <w:divBdr>
            <w:top w:val="none" w:sz="0" w:space="0" w:color="auto"/>
            <w:left w:val="single" w:sz="24" w:space="9" w:color="4CAF50"/>
            <w:bottom w:val="none" w:sz="0" w:space="0" w:color="auto"/>
            <w:right w:val="none" w:sz="0" w:space="0" w:color="auto"/>
          </w:divBdr>
          <w:divsChild>
            <w:div w:id="122706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5605">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6164564">
      <w:bodyDiv w:val="1"/>
      <w:marLeft w:val="0"/>
      <w:marRight w:val="0"/>
      <w:marTop w:val="0"/>
      <w:marBottom w:val="0"/>
      <w:divBdr>
        <w:top w:val="none" w:sz="0" w:space="0" w:color="auto"/>
        <w:left w:val="none" w:sz="0" w:space="0" w:color="auto"/>
        <w:bottom w:val="none" w:sz="0" w:space="0" w:color="auto"/>
        <w:right w:val="none" w:sz="0" w:space="0" w:color="auto"/>
      </w:divBdr>
    </w:div>
    <w:div w:id="1866361995">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2588967">
      <w:bodyDiv w:val="1"/>
      <w:marLeft w:val="0"/>
      <w:marRight w:val="0"/>
      <w:marTop w:val="0"/>
      <w:marBottom w:val="0"/>
      <w:divBdr>
        <w:top w:val="none" w:sz="0" w:space="0" w:color="auto"/>
        <w:left w:val="none" w:sz="0" w:space="0" w:color="auto"/>
        <w:bottom w:val="none" w:sz="0" w:space="0" w:color="auto"/>
        <w:right w:val="none" w:sz="0" w:space="0" w:color="auto"/>
      </w:divBdr>
    </w:div>
    <w:div w:id="1887375150">
      <w:bodyDiv w:val="1"/>
      <w:marLeft w:val="0"/>
      <w:marRight w:val="0"/>
      <w:marTop w:val="0"/>
      <w:marBottom w:val="0"/>
      <w:divBdr>
        <w:top w:val="none" w:sz="0" w:space="0" w:color="auto"/>
        <w:left w:val="none" w:sz="0" w:space="0" w:color="auto"/>
        <w:bottom w:val="none" w:sz="0" w:space="0" w:color="auto"/>
        <w:right w:val="none" w:sz="0" w:space="0" w:color="auto"/>
      </w:divBdr>
    </w:div>
    <w:div w:id="1893078907">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05483986">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2660280">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8562610">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7368754">
      <w:bodyDiv w:val="1"/>
      <w:marLeft w:val="0"/>
      <w:marRight w:val="0"/>
      <w:marTop w:val="0"/>
      <w:marBottom w:val="0"/>
      <w:divBdr>
        <w:top w:val="none" w:sz="0" w:space="0" w:color="auto"/>
        <w:left w:val="none" w:sz="0" w:space="0" w:color="auto"/>
        <w:bottom w:val="none" w:sz="0" w:space="0" w:color="auto"/>
        <w:right w:val="none" w:sz="0" w:space="0" w:color="auto"/>
      </w:divBdr>
    </w:div>
    <w:div w:id="1958558050">
      <w:bodyDiv w:val="1"/>
      <w:marLeft w:val="0"/>
      <w:marRight w:val="0"/>
      <w:marTop w:val="0"/>
      <w:marBottom w:val="0"/>
      <w:divBdr>
        <w:top w:val="none" w:sz="0" w:space="0" w:color="auto"/>
        <w:left w:val="none" w:sz="0" w:space="0" w:color="auto"/>
        <w:bottom w:val="none" w:sz="0" w:space="0" w:color="auto"/>
        <w:right w:val="none" w:sz="0" w:space="0" w:color="auto"/>
      </w:divBdr>
    </w:div>
    <w:div w:id="1960409924">
      <w:bodyDiv w:val="1"/>
      <w:marLeft w:val="0"/>
      <w:marRight w:val="0"/>
      <w:marTop w:val="0"/>
      <w:marBottom w:val="0"/>
      <w:divBdr>
        <w:top w:val="none" w:sz="0" w:space="0" w:color="auto"/>
        <w:left w:val="none" w:sz="0" w:space="0" w:color="auto"/>
        <w:bottom w:val="none" w:sz="0" w:space="0" w:color="auto"/>
        <w:right w:val="none" w:sz="0" w:space="0" w:color="auto"/>
      </w:divBdr>
    </w:div>
    <w:div w:id="1971593367">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5158221">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88826227">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336410">
      <w:bodyDiv w:val="1"/>
      <w:marLeft w:val="0"/>
      <w:marRight w:val="0"/>
      <w:marTop w:val="0"/>
      <w:marBottom w:val="0"/>
      <w:divBdr>
        <w:top w:val="none" w:sz="0" w:space="0" w:color="auto"/>
        <w:left w:val="none" w:sz="0" w:space="0" w:color="auto"/>
        <w:bottom w:val="none" w:sz="0" w:space="0" w:color="auto"/>
        <w:right w:val="none" w:sz="0" w:space="0" w:color="auto"/>
      </w:divBdr>
    </w:div>
    <w:div w:id="199564264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9628478">
      <w:bodyDiv w:val="1"/>
      <w:marLeft w:val="0"/>
      <w:marRight w:val="0"/>
      <w:marTop w:val="0"/>
      <w:marBottom w:val="0"/>
      <w:divBdr>
        <w:top w:val="none" w:sz="0" w:space="0" w:color="auto"/>
        <w:left w:val="none" w:sz="0" w:space="0" w:color="auto"/>
        <w:bottom w:val="none" w:sz="0" w:space="0" w:color="auto"/>
        <w:right w:val="none" w:sz="0" w:space="0" w:color="auto"/>
      </w:divBdr>
    </w:div>
    <w:div w:id="2020309431">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9619953">
      <w:bodyDiv w:val="1"/>
      <w:marLeft w:val="0"/>
      <w:marRight w:val="0"/>
      <w:marTop w:val="0"/>
      <w:marBottom w:val="0"/>
      <w:divBdr>
        <w:top w:val="none" w:sz="0" w:space="0" w:color="auto"/>
        <w:left w:val="none" w:sz="0" w:space="0" w:color="auto"/>
        <w:bottom w:val="none" w:sz="0" w:space="0" w:color="auto"/>
        <w:right w:val="none" w:sz="0" w:space="0" w:color="auto"/>
      </w:divBdr>
    </w:div>
    <w:div w:id="2043630567">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7899439">
      <w:bodyDiv w:val="1"/>
      <w:marLeft w:val="0"/>
      <w:marRight w:val="0"/>
      <w:marTop w:val="0"/>
      <w:marBottom w:val="0"/>
      <w:divBdr>
        <w:top w:val="none" w:sz="0" w:space="0" w:color="auto"/>
        <w:left w:val="none" w:sz="0" w:space="0" w:color="auto"/>
        <w:bottom w:val="none" w:sz="0" w:space="0" w:color="auto"/>
        <w:right w:val="none" w:sz="0" w:space="0" w:color="auto"/>
      </w:divBdr>
    </w:div>
    <w:div w:id="2077971414">
      <w:bodyDiv w:val="1"/>
      <w:marLeft w:val="0"/>
      <w:marRight w:val="0"/>
      <w:marTop w:val="0"/>
      <w:marBottom w:val="0"/>
      <w:divBdr>
        <w:top w:val="none" w:sz="0" w:space="0" w:color="auto"/>
        <w:left w:val="none" w:sz="0" w:space="0" w:color="auto"/>
        <w:bottom w:val="none" w:sz="0" w:space="0" w:color="auto"/>
        <w:right w:val="none" w:sz="0" w:space="0" w:color="auto"/>
      </w:divBdr>
    </w:div>
    <w:div w:id="2079588481">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676212">
      <w:bodyDiv w:val="1"/>
      <w:marLeft w:val="0"/>
      <w:marRight w:val="0"/>
      <w:marTop w:val="0"/>
      <w:marBottom w:val="0"/>
      <w:divBdr>
        <w:top w:val="none" w:sz="0" w:space="0" w:color="auto"/>
        <w:left w:val="none" w:sz="0" w:space="0" w:color="auto"/>
        <w:bottom w:val="none" w:sz="0" w:space="0" w:color="auto"/>
        <w:right w:val="none" w:sz="0" w:space="0" w:color="auto"/>
      </w:divBdr>
    </w:div>
    <w:div w:id="2104523901">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0322393">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6.png"/><Relationship Id="rId63" Type="http://schemas.openxmlformats.org/officeDocument/2006/relationships/hyperlink" Target="http://www.w3schools.com/sql/func_date_sub.asp" TargetMode="External"/><Relationship Id="rId159" Type="http://schemas.openxmlformats.org/officeDocument/2006/relationships/image" Target="media/image105.emf"/><Relationship Id="rId170" Type="http://schemas.openxmlformats.org/officeDocument/2006/relationships/image" Target="media/image115.png"/><Relationship Id="rId191" Type="http://schemas.openxmlformats.org/officeDocument/2006/relationships/hyperlink" Target="http://localhost:8080/JAXRS-PathMethodLevel-Example/rest/country/usa" TargetMode="External"/><Relationship Id="rId205" Type="http://schemas.openxmlformats.org/officeDocument/2006/relationships/image" Target="media/image129.tmp"/><Relationship Id="rId226" Type="http://schemas.openxmlformats.org/officeDocument/2006/relationships/image" Target="media/image141.tmp"/><Relationship Id="rId247" Type="http://schemas.openxmlformats.org/officeDocument/2006/relationships/image" Target="media/image154.png"/><Relationship Id="rId107" Type="http://schemas.openxmlformats.org/officeDocument/2006/relationships/image" Target="media/image64.png"/><Relationship Id="rId11" Type="http://schemas.openxmlformats.org/officeDocument/2006/relationships/hyperlink" Target="https://www.facebook.com/SmlCodes-216971275364320/" TargetMode="External"/><Relationship Id="rId32" Type="http://schemas.openxmlformats.org/officeDocument/2006/relationships/hyperlink" Target="mailto:support@smlcodes.com" TargetMode="External"/><Relationship Id="rId53" Type="http://schemas.openxmlformats.org/officeDocument/2006/relationships/image" Target="media/image28.gif"/><Relationship Id="rId74" Type="http://schemas.openxmlformats.org/officeDocument/2006/relationships/hyperlink" Target="https://github.com/mongodb/mongo-java-driver/downloads" TargetMode="External"/><Relationship Id="rId128" Type="http://schemas.openxmlformats.org/officeDocument/2006/relationships/image" Target="media/image85.jpeg"/><Relationship Id="rId149" Type="http://schemas.openxmlformats.org/officeDocument/2006/relationships/image" Target="media/image101.emf"/><Relationship Id="rId5" Type="http://schemas.openxmlformats.org/officeDocument/2006/relationships/styles" Target="styles.xml"/><Relationship Id="rId95" Type="http://schemas.openxmlformats.org/officeDocument/2006/relationships/image" Target="media/image52.png"/><Relationship Id="rId160" Type="http://schemas.openxmlformats.org/officeDocument/2006/relationships/oleObject" Target="embeddings/oleObject2.bin"/><Relationship Id="rId181" Type="http://schemas.openxmlformats.org/officeDocument/2006/relationships/image" Target="media/image120.tmp"/><Relationship Id="rId216" Type="http://schemas.openxmlformats.org/officeDocument/2006/relationships/image" Target="media/image136.tmp"/><Relationship Id="rId237" Type="http://schemas.openxmlformats.org/officeDocument/2006/relationships/image" Target="media/image148.tmp"/><Relationship Id="rId258" Type="http://schemas.openxmlformats.org/officeDocument/2006/relationships/hyperlink" Target="http://www.java4s.com/web-services/" TargetMode="External"/><Relationship Id="rId22" Type="http://schemas.openxmlformats.org/officeDocument/2006/relationships/hyperlink" Target="http://www.smlcodes.com/" TargetMode="External"/><Relationship Id="rId43" Type="http://schemas.openxmlformats.org/officeDocument/2006/relationships/image" Target="media/image18.png"/><Relationship Id="rId64" Type="http://schemas.openxmlformats.org/officeDocument/2006/relationships/hyperlink" Target="http://www.w3schools.com/sql/func_datediff_mysql.asp" TargetMode="External"/><Relationship Id="rId118" Type="http://schemas.openxmlformats.org/officeDocument/2006/relationships/image" Target="media/image75.jpeg"/><Relationship Id="rId139" Type="http://schemas.openxmlformats.org/officeDocument/2006/relationships/image" Target="media/image94.png"/><Relationship Id="rId85" Type="http://schemas.openxmlformats.org/officeDocument/2006/relationships/image" Target="media/image42.png"/><Relationship Id="rId150" Type="http://schemas.openxmlformats.org/officeDocument/2006/relationships/oleObject" Target="embeddings/oleObject1.bin"/><Relationship Id="rId171" Type="http://schemas.openxmlformats.org/officeDocument/2006/relationships/hyperlink" Target="http://localhost:8888/ws/wsgen?wsdl" TargetMode="External"/><Relationship Id="rId192" Type="http://schemas.openxmlformats.org/officeDocument/2006/relationships/hyperlink" Target="http://localhost:8080/JAXRS-PathMethodLevel-Example/rest/country/uk" TargetMode="External"/><Relationship Id="rId206" Type="http://schemas.openxmlformats.org/officeDocument/2006/relationships/image" Target="media/image130.tmp"/><Relationship Id="rId227" Type="http://schemas.openxmlformats.org/officeDocument/2006/relationships/image" Target="media/image142.tmp"/><Relationship Id="rId248" Type="http://schemas.openxmlformats.org/officeDocument/2006/relationships/image" Target="media/image155.png"/><Relationship Id="rId12" Type="http://schemas.openxmlformats.org/officeDocument/2006/relationships/hyperlink" Target="https://www.youtube.com/channel/UCO0JjZa8BcRvc3rTe0BL9HA" TargetMode="External"/><Relationship Id="rId33" Type="http://schemas.openxmlformats.org/officeDocument/2006/relationships/hyperlink" Target="mailto:smlcodes@gmail.com" TargetMode="External"/><Relationship Id="rId108" Type="http://schemas.openxmlformats.org/officeDocument/2006/relationships/image" Target="media/image65.png"/><Relationship Id="rId129" Type="http://schemas.openxmlformats.org/officeDocument/2006/relationships/image" Target="media/image86.png"/><Relationship Id="rId54" Type="http://schemas.openxmlformats.org/officeDocument/2006/relationships/image" Target="media/image29.png"/><Relationship Id="rId75" Type="http://schemas.openxmlformats.org/officeDocument/2006/relationships/hyperlink" Target="http://www.javatpoint.com/mongodb-tutorial" TargetMode="External"/><Relationship Id="rId96" Type="http://schemas.openxmlformats.org/officeDocument/2006/relationships/image" Target="media/image53.png"/><Relationship Id="rId140" Type="http://schemas.openxmlformats.org/officeDocument/2006/relationships/image" Target="media/image95.png"/><Relationship Id="rId161" Type="http://schemas.openxmlformats.org/officeDocument/2006/relationships/image" Target="media/image106.tmp"/><Relationship Id="rId182" Type="http://schemas.openxmlformats.org/officeDocument/2006/relationships/image" Target="media/image121.png"/><Relationship Id="rId217" Type="http://schemas.openxmlformats.org/officeDocument/2006/relationships/image" Target="media/image137.tmp"/><Relationship Id="rId6" Type="http://schemas.openxmlformats.org/officeDocument/2006/relationships/settings" Target="settings.xml"/><Relationship Id="rId238" Type="http://schemas.openxmlformats.org/officeDocument/2006/relationships/image" Target="media/image149.tmp"/><Relationship Id="rId259" Type="http://schemas.openxmlformats.org/officeDocument/2006/relationships/footer" Target="footer1.xml"/><Relationship Id="rId23" Type="http://schemas.openxmlformats.org/officeDocument/2006/relationships/hyperlink" Target="http://www.smlcodes.com/" TargetMode="External"/><Relationship Id="rId119" Type="http://schemas.openxmlformats.org/officeDocument/2006/relationships/image" Target="media/image76.png"/><Relationship Id="rId44" Type="http://schemas.openxmlformats.org/officeDocument/2006/relationships/image" Target="media/image19.png"/><Relationship Id="rId65" Type="http://schemas.openxmlformats.org/officeDocument/2006/relationships/hyperlink" Target="http://www.w3schools.com/sql/func_date_format.asp" TargetMode="External"/><Relationship Id="rId86" Type="http://schemas.openxmlformats.org/officeDocument/2006/relationships/image" Target="media/image43.png"/><Relationship Id="rId130" Type="http://schemas.openxmlformats.org/officeDocument/2006/relationships/image" Target="media/image87.png"/><Relationship Id="rId151" Type="http://schemas.openxmlformats.org/officeDocument/2006/relationships/hyperlink" Target="http://localhost:7777/ws/hello?wsdl" TargetMode="External"/><Relationship Id="rId172" Type="http://schemas.openxmlformats.org/officeDocument/2006/relationships/image" Target="media/image116.tmp"/><Relationship Id="rId193" Type="http://schemas.openxmlformats.org/officeDocument/2006/relationships/image" Target="media/image124.png"/><Relationship Id="rId207" Type="http://schemas.openxmlformats.org/officeDocument/2006/relationships/hyperlink" Target="http://localhost:8080/JAXRS-MatrixParam-Example/rest/students;rollno=1118;name=SATYA%20KAVETI;address=VIJAYAWADA" TargetMode="External"/><Relationship Id="rId228" Type="http://schemas.openxmlformats.org/officeDocument/2006/relationships/hyperlink" Target="http://localhost:8080/JAXRS-JSON-RESTEasy-Example/rest/json/get" TargetMode="External"/><Relationship Id="rId249" Type="http://schemas.openxmlformats.org/officeDocument/2006/relationships/hyperlink" Target="http://www.java2blog.com/2013/03/soap-web-service-tutorial.html" TargetMode="External"/><Relationship Id="rId13" Type="http://schemas.openxmlformats.org/officeDocument/2006/relationships/image" Target="media/image1.png"/><Relationship Id="rId109" Type="http://schemas.openxmlformats.org/officeDocument/2006/relationships/image" Target="media/image66.png"/><Relationship Id="rId260" Type="http://schemas.openxmlformats.org/officeDocument/2006/relationships/fontTable" Target="fontTable.xml"/><Relationship Id="rId34" Type="http://schemas.openxmlformats.org/officeDocument/2006/relationships/hyperlink" Target="mailto:satyakaveti@gmail.com" TargetMode="External"/><Relationship Id="rId55" Type="http://schemas.openxmlformats.org/officeDocument/2006/relationships/image" Target="media/image30.gif"/><Relationship Id="rId76" Type="http://schemas.openxmlformats.org/officeDocument/2006/relationships/hyperlink" Target="https://docs.mongodb.com/v3.2/tutorial/" TargetMode="External"/><Relationship Id="rId97" Type="http://schemas.openxmlformats.org/officeDocument/2006/relationships/image" Target="media/image54.png"/><Relationship Id="rId120" Type="http://schemas.openxmlformats.org/officeDocument/2006/relationships/image" Target="media/image77.png"/><Relationship Id="rId141" Type="http://schemas.openxmlformats.org/officeDocument/2006/relationships/image" Target="media/image96.png"/><Relationship Id="rId7" Type="http://schemas.openxmlformats.org/officeDocument/2006/relationships/webSettings" Target="webSettings.xml"/><Relationship Id="rId162" Type="http://schemas.openxmlformats.org/officeDocument/2006/relationships/image" Target="media/image107.tmp"/><Relationship Id="rId183" Type="http://schemas.openxmlformats.org/officeDocument/2006/relationships/hyperlink" Target="http://www.jboss.org/resteasy" TargetMode="External"/><Relationship Id="rId218" Type="http://schemas.openxmlformats.org/officeDocument/2006/relationships/hyperlink" Target="http://localhost:8080/JAXRS-Context-Example/rst/httpheaders" TargetMode="External"/><Relationship Id="rId239" Type="http://schemas.openxmlformats.org/officeDocument/2006/relationships/image" Target="media/image150.tmp"/><Relationship Id="rId250" Type="http://schemas.openxmlformats.org/officeDocument/2006/relationships/hyperlink" Target="https://examples.javacodegeeks.com/enterprise-java/jws/jax-ws-annotations-example/" TargetMode="External"/><Relationship Id="rId24" Type="http://schemas.openxmlformats.org/officeDocument/2006/relationships/image" Target="media/image7.png"/><Relationship Id="rId45" Type="http://schemas.openxmlformats.org/officeDocument/2006/relationships/image" Target="media/image20.png"/><Relationship Id="rId66" Type="http://schemas.openxmlformats.org/officeDocument/2006/relationships/hyperlink" Target="http://www.w3schools.com/sql/" TargetMode="External"/><Relationship Id="rId87" Type="http://schemas.openxmlformats.org/officeDocument/2006/relationships/image" Target="media/image44.png"/><Relationship Id="rId110" Type="http://schemas.openxmlformats.org/officeDocument/2006/relationships/image" Target="media/image67.png"/><Relationship Id="rId131" Type="http://schemas.openxmlformats.org/officeDocument/2006/relationships/image" Target="media/image88.png"/><Relationship Id="rId152" Type="http://schemas.openxmlformats.org/officeDocument/2006/relationships/hyperlink" Target="http://localhost:7777/ws/hello?wsdl" TargetMode="External"/><Relationship Id="rId173" Type="http://schemas.openxmlformats.org/officeDocument/2006/relationships/image" Target="media/image117.png"/><Relationship Id="rId194" Type="http://schemas.openxmlformats.org/officeDocument/2006/relationships/hyperlink" Target="http://docs.oracle.com/javaee/6/api/javax/ws/rs/core/MultivaluedMap.html" TargetMode="External"/><Relationship Id="rId208" Type="http://schemas.openxmlformats.org/officeDocument/2006/relationships/image" Target="media/image131.tmp"/><Relationship Id="rId229" Type="http://schemas.openxmlformats.org/officeDocument/2006/relationships/image" Target="media/image143.tmp"/><Relationship Id="rId240" Type="http://schemas.openxmlformats.org/officeDocument/2006/relationships/image" Target="media/image151.tmp"/><Relationship Id="rId261" Type="http://schemas.openxmlformats.org/officeDocument/2006/relationships/theme" Target="theme/theme1.xml"/><Relationship Id="rId14" Type="http://schemas.openxmlformats.org/officeDocument/2006/relationships/image" Target="media/image2.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hyperlink" Target="http://www.mkyong.com/tutorials/java-mongodb-tutorials/" TargetMode="External"/><Relationship Id="rId100" Type="http://schemas.openxmlformats.org/officeDocument/2006/relationships/image" Target="media/image57.png"/><Relationship Id="rId8" Type="http://schemas.openxmlformats.org/officeDocument/2006/relationships/footnotes" Target="footnotes.xml"/><Relationship Id="rId98" Type="http://schemas.openxmlformats.org/officeDocument/2006/relationships/image" Target="media/image55.jpeg"/><Relationship Id="rId121" Type="http://schemas.openxmlformats.org/officeDocument/2006/relationships/image" Target="media/image78.png"/><Relationship Id="rId142" Type="http://schemas.openxmlformats.org/officeDocument/2006/relationships/image" Target="media/image97.png"/><Relationship Id="rId163" Type="http://schemas.openxmlformats.org/officeDocument/2006/relationships/image" Target="media/image108.tmp"/><Relationship Id="rId184" Type="http://schemas.openxmlformats.org/officeDocument/2006/relationships/hyperlink" Target="http://jsr311.java.net/" TargetMode="External"/><Relationship Id="rId219" Type="http://schemas.openxmlformats.org/officeDocument/2006/relationships/hyperlink" Target="http://localhost:8080/JAXRS-Context-Example/rst/uriinfo" TargetMode="External"/><Relationship Id="rId230" Type="http://schemas.openxmlformats.org/officeDocument/2006/relationships/hyperlink" Target="http://localhost:8080/JAXRS-XML-Jersey-Example/rest/customers/78878" TargetMode="External"/><Relationship Id="rId251" Type="http://schemas.openxmlformats.org/officeDocument/2006/relationships/hyperlink" Target="http://cxf.apache.org/docs/developing-a-service.html" TargetMode="External"/><Relationship Id="rId25" Type="http://schemas.openxmlformats.org/officeDocument/2006/relationships/image" Target="media/image8.png"/><Relationship Id="rId46" Type="http://schemas.openxmlformats.org/officeDocument/2006/relationships/image" Target="media/image21.png"/><Relationship Id="rId67" Type="http://schemas.openxmlformats.org/officeDocument/2006/relationships/hyperlink" Target="http://www.sitesbay.com/plsql/" TargetMode="External"/><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jpeg"/><Relationship Id="rId153" Type="http://schemas.openxmlformats.org/officeDocument/2006/relationships/hyperlink" Target="http://localhost:7777/ws/hello?wsdl" TargetMode="External"/><Relationship Id="rId174" Type="http://schemas.openxmlformats.org/officeDocument/2006/relationships/hyperlink" Target="mailto:1.@Path()" TargetMode="External"/><Relationship Id="rId195" Type="http://schemas.openxmlformats.org/officeDocument/2006/relationships/hyperlink" Target="http://docs.oracle.com/javaee/6/api/javax/ws/rs/core/Response.ResponseBuilder.html" TargetMode="External"/><Relationship Id="rId209" Type="http://schemas.openxmlformats.org/officeDocument/2006/relationships/image" Target="media/image132.tmp"/><Relationship Id="rId220" Type="http://schemas.openxmlformats.org/officeDocument/2006/relationships/hyperlink" Target="http://localhost:8080/JAXRS-Context-Example/rst/securitycontext" TargetMode="External"/><Relationship Id="rId241" Type="http://schemas.openxmlformats.org/officeDocument/2006/relationships/hyperlink" Target="https://code.google.com/archive/p/rest-client/downloads" TargetMode="External"/><Relationship Id="rId15" Type="http://schemas.openxmlformats.org/officeDocument/2006/relationships/image" Target="media/image3.png"/><Relationship Id="rId36" Type="http://schemas.openxmlformats.org/officeDocument/2006/relationships/hyperlink" Target="file:///D:\Re-Write\Final\Advanced%20Java%20-Rewrite-Final(sql-mongo-jsp-servlets).docx" TargetMode="External"/><Relationship Id="rId57" Type="http://schemas.openxmlformats.org/officeDocument/2006/relationships/hyperlink" Target="http://www.w3schools.com/sql/func_now.asp" TargetMode="External"/><Relationship Id="rId78" Type="http://schemas.openxmlformats.org/officeDocument/2006/relationships/hyperlink" Target="https://www.tutorialspoint.com/mongodb/mongodb_environment.htm" TargetMode="External"/><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jpeg"/><Relationship Id="rId143" Type="http://schemas.openxmlformats.org/officeDocument/2006/relationships/hyperlink" Target="mailto:5.@WebServiceClient" TargetMode="External"/><Relationship Id="rId164" Type="http://schemas.openxmlformats.org/officeDocument/2006/relationships/image" Target="media/image109.tmp"/><Relationship Id="rId185" Type="http://schemas.openxmlformats.org/officeDocument/2006/relationships/hyperlink" Target="http://www.jboss.org/resteasy" TargetMode="External"/><Relationship Id="rId9" Type="http://schemas.openxmlformats.org/officeDocument/2006/relationships/endnotes" Target="endnotes.xml"/><Relationship Id="rId210" Type="http://schemas.openxmlformats.org/officeDocument/2006/relationships/hyperlink" Target="http://localhost:8080/JAXRS-FormParam-Example/" TargetMode="External"/><Relationship Id="rId26" Type="http://schemas.openxmlformats.org/officeDocument/2006/relationships/image" Target="media/image9.png"/><Relationship Id="rId231" Type="http://schemas.openxmlformats.org/officeDocument/2006/relationships/image" Target="media/image144.tmp"/><Relationship Id="rId252" Type="http://schemas.openxmlformats.org/officeDocument/2006/relationships/hyperlink" Target="https://docs.oracle.com/cd/E13222_01/wls/docs92/webserv/annotations.html" TargetMode="External"/><Relationship Id="rId47" Type="http://schemas.openxmlformats.org/officeDocument/2006/relationships/image" Target="media/image22.png"/><Relationship Id="rId68" Type="http://schemas.openxmlformats.org/officeDocument/2006/relationships/image" Target="media/image32.jpe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hyperlink" Target="http://localhost:7777/ws/hello?wsdl" TargetMode="External"/><Relationship Id="rId175" Type="http://schemas.openxmlformats.org/officeDocument/2006/relationships/hyperlink" Target="http://jersey.java.net/" TargetMode="External"/><Relationship Id="rId196" Type="http://schemas.openxmlformats.org/officeDocument/2006/relationships/hyperlink" Target="http://docs.oracle.com/javaee/6/api/javax/ws/rs/core/Response.StatusType.html" TargetMode="External"/><Relationship Id="rId200" Type="http://schemas.openxmlformats.org/officeDocument/2006/relationships/image" Target="media/image126.png"/><Relationship Id="rId16" Type="http://schemas.openxmlformats.org/officeDocument/2006/relationships/hyperlink" Target="https://twitter.com/smlcodes" TargetMode="External"/><Relationship Id="rId221" Type="http://schemas.openxmlformats.org/officeDocument/2006/relationships/image" Target="media/image138.png"/><Relationship Id="rId242" Type="http://schemas.openxmlformats.org/officeDocument/2006/relationships/hyperlink" Target="https://www.soapui.org/" TargetMode="External"/><Relationship Id="rId37" Type="http://schemas.openxmlformats.org/officeDocument/2006/relationships/image" Target="media/image12.png"/><Relationship Id="rId58" Type="http://schemas.openxmlformats.org/officeDocument/2006/relationships/hyperlink" Target="http://www.w3schools.com/sql/func_curdate.asp" TargetMode="External"/><Relationship Id="rId79" Type="http://schemas.openxmlformats.org/officeDocument/2006/relationships/image" Target="media/image36.jpeg"/><Relationship Id="rId102" Type="http://schemas.openxmlformats.org/officeDocument/2006/relationships/image" Target="media/image59.png"/><Relationship Id="rId123" Type="http://schemas.openxmlformats.org/officeDocument/2006/relationships/image" Target="media/image80.jpeg"/><Relationship Id="rId144" Type="http://schemas.openxmlformats.org/officeDocument/2006/relationships/image" Target="media/image98.png"/><Relationship Id="rId90" Type="http://schemas.openxmlformats.org/officeDocument/2006/relationships/image" Target="media/image47.jpeg"/><Relationship Id="rId165" Type="http://schemas.openxmlformats.org/officeDocument/2006/relationships/image" Target="media/image110.tmp"/><Relationship Id="rId186" Type="http://schemas.openxmlformats.org/officeDocument/2006/relationships/image" Target="media/image122.tmp"/><Relationship Id="rId211" Type="http://schemas.openxmlformats.org/officeDocument/2006/relationships/hyperlink" Target="http://localhost:8080/JAXRS-FormParam-Example/rest/students/registerStudent" TargetMode="External"/><Relationship Id="rId232" Type="http://schemas.openxmlformats.org/officeDocument/2006/relationships/image" Target="media/image145.tmp"/><Relationship Id="rId253" Type="http://schemas.openxmlformats.org/officeDocument/2006/relationships/hyperlink" Target="http://docs.oracle.com/javaee/5/api/javax/jws/WebService.html" TargetMode="External"/><Relationship Id="rId27" Type="http://schemas.openxmlformats.org/officeDocument/2006/relationships/image" Target="media/image10.png"/><Relationship Id="rId48" Type="http://schemas.openxmlformats.org/officeDocument/2006/relationships/image" Target="media/image23.png"/><Relationship Id="rId69" Type="http://schemas.openxmlformats.org/officeDocument/2006/relationships/hyperlink" Target="https://www.mongodb.org/dl/win32/x86_64-2008plus-ssl?_ga=1.58892013.1757468972.1486358241" TargetMode="External"/><Relationship Id="rId113" Type="http://schemas.openxmlformats.org/officeDocument/2006/relationships/image" Target="media/image70.png"/><Relationship Id="rId134" Type="http://schemas.openxmlformats.org/officeDocument/2006/relationships/hyperlink" Target="https://mvnrepository.com/artifact/javax.servlet/jstl/1.2" TargetMode="External"/><Relationship Id="rId80" Type="http://schemas.openxmlformats.org/officeDocument/2006/relationships/image" Target="media/image37.png"/><Relationship Id="rId155" Type="http://schemas.openxmlformats.org/officeDocument/2006/relationships/hyperlink" Target="http://endpoint" TargetMode="External"/><Relationship Id="rId176" Type="http://schemas.openxmlformats.org/officeDocument/2006/relationships/hyperlink" Target="http://jsr311.java.net/nonav/releases/1.1/index.html" TargetMode="External"/><Relationship Id="rId197" Type="http://schemas.openxmlformats.org/officeDocument/2006/relationships/hyperlink" Target="http://docs.oracle.com/javaee/6/api/javax/ws/rs/core/Response.ResponseBuilder.html" TargetMode="External"/><Relationship Id="rId201" Type="http://schemas.openxmlformats.org/officeDocument/2006/relationships/image" Target="media/image127.tmp"/><Relationship Id="rId222" Type="http://schemas.openxmlformats.org/officeDocument/2006/relationships/hyperlink" Target="http://localhost:8080/JAXRS-FileDownloads-Example/" TargetMode="External"/><Relationship Id="rId243" Type="http://schemas.openxmlformats.org/officeDocument/2006/relationships/hyperlink" Target="https://code.google.com/archive/p/rest-client/downloads" TargetMode="External"/><Relationship Id="rId17" Type="http://schemas.openxmlformats.org/officeDocument/2006/relationships/hyperlink" Target="https://www.facebook.com/SmlCodes-216971275364320/" TargetMode="External"/><Relationship Id="rId38" Type="http://schemas.openxmlformats.org/officeDocument/2006/relationships/image" Target="media/image13.png"/><Relationship Id="rId59" Type="http://schemas.openxmlformats.org/officeDocument/2006/relationships/hyperlink" Target="http://www.w3schools.com/sql/func_curtime.asp" TargetMode="External"/><Relationship Id="rId103" Type="http://schemas.openxmlformats.org/officeDocument/2006/relationships/image" Target="media/image60.png"/><Relationship Id="rId124" Type="http://schemas.openxmlformats.org/officeDocument/2006/relationships/image" Target="media/image81.png"/><Relationship Id="rId70" Type="http://schemas.openxmlformats.org/officeDocument/2006/relationships/image" Target="media/image33.png"/><Relationship Id="rId91" Type="http://schemas.openxmlformats.org/officeDocument/2006/relationships/image" Target="media/image48.jpeg"/><Relationship Id="rId145" Type="http://schemas.openxmlformats.org/officeDocument/2006/relationships/hyperlink" Target="http://localhost:7777/ws/hello?wsdl" TargetMode="External"/><Relationship Id="rId166" Type="http://schemas.openxmlformats.org/officeDocument/2006/relationships/image" Target="media/image111.tmp"/><Relationship Id="rId187" Type="http://schemas.openxmlformats.org/officeDocument/2006/relationships/hyperlink" Target="http://docs.jboss.org/resteasy/docs/2.2.1.GA/userguide/html/Installation_Configuration.html" TargetMode="External"/><Relationship Id="rId1" Type="http://schemas.openxmlformats.org/officeDocument/2006/relationships/customXml" Target="../customXml/item1.xml"/><Relationship Id="rId212" Type="http://schemas.openxmlformats.org/officeDocument/2006/relationships/image" Target="media/image133.png"/><Relationship Id="rId233" Type="http://schemas.openxmlformats.org/officeDocument/2006/relationships/hyperlink" Target="http://localhost:8080/JAXRS-JSON-JavaClients-Example/rest/json/getjson" TargetMode="External"/><Relationship Id="rId254" Type="http://schemas.openxmlformats.org/officeDocument/2006/relationships/hyperlink" Target="https://jax-ws.java.net/jax-ws-ea3/docs/annotations.html" TargetMode="External"/><Relationship Id="rId28" Type="http://schemas.openxmlformats.org/officeDocument/2006/relationships/image" Target="media/image10.jpeg"/><Relationship Id="rId49" Type="http://schemas.openxmlformats.org/officeDocument/2006/relationships/image" Target="media/image24.gif"/><Relationship Id="rId114" Type="http://schemas.openxmlformats.org/officeDocument/2006/relationships/image" Target="media/image71.png"/><Relationship Id="rId60" Type="http://schemas.openxmlformats.org/officeDocument/2006/relationships/hyperlink" Target="http://www.w3schools.com/sql/func_date.asp" TargetMode="External"/><Relationship Id="rId81" Type="http://schemas.openxmlformats.org/officeDocument/2006/relationships/image" Target="media/image38.png"/><Relationship Id="rId135" Type="http://schemas.openxmlformats.org/officeDocument/2006/relationships/image" Target="media/image91.jpeg"/><Relationship Id="rId156" Type="http://schemas.openxmlformats.org/officeDocument/2006/relationships/image" Target="media/image102.tmp"/><Relationship Id="rId177" Type="http://schemas.openxmlformats.org/officeDocument/2006/relationships/hyperlink" Target="http://jersey.java.net/" TargetMode="External"/><Relationship Id="rId198" Type="http://schemas.openxmlformats.org/officeDocument/2006/relationships/image" Target="media/image125.tmp"/><Relationship Id="rId202" Type="http://schemas.openxmlformats.org/officeDocument/2006/relationships/hyperlink" Target="http://localhost:8080/JAXRS-QueryParam-Example/rest/students?rollno=1218&amp;name=SATYA%20KAVETI&amp;address=VIJAYAWADA" TargetMode="External"/><Relationship Id="rId223" Type="http://schemas.openxmlformats.org/officeDocument/2006/relationships/image" Target="media/image139.png"/><Relationship Id="rId244" Type="http://schemas.openxmlformats.org/officeDocument/2006/relationships/image" Target="media/image152.tmp"/><Relationship Id="rId18" Type="http://schemas.openxmlformats.org/officeDocument/2006/relationships/hyperlink" Target="https://www.youtube.com/channel/UCO0JjZa8BcRvc3rTe0BL9HA" TargetMode="Externa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61.png"/><Relationship Id="rId125" Type="http://schemas.openxmlformats.org/officeDocument/2006/relationships/image" Target="media/image82.png"/><Relationship Id="rId146" Type="http://schemas.openxmlformats.org/officeDocument/2006/relationships/image" Target="media/image99.tmp"/><Relationship Id="rId167" Type="http://schemas.openxmlformats.org/officeDocument/2006/relationships/image" Target="media/image112.png"/><Relationship Id="rId188" Type="http://schemas.openxmlformats.org/officeDocument/2006/relationships/hyperlink" Target="http://localhost:8080/JAXRS-RESTEasy-HelloWorld/rest/helloresteasy" TargetMode="External"/><Relationship Id="rId71" Type="http://schemas.openxmlformats.org/officeDocument/2006/relationships/image" Target="media/image34.tmp"/><Relationship Id="rId92" Type="http://schemas.openxmlformats.org/officeDocument/2006/relationships/image" Target="media/image49.jpeg"/><Relationship Id="rId213" Type="http://schemas.openxmlformats.org/officeDocument/2006/relationships/image" Target="media/image134.tmp"/><Relationship Id="rId234" Type="http://schemas.openxmlformats.org/officeDocument/2006/relationships/image" Target="media/image146.tmp"/><Relationship Id="rId2" Type="http://schemas.openxmlformats.org/officeDocument/2006/relationships/customXml" Target="../customXml/item2.xml"/><Relationship Id="rId29" Type="http://schemas.openxmlformats.org/officeDocument/2006/relationships/image" Target="media/image11.jpeg"/><Relationship Id="rId255" Type="http://schemas.openxmlformats.org/officeDocument/2006/relationships/hyperlink" Target="http://www.java4s.com/web-services/restful-web-services-jax-rs-annotations/" TargetMode="External"/><Relationship Id="rId40" Type="http://schemas.openxmlformats.org/officeDocument/2006/relationships/image" Target="media/image15.png"/><Relationship Id="rId115" Type="http://schemas.openxmlformats.org/officeDocument/2006/relationships/image" Target="media/image72.png"/><Relationship Id="rId136" Type="http://schemas.openxmlformats.org/officeDocument/2006/relationships/hyperlink" Target="https://mvnrepository.com/artifact/javax.servlet.jsp/jsp-api/2.2" TargetMode="External"/><Relationship Id="rId157" Type="http://schemas.openxmlformats.org/officeDocument/2006/relationships/image" Target="media/image103.tmp"/><Relationship Id="rId178" Type="http://schemas.openxmlformats.org/officeDocument/2006/relationships/image" Target="media/image118.tmp"/><Relationship Id="rId61" Type="http://schemas.openxmlformats.org/officeDocument/2006/relationships/hyperlink" Target="http://www.w3schools.com/sql/func_extract.asp" TargetMode="External"/><Relationship Id="rId82" Type="http://schemas.openxmlformats.org/officeDocument/2006/relationships/image" Target="media/image39.png"/><Relationship Id="rId199" Type="http://schemas.openxmlformats.org/officeDocument/2006/relationships/hyperlink" Target="http://localhost:8080/JAXRS-PathParamAnnotation-Example/rest/students/101/Satya/Vijayawada" TargetMode="External"/><Relationship Id="rId203" Type="http://schemas.openxmlformats.org/officeDocument/2006/relationships/image" Target="media/image128.png"/><Relationship Id="rId19" Type="http://schemas.openxmlformats.org/officeDocument/2006/relationships/image" Target="media/image4.png"/><Relationship Id="rId224" Type="http://schemas.openxmlformats.org/officeDocument/2006/relationships/image" Target="media/image140.tmp"/><Relationship Id="rId245" Type="http://schemas.openxmlformats.org/officeDocument/2006/relationships/hyperlink" Target="http://localhost:8080/JAXRS-JSON-JavaClients-Example/rest/json/getjson" TargetMode="External"/><Relationship Id="rId30" Type="http://schemas.openxmlformats.org/officeDocument/2006/relationships/hyperlink" Target="http://www.smlcodes.com/" TargetMode="External"/><Relationship Id="rId105" Type="http://schemas.openxmlformats.org/officeDocument/2006/relationships/image" Target="media/image62.jpeg"/><Relationship Id="rId126" Type="http://schemas.openxmlformats.org/officeDocument/2006/relationships/image" Target="media/image83.png"/><Relationship Id="rId147" Type="http://schemas.openxmlformats.org/officeDocument/2006/relationships/hyperlink" Target="http://endpoint/" TargetMode="External"/><Relationship Id="rId168" Type="http://schemas.openxmlformats.org/officeDocument/2006/relationships/image" Target="media/image113.tmp"/><Relationship Id="rId51" Type="http://schemas.openxmlformats.org/officeDocument/2006/relationships/image" Target="media/image26.gif"/><Relationship Id="rId72" Type="http://schemas.openxmlformats.org/officeDocument/2006/relationships/image" Target="media/image35.png"/><Relationship Id="rId93" Type="http://schemas.openxmlformats.org/officeDocument/2006/relationships/image" Target="media/image50.png"/><Relationship Id="rId189" Type="http://schemas.openxmlformats.org/officeDocument/2006/relationships/image" Target="media/image123.tmp"/><Relationship Id="rId3" Type="http://schemas.openxmlformats.org/officeDocument/2006/relationships/customXml" Target="../customXml/item3.xml"/><Relationship Id="rId214" Type="http://schemas.openxmlformats.org/officeDocument/2006/relationships/image" Target="media/image135.tmp"/><Relationship Id="rId235" Type="http://schemas.openxmlformats.org/officeDocument/2006/relationships/hyperlink" Target="http://localhost:8080/JAXRS-JSON-JavaClients-Example/rest/json/postjson" TargetMode="External"/><Relationship Id="rId256" Type="http://schemas.openxmlformats.org/officeDocument/2006/relationships/hyperlink" Target="http://www.mkyong.com/tutorials/jax-rs-tutorials/" TargetMode="External"/><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04.tmp"/><Relationship Id="rId20" Type="http://schemas.openxmlformats.org/officeDocument/2006/relationships/image" Target="media/image5.png"/><Relationship Id="rId41" Type="http://schemas.openxmlformats.org/officeDocument/2006/relationships/image" Target="media/image16.png"/><Relationship Id="rId62" Type="http://schemas.openxmlformats.org/officeDocument/2006/relationships/hyperlink" Target="http://www.w3schools.com/sql/func_date_add.asp" TargetMode="External"/><Relationship Id="rId83" Type="http://schemas.openxmlformats.org/officeDocument/2006/relationships/image" Target="media/image40.png"/><Relationship Id="rId179" Type="http://schemas.openxmlformats.org/officeDocument/2006/relationships/image" Target="media/image119.png"/><Relationship Id="rId190" Type="http://schemas.openxmlformats.org/officeDocument/2006/relationships/hyperlink" Target="http://localhost:8080/JAXRS-PathMethodLevel-Example/" TargetMode="External"/><Relationship Id="rId204" Type="http://schemas.openxmlformats.org/officeDocument/2006/relationships/hyperlink" Target="http://localhost:8080/JAXRS-DefaultValue-Example/rest/students?rollno=1218" TargetMode="External"/><Relationship Id="rId225" Type="http://schemas.openxmlformats.org/officeDocument/2006/relationships/hyperlink" Target="http://localhost:8080/JAX-RS-JSON_Example-Jersey/json/getjson" TargetMode="External"/><Relationship Id="rId246" Type="http://schemas.openxmlformats.org/officeDocument/2006/relationships/image" Target="media/image153.tmp"/><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https://twitter.com/smlcodes" TargetMode="External"/><Relationship Id="rId31" Type="http://schemas.openxmlformats.org/officeDocument/2006/relationships/hyperlink" Target="http://www.smlcodes.com/" TargetMode="External"/><Relationship Id="rId52" Type="http://schemas.openxmlformats.org/officeDocument/2006/relationships/image" Target="media/image27.png"/><Relationship Id="rId73" Type="http://schemas.openxmlformats.org/officeDocument/2006/relationships/hyperlink" Target="https://docs.mongodb.com/v3.2/tutorial/query-documents/" TargetMode="External"/><Relationship Id="rId94" Type="http://schemas.openxmlformats.org/officeDocument/2006/relationships/image" Target="media/image51.jpeg"/><Relationship Id="rId148" Type="http://schemas.openxmlformats.org/officeDocument/2006/relationships/image" Target="media/image100.png"/><Relationship Id="rId169" Type="http://schemas.openxmlformats.org/officeDocument/2006/relationships/image" Target="media/image114.tmp"/><Relationship Id="rId4" Type="http://schemas.openxmlformats.org/officeDocument/2006/relationships/numbering" Target="numbering.xml"/><Relationship Id="rId180" Type="http://schemas.openxmlformats.org/officeDocument/2006/relationships/hyperlink" Target="http://localhost:8080/JAXRS-Jersey-HelloWorld/rest/hellojersey" TargetMode="External"/><Relationship Id="rId215" Type="http://schemas.openxmlformats.org/officeDocument/2006/relationships/hyperlink" Target="http://localhost:8080/JAXRS-HeaderParam-Example/rs/headerparam" TargetMode="External"/><Relationship Id="rId236" Type="http://schemas.openxmlformats.org/officeDocument/2006/relationships/image" Target="media/image147.tmp"/><Relationship Id="rId257" Type="http://schemas.openxmlformats.org/officeDocument/2006/relationships/hyperlink" Target="http://www.mkyong.com/tutorials/jax-rs-tutorials/" TargetMode="External"/><Relationship Id="rId42" Type="http://schemas.openxmlformats.org/officeDocument/2006/relationships/image" Target="media/image17.png"/><Relationship Id="rId84" Type="http://schemas.openxmlformats.org/officeDocument/2006/relationships/image" Target="media/image41.png"/><Relationship Id="rId138" Type="http://schemas.openxmlformats.org/officeDocument/2006/relationships/image" Target="media/image9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D251FC80-4E3F-4155-A54A-4920AD96EA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579</TotalTime>
  <Pages>1</Pages>
  <Words>34755</Words>
  <Characters>198108</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Kaveti Vs Satyanarayana</dc:creator>
  <cp:keywords/>
  <dc:description/>
  <cp:lastModifiedBy>Windows User</cp:lastModifiedBy>
  <cp:revision>45</cp:revision>
  <cp:lastPrinted>2019-03-23T17:35:00Z</cp:lastPrinted>
  <dcterms:created xsi:type="dcterms:W3CDTF">2019-03-23T15:05:00Z</dcterms:created>
  <dcterms:modified xsi:type="dcterms:W3CDTF">2019-03-24T13:07:00Z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